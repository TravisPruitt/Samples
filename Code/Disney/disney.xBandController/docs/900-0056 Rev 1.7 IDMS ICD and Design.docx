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72BB8" w14:textId="77777777" w:rsidR="00B14448" w:rsidRDefault="00B14448" w:rsidP="00B14448">
      <w:pPr>
        <w:rPr>
          <w:rStyle w:val="BookTitle"/>
          <w:rFonts w:eastAsia="ヒラギノ角ゴ Pro W3"/>
        </w:rPr>
      </w:pPr>
      <w:bookmarkStart w:id="0" w:name="_GoBack"/>
      <w:bookmarkEnd w:id="0"/>
    </w:p>
    <w:p w14:paraId="4CE72BB9" w14:textId="4CB544A6" w:rsidR="00044632" w:rsidRPr="00BC3126" w:rsidRDefault="0028310F" w:rsidP="00B64C1F">
      <w:pPr>
        <w:pStyle w:val="Title"/>
        <w:jc w:val="right"/>
        <w:rPr>
          <w:rStyle w:val="BookTitle"/>
          <w:rFonts w:ascii="Verdana" w:eastAsia="ヒラギノ角ゴ Pro W3" w:hAnsi="Verdana"/>
        </w:rPr>
      </w:pPr>
      <w:sdt>
        <w:sdtPr>
          <w:rPr>
            <w:rFonts w:ascii="Verdana" w:hAnsi="Verdana"/>
            <w:b/>
            <w:bCs/>
            <w:smallCaps/>
          </w:rPr>
          <w:alias w:val="Title"/>
          <w:id w:val="155242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5366D">
            <w:rPr>
              <w:rFonts w:ascii="Verdana" w:hAnsi="Verdana"/>
              <w:b/>
              <w:bCs/>
              <w:smallCaps/>
            </w:rPr>
            <w:t>Identification Management System</w:t>
          </w:r>
          <w:r w:rsidR="00F939DC">
            <w:rPr>
              <w:rFonts w:ascii="Verdana" w:hAnsi="Verdana"/>
              <w:b/>
              <w:bCs/>
              <w:smallCaps/>
            </w:rPr>
            <w:t xml:space="preserve"> Interface Control Document</w:t>
          </w:r>
        </w:sdtContent>
      </w:sdt>
    </w:p>
    <w:p w14:paraId="4CE72BBA" w14:textId="77777777" w:rsidR="009C5EE2" w:rsidRPr="00187A6B" w:rsidRDefault="009C5EE2" w:rsidP="00044632"/>
    <w:p w14:paraId="4CE72BBB" w14:textId="77777777" w:rsidR="00187A6B" w:rsidRDefault="00187A6B" w:rsidP="00044632"/>
    <w:p w14:paraId="4CE72BBC" w14:textId="77777777" w:rsidR="00D50F8F" w:rsidRPr="00187A6B" w:rsidRDefault="00D50F8F" w:rsidP="00044632"/>
    <w:p w14:paraId="4CE72BBD" w14:textId="77777777" w:rsidR="00187A6B" w:rsidRPr="00187A6B" w:rsidRDefault="00187A6B" w:rsidP="00044632"/>
    <w:p w14:paraId="4CE72BBE" w14:textId="77777777" w:rsidR="00A17FBA" w:rsidRDefault="00121A0D" w:rsidP="00044632">
      <w:r w:rsidRPr="00121A0D">
        <w:rPr>
          <w:rFonts w:eastAsia="ヒラギノ角ゴ Pro W3"/>
        </w:rPr>
        <w:br w:type="page"/>
      </w:r>
    </w:p>
    <w:p w14:paraId="4CE72BBF" w14:textId="77777777" w:rsidR="005A24FD" w:rsidRPr="0099263D" w:rsidRDefault="00585B43" w:rsidP="00044632">
      <w:pPr>
        <w:rPr>
          <w:b/>
        </w:rPr>
      </w:pPr>
      <w:r w:rsidRPr="0099263D">
        <w:rPr>
          <w:b/>
        </w:rPr>
        <w:lastRenderedPageBreak/>
        <w:t>Revision History</w:t>
      </w:r>
    </w:p>
    <w:p w14:paraId="4CE72BC0" w14:textId="77777777" w:rsidR="00585B43" w:rsidRDefault="00585B43" w:rsidP="0004463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415"/>
        <w:gridCol w:w="2783"/>
        <w:gridCol w:w="3930"/>
      </w:tblGrid>
      <w:tr w:rsidR="00585B43" w:rsidRPr="00FC5C2D" w14:paraId="4CE72BC5" w14:textId="77777777" w:rsidTr="00D56474">
        <w:tc>
          <w:tcPr>
            <w:tcW w:w="1350" w:type="dxa"/>
            <w:shd w:val="clear" w:color="auto" w:fill="auto"/>
          </w:tcPr>
          <w:p w14:paraId="4CE72BC1" w14:textId="77777777" w:rsidR="00585B43" w:rsidRPr="005C3E89" w:rsidRDefault="00185B5A" w:rsidP="00044632">
            <w:pPr>
              <w:rPr>
                <w:b/>
              </w:rPr>
            </w:pPr>
            <w:r w:rsidRPr="005C3E89">
              <w:rPr>
                <w:b/>
              </w:rPr>
              <w:t>Rev</w:t>
            </w:r>
          </w:p>
        </w:tc>
        <w:tc>
          <w:tcPr>
            <w:tcW w:w="1350" w:type="dxa"/>
            <w:shd w:val="clear" w:color="auto" w:fill="auto"/>
          </w:tcPr>
          <w:p w14:paraId="4CE72BC2" w14:textId="77777777" w:rsidR="00585B43" w:rsidRPr="005C3E89" w:rsidRDefault="00585B43" w:rsidP="00044632">
            <w:pPr>
              <w:rPr>
                <w:b/>
              </w:rPr>
            </w:pPr>
            <w:r w:rsidRPr="005C3E89">
              <w:rPr>
                <w:b/>
              </w:rPr>
              <w:t>Date</w:t>
            </w:r>
          </w:p>
        </w:tc>
        <w:tc>
          <w:tcPr>
            <w:tcW w:w="2809" w:type="dxa"/>
            <w:shd w:val="clear" w:color="auto" w:fill="auto"/>
          </w:tcPr>
          <w:p w14:paraId="4CE72BC3" w14:textId="77777777" w:rsidR="00585B43" w:rsidRPr="005C3E89" w:rsidRDefault="00585B43" w:rsidP="00044632">
            <w:pPr>
              <w:rPr>
                <w:b/>
              </w:rPr>
            </w:pPr>
            <w:r w:rsidRPr="005C3E89">
              <w:rPr>
                <w:b/>
              </w:rPr>
              <w:t>Author</w:t>
            </w:r>
          </w:p>
        </w:tc>
        <w:tc>
          <w:tcPr>
            <w:tcW w:w="3959" w:type="dxa"/>
            <w:shd w:val="clear" w:color="auto" w:fill="auto"/>
          </w:tcPr>
          <w:p w14:paraId="4CE72BC4" w14:textId="77777777" w:rsidR="00585B43" w:rsidRPr="005C3E89" w:rsidRDefault="00585B43" w:rsidP="00044632">
            <w:pPr>
              <w:rPr>
                <w:b/>
              </w:rPr>
            </w:pPr>
            <w:r w:rsidRPr="005C3E89">
              <w:rPr>
                <w:b/>
              </w:rPr>
              <w:t>Description</w:t>
            </w:r>
          </w:p>
        </w:tc>
      </w:tr>
      <w:tr w:rsidR="00585B43" w14:paraId="4CE72BCA" w14:textId="77777777" w:rsidTr="00D56474">
        <w:tc>
          <w:tcPr>
            <w:tcW w:w="1350" w:type="dxa"/>
            <w:shd w:val="clear" w:color="auto" w:fill="auto"/>
          </w:tcPr>
          <w:p w14:paraId="4CE72BC6" w14:textId="77777777" w:rsidR="00585B43" w:rsidRDefault="00585B43" w:rsidP="00044632">
            <w:r>
              <w:t>1.0</w:t>
            </w:r>
          </w:p>
        </w:tc>
        <w:tc>
          <w:tcPr>
            <w:tcW w:w="1350" w:type="dxa"/>
            <w:shd w:val="clear" w:color="auto" w:fill="auto"/>
          </w:tcPr>
          <w:p w14:paraId="4CE72BC7" w14:textId="77777777" w:rsidR="00585B43" w:rsidRPr="00197B57" w:rsidRDefault="0028310F" w:rsidP="00197B57">
            <w:sdt>
              <w:sdtPr>
                <w:rPr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5366D">
                  <w:rPr>
                    <w:bCs/>
                  </w:rPr>
                  <w:t>5/1/2012</w:t>
                </w:r>
              </w:sdtContent>
            </w:sdt>
          </w:p>
        </w:tc>
        <w:sdt>
          <w:sdt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2809" w:type="dxa"/>
                <w:shd w:val="clear" w:color="auto" w:fill="auto"/>
              </w:tcPr>
              <w:p w14:paraId="4CE72BC8" w14:textId="77777777" w:rsidR="00585B43" w:rsidRDefault="00F5366D" w:rsidP="00936BF0">
                <w:r>
                  <w:t>Robert Lantry</w:t>
                </w:r>
              </w:p>
            </w:tc>
          </w:sdtContent>
        </w:sdt>
        <w:tc>
          <w:tcPr>
            <w:tcW w:w="3959" w:type="dxa"/>
            <w:shd w:val="clear" w:color="auto" w:fill="auto"/>
          </w:tcPr>
          <w:p w14:paraId="4CE72BC9" w14:textId="77777777" w:rsidR="00585B43" w:rsidRDefault="00A14466" w:rsidP="00A14466">
            <w:r>
              <w:t xml:space="preserve">Initial </w:t>
            </w:r>
            <w:r w:rsidR="002E7B12">
              <w:t>Version</w:t>
            </w:r>
          </w:p>
        </w:tc>
      </w:tr>
      <w:tr w:rsidR="00564A13" w14:paraId="68618AF7" w14:textId="77777777" w:rsidTr="00D56474">
        <w:tc>
          <w:tcPr>
            <w:tcW w:w="1350" w:type="dxa"/>
            <w:shd w:val="clear" w:color="auto" w:fill="auto"/>
          </w:tcPr>
          <w:p w14:paraId="367B99EA" w14:textId="011D1AC6" w:rsidR="00564A13" w:rsidRDefault="00564A13" w:rsidP="00044632">
            <w:r>
              <w:t>1.4</w:t>
            </w:r>
          </w:p>
        </w:tc>
        <w:tc>
          <w:tcPr>
            <w:tcW w:w="1350" w:type="dxa"/>
            <w:shd w:val="clear" w:color="auto" w:fill="auto"/>
          </w:tcPr>
          <w:p w14:paraId="3ECC88C4" w14:textId="5498D23B" w:rsidR="00564A13" w:rsidRDefault="00564A13" w:rsidP="00197B57">
            <w:pPr>
              <w:rPr>
                <w:bCs/>
              </w:rPr>
            </w:pPr>
            <w:r>
              <w:rPr>
                <w:bCs/>
              </w:rPr>
              <w:t>9/18/2012</w:t>
            </w:r>
          </w:p>
        </w:tc>
        <w:tc>
          <w:tcPr>
            <w:tcW w:w="2809" w:type="dxa"/>
            <w:shd w:val="clear" w:color="auto" w:fill="auto"/>
          </w:tcPr>
          <w:p w14:paraId="47A78A1D" w14:textId="05C5F309" w:rsidR="00564A13" w:rsidRDefault="00564A13" w:rsidP="00936BF0">
            <w:r>
              <w:t>Scott Salley</w:t>
            </w:r>
          </w:p>
        </w:tc>
        <w:tc>
          <w:tcPr>
            <w:tcW w:w="3959" w:type="dxa"/>
            <w:shd w:val="clear" w:color="auto" w:fill="auto"/>
          </w:tcPr>
          <w:p w14:paraId="016A5C3F" w14:textId="52B1C22A" w:rsidR="00564A13" w:rsidRDefault="001A41EB" w:rsidP="00A14466">
            <w:r>
              <w:t xml:space="preserve">Updated configuration, removed meta </w:t>
            </w:r>
            <w:r w:rsidR="00B24771">
              <w:t>api, added Cre</w:t>
            </w:r>
            <w:r w:rsidR="0063779B">
              <w:t>a</w:t>
            </w:r>
            <w:r w:rsidR="00B24771">
              <w:t>teXBand, UpdateXBandType</w:t>
            </w:r>
            <w:r w:rsidR="0063779B">
              <w:t>, createGuest, updateGuest</w:t>
            </w:r>
          </w:p>
        </w:tc>
      </w:tr>
      <w:tr w:rsidR="00650CCF" w14:paraId="799ED5C6" w14:textId="77777777" w:rsidTr="00D56474">
        <w:tc>
          <w:tcPr>
            <w:tcW w:w="1350" w:type="dxa"/>
            <w:shd w:val="clear" w:color="auto" w:fill="auto"/>
          </w:tcPr>
          <w:p w14:paraId="41BDB07C" w14:textId="5D7BFF58" w:rsidR="00650CCF" w:rsidRDefault="00650CCF" w:rsidP="00044632">
            <w:r>
              <w:t>1.5</w:t>
            </w:r>
          </w:p>
        </w:tc>
        <w:tc>
          <w:tcPr>
            <w:tcW w:w="1350" w:type="dxa"/>
            <w:shd w:val="clear" w:color="auto" w:fill="auto"/>
          </w:tcPr>
          <w:p w14:paraId="25286D93" w14:textId="78FFBAE4" w:rsidR="00650CCF" w:rsidRDefault="00650CCF" w:rsidP="00197B57">
            <w:pPr>
              <w:rPr>
                <w:bCs/>
              </w:rPr>
            </w:pPr>
            <w:r>
              <w:rPr>
                <w:bCs/>
              </w:rPr>
              <w:t>01/15/2013</w:t>
            </w:r>
          </w:p>
        </w:tc>
        <w:tc>
          <w:tcPr>
            <w:tcW w:w="2809" w:type="dxa"/>
            <w:shd w:val="clear" w:color="auto" w:fill="auto"/>
          </w:tcPr>
          <w:p w14:paraId="1B0062CB" w14:textId="05B1BA90" w:rsidR="00650CCF" w:rsidRDefault="00650CCF" w:rsidP="00936BF0">
            <w:r>
              <w:t>Ted Crane</w:t>
            </w:r>
          </w:p>
        </w:tc>
        <w:tc>
          <w:tcPr>
            <w:tcW w:w="3959" w:type="dxa"/>
            <w:shd w:val="clear" w:color="auto" w:fill="auto"/>
          </w:tcPr>
          <w:p w14:paraId="78DAB6AC" w14:textId="0E4ED200" w:rsidR="00650CCF" w:rsidRDefault="00650CCF" w:rsidP="00A14466">
            <w:r>
              <w:t>Clean up</w:t>
            </w:r>
          </w:p>
        </w:tc>
      </w:tr>
      <w:tr w:rsidR="003B0075" w14:paraId="09722013" w14:textId="77777777" w:rsidTr="00D56474">
        <w:tc>
          <w:tcPr>
            <w:tcW w:w="1350" w:type="dxa"/>
            <w:shd w:val="clear" w:color="auto" w:fill="auto"/>
          </w:tcPr>
          <w:p w14:paraId="6DC864CD" w14:textId="7A452029" w:rsidR="003B0075" w:rsidRDefault="003B0075" w:rsidP="00044632">
            <w:r>
              <w:t>1.6</w:t>
            </w:r>
          </w:p>
        </w:tc>
        <w:tc>
          <w:tcPr>
            <w:tcW w:w="1350" w:type="dxa"/>
            <w:shd w:val="clear" w:color="auto" w:fill="auto"/>
          </w:tcPr>
          <w:p w14:paraId="3BD00A34" w14:textId="48EFCBFD" w:rsidR="003B0075" w:rsidRDefault="003B0075" w:rsidP="00197B57">
            <w:pPr>
              <w:rPr>
                <w:bCs/>
              </w:rPr>
            </w:pPr>
            <w:r>
              <w:rPr>
                <w:bCs/>
              </w:rPr>
              <w:t>03/29/2013</w:t>
            </w:r>
          </w:p>
        </w:tc>
        <w:tc>
          <w:tcPr>
            <w:tcW w:w="2809" w:type="dxa"/>
            <w:shd w:val="clear" w:color="auto" w:fill="auto"/>
          </w:tcPr>
          <w:p w14:paraId="37243EF0" w14:textId="327195EF" w:rsidR="003B0075" w:rsidRDefault="003B0075" w:rsidP="00936BF0">
            <w:r>
              <w:t>Ted Crane</w:t>
            </w:r>
          </w:p>
        </w:tc>
        <w:tc>
          <w:tcPr>
            <w:tcW w:w="3959" w:type="dxa"/>
            <w:shd w:val="clear" w:color="auto" w:fill="auto"/>
          </w:tcPr>
          <w:p w14:paraId="06D4282A" w14:textId="14158DDB" w:rsidR="006E25D8" w:rsidRDefault="006E25D8" w:rsidP="00A14466">
            <w:r>
              <w:t>Renamed Document.</w:t>
            </w:r>
          </w:p>
          <w:p w14:paraId="5225D9A2" w14:textId="7C8181DB" w:rsidR="003B0075" w:rsidRDefault="003B0075" w:rsidP="00A14466">
            <w:r>
              <w:t>Updated TOC.</w:t>
            </w:r>
          </w:p>
          <w:p w14:paraId="26D7CC7C" w14:textId="3FCC783B" w:rsidR="008316A6" w:rsidRDefault="008316A6" w:rsidP="00A14466">
            <w:r>
              <w:t>Removed some sections covered in IDMS Architecture document.</w:t>
            </w:r>
          </w:p>
          <w:p w14:paraId="11F44EA3" w14:textId="77777777" w:rsidR="0037156E" w:rsidRDefault="00166170" w:rsidP="00A14466">
            <w:r>
              <w:t>Changed format to match NGE wiki.</w:t>
            </w:r>
          </w:p>
          <w:p w14:paraId="048F530F" w14:textId="2FD6B2EF" w:rsidR="00693B59" w:rsidRDefault="0037156E" w:rsidP="003213AA">
            <w:r>
              <w:t>Reorganized APIs into relevant s</w:t>
            </w:r>
            <w:r w:rsidR="003213AA">
              <w:t>ections.</w:t>
            </w:r>
          </w:p>
        </w:tc>
      </w:tr>
      <w:tr w:rsidR="00AF20C7" w14:paraId="6700CF51" w14:textId="77777777" w:rsidTr="00D56474">
        <w:tc>
          <w:tcPr>
            <w:tcW w:w="1350" w:type="dxa"/>
            <w:shd w:val="clear" w:color="auto" w:fill="auto"/>
          </w:tcPr>
          <w:p w14:paraId="4BFBE682" w14:textId="251E5582" w:rsidR="00AF20C7" w:rsidRDefault="00AF20C7" w:rsidP="00044632">
            <w:r>
              <w:t>1.7</w:t>
            </w:r>
          </w:p>
        </w:tc>
        <w:tc>
          <w:tcPr>
            <w:tcW w:w="1350" w:type="dxa"/>
            <w:shd w:val="clear" w:color="auto" w:fill="auto"/>
          </w:tcPr>
          <w:p w14:paraId="19C6D5E2" w14:textId="17C3121A" w:rsidR="00AF20C7" w:rsidRDefault="00AF20C7" w:rsidP="00197B57">
            <w:pPr>
              <w:rPr>
                <w:bCs/>
              </w:rPr>
            </w:pPr>
            <w:r>
              <w:rPr>
                <w:bCs/>
              </w:rPr>
              <w:t>07/23/2013</w:t>
            </w:r>
          </w:p>
        </w:tc>
        <w:tc>
          <w:tcPr>
            <w:tcW w:w="2809" w:type="dxa"/>
            <w:shd w:val="clear" w:color="auto" w:fill="auto"/>
          </w:tcPr>
          <w:p w14:paraId="7C07EB9B" w14:textId="319A39ED" w:rsidR="00AF20C7" w:rsidRDefault="00AF20C7" w:rsidP="00936BF0">
            <w:r>
              <w:t>Ted Crane</w:t>
            </w:r>
          </w:p>
        </w:tc>
        <w:tc>
          <w:tcPr>
            <w:tcW w:w="3959" w:type="dxa"/>
            <w:shd w:val="clear" w:color="auto" w:fill="auto"/>
          </w:tcPr>
          <w:p w14:paraId="02E16BC1" w14:textId="1FF2CB2E" w:rsidR="00AC3E4F" w:rsidRDefault="00AF20C7" w:rsidP="00AC3E4F">
            <w:r>
              <w:t xml:space="preserve">Restored </w:t>
            </w:r>
            <w:r w:rsidR="00AC3E4F">
              <w:t>documentation of following services:</w:t>
            </w:r>
          </w:p>
          <w:p w14:paraId="2910E6C2" w14:textId="047F8653" w:rsidR="00AC3E4F" w:rsidRDefault="00AC3E4F" w:rsidP="00AD0964">
            <w:pPr>
              <w:pStyle w:val="ListParagraph"/>
              <w:numPr>
                <w:ilvl w:val="0"/>
                <w:numId w:val="12"/>
              </w:numPr>
            </w:pPr>
            <w:r>
              <w:t>Create xBand</w:t>
            </w:r>
          </w:p>
          <w:p w14:paraId="5E169BD4" w14:textId="7F9A811F" w:rsidR="00AC3E4F" w:rsidRDefault="00AF20C7" w:rsidP="00AD0964">
            <w:pPr>
              <w:pStyle w:val="ListParagraph"/>
              <w:numPr>
                <w:ilvl w:val="0"/>
                <w:numId w:val="12"/>
              </w:numPr>
            </w:pPr>
            <w:r>
              <w:t>Assign xBand</w:t>
            </w:r>
          </w:p>
          <w:p w14:paraId="388283CE" w14:textId="77777777" w:rsidR="00AC3E4F" w:rsidRDefault="004B2CFC" w:rsidP="00AD0964">
            <w:pPr>
              <w:pStyle w:val="ListParagraph"/>
              <w:numPr>
                <w:ilvl w:val="0"/>
                <w:numId w:val="12"/>
              </w:numPr>
            </w:pPr>
            <w:r>
              <w:t xml:space="preserve">Update Guest </w:t>
            </w:r>
          </w:p>
          <w:p w14:paraId="7F2CAAF9" w14:textId="77777777" w:rsidR="00AC3E4F" w:rsidRDefault="00AC3E4F" w:rsidP="00AD0964">
            <w:pPr>
              <w:pStyle w:val="ListParagraph"/>
              <w:numPr>
                <w:ilvl w:val="0"/>
                <w:numId w:val="12"/>
              </w:numPr>
            </w:pPr>
            <w:r>
              <w:t>Create Guest Identifier</w:t>
            </w:r>
          </w:p>
          <w:p w14:paraId="08931C61" w14:textId="68CF98FA" w:rsidR="00AC3E4F" w:rsidRDefault="00591804" w:rsidP="00AD0964">
            <w:pPr>
              <w:pStyle w:val="ListParagraph"/>
              <w:numPr>
                <w:ilvl w:val="0"/>
                <w:numId w:val="12"/>
              </w:numPr>
            </w:pPr>
            <w:r>
              <w:t xml:space="preserve">Create Guest </w:t>
            </w:r>
          </w:p>
          <w:p w14:paraId="1DC1107E" w14:textId="77777777" w:rsidR="00AC3E4F" w:rsidRDefault="00AC3E4F" w:rsidP="00AD0964">
            <w:pPr>
              <w:pStyle w:val="ListParagraph"/>
              <w:numPr>
                <w:ilvl w:val="0"/>
                <w:numId w:val="12"/>
              </w:numPr>
            </w:pPr>
            <w:r>
              <w:t xml:space="preserve">Update Guest </w:t>
            </w:r>
          </w:p>
          <w:p w14:paraId="6D11D91F" w14:textId="70CA9CA0" w:rsidR="00AC3E4F" w:rsidRDefault="003C4F7D" w:rsidP="00AD0964">
            <w:pPr>
              <w:pStyle w:val="ListParagraph"/>
              <w:numPr>
                <w:ilvl w:val="0"/>
                <w:numId w:val="12"/>
              </w:numPr>
            </w:pPr>
            <w:r>
              <w:t xml:space="preserve">All </w:t>
            </w:r>
            <w:r w:rsidR="003B478C">
              <w:t>Celebration Services</w:t>
            </w:r>
          </w:p>
          <w:p w14:paraId="56E69577" w14:textId="60C36E66" w:rsidR="0040056A" w:rsidRDefault="0040056A" w:rsidP="0040056A">
            <w:r>
              <w:t>Fixed Guest Locators Path Variables.</w:t>
            </w:r>
          </w:p>
        </w:tc>
      </w:tr>
      <w:tr w:rsidR="00C278AB" w14:paraId="1E47E682" w14:textId="77777777" w:rsidTr="00D56474">
        <w:tc>
          <w:tcPr>
            <w:tcW w:w="1350" w:type="dxa"/>
            <w:shd w:val="clear" w:color="auto" w:fill="auto"/>
          </w:tcPr>
          <w:p w14:paraId="0EBB8A04" w14:textId="4762DAD3" w:rsidR="00C278AB" w:rsidRDefault="00C278AB" w:rsidP="00044632">
            <w:r>
              <w:t>1.7.2</w:t>
            </w:r>
          </w:p>
        </w:tc>
        <w:tc>
          <w:tcPr>
            <w:tcW w:w="1350" w:type="dxa"/>
            <w:shd w:val="clear" w:color="auto" w:fill="auto"/>
          </w:tcPr>
          <w:p w14:paraId="4BAA80C3" w14:textId="3671AE93" w:rsidR="00C278AB" w:rsidRDefault="00C278AB" w:rsidP="00197B57">
            <w:pPr>
              <w:rPr>
                <w:bCs/>
              </w:rPr>
            </w:pPr>
            <w:r>
              <w:rPr>
                <w:bCs/>
              </w:rPr>
              <w:t>8/27/2013</w:t>
            </w:r>
          </w:p>
        </w:tc>
        <w:tc>
          <w:tcPr>
            <w:tcW w:w="2809" w:type="dxa"/>
            <w:shd w:val="clear" w:color="auto" w:fill="auto"/>
          </w:tcPr>
          <w:p w14:paraId="671A935A" w14:textId="377945EC" w:rsidR="00C278AB" w:rsidRDefault="00C278AB" w:rsidP="00936BF0">
            <w:r>
              <w:t>Slava Minyailov</w:t>
            </w:r>
          </w:p>
        </w:tc>
        <w:tc>
          <w:tcPr>
            <w:tcW w:w="3959" w:type="dxa"/>
            <w:shd w:val="clear" w:color="auto" w:fill="auto"/>
          </w:tcPr>
          <w:p w14:paraId="0193CDB9" w14:textId="25AEE476" w:rsidR="00C278AB" w:rsidRDefault="00C278AB" w:rsidP="00C278AB">
            <w:r>
              <w:t>Made a correction to the Remove Celebration Guest API</w:t>
            </w:r>
          </w:p>
        </w:tc>
      </w:tr>
    </w:tbl>
    <w:p w14:paraId="4CE72BCB" w14:textId="6FA811D5" w:rsidR="004C7069" w:rsidRDefault="004C7069" w:rsidP="00781682"/>
    <w:p w14:paraId="4CE72BCC" w14:textId="77777777" w:rsidR="0099263D" w:rsidRDefault="0099263D" w:rsidP="00781682">
      <w:pPr>
        <w:rPr>
          <w:b/>
        </w:rPr>
      </w:pPr>
      <w:r w:rsidRPr="0099263D">
        <w:rPr>
          <w:b/>
        </w:rPr>
        <w:t>Document Approvers</w:t>
      </w:r>
      <w:r w:rsidR="00936BF0">
        <w:rPr>
          <w:b/>
        </w:rPr>
        <w:t xml:space="preserve"> &amp; </w:t>
      </w:r>
      <w:r w:rsidRPr="0099263D">
        <w:rPr>
          <w:b/>
        </w:rPr>
        <w:t>Sign-Off</w:t>
      </w:r>
    </w:p>
    <w:p w14:paraId="4CE72BCD" w14:textId="77777777" w:rsidR="0099263D" w:rsidRPr="0099263D" w:rsidRDefault="0099263D" w:rsidP="00781682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3154"/>
        <w:gridCol w:w="2220"/>
        <w:gridCol w:w="2679"/>
      </w:tblGrid>
      <w:tr w:rsidR="00936BF0" w:rsidRPr="00FC5C2D" w14:paraId="4CE72BD2" w14:textId="77777777" w:rsidTr="003C4F7D">
        <w:trPr>
          <w:trHeight w:val="224"/>
        </w:trPr>
        <w:tc>
          <w:tcPr>
            <w:tcW w:w="1415" w:type="dxa"/>
            <w:shd w:val="clear" w:color="auto" w:fill="auto"/>
          </w:tcPr>
          <w:p w14:paraId="4CE72BCE" w14:textId="77777777" w:rsidR="00936BF0" w:rsidRPr="005C3E89" w:rsidRDefault="00936BF0" w:rsidP="00CE6B5A">
            <w:pPr>
              <w:rPr>
                <w:b/>
              </w:rPr>
            </w:pPr>
            <w:r w:rsidRPr="005C3E89">
              <w:rPr>
                <w:b/>
              </w:rPr>
              <w:t>Date</w:t>
            </w:r>
          </w:p>
        </w:tc>
        <w:tc>
          <w:tcPr>
            <w:tcW w:w="3154" w:type="dxa"/>
            <w:shd w:val="clear" w:color="auto" w:fill="auto"/>
          </w:tcPr>
          <w:p w14:paraId="4CE72BCF" w14:textId="77777777" w:rsidR="00936BF0" w:rsidRPr="005C3E89" w:rsidRDefault="00936BF0" w:rsidP="00CE6B5A">
            <w:pPr>
              <w:rPr>
                <w:b/>
              </w:rPr>
            </w:pPr>
            <w:r w:rsidRPr="005C3E89">
              <w:rPr>
                <w:b/>
              </w:rPr>
              <w:t>Approver</w:t>
            </w:r>
          </w:p>
        </w:tc>
        <w:tc>
          <w:tcPr>
            <w:tcW w:w="2220" w:type="dxa"/>
            <w:shd w:val="clear" w:color="auto" w:fill="auto"/>
          </w:tcPr>
          <w:p w14:paraId="4CE72BD0" w14:textId="77777777" w:rsidR="00936BF0" w:rsidRPr="005C3E89" w:rsidRDefault="00936BF0" w:rsidP="00CE6B5A">
            <w:pPr>
              <w:rPr>
                <w:b/>
              </w:rPr>
            </w:pPr>
            <w:r w:rsidRPr="005C3E89">
              <w:rPr>
                <w:b/>
              </w:rPr>
              <w:t>Role</w:t>
            </w:r>
          </w:p>
        </w:tc>
        <w:tc>
          <w:tcPr>
            <w:tcW w:w="2679" w:type="dxa"/>
          </w:tcPr>
          <w:p w14:paraId="4CE72BD1" w14:textId="77777777" w:rsidR="00936BF0" w:rsidRPr="005C3E89" w:rsidRDefault="00D56474" w:rsidP="00D56474">
            <w:pPr>
              <w:rPr>
                <w:b/>
              </w:rPr>
            </w:pPr>
            <w:r w:rsidRPr="005C3E89">
              <w:rPr>
                <w:b/>
              </w:rPr>
              <w:t xml:space="preserve">Document </w:t>
            </w:r>
            <w:r w:rsidR="00936BF0" w:rsidRPr="005C3E89">
              <w:rPr>
                <w:b/>
              </w:rPr>
              <w:lastRenderedPageBreak/>
              <w:t>Accept/</w:t>
            </w:r>
            <w:r w:rsidRPr="005C3E89">
              <w:rPr>
                <w:b/>
              </w:rPr>
              <w:t>Reject</w:t>
            </w:r>
          </w:p>
        </w:tc>
      </w:tr>
      <w:tr w:rsidR="00936BF0" w14:paraId="4CE72BD7" w14:textId="77777777" w:rsidTr="003C4F7D">
        <w:tc>
          <w:tcPr>
            <w:tcW w:w="1415" w:type="dxa"/>
            <w:shd w:val="clear" w:color="auto" w:fill="auto"/>
          </w:tcPr>
          <w:p w14:paraId="4CE72BD3" w14:textId="19BE6E90" w:rsidR="00936BF0" w:rsidRPr="00E41BDF" w:rsidRDefault="00E41BDF" w:rsidP="00CE6B5A">
            <w:r>
              <w:lastRenderedPageBreak/>
              <w:t>5/1/2012</w:t>
            </w:r>
          </w:p>
        </w:tc>
        <w:tc>
          <w:tcPr>
            <w:tcW w:w="3154" w:type="dxa"/>
            <w:shd w:val="clear" w:color="auto" w:fill="auto"/>
          </w:tcPr>
          <w:p w14:paraId="4CE72BD4" w14:textId="66E52AD7" w:rsidR="00936BF0" w:rsidRPr="00E41BDF" w:rsidRDefault="00E41BDF" w:rsidP="00936BF0">
            <w:r>
              <w:t>Ric Merrifield</w:t>
            </w:r>
          </w:p>
        </w:tc>
        <w:tc>
          <w:tcPr>
            <w:tcW w:w="2220" w:type="dxa"/>
            <w:shd w:val="clear" w:color="auto" w:fill="auto"/>
          </w:tcPr>
          <w:p w14:paraId="4CE72BD5" w14:textId="7C98AA7A" w:rsidR="00936BF0" w:rsidRPr="00E41BDF" w:rsidRDefault="00E41BDF" w:rsidP="00CE6B5A">
            <w:r>
              <w:t>Release Manager</w:t>
            </w:r>
          </w:p>
        </w:tc>
        <w:tc>
          <w:tcPr>
            <w:tcW w:w="2679" w:type="dxa"/>
          </w:tcPr>
          <w:p w14:paraId="4CE72BD6" w14:textId="7C593B2F" w:rsidR="00936BF0" w:rsidRPr="00E41BDF" w:rsidRDefault="00E41BDF" w:rsidP="00D56474">
            <w:r>
              <w:t>Accept</w:t>
            </w:r>
          </w:p>
        </w:tc>
      </w:tr>
      <w:tr w:rsidR="00E41BDF" w14:paraId="79EC476A" w14:textId="77777777" w:rsidTr="003C4F7D">
        <w:tc>
          <w:tcPr>
            <w:tcW w:w="1415" w:type="dxa"/>
            <w:shd w:val="clear" w:color="auto" w:fill="auto"/>
          </w:tcPr>
          <w:p w14:paraId="620F5DA8" w14:textId="787C9402" w:rsidR="00E41BDF" w:rsidRDefault="00E41BDF" w:rsidP="00CE6B5A">
            <w:r>
              <w:t>5/11/2012</w:t>
            </w:r>
          </w:p>
        </w:tc>
        <w:tc>
          <w:tcPr>
            <w:tcW w:w="3154" w:type="dxa"/>
            <w:shd w:val="clear" w:color="auto" w:fill="auto"/>
          </w:tcPr>
          <w:p w14:paraId="0288EC7F" w14:textId="5E46FD25" w:rsidR="00E41BDF" w:rsidRDefault="00E41BDF" w:rsidP="00936BF0">
            <w:r>
              <w:t>John Stiehl</w:t>
            </w:r>
          </w:p>
        </w:tc>
        <w:tc>
          <w:tcPr>
            <w:tcW w:w="2220" w:type="dxa"/>
            <w:shd w:val="clear" w:color="auto" w:fill="auto"/>
          </w:tcPr>
          <w:p w14:paraId="59E57E48" w14:textId="7C7A8426" w:rsidR="00E41BDF" w:rsidRDefault="00BA20F2" w:rsidP="00CE6B5A">
            <w:r>
              <w:t>Project</w:t>
            </w:r>
            <w:r w:rsidR="00E41BDF">
              <w:t xml:space="preserve"> Manager</w:t>
            </w:r>
          </w:p>
        </w:tc>
        <w:tc>
          <w:tcPr>
            <w:tcW w:w="2679" w:type="dxa"/>
          </w:tcPr>
          <w:p w14:paraId="542A6833" w14:textId="62183A7A" w:rsidR="00E41BDF" w:rsidRDefault="00E41BDF" w:rsidP="00D56474">
            <w:r>
              <w:t>Accept</w:t>
            </w:r>
          </w:p>
        </w:tc>
      </w:tr>
      <w:tr w:rsidR="00BA20F2" w14:paraId="31EA470D" w14:textId="77777777" w:rsidTr="003C4F7D">
        <w:tc>
          <w:tcPr>
            <w:tcW w:w="1415" w:type="dxa"/>
            <w:shd w:val="clear" w:color="auto" w:fill="auto"/>
          </w:tcPr>
          <w:p w14:paraId="4D0416D7" w14:textId="51B64C99" w:rsidR="00BA20F2" w:rsidRDefault="002974E5" w:rsidP="00CE6B5A">
            <w:r>
              <w:t>4/</w:t>
            </w:r>
            <w:r w:rsidR="00A55188">
              <w:t>15</w:t>
            </w:r>
            <w:r>
              <w:t>/</w:t>
            </w:r>
            <w:r w:rsidR="00BA20F2">
              <w:t>2012</w:t>
            </w:r>
          </w:p>
        </w:tc>
        <w:tc>
          <w:tcPr>
            <w:tcW w:w="3154" w:type="dxa"/>
            <w:shd w:val="clear" w:color="auto" w:fill="auto"/>
          </w:tcPr>
          <w:p w14:paraId="30ED0874" w14:textId="41134D66" w:rsidR="00BA20F2" w:rsidRDefault="00BA20F2" w:rsidP="00936BF0">
            <w:r>
              <w:t>Glenn Curtis</w:t>
            </w:r>
          </w:p>
        </w:tc>
        <w:tc>
          <w:tcPr>
            <w:tcW w:w="2220" w:type="dxa"/>
            <w:shd w:val="clear" w:color="auto" w:fill="auto"/>
          </w:tcPr>
          <w:p w14:paraId="106A1586" w14:textId="1C8D276F" w:rsidR="00BA20F2" w:rsidRDefault="00BA20F2" w:rsidP="00CE6B5A">
            <w:r>
              <w:t>Development Manager</w:t>
            </w:r>
          </w:p>
        </w:tc>
        <w:tc>
          <w:tcPr>
            <w:tcW w:w="2679" w:type="dxa"/>
          </w:tcPr>
          <w:p w14:paraId="50C85ED1" w14:textId="6E2E9DF2" w:rsidR="00BA20F2" w:rsidRDefault="00BA20F2" w:rsidP="00D56474">
            <w:r>
              <w:t>Accept</w:t>
            </w:r>
          </w:p>
        </w:tc>
      </w:tr>
    </w:tbl>
    <w:p w14:paraId="4CE72BD8" w14:textId="77777777" w:rsidR="004C7069" w:rsidRPr="0099263D" w:rsidRDefault="004C7069" w:rsidP="00044632">
      <w:pPr>
        <w:rPr>
          <w:szCs w:val="20"/>
        </w:rPr>
      </w:pPr>
    </w:p>
    <w:p w14:paraId="4CE72BD9" w14:textId="77777777" w:rsidR="00185B5A" w:rsidRDefault="00185B5A" w:rsidP="001B5189">
      <w:r>
        <w:br w:type="page"/>
      </w:r>
    </w:p>
    <w:p w14:paraId="4CE72BDA" w14:textId="77777777" w:rsidR="00496A96" w:rsidRPr="00CB4606" w:rsidRDefault="00CB4C85" w:rsidP="002562DF">
      <w:pPr>
        <w:pStyle w:val="TableofContents"/>
        <w:rPr>
          <w:rStyle w:val="Strong"/>
          <w:rFonts w:ascii="Verdana" w:hAnsi="Verdana"/>
        </w:rPr>
      </w:pPr>
      <w:r w:rsidRPr="00CB4606">
        <w:rPr>
          <w:rStyle w:val="Strong"/>
          <w:rFonts w:ascii="Verdana" w:hAnsi="Verdana"/>
        </w:rPr>
        <w:lastRenderedPageBreak/>
        <w:t xml:space="preserve">Table of </w:t>
      </w:r>
      <w:r w:rsidR="00496A96" w:rsidRPr="00CB4606">
        <w:rPr>
          <w:rStyle w:val="Strong"/>
          <w:rFonts w:ascii="Verdana" w:hAnsi="Verdana"/>
        </w:rPr>
        <w:t>Contents</w:t>
      </w:r>
    </w:p>
    <w:p w14:paraId="1A1308E6" w14:textId="77777777" w:rsidR="00C278AB" w:rsidRDefault="003C7C80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5371291" w:history="1">
        <w:r w:rsidR="00C278AB" w:rsidRPr="00585955">
          <w:rPr>
            <w:rStyle w:val="Hyperlink"/>
            <w:noProof/>
          </w:rPr>
          <w:t>1 Document Purpose and IDMS Background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_Toc365371291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</w:t>
        </w:r>
        <w:r w:rsidR="00C278AB">
          <w:rPr>
            <w:noProof/>
            <w:webHidden/>
          </w:rPr>
          <w:fldChar w:fldCharType="end"/>
        </w:r>
      </w:hyperlink>
    </w:p>
    <w:p w14:paraId="67492888" w14:textId="77777777" w:rsidR="00C278AB" w:rsidRDefault="0028310F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65371292" w:history="1">
        <w:r w:rsidR="00C278AB" w:rsidRPr="00585955">
          <w:rPr>
            <w:rStyle w:val="Hyperlink"/>
            <w:noProof/>
          </w:rPr>
          <w:t>2 Configuration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_Toc365371292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</w:t>
        </w:r>
        <w:r w:rsidR="00C278AB">
          <w:rPr>
            <w:noProof/>
            <w:webHidden/>
          </w:rPr>
          <w:fldChar w:fldCharType="end"/>
        </w:r>
      </w:hyperlink>
    </w:p>
    <w:p w14:paraId="7CA4E675" w14:textId="77777777" w:rsidR="00C278AB" w:rsidRDefault="0028310F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65371293" w:history="1">
        <w:r w:rsidR="00C278AB" w:rsidRPr="00585955">
          <w:rPr>
            <w:rStyle w:val="Hyperlink"/>
            <w:noProof/>
          </w:rPr>
          <w:t>3 Interfaces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_Toc365371293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9</w:t>
        </w:r>
        <w:r w:rsidR="00C278AB">
          <w:rPr>
            <w:noProof/>
            <w:webHidden/>
          </w:rPr>
          <w:fldChar w:fldCharType="end"/>
        </w:r>
      </w:hyperlink>
    </w:p>
    <w:p w14:paraId="5D2A1CC6" w14:textId="77777777" w:rsidR="00C278AB" w:rsidRDefault="0028310F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65371294" w:history="1">
        <w:r w:rsidR="00C278AB" w:rsidRPr="00585955">
          <w:rPr>
            <w:rStyle w:val="Hyperlink"/>
            <w:noProof/>
          </w:rPr>
          <w:t>4 Monitoring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_Toc365371294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10</w:t>
        </w:r>
        <w:r w:rsidR="00C278AB">
          <w:rPr>
            <w:noProof/>
            <w:webHidden/>
          </w:rPr>
          <w:fldChar w:fldCharType="end"/>
        </w:r>
      </w:hyperlink>
    </w:p>
    <w:p w14:paraId="339EC4F4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295" w:history="1">
        <w:r w:rsidR="00C278AB" w:rsidRPr="00585955">
          <w:rPr>
            <w:rStyle w:val="Hyperlink"/>
            <w:noProof/>
          </w:rPr>
          <w:t>4.1 Configuration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_Toc365371295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10</w:t>
        </w:r>
        <w:r w:rsidR="00C278AB">
          <w:rPr>
            <w:noProof/>
            <w:webHidden/>
          </w:rPr>
          <w:fldChar w:fldCharType="end"/>
        </w:r>
      </w:hyperlink>
    </w:p>
    <w:p w14:paraId="6CF68321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296" w:history="1">
        <w:r w:rsidR="00C278AB" w:rsidRPr="00585955">
          <w:rPr>
            <w:rStyle w:val="Hyperlink"/>
            <w:noProof/>
          </w:rPr>
          <w:t>4.1.1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_Toc365371296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10</w:t>
        </w:r>
        <w:r w:rsidR="00C278AB">
          <w:rPr>
            <w:noProof/>
            <w:webHidden/>
          </w:rPr>
          <w:fldChar w:fldCharType="end"/>
        </w:r>
      </w:hyperlink>
    </w:p>
    <w:p w14:paraId="4811758F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297" w:history="1">
        <w:r w:rsidR="00C278AB" w:rsidRPr="00585955">
          <w:rPr>
            <w:rStyle w:val="Hyperlink"/>
            <w:noProof/>
          </w:rPr>
          <w:t>4.1.2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_Toc365371297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11</w:t>
        </w:r>
        <w:r w:rsidR="00C278AB">
          <w:rPr>
            <w:noProof/>
            <w:webHidden/>
          </w:rPr>
          <w:fldChar w:fldCharType="end"/>
        </w:r>
      </w:hyperlink>
    </w:p>
    <w:p w14:paraId="60D7D06E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298" w:history="1">
        <w:r w:rsidR="00C278AB" w:rsidRPr="00585955">
          <w:rPr>
            <w:rStyle w:val="Hyperlink"/>
            <w:noProof/>
          </w:rPr>
          <w:t>4.2 Status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_Toc365371298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13</w:t>
        </w:r>
        <w:r w:rsidR="00C278AB">
          <w:rPr>
            <w:noProof/>
            <w:webHidden/>
          </w:rPr>
          <w:fldChar w:fldCharType="end"/>
        </w:r>
      </w:hyperlink>
    </w:p>
    <w:p w14:paraId="5263F1DD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299" w:history="1">
        <w:r w:rsidR="00C278AB" w:rsidRPr="00585955">
          <w:rPr>
            <w:rStyle w:val="Hyperlink"/>
            <w:noProof/>
          </w:rPr>
          <w:t>4.2.1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_Toc365371299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14</w:t>
        </w:r>
        <w:r w:rsidR="00C278AB">
          <w:rPr>
            <w:noProof/>
            <w:webHidden/>
          </w:rPr>
          <w:fldChar w:fldCharType="end"/>
        </w:r>
      </w:hyperlink>
    </w:p>
    <w:p w14:paraId="5F428652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00" w:history="1">
        <w:r w:rsidR="00C278AB" w:rsidRPr="00585955">
          <w:rPr>
            <w:rStyle w:val="Hyperlink"/>
            <w:noProof/>
          </w:rPr>
          <w:t>4.2.2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_Toc365371300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14</w:t>
        </w:r>
        <w:r w:rsidR="00C278AB">
          <w:rPr>
            <w:noProof/>
            <w:webHidden/>
          </w:rPr>
          <w:fldChar w:fldCharType="end"/>
        </w:r>
      </w:hyperlink>
    </w:p>
    <w:p w14:paraId="1627EC3B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01" w:history="1">
        <w:r w:rsidR="00C278AB" w:rsidRPr="00585955">
          <w:rPr>
            <w:rStyle w:val="Hyperlink"/>
            <w:noProof/>
          </w:rPr>
          <w:t>4.3 Metrics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_Toc365371301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15</w:t>
        </w:r>
        <w:r w:rsidR="00C278AB">
          <w:rPr>
            <w:noProof/>
            <w:webHidden/>
          </w:rPr>
          <w:fldChar w:fldCharType="end"/>
        </w:r>
      </w:hyperlink>
    </w:p>
    <w:p w14:paraId="149E5141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02" w:history="1">
        <w:r w:rsidR="00C278AB" w:rsidRPr="00585955">
          <w:rPr>
            <w:rStyle w:val="Hyperlink"/>
            <w:noProof/>
          </w:rPr>
          <w:t>4.3.1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_Toc365371302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15</w:t>
        </w:r>
        <w:r w:rsidR="00C278AB">
          <w:rPr>
            <w:noProof/>
            <w:webHidden/>
          </w:rPr>
          <w:fldChar w:fldCharType="end"/>
        </w:r>
      </w:hyperlink>
    </w:p>
    <w:p w14:paraId="189FD879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03" w:history="1">
        <w:r w:rsidR="00C278AB" w:rsidRPr="00585955">
          <w:rPr>
            <w:rStyle w:val="Hyperlink"/>
            <w:noProof/>
          </w:rPr>
          <w:t>4.3.2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_Toc365371303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15</w:t>
        </w:r>
        <w:r w:rsidR="00C278AB">
          <w:rPr>
            <w:noProof/>
            <w:webHidden/>
          </w:rPr>
          <w:fldChar w:fldCharType="end"/>
        </w:r>
      </w:hyperlink>
    </w:p>
    <w:p w14:paraId="474053BA" w14:textId="77777777" w:rsidR="00C278AB" w:rsidRDefault="0028310F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65371304" w:history="1">
        <w:r w:rsidR="00C278AB" w:rsidRPr="00585955">
          <w:rPr>
            <w:rStyle w:val="Hyperlink"/>
            <w:noProof/>
          </w:rPr>
          <w:t>5 Guest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_Toc365371304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18</w:t>
        </w:r>
        <w:r w:rsidR="00C278AB">
          <w:rPr>
            <w:noProof/>
            <w:webHidden/>
          </w:rPr>
          <w:fldChar w:fldCharType="end"/>
        </w:r>
      </w:hyperlink>
    </w:p>
    <w:p w14:paraId="09D8E223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05" w:history="1">
        <w:r w:rsidR="00C278AB" w:rsidRPr="00585955">
          <w:rPr>
            <w:rStyle w:val="Hyperlink"/>
            <w:noProof/>
          </w:rPr>
          <w:t>5.1 Provide Guest xBands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_Toc365371305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18</w:t>
        </w:r>
        <w:r w:rsidR="00C278AB">
          <w:rPr>
            <w:noProof/>
            <w:webHidden/>
          </w:rPr>
          <w:fldChar w:fldCharType="end"/>
        </w:r>
      </w:hyperlink>
    </w:p>
    <w:p w14:paraId="60680AD7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06" w:history="1">
        <w:r w:rsidR="00C278AB" w:rsidRPr="00585955">
          <w:rPr>
            <w:rStyle w:val="Hyperlink"/>
            <w:noProof/>
          </w:rPr>
          <w:t>5.1.1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_Toc365371306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18</w:t>
        </w:r>
        <w:r w:rsidR="00C278AB">
          <w:rPr>
            <w:noProof/>
            <w:webHidden/>
          </w:rPr>
          <w:fldChar w:fldCharType="end"/>
        </w:r>
      </w:hyperlink>
    </w:p>
    <w:p w14:paraId="1274C7CE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07" w:history="1">
        <w:r w:rsidR="00C278AB" w:rsidRPr="00585955">
          <w:rPr>
            <w:rStyle w:val="Hyperlink"/>
            <w:noProof/>
          </w:rPr>
          <w:t>5.1.2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_Toc365371307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19</w:t>
        </w:r>
        <w:r w:rsidR="00C278AB">
          <w:rPr>
            <w:noProof/>
            <w:webHidden/>
          </w:rPr>
          <w:fldChar w:fldCharType="end"/>
        </w:r>
      </w:hyperlink>
    </w:p>
    <w:p w14:paraId="2521DA51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08" w:history="1">
        <w:r w:rsidR="00C278AB" w:rsidRPr="00585955">
          <w:rPr>
            <w:rStyle w:val="Hyperlink"/>
            <w:noProof/>
          </w:rPr>
          <w:t>5.2 Provide Guest Locators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_Toc365371308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21</w:t>
        </w:r>
        <w:r w:rsidR="00C278AB">
          <w:rPr>
            <w:noProof/>
            <w:webHidden/>
          </w:rPr>
          <w:fldChar w:fldCharType="end"/>
        </w:r>
      </w:hyperlink>
    </w:p>
    <w:p w14:paraId="1EC11CE9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09" w:history="1">
        <w:r w:rsidR="00C278AB" w:rsidRPr="00585955">
          <w:rPr>
            <w:rStyle w:val="Hyperlink"/>
            <w:noProof/>
          </w:rPr>
          <w:t>5.2.1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_Toc365371309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22</w:t>
        </w:r>
        <w:r w:rsidR="00C278AB">
          <w:rPr>
            <w:noProof/>
            <w:webHidden/>
          </w:rPr>
          <w:fldChar w:fldCharType="end"/>
        </w:r>
      </w:hyperlink>
    </w:p>
    <w:p w14:paraId="717ED50F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10" w:history="1">
        <w:r w:rsidR="00C278AB" w:rsidRPr="00585955">
          <w:rPr>
            <w:rStyle w:val="Hyperlink"/>
            <w:noProof/>
          </w:rPr>
          <w:t>5.2.2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_Toc365371310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22</w:t>
        </w:r>
        <w:r w:rsidR="00C278AB">
          <w:rPr>
            <w:noProof/>
            <w:webHidden/>
          </w:rPr>
          <w:fldChar w:fldCharType="end"/>
        </w:r>
      </w:hyperlink>
    </w:p>
    <w:p w14:paraId="29C0860E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11" w:history="1">
        <w:r w:rsidR="00C278AB" w:rsidRPr="00585955">
          <w:rPr>
            <w:rStyle w:val="Hyperlink"/>
            <w:noProof/>
          </w:rPr>
          <w:t>5.3 Provide Guest Identifiers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_Toc365371311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23</w:t>
        </w:r>
        <w:r w:rsidR="00C278AB">
          <w:rPr>
            <w:noProof/>
            <w:webHidden/>
          </w:rPr>
          <w:fldChar w:fldCharType="end"/>
        </w:r>
      </w:hyperlink>
    </w:p>
    <w:p w14:paraId="59E38640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12" w:history="1">
        <w:r w:rsidR="00C278AB" w:rsidRPr="00585955">
          <w:rPr>
            <w:rStyle w:val="Hyperlink"/>
            <w:noProof/>
          </w:rPr>
          <w:t>5.3.1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_Toc365371312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23</w:t>
        </w:r>
        <w:r w:rsidR="00C278AB">
          <w:rPr>
            <w:noProof/>
            <w:webHidden/>
          </w:rPr>
          <w:fldChar w:fldCharType="end"/>
        </w:r>
      </w:hyperlink>
    </w:p>
    <w:p w14:paraId="08A223D0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13" w:history="1">
        <w:r w:rsidR="00C278AB" w:rsidRPr="00585955">
          <w:rPr>
            <w:rStyle w:val="Hyperlink"/>
            <w:noProof/>
          </w:rPr>
          <w:t>5.3.2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_Toc365371313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24</w:t>
        </w:r>
        <w:r w:rsidR="00C278AB">
          <w:rPr>
            <w:noProof/>
            <w:webHidden/>
          </w:rPr>
          <w:fldChar w:fldCharType="end"/>
        </w:r>
      </w:hyperlink>
    </w:p>
    <w:p w14:paraId="4F449EE1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14" w:history="1">
        <w:r w:rsidR="00C278AB" w:rsidRPr="00585955">
          <w:rPr>
            <w:rStyle w:val="Hyperlink"/>
            <w:noProof/>
          </w:rPr>
          <w:t>5.4 Provide Guest Celebrations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_Toc365371314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24</w:t>
        </w:r>
        <w:r w:rsidR="00C278AB">
          <w:rPr>
            <w:noProof/>
            <w:webHidden/>
          </w:rPr>
          <w:fldChar w:fldCharType="end"/>
        </w:r>
      </w:hyperlink>
    </w:p>
    <w:p w14:paraId="1690000C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15" w:history="1">
        <w:r w:rsidR="00C278AB" w:rsidRPr="00585955">
          <w:rPr>
            <w:rStyle w:val="Hyperlink"/>
            <w:noProof/>
          </w:rPr>
          <w:t>5.4.1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_Toc365371315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25</w:t>
        </w:r>
        <w:r w:rsidR="00C278AB">
          <w:rPr>
            <w:noProof/>
            <w:webHidden/>
          </w:rPr>
          <w:fldChar w:fldCharType="end"/>
        </w:r>
      </w:hyperlink>
    </w:p>
    <w:p w14:paraId="2D5E8BD3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16" w:history="1">
        <w:r w:rsidR="00C278AB" w:rsidRPr="00585955">
          <w:rPr>
            <w:rStyle w:val="Hyperlink"/>
            <w:noProof/>
          </w:rPr>
          <w:t>5.4.2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_Toc365371316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25</w:t>
        </w:r>
        <w:r w:rsidR="00C278AB">
          <w:rPr>
            <w:noProof/>
            <w:webHidden/>
          </w:rPr>
          <w:fldChar w:fldCharType="end"/>
        </w:r>
      </w:hyperlink>
    </w:p>
    <w:p w14:paraId="1F26F1B9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17" w:history="1">
        <w:r w:rsidR="00C278AB" w:rsidRPr="00585955">
          <w:rPr>
            <w:rStyle w:val="Hyperlink"/>
            <w:noProof/>
          </w:rPr>
          <w:t>5.5 Update Guest Identifier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_Toc365371317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27</w:t>
        </w:r>
        <w:r w:rsidR="00C278AB">
          <w:rPr>
            <w:noProof/>
            <w:webHidden/>
          </w:rPr>
          <w:fldChar w:fldCharType="end"/>
        </w:r>
      </w:hyperlink>
    </w:p>
    <w:p w14:paraId="34141868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18" w:history="1">
        <w:r w:rsidR="00C278AB" w:rsidRPr="00585955">
          <w:rPr>
            <w:rStyle w:val="Hyperlink"/>
            <w:noProof/>
          </w:rPr>
          <w:t>5.5.1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_Toc365371318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28</w:t>
        </w:r>
        <w:r w:rsidR="00C278AB">
          <w:rPr>
            <w:noProof/>
            <w:webHidden/>
          </w:rPr>
          <w:fldChar w:fldCharType="end"/>
        </w:r>
      </w:hyperlink>
    </w:p>
    <w:p w14:paraId="01F90B3A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19" w:history="1">
        <w:r w:rsidR="00C278AB" w:rsidRPr="00585955">
          <w:rPr>
            <w:rStyle w:val="Hyperlink"/>
            <w:noProof/>
          </w:rPr>
          <w:t>5.5.2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_Toc365371319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28</w:t>
        </w:r>
        <w:r w:rsidR="00C278AB">
          <w:rPr>
            <w:noProof/>
            <w:webHidden/>
          </w:rPr>
          <w:fldChar w:fldCharType="end"/>
        </w:r>
      </w:hyperlink>
    </w:p>
    <w:p w14:paraId="4A306173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20" w:history="1">
        <w:r w:rsidR="00C278AB" w:rsidRPr="00585955">
          <w:rPr>
            <w:rStyle w:val="Hyperlink"/>
            <w:noProof/>
          </w:rPr>
          <w:t>5.6 Create Guest Identifier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_Toc365371320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29</w:t>
        </w:r>
        <w:r w:rsidR="00C278AB">
          <w:rPr>
            <w:noProof/>
            <w:webHidden/>
          </w:rPr>
          <w:fldChar w:fldCharType="end"/>
        </w:r>
      </w:hyperlink>
    </w:p>
    <w:p w14:paraId="3D174728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21" w:history="1">
        <w:r w:rsidR="00C278AB" w:rsidRPr="00585955">
          <w:rPr>
            <w:rStyle w:val="Hyperlink"/>
            <w:noProof/>
          </w:rPr>
          <w:t>5.6.1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_Toc365371321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29</w:t>
        </w:r>
        <w:r w:rsidR="00C278AB">
          <w:rPr>
            <w:noProof/>
            <w:webHidden/>
          </w:rPr>
          <w:fldChar w:fldCharType="end"/>
        </w:r>
      </w:hyperlink>
    </w:p>
    <w:p w14:paraId="411193DC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22" w:history="1">
        <w:r w:rsidR="00C278AB" w:rsidRPr="00585955">
          <w:rPr>
            <w:rStyle w:val="Hyperlink"/>
            <w:noProof/>
          </w:rPr>
          <w:t>5.6.2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_Toc365371322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30</w:t>
        </w:r>
        <w:r w:rsidR="00C278AB">
          <w:rPr>
            <w:noProof/>
            <w:webHidden/>
          </w:rPr>
          <w:fldChar w:fldCharType="end"/>
        </w:r>
      </w:hyperlink>
    </w:p>
    <w:p w14:paraId="5A623FF4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23" w:history="1">
        <w:r w:rsidR="00C278AB" w:rsidRPr="00585955">
          <w:rPr>
            <w:rStyle w:val="Hyperlink"/>
            <w:noProof/>
          </w:rPr>
          <w:t>5.7 Provide Guest Details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_Toc365371323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30</w:t>
        </w:r>
        <w:r w:rsidR="00C278AB">
          <w:rPr>
            <w:noProof/>
            <w:webHidden/>
          </w:rPr>
          <w:fldChar w:fldCharType="end"/>
        </w:r>
      </w:hyperlink>
    </w:p>
    <w:p w14:paraId="063C561A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24" w:history="1">
        <w:r w:rsidR="00C278AB" w:rsidRPr="00585955">
          <w:rPr>
            <w:rStyle w:val="Hyperlink"/>
            <w:noProof/>
          </w:rPr>
          <w:t>5.7.1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_Toc365371324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31</w:t>
        </w:r>
        <w:r w:rsidR="00C278AB">
          <w:rPr>
            <w:noProof/>
            <w:webHidden/>
          </w:rPr>
          <w:fldChar w:fldCharType="end"/>
        </w:r>
      </w:hyperlink>
    </w:p>
    <w:p w14:paraId="53BFCA7B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25" w:history="1">
        <w:r w:rsidR="00C278AB" w:rsidRPr="00585955">
          <w:rPr>
            <w:rStyle w:val="Hyperlink"/>
            <w:noProof/>
          </w:rPr>
          <w:t>5.7.2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_Toc365371325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31</w:t>
        </w:r>
        <w:r w:rsidR="00C278AB">
          <w:rPr>
            <w:noProof/>
            <w:webHidden/>
          </w:rPr>
          <w:fldChar w:fldCharType="end"/>
        </w:r>
      </w:hyperlink>
    </w:p>
    <w:p w14:paraId="7FC7C2DF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26" w:history="1">
        <w:r w:rsidR="00C278AB" w:rsidRPr="00585955">
          <w:rPr>
            <w:rStyle w:val="Hyperlink"/>
            <w:noProof/>
          </w:rPr>
          <w:t>5.8 Provide Guest Data Details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_Toc365371326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35</w:t>
        </w:r>
        <w:r w:rsidR="00C278AB">
          <w:rPr>
            <w:noProof/>
            <w:webHidden/>
          </w:rPr>
          <w:fldChar w:fldCharType="end"/>
        </w:r>
      </w:hyperlink>
    </w:p>
    <w:p w14:paraId="2D8BDE52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27" w:history="1">
        <w:r w:rsidR="00C278AB" w:rsidRPr="00585955">
          <w:rPr>
            <w:rStyle w:val="Hyperlink"/>
            <w:noProof/>
          </w:rPr>
          <w:t>5.8.1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_Toc365371327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35</w:t>
        </w:r>
        <w:r w:rsidR="00C278AB">
          <w:rPr>
            <w:noProof/>
            <w:webHidden/>
          </w:rPr>
          <w:fldChar w:fldCharType="end"/>
        </w:r>
      </w:hyperlink>
    </w:p>
    <w:p w14:paraId="69DCCC9F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28" w:history="1">
        <w:r w:rsidR="00C278AB" w:rsidRPr="00585955">
          <w:rPr>
            <w:rStyle w:val="Hyperlink"/>
            <w:noProof/>
          </w:rPr>
          <w:t>5.8.2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_Toc365371328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36</w:t>
        </w:r>
        <w:r w:rsidR="00C278AB">
          <w:rPr>
            <w:noProof/>
            <w:webHidden/>
          </w:rPr>
          <w:fldChar w:fldCharType="end"/>
        </w:r>
      </w:hyperlink>
    </w:p>
    <w:p w14:paraId="56A2F1FC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29" w:history="1">
        <w:r w:rsidR="00C278AB" w:rsidRPr="00585955">
          <w:rPr>
            <w:rStyle w:val="Hyperlink"/>
            <w:noProof/>
          </w:rPr>
          <w:t>5.9 Provide Guest Online Profile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_Toc365371329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40</w:t>
        </w:r>
        <w:r w:rsidR="00C278AB">
          <w:rPr>
            <w:noProof/>
            <w:webHidden/>
          </w:rPr>
          <w:fldChar w:fldCharType="end"/>
        </w:r>
      </w:hyperlink>
    </w:p>
    <w:p w14:paraId="442A44E9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30" w:history="1">
        <w:r w:rsidR="00C278AB" w:rsidRPr="00585955">
          <w:rPr>
            <w:rStyle w:val="Hyperlink"/>
            <w:noProof/>
          </w:rPr>
          <w:t>5.10 Provide Guest Profile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_Toc365371330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40</w:t>
        </w:r>
        <w:r w:rsidR="00C278AB">
          <w:rPr>
            <w:noProof/>
            <w:webHidden/>
          </w:rPr>
          <w:fldChar w:fldCharType="end"/>
        </w:r>
      </w:hyperlink>
    </w:p>
    <w:p w14:paraId="24A27BDB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31" w:history="1">
        <w:r w:rsidR="00C278AB" w:rsidRPr="00585955">
          <w:rPr>
            <w:rStyle w:val="Hyperlink"/>
            <w:noProof/>
          </w:rPr>
          <w:t>5.10.1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_Toc365371331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41</w:t>
        </w:r>
        <w:r w:rsidR="00C278AB">
          <w:rPr>
            <w:noProof/>
            <w:webHidden/>
          </w:rPr>
          <w:fldChar w:fldCharType="end"/>
        </w:r>
      </w:hyperlink>
    </w:p>
    <w:p w14:paraId="087658E7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32" w:history="1">
        <w:r w:rsidR="00C278AB" w:rsidRPr="00585955">
          <w:rPr>
            <w:rStyle w:val="Hyperlink"/>
            <w:noProof/>
          </w:rPr>
          <w:t>5.10.2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_Toc365371332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41</w:t>
        </w:r>
        <w:r w:rsidR="00C278AB">
          <w:rPr>
            <w:noProof/>
            <w:webHidden/>
          </w:rPr>
          <w:fldChar w:fldCharType="end"/>
        </w:r>
      </w:hyperlink>
    </w:p>
    <w:p w14:paraId="3F3D4F50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33" w:history="1">
        <w:r w:rsidR="00C278AB" w:rsidRPr="00585955">
          <w:rPr>
            <w:rStyle w:val="Hyperlink"/>
            <w:noProof/>
          </w:rPr>
          <w:t>5.11 Provide Guest Party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_Toc365371333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41</w:t>
        </w:r>
        <w:r w:rsidR="00C278AB">
          <w:rPr>
            <w:noProof/>
            <w:webHidden/>
          </w:rPr>
          <w:fldChar w:fldCharType="end"/>
        </w:r>
      </w:hyperlink>
    </w:p>
    <w:p w14:paraId="2E188F26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34" w:history="1">
        <w:r w:rsidR="00C278AB" w:rsidRPr="00585955">
          <w:rPr>
            <w:rStyle w:val="Hyperlink"/>
            <w:noProof/>
          </w:rPr>
          <w:t>5.12 Search Guest by Name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_Toc365371334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42</w:t>
        </w:r>
        <w:r w:rsidR="00C278AB">
          <w:rPr>
            <w:noProof/>
            <w:webHidden/>
          </w:rPr>
          <w:fldChar w:fldCharType="end"/>
        </w:r>
      </w:hyperlink>
    </w:p>
    <w:p w14:paraId="7F386B89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35" w:history="1">
        <w:r w:rsidR="00C278AB" w:rsidRPr="00585955">
          <w:rPr>
            <w:rStyle w:val="Hyperlink"/>
            <w:noProof/>
          </w:rPr>
          <w:t>5.12.1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_Toc365371335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42</w:t>
        </w:r>
        <w:r w:rsidR="00C278AB">
          <w:rPr>
            <w:noProof/>
            <w:webHidden/>
          </w:rPr>
          <w:fldChar w:fldCharType="end"/>
        </w:r>
      </w:hyperlink>
    </w:p>
    <w:p w14:paraId="32825298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36" w:history="1">
        <w:r w:rsidR="00C278AB" w:rsidRPr="00585955">
          <w:rPr>
            <w:rStyle w:val="Hyperlink"/>
            <w:noProof/>
          </w:rPr>
          <w:t>5.12.2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_Toc365371336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42</w:t>
        </w:r>
        <w:r w:rsidR="00C278AB">
          <w:rPr>
            <w:noProof/>
            <w:webHidden/>
          </w:rPr>
          <w:fldChar w:fldCharType="end"/>
        </w:r>
      </w:hyperlink>
    </w:p>
    <w:p w14:paraId="4CA75361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37" w:history="1">
        <w:r w:rsidR="00C278AB" w:rsidRPr="00585955">
          <w:rPr>
            <w:rStyle w:val="Hyperlink"/>
            <w:noProof/>
          </w:rPr>
          <w:t>5.13 Search Guest by Email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_Toc365371337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45</w:t>
        </w:r>
        <w:r w:rsidR="00C278AB">
          <w:rPr>
            <w:noProof/>
            <w:webHidden/>
          </w:rPr>
          <w:fldChar w:fldCharType="end"/>
        </w:r>
      </w:hyperlink>
    </w:p>
    <w:p w14:paraId="4A3698FD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38" w:history="1">
        <w:r w:rsidR="00C278AB" w:rsidRPr="00585955">
          <w:rPr>
            <w:rStyle w:val="Hyperlink"/>
            <w:noProof/>
          </w:rPr>
          <w:t>5.13.1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_Toc365371338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45</w:t>
        </w:r>
        <w:r w:rsidR="00C278AB">
          <w:rPr>
            <w:noProof/>
            <w:webHidden/>
          </w:rPr>
          <w:fldChar w:fldCharType="end"/>
        </w:r>
      </w:hyperlink>
    </w:p>
    <w:p w14:paraId="2B97F934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39" w:history="1">
        <w:r w:rsidR="00C278AB" w:rsidRPr="00585955">
          <w:rPr>
            <w:rStyle w:val="Hyperlink"/>
            <w:noProof/>
          </w:rPr>
          <w:t>5.13.2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_Toc365371339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45</w:t>
        </w:r>
        <w:r w:rsidR="00C278AB">
          <w:rPr>
            <w:noProof/>
            <w:webHidden/>
          </w:rPr>
          <w:fldChar w:fldCharType="end"/>
        </w:r>
      </w:hyperlink>
    </w:p>
    <w:p w14:paraId="00400AD3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40" w:history="1">
        <w:r w:rsidR="00C278AB" w:rsidRPr="00585955">
          <w:rPr>
            <w:rStyle w:val="Hyperlink"/>
            <w:noProof/>
          </w:rPr>
          <w:t>5.14 Provide Guest Name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_Toc365371340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47</w:t>
        </w:r>
        <w:r w:rsidR="00C278AB">
          <w:rPr>
            <w:noProof/>
            <w:webHidden/>
          </w:rPr>
          <w:fldChar w:fldCharType="end"/>
        </w:r>
      </w:hyperlink>
    </w:p>
    <w:p w14:paraId="33EBE658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41" w:history="1">
        <w:r w:rsidR="00C278AB" w:rsidRPr="00585955">
          <w:rPr>
            <w:rStyle w:val="Hyperlink"/>
            <w:noProof/>
          </w:rPr>
          <w:t>5.14.1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_Toc365371341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48</w:t>
        </w:r>
        <w:r w:rsidR="00C278AB">
          <w:rPr>
            <w:noProof/>
            <w:webHidden/>
          </w:rPr>
          <w:fldChar w:fldCharType="end"/>
        </w:r>
      </w:hyperlink>
    </w:p>
    <w:p w14:paraId="7BF07F74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42" w:history="1">
        <w:r w:rsidR="00C278AB" w:rsidRPr="00585955">
          <w:rPr>
            <w:rStyle w:val="Hyperlink"/>
            <w:noProof/>
          </w:rPr>
          <w:t>5.14.2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_Toc365371342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48</w:t>
        </w:r>
        <w:r w:rsidR="00C278AB">
          <w:rPr>
            <w:noProof/>
            <w:webHidden/>
          </w:rPr>
          <w:fldChar w:fldCharType="end"/>
        </w:r>
      </w:hyperlink>
    </w:p>
    <w:p w14:paraId="54568A4A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43" w:history="1">
        <w:r w:rsidR="00C278AB" w:rsidRPr="00585955">
          <w:rPr>
            <w:rStyle w:val="Hyperlink"/>
            <w:noProof/>
          </w:rPr>
          <w:t>5.15 Create Guest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_Toc365371343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49</w:t>
        </w:r>
        <w:r w:rsidR="00C278AB">
          <w:rPr>
            <w:noProof/>
            <w:webHidden/>
          </w:rPr>
          <w:fldChar w:fldCharType="end"/>
        </w:r>
      </w:hyperlink>
    </w:p>
    <w:p w14:paraId="17040A2F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44" w:history="1">
        <w:r w:rsidR="00C278AB" w:rsidRPr="00585955">
          <w:rPr>
            <w:rStyle w:val="Hyperlink"/>
            <w:noProof/>
          </w:rPr>
          <w:t>5.15.1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_Toc365371344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49</w:t>
        </w:r>
        <w:r w:rsidR="00C278AB">
          <w:rPr>
            <w:noProof/>
            <w:webHidden/>
          </w:rPr>
          <w:fldChar w:fldCharType="end"/>
        </w:r>
      </w:hyperlink>
    </w:p>
    <w:p w14:paraId="110763A0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45" w:history="1">
        <w:r w:rsidR="00C278AB" w:rsidRPr="00585955">
          <w:rPr>
            <w:rStyle w:val="Hyperlink"/>
            <w:noProof/>
          </w:rPr>
          <w:t>5.15.2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_Toc365371345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52</w:t>
        </w:r>
        <w:r w:rsidR="00C278AB">
          <w:rPr>
            <w:noProof/>
            <w:webHidden/>
          </w:rPr>
          <w:fldChar w:fldCharType="end"/>
        </w:r>
      </w:hyperlink>
    </w:p>
    <w:p w14:paraId="6385AD97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46" w:history="1">
        <w:r w:rsidR="00C278AB" w:rsidRPr="00585955">
          <w:rPr>
            <w:rStyle w:val="Hyperlink"/>
            <w:noProof/>
          </w:rPr>
          <w:t>5.16 Update Guest Email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_Toc365371346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52</w:t>
        </w:r>
        <w:r w:rsidR="00C278AB">
          <w:rPr>
            <w:noProof/>
            <w:webHidden/>
          </w:rPr>
          <w:fldChar w:fldCharType="end"/>
        </w:r>
      </w:hyperlink>
    </w:p>
    <w:p w14:paraId="1A616A1A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47" w:history="1">
        <w:r w:rsidR="00C278AB" w:rsidRPr="00585955">
          <w:rPr>
            <w:rStyle w:val="Hyperlink"/>
            <w:noProof/>
          </w:rPr>
          <w:t>5.17 Update Guest Details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_Toc365371347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53</w:t>
        </w:r>
        <w:r w:rsidR="00C278AB">
          <w:rPr>
            <w:noProof/>
            <w:webHidden/>
          </w:rPr>
          <w:fldChar w:fldCharType="end"/>
        </w:r>
      </w:hyperlink>
    </w:p>
    <w:p w14:paraId="26301EAB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48" w:history="1">
        <w:r w:rsidR="00C278AB" w:rsidRPr="00585955">
          <w:rPr>
            <w:rStyle w:val="Hyperlink"/>
            <w:noProof/>
          </w:rPr>
          <w:t>5.17.1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_Toc365371348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53</w:t>
        </w:r>
        <w:r w:rsidR="00C278AB">
          <w:rPr>
            <w:noProof/>
            <w:webHidden/>
          </w:rPr>
          <w:fldChar w:fldCharType="end"/>
        </w:r>
      </w:hyperlink>
    </w:p>
    <w:p w14:paraId="1F155AF1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49" w:history="1">
        <w:r w:rsidR="00C278AB" w:rsidRPr="00585955">
          <w:rPr>
            <w:rStyle w:val="Hyperlink"/>
            <w:noProof/>
          </w:rPr>
          <w:t>5.17.2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_Toc365371349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53</w:t>
        </w:r>
        <w:r w:rsidR="00C278AB">
          <w:rPr>
            <w:noProof/>
            <w:webHidden/>
          </w:rPr>
          <w:fldChar w:fldCharType="end"/>
        </w:r>
      </w:hyperlink>
    </w:p>
    <w:p w14:paraId="114E9AB5" w14:textId="77777777" w:rsidR="00C278AB" w:rsidRDefault="0028310F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65371350" w:history="1">
        <w:r w:rsidR="00C278AB" w:rsidRPr="00585955">
          <w:rPr>
            <w:rStyle w:val="Hyperlink"/>
            <w:noProof/>
          </w:rPr>
          <w:t>6 xBand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_Toc365371350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53</w:t>
        </w:r>
        <w:r w:rsidR="00C278AB">
          <w:rPr>
            <w:noProof/>
            <w:webHidden/>
          </w:rPr>
          <w:fldChar w:fldCharType="end"/>
        </w:r>
      </w:hyperlink>
    </w:p>
    <w:p w14:paraId="0F91CC5A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51" w:history="1">
        <w:r w:rsidR="00C278AB" w:rsidRPr="00585955">
          <w:rPr>
            <w:rStyle w:val="Hyperlink"/>
            <w:noProof/>
          </w:rPr>
          <w:t>6.1 Assign xBand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_Toc365371351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53</w:t>
        </w:r>
        <w:r w:rsidR="00C278AB">
          <w:rPr>
            <w:noProof/>
            <w:webHidden/>
          </w:rPr>
          <w:fldChar w:fldCharType="end"/>
        </w:r>
      </w:hyperlink>
    </w:p>
    <w:p w14:paraId="67594DD1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52" w:history="1">
        <w:r w:rsidR="00C278AB" w:rsidRPr="00585955">
          <w:rPr>
            <w:rStyle w:val="Hyperlink"/>
            <w:noProof/>
          </w:rPr>
          <w:t>6.2 Unassign xBand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_Toc365371352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54</w:t>
        </w:r>
        <w:r w:rsidR="00C278AB">
          <w:rPr>
            <w:noProof/>
            <w:webHidden/>
          </w:rPr>
          <w:fldChar w:fldCharType="end"/>
        </w:r>
      </w:hyperlink>
    </w:p>
    <w:p w14:paraId="680B42CF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53" w:history="1">
        <w:r w:rsidR="00C278AB" w:rsidRPr="00585955">
          <w:rPr>
            <w:rStyle w:val="Hyperlink"/>
            <w:noProof/>
          </w:rPr>
          <w:t>6.3 Update Type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_Toc365371353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54</w:t>
        </w:r>
        <w:r w:rsidR="00C278AB">
          <w:rPr>
            <w:noProof/>
            <w:webHidden/>
          </w:rPr>
          <w:fldChar w:fldCharType="end"/>
        </w:r>
      </w:hyperlink>
    </w:p>
    <w:p w14:paraId="130EF105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54" w:history="1">
        <w:r w:rsidR="00C278AB" w:rsidRPr="00585955">
          <w:rPr>
            <w:rStyle w:val="Hyperlink"/>
            <w:noProof/>
          </w:rPr>
          <w:t>6.4 Assign xBand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_Toc365371354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54</w:t>
        </w:r>
        <w:r w:rsidR="00C278AB">
          <w:rPr>
            <w:noProof/>
            <w:webHidden/>
          </w:rPr>
          <w:fldChar w:fldCharType="end"/>
        </w:r>
      </w:hyperlink>
    </w:p>
    <w:p w14:paraId="3F40FCEC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55" w:history="1">
        <w:r w:rsidR="00C278AB" w:rsidRPr="00585955">
          <w:rPr>
            <w:rStyle w:val="Hyperlink"/>
            <w:noProof/>
          </w:rPr>
          <w:t>6.4.1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_Toc365371355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55</w:t>
        </w:r>
        <w:r w:rsidR="00C278AB">
          <w:rPr>
            <w:noProof/>
            <w:webHidden/>
          </w:rPr>
          <w:fldChar w:fldCharType="end"/>
        </w:r>
      </w:hyperlink>
    </w:p>
    <w:p w14:paraId="3B33B4BD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56" w:history="1">
        <w:r w:rsidR="00C278AB" w:rsidRPr="00585955">
          <w:rPr>
            <w:rStyle w:val="Hyperlink"/>
            <w:noProof/>
          </w:rPr>
          <w:t>6.4.2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_Toc365371356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55</w:t>
        </w:r>
        <w:r w:rsidR="00C278AB">
          <w:rPr>
            <w:noProof/>
            <w:webHidden/>
          </w:rPr>
          <w:fldChar w:fldCharType="end"/>
        </w:r>
      </w:hyperlink>
    </w:p>
    <w:p w14:paraId="49A989AE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57" w:history="1">
        <w:r w:rsidR="00C278AB" w:rsidRPr="00585955">
          <w:rPr>
            <w:rStyle w:val="Hyperlink"/>
            <w:noProof/>
          </w:rPr>
          <w:t>6.5 Create xBand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_Toc365371357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56</w:t>
        </w:r>
        <w:r w:rsidR="00C278AB">
          <w:rPr>
            <w:noProof/>
            <w:webHidden/>
          </w:rPr>
          <w:fldChar w:fldCharType="end"/>
        </w:r>
      </w:hyperlink>
    </w:p>
    <w:p w14:paraId="0813BBF2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58" w:history="1">
        <w:r w:rsidR="00C278AB" w:rsidRPr="00585955">
          <w:rPr>
            <w:rStyle w:val="Hyperlink"/>
            <w:noProof/>
          </w:rPr>
          <w:t>6.5.1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_Toc365371358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56</w:t>
        </w:r>
        <w:r w:rsidR="00C278AB">
          <w:rPr>
            <w:noProof/>
            <w:webHidden/>
          </w:rPr>
          <w:fldChar w:fldCharType="end"/>
        </w:r>
      </w:hyperlink>
    </w:p>
    <w:p w14:paraId="781DDD52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59" w:history="1">
        <w:r w:rsidR="00C278AB" w:rsidRPr="00585955">
          <w:rPr>
            <w:rStyle w:val="Hyperlink"/>
            <w:noProof/>
          </w:rPr>
          <w:t>6.5.2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_Toc365371359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57</w:t>
        </w:r>
        <w:r w:rsidR="00C278AB">
          <w:rPr>
            <w:noProof/>
            <w:webHidden/>
          </w:rPr>
          <w:fldChar w:fldCharType="end"/>
        </w:r>
      </w:hyperlink>
    </w:p>
    <w:p w14:paraId="2CC08BA6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60" w:history="1">
        <w:r w:rsidR="00C278AB" w:rsidRPr="00585955">
          <w:rPr>
            <w:rStyle w:val="Hyperlink"/>
            <w:noProof/>
          </w:rPr>
          <w:t>6.6 Provide xBand Details - xband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_Toc365371360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58</w:t>
        </w:r>
        <w:r w:rsidR="00C278AB">
          <w:rPr>
            <w:noProof/>
            <w:webHidden/>
          </w:rPr>
          <w:fldChar w:fldCharType="end"/>
        </w:r>
      </w:hyperlink>
    </w:p>
    <w:p w14:paraId="71BA38B1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61" w:history="1">
        <w:r w:rsidR="00C278AB" w:rsidRPr="00585955">
          <w:rPr>
            <w:rStyle w:val="Hyperlink"/>
            <w:noProof/>
          </w:rPr>
          <w:t>6.6.1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_Toc365371361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58</w:t>
        </w:r>
        <w:r w:rsidR="00C278AB">
          <w:rPr>
            <w:noProof/>
            <w:webHidden/>
          </w:rPr>
          <w:fldChar w:fldCharType="end"/>
        </w:r>
      </w:hyperlink>
    </w:p>
    <w:p w14:paraId="101DD2E4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62" w:history="1">
        <w:r w:rsidR="00C278AB" w:rsidRPr="00585955">
          <w:rPr>
            <w:rStyle w:val="Hyperlink"/>
            <w:noProof/>
          </w:rPr>
          <w:t>6.6.2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_Toc365371362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59</w:t>
        </w:r>
        <w:r w:rsidR="00C278AB">
          <w:rPr>
            <w:noProof/>
            <w:webHidden/>
          </w:rPr>
          <w:fldChar w:fldCharType="end"/>
        </w:r>
      </w:hyperlink>
    </w:p>
    <w:p w14:paraId="63304094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63" w:history="1">
        <w:r w:rsidR="00C278AB" w:rsidRPr="00585955">
          <w:rPr>
            <w:rStyle w:val="Hyperlink"/>
            <w:noProof/>
          </w:rPr>
          <w:t>6.7 Provide xBand Details - xbands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_Toc365371363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60</w:t>
        </w:r>
        <w:r w:rsidR="00C278AB">
          <w:rPr>
            <w:noProof/>
            <w:webHidden/>
          </w:rPr>
          <w:fldChar w:fldCharType="end"/>
        </w:r>
      </w:hyperlink>
    </w:p>
    <w:p w14:paraId="4D2A601B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64" w:history="1">
        <w:r w:rsidR="00C278AB" w:rsidRPr="00585955">
          <w:rPr>
            <w:rStyle w:val="Hyperlink"/>
            <w:noProof/>
          </w:rPr>
          <w:t>6.7.1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_Toc365371364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61</w:t>
        </w:r>
        <w:r w:rsidR="00C278AB">
          <w:rPr>
            <w:noProof/>
            <w:webHidden/>
          </w:rPr>
          <w:fldChar w:fldCharType="end"/>
        </w:r>
      </w:hyperlink>
    </w:p>
    <w:p w14:paraId="6DB5CCB0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65" w:history="1">
        <w:r w:rsidR="00C278AB" w:rsidRPr="00585955">
          <w:rPr>
            <w:rStyle w:val="Hyperlink"/>
            <w:noProof/>
          </w:rPr>
          <w:t>6.7.2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_Toc365371365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61</w:t>
        </w:r>
        <w:r w:rsidR="00C278AB">
          <w:rPr>
            <w:noProof/>
            <w:webHidden/>
          </w:rPr>
          <w:fldChar w:fldCharType="end"/>
        </w:r>
      </w:hyperlink>
    </w:p>
    <w:p w14:paraId="727A76D1" w14:textId="77777777" w:rsidR="00C278AB" w:rsidRDefault="0028310F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65371366" w:history="1">
        <w:r w:rsidR="00C278AB" w:rsidRPr="00585955">
          <w:rPr>
            <w:rStyle w:val="Hyperlink"/>
            <w:noProof/>
          </w:rPr>
          <w:t>7 Celebrations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_Toc365371366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63</w:t>
        </w:r>
        <w:r w:rsidR="00C278AB">
          <w:rPr>
            <w:noProof/>
            <w:webHidden/>
          </w:rPr>
          <w:fldChar w:fldCharType="end"/>
        </w:r>
      </w:hyperlink>
    </w:p>
    <w:p w14:paraId="5F2D2BEE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67" w:history="1">
        <w:r w:rsidR="00C278AB" w:rsidRPr="00585955">
          <w:rPr>
            <w:rStyle w:val="Hyperlink"/>
            <w:noProof/>
          </w:rPr>
          <w:t>7.1 Provide Celebration Details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_Toc365371367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63</w:t>
        </w:r>
        <w:r w:rsidR="00C278AB">
          <w:rPr>
            <w:noProof/>
            <w:webHidden/>
          </w:rPr>
          <w:fldChar w:fldCharType="end"/>
        </w:r>
      </w:hyperlink>
    </w:p>
    <w:p w14:paraId="62FB3AFA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68" w:history="1">
        <w:r w:rsidR="00C278AB" w:rsidRPr="00585955">
          <w:rPr>
            <w:rStyle w:val="Hyperlink"/>
            <w:noProof/>
          </w:rPr>
          <w:t>7.1.2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_Toc365371368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64</w:t>
        </w:r>
        <w:r w:rsidR="00C278AB">
          <w:rPr>
            <w:noProof/>
            <w:webHidden/>
          </w:rPr>
          <w:fldChar w:fldCharType="end"/>
        </w:r>
      </w:hyperlink>
    </w:p>
    <w:p w14:paraId="5B1269C7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69" w:history="1">
        <w:r w:rsidR="00C278AB" w:rsidRPr="00585955">
          <w:rPr>
            <w:rStyle w:val="Hyperlink"/>
            <w:noProof/>
          </w:rPr>
          <w:t>7.2 Create Celebration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_Toc365371369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67</w:t>
        </w:r>
        <w:r w:rsidR="00C278AB">
          <w:rPr>
            <w:noProof/>
            <w:webHidden/>
          </w:rPr>
          <w:fldChar w:fldCharType="end"/>
        </w:r>
      </w:hyperlink>
    </w:p>
    <w:p w14:paraId="6C70D2C7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70" w:history="1">
        <w:r w:rsidR="00C278AB" w:rsidRPr="00585955">
          <w:rPr>
            <w:rStyle w:val="Hyperlink"/>
            <w:noProof/>
          </w:rPr>
          <w:t>7.2.1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_Toc365371370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68</w:t>
        </w:r>
        <w:r w:rsidR="00C278AB">
          <w:rPr>
            <w:noProof/>
            <w:webHidden/>
          </w:rPr>
          <w:fldChar w:fldCharType="end"/>
        </w:r>
      </w:hyperlink>
    </w:p>
    <w:p w14:paraId="3F53142E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71" w:history="1">
        <w:r w:rsidR="00C278AB" w:rsidRPr="00585955">
          <w:rPr>
            <w:rStyle w:val="Hyperlink"/>
            <w:noProof/>
          </w:rPr>
          <w:t>7.2.2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_Toc365371371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70</w:t>
        </w:r>
        <w:r w:rsidR="00C278AB">
          <w:rPr>
            <w:noProof/>
            <w:webHidden/>
          </w:rPr>
          <w:fldChar w:fldCharType="end"/>
        </w:r>
      </w:hyperlink>
    </w:p>
    <w:p w14:paraId="7139F429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72" w:history="1">
        <w:r w:rsidR="00C278AB" w:rsidRPr="00585955">
          <w:rPr>
            <w:rStyle w:val="Hyperlink"/>
            <w:noProof/>
          </w:rPr>
          <w:t>7.3 Update Celebration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_Toc365371372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70</w:t>
        </w:r>
        <w:r w:rsidR="00C278AB">
          <w:rPr>
            <w:noProof/>
            <w:webHidden/>
          </w:rPr>
          <w:fldChar w:fldCharType="end"/>
        </w:r>
      </w:hyperlink>
    </w:p>
    <w:p w14:paraId="5758C5B9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73" w:history="1">
        <w:r w:rsidR="00C278AB" w:rsidRPr="00585955">
          <w:rPr>
            <w:rStyle w:val="Hyperlink"/>
            <w:noProof/>
          </w:rPr>
          <w:t>7.3.1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_Toc365371373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71</w:t>
        </w:r>
        <w:r w:rsidR="00C278AB">
          <w:rPr>
            <w:noProof/>
            <w:webHidden/>
          </w:rPr>
          <w:fldChar w:fldCharType="end"/>
        </w:r>
      </w:hyperlink>
    </w:p>
    <w:p w14:paraId="03A63BBA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74" w:history="1">
        <w:r w:rsidR="00C278AB" w:rsidRPr="00585955">
          <w:rPr>
            <w:rStyle w:val="Hyperlink"/>
            <w:noProof/>
          </w:rPr>
          <w:t>7.3.2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_Toc365371374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71</w:t>
        </w:r>
        <w:r w:rsidR="00C278AB">
          <w:rPr>
            <w:noProof/>
            <w:webHidden/>
          </w:rPr>
          <w:fldChar w:fldCharType="end"/>
        </w:r>
      </w:hyperlink>
    </w:p>
    <w:p w14:paraId="1B4E092B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75" w:history="1">
        <w:r w:rsidR="00C278AB" w:rsidRPr="00585955">
          <w:rPr>
            <w:rStyle w:val="Hyperlink"/>
            <w:noProof/>
          </w:rPr>
          <w:t>7.4 Add Celebration Guest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_Toc365371375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71</w:t>
        </w:r>
        <w:r w:rsidR="00C278AB">
          <w:rPr>
            <w:noProof/>
            <w:webHidden/>
          </w:rPr>
          <w:fldChar w:fldCharType="end"/>
        </w:r>
      </w:hyperlink>
    </w:p>
    <w:p w14:paraId="1BC26BBF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76" w:history="1">
        <w:r w:rsidR="00C278AB" w:rsidRPr="00585955">
          <w:rPr>
            <w:rStyle w:val="Hyperlink"/>
            <w:noProof/>
          </w:rPr>
          <w:t>7.4.1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_Toc365371376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72</w:t>
        </w:r>
        <w:r w:rsidR="00C278AB">
          <w:rPr>
            <w:noProof/>
            <w:webHidden/>
          </w:rPr>
          <w:fldChar w:fldCharType="end"/>
        </w:r>
      </w:hyperlink>
    </w:p>
    <w:p w14:paraId="0CAC4FEA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77" w:history="1">
        <w:r w:rsidR="00C278AB" w:rsidRPr="00585955">
          <w:rPr>
            <w:rStyle w:val="Hyperlink"/>
            <w:noProof/>
          </w:rPr>
          <w:t>7.5 Update Celebration Guest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_Toc365371377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72</w:t>
        </w:r>
        <w:r w:rsidR="00C278AB">
          <w:rPr>
            <w:noProof/>
            <w:webHidden/>
          </w:rPr>
          <w:fldChar w:fldCharType="end"/>
        </w:r>
      </w:hyperlink>
    </w:p>
    <w:p w14:paraId="49826919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78" w:history="1">
        <w:r w:rsidR="00C278AB" w:rsidRPr="00585955">
          <w:rPr>
            <w:rStyle w:val="Hyperlink"/>
            <w:noProof/>
          </w:rPr>
          <w:t>7.5.2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_Toc365371378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73</w:t>
        </w:r>
        <w:r w:rsidR="00C278AB">
          <w:rPr>
            <w:noProof/>
            <w:webHidden/>
          </w:rPr>
          <w:fldChar w:fldCharType="end"/>
        </w:r>
      </w:hyperlink>
    </w:p>
    <w:p w14:paraId="2B06BA8D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79" w:history="1">
        <w:r w:rsidR="00C278AB" w:rsidRPr="00585955">
          <w:rPr>
            <w:rStyle w:val="Hyperlink"/>
            <w:noProof/>
          </w:rPr>
          <w:t>7.6 Remove Celebration Guest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_Toc365371379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73</w:t>
        </w:r>
        <w:r w:rsidR="00C278AB">
          <w:rPr>
            <w:noProof/>
            <w:webHidden/>
          </w:rPr>
          <w:fldChar w:fldCharType="end"/>
        </w:r>
      </w:hyperlink>
    </w:p>
    <w:p w14:paraId="3C2F7E3A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80" w:history="1">
        <w:r w:rsidR="00C278AB" w:rsidRPr="00585955">
          <w:rPr>
            <w:rStyle w:val="Hyperlink"/>
            <w:noProof/>
          </w:rPr>
          <w:t>7.6.2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_Toc365371380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74</w:t>
        </w:r>
        <w:r w:rsidR="00C278AB">
          <w:rPr>
            <w:noProof/>
            <w:webHidden/>
          </w:rPr>
          <w:fldChar w:fldCharType="end"/>
        </w:r>
      </w:hyperlink>
    </w:p>
    <w:p w14:paraId="050A4A18" w14:textId="77777777" w:rsidR="00C278AB" w:rsidRDefault="0028310F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65371381" w:history="1">
        <w:r w:rsidR="00C278AB" w:rsidRPr="00585955">
          <w:rPr>
            <w:rStyle w:val="Hyperlink"/>
            <w:noProof/>
          </w:rPr>
          <w:t>8 Guest Acquisition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_Toc365371381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74</w:t>
        </w:r>
        <w:r w:rsidR="00C278AB">
          <w:rPr>
            <w:noProof/>
            <w:webHidden/>
          </w:rPr>
          <w:fldChar w:fldCharType="end"/>
        </w:r>
      </w:hyperlink>
    </w:p>
    <w:p w14:paraId="76C93815" w14:textId="77777777" w:rsidR="00C278AB" w:rsidRDefault="0028310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82" w:history="1">
        <w:r w:rsidR="00C278AB" w:rsidRPr="00585955">
          <w:rPr>
            <w:rStyle w:val="Hyperlink"/>
            <w:noProof/>
          </w:rPr>
          <w:t>8.1 Provide Guest Acquisition Details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_Toc365371382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74</w:t>
        </w:r>
        <w:r w:rsidR="00C278AB">
          <w:rPr>
            <w:noProof/>
            <w:webHidden/>
          </w:rPr>
          <w:fldChar w:fldCharType="end"/>
        </w:r>
      </w:hyperlink>
    </w:p>
    <w:p w14:paraId="207974C4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83" w:history="1">
        <w:r w:rsidR="00C278AB" w:rsidRPr="00585955">
          <w:rPr>
            <w:rStyle w:val="Hyperlink"/>
            <w:noProof/>
          </w:rPr>
          <w:t>8.1.1 Request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_Toc365371383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75</w:t>
        </w:r>
        <w:r w:rsidR="00C278AB">
          <w:rPr>
            <w:noProof/>
            <w:webHidden/>
          </w:rPr>
          <w:fldChar w:fldCharType="end"/>
        </w:r>
      </w:hyperlink>
    </w:p>
    <w:p w14:paraId="6E8155D9" w14:textId="77777777" w:rsidR="00C278AB" w:rsidRDefault="00283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65371384" w:history="1">
        <w:r w:rsidR="00C278AB" w:rsidRPr="00585955">
          <w:rPr>
            <w:rStyle w:val="Hyperlink"/>
            <w:noProof/>
          </w:rPr>
          <w:t>8.1.2 Response</w:t>
        </w:r>
        <w:r w:rsidR="00C278AB">
          <w:rPr>
            <w:noProof/>
            <w:webHidden/>
          </w:rPr>
          <w:tab/>
        </w:r>
        <w:r w:rsidR="00C278AB">
          <w:rPr>
            <w:noProof/>
            <w:webHidden/>
          </w:rPr>
          <w:fldChar w:fldCharType="begin"/>
        </w:r>
        <w:r w:rsidR="00C278AB">
          <w:rPr>
            <w:noProof/>
            <w:webHidden/>
          </w:rPr>
          <w:instrText xml:space="preserve"> PAGEREF _Toc365371384 \h </w:instrText>
        </w:r>
        <w:r w:rsidR="00C278AB">
          <w:rPr>
            <w:noProof/>
            <w:webHidden/>
          </w:rPr>
        </w:r>
        <w:r w:rsidR="00C278AB">
          <w:rPr>
            <w:noProof/>
            <w:webHidden/>
          </w:rPr>
          <w:fldChar w:fldCharType="separate"/>
        </w:r>
        <w:r w:rsidR="00C278AB">
          <w:rPr>
            <w:noProof/>
            <w:webHidden/>
          </w:rPr>
          <w:t>75</w:t>
        </w:r>
        <w:r w:rsidR="00C278AB">
          <w:rPr>
            <w:noProof/>
            <w:webHidden/>
          </w:rPr>
          <w:fldChar w:fldCharType="end"/>
        </w:r>
      </w:hyperlink>
    </w:p>
    <w:p w14:paraId="4CE72C86" w14:textId="77777777" w:rsidR="00496A96" w:rsidRPr="00187A6B" w:rsidRDefault="003C7C80" w:rsidP="00044632">
      <w:r>
        <w:fldChar w:fldCharType="end"/>
      </w:r>
    </w:p>
    <w:p w14:paraId="4CE72C87" w14:textId="77777777" w:rsidR="003860E4" w:rsidRDefault="008906CE" w:rsidP="00496A96">
      <w:pPr>
        <w:pStyle w:val="Heading1"/>
      </w:pPr>
      <w:bookmarkStart w:id="1" w:name="_Toc197144941"/>
      <w:bookmarkStart w:id="2" w:name="_Toc365371291"/>
      <w:r>
        <w:t xml:space="preserve">Document </w:t>
      </w:r>
      <w:r w:rsidR="00197B57">
        <w:t xml:space="preserve">Purpose and </w:t>
      </w:r>
      <w:r>
        <w:t xml:space="preserve">IDMS </w:t>
      </w:r>
      <w:r w:rsidR="00197B57">
        <w:t>Background</w:t>
      </w:r>
      <w:bookmarkEnd w:id="1"/>
      <w:bookmarkEnd w:id="2"/>
      <w:r w:rsidR="00197B57">
        <w:t xml:space="preserve"> </w:t>
      </w:r>
    </w:p>
    <w:p w14:paraId="4CE72C88" w14:textId="76E8131D" w:rsidR="00936DC9" w:rsidRDefault="008906CE" w:rsidP="00936DC9">
      <w:pPr>
        <w:spacing w:after="200"/>
      </w:pPr>
      <w:r>
        <w:t>T</w:t>
      </w:r>
      <w:r w:rsidR="00936DC9">
        <w:t>his document help</w:t>
      </w:r>
      <w:r>
        <w:t>s to</w:t>
      </w:r>
      <w:r w:rsidR="00936DC9">
        <w:t xml:space="preserve"> outl</w:t>
      </w:r>
      <w:r w:rsidR="000C50DD">
        <w:t>ine and define the interface</w:t>
      </w:r>
      <w:r w:rsidR="00936DC9">
        <w:t xml:space="preserve"> of the </w:t>
      </w:r>
      <w:r>
        <w:t>Identification Management System (</w:t>
      </w:r>
      <w:r w:rsidR="00936DC9">
        <w:t>IDMS</w:t>
      </w:r>
      <w:r w:rsidR="000C50DD">
        <w:t>).</w:t>
      </w:r>
    </w:p>
    <w:p w14:paraId="4CE72D01" w14:textId="171AD616" w:rsidR="008D230D" w:rsidRDefault="00936DC9" w:rsidP="008316A6">
      <w:pPr>
        <w:spacing w:after="200"/>
      </w:pPr>
      <w:r>
        <w:t>At its heart, IDMS is an ID to ID management system</w:t>
      </w:r>
      <w:r w:rsidR="008906CE">
        <w:t xml:space="preserve">. </w:t>
      </w:r>
      <w:r>
        <w:t xml:space="preserve">It </w:t>
      </w:r>
      <w:r w:rsidR="008906CE">
        <w:t>functions as a</w:t>
      </w:r>
      <w:r>
        <w:t xml:space="preserve"> lookup or “phonebook” for various systems to look</w:t>
      </w:r>
      <w:r w:rsidR="008906CE">
        <w:t xml:space="preserve"> </w:t>
      </w:r>
      <w:r>
        <w:t>up data in other systems</w:t>
      </w:r>
      <w:r w:rsidR="000C50DD">
        <w:t>,</w:t>
      </w:r>
      <w:r w:rsidR="008906CE">
        <w:t xml:space="preserve"> </w:t>
      </w:r>
      <w:r w:rsidR="000C50DD">
        <w:t>primarily as a frontline cache for the xBRC to resolve ids received from an xBand to the associated guest.</w:t>
      </w:r>
    </w:p>
    <w:p w14:paraId="4F8E37D2" w14:textId="6C2E5FD4" w:rsidR="00A871FB" w:rsidRDefault="00A871FB" w:rsidP="008316A6">
      <w:pPr>
        <w:spacing w:after="200"/>
      </w:pPr>
      <w:r>
        <w:t xml:space="preserve">For more information regarding the architecture and design, please see the </w:t>
      </w:r>
      <w:r w:rsidRPr="00A871FB">
        <w:t>xConnect IDMS Architecture</w:t>
      </w:r>
      <w:r>
        <w:t xml:space="preserve"> document</w:t>
      </w:r>
      <w:r w:rsidR="00DA4201">
        <w:t xml:space="preserve"> (</w:t>
      </w:r>
      <w:r w:rsidR="00DA4201" w:rsidRPr="00DA4201">
        <w:rPr>
          <w:i/>
        </w:rPr>
        <w:t>900-0136 Rev 1.6 xConnect IDMS Architecture</w:t>
      </w:r>
      <w:r w:rsidR="00DA4201">
        <w:t>)</w:t>
      </w:r>
      <w:r>
        <w:t>.</w:t>
      </w:r>
    </w:p>
    <w:p w14:paraId="4CE72D02" w14:textId="77777777" w:rsidR="00CE6B5A" w:rsidRDefault="008D230D" w:rsidP="00CE6B5A">
      <w:pPr>
        <w:pStyle w:val="Heading1"/>
      </w:pPr>
      <w:bookmarkStart w:id="3" w:name="_Toc365371292"/>
      <w:r>
        <w:t>Configuration</w:t>
      </w:r>
      <w:bookmarkEnd w:id="3"/>
    </w:p>
    <w:p w14:paraId="4CE72D03" w14:textId="681473CA" w:rsidR="008D230D" w:rsidRDefault="008D230D" w:rsidP="008D230D">
      <w:r>
        <w:t xml:space="preserve">IDMS </w:t>
      </w:r>
      <w:r w:rsidR="00E5472A">
        <w:t xml:space="preserve">uses </w:t>
      </w:r>
      <w:r w:rsidR="001A41EB">
        <w:t>the file /etc/nge/config/environment.properties. A</w:t>
      </w:r>
      <w:r>
        <w:t xml:space="preserve">ny change to </w:t>
      </w:r>
      <w:r w:rsidR="001A41EB">
        <w:t>environment.properties r</w:t>
      </w:r>
      <w:r>
        <w:t>equires Tomcat or TC Server to be restarted.</w:t>
      </w:r>
    </w:p>
    <w:p w14:paraId="4CE72D04" w14:textId="73AAFDE5" w:rsidR="008D230D" w:rsidRDefault="008D230D" w:rsidP="008D230D">
      <w:r>
        <w:t>The following is an example configuration:</w:t>
      </w:r>
    </w:p>
    <w:p w14:paraId="4CE72D0A" w14:textId="77777777" w:rsidR="008D230D" w:rsidRDefault="008D230D" w:rsidP="008D230D">
      <w:pPr>
        <w:autoSpaceDE w:val="0"/>
        <w:autoSpaceDN w:val="0"/>
        <w:adjustRightInd w:val="0"/>
        <w:spacing w:line="240" w:lineRule="auto"/>
        <w:rPr>
          <w:rFonts w:ascii="Monospace" w:hAnsi="Monospace" w:cs="Monospace"/>
          <w:szCs w:val="20"/>
        </w:rPr>
      </w:pPr>
    </w:p>
    <w:p w14:paraId="1C317350" w14:textId="77777777" w:rsidR="00564A13" w:rsidRDefault="00564A13" w:rsidP="00564A13">
      <w:r>
        <w:t>nge.xconnect.idms.databasedriver=net.sourceforge.jtds.jdbc.Driver</w:t>
      </w:r>
    </w:p>
    <w:p w14:paraId="30218733" w14:textId="77777777" w:rsidR="00564A13" w:rsidRDefault="00564A13" w:rsidP="00564A13">
      <w:r>
        <w:t>nge.xconnect.idms.dbserver.url=jdbc:jtds:sqlserver://localhost:1433/IDMS</w:t>
      </w:r>
    </w:p>
    <w:p w14:paraId="114C7FC7" w14:textId="77777777" w:rsidR="00564A13" w:rsidRDefault="00564A13" w:rsidP="00564A13">
      <w:r>
        <w:t>nge.xconnect.idms.dbserver.uid=EMUSER</w:t>
      </w:r>
    </w:p>
    <w:p w14:paraId="3ECEBD60" w14:textId="77777777" w:rsidR="00564A13" w:rsidRDefault="00564A13" w:rsidP="00564A13">
      <w:r>
        <w:t>nge.xconnect.idms.dbserver.pwd=Mayhem!23</w:t>
      </w:r>
    </w:p>
    <w:p w14:paraId="1C43DBAD" w14:textId="77777777" w:rsidR="00564A13" w:rsidRDefault="00564A13" w:rsidP="00564A13">
      <w:r>
        <w:t>nge.xconnect.idms.c3p0.maxPoolSize=20</w:t>
      </w:r>
    </w:p>
    <w:p w14:paraId="724F407B" w14:textId="77777777" w:rsidR="00564A13" w:rsidRDefault="00564A13" w:rsidP="00564A13">
      <w:r>
        <w:t>nge.xconnect.idms.c3p0.maxStatementsPerConnection=50</w:t>
      </w:r>
    </w:p>
    <w:p w14:paraId="65699735" w14:textId="77777777" w:rsidR="00564A13" w:rsidRDefault="00564A13" w:rsidP="00564A13">
      <w:r>
        <w:lastRenderedPageBreak/>
        <w:t>nge.xconnect.idms.c3p0.maxStatements=400</w:t>
      </w:r>
    </w:p>
    <w:p w14:paraId="1EDAB515" w14:textId="77777777" w:rsidR="00564A13" w:rsidRDefault="00564A13" w:rsidP="00564A13">
      <w:r>
        <w:t>nge.xconnect.idms.cache.enable=true</w:t>
      </w:r>
    </w:p>
    <w:p w14:paraId="47619E86" w14:textId="77777777" w:rsidR="00564A13" w:rsidRDefault="00564A13" w:rsidP="00564A13">
      <w:r>
        <w:t>nge.xconnect.idms.cache.maxGuests=1000000</w:t>
      </w:r>
    </w:p>
    <w:p w14:paraId="070B67DB" w14:textId="77777777" w:rsidR="00564A13" w:rsidRDefault="00564A13" w:rsidP="00564A13">
      <w:r>
        <w:t>nge.xconnect.idms.cache.maxBands=3000000</w:t>
      </w:r>
    </w:p>
    <w:p w14:paraId="5B9BE29F" w14:textId="77777777" w:rsidR="00564A13" w:rsidRDefault="00564A13" w:rsidP="00564A13">
      <w:r>
        <w:t>nge.xconnect.idms.cache.resetTime=17:00</w:t>
      </w:r>
    </w:p>
    <w:p w14:paraId="0651D218" w14:textId="77777777" w:rsidR="00564A13" w:rsidRDefault="00564A13" w:rsidP="00564A13">
      <w:r>
        <w:t>nge.xconnect.idms.ssl.keystore.client=/etc/nge/ssl/xconnect/.client.ks</w:t>
      </w:r>
    </w:p>
    <w:p w14:paraId="3596B03D" w14:textId="0BF59E84" w:rsidR="00564A13" w:rsidRDefault="00564A13" w:rsidP="00564A13">
      <w:r>
        <w:t>nge.xconnect.idms.ssl.keystorePassword.client=ENC(sai+/7P4uf69LweE1nP9gae2YhPZwpGoZJ0vI9MTXOE=)</w:t>
      </w:r>
    </w:p>
    <w:p w14:paraId="4CE72D10" w14:textId="77777777" w:rsidR="008D230D" w:rsidRDefault="008D230D" w:rsidP="008D2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2"/>
        <w:gridCol w:w="3804"/>
      </w:tblGrid>
      <w:tr w:rsidR="008D230D" w:rsidRPr="00E41BDF" w14:paraId="4CE72D13" w14:textId="77777777" w:rsidTr="00752063">
        <w:trPr>
          <w:cantSplit/>
          <w:tblHeader/>
        </w:trPr>
        <w:tc>
          <w:tcPr>
            <w:tcW w:w="5772" w:type="dxa"/>
            <w:shd w:val="pct15" w:color="auto" w:fill="auto"/>
          </w:tcPr>
          <w:p w14:paraId="4CE72D11" w14:textId="77777777" w:rsidR="008D230D" w:rsidRPr="00E41BDF" w:rsidRDefault="008D230D" w:rsidP="008D230D">
            <w:pPr>
              <w:spacing w:after="200"/>
              <w:rPr>
                <w:b/>
              </w:rPr>
            </w:pPr>
            <w:r w:rsidRPr="00E41BDF">
              <w:rPr>
                <w:b/>
              </w:rPr>
              <w:t>Property</w:t>
            </w:r>
          </w:p>
        </w:tc>
        <w:tc>
          <w:tcPr>
            <w:tcW w:w="3804" w:type="dxa"/>
            <w:shd w:val="pct15" w:color="auto" w:fill="auto"/>
          </w:tcPr>
          <w:p w14:paraId="4CE72D12" w14:textId="77777777" w:rsidR="008D230D" w:rsidRPr="00E41BDF" w:rsidRDefault="008D230D" w:rsidP="008D230D">
            <w:pPr>
              <w:spacing w:after="200"/>
              <w:rPr>
                <w:b/>
              </w:rPr>
            </w:pPr>
            <w:r w:rsidRPr="00E41BDF">
              <w:rPr>
                <w:b/>
              </w:rPr>
              <w:t>Description</w:t>
            </w:r>
          </w:p>
        </w:tc>
      </w:tr>
      <w:tr w:rsidR="008D230D" w14:paraId="4CE72D16" w14:textId="77777777" w:rsidTr="00752063">
        <w:trPr>
          <w:cantSplit/>
        </w:trPr>
        <w:tc>
          <w:tcPr>
            <w:tcW w:w="5772" w:type="dxa"/>
          </w:tcPr>
          <w:p w14:paraId="4CE72D14" w14:textId="443FBCDE" w:rsidR="008D230D" w:rsidRDefault="00564A13" w:rsidP="008D230D">
            <w:pPr>
              <w:spacing w:after="200"/>
            </w:pPr>
            <w:r>
              <w:t>nge.xconnect.idms.databasedriver</w:t>
            </w:r>
          </w:p>
        </w:tc>
        <w:tc>
          <w:tcPr>
            <w:tcW w:w="3804" w:type="dxa"/>
          </w:tcPr>
          <w:p w14:paraId="4CE72D15" w14:textId="77777777" w:rsidR="008D230D" w:rsidRDefault="008D230D" w:rsidP="008D230D">
            <w:pPr>
              <w:spacing w:after="200"/>
            </w:pPr>
            <w:r>
              <w:t>The name of the database driver used to create an instance of a database connection.</w:t>
            </w:r>
          </w:p>
        </w:tc>
      </w:tr>
      <w:tr w:rsidR="008D230D" w14:paraId="4CE72D19" w14:textId="77777777" w:rsidTr="00752063">
        <w:trPr>
          <w:cantSplit/>
        </w:trPr>
        <w:tc>
          <w:tcPr>
            <w:tcW w:w="5772" w:type="dxa"/>
          </w:tcPr>
          <w:p w14:paraId="4CE72D17" w14:textId="08C8146A" w:rsidR="008D230D" w:rsidRDefault="00564A13" w:rsidP="008D230D">
            <w:pPr>
              <w:spacing w:after="200"/>
            </w:pPr>
            <w:r>
              <w:t>nge.xconnect.idms.dbserver.url</w:t>
            </w:r>
          </w:p>
        </w:tc>
        <w:tc>
          <w:tcPr>
            <w:tcW w:w="3804" w:type="dxa"/>
          </w:tcPr>
          <w:p w14:paraId="4CE72D18" w14:textId="77777777" w:rsidR="008D230D" w:rsidRDefault="008D230D" w:rsidP="008D230D">
            <w:pPr>
              <w:spacing w:after="200"/>
            </w:pPr>
            <w:r>
              <w:t xml:space="preserve">A JDBC database connection URL. </w:t>
            </w:r>
          </w:p>
        </w:tc>
      </w:tr>
      <w:tr w:rsidR="008D230D" w14:paraId="4CE72D1F" w14:textId="77777777" w:rsidTr="00752063">
        <w:trPr>
          <w:cantSplit/>
        </w:trPr>
        <w:tc>
          <w:tcPr>
            <w:tcW w:w="5772" w:type="dxa"/>
          </w:tcPr>
          <w:p w14:paraId="4CE72D1D" w14:textId="051590D8" w:rsidR="008D230D" w:rsidRDefault="00564A13" w:rsidP="008D230D">
            <w:pPr>
              <w:spacing w:after="200"/>
            </w:pPr>
            <w:r>
              <w:t>nge.xconnect.idms.dbserver.uid</w:t>
            </w:r>
          </w:p>
        </w:tc>
        <w:tc>
          <w:tcPr>
            <w:tcW w:w="3804" w:type="dxa"/>
          </w:tcPr>
          <w:p w14:paraId="4CE72D1E" w14:textId="77777777" w:rsidR="008D230D" w:rsidRDefault="008D230D" w:rsidP="008D230D">
            <w:pPr>
              <w:spacing w:after="200"/>
            </w:pPr>
            <w:r>
              <w:t>A user created in the IDMS database that has read/write ability and the ability to run the stored procs associated with IDMS.</w:t>
            </w:r>
          </w:p>
        </w:tc>
      </w:tr>
      <w:tr w:rsidR="008D230D" w14:paraId="4CE72D22" w14:textId="77777777" w:rsidTr="00752063">
        <w:trPr>
          <w:cantSplit/>
        </w:trPr>
        <w:tc>
          <w:tcPr>
            <w:tcW w:w="5772" w:type="dxa"/>
          </w:tcPr>
          <w:p w14:paraId="4CE72D20" w14:textId="40452B56" w:rsidR="008D230D" w:rsidRDefault="00564A13" w:rsidP="00990CC0">
            <w:pPr>
              <w:spacing w:after="200"/>
            </w:pPr>
            <w:r>
              <w:t>nge.xconnect.idms.dbserver.</w:t>
            </w:r>
            <w:r w:rsidR="00990CC0">
              <w:t>pwd</w:t>
            </w:r>
          </w:p>
        </w:tc>
        <w:tc>
          <w:tcPr>
            <w:tcW w:w="3804" w:type="dxa"/>
          </w:tcPr>
          <w:p w14:paraId="4CE72D21" w14:textId="77777777" w:rsidR="008D230D" w:rsidRDefault="008D230D" w:rsidP="008D230D">
            <w:pPr>
              <w:spacing w:after="200"/>
            </w:pPr>
            <w:r>
              <w:t>The password for the databaseUser.</w:t>
            </w:r>
          </w:p>
        </w:tc>
      </w:tr>
      <w:tr w:rsidR="00922C33" w14:paraId="230FAE50" w14:textId="77777777" w:rsidTr="00752063">
        <w:trPr>
          <w:cantSplit/>
        </w:trPr>
        <w:tc>
          <w:tcPr>
            <w:tcW w:w="5772" w:type="dxa"/>
          </w:tcPr>
          <w:p w14:paraId="2918235E" w14:textId="02073401" w:rsidR="00922C33" w:rsidRDefault="00922C33" w:rsidP="008D230D">
            <w:pPr>
              <w:spacing w:after="200"/>
            </w:pPr>
            <w:r>
              <w:t>nge.xconnect.idms.readOnly</w:t>
            </w:r>
          </w:p>
        </w:tc>
        <w:tc>
          <w:tcPr>
            <w:tcW w:w="3804" w:type="dxa"/>
          </w:tcPr>
          <w:p w14:paraId="1E1191B6" w14:textId="045AB7F5" w:rsidR="00922C33" w:rsidRDefault="00922C33" w:rsidP="00922C33">
            <w:pPr>
              <w:spacing w:after="200"/>
            </w:pPr>
            <w:r>
              <w:t>Interfaces that cause a change in the database will return an error when set to true. Default: false.</w:t>
            </w:r>
          </w:p>
        </w:tc>
      </w:tr>
      <w:tr w:rsidR="00990CC0" w14:paraId="32279614" w14:textId="77777777" w:rsidTr="00752063">
        <w:trPr>
          <w:cantSplit/>
        </w:trPr>
        <w:tc>
          <w:tcPr>
            <w:tcW w:w="5772" w:type="dxa"/>
          </w:tcPr>
          <w:p w14:paraId="67D81853" w14:textId="4F1AB5A2" w:rsidR="00990CC0" w:rsidRDefault="00990CC0" w:rsidP="008D230D">
            <w:pPr>
              <w:spacing w:after="200"/>
            </w:pPr>
            <w:r>
              <w:t>nge.xconnect.idms.c3p0.maxPoolSize</w:t>
            </w:r>
          </w:p>
        </w:tc>
        <w:tc>
          <w:tcPr>
            <w:tcW w:w="3804" w:type="dxa"/>
          </w:tcPr>
          <w:p w14:paraId="682A19AB" w14:textId="77777777" w:rsidR="00990CC0" w:rsidRDefault="00990CC0" w:rsidP="008D230D">
            <w:pPr>
              <w:spacing w:after="200"/>
            </w:pPr>
          </w:p>
        </w:tc>
      </w:tr>
      <w:tr w:rsidR="00990CC0" w14:paraId="6A9A21DE" w14:textId="77777777" w:rsidTr="00752063">
        <w:trPr>
          <w:cantSplit/>
        </w:trPr>
        <w:tc>
          <w:tcPr>
            <w:tcW w:w="5772" w:type="dxa"/>
          </w:tcPr>
          <w:p w14:paraId="4B1673BD" w14:textId="581ECADC" w:rsidR="00990CC0" w:rsidRDefault="00990CC0" w:rsidP="008D230D">
            <w:pPr>
              <w:spacing w:after="200"/>
            </w:pPr>
            <w:r>
              <w:t>nge.xconnect.idms.c3p0.maxStatementsPerConnection</w:t>
            </w:r>
          </w:p>
        </w:tc>
        <w:tc>
          <w:tcPr>
            <w:tcW w:w="3804" w:type="dxa"/>
          </w:tcPr>
          <w:p w14:paraId="3762F692" w14:textId="77777777" w:rsidR="00990CC0" w:rsidRDefault="00990CC0" w:rsidP="008D230D">
            <w:pPr>
              <w:spacing w:after="200"/>
            </w:pPr>
          </w:p>
        </w:tc>
      </w:tr>
      <w:tr w:rsidR="00990CC0" w14:paraId="103F9D17" w14:textId="77777777" w:rsidTr="00752063">
        <w:trPr>
          <w:cantSplit/>
        </w:trPr>
        <w:tc>
          <w:tcPr>
            <w:tcW w:w="5772" w:type="dxa"/>
          </w:tcPr>
          <w:p w14:paraId="6B240FEB" w14:textId="618A83ED" w:rsidR="00990CC0" w:rsidRDefault="00990CC0" w:rsidP="008D230D">
            <w:pPr>
              <w:spacing w:after="200"/>
            </w:pPr>
            <w:r>
              <w:t>nge.xconnect.idms.c3p0.maxStatements</w:t>
            </w:r>
          </w:p>
        </w:tc>
        <w:tc>
          <w:tcPr>
            <w:tcW w:w="3804" w:type="dxa"/>
          </w:tcPr>
          <w:p w14:paraId="618396DE" w14:textId="77777777" w:rsidR="00990CC0" w:rsidRDefault="00990CC0" w:rsidP="008D230D">
            <w:pPr>
              <w:spacing w:after="200"/>
            </w:pPr>
          </w:p>
        </w:tc>
      </w:tr>
      <w:tr w:rsidR="008D230D" w14:paraId="4CE72D25" w14:textId="77777777" w:rsidTr="00752063">
        <w:trPr>
          <w:cantSplit/>
        </w:trPr>
        <w:tc>
          <w:tcPr>
            <w:tcW w:w="5772" w:type="dxa"/>
          </w:tcPr>
          <w:p w14:paraId="4CE72D23" w14:textId="00AF6579" w:rsidR="008D230D" w:rsidRDefault="00564A13" w:rsidP="008D230D">
            <w:pPr>
              <w:spacing w:after="200"/>
            </w:pPr>
            <w:r>
              <w:t>nge.xconnect.idms.ssl.keystore.client</w:t>
            </w:r>
          </w:p>
        </w:tc>
        <w:tc>
          <w:tcPr>
            <w:tcW w:w="3804" w:type="dxa"/>
          </w:tcPr>
          <w:p w14:paraId="4CE72D24" w14:textId="77777777" w:rsidR="008D230D" w:rsidRDefault="008D230D" w:rsidP="008D230D">
            <w:pPr>
              <w:spacing w:after="200"/>
            </w:pPr>
            <w:r>
              <w:t>Location of the client SSL keystore installed.</w:t>
            </w:r>
          </w:p>
        </w:tc>
      </w:tr>
      <w:tr w:rsidR="008D230D" w14:paraId="4CE72D28" w14:textId="77777777" w:rsidTr="00752063">
        <w:trPr>
          <w:cantSplit/>
        </w:trPr>
        <w:tc>
          <w:tcPr>
            <w:tcW w:w="5772" w:type="dxa"/>
          </w:tcPr>
          <w:p w14:paraId="4CE72D26" w14:textId="6D45C94E" w:rsidR="008D230D" w:rsidRDefault="00564A13" w:rsidP="008D230D">
            <w:pPr>
              <w:spacing w:after="200"/>
            </w:pPr>
            <w:r>
              <w:lastRenderedPageBreak/>
              <w:t>nge.xconnect.idms.ssl.keystorePassword.client</w:t>
            </w:r>
          </w:p>
        </w:tc>
        <w:tc>
          <w:tcPr>
            <w:tcW w:w="3804" w:type="dxa"/>
          </w:tcPr>
          <w:p w14:paraId="4CE72D27" w14:textId="77777777" w:rsidR="008D230D" w:rsidRDefault="008D230D" w:rsidP="008D230D">
            <w:pPr>
              <w:spacing w:after="200"/>
            </w:pPr>
            <w:r>
              <w:t>The password for the SSL keystore.</w:t>
            </w:r>
          </w:p>
        </w:tc>
      </w:tr>
      <w:tr w:rsidR="00E5472A" w14:paraId="4FA8A2E9" w14:textId="77777777" w:rsidTr="00752063">
        <w:trPr>
          <w:cantSplit/>
        </w:trPr>
        <w:tc>
          <w:tcPr>
            <w:tcW w:w="5772" w:type="dxa"/>
          </w:tcPr>
          <w:p w14:paraId="1B940289" w14:textId="484B0B55" w:rsidR="00E5472A" w:rsidRDefault="00E5472A" w:rsidP="008D230D">
            <w:pPr>
              <w:spacing w:after="200"/>
            </w:pPr>
            <w:r>
              <w:t>nge.xconnect.idms.cache.enable</w:t>
            </w:r>
          </w:p>
        </w:tc>
        <w:tc>
          <w:tcPr>
            <w:tcW w:w="3804" w:type="dxa"/>
          </w:tcPr>
          <w:p w14:paraId="1831F59F" w14:textId="17FE496A" w:rsidR="00E5472A" w:rsidRDefault="00752063" w:rsidP="008D230D">
            <w:pPr>
              <w:spacing w:after="200"/>
            </w:pPr>
            <w:r>
              <w:t>Set to ‘true’ to turn on caching. Default: false</w:t>
            </w:r>
          </w:p>
        </w:tc>
      </w:tr>
      <w:tr w:rsidR="00752063" w14:paraId="2519EC2C" w14:textId="77777777" w:rsidTr="00752063">
        <w:trPr>
          <w:cantSplit/>
        </w:trPr>
        <w:tc>
          <w:tcPr>
            <w:tcW w:w="5772" w:type="dxa"/>
          </w:tcPr>
          <w:p w14:paraId="4B4E14FA" w14:textId="497291D2" w:rsidR="00752063" w:rsidRDefault="00752063" w:rsidP="008D230D">
            <w:pPr>
              <w:spacing w:after="200"/>
            </w:pPr>
            <w:r>
              <w:t>nge.xconnect.idms.cache.maxGuests</w:t>
            </w:r>
          </w:p>
        </w:tc>
        <w:tc>
          <w:tcPr>
            <w:tcW w:w="3804" w:type="dxa"/>
          </w:tcPr>
          <w:p w14:paraId="0D8792DD" w14:textId="46003F73" w:rsidR="00752063" w:rsidRDefault="00752063" w:rsidP="008D230D">
            <w:pPr>
              <w:spacing w:after="200"/>
            </w:pPr>
            <w:r>
              <w:t>The maximum number of guest objects to hold in memory. Default: 1000000</w:t>
            </w:r>
          </w:p>
        </w:tc>
      </w:tr>
      <w:tr w:rsidR="00752063" w14:paraId="04B4D90C" w14:textId="77777777" w:rsidTr="00752063">
        <w:trPr>
          <w:cantSplit/>
        </w:trPr>
        <w:tc>
          <w:tcPr>
            <w:tcW w:w="5772" w:type="dxa"/>
          </w:tcPr>
          <w:p w14:paraId="5B607AD0" w14:textId="006DC796" w:rsidR="00752063" w:rsidRDefault="00752063" w:rsidP="008D230D">
            <w:pPr>
              <w:spacing w:after="200"/>
            </w:pPr>
            <w:r>
              <w:t>nge.xconnect.idms.cache.maxBands</w:t>
            </w:r>
          </w:p>
        </w:tc>
        <w:tc>
          <w:tcPr>
            <w:tcW w:w="3804" w:type="dxa"/>
          </w:tcPr>
          <w:p w14:paraId="1F546BB6" w14:textId="10F04211" w:rsidR="00752063" w:rsidRDefault="00752063" w:rsidP="008D230D">
            <w:pPr>
              <w:spacing w:after="200"/>
            </w:pPr>
            <w:r>
              <w:t>The maximum number of band objects to hold in memory. Default: 3000000</w:t>
            </w:r>
          </w:p>
        </w:tc>
      </w:tr>
      <w:tr w:rsidR="00752063" w14:paraId="098DAB3E" w14:textId="77777777" w:rsidTr="00752063">
        <w:trPr>
          <w:cantSplit/>
        </w:trPr>
        <w:tc>
          <w:tcPr>
            <w:tcW w:w="5772" w:type="dxa"/>
          </w:tcPr>
          <w:p w14:paraId="6FFE17C8" w14:textId="78874E06" w:rsidR="00752063" w:rsidRDefault="00752063" w:rsidP="008D230D">
            <w:pPr>
              <w:spacing w:after="200"/>
            </w:pPr>
            <w:r>
              <w:t>nge.xconnect.idms.cache.resetTime</w:t>
            </w:r>
          </w:p>
        </w:tc>
        <w:tc>
          <w:tcPr>
            <w:tcW w:w="3804" w:type="dxa"/>
          </w:tcPr>
          <w:p w14:paraId="01E35702" w14:textId="4C6D5766" w:rsidR="00752063" w:rsidRDefault="00752063" w:rsidP="008D230D">
            <w:pPr>
              <w:spacing w:after="200"/>
            </w:pPr>
            <w:r>
              <w:t>Time of day (HH:mm, 24-hr clock) to clear cache. Default: “”</w:t>
            </w:r>
          </w:p>
        </w:tc>
      </w:tr>
    </w:tbl>
    <w:p w14:paraId="1FE8D88D" w14:textId="1B248A54" w:rsidR="005E59B4" w:rsidRDefault="005E59B4" w:rsidP="005E59B4">
      <w:pPr>
        <w:pStyle w:val="Heading1"/>
      </w:pPr>
      <w:bookmarkStart w:id="4" w:name="_Toc365371293"/>
      <w:r>
        <w:t>Interfaces</w:t>
      </w:r>
      <w:bookmarkEnd w:id="4"/>
    </w:p>
    <w:p w14:paraId="42C859A9" w14:textId="533EE36A" w:rsidR="005E59B4" w:rsidRDefault="005E59B4" w:rsidP="005E59B4">
      <w:r>
        <w:t>IDMS provides the following endpoints for applicati</w:t>
      </w:r>
      <w:r w:rsidR="00AF5A4A">
        <w:t>ons to retrieve and update data, detailed descripts of each endpoint are logically grouped in subsequent sections.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68"/>
        <w:gridCol w:w="5742"/>
      </w:tblGrid>
      <w:tr w:rsidR="005E59B4" w14:paraId="42126C8C" w14:textId="77777777" w:rsidTr="00722060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264C5A95" w14:textId="77777777" w:rsidR="005E59B4" w:rsidRPr="004C7AF7" w:rsidRDefault="005E59B4" w:rsidP="00E736E3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742" w:type="dxa"/>
            <w:shd w:val="clear" w:color="auto" w:fill="F2F2F2" w:themeFill="background1" w:themeFillShade="F2"/>
            <w:vAlign w:val="center"/>
          </w:tcPr>
          <w:p w14:paraId="5A3BC571" w14:textId="5F49B72B" w:rsidR="005E59B4" w:rsidRPr="00722060" w:rsidRDefault="00722060" w:rsidP="005E59B4">
            <w:pPr>
              <w:pStyle w:val="H2Body"/>
              <w:ind w:left="0"/>
              <w:rPr>
                <w:b/>
              </w:rPr>
            </w:pPr>
            <w:r>
              <w:rPr>
                <w:b/>
              </w:rPr>
              <w:t>Operations</w:t>
            </w:r>
          </w:p>
        </w:tc>
      </w:tr>
      <w:tr w:rsidR="005E59B4" w14:paraId="72E91F8A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57DB114C" w14:textId="0FA1F7F3" w:rsidR="005E59B4" w:rsidRPr="00722060" w:rsidRDefault="00722060" w:rsidP="005E59B4">
            <w:pPr>
              <w:pStyle w:val="H2Body"/>
              <w:ind w:left="0"/>
            </w:pPr>
            <w:r>
              <w:t>/celebration</w:t>
            </w:r>
          </w:p>
        </w:tc>
        <w:tc>
          <w:tcPr>
            <w:tcW w:w="5742" w:type="dxa"/>
            <w:vAlign w:val="center"/>
          </w:tcPr>
          <w:p w14:paraId="0A3373AB" w14:textId="75E160D0" w:rsidR="005E59B4" w:rsidRPr="00722060" w:rsidRDefault="006967A9" w:rsidP="005E59B4">
            <w:pPr>
              <w:pStyle w:val="H2Body"/>
              <w:ind w:left="0"/>
            </w:pPr>
            <w:r>
              <w:t>GET</w:t>
            </w:r>
            <w:r w:rsidR="00B3062D" w:rsidRPr="00B3062D">
              <w:rPr>
                <w:vertAlign w:val="superscript"/>
              </w:rPr>
              <w:t>1</w:t>
            </w:r>
            <w:r>
              <w:t>, POST</w:t>
            </w:r>
            <w:r>
              <w:rPr>
                <w:vertAlign w:val="superscript"/>
              </w:rPr>
              <w:t>1</w:t>
            </w:r>
            <w:r>
              <w:t>, PUT</w:t>
            </w:r>
            <w:r>
              <w:rPr>
                <w:vertAlign w:val="superscript"/>
              </w:rPr>
              <w:t>1</w:t>
            </w:r>
            <w:r>
              <w:t>, DELETE</w:t>
            </w:r>
            <w:r>
              <w:rPr>
                <w:vertAlign w:val="superscript"/>
              </w:rPr>
              <w:t>1</w:t>
            </w:r>
          </w:p>
        </w:tc>
      </w:tr>
      <w:tr w:rsidR="005E59B4" w14:paraId="2349F60C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746BE8B7" w14:textId="53B1CE7D" w:rsidR="005E59B4" w:rsidRPr="00722060" w:rsidRDefault="00722060" w:rsidP="005E59B4">
            <w:pPr>
              <w:pStyle w:val="H2Body"/>
              <w:ind w:left="0"/>
            </w:pPr>
            <w:r>
              <w:t>/celebrations</w:t>
            </w:r>
          </w:p>
        </w:tc>
        <w:tc>
          <w:tcPr>
            <w:tcW w:w="5742" w:type="dxa"/>
            <w:vAlign w:val="center"/>
          </w:tcPr>
          <w:p w14:paraId="6ACBB0C9" w14:textId="0748A9B7" w:rsidR="005E59B4" w:rsidRDefault="00722060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5E59B4" w14:paraId="349C357A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6770FAE8" w14:textId="1E17A89F" w:rsidR="005E59B4" w:rsidRPr="00722060" w:rsidRDefault="00722060" w:rsidP="005E59B4">
            <w:pPr>
              <w:pStyle w:val="H2Body"/>
              <w:ind w:left="0"/>
            </w:pPr>
            <w:r>
              <w:t>/configuration</w:t>
            </w:r>
          </w:p>
        </w:tc>
        <w:tc>
          <w:tcPr>
            <w:tcW w:w="5742" w:type="dxa"/>
            <w:vAlign w:val="center"/>
          </w:tcPr>
          <w:p w14:paraId="74567A3C" w14:textId="3762EA47" w:rsidR="005E59B4" w:rsidRDefault="006967A9" w:rsidP="006967A9">
            <w:pPr>
              <w:pStyle w:val="H2Body"/>
              <w:ind w:left="0"/>
            </w:pPr>
            <w:r>
              <w:t>GET, POST</w:t>
            </w:r>
            <w:r w:rsidRPr="006967A9">
              <w:rPr>
                <w:vertAlign w:val="superscript"/>
              </w:rPr>
              <w:t>2</w:t>
            </w:r>
          </w:p>
        </w:tc>
      </w:tr>
      <w:tr w:rsidR="00B14812" w14:paraId="4A7A4DB6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67BC4F87" w14:textId="2DC4AC45" w:rsidR="00B14812" w:rsidRPr="00722060" w:rsidRDefault="00B14812" w:rsidP="005E59B4">
            <w:pPr>
              <w:pStyle w:val="H2Body"/>
              <w:ind w:left="0"/>
            </w:pPr>
            <w:r w:rsidRPr="00B14812">
              <w:t>/itinerary-items</w:t>
            </w:r>
          </w:p>
        </w:tc>
        <w:tc>
          <w:tcPr>
            <w:tcW w:w="5742" w:type="dxa"/>
            <w:vAlign w:val="center"/>
          </w:tcPr>
          <w:p w14:paraId="3E43CF73" w14:textId="6D119A2C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3AE0F536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58E4295B" w14:textId="4E2C4A84" w:rsidR="00B14812" w:rsidRDefault="00B14812" w:rsidP="005E59B4">
            <w:pPr>
              <w:pStyle w:val="H2Body"/>
              <w:ind w:left="0"/>
            </w:pPr>
            <w:r>
              <w:t>/guest</w:t>
            </w:r>
          </w:p>
        </w:tc>
        <w:tc>
          <w:tcPr>
            <w:tcW w:w="5742" w:type="dxa"/>
            <w:vAlign w:val="center"/>
          </w:tcPr>
          <w:p w14:paraId="44137E4C" w14:textId="01D71508" w:rsidR="00B14812" w:rsidRDefault="006967A9" w:rsidP="005E59B4">
            <w:pPr>
              <w:pStyle w:val="H2Body"/>
              <w:ind w:left="0"/>
            </w:pPr>
            <w:r>
              <w:t>GET, POST</w:t>
            </w:r>
            <w:r>
              <w:rPr>
                <w:vertAlign w:val="superscript"/>
              </w:rPr>
              <w:t>1</w:t>
            </w:r>
            <w:r>
              <w:t>, PUT</w:t>
            </w:r>
            <w:r>
              <w:rPr>
                <w:vertAlign w:val="superscript"/>
              </w:rPr>
              <w:t>1</w:t>
            </w:r>
          </w:p>
        </w:tc>
      </w:tr>
      <w:tr w:rsidR="00B14812" w14:paraId="2633C603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79036076" w14:textId="14338ECF" w:rsidR="00B14812" w:rsidRPr="00722060" w:rsidRDefault="00B14812" w:rsidP="005E59B4">
            <w:pPr>
              <w:pStyle w:val="H2Body"/>
              <w:ind w:left="0"/>
            </w:pPr>
            <w:r>
              <w:t>/guests</w:t>
            </w:r>
          </w:p>
        </w:tc>
        <w:tc>
          <w:tcPr>
            <w:tcW w:w="5742" w:type="dxa"/>
            <w:vAlign w:val="center"/>
          </w:tcPr>
          <w:p w14:paraId="1198990A" w14:textId="090D6F47" w:rsidR="00B14812" w:rsidRDefault="006967A9" w:rsidP="005E59B4">
            <w:pPr>
              <w:pStyle w:val="H2Body"/>
              <w:ind w:left="0"/>
            </w:pPr>
            <w:r>
              <w:t>GET</w:t>
            </w:r>
          </w:p>
        </w:tc>
      </w:tr>
      <w:tr w:rsidR="00B14812" w14:paraId="7619759E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6C413E78" w14:textId="18FA6169" w:rsidR="00B14812" w:rsidRPr="00722060" w:rsidRDefault="00B14812" w:rsidP="005E59B4">
            <w:pPr>
              <w:pStyle w:val="H2Body"/>
              <w:ind w:left="0"/>
            </w:pPr>
            <w:r>
              <w:t>/guest-data</w:t>
            </w:r>
          </w:p>
        </w:tc>
        <w:tc>
          <w:tcPr>
            <w:tcW w:w="5742" w:type="dxa"/>
            <w:vAlign w:val="center"/>
          </w:tcPr>
          <w:p w14:paraId="1E06633A" w14:textId="6372A639" w:rsidR="00B14812" w:rsidRDefault="006967A9" w:rsidP="005E59B4">
            <w:pPr>
              <w:pStyle w:val="H2Body"/>
              <w:ind w:left="0"/>
            </w:pPr>
            <w:r>
              <w:t>GET</w:t>
            </w:r>
          </w:p>
        </w:tc>
      </w:tr>
      <w:tr w:rsidR="00B14812" w14:paraId="0968F4DC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479A0CA9" w14:textId="5877B430" w:rsidR="00B14812" w:rsidRPr="00722060" w:rsidRDefault="00B14812" w:rsidP="005E59B4">
            <w:pPr>
              <w:pStyle w:val="H2Body"/>
              <w:ind w:left="0"/>
            </w:pPr>
            <w:r>
              <w:t>/import</w:t>
            </w:r>
          </w:p>
        </w:tc>
        <w:tc>
          <w:tcPr>
            <w:tcW w:w="5742" w:type="dxa"/>
            <w:vAlign w:val="center"/>
          </w:tcPr>
          <w:p w14:paraId="7BE48901" w14:textId="03487460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705C55CE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3D4D03EF" w14:textId="0DA53FAD" w:rsidR="00B14812" w:rsidRDefault="00B14812" w:rsidP="005E59B4">
            <w:pPr>
              <w:pStyle w:val="H2Body"/>
              <w:ind w:left="0"/>
            </w:pPr>
            <w:r>
              <w:t>/meta</w:t>
            </w:r>
          </w:p>
        </w:tc>
        <w:tc>
          <w:tcPr>
            <w:tcW w:w="5742" w:type="dxa"/>
            <w:vAlign w:val="center"/>
          </w:tcPr>
          <w:p w14:paraId="4E9CCC74" w14:textId="17887731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0AC6784C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14F5D57F" w14:textId="695144C7" w:rsidR="00B14812" w:rsidRDefault="00B14812" w:rsidP="005E59B4">
            <w:pPr>
              <w:pStyle w:val="H2Body"/>
              <w:ind w:left="0"/>
            </w:pPr>
            <w:r>
              <w:t>/metrics</w:t>
            </w:r>
          </w:p>
        </w:tc>
        <w:tc>
          <w:tcPr>
            <w:tcW w:w="5742" w:type="dxa"/>
            <w:vAlign w:val="center"/>
          </w:tcPr>
          <w:p w14:paraId="360C23CE" w14:textId="405FB1B9" w:rsidR="00B14812" w:rsidRDefault="006967A9" w:rsidP="005E59B4">
            <w:pPr>
              <w:pStyle w:val="H2Body"/>
              <w:ind w:left="0"/>
            </w:pPr>
            <w:r>
              <w:t>GET</w:t>
            </w:r>
          </w:p>
        </w:tc>
      </w:tr>
      <w:tr w:rsidR="00B14812" w14:paraId="3FFE39E5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716F146B" w14:textId="6C5178EE" w:rsidR="00B14812" w:rsidRPr="00B14812" w:rsidRDefault="00B14812" w:rsidP="005E59B4">
            <w:pPr>
              <w:pStyle w:val="H2Body"/>
              <w:ind w:left="0"/>
            </w:pPr>
            <w:r w:rsidRPr="00B14812">
              <w:t>/party</w:t>
            </w:r>
          </w:p>
        </w:tc>
        <w:tc>
          <w:tcPr>
            <w:tcW w:w="5742" w:type="dxa"/>
            <w:vAlign w:val="center"/>
          </w:tcPr>
          <w:p w14:paraId="4D6F402F" w14:textId="0C994045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39B4D68E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5C6E1527" w14:textId="6997CC77" w:rsidR="00B14812" w:rsidRPr="00B14812" w:rsidRDefault="00B14812" w:rsidP="005E59B4">
            <w:pPr>
              <w:pStyle w:val="H2Body"/>
              <w:ind w:left="0"/>
            </w:pPr>
            <w:r>
              <w:lastRenderedPageBreak/>
              <w:t>/status</w:t>
            </w:r>
          </w:p>
        </w:tc>
        <w:tc>
          <w:tcPr>
            <w:tcW w:w="5742" w:type="dxa"/>
            <w:vAlign w:val="center"/>
          </w:tcPr>
          <w:p w14:paraId="062E4FB7" w14:textId="3231D7F4" w:rsidR="00B14812" w:rsidRDefault="006967A9" w:rsidP="005E59B4">
            <w:pPr>
              <w:pStyle w:val="H2Body"/>
              <w:ind w:left="0"/>
            </w:pPr>
            <w:r>
              <w:t>GET</w:t>
            </w:r>
          </w:p>
        </w:tc>
      </w:tr>
      <w:tr w:rsidR="00B14812" w14:paraId="5AF132F9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1F23D1E8" w14:textId="37A1DF67" w:rsidR="00B14812" w:rsidRDefault="00B14812" w:rsidP="005E59B4">
            <w:pPr>
              <w:pStyle w:val="H2Body"/>
              <w:ind w:left="0"/>
            </w:pPr>
            <w:r w:rsidRPr="00B14812">
              <w:t>/resort-reservations</w:t>
            </w:r>
          </w:p>
        </w:tc>
        <w:tc>
          <w:tcPr>
            <w:tcW w:w="5742" w:type="dxa"/>
            <w:vAlign w:val="center"/>
          </w:tcPr>
          <w:p w14:paraId="3C3867C1" w14:textId="58043A20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07F8E54A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2C2D0493" w14:textId="3536B0F2" w:rsidR="00B14812" w:rsidRPr="00B14812" w:rsidRDefault="00B14812" w:rsidP="005E59B4">
            <w:pPr>
              <w:pStyle w:val="H2Body"/>
              <w:ind w:left="0"/>
            </w:pPr>
            <w:r w:rsidRPr="00B14812">
              <w:t>/visit</w:t>
            </w:r>
          </w:p>
        </w:tc>
        <w:tc>
          <w:tcPr>
            <w:tcW w:w="5742" w:type="dxa"/>
            <w:vAlign w:val="center"/>
          </w:tcPr>
          <w:p w14:paraId="56153E03" w14:textId="0E2F0D28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6D3BCD94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098FD8A7" w14:textId="3E1877D2" w:rsidR="00B14812" w:rsidRPr="00B14812" w:rsidRDefault="00B14812" w:rsidP="005E59B4">
            <w:pPr>
              <w:pStyle w:val="H2Body"/>
              <w:ind w:left="0"/>
            </w:pPr>
            <w:r>
              <w:t>/xband</w:t>
            </w:r>
          </w:p>
        </w:tc>
        <w:tc>
          <w:tcPr>
            <w:tcW w:w="5742" w:type="dxa"/>
            <w:vAlign w:val="center"/>
          </w:tcPr>
          <w:p w14:paraId="6E772E65" w14:textId="4FE317BB" w:rsidR="00B14812" w:rsidRDefault="006967A9" w:rsidP="005E59B4">
            <w:pPr>
              <w:pStyle w:val="H2Body"/>
              <w:ind w:left="0"/>
            </w:pPr>
            <w:r>
              <w:t>GET, POST</w:t>
            </w:r>
            <w:r>
              <w:rPr>
                <w:vertAlign w:val="superscript"/>
              </w:rPr>
              <w:t>1</w:t>
            </w:r>
            <w:r>
              <w:t>, PUT</w:t>
            </w:r>
            <w:r>
              <w:rPr>
                <w:vertAlign w:val="superscript"/>
              </w:rPr>
              <w:t>1</w:t>
            </w:r>
          </w:p>
        </w:tc>
      </w:tr>
      <w:tr w:rsidR="00B14812" w14:paraId="230FB996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0D1D7D6F" w14:textId="2D4F82D0" w:rsidR="00B14812" w:rsidRDefault="00B14812" w:rsidP="005E59B4">
            <w:pPr>
              <w:pStyle w:val="H2Body"/>
              <w:ind w:left="0"/>
            </w:pPr>
            <w:r>
              <w:t>/xbands</w:t>
            </w:r>
          </w:p>
        </w:tc>
        <w:tc>
          <w:tcPr>
            <w:tcW w:w="5742" w:type="dxa"/>
            <w:vAlign w:val="center"/>
          </w:tcPr>
          <w:p w14:paraId="3F61B955" w14:textId="07D630A6" w:rsidR="00B14812" w:rsidRDefault="006967A9" w:rsidP="005E59B4">
            <w:pPr>
              <w:pStyle w:val="H2Body"/>
              <w:ind w:left="0"/>
            </w:pPr>
            <w:r>
              <w:t>GET</w:t>
            </w:r>
          </w:p>
        </w:tc>
      </w:tr>
    </w:tbl>
    <w:p w14:paraId="4B868F2F" w14:textId="776361E6" w:rsidR="005E59B4" w:rsidRDefault="005E59B4" w:rsidP="00722060">
      <w:pPr>
        <w:tabs>
          <w:tab w:val="left" w:pos="990"/>
        </w:tabs>
      </w:pPr>
    </w:p>
    <w:p w14:paraId="3AAFA4A6" w14:textId="3F14F638" w:rsidR="00722060" w:rsidRDefault="006967A9" w:rsidP="00AF5A4A">
      <w:pPr>
        <w:pStyle w:val="H2Body"/>
      </w:pPr>
      <w:r>
        <w:rPr>
          <w:vertAlign w:val="superscript"/>
        </w:rPr>
        <w:t xml:space="preserve">1 </w:t>
      </w:r>
      <w:r>
        <w:t xml:space="preserve">This operation </w:t>
      </w:r>
      <w:r w:rsidR="00722060">
        <w:t xml:space="preserve">will </w:t>
      </w:r>
      <w:r>
        <w:t xml:space="preserve">be </w:t>
      </w:r>
      <w:r w:rsidR="00722060">
        <w:t>removed in a future release.</w:t>
      </w:r>
      <w:r>
        <w:t xml:space="preserve"> A placeholder for these operations will remain in this documentation until they are removed.</w:t>
      </w:r>
    </w:p>
    <w:p w14:paraId="68C27BBC" w14:textId="3A8FEADA" w:rsidR="006967A9" w:rsidRDefault="006967A9" w:rsidP="00AF5A4A">
      <w:pPr>
        <w:pStyle w:val="H2Body"/>
      </w:pPr>
      <w:r w:rsidRPr="006967A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This operation was not supported in previous releases, and will be removed in a future release.</w:t>
      </w:r>
    </w:p>
    <w:p w14:paraId="4CE72D2A" w14:textId="702AEE96" w:rsidR="00CE6B5A" w:rsidRDefault="004B7CB8" w:rsidP="008D230D">
      <w:pPr>
        <w:pStyle w:val="Heading1"/>
      </w:pPr>
      <w:bookmarkStart w:id="5" w:name="_Toc365371294"/>
      <w:r>
        <w:t>Monitoring</w:t>
      </w:r>
      <w:bookmarkEnd w:id="5"/>
    </w:p>
    <w:p w14:paraId="4CE72D2B" w14:textId="4D8227A6" w:rsidR="003C2C37" w:rsidRDefault="003C2C37" w:rsidP="003C2C37">
      <w:pPr>
        <w:spacing w:after="200"/>
      </w:pPr>
      <w:r>
        <w:t xml:space="preserve">This section describes the </w:t>
      </w:r>
      <w:r w:rsidR="0037156E">
        <w:t>IDMS RESTFul APIs that enable other applications, such as xBRMS, to monitor the sta</w:t>
      </w:r>
      <w:r w:rsidR="004B7CB8">
        <w:t xml:space="preserve">tus of the IDMS application, </w:t>
      </w:r>
      <w:r w:rsidR="0037156E">
        <w:t>check the current configuration settings</w:t>
      </w:r>
      <w:r w:rsidR="004B7CB8">
        <w:t>, and monitor performance metrics.</w:t>
      </w:r>
    </w:p>
    <w:p w14:paraId="45922EB2" w14:textId="77777777" w:rsidR="00B24771" w:rsidRDefault="00B24771" w:rsidP="00B24771">
      <w:pPr>
        <w:pStyle w:val="Heading2"/>
      </w:pPr>
      <w:bookmarkStart w:id="6" w:name="_Toc365371295"/>
      <w:r>
        <w:t>Configuration</w:t>
      </w:r>
      <w:bookmarkEnd w:id="6"/>
    </w:p>
    <w:p w14:paraId="14162B33" w14:textId="082573C3" w:rsidR="00B24771" w:rsidRDefault="00B24771" w:rsidP="00B24771">
      <w:pPr>
        <w:ind w:left="450"/>
      </w:pPr>
      <w:r>
        <w:t>The configuration API ca</w:t>
      </w:r>
      <w:r w:rsidR="00165719">
        <w:t xml:space="preserve">lls allows </w:t>
      </w:r>
      <w:r w:rsidR="00166170">
        <w:t>the ability to view the current IDMS configuration from the</w:t>
      </w:r>
      <w:r w:rsidR="00165719">
        <w:t xml:space="preserve"> browser or another applications.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68"/>
        <w:gridCol w:w="5742"/>
      </w:tblGrid>
      <w:tr w:rsidR="00166170" w14:paraId="62C3F3C0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725A8A40" w14:textId="77777777" w:rsidR="00166170" w:rsidRPr="004C7AF7" w:rsidRDefault="00166170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742" w:type="dxa"/>
            <w:vAlign w:val="center"/>
          </w:tcPr>
          <w:p w14:paraId="1676B329" w14:textId="33780916" w:rsidR="00166170" w:rsidRDefault="00166170" w:rsidP="00166170">
            <w:pPr>
              <w:pStyle w:val="H2Body"/>
              <w:ind w:left="0"/>
            </w:pPr>
            <w:r>
              <w:t>/configuration</w:t>
            </w:r>
          </w:p>
        </w:tc>
      </w:tr>
      <w:tr w:rsidR="00166170" w14:paraId="5AE5079B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126AEE03" w14:textId="77777777" w:rsidR="00166170" w:rsidRPr="004C7AF7" w:rsidRDefault="00166170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742" w:type="dxa"/>
            <w:vAlign w:val="center"/>
          </w:tcPr>
          <w:p w14:paraId="2B3993BA" w14:textId="77777777" w:rsidR="00166170" w:rsidRDefault="00166170" w:rsidP="0037156E">
            <w:pPr>
              <w:pStyle w:val="H2Body"/>
              <w:ind w:left="0"/>
            </w:pPr>
            <w:r>
              <w:t>GET</w:t>
            </w:r>
          </w:p>
        </w:tc>
      </w:tr>
      <w:tr w:rsidR="00166170" w14:paraId="7CD83288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1F61B8A0" w14:textId="77777777" w:rsidR="00166170" w:rsidRPr="004C7AF7" w:rsidRDefault="00166170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742" w:type="dxa"/>
            <w:vAlign w:val="center"/>
          </w:tcPr>
          <w:p w14:paraId="02F49A83" w14:textId="77777777" w:rsidR="00166170" w:rsidRDefault="00166170" w:rsidP="0037156E">
            <w:pPr>
              <w:pStyle w:val="H2Body"/>
              <w:ind w:left="0"/>
            </w:pPr>
            <w:r>
              <w:t>JSON</w:t>
            </w:r>
          </w:p>
        </w:tc>
      </w:tr>
      <w:tr w:rsidR="00166170" w14:paraId="18B6678B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0D178C4A" w14:textId="77777777" w:rsidR="00166170" w:rsidRPr="004C7AF7" w:rsidRDefault="00166170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742" w:type="dxa"/>
            <w:vAlign w:val="center"/>
          </w:tcPr>
          <w:p w14:paraId="5B6DA742" w14:textId="77777777" w:rsidR="00166170" w:rsidRDefault="00166170" w:rsidP="0037156E">
            <w:pPr>
              <w:pStyle w:val="H2Body"/>
              <w:ind w:left="0"/>
            </w:pPr>
            <w:r>
              <w:t>false</w:t>
            </w:r>
          </w:p>
        </w:tc>
      </w:tr>
      <w:tr w:rsidR="00166170" w14:paraId="4BD23C3C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28AF0DCC" w14:textId="77777777" w:rsidR="00166170" w:rsidRPr="004C7AF7" w:rsidRDefault="00166170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742" w:type="dxa"/>
            <w:vAlign w:val="center"/>
          </w:tcPr>
          <w:p w14:paraId="5EB11DD4" w14:textId="77777777" w:rsidR="00166170" w:rsidRDefault="00166170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552DD493" w14:textId="77777777" w:rsidR="00B24771" w:rsidRDefault="00B24771" w:rsidP="00B24771"/>
    <w:p w14:paraId="602CAC5D" w14:textId="77777777" w:rsidR="00166170" w:rsidRDefault="00166170" w:rsidP="00166170">
      <w:pPr>
        <w:pStyle w:val="Heading3"/>
      </w:pPr>
      <w:bookmarkStart w:id="7" w:name="_Toc365371296"/>
      <w:r>
        <w:t>Request</w:t>
      </w:r>
      <w:bookmarkEnd w:id="7"/>
    </w:p>
    <w:p w14:paraId="2CDD5390" w14:textId="77777777" w:rsidR="00166170" w:rsidRPr="00946167" w:rsidRDefault="00166170" w:rsidP="00166170">
      <w:pPr>
        <w:pStyle w:val="Heading4"/>
      </w:pPr>
      <w:r>
        <w:t>Path Variables</w:t>
      </w:r>
    </w:p>
    <w:p w14:paraId="22555FC0" w14:textId="165760B5" w:rsidR="00166170" w:rsidRDefault="00166170" w:rsidP="00166170">
      <w:pPr>
        <w:pStyle w:val="H4Body"/>
      </w:pPr>
      <w:r>
        <w:t>No path variables are required.</w:t>
      </w:r>
    </w:p>
    <w:p w14:paraId="4046FD5A" w14:textId="77777777" w:rsidR="00166170" w:rsidRDefault="00166170" w:rsidP="00166170">
      <w:pPr>
        <w:pStyle w:val="Heading4"/>
      </w:pPr>
      <w:r>
        <w:t>Request Body</w:t>
      </w:r>
    </w:p>
    <w:p w14:paraId="7E722CCC" w14:textId="77777777" w:rsidR="00166170" w:rsidRDefault="00166170" w:rsidP="00166170">
      <w:pPr>
        <w:pStyle w:val="H4Body"/>
      </w:pPr>
      <w:r>
        <w:t>The request body for this service will be empty.</w:t>
      </w:r>
    </w:p>
    <w:p w14:paraId="2E2749A4" w14:textId="77777777" w:rsidR="00166170" w:rsidRDefault="00166170" w:rsidP="00166170">
      <w:pPr>
        <w:pStyle w:val="Heading3"/>
      </w:pPr>
      <w:bookmarkStart w:id="8" w:name="_Toc365371297"/>
      <w:r>
        <w:lastRenderedPageBreak/>
        <w:t>Response</w:t>
      </w:r>
      <w:bookmarkEnd w:id="8"/>
    </w:p>
    <w:p w14:paraId="3440D7F8" w14:textId="77777777" w:rsidR="00166170" w:rsidRDefault="00166170" w:rsidP="00166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166170" w:rsidRPr="000B1ADA" w14:paraId="5ECBF81D" w14:textId="77777777" w:rsidTr="0037156E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36AA1232" w14:textId="77777777" w:rsidR="00166170" w:rsidRPr="000B1ADA" w:rsidRDefault="00166170" w:rsidP="0037156E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3588DE7B" w14:textId="77777777" w:rsidR="00166170" w:rsidRPr="000B1ADA" w:rsidRDefault="00166170" w:rsidP="0037156E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166170" w:rsidRPr="000B1ADA" w14:paraId="091BAE2D" w14:textId="77777777" w:rsidTr="0037156E">
        <w:tc>
          <w:tcPr>
            <w:tcW w:w="2970" w:type="dxa"/>
            <w:vAlign w:val="center"/>
          </w:tcPr>
          <w:p w14:paraId="51FA4BCC" w14:textId="77777777" w:rsidR="00166170" w:rsidRPr="000B1ADA" w:rsidRDefault="00166170" w:rsidP="0037156E">
            <w:r>
              <w:t>200</w:t>
            </w:r>
          </w:p>
        </w:tc>
        <w:tc>
          <w:tcPr>
            <w:tcW w:w="5886" w:type="dxa"/>
            <w:vAlign w:val="center"/>
          </w:tcPr>
          <w:p w14:paraId="0A3AB418" w14:textId="77777777" w:rsidR="00166170" w:rsidRPr="000B1ADA" w:rsidRDefault="00166170" w:rsidP="0037156E">
            <w:r>
              <w:t>The request was processed successfully</w:t>
            </w:r>
            <w:r w:rsidRPr="000B1ADA">
              <w:t>.</w:t>
            </w:r>
          </w:p>
        </w:tc>
      </w:tr>
      <w:tr w:rsidR="00166170" w:rsidRPr="000B1ADA" w14:paraId="5D88471A" w14:textId="77777777" w:rsidTr="0037156E">
        <w:tc>
          <w:tcPr>
            <w:tcW w:w="2970" w:type="dxa"/>
            <w:vAlign w:val="center"/>
          </w:tcPr>
          <w:p w14:paraId="05F5A355" w14:textId="77777777" w:rsidR="00166170" w:rsidRPr="000B1ADA" w:rsidRDefault="00166170" w:rsidP="0037156E">
            <w:r>
              <w:t>404 Not Found</w:t>
            </w:r>
          </w:p>
        </w:tc>
        <w:tc>
          <w:tcPr>
            <w:tcW w:w="5886" w:type="dxa"/>
            <w:vAlign w:val="center"/>
          </w:tcPr>
          <w:p w14:paraId="3B87A316" w14:textId="22830AE9" w:rsidR="00166170" w:rsidRPr="000B1ADA" w:rsidRDefault="00166170" w:rsidP="00166170">
            <w:r>
              <w:t>The configuration data could not be found.</w:t>
            </w:r>
          </w:p>
        </w:tc>
      </w:tr>
      <w:tr w:rsidR="00166170" w:rsidRPr="000B1ADA" w14:paraId="757998F5" w14:textId="77777777" w:rsidTr="0037156E">
        <w:tc>
          <w:tcPr>
            <w:tcW w:w="2970" w:type="dxa"/>
            <w:vAlign w:val="center"/>
          </w:tcPr>
          <w:p w14:paraId="501C8E8E" w14:textId="77777777" w:rsidR="00166170" w:rsidRPr="000B1ADA" w:rsidRDefault="00166170" w:rsidP="0037156E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7295BCD1" w14:textId="77777777" w:rsidR="00166170" w:rsidRPr="000B1ADA" w:rsidRDefault="00166170" w:rsidP="0037156E">
            <w:r>
              <w:t>The server raised an uncaught exception.</w:t>
            </w:r>
          </w:p>
        </w:tc>
      </w:tr>
    </w:tbl>
    <w:p w14:paraId="54EDD2BC" w14:textId="77777777" w:rsidR="00166170" w:rsidRDefault="00166170" w:rsidP="00166170">
      <w:pPr>
        <w:pStyle w:val="H4Body"/>
      </w:pPr>
    </w:p>
    <w:p w14:paraId="42BA4725" w14:textId="77777777" w:rsidR="00166170" w:rsidRDefault="00166170" w:rsidP="00166170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166170" w:rsidRPr="000B1ADA" w14:paraId="532BBBDD" w14:textId="77777777" w:rsidTr="0037156E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7F482FE7" w14:textId="77777777" w:rsidR="00166170" w:rsidRPr="000B1ADA" w:rsidRDefault="00166170" w:rsidP="0037156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0F62AC7A" w14:textId="77777777" w:rsidR="00166170" w:rsidRPr="000B1ADA" w:rsidRDefault="00166170" w:rsidP="003715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577F8C07" w14:textId="77777777" w:rsidR="00166170" w:rsidRDefault="00166170" w:rsidP="0037156E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166170" w:rsidRPr="000B1ADA" w14:paraId="0EDA3D9B" w14:textId="77777777" w:rsidTr="0037156E">
        <w:tc>
          <w:tcPr>
            <w:tcW w:w="1646" w:type="dxa"/>
            <w:vAlign w:val="center"/>
          </w:tcPr>
          <w:p w14:paraId="4FD2E686" w14:textId="77777777" w:rsidR="00166170" w:rsidRPr="000B1ADA" w:rsidRDefault="00166170" w:rsidP="0037156E">
            <w:r>
              <w:t>Content-Type</w:t>
            </w:r>
          </w:p>
        </w:tc>
        <w:tc>
          <w:tcPr>
            <w:tcW w:w="3124" w:type="dxa"/>
            <w:vAlign w:val="center"/>
          </w:tcPr>
          <w:p w14:paraId="68E28954" w14:textId="77777777" w:rsidR="00166170" w:rsidRPr="000B1ADA" w:rsidRDefault="00166170" w:rsidP="0037156E">
            <w:r>
              <w:t>The response content type</w:t>
            </w:r>
          </w:p>
        </w:tc>
        <w:tc>
          <w:tcPr>
            <w:tcW w:w="4050" w:type="dxa"/>
          </w:tcPr>
          <w:p w14:paraId="55BB55DF" w14:textId="77777777" w:rsidR="00166170" w:rsidRDefault="00166170" w:rsidP="0037156E">
            <w:r>
              <w:t>application/json;charset=utf-8</w:t>
            </w:r>
          </w:p>
        </w:tc>
      </w:tr>
    </w:tbl>
    <w:p w14:paraId="657A24DE" w14:textId="77777777" w:rsidR="00166170" w:rsidRDefault="00166170" w:rsidP="00166170">
      <w:pPr>
        <w:pStyle w:val="H4Body"/>
      </w:pPr>
    </w:p>
    <w:p w14:paraId="19E55661" w14:textId="77777777" w:rsidR="00166170" w:rsidRDefault="00166170" w:rsidP="00166170">
      <w:pPr>
        <w:pStyle w:val="Heading4"/>
      </w:pPr>
      <w:r>
        <w:t>Response Body</w:t>
      </w:r>
    </w:p>
    <w:p w14:paraId="0E2F9923" w14:textId="77777777" w:rsidR="00166170" w:rsidRDefault="00166170" w:rsidP="00166170">
      <w:pPr>
        <w:pStyle w:val="H4Body"/>
      </w:pPr>
      <w:r>
        <w:t>JSON</w:t>
      </w:r>
    </w:p>
    <w:p w14:paraId="53129BA5" w14:textId="77777777" w:rsidR="00166170" w:rsidRDefault="00166170" w:rsidP="00166170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3251"/>
        <w:gridCol w:w="1128"/>
        <w:gridCol w:w="1176"/>
        <w:gridCol w:w="1043"/>
        <w:gridCol w:w="2222"/>
      </w:tblGrid>
      <w:tr w:rsidR="00166170" w:rsidRPr="000B1ADA" w14:paraId="600FF632" w14:textId="77777777" w:rsidTr="0037156E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0BE9F12C" w14:textId="77777777" w:rsidR="00166170" w:rsidRPr="000B1ADA" w:rsidRDefault="00166170" w:rsidP="0037156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28D5CB80" w14:textId="77777777" w:rsidR="00166170" w:rsidRPr="000B1ADA" w:rsidRDefault="00166170" w:rsidP="0037156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2CECAEEA" w14:textId="77777777" w:rsidR="00166170" w:rsidRDefault="00166170" w:rsidP="0037156E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0EFF1071" w14:textId="77777777" w:rsidR="00166170" w:rsidRDefault="00166170" w:rsidP="0037156E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6A2672D3" w14:textId="77777777" w:rsidR="00166170" w:rsidRDefault="00166170" w:rsidP="003715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66170" w:rsidRPr="000B1ADA" w14:paraId="7B2DEF2B" w14:textId="77777777" w:rsidTr="0037156E">
        <w:tc>
          <w:tcPr>
            <w:tcW w:w="2419" w:type="dxa"/>
            <w:vAlign w:val="center"/>
          </w:tcPr>
          <w:p w14:paraId="5F64CB6E" w14:textId="64809DB7" w:rsidR="00166170" w:rsidRPr="000B1ADA" w:rsidRDefault="00166170" w:rsidP="0037156E">
            <w:r>
              <w:t>readOnly</w:t>
            </w:r>
          </w:p>
        </w:tc>
        <w:tc>
          <w:tcPr>
            <w:tcW w:w="1221" w:type="dxa"/>
            <w:vAlign w:val="center"/>
          </w:tcPr>
          <w:p w14:paraId="38DD310C" w14:textId="1DE2D57C" w:rsidR="00166170" w:rsidRPr="000B1ADA" w:rsidRDefault="00166170" w:rsidP="0037156E">
            <w:r>
              <w:t>Boolean</w:t>
            </w:r>
          </w:p>
        </w:tc>
        <w:tc>
          <w:tcPr>
            <w:tcW w:w="1306" w:type="dxa"/>
          </w:tcPr>
          <w:p w14:paraId="18AF7D64" w14:textId="77777777" w:rsidR="00166170" w:rsidRDefault="00166170" w:rsidP="0037156E"/>
        </w:tc>
        <w:tc>
          <w:tcPr>
            <w:tcW w:w="1085" w:type="dxa"/>
          </w:tcPr>
          <w:p w14:paraId="1F6A2B9D" w14:textId="77777777" w:rsidR="00166170" w:rsidRDefault="00166170" w:rsidP="0037156E"/>
        </w:tc>
        <w:tc>
          <w:tcPr>
            <w:tcW w:w="2789" w:type="dxa"/>
          </w:tcPr>
          <w:p w14:paraId="4717E80C" w14:textId="785973DE" w:rsidR="00166170" w:rsidRDefault="00166170" w:rsidP="0037156E">
            <w:r>
              <w:t>Indicates whether or not the IDMS API can be used to write data. True means calls to APIs that write data will fail.</w:t>
            </w:r>
          </w:p>
        </w:tc>
      </w:tr>
      <w:tr w:rsidR="00166170" w:rsidRPr="000B1ADA" w14:paraId="30066B9B" w14:textId="77777777" w:rsidTr="0037156E">
        <w:tc>
          <w:tcPr>
            <w:tcW w:w="2419" w:type="dxa"/>
            <w:vAlign w:val="center"/>
          </w:tcPr>
          <w:p w14:paraId="2C3D4A85" w14:textId="2DA9A25B" w:rsidR="00166170" w:rsidRDefault="00166170" w:rsidP="0037156E">
            <w:r>
              <w:t>databaseDriver</w:t>
            </w:r>
          </w:p>
        </w:tc>
        <w:tc>
          <w:tcPr>
            <w:tcW w:w="1221" w:type="dxa"/>
            <w:vAlign w:val="center"/>
          </w:tcPr>
          <w:p w14:paraId="46609A92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</w:tcPr>
          <w:p w14:paraId="0316AD1B" w14:textId="77777777" w:rsidR="00166170" w:rsidRDefault="00166170" w:rsidP="0037156E"/>
        </w:tc>
        <w:tc>
          <w:tcPr>
            <w:tcW w:w="1085" w:type="dxa"/>
          </w:tcPr>
          <w:p w14:paraId="17FBA506" w14:textId="77777777" w:rsidR="00166170" w:rsidRDefault="00166170" w:rsidP="0037156E"/>
        </w:tc>
        <w:tc>
          <w:tcPr>
            <w:tcW w:w="2789" w:type="dxa"/>
          </w:tcPr>
          <w:p w14:paraId="2BF6A436" w14:textId="54CA40B4" w:rsidR="00166170" w:rsidRDefault="00166170" w:rsidP="0037156E">
            <w:r>
              <w:t>Java type used to connect to the database using JDBC.</w:t>
            </w:r>
          </w:p>
        </w:tc>
      </w:tr>
      <w:tr w:rsidR="00166170" w:rsidRPr="000B1ADA" w14:paraId="7AEE39A9" w14:textId="77777777" w:rsidTr="0037156E">
        <w:tc>
          <w:tcPr>
            <w:tcW w:w="2419" w:type="dxa"/>
            <w:vAlign w:val="center"/>
          </w:tcPr>
          <w:p w14:paraId="015AF7CC" w14:textId="06C8E627" w:rsidR="00166170" w:rsidRDefault="00166170" w:rsidP="0037156E">
            <w:r>
              <w:t>cacheEnabled</w:t>
            </w:r>
          </w:p>
        </w:tc>
        <w:tc>
          <w:tcPr>
            <w:tcW w:w="1221" w:type="dxa"/>
            <w:vAlign w:val="center"/>
          </w:tcPr>
          <w:p w14:paraId="19E10276" w14:textId="6F70B33C" w:rsidR="00166170" w:rsidRDefault="00166170" w:rsidP="0037156E">
            <w:r>
              <w:t>Boolean</w:t>
            </w:r>
          </w:p>
        </w:tc>
        <w:tc>
          <w:tcPr>
            <w:tcW w:w="1306" w:type="dxa"/>
          </w:tcPr>
          <w:p w14:paraId="682828EE" w14:textId="77777777" w:rsidR="00166170" w:rsidRDefault="00166170" w:rsidP="0037156E"/>
        </w:tc>
        <w:tc>
          <w:tcPr>
            <w:tcW w:w="1085" w:type="dxa"/>
          </w:tcPr>
          <w:p w14:paraId="67B7236A" w14:textId="77777777" w:rsidR="00166170" w:rsidRDefault="00166170" w:rsidP="0037156E"/>
        </w:tc>
        <w:tc>
          <w:tcPr>
            <w:tcW w:w="2789" w:type="dxa"/>
          </w:tcPr>
          <w:p w14:paraId="77D67FB5" w14:textId="734286B2" w:rsidR="00166170" w:rsidRPr="00BC2697" w:rsidRDefault="00166170" w:rsidP="0037156E">
            <w:r>
              <w:t xml:space="preserve">Indicates if data from calls to the database are cached or not. True means that caching </w:t>
            </w:r>
            <w:r>
              <w:lastRenderedPageBreak/>
              <w:t>is being performed.</w:t>
            </w:r>
          </w:p>
        </w:tc>
      </w:tr>
      <w:tr w:rsidR="00166170" w:rsidRPr="000B1ADA" w14:paraId="79C1A94A" w14:textId="77777777" w:rsidTr="0037156E">
        <w:tc>
          <w:tcPr>
            <w:tcW w:w="2419" w:type="dxa"/>
            <w:vAlign w:val="center"/>
          </w:tcPr>
          <w:p w14:paraId="202712CA" w14:textId="29843A50" w:rsidR="00166170" w:rsidRDefault="00166170" w:rsidP="0037156E">
            <w:r>
              <w:lastRenderedPageBreak/>
              <w:t>databaseUrl</w:t>
            </w:r>
          </w:p>
        </w:tc>
        <w:tc>
          <w:tcPr>
            <w:tcW w:w="1221" w:type="dxa"/>
            <w:vAlign w:val="center"/>
          </w:tcPr>
          <w:p w14:paraId="160895BE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</w:tcPr>
          <w:p w14:paraId="62656300" w14:textId="77777777" w:rsidR="00166170" w:rsidRDefault="00166170" w:rsidP="0037156E"/>
        </w:tc>
        <w:tc>
          <w:tcPr>
            <w:tcW w:w="1085" w:type="dxa"/>
          </w:tcPr>
          <w:p w14:paraId="6693F40E" w14:textId="77777777" w:rsidR="00166170" w:rsidRDefault="00166170" w:rsidP="0037156E"/>
        </w:tc>
        <w:tc>
          <w:tcPr>
            <w:tcW w:w="2789" w:type="dxa"/>
          </w:tcPr>
          <w:p w14:paraId="55069CFE" w14:textId="1F1E4A23" w:rsidR="00166170" w:rsidRDefault="00166170" w:rsidP="0037156E">
            <w:r>
              <w:t xml:space="preserve">Server location </w:t>
            </w:r>
            <w:r w:rsidR="00B00B99">
              <w:t>and database that the IDMS data is persisted to.</w:t>
            </w:r>
          </w:p>
        </w:tc>
      </w:tr>
      <w:tr w:rsidR="00166170" w:rsidRPr="000B1ADA" w14:paraId="14C5175C" w14:textId="77777777" w:rsidTr="0037156E">
        <w:tc>
          <w:tcPr>
            <w:tcW w:w="2419" w:type="dxa"/>
            <w:vAlign w:val="center"/>
          </w:tcPr>
          <w:p w14:paraId="1588871A" w14:textId="1FC9211E" w:rsidR="00166170" w:rsidRDefault="00B00B99" w:rsidP="0037156E">
            <w:r>
              <w:t>databaseUser</w:t>
            </w:r>
          </w:p>
        </w:tc>
        <w:tc>
          <w:tcPr>
            <w:tcW w:w="1221" w:type="dxa"/>
            <w:vAlign w:val="center"/>
          </w:tcPr>
          <w:p w14:paraId="31B3B6CE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5678C5D1" w14:textId="020834D9" w:rsidR="00166170" w:rsidRDefault="00166170" w:rsidP="0037156E"/>
        </w:tc>
        <w:tc>
          <w:tcPr>
            <w:tcW w:w="1085" w:type="dxa"/>
          </w:tcPr>
          <w:p w14:paraId="7249B99D" w14:textId="0FE01E1C" w:rsidR="00166170" w:rsidRDefault="00166170" w:rsidP="0037156E"/>
        </w:tc>
        <w:tc>
          <w:tcPr>
            <w:tcW w:w="2789" w:type="dxa"/>
          </w:tcPr>
          <w:p w14:paraId="1162C24F" w14:textId="423C1E48" w:rsidR="00166170" w:rsidRDefault="00B00B99" w:rsidP="0037156E">
            <w:r>
              <w:t>User used to connect to the database.</w:t>
            </w:r>
          </w:p>
        </w:tc>
      </w:tr>
      <w:tr w:rsidR="00166170" w:rsidRPr="000B1ADA" w14:paraId="62963F2F" w14:textId="77777777" w:rsidTr="00B00B99">
        <w:tc>
          <w:tcPr>
            <w:tcW w:w="2419" w:type="dxa"/>
            <w:vAlign w:val="center"/>
          </w:tcPr>
          <w:p w14:paraId="681DE2E9" w14:textId="3894617C" w:rsidR="00166170" w:rsidRDefault="00B00B99" w:rsidP="0037156E">
            <w:r>
              <w:t>maxPoolSize</w:t>
            </w:r>
          </w:p>
        </w:tc>
        <w:tc>
          <w:tcPr>
            <w:tcW w:w="1221" w:type="dxa"/>
            <w:vAlign w:val="center"/>
          </w:tcPr>
          <w:p w14:paraId="5D96F137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02B0AC64" w14:textId="7AA95351" w:rsidR="00166170" w:rsidRDefault="00B00B99" w:rsidP="00B00B99">
            <w:r>
              <w:t>Integer</w:t>
            </w:r>
          </w:p>
        </w:tc>
        <w:tc>
          <w:tcPr>
            <w:tcW w:w="1085" w:type="dxa"/>
          </w:tcPr>
          <w:p w14:paraId="4ED230E6" w14:textId="77777777" w:rsidR="00166170" w:rsidRDefault="00166170" w:rsidP="0037156E"/>
        </w:tc>
        <w:tc>
          <w:tcPr>
            <w:tcW w:w="2789" w:type="dxa"/>
          </w:tcPr>
          <w:p w14:paraId="70AAC6B7" w14:textId="696A79FF" w:rsidR="00166170" w:rsidRDefault="00B00B99" w:rsidP="0037156E">
            <w:r>
              <w:t>Maximum number of connections used by the connection pool when connecting to the database.</w:t>
            </w:r>
          </w:p>
        </w:tc>
      </w:tr>
      <w:tr w:rsidR="00166170" w:rsidRPr="000B1ADA" w14:paraId="145B9AA7" w14:textId="77777777" w:rsidTr="00B00B99">
        <w:tc>
          <w:tcPr>
            <w:tcW w:w="2419" w:type="dxa"/>
            <w:vAlign w:val="center"/>
          </w:tcPr>
          <w:p w14:paraId="3902CCB6" w14:textId="3B10676E" w:rsidR="00166170" w:rsidRDefault="00B00B99" w:rsidP="0037156E">
            <w:r>
              <w:t>maxStatements</w:t>
            </w:r>
          </w:p>
        </w:tc>
        <w:tc>
          <w:tcPr>
            <w:tcW w:w="1221" w:type="dxa"/>
            <w:vAlign w:val="center"/>
          </w:tcPr>
          <w:p w14:paraId="3B742567" w14:textId="212FCEBF" w:rsidR="00166170" w:rsidRDefault="00B00B99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71CBBE9A" w14:textId="421B37D9" w:rsidR="00166170" w:rsidRDefault="00B00B99" w:rsidP="00B00B99">
            <w:r>
              <w:t>Integer</w:t>
            </w:r>
          </w:p>
        </w:tc>
        <w:tc>
          <w:tcPr>
            <w:tcW w:w="1085" w:type="dxa"/>
          </w:tcPr>
          <w:p w14:paraId="305C0026" w14:textId="77777777" w:rsidR="00166170" w:rsidRDefault="00166170" w:rsidP="0037156E"/>
        </w:tc>
        <w:tc>
          <w:tcPr>
            <w:tcW w:w="2789" w:type="dxa"/>
          </w:tcPr>
          <w:p w14:paraId="547E825A" w14:textId="293A5E18" w:rsidR="00166170" w:rsidRDefault="00B00B99" w:rsidP="0037156E">
            <w:r>
              <w:t>Maximum number of statements allowed to be executed concurrently.</w:t>
            </w:r>
          </w:p>
        </w:tc>
      </w:tr>
      <w:tr w:rsidR="00166170" w:rsidRPr="000B1ADA" w14:paraId="3951CA7A" w14:textId="77777777" w:rsidTr="0037156E">
        <w:tc>
          <w:tcPr>
            <w:tcW w:w="2419" w:type="dxa"/>
            <w:vAlign w:val="center"/>
          </w:tcPr>
          <w:p w14:paraId="1948B7FC" w14:textId="76675878" w:rsidR="00166170" w:rsidRDefault="00B00B99" w:rsidP="0037156E">
            <w:r>
              <w:t>maxStatementsPerConnection</w:t>
            </w:r>
          </w:p>
        </w:tc>
        <w:tc>
          <w:tcPr>
            <w:tcW w:w="1221" w:type="dxa"/>
            <w:vAlign w:val="center"/>
          </w:tcPr>
          <w:p w14:paraId="15C704AF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0F0B61A7" w14:textId="2DC1B42D" w:rsidR="00166170" w:rsidRDefault="00B00B99" w:rsidP="0037156E">
            <w:r>
              <w:t>Integer</w:t>
            </w:r>
          </w:p>
        </w:tc>
        <w:tc>
          <w:tcPr>
            <w:tcW w:w="1085" w:type="dxa"/>
          </w:tcPr>
          <w:p w14:paraId="42AE005C" w14:textId="77777777" w:rsidR="00166170" w:rsidRDefault="00166170" w:rsidP="0037156E"/>
        </w:tc>
        <w:tc>
          <w:tcPr>
            <w:tcW w:w="2789" w:type="dxa"/>
          </w:tcPr>
          <w:p w14:paraId="2850A835" w14:textId="148E912E" w:rsidR="00166170" w:rsidRDefault="00B00B99" w:rsidP="0037156E">
            <w:r>
              <w:t>Maximum number of statements allowed per connection.</w:t>
            </w:r>
          </w:p>
        </w:tc>
      </w:tr>
      <w:tr w:rsidR="00166170" w:rsidRPr="000B1ADA" w14:paraId="4179EAD2" w14:textId="77777777" w:rsidTr="0037156E">
        <w:tc>
          <w:tcPr>
            <w:tcW w:w="2419" w:type="dxa"/>
            <w:vAlign w:val="center"/>
          </w:tcPr>
          <w:p w14:paraId="11D18044" w14:textId="71D56508" w:rsidR="00166170" w:rsidRDefault="00B00B99" w:rsidP="0037156E">
            <w:r>
              <w:t>restartIDMS</w:t>
            </w:r>
          </w:p>
        </w:tc>
        <w:tc>
          <w:tcPr>
            <w:tcW w:w="1221" w:type="dxa"/>
            <w:vAlign w:val="center"/>
          </w:tcPr>
          <w:p w14:paraId="2D32714B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</w:tcPr>
          <w:p w14:paraId="033113C1" w14:textId="45EF9E41" w:rsidR="00166170" w:rsidRDefault="00166170" w:rsidP="0037156E"/>
        </w:tc>
        <w:tc>
          <w:tcPr>
            <w:tcW w:w="1085" w:type="dxa"/>
          </w:tcPr>
          <w:p w14:paraId="0CCF8DDC" w14:textId="77777777" w:rsidR="00166170" w:rsidRDefault="00166170" w:rsidP="0037156E"/>
        </w:tc>
        <w:tc>
          <w:tcPr>
            <w:tcW w:w="2789" w:type="dxa"/>
          </w:tcPr>
          <w:p w14:paraId="1181F3FD" w14:textId="51421F6B" w:rsidR="00166170" w:rsidRDefault="00B00B99" w:rsidP="0037156E">
            <w:r>
              <w:t>Not Used.</w:t>
            </w:r>
          </w:p>
        </w:tc>
      </w:tr>
      <w:tr w:rsidR="00166170" w:rsidRPr="000B1ADA" w14:paraId="62458FA1" w14:textId="77777777" w:rsidTr="00B00B99">
        <w:tc>
          <w:tcPr>
            <w:tcW w:w="2419" w:type="dxa"/>
            <w:vAlign w:val="center"/>
          </w:tcPr>
          <w:p w14:paraId="7D325489" w14:textId="1A249F92" w:rsidR="00166170" w:rsidRDefault="00B00B99" w:rsidP="0037156E">
            <w:r>
              <w:t>cacheMaxGuests</w:t>
            </w:r>
          </w:p>
        </w:tc>
        <w:tc>
          <w:tcPr>
            <w:tcW w:w="1221" w:type="dxa"/>
            <w:vAlign w:val="center"/>
          </w:tcPr>
          <w:p w14:paraId="0EE216FD" w14:textId="77355D77" w:rsidR="00166170" w:rsidRDefault="00B00B99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1298AE45" w14:textId="554F875B" w:rsidR="00166170" w:rsidRDefault="00B00B99" w:rsidP="00B00B99">
            <w:r>
              <w:t>Integer</w:t>
            </w:r>
          </w:p>
        </w:tc>
        <w:tc>
          <w:tcPr>
            <w:tcW w:w="1085" w:type="dxa"/>
          </w:tcPr>
          <w:p w14:paraId="0662560D" w14:textId="77777777" w:rsidR="00166170" w:rsidRDefault="00166170" w:rsidP="0037156E"/>
        </w:tc>
        <w:tc>
          <w:tcPr>
            <w:tcW w:w="2789" w:type="dxa"/>
          </w:tcPr>
          <w:p w14:paraId="058BE10E" w14:textId="1A757DF4" w:rsidR="00166170" w:rsidRDefault="00B00B99" w:rsidP="00B00B99">
            <w:r>
              <w:t>Maximum number of guests to be allowed in the cache. Ignored if caching is disabled.</w:t>
            </w:r>
          </w:p>
        </w:tc>
      </w:tr>
      <w:tr w:rsidR="00B00B99" w:rsidRPr="000B1ADA" w14:paraId="6823E70D" w14:textId="77777777" w:rsidTr="00B00B99">
        <w:tc>
          <w:tcPr>
            <w:tcW w:w="2419" w:type="dxa"/>
            <w:vAlign w:val="center"/>
          </w:tcPr>
          <w:p w14:paraId="12A689AF" w14:textId="0A0A6288" w:rsidR="00B00B99" w:rsidRDefault="00B00B99" w:rsidP="0037156E">
            <w:r>
              <w:t>cacheMaxBands</w:t>
            </w:r>
          </w:p>
        </w:tc>
        <w:tc>
          <w:tcPr>
            <w:tcW w:w="1221" w:type="dxa"/>
            <w:vAlign w:val="center"/>
          </w:tcPr>
          <w:p w14:paraId="19FCC037" w14:textId="4B72C19D" w:rsidR="00B00B99" w:rsidRDefault="00B00B99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1066B5F5" w14:textId="0C7A8572" w:rsidR="00B00B99" w:rsidRDefault="00B00B99" w:rsidP="00B00B99">
            <w:r>
              <w:t>Integer</w:t>
            </w:r>
          </w:p>
        </w:tc>
        <w:tc>
          <w:tcPr>
            <w:tcW w:w="1085" w:type="dxa"/>
          </w:tcPr>
          <w:p w14:paraId="4F5F1F6A" w14:textId="77777777" w:rsidR="00B00B99" w:rsidRDefault="00B00B99" w:rsidP="0037156E"/>
        </w:tc>
        <w:tc>
          <w:tcPr>
            <w:tcW w:w="2789" w:type="dxa"/>
          </w:tcPr>
          <w:p w14:paraId="0F45142E" w14:textId="0A91A9B5" w:rsidR="00B00B99" w:rsidRDefault="00B00B99" w:rsidP="00B00B99">
            <w:r>
              <w:t>Maximum number of bands to be allowed in the cache. Ignored if caching is disabled.</w:t>
            </w:r>
          </w:p>
        </w:tc>
      </w:tr>
      <w:tr w:rsidR="00B00B99" w:rsidRPr="000B1ADA" w14:paraId="2C11B06D" w14:textId="77777777" w:rsidTr="00B00B99">
        <w:tc>
          <w:tcPr>
            <w:tcW w:w="2419" w:type="dxa"/>
            <w:vAlign w:val="center"/>
          </w:tcPr>
          <w:p w14:paraId="6D7AF49D" w14:textId="3DAA02BD" w:rsidR="00B00B99" w:rsidRDefault="00B00B99" w:rsidP="0037156E">
            <w:r>
              <w:t>cacheResetTime</w:t>
            </w:r>
          </w:p>
        </w:tc>
        <w:tc>
          <w:tcPr>
            <w:tcW w:w="1221" w:type="dxa"/>
            <w:vAlign w:val="center"/>
          </w:tcPr>
          <w:p w14:paraId="21072552" w14:textId="3E37EEE4" w:rsidR="00B00B99" w:rsidRDefault="00B00B99" w:rsidP="0037156E">
            <w:r>
              <w:t xml:space="preserve">String </w:t>
            </w:r>
          </w:p>
        </w:tc>
        <w:tc>
          <w:tcPr>
            <w:tcW w:w="1306" w:type="dxa"/>
            <w:vAlign w:val="center"/>
          </w:tcPr>
          <w:p w14:paraId="2A2F7F0D" w14:textId="02D47FB1" w:rsidR="00B00B99" w:rsidRDefault="00B00B99" w:rsidP="00B00B99">
            <w:r>
              <w:t>Integer</w:t>
            </w:r>
          </w:p>
        </w:tc>
        <w:tc>
          <w:tcPr>
            <w:tcW w:w="1085" w:type="dxa"/>
          </w:tcPr>
          <w:p w14:paraId="7B29DB67" w14:textId="77777777" w:rsidR="00B00B99" w:rsidRDefault="00B00B99" w:rsidP="0037156E"/>
        </w:tc>
        <w:tc>
          <w:tcPr>
            <w:tcW w:w="2789" w:type="dxa"/>
          </w:tcPr>
          <w:p w14:paraId="0FD2FBC7" w14:textId="77B58A90" w:rsidR="00B00B99" w:rsidRDefault="00B00B99" w:rsidP="00B00B99">
            <w:r>
              <w:t xml:space="preserve">Number of milliseconds to </w:t>
            </w:r>
            <w:r>
              <w:lastRenderedPageBreak/>
              <w:t>keep items in the cache before clearing them. Ignored if caching is disabled.</w:t>
            </w:r>
          </w:p>
        </w:tc>
      </w:tr>
    </w:tbl>
    <w:p w14:paraId="21A40083" w14:textId="77777777" w:rsidR="00166170" w:rsidRDefault="00166170" w:rsidP="00166170">
      <w:pPr>
        <w:pStyle w:val="H4Body"/>
      </w:pPr>
    </w:p>
    <w:p w14:paraId="2BB46015" w14:textId="77777777" w:rsidR="00166170" w:rsidRDefault="00166170" w:rsidP="00166170">
      <w:pPr>
        <w:pStyle w:val="Heading4"/>
      </w:pPr>
      <w:r>
        <w:t>Example</w:t>
      </w:r>
    </w:p>
    <w:p w14:paraId="67E4109D" w14:textId="77777777" w:rsidR="00166170" w:rsidRDefault="00166170" w:rsidP="00166170">
      <w:pPr>
        <w:pStyle w:val="H4Body"/>
      </w:pPr>
      <w:r>
        <w:t>{</w:t>
      </w:r>
    </w:p>
    <w:p w14:paraId="3FD08FAF" w14:textId="77777777" w:rsidR="00166170" w:rsidRDefault="00166170" w:rsidP="00166170">
      <w:pPr>
        <w:pStyle w:val="H4Body"/>
      </w:pPr>
      <w:r>
        <w:t xml:space="preserve">    "readOnly": false,</w:t>
      </w:r>
    </w:p>
    <w:p w14:paraId="3F250DE8" w14:textId="77777777" w:rsidR="00166170" w:rsidRDefault="00166170" w:rsidP="00166170">
      <w:pPr>
        <w:pStyle w:val="H4Body"/>
      </w:pPr>
      <w:r>
        <w:t xml:space="preserve">    "databaseDriver": "net.sourceforge.jtds.jdbc.Driver",</w:t>
      </w:r>
    </w:p>
    <w:p w14:paraId="0B935540" w14:textId="77777777" w:rsidR="00166170" w:rsidRDefault="00166170" w:rsidP="00166170">
      <w:pPr>
        <w:pStyle w:val="H4Body"/>
      </w:pPr>
      <w:r>
        <w:t xml:space="preserve">    "cacheEnabled": false,</w:t>
      </w:r>
    </w:p>
    <w:p w14:paraId="2E3A352B" w14:textId="77777777" w:rsidR="00166170" w:rsidRDefault="00166170" w:rsidP="00166170">
      <w:pPr>
        <w:pStyle w:val="H4Body"/>
      </w:pPr>
      <w:r>
        <w:t xml:space="preserve">    "databaseURL": "jdbc:jtds:sqlserver://nm-fldi-00223.wdw.disney.com:1433/IDMS",</w:t>
      </w:r>
    </w:p>
    <w:p w14:paraId="0A167FF3" w14:textId="77777777" w:rsidR="00166170" w:rsidRDefault="00166170" w:rsidP="00166170">
      <w:pPr>
        <w:pStyle w:val="H4Body"/>
      </w:pPr>
      <w:r>
        <w:t xml:space="preserve">    "databaseUser": "EMUser",</w:t>
      </w:r>
    </w:p>
    <w:p w14:paraId="1C375224" w14:textId="77777777" w:rsidR="00166170" w:rsidRDefault="00166170" w:rsidP="00166170">
      <w:pPr>
        <w:pStyle w:val="H4Body"/>
      </w:pPr>
      <w:r>
        <w:t xml:space="preserve">    "maxPoolSize": "20",</w:t>
      </w:r>
    </w:p>
    <w:p w14:paraId="1156DFC9" w14:textId="77777777" w:rsidR="00166170" w:rsidRDefault="00166170" w:rsidP="00166170">
      <w:pPr>
        <w:pStyle w:val="H4Body"/>
      </w:pPr>
      <w:r>
        <w:t xml:space="preserve">    "maxStatements": "400",</w:t>
      </w:r>
    </w:p>
    <w:p w14:paraId="4CD3D80B" w14:textId="77777777" w:rsidR="00166170" w:rsidRDefault="00166170" w:rsidP="00166170">
      <w:pPr>
        <w:pStyle w:val="H4Body"/>
      </w:pPr>
      <w:r>
        <w:t xml:space="preserve">    "maxStatementsPerConnection": "50",</w:t>
      </w:r>
    </w:p>
    <w:p w14:paraId="7613F669" w14:textId="77777777" w:rsidR="00166170" w:rsidRDefault="00166170" w:rsidP="00166170">
      <w:pPr>
        <w:pStyle w:val="H4Body"/>
      </w:pPr>
      <w:r>
        <w:t xml:space="preserve">    "restartIDMS": false,</w:t>
      </w:r>
    </w:p>
    <w:p w14:paraId="76E100DE" w14:textId="77777777" w:rsidR="00166170" w:rsidRDefault="00166170" w:rsidP="00166170">
      <w:pPr>
        <w:pStyle w:val="H4Body"/>
      </w:pPr>
      <w:r>
        <w:t xml:space="preserve">    "cacheMaxGuests": "1000000",</w:t>
      </w:r>
    </w:p>
    <w:p w14:paraId="30EB460D" w14:textId="77777777" w:rsidR="00166170" w:rsidRDefault="00166170" w:rsidP="00166170">
      <w:pPr>
        <w:pStyle w:val="H4Body"/>
      </w:pPr>
      <w:r>
        <w:t xml:space="preserve">    "cacheMaxBands": "3000000",</w:t>
      </w:r>
    </w:p>
    <w:p w14:paraId="75720C28" w14:textId="6161E2BB" w:rsidR="00166170" w:rsidRDefault="00166170" w:rsidP="00166170">
      <w:pPr>
        <w:pStyle w:val="H4Body"/>
      </w:pPr>
      <w:r>
        <w:t xml:space="preserve">    "cacheResetTime": null</w:t>
      </w:r>
    </w:p>
    <w:p w14:paraId="329B989D" w14:textId="11282DBE" w:rsidR="00B24771" w:rsidRDefault="00166170" w:rsidP="00B00B99">
      <w:pPr>
        <w:pStyle w:val="H4Body"/>
      </w:pPr>
      <w:r>
        <w:t>}</w:t>
      </w:r>
    </w:p>
    <w:p w14:paraId="7F3F44D0" w14:textId="340EC2D0" w:rsidR="00B24771" w:rsidRDefault="00B24771" w:rsidP="00B24771">
      <w:pPr>
        <w:pStyle w:val="Heading2"/>
      </w:pPr>
      <w:bookmarkStart w:id="9" w:name="_Toc365371298"/>
      <w:r>
        <w:t>Status</w:t>
      </w:r>
      <w:bookmarkEnd w:id="9"/>
    </w:p>
    <w:p w14:paraId="1CB59C57" w14:textId="46D545C8" w:rsidR="00165719" w:rsidRDefault="00165719" w:rsidP="00165719">
      <w:pPr>
        <w:ind w:left="450"/>
      </w:pPr>
      <w:r>
        <w:t xml:space="preserve">The status API </w:t>
      </w:r>
      <w:r w:rsidR="00920CF6">
        <w:t>call allows</w:t>
      </w:r>
      <w:r>
        <w:t xml:space="preserve"> the ability to view the current IDMS </w:t>
      </w:r>
      <w:r w:rsidR="00920CF6">
        <w:t>status</w:t>
      </w:r>
      <w:r>
        <w:t xml:space="preserve"> from the browser or another application.</w:t>
      </w:r>
      <w:r w:rsidR="00920CF6">
        <w:t xml:space="preserve"> This endpoint is used by xBRMS to monitor the system health of IDMS.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68"/>
        <w:gridCol w:w="5742"/>
      </w:tblGrid>
      <w:tr w:rsidR="00165719" w14:paraId="246E3BB5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7E3B712C" w14:textId="77777777" w:rsidR="00165719" w:rsidRPr="004C7AF7" w:rsidRDefault="00165719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742" w:type="dxa"/>
            <w:vAlign w:val="center"/>
          </w:tcPr>
          <w:p w14:paraId="49718E55" w14:textId="12A08092" w:rsidR="00165719" w:rsidRDefault="00165719" w:rsidP="0037156E">
            <w:pPr>
              <w:pStyle w:val="H2Body"/>
              <w:ind w:left="0"/>
            </w:pPr>
            <w:r>
              <w:t>/</w:t>
            </w:r>
            <w:r w:rsidR="00920CF6">
              <w:t>status</w:t>
            </w:r>
          </w:p>
        </w:tc>
      </w:tr>
      <w:tr w:rsidR="00165719" w14:paraId="2E8A83C0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33F546A7" w14:textId="77777777" w:rsidR="00165719" w:rsidRPr="004C7AF7" w:rsidRDefault="00165719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742" w:type="dxa"/>
            <w:vAlign w:val="center"/>
          </w:tcPr>
          <w:p w14:paraId="63A43B79" w14:textId="77777777" w:rsidR="00165719" w:rsidRDefault="00165719" w:rsidP="0037156E">
            <w:pPr>
              <w:pStyle w:val="H2Body"/>
              <w:ind w:left="0"/>
            </w:pPr>
            <w:r>
              <w:t>GET</w:t>
            </w:r>
          </w:p>
        </w:tc>
      </w:tr>
      <w:tr w:rsidR="00165719" w14:paraId="42B9051B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12ED1AB8" w14:textId="77777777" w:rsidR="00165719" w:rsidRPr="004C7AF7" w:rsidRDefault="00165719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742" w:type="dxa"/>
            <w:vAlign w:val="center"/>
          </w:tcPr>
          <w:p w14:paraId="2D26C0A3" w14:textId="1E90B8D0" w:rsidR="00165719" w:rsidRDefault="00920CF6" w:rsidP="0037156E">
            <w:pPr>
              <w:pStyle w:val="H2Body"/>
              <w:ind w:left="0"/>
            </w:pPr>
            <w:r>
              <w:t>XML</w:t>
            </w:r>
          </w:p>
        </w:tc>
      </w:tr>
      <w:tr w:rsidR="00165719" w14:paraId="5417299A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4F05B91F" w14:textId="77777777" w:rsidR="00165719" w:rsidRPr="004C7AF7" w:rsidRDefault="00165719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742" w:type="dxa"/>
            <w:vAlign w:val="center"/>
          </w:tcPr>
          <w:p w14:paraId="299BABB6" w14:textId="77777777" w:rsidR="00165719" w:rsidRDefault="00165719" w:rsidP="0037156E">
            <w:pPr>
              <w:pStyle w:val="H2Body"/>
              <w:ind w:left="0"/>
            </w:pPr>
            <w:r>
              <w:t>false</w:t>
            </w:r>
          </w:p>
        </w:tc>
      </w:tr>
      <w:tr w:rsidR="00165719" w14:paraId="57CA9499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17A3D389" w14:textId="77777777" w:rsidR="00165719" w:rsidRPr="004C7AF7" w:rsidRDefault="00165719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Requires Authorization</w:t>
            </w:r>
          </w:p>
        </w:tc>
        <w:tc>
          <w:tcPr>
            <w:tcW w:w="5742" w:type="dxa"/>
            <w:vAlign w:val="center"/>
          </w:tcPr>
          <w:p w14:paraId="02F6F967" w14:textId="77777777" w:rsidR="00165719" w:rsidRDefault="00165719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11ED3DA2" w14:textId="77777777" w:rsidR="00B24771" w:rsidRDefault="00B24771" w:rsidP="00B24771"/>
    <w:p w14:paraId="556221C1" w14:textId="5E922F96" w:rsidR="00B24771" w:rsidRDefault="00B24771" w:rsidP="00B24771">
      <w:pPr>
        <w:pStyle w:val="Heading3"/>
      </w:pPr>
      <w:r w:rsidRPr="00C118E7">
        <w:t xml:space="preserve"> </w:t>
      </w:r>
      <w:bookmarkStart w:id="10" w:name="_Toc365371299"/>
      <w:r w:rsidR="00920CF6">
        <w:t>Request</w:t>
      </w:r>
      <w:bookmarkEnd w:id="10"/>
    </w:p>
    <w:p w14:paraId="5569A0E2" w14:textId="77777777" w:rsidR="00920CF6" w:rsidRPr="00946167" w:rsidRDefault="00920CF6" w:rsidP="00920CF6">
      <w:pPr>
        <w:pStyle w:val="Heading4"/>
      </w:pPr>
      <w:r>
        <w:t>Path Variables</w:t>
      </w:r>
    </w:p>
    <w:p w14:paraId="504DF04B" w14:textId="77777777" w:rsidR="00920CF6" w:rsidRDefault="00920CF6" w:rsidP="00920CF6">
      <w:pPr>
        <w:pStyle w:val="H4Body"/>
      </w:pPr>
      <w:r>
        <w:t>No path variables are required.</w:t>
      </w:r>
    </w:p>
    <w:p w14:paraId="59084031" w14:textId="77777777" w:rsidR="00920CF6" w:rsidRDefault="00920CF6" w:rsidP="00920CF6">
      <w:pPr>
        <w:pStyle w:val="Heading4"/>
      </w:pPr>
      <w:r>
        <w:t>Request Body</w:t>
      </w:r>
    </w:p>
    <w:p w14:paraId="572C06BC" w14:textId="7A94FC5F" w:rsidR="00B24771" w:rsidRDefault="00920CF6" w:rsidP="00920CF6">
      <w:pPr>
        <w:pStyle w:val="H4Body"/>
      </w:pPr>
      <w:r>
        <w:t>The request body for this service will be empty.</w:t>
      </w:r>
    </w:p>
    <w:p w14:paraId="1847B21A" w14:textId="6E0B1581" w:rsidR="00B24771" w:rsidRDefault="00920CF6" w:rsidP="00920CF6">
      <w:pPr>
        <w:pStyle w:val="Heading3"/>
      </w:pPr>
      <w:bookmarkStart w:id="11" w:name="_Toc365371300"/>
      <w:r>
        <w:t>Response</w:t>
      </w:r>
      <w:bookmarkEnd w:id="11"/>
    </w:p>
    <w:p w14:paraId="278D6F29" w14:textId="77777777" w:rsidR="00920CF6" w:rsidRDefault="00920CF6" w:rsidP="00920CF6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920CF6" w:rsidRPr="000B1ADA" w14:paraId="2F3500D4" w14:textId="77777777" w:rsidTr="0037156E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77EE522E" w14:textId="77777777" w:rsidR="00920CF6" w:rsidRPr="000B1ADA" w:rsidRDefault="00920CF6" w:rsidP="0037156E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0CD3AA32" w14:textId="77777777" w:rsidR="00920CF6" w:rsidRPr="000B1ADA" w:rsidRDefault="00920CF6" w:rsidP="0037156E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920CF6" w:rsidRPr="000B1ADA" w14:paraId="6531417D" w14:textId="77777777" w:rsidTr="0037156E">
        <w:tc>
          <w:tcPr>
            <w:tcW w:w="2970" w:type="dxa"/>
            <w:vAlign w:val="center"/>
          </w:tcPr>
          <w:p w14:paraId="1F6D957E" w14:textId="77777777" w:rsidR="00920CF6" w:rsidRPr="000B1ADA" w:rsidRDefault="00920CF6" w:rsidP="0037156E">
            <w:r>
              <w:t>200</w:t>
            </w:r>
          </w:p>
        </w:tc>
        <w:tc>
          <w:tcPr>
            <w:tcW w:w="5886" w:type="dxa"/>
            <w:vAlign w:val="center"/>
          </w:tcPr>
          <w:p w14:paraId="4A0CB965" w14:textId="77777777" w:rsidR="00920CF6" w:rsidRPr="000B1ADA" w:rsidRDefault="00920CF6" w:rsidP="0037156E">
            <w:r>
              <w:t>The request was processed successfully</w:t>
            </w:r>
            <w:r w:rsidRPr="000B1ADA">
              <w:t>.</w:t>
            </w:r>
          </w:p>
        </w:tc>
      </w:tr>
      <w:tr w:rsidR="00920CF6" w:rsidRPr="000B1ADA" w14:paraId="306C2E72" w14:textId="77777777" w:rsidTr="0037156E">
        <w:tc>
          <w:tcPr>
            <w:tcW w:w="2970" w:type="dxa"/>
            <w:vAlign w:val="center"/>
          </w:tcPr>
          <w:p w14:paraId="2DAA4488" w14:textId="77777777" w:rsidR="00920CF6" w:rsidRPr="000B1ADA" w:rsidRDefault="00920CF6" w:rsidP="0037156E">
            <w:r>
              <w:t>404 Not Found</w:t>
            </w:r>
          </w:p>
        </w:tc>
        <w:tc>
          <w:tcPr>
            <w:tcW w:w="5886" w:type="dxa"/>
            <w:vAlign w:val="center"/>
          </w:tcPr>
          <w:p w14:paraId="7813F35D" w14:textId="5DDD93D6" w:rsidR="00920CF6" w:rsidRPr="000B1ADA" w:rsidRDefault="00920CF6" w:rsidP="0037156E">
            <w:r>
              <w:t>The status data could not be found.</w:t>
            </w:r>
          </w:p>
        </w:tc>
      </w:tr>
      <w:tr w:rsidR="00920CF6" w:rsidRPr="000B1ADA" w14:paraId="7811A950" w14:textId="77777777" w:rsidTr="0037156E">
        <w:tc>
          <w:tcPr>
            <w:tcW w:w="2970" w:type="dxa"/>
            <w:vAlign w:val="center"/>
          </w:tcPr>
          <w:p w14:paraId="413EA866" w14:textId="77777777" w:rsidR="00920CF6" w:rsidRPr="000B1ADA" w:rsidRDefault="00920CF6" w:rsidP="0037156E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1BCF3ADB" w14:textId="77777777" w:rsidR="00920CF6" w:rsidRPr="000B1ADA" w:rsidRDefault="00920CF6" w:rsidP="0037156E">
            <w:r>
              <w:t>The server raised an uncaught exception.</w:t>
            </w:r>
          </w:p>
        </w:tc>
      </w:tr>
    </w:tbl>
    <w:p w14:paraId="58996662" w14:textId="77777777" w:rsidR="00920CF6" w:rsidRDefault="00920CF6" w:rsidP="00920CF6">
      <w:pPr>
        <w:pStyle w:val="H4Body"/>
      </w:pPr>
    </w:p>
    <w:p w14:paraId="0FF9B56A" w14:textId="77777777" w:rsidR="00920CF6" w:rsidRDefault="00920CF6" w:rsidP="00920CF6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920CF6" w:rsidRPr="000B1ADA" w14:paraId="30FACC6C" w14:textId="77777777" w:rsidTr="0037156E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79B167FD" w14:textId="77777777" w:rsidR="00920CF6" w:rsidRPr="000B1ADA" w:rsidRDefault="00920CF6" w:rsidP="0037156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25EF55DD" w14:textId="77777777" w:rsidR="00920CF6" w:rsidRPr="000B1ADA" w:rsidRDefault="00920CF6" w:rsidP="003715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69BDC9FD" w14:textId="77777777" w:rsidR="00920CF6" w:rsidRDefault="00920CF6" w:rsidP="0037156E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920CF6" w:rsidRPr="000B1ADA" w14:paraId="40A0AC87" w14:textId="77777777" w:rsidTr="0037156E">
        <w:tc>
          <w:tcPr>
            <w:tcW w:w="1646" w:type="dxa"/>
            <w:vAlign w:val="center"/>
          </w:tcPr>
          <w:p w14:paraId="20811916" w14:textId="77777777" w:rsidR="00920CF6" w:rsidRPr="000B1ADA" w:rsidRDefault="00920CF6" w:rsidP="0037156E">
            <w:r>
              <w:t>Content-Type</w:t>
            </w:r>
          </w:p>
        </w:tc>
        <w:tc>
          <w:tcPr>
            <w:tcW w:w="3124" w:type="dxa"/>
            <w:vAlign w:val="center"/>
          </w:tcPr>
          <w:p w14:paraId="13AC3045" w14:textId="77777777" w:rsidR="00920CF6" w:rsidRPr="000B1ADA" w:rsidRDefault="00920CF6" w:rsidP="0037156E">
            <w:r>
              <w:t>The response content type</w:t>
            </w:r>
          </w:p>
        </w:tc>
        <w:tc>
          <w:tcPr>
            <w:tcW w:w="4050" w:type="dxa"/>
          </w:tcPr>
          <w:p w14:paraId="4FC48149" w14:textId="77777777" w:rsidR="00920CF6" w:rsidRDefault="00920CF6" w:rsidP="0037156E">
            <w:r>
              <w:t>application/json;charset=utf-8</w:t>
            </w:r>
          </w:p>
        </w:tc>
      </w:tr>
    </w:tbl>
    <w:p w14:paraId="6F079D2B" w14:textId="77777777" w:rsidR="00920CF6" w:rsidRDefault="00920CF6" w:rsidP="00920CF6">
      <w:pPr>
        <w:pStyle w:val="H4Body"/>
      </w:pPr>
    </w:p>
    <w:p w14:paraId="12256A91" w14:textId="77777777" w:rsidR="00920CF6" w:rsidRDefault="00920CF6" w:rsidP="00920CF6">
      <w:pPr>
        <w:pStyle w:val="Heading4"/>
      </w:pPr>
      <w:r>
        <w:t>Response Body</w:t>
      </w:r>
    </w:p>
    <w:p w14:paraId="6E719A46" w14:textId="3C0480C4" w:rsidR="00B24771" w:rsidRDefault="00920CF6" w:rsidP="00C555E5">
      <w:pPr>
        <w:pStyle w:val="H4Body"/>
      </w:pPr>
      <w:r>
        <w:t>XML</w:t>
      </w:r>
    </w:p>
    <w:p w14:paraId="7609F331" w14:textId="76C38E37" w:rsidR="00C555E5" w:rsidRDefault="00C555E5" w:rsidP="00C555E5">
      <w:pPr>
        <w:pStyle w:val="Heading4"/>
      </w:pPr>
      <w:r>
        <w:t>Example</w:t>
      </w:r>
    </w:p>
    <w:p w14:paraId="41F5F618" w14:textId="517DAA6F" w:rsidR="00C7126C" w:rsidRPr="00C7126C" w:rsidRDefault="00C7126C" w:rsidP="00C7126C">
      <w:pPr>
        <w:pStyle w:val="H4Body"/>
        <w:ind w:left="1080"/>
      </w:pPr>
      <w:r>
        <w:t>&lt;status&gt;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&lt;databaseURL&gt;</w:t>
      </w:r>
      <w:r w:rsidR="00C80CD5">
        <w:t>jdbc:jtds:sqlserver://server:1433/</w:t>
      </w:r>
      <w:r>
        <w:t>IDMS&lt;/databaseURL&gt;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&lt;databaseUserName&gt;EMUSER&lt;/databaseUserName&gt;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&lt;databaseVersion&gt;1.5.0.00010&lt;/databaseVersion&gt;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&lt;ho</w:t>
      </w:r>
      <w:r w:rsidR="00C80CD5">
        <w:t>stname&gt;server</w:t>
      </w:r>
      <w:r>
        <w:t>&lt;/hostname&gt;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&lt;readOnly&gt;false&lt;/readOnly&gt;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&lt;startTime&gt;2013-02-27T18:49:03.333-05:00&lt;/startTime&gt;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&lt;status&gt;Green&lt;/status&gt;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&lt;statusMessage/&gt;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lastRenderedPageBreak/>
        <w:tab/>
      </w:r>
      <w:r>
        <w:t>&lt;version&gt;</w:t>
      </w:r>
      <w:r w:rsidR="004B7CB8" w:rsidRPr="004B7CB8">
        <w:t>1.6.0.5129</w:t>
      </w:r>
      <w:r>
        <w:t>&lt;/version&gt;</w:t>
      </w:r>
      <w:r>
        <w:br/>
        <w:t>&lt;/status&gt;</w:t>
      </w:r>
    </w:p>
    <w:p w14:paraId="1537D975" w14:textId="1A9E224A" w:rsidR="004B7CB8" w:rsidRDefault="004B7CB8" w:rsidP="004B7CB8">
      <w:pPr>
        <w:pStyle w:val="Heading2"/>
      </w:pPr>
      <w:bookmarkStart w:id="12" w:name="_Toc365371301"/>
      <w:r>
        <w:t>Metrics</w:t>
      </w:r>
      <w:bookmarkEnd w:id="12"/>
    </w:p>
    <w:p w14:paraId="212860AA" w14:textId="4837473E" w:rsidR="004B7CB8" w:rsidRDefault="004B7CB8" w:rsidP="004B7CB8">
      <w:pPr>
        <w:ind w:left="450"/>
      </w:pPr>
      <w:r>
        <w:t>The metrics endpoint provides metrics on the performance of the calls made to IDMS through the RESTFul API.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68"/>
        <w:gridCol w:w="5742"/>
      </w:tblGrid>
      <w:tr w:rsidR="004B7CB8" w14:paraId="0620C189" w14:textId="77777777" w:rsidTr="00DA4201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25112DC1" w14:textId="77777777" w:rsidR="004B7CB8" w:rsidRPr="004C7AF7" w:rsidRDefault="004B7CB8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742" w:type="dxa"/>
            <w:vAlign w:val="center"/>
          </w:tcPr>
          <w:p w14:paraId="1F151058" w14:textId="14758069" w:rsidR="004B7CB8" w:rsidRDefault="004B7CB8" w:rsidP="00DA4201">
            <w:pPr>
              <w:pStyle w:val="H2Body"/>
              <w:ind w:left="0"/>
            </w:pPr>
            <w:r>
              <w:t>/metrics</w:t>
            </w:r>
          </w:p>
        </w:tc>
      </w:tr>
      <w:tr w:rsidR="004B7CB8" w14:paraId="2C02B2F3" w14:textId="77777777" w:rsidTr="00DA4201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31AD55C6" w14:textId="77777777" w:rsidR="004B7CB8" w:rsidRPr="004C7AF7" w:rsidRDefault="004B7CB8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742" w:type="dxa"/>
            <w:vAlign w:val="center"/>
          </w:tcPr>
          <w:p w14:paraId="61C05ED3" w14:textId="77777777" w:rsidR="004B7CB8" w:rsidRDefault="004B7CB8" w:rsidP="00DA4201">
            <w:pPr>
              <w:pStyle w:val="H2Body"/>
              <w:ind w:left="0"/>
            </w:pPr>
            <w:r>
              <w:t>GET</w:t>
            </w:r>
          </w:p>
        </w:tc>
      </w:tr>
      <w:tr w:rsidR="004B7CB8" w14:paraId="4C484B91" w14:textId="77777777" w:rsidTr="00DA4201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7E97D623" w14:textId="77777777" w:rsidR="004B7CB8" w:rsidRPr="004C7AF7" w:rsidRDefault="004B7CB8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742" w:type="dxa"/>
            <w:vAlign w:val="center"/>
          </w:tcPr>
          <w:p w14:paraId="21FEEFF5" w14:textId="77777777" w:rsidR="004B7CB8" w:rsidRDefault="004B7CB8" w:rsidP="00DA4201">
            <w:pPr>
              <w:pStyle w:val="H2Body"/>
              <w:ind w:left="0"/>
            </w:pPr>
            <w:r>
              <w:t>XML</w:t>
            </w:r>
          </w:p>
        </w:tc>
      </w:tr>
      <w:tr w:rsidR="004B7CB8" w14:paraId="200A6D20" w14:textId="77777777" w:rsidTr="00DA4201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0C87D10C" w14:textId="77777777" w:rsidR="004B7CB8" w:rsidRPr="004C7AF7" w:rsidRDefault="004B7CB8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742" w:type="dxa"/>
            <w:vAlign w:val="center"/>
          </w:tcPr>
          <w:p w14:paraId="516B64E4" w14:textId="77777777" w:rsidR="004B7CB8" w:rsidRDefault="004B7CB8" w:rsidP="00DA4201">
            <w:pPr>
              <w:pStyle w:val="H2Body"/>
              <w:ind w:left="0"/>
            </w:pPr>
            <w:r>
              <w:t>false</w:t>
            </w:r>
          </w:p>
        </w:tc>
      </w:tr>
      <w:tr w:rsidR="004B7CB8" w14:paraId="28F9164C" w14:textId="77777777" w:rsidTr="00DA4201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4B09267D" w14:textId="77777777" w:rsidR="004B7CB8" w:rsidRPr="004C7AF7" w:rsidRDefault="004B7CB8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742" w:type="dxa"/>
            <w:vAlign w:val="center"/>
          </w:tcPr>
          <w:p w14:paraId="3916564A" w14:textId="77777777" w:rsidR="004B7CB8" w:rsidRDefault="004B7CB8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13592B05" w14:textId="77777777" w:rsidR="004B7CB8" w:rsidRDefault="004B7CB8" w:rsidP="004B7CB8">
      <w:pPr>
        <w:pStyle w:val="Heading3"/>
      </w:pPr>
      <w:bookmarkStart w:id="13" w:name="_Toc365371302"/>
      <w:r>
        <w:t>Request</w:t>
      </w:r>
      <w:bookmarkEnd w:id="13"/>
    </w:p>
    <w:p w14:paraId="5ED417D6" w14:textId="77777777" w:rsidR="004B7CB8" w:rsidRPr="00946167" w:rsidRDefault="004B7CB8" w:rsidP="004B7CB8">
      <w:pPr>
        <w:pStyle w:val="Heading4"/>
      </w:pPr>
      <w:r>
        <w:t>Path Variables</w:t>
      </w:r>
    </w:p>
    <w:p w14:paraId="09A34F5A" w14:textId="77777777" w:rsidR="004B7CB8" w:rsidRDefault="004B7CB8" w:rsidP="004B7CB8">
      <w:pPr>
        <w:pStyle w:val="H4Body"/>
      </w:pPr>
      <w:r>
        <w:t>No path variables are required.</w:t>
      </w:r>
    </w:p>
    <w:p w14:paraId="5927E4AB" w14:textId="77777777" w:rsidR="004B7CB8" w:rsidRDefault="004B7CB8" w:rsidP="004B7CB8">
      <w:pPr>
        <w:pStyle w:val="Heading4"/>
      </w:pPr>
      <w:r>
        <w:t>Request Body</w:t>
      </w:r>
    </w:p>
    <w:p w14:paraId="6A7C5E11" w14:textId="77777777" w:rsidR="004B7CB8" w:rsidRDefault="004B7CB8" w:rsidP="004B7CB8">
      <w:pPr>
        <w:pStyle w:val="H4Body"/>
      </w:pPr>
      <w:r>
        <w:t>The request body for this service will be empty.</w:t>
      </w:r>
    </w:p>
    <w:p w14:paraId="4D191DDE" w14:textId="77777777" w:rsidR="004B7CB8" w:rsidRDefault="004B7CB8" w:rsidP="004B7CB8">
      <w:pPr>
        <w:pStyle w:val="Heading3"/>
      </w:pPr>
      <w:bookmarkStart w:id="14" w:name="_Toc365371303"/>
      <w:r>
        <w:t>Response</w:t>
      </w:r>
      <w:bookmarkEnd w:id="14"/>
    </w:p>
    <w:p w14:paraId="579BBEF5" w14:textId="77777777" w:rsidR="004B7CB8" w:rsidRDefault="004B7CB8" w:rsidP="004B7CB8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4B7CB8" w:rsidRPr="000B1ADA" w14:paraId="1CA7B217" w14:textId="77777777" w:rsidTr="00DA4201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0CF9A78E" w14:textId="77777777" w:rsidR="004B7CB8" w:rsidRPr="000B1ADA" w:rsidRDefault="004B7CB8" w:rsidP="00DA4201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609DB14D" w14:textId="77777777" w:rsidR="004B7CB8" w:rsidRPr="000B1ADA" w:rsidRDefault="004B7CB8" w:rsidP="00DA4201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4B7CB8" w:rsidRPr="000B1ADA" w14:paraId="1B17831D" w14:textId="77777777" w:rsidTr="00DA4201">
        <w:tc>
          <w:tcPr>
            <w:tcW w:w="2970" w:type="dxa"/>
            <w:vAlign w:val="center"/>
          </w:tcPr>
          <w:p w14:paraId="6867CB09" w14:textId="77777777" w:rsidR="004B7CB8" w:rsidRPr="000B1ADA" w:rsidRDefault="004B7CB8" w:rsidP="00DA4201">
            <w:r>
              <w:t>200</w:t>
            </w:r>
          </w:p>
        </w:tc>
        <w:tc>
          <w:tcPr>
            <w:tcW w:w="5886" w:type="dxa"/>
            <w:vAlign w:val="center"/>
          </w:tcPr>
          <w:p w14:paraId="70E4F853" w14:textId="77777777" w:rsidR="004B7CB8" w:rsidRPr="000B1ADA" w:rsidRDefault="004B7CB8" w:rsidP="00DA4201">
            <w:r>
              <w:t>The request was processed successfully</w:t>
            </w:r>
            <w:r w:rsidRPr="000B1ADA">
              <w:t>.</w:t>
            </w:r>
          </w:p>
        </w:tc>
      </w:tr>
      <w:tr w:rsidR="004B7CB8" w:rsidRPr="000B1ADA" w14:paraId="6E937912" w14:textId="77777777" w:rsidTr="00DA4201">
        <w:tc>
          <w:tcPr>
            <w:tcW w:w="2970" w:type="dxa"/>
            <w:vAlign w:val="center"/>
          </w:tcPr>
          <w:p w14:paraId="700DA5DB" w14:textId="77777777" w:rsidR="004B7CB8" w:rsidRPr="000B1ADA" w:rsidRDefault="004B7CB8" w:rsidP="00DA4201">
            <w:r>
              <w:t>404 Not Found</w:t>
            </w:r>
          </w:p>
        </w:tc>
        <w:tc>
          <w:tcPr>
            <w:tcW w:w="5886" w:type="dxa"/>
            <w:vAlign w:val="center"/>
          </w:tcPr>
          <w:p w14:paraId="56A0B6D9" w14:textId="77777777" w:rsidR="004B7CB8" w:rsidRPr="000B1ADA" w:rsidRDefault="004B7CB8" w:rsidP="00DA4201">
            <w:r>
              <w:t>The status data could not be found.</w:t>
            </w:r>
          </w:p>
        </w:tc>
      </w:tr>
      <w:tr w:rsidR="004B7CB8" w:rsidRPr="000B1ADA" w14:paraId="6BEFC0F7" w14:textId="77777777" w:rsidTr="00DA4201">
        <w:tc>
          <w:tcPr>
            <w:tcW w:w="2970" w:type="dxa"/>
            <w:vAlign w:val="center"/>
          </w:tcPr>
          <w:p w14:paraId="2A98AA5E" w14:textId="77777777" w:rsidR="004B7CB8" w:rsidRPr="000B1ADA" w:rsidRDefault="004B7CB8" w:rsidP="00DA4201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3DCC9152" w14:textId="77777777" w:rsidR="004B7CB8" w:rsidRPr="000B1ADA" w:rsidRDefault="004B7CB8" w:rsidP="00DA4201">
            <w:r>
              <w:t>The server raised an uncaught exception.</w:t>
            </w:r>
          </w:p>
        </w:tc>
      </w:tr>
    </w:tbl>
    <w:p w14:paraId="67CABD30" w14:textId="77777777" w:rsidR="004B7CB8" w:rsidRDefault="004B7CB8" w:rsidP="004B7CB8">
      <w:pPr>
        <w:pStyle w:val="H4Body"/>
      </w:pPr>
    </w:p>
    <w:p w14:paraId="67C8C535" w14:textId="77777777" w:rsidR="004B7CB8" w:rsidRDefault="004B7CB8" w:rsidP="004B7CB8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B7CB8" w:rsidRPr="000B1ADA" w14:paraId="4A162F0E" w14:textId="77777777" w:rsidTr="00DA4201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1C427C3D" w14:textId="77777777" w:rsidR="004B7CB8" w:rsidRPr="000B1ADA" w:rsidRDefault="004B7CB8" w:rsidP="00DA4201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3DA4FEE9" w14:textId="77777777" w:rsidR="004B7CB8" w:rsidRPr="000B1ADA" w:rsidRDefault="004B7CB8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7DD406CF" w14:textId="77777777" w:rsidR="004B7CB8" w:rsidRDefault="004B7CB8" w:rsidP="00DA4201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B7CB8" w:rsidRPr="000B1ADA" w14:paraId="565E3B96" w14:textId="77777777" w:rsidTr="00DA4201">
        <w:tc>
          <w:tcPr>
            <w:tcW w:w="1646" w:type="dxa"/>
            <w:vAlign w:val="center"/>
          </w:tcPr>
          <w:p w14:paraId="50180FAA" w14:textId="77777777" w:rsidR="004B7CB8" w:rsidRPr="000B1ADA" w:rsidRDefault="004B7CB8" w:rsidP="00DA4201">
            <w:r>
              <w:t>Content-Type</w:t>
            </w:r>
          </w:p>
        </w:tc>
        <w:tc>
          <w:tcPr>
            <w:tcW w:w="3124" w:type="dxa"/>
            <w:vAlign w:val="center"/>
          </w:tcPr>
          <w:p w14:paraId="461DD5F5" w14:textId="77777777" w:rsidR="004B7CB8" w:rsidRPr="000B1ADA" w:rsidRDefault="004B7CB8" w:rsidP="00DA4201">
            <w:r>
              <w:t>The response content type</w:t>
            </w:r>
          </w:p>
        </w:tc>
        <w:tc>
          <w:tcPr>
            <w:tcW w:w="4050" w:type="dxa"/>
          </w:tcPr>
          <w:p w14:paraId="01A5F2BF" w14:textId="77777777" w:rsidR="004B7CB8" w:rsidRDefault="004B7CB8" w:rsidP="00DA4201">
            <w:r>
              <w:t>application/json;charset=utf-8</w:t>
            </w:r>
          </w:p>
        </w:tc>
      </w:tr>
    </w:tbl>
    <w:p w14:paraId="7820DE27" w14:textId="77777777" w:rsidR="004B7CB8" w:rsidRDefault="004B7CB8" w:rsidP="004B7CB8">
      <w:pPr>
        <w:pStyle w:val="H4Body"/>
      </w:pPr>
    </w:p>
    <w:p w14:paraId="1FF782B8" w14:textId="77777777" w:rsidR="004B7CB8" w:rsidRDefault="004B7CB8" w:rsidP="004B7CB8">
      <w:pPr>
        <w:pStyle w:val="Heading4"/>
      </w:pPr>
      <w:r>
        <w:t>Response Body</w:t>
      </w:r>
    </w:p>
    <w:p w14:paraId="755E8CC1" w14:textId="77777777" w:rsidR="004B7CB8" w:rsidRDefault="004B7CB8" w:rsidP="004B7CB8">
      <w:pPr>
        <w:pStyle w:val="H4Body"/>
      </w:pPr>
      <w:r>
        <w:t>XML</w:t>
      </w:r>
    </w:p>
    <w:p w14:paraId="474AC5FE" w14:textId="77777777" w:rsidR="004B7CB8" w:rsidRDefault="004B7CB8" w:rsidP="004B7CB8">
      <w:pPr>
        <w:pStyle w:val="Heading4"/>
      </w:pPr>
      <w:r>
        <w:lastRenderedPageBreak/>
        <w:t>Example</w:t>
      </w:r>
    </w:p>
    <w:p w14:paraId="1A9A811C" w14:textId="0AD6F3BA" w:rsidR="004B7CB8" w:rsidRPr="00C7126C" w:rsidRDefault="004B7CB8" w:rsidP="00100AEE">
      <w:pPr>
        <w:pStyle w:val="H4Body"/>
        <w:ind w:left="1080"/>
      </w:pPr>
      <w:r w:rsidRPr="004B7CB8">
        <w:t>&lt;metrics totalTransactions="13" startTime="2013-03-29T15:58:40.613-04:00" averageTransactionTime="396.6923"&gt;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&lt;celebration&gt;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r>
        <w:t>GetCelebrationById" min="134.0"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mean="134.0" max="134.0" count="1"/&gt;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r>
        <w:t>AddCelebrationToGuest" min="0.0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</w:t>
      </w:r>
      <w:r>
        <w:t>e="UpdateCelebration"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name="GetC</w:t>
      </w:r>
      <w:r>
        <w:t>elebrationByGuestXId"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name="GetC</w:t>
      </w:r>
      <w:r>
        <w:t>elebrationsByGuestId"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</w:t>
      </w:r>
      <w:r>
        <w:t>e="DeleteCelebration"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&lt;/celebration&gt;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&lt;guest&gt;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name="GetGuestAcquisit</w:t>
      </w:r>
      <w:r>
        <w:t>ionByXbandRequest" min="31.0"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mean="31.0" max="31</w:t>
      </w:r>
      <w:r w:rsidRPr="004B7CB8">
        <w:t>.0" count="1"/&gt;</w:t>
      </w:r>
      <w:r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>
        <w:t>me="GetGuestNameById" min="8.0"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mean="8.0" max="8.0" count="1"/&gt;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>
        <w:t>me="UpdateGuestEmail"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r>
        <w:t>GetGuestCelebrations"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</w:t>
      </w:r>
      <w:r>
        <w:t>c name="SearchByName"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</w:t>
      </w:r>
      <w:r>
        <w:t>ame="GetOneViewParty"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name="GetGuestByEmail" m</w:t>
      </w:r>
      <w:r>
        <w:t>in="7.0"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mean="319.0" max="769.0" count="3"/&gt;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name="GetGuestAcqu</w:t>
      </w:r>
      <w:r>
        <w:t>isitionByAcquisition"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</w:t>
      </w:r>
      <w:r>
        <w:t>ic name="UpdateGuest" min="0.0"</w:t>
      </w:r>
      <w:r>
        <w:rPr>
          <w:rFonts w:ascii="Courier New" w:hAnsi="Courier New" w:cs="Courier New"/>
          <w:color w:val="000000" w:themeColor="text1"/>
          <w:szCs w:val="20"/>
        </w:rP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</w:t>
      </w:r>
      <w:r>
        <w:t>"GetGuestIdentifiers"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</w:t>
      </w:r>
      <w:r>
        <w:t>="PutGuestIdentifier"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lastRenderedPageBreak/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</w:t>
      </w:r>
      <w:r w:rsidR="00100AEE">
        <w:t>"PostGuestIdentifier"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name="G</w:t>
      </w:r>
      <w:r w:rsidR="00100AEE">
        <w:t>etXBandsByIdentifier" min="2.0"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mean="41.5" max="81.0" count="2"/&gt;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name="GetGuestById"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 w:rsidR="00100AEE">
        <w:t>me="GetGuestLocators" min="9.0"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mean="9.0" max="9.0" count="1"/&gt;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</w:t>
      </w:r>
      <w:r w:rsidR="00100AEE">
        <w:t>tric name="SaveGuest"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 xml:space="preserve">&lt;metric name="GetGuestAcquisitionByGuest" </w:t>
      </w:r>
      <w:r w:rsidR="00100AEE">
        <w:t>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</w:t>
      </w:r>
      <w:r w:rsidR="00100AEE">
        <w:t>"GetGuestProfileById" min="5.0"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>
        <w:t>mean="25.6" max="75</w:t>
      </w:r>
      <w:r w:rsidRPr="004B7CB8">
        <w:t>.0" count="3"/&gt;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&lt;/guest&gt;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&lt;xband&gt;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 w:rsidR="00100AEE">
        <w:t>me="GetXbandByBandId"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</w:t>
      </w:r>
      <w:r w:rsidR="00100AEE">
        <w:t xml:space="preserve"> name="GetXbandByUId"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</w:t>
      </w:r>
      <w:r w:rsidR="00100AEE">
        <w:t>ic name="AssignXband"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</w:t>
      </w:r>
      <w:r w:rsidR="00100AEE">
        <w:t>="AssignXbandToGuest"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</w:t>
      </w:r>
      <w:r w:rsidR="00100AEE">
        <w:t>ame="GetXbandByTapId"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name="G</w:t>
      </w:r>
      <w:r w:rsidR="00100AEE">
        <w:t>etXbandByLongRangeId"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name="G</w:t>
      </w:r>
      <w:r w:rsidR="00100AEE">
        <w:t>etXbandsByIdentifier"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</w:t>
      </w:r>
      <w:r w:rsidR="00100AEE">
        <w:t>e="GetXbandByxBandId"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name="GetXbandBySecureId"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r w:rsidR="00100AEE">
        <w:t>UnassignXbandToGuest"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&lt;/xband&gt;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&lt;xview&gt;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 w:rsidR="00100AEE">
        <w:t>me="GetGuestByIdOld" min="10.0"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mean="10.0" max="10.0" count="1"/&gt;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 xml:space="preserve">&lt;metric </w:t>
      </w:r>
      <w:r w:rsidR="00100AEE">
        <w:t>name="GetXBandBylrId"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lastRenderedPageBreak/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</w:t>
      </w:r>
      <w:r w:rsidR="00100AEE">
        <w:t>ame="GetXBandByTapId"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</w:t>
      </w:r>
      <w:r w:rsidR="00100AEE">
        <w:t>c name="GetGuestById"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</w:t>
      </w:r>
      <w:r w:rsidR="00100AEE">
        <w:t>="GetXBandBySecureId"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 w:rsidR="00100AEE">
        <w:t>me="GetXBandByBandId"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r w:rsidR="00100AEE">
        <w:t>GetXBandByXBandIdOld"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</w:t>
      </w:r>
      <w:r w:rsidR="00100AEE">
        <w:t>e="GetXBandByXBandId"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&lt;/xview&gt;</w:t>
      </w:r>
      <w:r w:rsidR="00100AEE">
        <w:br/>
      </w:r>
      <w:r w:rsidRPr="004B7CB8">
        <w:t>&lt;/metrics&gt;</w:t>
      </w:r>
    </w:p>
    <w:p w14:paraId="20A9E918" w14:textId="778AAC80" w:rsidR="0037156E" w:rsidRDefault="0037156E" w:rsidP="0037156E">
      <w:pPr>
        <w:pStyle w:val="Heading1"/>
      </w:pPr>
      <w:bookmarkStart w:id="15" w:name="_Toc365371304"/>
      <w:r>
        <w:t>Guest</w:t>
      </w:r>
      <w:bookmarkEnd w:id="15"/>
    </w:p>
    <w:p w14:paraId="06CFCCA7" w14:textId="4F35F884" w:rsidR="0037156E" w:rsidRPr="0037156E" w:rsidRDefault="0037156E" w:rsidP="0037156E">
      <w:r>
        <w:t xml:space="preserve">The </w:t>
      </w:r>
      <w:r w:rsidR="00AF5A4A">
        <w:t xml:space="preserve">following </w:t>
      </w:r>
      <w:r w:rsidR="00DF3474">
        <w:t xml:space="preserve">sections document the </w:t>
      </w:r>
      <w:r w:rsidR="00AF5A4A">
        <w:t xml:space="preserve">APIs </w:t>
      </w:r>
      <w:r w:rsidR="00DF3474">
        <w:t xml:space="preserve">that </w:t>
      </w:r>
      <w:r w:rsidR="00AF5A4A">
        <w:t xml:space="preserve">provide details about a guest and related identifiers and </w:t>
      </w:r>
      <w:r w:rsidR="00DF3474">
        <w:t>xB</w:t>
      </w:r>
      <w:r w:rsidR="00AF5A4A">
        <w:t>ands.</w:t>
      </w:r>
      <w:r>
        <w:t xml:space="preserve"> </w:t>
      </w:r>
    </w:p>
    <w:p w14:paraId="1C33E336" w14:textId="77777777" w:rsidR="00E1537E" w:rsidRDefault="00E1537E" w:rsidP="00E1537E">
      <w:pPr>
        <w:pStyle w:val="Heading2"/>
      </w:pPr>
      <w:bookmarkStart w:id="16" w:name="_Toc365371305"/>
      <w:r>
        <w:t>Provide Guest xBands</w:t>
      </w:r>
      <w:bookmarkEnd w:id="16"/>
    </w:p>
    <w:p w14:paraId="2F3D4AA1" w14:textId="2F45318F" w:rsidR="00D11D6E" w:rsidRDefault="00D11D6E" w:rsidP="00D11D6E">
      <w:pPr>
        <w:pStyle w:val="H2Body"/>
      </w:pPr>
      <w:r>
        <w:t>The provide guest xbands API returns a list of xbands currently assigned to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298"/>
        <w:gridCol w:w="5342"/>
      </w:tblGrid>
      <w:tr w:rsidR="00D11D6E" w14:paraId="1C4F8DC4" w14:textId="77777777" w:rsidTr="003E0170"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5D64BD88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342" w:type="dxa"/>
            <w:vAlign w:val="center"/>
          </w:tcPr>
          <w:p w14:paraId="7CC7E956" w14:textId="49D83289" w:rsidR="00D11D6E" w:rsidRDefault="00D11D6E" w:rsidP="0037156E">
            <w:pPr>
              <w:pStyle w:val="H2Body"/>
              <w:ind w:left="0"/>
            </w:pPr>
            <w:r>
              <w:t>/guest/{guestId}/xbands or</w:t>
            </w:r>
            <w:r>
              <w:br/>
              <w:t>/guest/id={guestIdType}={guestIdValue}/xbands</w:t>
            </w:r>
          </w:p>
        </w:tc>
      </w:tr>
      <w:tr w:rsidR="00D11D6E" w14:paraId="1B010802" w14:textId="77777777" w:rsidTr="003E0170"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32FE660E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342" w:type="dxa"/>
            <w:vAlign w:val="center"/>
          </w:tcPr>
          <w:p w14:paraId="649DF65C" w14:textId="77777777" w:rsidR="00D11D6E" w:rsidRDefault="00D11D6E" w:rsidP="0037156E">
            <w:pPr>
              <w:pStyle w:val="H2Body"/>
              <w:ind w:left="0"/>
            </w:pPr>
            <w:r>
              <w:t>GET</w:t>
            </w:r>
          </w:p>
        </w:tc>
      </w:tr>
      <w:tr w:rsidR="00D11D6E" w14:paraId="7D3BCC28" w14:textId="77777777" w:rsidTr="003E0170"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119CED60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342" w:type="dxa"/>
            <w:vAlign w:val="center"/>
          </w:tcPr>
          <w:p w14:paraId="4C4B3BA3" w14:textId="77777777" w:rsidR="00D11D6E" w:rsidRDefault="00D11D6E" w:rsidP="0037156E">
            <w:pPr>
              <w:pStyle w:val="H2Body"/>
              <w:ind w:left="0"/>
            </w:pPr>
            <w:r>
              <w:t>JSON</w:t>
            </w:r>
          </w:p>
        </w:tc>
      </w:tr>
      <w:tr w:rsidR="00D11D6E" w14:paraId="711005A2" w14:textId="77777777" w:rsidTr="003E0170"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7A14029A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342" w:type="dxa"/>
            <w:vAlign w:val="center"/>
          </w:tcPr>
          <w:p w14:paraId="6CB4D9AF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  <w:tr w:rsidR="00D11D6E" w14:paraId="74F90E82" w14:textId="77777777" w:rsidTr="003E0170"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0EB509D2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342" w:type="dxa"/>
            <w:vAlign w:val="center"/>
          </w:tcPr>
          <w:p w14:paraId="52467B67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54ECA9CA" w14:textId="77777777" w:rsidR="003E0170" w:rsidRDefault="003E0170" w:rsidP="003E0170">
      <w:pPr>
        <w:pStyle w:val="Heading3"/>
      </w:pPr>
      <w:bookmarkStart w:id="17" w:name="_Toc365371306"/>
      <w:r>
        <w:t>Request</w:t>
      </w:r>
      <w:bookmarkEnd w:id="17"/>
    </w:p>
    <w:p w14:paraId="163A8CEB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2CB0844C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3A15CC6D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7150328F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5B317A69" w14:textId="77777777" w:rsidTr="005E59B4">
        <w:tc>
          <w:tcPr>
            <w:tcW w:w="4457" w:type="dxa"/>
            <w:vAlign w:val="center"/>
          </w:tcPr>
          <w:p w14:paraId="0AD02444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6E0BF135" w14:textId="79489EBE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3B8C9AD4" w14:textId="77777777" w:rsidTr="005E59B4">
        <w:tc>
          <w:tcPr>
            <w:tcW w:w="4457" w:type="dxa"/>
          </w:tcPr>
          <w:p w14:paraId="1431E73D" w14:textId="77777777" w:rsidR="003E0170" w:rsidRDefault="003E0170" w:rsidP="005E59B4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</w:tcPr>
          <w:p w14:paraId="5980C183" w14:textId="77777777" w:rsidR="003E0170" w:rsidRDefault="003E0170" w:rsidP="005E59B4">
            <w:pPr>
              <w:pStyle w:val="H3Body"/>
              <w:ind w:left="0"/>
            </w:pPr>
            <w:r>
              <w:t xml:space="preserve">The type of guest identifier to use, i.e. transactional-guest-id. guestId can be </w:t>
            </w:r>
            <w:r>
              <w:lastRenderedPageBreak/>
              <w:t>used when specifying the IDMS guest ID.</w:t>
            </w:r>
          </w:p>
        </w:tc>
      </w:tr>
      <w:tr w:rsidR="003E0170" w14:paraId="0B362C3E" w14:textId="77777777" w:rsidTr="005E59B4">
        <w:tc>
          <w:tcPr>
            <w:tcW w:w="4457" w:type="dxa"/>
          </w:tcPr>
          <w:p w14:paraId="1C1C817F" w14:textId="77777777" w:rsidR="003E0170" w:rsidRDefault="003E0170" w:rsidP="005E59B4">
            <w:pPr>
              <w:pStyle w:val="H3Body"/>
              <w:ind w:left="0"/>
            </w:pPr>
            <w:r>
              <w:lastRenderedPageBreak/>
              <w:t>guestIdValue</w:t>
            </w:r>
          </w:p>
        </w:tc>
        <w:tc>
          <w:tcPr>
            <w:tcW w:w="4399" w:type="dxa"/>
          </w:tcPr>
          <w:p w14:paraId="0CA0ADBF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38D36DF2" w14:textId="77777777" w:rsidR="003E0170" w:rsidRDefault="003E0170" w:rsidP="003E0170">
      <w:pPr>
        <w:pStyle w:val="Heading4"/>
      </w:pPr>
      <w:r>
        <w:t>Request Body</w:t>
      </w:r>
    </w:p>
    <w:p w14:paraId="222DB03D" w14:textId="77777777" w:rsidR="003E0170" w:rsidRDefault="003E0170" w:rsidP="003E0170">
      <w:pPr>
        <w:pStyle w:val="H4Body"/>
      </w:pPr>
      <w:r>
        <w:t>The request body for this service will be empty.</w:t>
      </w:r>
    </w:p>
    <w:p w14:paraId="6FA7C90A" w14:textId="15506FCE" w:rsidR="003E0170" w:rsidRDefault="003E0170" w:rsidP="003E0170">
      <w:pPr>
        <w:pStyle w:val="Heading3"/>
      </w:pPr>
      <w:bookmarkStart w:id="18" w:name="_Toc365371307"/>
      <w:r>
        <w:t>Response</w:t>
      </w:r>
      <w:bookmarkEnd w:id="18"/>
    </w:p>
    <w:p w14:paraId="12D876C0" w14:textId="4C57CC14" w:rsidR="003E0170" w:rsidRDefault="003E0170" w:rsidP="003E0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204ADD1A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B455C92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0EFD2396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78A08F26" w14:textId="77777777" w:rsidTr="005E59B4">
        <w:tc>
          <w:tcPr>
            <w:tcW w:w="2970" w:type="dxa"/>
            <w:vAlign w:val="center"/>
          </w:tcPr>
          <w:p w14:paraId="7310FD58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6DD3FD12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34CB5E02" w14:textId="77777777" w:rsidTr="005E59B4">
        <w:tc>
          <w:tcPr>
            <w:tcW w:w="2970" w:type="dxa"/>
            <w:vAlign w:val="center"/>
          </w:tcPr>
          <w:p w14:paraId="42A0AF7F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29797D5F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4D2B9E20" w14:textId="77777777" w:rsidTr="005E59B4">
        <w:tc>
          <w:tcPr>
            <w:tcW w:w="2970" w:type="dxa"/>
            <w:vAlign w:val="center"/>
          </w:tcPr>
          <w:p w14:paraId="78E24AEA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1C60EB32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5F3D0703" w14:textId="7787C9F0" w:rsidR="003E0170" w:rsidRDefault="003E0170" w:rsidP="003E0170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2EAFFCF4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3A12CC33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7E30962B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8FDE110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378C2184" w14:textId="77777777" w:rsidTr="005E59B4">
        <w:tc>
          <w:tcPr>
            <w:tcW w:w="1646" w:type="dxa"/>
            <w:vAlign w:val="center"/>
          </w:tcPr>
          <w:p w14:paraId="3087E3D3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683BDE8E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5BD5E3AC" w14:textId="77777777" w:rsidR="004C7F44" w:rsidRDefault="004C7F44" w:rsidP="005E59B4">
            <w:r>
              <w:t>application/json;charset=utf-8</w:t>
            </w:r>
          </w:p>
        </w:tc>
      </w:tr>
    </w:tbl>
    <w:p w14:paraId="4342DF92" w14:textId="57A00982" w:rsidR="003E0170" w:rsidRDefault="003E0170" w:rsidP="003E0170">
      <w:pPr>
        <w:pStyle w:val="Heading4"/>
      </w:pPr>
      <w:r>
        <w:t>Response Body</w:t>
      </w:r>
    </w:p>
    <w:p w14:paraId="320E0264" w14:textId="77777777" w:rsidR="004C7F44" w:rsidRDefault="004C7F44" w:rsidP="004C7F44">
      <w:pPr>
        <w:pStyle w:val="H4Body"/>
      </w:pPr>
      <w:r>
        <w:t>JSON</w:t>
      </w:r>
    </w:p>
    <w:p w14:paraId="5E7E8514" w14:textId="77777777" w:rsidR="004C7F44" w:rsidRDefault="004C7F44" w:rsidP="004C7F44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4C7F44" w:rsidRPr="000B1ADA" w14:paraId="3DACD588" w14:textId="77777777" w:rsidTr="005E59B4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36C4266F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1E0345D2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7E9A466D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7F8CCC30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578252BC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7F44" w:rsidRPr="000B1ADA" w14:paraId="3ED4D6C9" w14:textId="77777777" w:rsidTr="00251D32">
        <w:tc>
          <w:tcPr>
            <w:tcW w:w="2419" w:type="dxa"/>
            <w:vAlign w:val="center"/>
          </w:tcPr>
          <w:p w14:paraId="2A889714" w14:textId="01DF7B4A" w:rsidR="004C7F44" w:rsidRPr="000B1ADA" w:rsidRDefault="004C7F44" w:rsidP="005E59B4">
            <w:r>
              <w:t>startItem</w:t>
            </w:r>
          </w:p>
        </w:tc>
        <w:tc>
          <w:tcPr>
            <w:tcW w:w="1221" w:type="dxa"/>
            <w:vAlign w:val="center"/>
          </w:tcPr>
          <w:p w14:paraId="5518977B" w14:textId="358E9545" w:rsidR="004C7F44" w:rsidRPr="000B1ADA" w:rsidRDefault="004C7F44" w:rsidP="005E59B4">
            <w:r>
              <w:t>Integer</w:t>
            </w:r>
          </w:p>
        </w:tc>
        <w:tc>
          <w:tcPr>
            <w:tcW w:w="1306" w:type="dxa"/>
            <w:vAlign w:val="center"/>
          </w:tcPr>
          <w:p w14:paraId="2B7832E2" w14:textId="77777777" w:rsidR="004C7F44" w:rsidRDefault="004C7F44" w:rsidP="00251D32"/>
        </w:tc>
        <w:tc>
          <w:tcPr>
            <w:tcW w:w="1085" w:type="dxa"/>
            <w:vAlign w:val="center"/>
          </w:tcPr>
          <w:p w14:paraId="3D44E2D7" w14:textId="77777777" w:rsidR="004C7F44" w:rsidRDefault="004C7F44" w:rsidP="00251D32"/>
        </w:tc>
        <w:tc>
          <w:tcPr>
            <w:tcW w:w="2789" w:type="dxa"/>
          </w:tcPr>
          <w:p w14:paraId="16BF2AAC" w14:textId="03A643F0" w:rsidR="004C7F44" w:rsidRDefault="004C7F44" w:rsidP="005E59B4">
            <w:r>
              <w:t>Count of starting item in the list. Not used, always zero.</w:t>
            </w:r>
          </w:p>
        </w:tc>
      </w:tr>
      <w:tr w:rsidR="004C7F44" w:rsidRPr="000B1ADA" w14:paraId="00475F3E" w14:textId="77777777" w:rsidTr="00251D32">
        <w:tc>
          <w:tcPr>
            <w:tcW w:w="2419" w:type="dxa"/>
            <w:vAlign w:val="center"/>
          </w:tcPr>
          <w:p w14:paraId="76A3E165" w14:textId="4D1D7982" w:rsidR="004C7F44" w:rsidRDefault="004C7F44" w:rsidP="005E59B4">
            <w:r>
              <w:t>itemLimit</w:t>
            </w:r>
          </w:p>
        </w:tc>
        <w:tc>
          <w:tcPr>
            <w:tcW w:w="1221" w:type="dxa"/>
            <w:vAlign w:val="center"/>
          </w:tcPr>
          <w:p w14:paraId="080AE165" w14:textId="7ECB3B9A" w:rsidR="004C7F44" w:rsidRDefault="004C7F44" w:rsidP="005E59B4">
            <w:r>
              <w:t xml:space="preserve">Integer </w:t>
            </w:r>
          </w:p>
        </w:tc>
        <w:tc>
          <w:tcPr>
            <w:tcW w:w="1306" w:type="dxa"/>
            <w:vAlign w:val="center"/>
          </w:tcPr>
          <w:p w14:paraId="2475A35B" w14:textId="77777777" w:rsidR="004C7F44" w:rsidRDefault="004C7F44" w:rsidP="00251D32"/>
        </w:tc>
        <w:tc>
          <w:tcPr>
            <w:tcW w:w="1085" w:type="dxa"/>
            <w:vAlign w:val="center"/>
          </w:tcPr>
          <w:p w14:paraId="50088E5C" w14:textId="77777777" w:rsidR="004C7F44" w:rsidRDefault="004C7F44" w:rsidP="00251D32"/>
        </w:tc>
        <w:tc>
          <w:tcPr>
            <w:tcW w:w="2789" w:type="dxa"/>
          </w:tcPr>
          <w:p w14:paraId="734A3104" w14:textId="55BA8731" w:rsidR="004C7F44" w:rsidRDefault="004C7F44" w:rsidP="005E59B4">
            <w:r>
              <w:t>Maximum number of items that can be retrieved. Not used, always zero.</w:t>
            </w:r>
          </w:p>
        </w:tc>
      </w:tr>
      <w:tr w:rsidR="004C7F44" w:rsidRPr="000B1ADA" w14:paraId="222CD722" w14:textId="77777777" w:rsidTr="00251D32">
        <w:tc>
          <w:tcPr>
            <w:tcW w:w="2419" w:type="dxa"/>
            <w:vAlign w:val="center"/>
          </w:tcPr>
          <w:p w14:paraId="79A55C9D" w14:textId="2D45EABA" w:rsidR="004C7F44" w:rsidRDefault="004C7F44" w:rsidP="005E59B4">
            <w:r>
              <w:t>itemCount</w:t>
            </w:r>
          </w:p>
        </w:tc>
        <w:tc>
          <w:tcPr>
            <w:tcW w:w="1221" w:type="dxa"/>
            <w:vAlign w:val="center"/>
          </w:tcPr>
          <w:p w14:paraId="57DEF423" w14:textId="6E4A9DF6" w:rsidR="004C7F44" w:rsidRDefault="004C7F44" w:rsidP="005E59B4">
            <w:r>
              <w:t>Integer</w:t>
            </w:r>
          </w:p>
        </w:tc>
        <w:tc>
          <w:tcPr>
            <w:tcW w:w="1306" w:type="dxa"/>
            <w:vAlign w:val="center"/>
          </w:tcPr>
          <w:p w14:paraId="1F48BB5B" w14:textId="77777777" w:rsidR="004C7F44" w:rsidRDefault="004C7F44" w:rsidP="00251D32"/>
        </w:tc>
        <w:tc>
          <w:tcPr>
            <w:tcW w:w="1085" w:type="dxa"/>
            <w:vAlign w:val="center"/>
          </w:tcPr>
          <w:p w14:paraId="44486754" w14:textId="77777777" w:rsidR="004C7F44" w:rsidRDefault="004C7F44" w:rsidP="00251D32"/>
        </w:tc>
        <w:tc>
          <w:tcPr>
            <w:tcW w:w="2789" w:type="dxa"/>
          </w:tcPr>
          <w:p w14:paraId="28B0D01E" w14:textId="3F9ACFA4" w:rsidR="004C7F44" w:rsidRDefault="004C7F44" w:rsidP="005E59B4">
            <w:r>
              <w:t>Number of items in the list.</w:t>
            </w:r>
          </w:p>
        </w:tc>
      </w:tr>
      <w:tr w:rsidR="004C7F44" w:rsidRPr="000B1ADA" w14:paraId="1B9B02B0" w14:textId="77777777" w:rsidTr="00251D32">
        <w:tc>
          <w:tcPr>
            <w:tcW w:w="2419" w:type="dxa"/>
            <w:vAlign w:val="center"/>
          </w:tcPr>
          <w:p w14:paraId="08C27FE4" w14:textId="3A4F6C9C" w:rsidR="004C7F44" w:rsidRDefault="004C7F44" w:rsidP="005E59B4">
            <w:r>
              <w:t>xbands</w:t>
            </w:r>
          </w:p>
        </w:tc>
        <w:tc>
          <w:tcPr>
            <w:tcW w:w="1221" w:type="dxa"/>
            <w:vAlign w:val="center"/>
          </w:tcPr>
          <w:p w14:paraId="28B106DA" w14:textId="2197AA8F" w:rsidR="004C7F44" w:rsidRDefault="00251D32" w:rsidP="005E59B4">
            <w:r>
              <w:t>Complex</w:t>
            </w:r>
          </w:p>
        </w:tc>
        <w:tc>
          <w:tcPr>
            <w:tcW w:w="1306" w:type="dxa"/>
            <w:vAlign w:val="center"/>
          </w:tcPr>
          <w:p w14:paraId="2A609570" w14:textId="52770032" w:rsidR="004C7F44" w:rsidRDefault="00251D32" w:rsidP="00251D32">
            <w:r>
              <w:t>Array</w:t>
            </w:r>
          </w:p>
        </w:tc>
        <w:tc>
          <w:tcPr>
            <w:tcW w:w="1085" w:type="dxa"/>
            <w:vAlign w:val="center"/>
          </w:tcPr>
          <w:p w14:paraId="5651C506" w14:textId="77777777" w:rsidR="004C7F44" w:rsidRDefault="004C7F44" w:rsidP="00251D32"/>
        </w:tc>
        <w:tc>
          <w:tcPr>
            <w:tcW w:w="2789" w:type="dxa"/>
          </w:tcPr>
          <w:p w14:paraId="1A006122" w14:textId="69B562F1" w:rsidR="004C7F44" w:rsidRDefault="004C7F44" w:rsidP="005E59B4">
            <w:r>
              <w:t xml:space="preserve">List of xBands assigned </w:t>
            </w:r>
            <w:r>
              <w:lastRenderedPageBreak/>
              <w:t>to the guest.</w:t>
            </w:r>
          </w:p>
        </w:tc>
      </w:tr>
      <w:tr w:rsidR="00251D32" w:rsidRPr="000B1ADA" w14:paraId="33B2889E" w14:textId="77777777" w:rsidTr="00251D32">
        <w:tc>
          <w:tcPr>
            <w:tcW w:w="2419" w:type="dxa"/>
            <w:vAlign w:val="center"/>
          </w:tcPr>
          <w:p w14:paraId="10E2DAD2" w14:textId="632FD6A9" w:rsidR="00251D32" w:rsidRDefault="00251D32" w:rsidP="005E59B4">
            <w:r>
              <w:lastRenderedPageBreak/>
              <w:t>-state</w:t>
            </w:r>
          </w:p>
        </w:tc>
        <w:tc>
          <w:tcPr>
            <w:tcW w:w="1221" w:type="dxa"/>
            <w:vAlign w:val="center"/>
          </w:tcPr>
          <w:p w14:paraId="69F17657" w14:textId="3D4AF340" w:rsidR="00251D32" w:rsidRDefault="00251D32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6F55CF74" w14:textId="77777777" w:rsidR="00251D32" w:rsidRDefault="00251D32" w:rsidP="00251D32"/>
        </w:tc>
        <w:tc>
          <w:tcPr>
            <w:tcW w:w="1085" w:type="dxa"/>
            <w:vAlign w:val="center"/>
          </w:tcPr>
          <w:p w14:paraId="4A048BE7" w14:textId="77777777" w:rsidR="00251D32" w:rsidRDefault="00251D32" w:rsidP="00251D32"/>
        </w:tc>
        <w:tc>
          <w:tcPr>
            <w:tcW w:w="2789" w:type="dxa"/>
          </w:tcPr>
          <w:p w14:paraId="2B77F303" w14:textId="672B2A9E" w:rsidR="00251D32" w:rsidRDefault="00251D32" w:rsidP="005E59B4">
            <w:r w:rsidRPr="00251D32">
              <w:t>The main state of the xBand, i.e., whether it is active.</w:t>
            </w:r>
          </w:p>
        </w:tc>
      </w:tr>
      <w:tr w:rsidR="00251D32" w:rsidRPr="000B1ADA" w14:paraId="08759000" w14:textId="77777777" w:rsidTr="00251D32">
        <w:tc>
          <w:tcPr>
            <w:tcW w:w="2419" w:type="dxa"/>
            <w:vAlign w:val="center"/>
          </w:tcPr>
          <w:p w14:paraId="193A441B" w14:textId="7E0EE81B" w:rsidR="00251D32" w:rsidRDefault="00251D32" w:rsidP="005E59B4">
            <w:r>
              <w:t>-publicId</w:t>
            </w:r>
          </w:p>
        </w:tc>
        <w:tc>
          <w:tcPr>
            <w:tcW w:w="1221" w:type="dxa"/>
            <w:vAlign w:val="center"/>
          </w:tcPr>
          <w:p w14:paraId="6B537887" w14:textId="1CEB458D" w:rsidR="00251D32" w:rsidRDefault="00251D32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7C43C023" w14:textId="77777777" w:rsidR="00251D32" w:rsidRDefault="00251D32" w:rsidP="00251D32"/>
        </w:tc>
        <w:tc>
          <w:tcPr>
            <w:tcW w:w="1085" w:type="dxa"/>
            <w:vAlign w:val="center"/>
          </w:tcPr>
          <w:p w14:paraId="4E2EEA89" w14:textId="77777777" w:rsidR="00251D32" w:rsidRDefault="00251D32" w:rsidP="00251D32"/>
        </w:tc>
        <w:tc>
          <w:tcPr>
            <w:tcW w:w="2789" w:type="dxa"/>
          </w:tcPr>
          <w:p w14:paraId="78E8724B" w14:textId="357F399D" w:rsidR="00251D32" w:rsidRDefault="00251D32" w:rsidP="005E59B4">
            <w:r w:rsidRPr="00251D32">
              <w:t>The public identifier of the xBand.</w:t>
            </w:r>
          </w:p>
        </w:tc>
      </w:tr>
      <w:tr w:rsidR="00251D32" w:rsidRPr="000B1ADA" w14:paraId="4B62D50B" w14:textId="77777777" w:rsidTr="00251D32">
        <w:tc>
          <w:tcPr>
            <w:tcW w:w="2419" w:type="dxa"/>
            <w:vAlign w:val="center"/>
          </w:tcPr>
          <w:p w14:paraId="797198A9" w14:textId="2993D90B" w:rsidR="00251D32" w:rsidRDefault="00251D32" w:rsidP="005E59B4">
            <w:r>
              <w:t>-productId</w:t>
            </w:r>
          </w:p>
        </w:tc>
        <w:tc>
          <w:tcPr>
            <w:tcW w:w="1221" w:type="dxa"/>
            <w:vAlign w:val="center"/>
          </w:tcPr>
          <w:p w14:paraId="15FA9531" w14:textId="27FA50DE" w:rsidR="00251D32" w:rsidRDefault="00251D32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493A2DC6" w14:textId="77777777" w:rsidR="00251D32" w:rsidRDefault="00251D32" w:rsidP="00251D32"/>
        </w:tc>
        <w:tc>
          <w:tcPr>
            <w:tcW w:w="1085" w:type="dxa"/>
            <w:vAlign w:val="center"/>
          </w:tcPr>
          <w:p w14:paraId="57FAEEE1" w14:textId="77777777" w:rsidR="00251D32" w:rsidRDefault="00251D32" w:rsidP="00251D32"/>
        </w:tc>
        <w:tc>
          <w:tcPr>
            <w:tcW w:w="2789" w:type="dxa"/>
          </w:tcPr>
          <w:p w14:paraId="50AB016F" w14:textId="2D125119" w:rsidR="00251D32" w:rsidRPr="00251D32" w:rsidRDefault="00251D32" w:rsidP="005E59B4">
            <w:r>
              <w:t>Matches the public id, which differs from xBMS.</w:t>
            </w:r>
          </w:p>
        </w:tc>
      </w:tr>
      <w:tr w:rsidR="00251D32" w:rsidRPr="000B1ADA" w14:paraId="4778DC78" w14:textId="77777777" w:rsidTr="00251D32">
        <w:tc>
          <w:tcPr>
            <w:tcW w:w="2419" w:type="dxa"/>
            <w:vAlign w:val="center"/>
          </w:tcPr>
          <w:p w14:paraId="7541C66A" w14:textId="02AEC2B6" w:rsidR="00251D32" w:rsidRDefault="00251D32" w:rsidP="005E59B4">
            <w:r>
              <w:t>-xbandId</w:t>
            </w:r>
          </w:p>
        </w:tc>
        <w:tc>
          <w:tcPr>
            <w:tcW w:w="1221" w:type="dxa"/>
            <w:vAlign w:val="center"/>
          </w:tcPr>
          <w:p w14:paraId="7765D5CD" w14:textId="05706ECD" w:rsidR="00251D32" w:rsidRDefault="00251D32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18C81F13" w14:textId="77777777" w:rsidR="00251D32" w:rsidRDefault="00251D32" w:rsidP="00251D32"/>
        </w:tc>
        <w:tc>
          <w:tcPr>
            <w:tcW w:w="1085" w:type="dxa"/>
            <w:vAlign w:val="center"/>
          </w:tcPr>
          <w:p w14:paraId="505CCA48" w14:textId="77777777" w:rsidR="00251D32" w:rsidRDefault="00251D32" w:rsidP="00251D32"/>
        </w:tc>
        <w:tc>
          <w:tcPr>
            <w:tcW w:w="2789" w:type="dxa"/>
          </w:tcPr>
          <w:p w14:paraId="12C916B5" w14:textId="4583F99B" w:rsidR="00251D32" w:rsidRDefault="00251D32" w:rsidP="00C230C7">
            <w:r>
              <w:t xml:space="preserve">IDMS id for the xBand, </w:t>
            </w:r>
            <w:r w:rsidR="00C230C7" w:rsidRPr="00C230C7">
              <w:t xml:space="preserve">doesn’t match the xBMS </w:t>
            </w:r>
            <w:r>
              <w:t>xBMS xbandId.</w:t>
            </w:r>
          </w:p>
        </w:tc>
      </w:tr>
      <w:tr w:rsidR="00251D32" w:rsidRPr="000B1ADA" w14:paraId="1448D6F7" w14:textId="77777777" w:rsidTr="00251D32">
        <w:tc>
          <w:tcPr>
            <w:tcW w:w="2419" w:type="dxa"/>
            <w:vAlign w:val="center"/>
          </w:tcPr>
          <w:p w14:paraId="670378F2" w14:textId="0C45944F" w:rsidR="00251D32" w:rsidRDefault="00251D32" w:rsidP="005E59B4">
            <w:r>
              <w:t>-xbandRequestId</w:t>
            </w:r>
          </w:p>
        </w:tc>
        <w:tc>
          <w:tcPr>
            <w:tcW w:w="1221" w:type="dxa"/>
            <w:vAlign w:val="center"/>
          </w:tcPr>
          <w:p w14:paraId="0B43C245" w14:textId="37FE1FDA" w:rsidR="00251D32" w:rsidRDefault="000460B1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41808930" w14:textId="77777777" w:rsidR="00251D32" w:rsidRDefault="00251D32" w:rsidP="00251D32"/>
        </w:tc>
        <w:tc>
          <w:tcPr>
            <w:tcW w:w="1085" w:type="dxa"/>
            <w:vAlign w:val="center"/>
          </w:tcPr>
          <w:p w14:paraId="7B1BD225" w14:textId="77777777" w:rsidR="00251D32" w:rsidRDefault="00251D32" w:rsidP="00251D32"/>
        </w:tc>
        <w:tc>
          <w:tcPr>
            <w:tcW w:w="2789" w:type="dxa"/>
          </w:tcPr>
          <w:p w14:paraId="7559E23B" w14:textId="0398F569" w:rsidR="00251D32" w:rsidRDefault="00C230C7" w:rsidP="005E59B4">
            <w:r>
              <w:t>Same as public id, doesn’t match the xBMS xbandRequestId.</w:t>
            </w:r>
          </w:p>
        </w:tc>
      </w:tr>
      <w:tr w:rsidR="000460B1" w:rsidRPr="000B1ADA" w14:paraId="37DDD1D0" w14:textId="77777777" w:rsidTr="00251D32">
        <w:tc>
          <w:tcPr>
            <w:tcW w:w="2419" w:type="dxa"/>
            <w:vAlign w:val="center"/>
          </w:tcPr>
          <w:p w14:paraId="4FC103AF" w14:textId="53C6FA1E" w:rsidR="000460B1" w:rsidRDefault="000460B1" w:rsidP="005E59B4">
            <w:r>
              <w:t>-bandId</w:t>
            </w:r>
          </w:p>
        </w:tc>
        <w:tc>
          <w:tcPr>
            <w:tcW w:w="1221" w:type="dxa"/>
            <w:vAlign w:val="center"/>
          </w:tcPr>
          <w:p w14:paraId="3AB72339" w14:textId="13763DC6" w:rsidR="000460B1" w:rsidRDefault="000460B1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1ECF0299" w14:textId="77777777" w:rsidR="000460B1" w:rsidRDefault="000460B1" w:rsidP="00251D32"/>
        </w:tc>
        <w:tc>
          <w:tcPr>
            <w:tcW w:w="1085" w:type="dxa"/>
            <w:vAlign w:val="center"/>
          </w:tcPr>
          <w:p w14:paraId="06A3669A" w14:textId="77777777" w:rsidR="000460B1" w:rsidRDefault="000460B1" w:rsidP="00251D32"/>
        </w:tc>
        <w:tc>
          <w:tcPr>
            <w:tcW w:w="2789" w:type="dxa"/>
          </w:tcPr>
          <w:p w14:paraId="45A3CC34" w14:textId="3A2C857C" w:rsidR="000460B1" w:rsidRDefault="000460B1" w:rsidP="005E59B4">
            <w:r>
              <w:t>Unique value to that represents the xBand</w:t>
            </w:r>
          </w:p>
        </w:tc>
      </w:tr>
      <w:tr w:rsidR="000460B1" w:rsidRPr="000B1ADA" w14:paraId="24B417F8" w14:textId="77777777" w:rsidTr="00251D32">
        <w:tc>
          <w:tcPr>
            <w:tcW w:w="2419" w:type="dxa"/>
            <w:vAlign w:val="center"/>
          </w:tcPr>
          <w:p w14:paraId="1B3F04C0" w14:textId="2C085D49" w:rsidR="000460B1" w:rsidRDefault="000460B1" w:rsidP="005E59B4">
            <w:r>
              <w:t>-guests</w:t>
            </w:r>
          </w:p>
        </w:tc>
        <w:tc>
          <w:tcPr>
            <w:tcW w:w="1221" w:type="dxa"/>
            <w:vAlign w:val="center"/>
          </w:tcPr>
          <w:p w14:paraId="5BA5E98E" w14:textId="57EF8B57" w:rsidR="000460B1" w:rsidRDefault="000460B1" w:rsidP="005E59B4">
            <w:r>
              <w:t>Complex</w:t>
            </w:r>
          </w:p>
        </w:tc>
        <w:tc>
          <w:tcPr>
            <w:tcW w:w="1306" w:type="dxa"/>
            <w:vAlign w:val="center"/>
          </w:tcPr>
          <w:p w14:paraId="06FDC215" w14:textId="1BC16FEF" w:rsidR="000460B1" w:rsidRDefault="000460B1" w:rsidP="00251D32">
            <w:r>
              <w:t>Array</w:t>
            </w:r>
          </w:p>
        </w:tc>
        <w:tc>
          <w:tcPr>
            <w:tcW w:w="1085" w:type="dxa"/>
            <w:vAlign w:val="center"/>
          </w:tcPr>
          <w:p w14:paraId="500B5CC5" w14:textId="77777777" w:rsidR="000460B1" w:rsidRDefault="000460B1" w:rsidP="00251D32"/>
        </w:tc>
        <w:tc>
          <w:tcPr>
            <w:tcW w:w="2789" w:type="dxa"/>
          </w:tcPr>
          <w:p w14:paraId="5EF2D3CC" w14:textId="66EFE9CE" w:rsidR="000460B1" w:rsidRDefault="000460B1" w:rsidP="005E59B4">
            <w:r>
              <w:t>Guests assigned to the band. Always empty, to avoid circular references.</w:t>
            </w:r>
          </w:p>
        </w:tc>
      </w:tr>
      <w:tr w:rsidR="000460B1" w:rsidRPr="000B1ADA" w14:paraId="21258E28" w14:textId="77777777" w:rsidTr="00251D32">
        <w:tc>
          <w:tcPr>
            <w:tcW w:w="2419" w:type="dxa"/>
            <w:vAlign w:val="center"/>
          </w:tcPr>
          <w:p w14:paraId="1039C4A9" w14:textId="38CB562C" w:rsidR="000460B1" w:rsidRDefault="000460B1" w:rsidP="005E59B4">
            <w:r>
              <w:t>-shortRangeTag</w:t>
            </w:r>
          </w:p>
        </w:tc>
        <w:tc>
          <w:tcPr>
            <w:tcW w:w="1221" w:type="dxa"/>
            <w:vAlign w:val="center"/>
          </w:tcPr>
          <w:p w14:paraId="133A4583" w14:textId="6BB5A4F5" w:rsidR="000460B1" w:rsidRDefault="000460B1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3D897C52" w14:textId="77777777" w:rsidR="000460B1" w:rsidRDefault="000460B1" w:rsidP="00251D32"/>
        </w:tc>
        <w:tc>
          <w:tcPr>
            <w:tcW w:w="1085" w:type="dxa"/>
            <w:vAlign w:val="center"/>
          </w:tcPr>
          <w:p w14:paraId="5E732570" w14:textId="77777777" w:rsidR="000460B1" w:rsidRDefault="000460B1" w:rsidP="00251D32"/>
        </w:tc>
        <w:tc>
          <w:tcPr>
            <w:tcW w:w="2789" w:type="dxa"/>
          </w:tcPr>
          <w:p w14:paraId="027016C1" w14:textId="232A9626" w:rsidR="000460B1" w:rsidRDefault="000460B1" w:rsidP="005E59B4">
            <w:r>
              <w:t>Hexadecimal representation of xBMS shortRangeTag.</w:t>
            </w:r>
          </w:p>
        </w:tc>
      </w:tr>
      <w:tr w:rsidR="000460B1" w:rsidRPr="000B1ADA" w14:paraId="01C1799B" w14:textId="77777777" w:rsidTr="00251D32">
        <w:tc>
          <w:tcPr>
            <w:tcW w:w="2419" w:type="dxa"/>
            <w:vAlign w:val="center"/>
          </w:tcPr>
          <w:p w14:paraId="1BEBA4D4" w14:textId="7662D2D2" w:rsidR="000460B1" w:rsidRDefault="000460B1" w:rsidP="005E59B4">
            <w:r>
              <w:t>-longRangeTag</w:t>
            </w:r>
          </w:p>
        </w:tc>
        <w:tc>
          <w:tcPr>
            <w:tcW w:w="1221" w:type="dxa"/>
            <w:vAlign w:val="center"/>
          </w:tcPr>
          <w:p w14:paraId="3A1F1EC6" w14:textId="483EC63D" w:rsidR="000460B1" w:rsidRDefault="000460B1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56EC6FE4" w14:textId="77777777" w:rsidR="000460B1" w:rsidRDefault="000460B1" w:rsidP="00251D32"/>
        </w:tc>
        <w:tc>
          <w:tcPr>
            <w:tcW w:w="1085" w:type="dxa"/>
            <w:vAlign w:val="center"/>
          </w:tcPr>
          <w:p w14:paraId="478D4F20" w14:textId="77777777" w:rsidR="000460B1" w:rsidRDefault="000460B1" w:rsidP="00251D32"/>
        </w:tc>
        <w:tc>
          <w:tcPr>
            <w:tcW w:w="2789" w:type="dxa"/>
          </w:tcPr>
          <w:p w14:paraId="13215B8A" w14:textId="33CEEEAC" w:rsidR="000460B1" w:rsidRDefault="000460B1" w:rsidP="005E59B4">
            <w:r>
              <w:t>Hexadecimal representation, in reverse byte order of publicid.</w:t>
            </w:r>
          </w:p>
        </w:tc>
      </w:tr>
      <w:tr w:rsidR="000460B1" w:rsidRPr="000B1ADA" w14:paraId="0AB0CB38" w14:textId="77777777" w:rsidTr="00251D32">
        <w:tc>
          <w:tcPr>
            <w:tcW w:w="2419" w:type="dxa"/>
            <w:vAlign w:val="center"/>
          </w:tcPr>
          <w:p w14:paraId="08202AA1" w14:textId="3B70EBA6" w:rsidR="000460B1" w:rsidRDefault="000460B1" w:rsidP="005E59B4">
            <w:r>
              <w:t>-secondaryState</w:t>
            </w:r>
          </w:p>
        </w:tc>
        <w:tc>
          <w:tcPr>
            <w:tcW w:w="1221" w:type="dxa"/>
            <w:vAlign w:val="center"/>
          </w:tcPr>
          <w:p w14:paraId="5510192F" w14:textId="760D2401" w:rsidR="000460B1" w:rsidRDefault="000460B1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65A310D7" w14:textId="77777777" w:rsidR="000460B1" w:rsidRDefault="000460B1" w:rsidP="00251D32"/>
        </w:tc>
        <w:tc>
          <w:tcPr>
            <w:tcW w:w="1085" w:type="dxa"/>
            <w:vAlign w:val="center"/>
          </w:tcPr>
          <w:p w14:paraId="3BC9F01B" w14:textId="77777777" w:rsidR="000460B1" w:rsidRDefault="000460B1" w:rsidP="00251D32"/>
        </w:tc>
        <w:tc>
          <w:tcPr>
            <w:tcW w:w="2789" w:type="dxa"/>
          </w:tcPr>
          <w:p w14:paraId="4D0D1A25" w14:textId="2C9C7420" w:rsidR="000460B1" w:rsidRDefault="00C230C7" w:rsidP="005E59B4">
            <w:r w:rsidRPr="00C230C7">
              <w:t>The secondary state of the xBand; e.g., reason why it is inactive.</w:t>
            </w:r>
          </w:p>
        </w:tc>
      </w:tr>
    </w:tbl>
    <w:p w14:paraId="3199B6B0" w14:textId="5D392C33" w:rsidR="003E0170" w:rsidRDefault="003E0170" w:rsidP="003E0170">
      <w:pPr>
        <w:pStyle w:val="Heading4"/>
      </w:pPr>
      <w:r>
        <w:t>Example</w:t>
      </w:r>
    </w:p>
    <w:p w14:paraId="4849F215" w14:textId="77777777" w:rsidR="004C7F44" w:rsidRDefault="004C7F44" w:rsidP="004C7F44">
      <w:pPr>
        <w:pStyle w:val="H4Body"/>
      </w:pPr>
      <w:r>
        <w:t>{</w:t>
      </w:r>
    </w:p>
    <w:p w14:paraId="372B3625" w14:textId="2F5607BE" w:rsidR="004C7F44" w:rsidRDefault="004C7F44" w:rsidP="004C7F44">
      <w:pPr>
        <w:pStyle w:val="H4Body"/>
        <w:ind w:left="720" w:firstLine="720"/>
      </w:pPr>
      <w:r>
        <w:t>"startItem": 0,</w:t>
      </w:r>
    </w:p>
    <w:p w14:paraId="0FC90B60" w14:textId="77777777" w:rsidR="004C7F44" w:rsidRDefault="004C7F44" w:rsidP="004C7F44">
      <w:pPr>
        <w:pStyle w:val="H4Body"/>
      </w:pPr>
      <w:r>
        <w:t xml:space="preserve">    "itemLimit": 0,</w:t>
      </w:r>
    </w:p>
    <w:p w14:paraId="2EC624DD" w14:textId="77777777" w:rsidR="004C7F44" w:rsidRDefault="004C7F44" w:rsidP="004C7F44">
      <w:pPr>
        <w:pStyle w:val="H4Body"/>
      </w:pPr>
      <w:r>
        <w:lastRenderedPageBreak/>
        <w:t xml:space="preserve">    "itemCount": 1,</w:t>
      </w:r>
    </w:p>
    <w:p w14:paraId="0280F49A" w14:textId="77777777" w:rsidR="004C7F44" w:rsidRDefault="004C7F44" w:rsidP="004C7F44">
      <w:pPr>
        <w:pStyle w:val="H4Body"/>
      </w:pPr>
      <w:r>
        <w:t xml:space="preserve">    "xbands": [</w:t>
      </w:r>
    </w:p>
    <w:p w14:paraId="283461E8" w14:textId="77777777" w:rsidR="004C7F44" w:rsidRDefault="004C7F44" w:rsidP="004C7F44">
      <w:pPr>
        <w:pStyle w:val="H4Body"/>
      </w:pPr>
      <w:r>
        <w:t xml:space="preserve">        {</w:t>
      </w:r>
    </w:p>
    <w:p w14:paraId="7C9CD054" w14:textId="77777777" w:rsidR="004C7F44" w:rsidRDefault="004C7F44" w:rsidP="004C7F44">
      <w:pPr>
        <w:pStyle w:val="H4Body"/>
      </w:pPr>
      <w:r>
        <w:t xml:space="preserve">            "state": "Active",</w:t>
      </w:r>
    </w:p>
    <w:p w14:paraId="26F12F90" w14:textId="77777777" w:rsidR="004C7F44" w:rsidRDefault="004C7F44" w:rsidP="004C7F44">
      <w:pPr>
        <w:pStyle w:val="H4Body"/>
      </w:pPr>
      <w:r>
        <w:t xml:space="preserve">            "publicId": "3A387F129FA16C00",</w:t>
      </w:r>
    </w:p>
    <w:p w14:paraId="0DBA6355" w14:textId="77777777" w:rsidR="004C7F44" w:rsidRDefault="004C7F44" w:rsidP="004C7F44">
      <w:pPr>
        <w:pStyle w:val="H4Body"/>
      </w:pPr>
      <w:r>
        <w:t xml:space="preserve">            "productId": "3A387F129FA16C00",</w:t>
      </w:r>
    </w:p>
    <w:p w14:paraId="42817A50" w14:textId="77777777" w:rsidR="004C7F44" w:rsidRDefault="004C7F44" w:rsidP="004C7F44">
      <w:pPr>
        <w:pStyle w:val="H4Body"/>
      </w:pPr>
      <w:r>
        <w:t xml:space="preserve">            "xbandId": 35753116,</w:t>
      </w:r>
    </w:p>
    <w:p w14:paraId="7C3E1F02" w14:textId="77777777" w:rsidR="004C7F44" w:rsidRDefault="004C7F44" w:rsidP="004C7F44">
      <w:pPr>
        <w:pStyle w:val="H4Body"/>
      </w:pPr>
      <w:r>
        <w:t xml:space="preserve">            "xbandRequestId": "3A387F129FA16C00",</w:t>
      </w:r>
    </w:p>
    <w:p w14:paraId="763888A8" w14:textId="77777777" w:rsidR="004C7F44" w:rsidRDefault="004C7F44" w:rsidP="004C7F44">
      <w:pPr>
        <w:pStyle w:val="H4Body"/>
      </w:pPr>
      <w:r>
        <w:t xml:space="preserve">            "bandId": "3A387F129FA16C00",</w:t>
      </w:r>
    </w:p>
    <w:p w14:paraId="71DF9BD3" w14:textId="77777777" w:rsidR="004C7F44" w:rsidRDefault="004C7F44" w:rsidP="004C7F44">
      <w:pPr>
        <w:pStyle w:val="H4Body"/>
      </w:pPr>
      <w:r>
        <w:t xml:space="preserve">            "guests": [ ],</w:t>
      </w:r>
    </w:p>
    <w:p w14:paraId="2A69E52A" w14:textId="77777777" w:rsidR="004C7F44" w:rsidRDefault="004C7F44" w:rsidP="004C7F44">
      <w:pPr>
        <w:pStyle w:val="H4Body"/>
      </w:pPr>
      <w:r>
        <w:t xml:space="preserve">            "shortRangeTag": "F0FCCFB5590000",</w:t>
      </w:r>
    </w:p>
    <w:p w14:paraId="3B894B4F" w14:textId="77777777" w:rsidR="004C7F44" w:rsidRDefault="004C7F44" w:rsidP="004C7F44">
      <w:pPr>
        <w:pStyle w:val="H4Body"/>
      </w:pPr>
      <w:r>
        <w:t xml:space="preserve">            "longRangeTag": "FFDBEDF800",</w:t>
      </w:r>
    </w:p>
    <w:p w14:paraId="1D1AE161" w14:textId="77777777" w:rsidR="004C7F44" w:rsidRDefault="004C7F44" w:rsidP="004C7F44">
      <w:pPr>
        <w:pStyle w:val="H4Body"/>
      </w:pPr>
      <w:r>
        <w:t xml:space="preserve">            "secondaryState": "Active"</w:t>
      </w:r>
    </w:p>
    <w:p w14:paraId="2B450B40" w14:textId="77777777" w:rsidR="004C7F44" w:rsidRDefault="004C7F44" w:rsidP="004C7F44">
      <w:pPr>
        <w:pStyle w:val="H4Body"/>
      </w:pPr>
      <w:r>
        <w:t xml:space="preserve">        }</w:t>
      </w:r>
    </w:p>
    <w:p w14:paraId="6A3E82F8" w14:textId="7D81AA71" w:rsidR="004C7F44" w:rsidRDefault="004C7F44" w:rsidP="004C7F44">
      <w:pPr>
        <w:pStyle w:val="H4Body"/>
      </w:pPr>
      <w:r>
        <w:t xml:space="preserve">    ]</w:t>
      </w:r>
    </w:p>
    <w:p w14:paraId="3891EFFF" w14:textId="7B33639E" w:rsidR="004C7F44" w:rsidRPr="004C7F44" w:rsidRDefault="004C7F44" w:rsidP="004C7F44">
      <w:pPr>
        <w:pStyle w:val="H4Body"/>
      </w:pPr>
      <w:r>
        <w:t>}</w:t>
      </w:r>
    </w:p>
    <w:p w14:paraId="06178E62" w14:textId="079A3033" w:rsidR="00D11D6E" w:rsidRDefault="00D11D6E" w:rsidP="00B24771">
      <w:pPr>
        <w:pStyle w:val="Heading2"/>
      </w:pPr>
      <w:bookmarkStart w:id="19" w:name="_Toc365371308"/>
      <w:r>
        <w:t>Provide Guest Locators</w:t>
      </w:r>
      <w:bookmarkEnd w:id="19"/>
    </w:p>
    <w:p w14:paraId="1CA4AE8B" w14:textId="00FCA062" w:rsidR="00D11D6E" w:rsidRDefault="00D11D6E" w:rsidP="00D11D6E">
      <w:pPr>
        <w:pStyle w:val="H2Body"/>
      </w:pPr>
      <w:r>
        <w:t>The provide guest locators API returns a list of identifiers types currently supported by IDMS. Attempting to retrieve a guest using identifiers not returned from this endpoint will be ignored.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298"/>
        <w:gridCol w:w="5342"/>
      </w:tblGrid>
      <w:tr w:rsidR="00D11D6E" w14:paraId="41D9104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4C8BB59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53C82FA8" w14:textId="77777777" w:rsidR="00D11D6E" w:rsidRDefault="00D11D6E" w:rsidP="0037156E">
            <w:pPr>
              <w:pStyle w:val="H2Body"/>
              <w:ind w:left="0"/>
            </w:pPr>
            <w:r>
              <w:t>/guest/{guestId}/xbands or</w:t>
            </w:r>
            <w:r>
              <w:br/>
              <w:t>/guest/id={guestIdType}={guestIdValue}/xbands</w:t>
            </w:r>
          </w:p>
        </w:tc>
      </w:tr>
      <w:tr w:rsidR="00D11D6E" w14:paraId="5C45DB00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F52623D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568F8DF5" w14:textId="77777777" w:rsidR="00D11D6E" w:rsidRDefault="00D11D6E" w:rsidP="0037156E">
            <w:pPr>
              <w:pStyle w:val="H2Body"/>
              <w:ind w:left="0"/>
            </w:pPr>
            <w:r>
              <w:t>GET</w:t>
            </w:r>
          </w:p>
        </w:tc>
      </w:tr>
      <w:tr w:rsidR="00D11D6E" w14:paraId="1986AB6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EEF7785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43C9386E" w14:textId="77777777" w:rsidR="00D11D6E" w:rsidRDefault="00D11D6E" w:rsidP="0037156E">
            <w:pPr>
              <w:pStyle w:val="H2Body"/>
              <w:ind w:left="0"/>
            </w:pPr>
            <w:r>
              <w:t>JSON</w:t>
            </w:r>
          </w:p>
        </w:tc>
      </w:tr>
      <w:tr w:rsidR="00D11D6E" w14:paraId="0003C21F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E6A6748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33091F55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  <w:tr w:rsidR="00D11D6E" w14:paraId="5C199A25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B3AC241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083B0ACA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427E6FF7" w14:textId="77777777" w:rsidR="00D11D6E" w:rsidRPr="00D11D6E" w:rsidRDefault="00D11D6E" w:rsidP="00D11D6E">
      <w:pPr>
        <w:pStyle w:val="H2Body"/>
      </w:pPr>
    </w:p>
    <w:p w14:paraId="4DCEC709" w14:textId="77777777" w:rsidR="003E0170" w:rsidRDefault="003E0170" w:rsidP="003E0170">
      <w:pPr>
        <w:pStyle w:val="Heading3"/>
      </w:pPr>
      <w:bookmarkStart w:id="20" w:name="_Toc365371309"/>
      <w:r>
        <w:lastRenderedPageBreak/>
        <w:t>Request</w:t>
      </w:r>
      <w:bookmarkEnd w:id="20"/>
    </w:p>
    <w:p w14:paraId="10B68AED" w14:textId="77777777" w:rsidR="003E0170" w:rsidRDefault="003E0170" w:rsidP="003E0170">
      <w:pPr>
        <w:pStyle w:val="Heading4"/>
      </w:pPr>
      <w:r>
        <w:t>Path Variables</w:t>
      </w:r>
    </w:p>
    <w:p w14:paraId="64D8F871" w14:textId="7F04BCF9" w:rsidR="0040056A" w:rsidRPr="0040056A" w:rsidRDefault="0040056A" w:rsidP="0040056A">
      <w:pPr>
        <w:pStyle w:val="H4Body"/>
      </w:pPr>
      <w:r>
        <w:t>No path variables need to be specified.</w:t>
      </w:r>
    </w:p>
    <w:p w14:paraId="7C24F829" w14:textId="77777777" w:rsidR="003E0170" w:rsidRDefault="003E0170" w:rsidP="003E0170">
      <w:pPr>
        <w:pStyle w:val="Heading4"/>
      </w:pPr>
      <w:r>
        <w:t>Request Body</w:t>
      </w:r>
    </w:p>
    <w:p w14:paraId="315124D2" w14:textId="77777777" w:rsidR="003E0170" w:rsidRDefault="003E0170" w:rsidP="003E0170">
      <w:pPr>
        <w:pStyle w:val="H4Body"/>
      </w:pPr>
      <w:r>
        <w:t>The request body for this service will be empty.</w:t>
      </w:r>
    </w:p>
    <w:p w14:paraId="14FD6E86" w14:textId="77777777" w:rsidR="003E0170" w:rsidRDefault="003E0170" w:rsidP="003E0170">
      <w:pPr>
        <w:pStyle w:val="Heading3"/>
      </w:pPr>
      <w:bookmarkStart w:id="21" w:name="_Toc365371310"/>
      <w:r>
        <w:t>Response</w:t>
      </w:r>
      <w:bookmarkEnd w:id="21"/>
    </w:p>
    <w:p w14:paraId="5985CBF1" w14:textId="77777777" w:rsidR="003E0170" w:rsidRDefault="003E0170" w:rsidP="003E0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19DB934E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5E1DF9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3EB0A5F6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7A64840F" w14:textId="77777777" w:rsidTr="005E59B4">
        <w:tc>
          <w:tcPr>
            <w:tcW w:w="2970" w:type="dxa"/>
            <w:vAlign w:val="center"/>
          </w:tcPr>
          <w:p w14:paraId="17AECF03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284857FE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26DD1A68" w14:textId="77777777" w:rsidTr="005E59B4">
        <w:tc>
          <w:tcPr>
            <w:tcW w:w="2970" w:type="dxa"/>
            <w:vAlign w:val="center"/>
          </w:tcPr>
          <w:p w14:paraId="7D2B3D04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7ED0AF2C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464CD002" w14:textId="77777777" w:rsidTr="005E59B4">
        <w:tc>
          <w:tcPr>
            <w:tcW w:w="2970" w:type="dxa"/>
            <w:vAlign w:val="center"/>
          </w:tcPr>
          <w:p w14:paraId="0B4ABF28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4D941DEC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7CEDBE67" w14:textId="77777777" w:rsidR="003E0170" w:rsidRDefault="003E0170" w:rsidP="003E0170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386828A5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15EE8B3D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7B60652B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3C1623CC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2B088C21" w14:textId="77777777" w:rsidTr="005E59B4">
        <w:tc>
          <w:tcPr>
            <w:tcW w:w="1646" w:type="dxa"/>
            <w:vAlign w:val="center"/>
          </w:tcPr>
          <w:p w14:paraId="0EEC0C20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1099D45C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787491C1" w14:textId="77777777" w:rsidR="004C7F44" w:rsidRDefault="004C7F44" w:rsidP="005E59B4">
            <w:r>
              <w:t>application/json;charset=utf-8</w:t>
            </w:r>
          </w:p>
        </w:tc>
      </w:tr>
    </w:tbl>
    <w:p w14:paraId="47AE7E29" w14:textId="77777777" w:rsidR="003E0170" w:rsidRDefault="003E0170" w:rsidP="003E0170">
      <w:pPr>
        <w:pStyle w:val="Heading4"/>
      </w:pPr>
      <w:r>
        <w:t>Response Body</w:t>
      </w:r>
    </w:p>
    <w:p w14:paraId="631CB223" w14:textId="77777777" w:rsidR="00C163E1" w:rsidRDefault="00C163E1" w:rsidP="00C163E1">
      <w:pPr>
        <w:pStyle w:val="H4Body"/>
      </w:pPr>
      <w:r>
        <w:t>JSON</w:t>
      </w:r>
    </w:p>
    <w:p w14:paraId="5EEAD98E" w14:textId="77777777" w:rsidR="00C163E1" w:rsidRPr="0040056A" w:rsidRDefault="00C163E1" w:rsidP="00C163E1">
      <w:pPr>
        <w:pStyle w:val="H4Body"/>
        <w:rPr>
          <w:b/>
        </w:rPr>
      </w:pPr>
      <w:r w:rsidRPr="0040056A">
        <w:rPr>
          <w:b/>
        </w:rP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C163E1" w:rsidRPr="000B1ADA" w14:paraId="047BD79C" w14:textId="77777777" w:rsidTr="00E736E3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72A90B8D" w14:textId="77777777" w:rsidR="00C163E1" w:rsidRPr="000B1ADA" w:rsidRDefault="00C163E1" w:rsidP="00E736E3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5A2D20CC" w14:textId="77777777" w:rsidR="00C163E1" w:rsidRPr="000B1ADA" w:rsidRDefault="00C163E1" w:rsidP="00E736E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105026A0" w14:textId="77777777" w:rsidR="00C163E1" w:rsidRDefault="00C163E1" w:rsidP="00E736E3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6DE68CE8" w14:textId="77777777" w:rsidR="00C163E1" w:rsidRDefault="00C163E1" w:rsidP="00E736E3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40B896BE" w14:textId="77777777" w:rsidR="00C163E1" w:rsidRDefault="00C163E1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63E1" w:rsidRPr="000B1ADA" w14:paraId="19BA8BBB" w14:textId="77777777" w:rsidTr="00E736E3">
        <w:tc>
          <w:tcPr>
            <w:tcW w:w="2419" w:type="dxa"/>
            <w:vAlign w:val="center"/>
          </w:tcPr>
          <w:p w14:paraId="1E0B3452" w14:textId="28A44117" w:rsidR="00C163E1" w:rsidRPr="000B1ADA" w:rsidRDefault="00C163E1" w:rsidP="00E736E3">
            <w:r>
              <w:t>guestLocators</w:t>
            </w:r>
          </w:p>
        </w:tc>
        <w:tc>
          <w:tcPr>
            <w:tcW w:w="1221" w:type="dxa"/>
            <w:vAlign w:val="center"/>
          </w:tcPr>
          <w:p w14:paraId="2EE2ED8E" w14:textId="043F573E" w:rsidR="00C163E1" w:rsidRPr="000B1ADA" w:rsidRDefault="00C163E1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52C02A2A" w14:textId="0D028838" w:rsidR="00C163E1" w:rsidRDefault="00C163E1" w:rsidP="00E736E3">
            <w:r>
              <w:t>Array</w:t>
            </w:r>
          </w:p>
        </w:tc>
        <w:tc>
          <w:tcPr>
            <w:tcW w:w="1085" w:type="dxa"/>
            <w:vAlign w:val="center"/>
          </w:tcPr>
          <w:p w14:paraId="311E7556" w14:textId="77777777" w:rsidR="00C163E1" w:rsidRDefault="00C163E1" w:rsidP="00E736E3"/>
        </w:tc>
        <w:tc>
          <w:tcPr>
            <w:tcW w:w="2789" w:type="dxa"/>
          </w:tcPr>
          <w:p w14:paraId="7888232E" w14:textId="2137065E" w:rsidR="00C163E1" w:rsidRDefault="00C163E1" w:rsidP="00E736E3">
            <w:r>
              <w:t>List of guest locators currently supported by IDMS.</w:t>
            </w:r>
          </w:p>
        </w:tc>
      </w:tr>
    </w:tbl>
    <w:p w14:paraId="0C2AD7C5" w14:textId="77777777" w:rsidR="003E0170" w:rsidRDefault="003E0170" w:rsidP="003E0170">
      <w:pPr>
        <w:pStyle w:val="Heading4"/>
      </w:pPr>
      <w:r>
        <w:t>Example</w:t>
      </w:r>
    </w:p>
    <w:p w14:paraId="3DB4CFBC" w14:textId="1BB98408" w:rsidR="004C7F44" w:rsidRDefault="004C7F44" w:rsidP="004C7F44">
      <w:pPr>
        <w:pStyle w:val="H4Body"/>
      </w:pPr>
      <w:r>
        <w:t>{</w:t>
      </w:r>
    </w:p>
    <w:p w14:paraId="5C923397" w14:textId="77777777" w:rsidR="004C7F44" w:rsidRDefault="004C7F44" w:rsidP="004C7F44">
      <w:pPr>
        <w:pStyle w:val="H4Body"/>
      </w:pPr>
      <w:r>
        <w:t xml:space="preserve">    "guestLocators": [</w:t>
      </w:r>
    </w:p>
    <w:p w14:paraId="6FD20EF4" w14:textId="77777777" w:rsidR="004C7F44" w:rsidRDefault="004C7F44" w:rsidP="004C7F44">
      <w:pPr>
        <w:pStyle w:val="H4Body"/>
      </w:pPr>
      <w:r>
        <w:t xml:space="preserve">        "gxp-link-id",</w:t>
      </w:r>
    </w:p>
    <w:p w14:paraId="6894A471" w14:textId="77777777" w:rsidR="004C7F44" w:rsidRDefault="004C7F44" w:rsidP="004C7F44">
      <w:pPr>
        <w:pStyle w:val="H4Body"/>
      </w:pPr>
      <w:r>
        <w:t xml:space="preserve">        "dme-link-id",</w:t>
      </w:r>
    </w:p>
    <w:p w14:paraId="2975825B" w14:textId="77777777" w:rsidR="004C7F44" w:rsidRDefault="004C7F44" w:rsidP="004C7F44">
      <w:pPr>
        <w:pStyle w:val="H4Body"/>
      </w:pPr>
      <w:r>
        <w:t xml:space="preserve">        "xbms-link-id",</w:t>
      </w:r>
    </w:p>
    <w:p w14:paraId="1C16A7D7" w14:textId="77777777" w:rsidR="004C7F44" w:rsidRDefault="004C7F44" w:rsidP="004C7F44">
      <w:pPr>
        <w:pStyle w:val="H4Body"/>
      </w:pPr>
      <w:r>
        <w:lastRenderedPageBreak/>
        <w:t xml:space="preserve">        "xid",</w:t>
      </w:r>
    </w:p>
    <w:p w14:paraId="2C31A139" w14:textId="77777777" w:rsidR="004C7F44" w:rsidRDefault="004C7F44" w:rsidP="004C7F44">
      <w:pPr>
        <w:pStyle w:val="H4Body"/>
      </w:pPr>
      <w:r>
        <w:t xml:space="preserve">        "FBID",</w:t>
      </w:r>
    </w:p>
    <w:p w14:paraId="0702D171" w14:textId="77777777" w:rsidR="004C7F44" w:rsidRDefault="004C7F44" w:rsidP="004C7F44">
      <w:pPr>
        <w:pStyle w:val="H4Body"/>
      </w:pPr>
      <w:r>
        <w:t xml:space="preserve">        "swid",</w:t>
      </w:r>
    </w:p>
    <w:p w14:paraId="12298557" w14:textId="77777777" w:rsidR="004C7F44" w:rsidRDefault="004C7F44" w:rsidP="004C7F44">
      <w:pPr>
        <w:pStyle w:val="H4Body"/>
      </w:pPr>
      <w:r>
        <w:t xml:space="preserve">        "transactional-guest-id",</w:t>
      </w:r>
    </w:p>
    <w:p w14:paraId="5DED114D" w14:textId="77777777" w:rsidR="004C7F44" w:rsidRDefault="004C7F44" w:rsidP="004C7F44">
      <w:pPr>
        <w:pStyle w:val="H4Body"/>
      </w:pPr>
      <w:r>
        <w:t xml:space="preserve">        "gff-bog-link-id",</w:t>
      </w:r>
    </w:p>
    <w:p w14:paraId="6ABDA7BD" w14:textId="77777777" w:rsidR="004C7F44" w:rsidRDefault="004C7F44" w:rsidP="004C7F44">
      <w:pPr>
        <w:pStyle w:val="H4Body"/>
      </w:pPr>
      <w:r>
        <w:t xml:space="preserve">        "admission-link-id",</w:t>
      </w:r>
    </w:p>
    <w:p w14:paraId="08D8E5AA" w14:textId="77777777" w:rsidR="004C7F44" w:rsidRDefault="004C7F44" w:rsidP="004C7F44">
      <w:pPr>
        <w:pStyle w:val="H4Body"/>
      </w:pPr>
      <w:r>
        <w:t xml:space="preserve">        "payment-link-id",</w:t>
      </w:r>
    </w:p>
    <w:p w14:paraId="03EF62BC" w14:textId="77777777" w:rsidR="004C7F44" w:rsidRDefault="004C7F44" w:rsidP="004C7F44">
      <w:pPr>
        <w:pStyle w:val="H4Body"/>
      </w:pPr>
      <w:r>
        <w:t xml:space="preserve">        "media-link-id",</w:t>
      </w:r>
    </w:p>
    <w:p w14:paraId="11AB6DB6" w14:textId="77777777" w:rsidR="004C7F44" w:rsidRDefault="004C7F44" w:rsidP="004C7F44">
      <w:pPr>
        <w:pStyle w:val="H4Body"/>
      </w:pPr>
      <w:r>
        <w:t xml:space="preserve">        "leveln-link-id",</w:t>
      </w:r>
    </w:p>
    <w:p w14:paraId="789CA76B" w14:textId="77777777" w:rsidR="004C7F44" w:rsidRDefault="004C7F44" w:rsidP="004C7F44">
      <w:pPr>
        <w:pStyle w:val="H4Body"/>
      </w:pPr>
      <w:r>
        <w:t xml:space="preserve">        "bog-xedc-link-id",</w:t>
      </w:r>
    </w:p>
    <w:p w14:paraId="2CCFBEF1" w14:textId="77777777" w:rsidR="004C7F44" w:rsidRDefault="004C7F44" w:rsidP="004C7F44">
      <w:pPr>
        <w:pStyle w:val="H4Body"/>
      </w:pPr>
      <w:r>
        <w:t xml:space="preserve">        "bog-link-id"</w:t>
      </w:r>
    </w:p>
    <w:p w14:paraId="0BE9F0F1" w14:textId="5C53F3B6" w:rsidR="004C7F44" w:rsidRDefault="004C7F44" w:rsidP="004C7F44">
      <w:pPr>
        <w:pStyle w:val="H4Body"/>
      </w:pPr>
      <w:r>
        <w:t xml:space="preserve">    ]</w:t>
      </w:r>
    </w:p>
    <w:p w14:paraId="09F0967C" w14:textId="28CD0560" w:rsidR="004C7F44" w:rsidRPr="004C7F44" w:rsidRDefault="004C7F44" w:rsidP="004C7F44">
      <w:pPr>
        <w:pStyle w:val="H4Body"/>
      </w:pPr>
      <w:r>
        <w:t>}</w:t>
      </w:r>
    </w:p>
    <w:p w14:paraId="2EBB9B49" w14:textId="3012F8AD" w:rsidR="00D11D6E" w:rsidRDefault="00D11D6E" w:rsidP="00B24771">
      <w:pPr>
        <w:pStyle w:val="Heading2"/>
      </w:pPr>
      <w:bookmarkStart w:id="22" w:name="_Toc365371311"/>
      <w:r>
        <w:t>Provide Guest Identifiers</w:t>
      </w:r>
      <w:bookmarkEnd w:id="22"/>
    </w:p>
    <w:p w14:paraId="0B3CAE63" w14:textId="6F3762A3" w:rsidR="00D11D6E" w:rsidRDefault="00D11D6E" w:rsidP="00D11D6E">
      <w:pPr>
        <w:pStyle w:val="H2Body"/>
      </w:pPr>
      <w:r>
        <w:t xml:space="preserve">The provide guest identifiers API returns a list of key value pairs that represent the source system name and source system id value for a guest. 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023"/>
        <w:gridCol w:w="5617"/>
      </w:tblGrid>
      <w:tr w:rsidR="00D11D6E" w14:paraId="6E3CCF5E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1FACD4E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7DA2EBCB" w14:textId="2F1DCA50" w:rsidR="00D11D6E" w:rsidRDefault="00D11D6E" w:rsidP="0037156E">
            <w:pPr>
              <w:pStyle w:val="H2Body"/>
              <w:ind w:left="0"/>
            </w:pPr>
            <w:r>
              <w:t>/guest/{guestId}/identifiers or</w:t>
            </w:r>
            <w:r>
              <w:br/>
              <w:t>/guest/id={guestIdType}={guestIdValue}/identifiers</w:t>
            </w:r>
          </w:p>
        </w:tc>
      </w:tr>
      <w:tr w:rsidR="00D11D6E" w14:paraId="455A39F6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DEC3678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59F27408" w14:textId="77777777" w:rsidR="00D11D6E" w:rsidRDefault="00D11D6E" w:rsidP="0037156E">
            <w:pPr>
              <w:pStyle w:val="H2Body"/>
              <w:ind w:left="0"/>
            </w:pPr>
            <w:r>
              <w:t>GET</w:t>
            </w:r>
          </w:p>
        </w:tc>
      </w:tr>
      <w:tr w:rsidR="00D11D6E" w14:paraId="5E1CF045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16E7127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74F7B663" w14:textId="77777777" w:rsidR="00D11D6E" w:rsidRDefault="00D11D6E" w:rsidP="0037156E">
            <w:pPr>
              <w:pStyle w:val="H2Body"/>
              <w:ind w:left="0"/>
            </w:pPr>
            <w:r>
              <w:t>JSON</w:t>
            </w:r>
          </w:p>
        </w:tc>
      </w:tr>
      <w:tr w:rsidR="00D11D6E" w14:paraId="51B6B7C9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73A6E18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379E5F31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  <w:tr w:rsidR="00D11D6E" w14:paraId="49900B52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9B583D1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738ED50B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6E410F3E" w14:textId="77777777" w:rsidR="00D11D6E" w:rsidRPr="00D11D6E" w:rsidRDefault="00D11D6E" w:rsidP="00D11D6E">
      <w:pPr>
        <w:pStyle w:val="H2Body"/>
      </w:pPr>
    </w:p>
    <w:p w14:paraId="2A86608D" w14:textId="77777777" w:rsidR="003E0170" w:rsidRDefault="003E0170" w:rsidP="003E0170">
      <w:pPr>
        <w:pStyle w:val="Heading3"/>
      </w:pPr>
      <w:bookmarkStart w:id="23" w:name="_Toc365371312"/>
      <w:r>
        <w:t>Request</w:t>
      </w:r>
      <w:bookmarkEnd w:id="23"/>
    </w:p>
    <w:p w14:paraId="0032CCAE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46966BF7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41929BE2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3072FE66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71080862" w14:textId="77777777" w:rsidTr="005E59B4">
        <w:tc>
          <w:tcPr>
            <w:tcW w:w="4457" w:type="dxa"/>
            <w:vAlign w:val="center"/>
          </w:tcPr>
          <w:p w14:paraId="13B8C590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327FEF31" w14:textId="3359927C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77091CF0" w14:textId="77777777" w:rsidTr="005E59B4">
        <w:tc>
          <w:tcPr>
            <w:tcW w:w="4457" w:type="dxa"/>
          </w:tcPr>
          <w:p w14:paraId="5C3692C8" w14:textId="77777777" w:rsidR="003E0170" w:rsidRDefault="003E0170" w:rsidP="005E59B4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</w:tcPr>
          <w:p w14:paraId="34A9F42C" w14:textId="77777777" w:rsidR="003E0170" w:rsidRDefault="003E0170" w:rsidP="005E59B4">
            <w:pPr>
              <w:pStyle w:val="H3Body"/>
              <w:ind w:left="0"/>
            </w:pPr>
            <w:r>
              <w:t xml:space="preserve">The type of guest identifier to use, i.e. transactional-guest-id. guestId can be </w:t>
            </w:r>
            <w:r>
              <w:lastRenderedPageBreak/>
              <w:t>used when specifying the IDMS guest ID.</w:t>
            </w:r>
          </w:p>
        </w:tc>
      </w:tr>
      <w:tr w:rsidR="003E0170" w14:paraId="5CA523DA" w14:textId="77777777" w:rsidTr="005E59B4">
        <w:tc>
          <w:tcPr>
            <w:tcW w:w="4457" w:type="dxa"/>
          </w:tcPr>
          <w:p w14:paraId="33A8250A" w14:textId="77777777" w:rsidR="003E0170" w:rsidRDefault="003E0170" w:rsidP="005E59B4">
            <w:pPr>
              <w:pStyle w:val="H3Body"/>
              <w:ind w:left="0"/>
            </w:pPr>
            <w:r>
              <w:lastRenderedPageBreak/>
              <w:t>guestIdValue</w:t>
            </w:r>
          </w:p>
        </w:tc>
        <w:tc>
          <w:tcPr>
            <w:tcW w:w="4399" w:type="dxa"/>
          </w:tcPr>
          <w:p w14:paraId="54A1C23B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159DF16F" w14:textId="77777777" w:rsidR="003E0170" w:rsidRDefault="003E0170" w:rsidP="003E0170">
      <w:pPr>
        <w:pStyle w:val="Heading4"/>
      </w:pPr>
      <w:r>
        <w:t>Request Body</w:t>
      </w:r>
    </w:p>
    <w:p w14:paraId="6743EA5E" w14:textId="77777777" w:rsidR="003E0170" w:rsidRDefault="003E0170" w:rsidP="003E0170">
      <w:pPr>
        <w:pStyle w:val="H4Body"/>
      </w:pPr>
      <w:r>
        <w:t>The request body for this service will be empty.</w:t>
      </w:r>
    </w:p>
    <w:p w14:paraId="62A4511E" w14:textId="77777777" w:rsidR="003E0170" w:rsidRDefault="003E0170" w:rsidP="003E0170">
      <w:pPr>
        <w:pStyle w:val="Heading3"/>
      </w:pPr>
      <w:bookmarkStart w:id="24" w:name="_Toc365371313"/>
      <w:r>
        <w:t>Response</w:t>
      </w:r>
      <w:bookmarkEnd w:id="24"/>
    </w:p>
    <w:p w14:paraId="54C8E0B6" w14:textId="77777777" w:rsidR="003E0170" w:rsidRDefault="003E0170" w:rsidP="003E0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70B1603D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0BD4BE70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7B9A7CC4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7D6A9A11" w14:textId="77777777" w:rsidTr="005E59B4">
        <w:tc>
          <w:tcPr>
            <w:tcW w:w="2970" w:type="dxa"/>
            <w:vAlign w:val="center"/>
          </w:tcPr>
          <w:p w14:paraId="5FC5F9DF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490FC7A3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75CF6B83" w14:textId="77777777" w:rsidTr="005E59B4">
        <w:tc>
          <w:tcPr>
            <w:tcW w:w="2970" w:type="dxa"/>
            <w:vAlign w:val="center"/>
          </w:tcPr>
          <w:p w14:paraId="7DA586EB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5235D23E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06C623B7" w14:textId="77777777" w:rsidTr="005E59B4">
        <w:tc>
          <w:tcPr>
            <w:tcW w:w="2970" w:type="dxa"/>
            <w:vAlign w:val="center"/>
          </w:tcPr>
          <w:p w14:paraId="315C7C5F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441C250C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396186C7" w14:textId="77777777" w:rsidR="003E0170" w:rsidRDefault="003E0170" w:rsidP="003E0170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17616718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01F4A0F0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20CECD96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38B1C864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5A0C7F27" w14:textId="77777777" w:rsidTr="005E59B4">
        <w:tc>
          <w:tcPr>
            <w:tcW w:w="1646" w:type="dxa"/>
            <w:vAlign w:val="center"/>
          </w:tcPr>
          <w:p w14:paraId="0EBCB121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77E3F54F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7F46CBFC" w14:textId="77777777" w:rsidR="004C7F44" w:rsidRDefault="004C7F44" w:rsidP="005E59B4">
            <w:r>
              <w:t>application/json;charset=utf-8</w:t>
            </w:r>
          </w:p>
        </w:tc>
      </w:tr>
    </w:tbl>
    <w:p w14:paraId="6D7C3FE8" w14:textId="77777777" w:rsidR="003E0170" w:rsidRDefault="003E0170" w:rsidP="003E0170">
      <w:pPr>
        <w:pStyle w:val="Heading4"/>
      </w:pPr>
      <w:r>
        <w:t>Response Body</w:t>
      </w:r>
    </w:p>
    <w:p w14:paraId="52AC8949" w14:textId="77777777" w:rsidR="003E0170" w:rsidRPr="003E0170" w:rsidRDefault="003E0170" w:rsidP="003E0170">
      <w:pPr>
        <w:pStyle w:val="Heading4"/>
      </w:pPr>
      <w:r>
        <w:t>Example</w:t>
      </w:r>
    </w:p>
    <w:p w14:paraId="52D4DBAF" w14:textId="4AFCB06D" w:rsidR="00D11D6E" w:rsidRDefault="00D11D6E" w:rsidP="00B24771">
      <w:pPr>
        <w:pStyle w:val="Heading2"/>
      </w:pPr>
      <w:bookmarkStart w:id="25" w:name="_Toc365371314"/>
      <w:r>
        <w:t>Provide Guest Celebrations</w:t>
      </w:r>
      <w:bookmarkEnd w:id="25"/>
    </w:p>
    <w:p w14:paraId="613E16D9" w14:textId="4604A95B" w:rsidR="00D11D6E" w:rsidRDefault="00D11D6E" w:rsidP="00D11D6E">
      <w:pPr>
        <w:pStyle w:val="H2Body"/>
      </w:pPr>
      <w:r>
        <w:t>The provide guest celebrations API returns a list of celebrations associated with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803"/>
        <w:gridCol w:w="5837"/>
      </w:tblGrid>
      <w:tr w:rsidR="00D11D6E" w14:paraId="7F8F3370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5FF6956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5278CE4D" w14:textId="1910F1C0" w:rsidR="00D11D6E" w:rsidRDefault="00D11D6E" w:rsidP="0037156E">
            <w:pPr>
              <w:pStyle w:val="H2Body"/>
              <w:ind w:left="0"/>
            </w:pPr>
            <w:r>
              <w:t>/guest/{guestId}/celebrations or</w:t>
            </w:r>
            <w:r>
              <w:br/>
              <w:t>/guest/id={guestIdType}={guestIdValue}/celebrations</w:t>
            </w:r>
          </w:p>
        </w:tc>
      </w:tr>
      <w:tr w:rsidR="00D11D6E" w14:paraId="07401B4D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3B55D3A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4FC6588E" w14:textId="77777777" w:rsidR="00D11D6E" w:rsidRDefault="00D11D6E" w:rsidP="0037156E">
            <w:pPr>
              <w:pStyle w:val="H2Body"/>
              <w:ind w:left="0"/>
            </w:pPr>
            <w:r>
              <w:t>GET</w:t>
            </w:r>
          </w:p>
        </w:tc>
      </w:tr>
      <w:tr w:rsidR="00D11D6E" w14:paraId="7195B7CC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1641909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382153B9" w14:textId="77777777" w:rsidR="00D11D6E" w:rsidRDefault="00D11D6E" w:rsidP="0037156E">
            <w:pPr>
              <w:pStyle w:val="H2Body"/>
              <w:ind w:left="0"/>
            </w:pPr>
            <w:r>
              <w:t>JSON</w:t>
            </w:r>
          </w:p>
        </w:tc>
      </w:tr>
      <w:tr w:rsidR="00D11D6E" w14:paraId="0C65D7C1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7B8F3EA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2D721394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  <w:tr w:rsidR="00D11D6E" w14:paraId="36696EC9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A12C96D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7DC62AEB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4808C5B3" w14:textId="77777777" w:rsidR="00D11D6E" w:rsidRDefault="00D11D6E" w:rsidP="00D11D6E">
      <w:pPr>
        <w:pStyle w:val="H2Body"/>
      </w:pPr>
    </w:p>
    <w:p w14:paraId="13953866" w14:textId="49D3C399" w:rsidR="00D11D6E" w:rsidRDefault="00D11D6E" w:rsidP="00D11D6E">
      <w:pPr>
        <w:pStyle w:val="H2Body"/>
      </w:pPr>
      <w:r w:rsidRPr="00A67167">
        <w:lastRenderedPageBreak/>
        <w:t>This API has been removed.</w:t>
      </w:r>
    </w:p>
    <w:p w14:paraId="10FE63BC" w14:textId="77777777" w:rsidR="003E0170" w:rsidRDefault="003E0170" w:rsidP="003E0170">
      <w:pPr>
        <w:pStyle w:val="Heading3"/>
      </w:pPr>
      <w:bookmarkStart w:id="26" w:name="_Toc365371315"/>
      <w:r>
        <w:t>Request</w:t>
      </w:r>
      <w:bookmarkEnd w:id="26"/>
    </w:p>
    <w:p w14:paraId="0A44D5CD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5B64BFE4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465D5AE8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067541AA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1574D2CB" w14:textId="77777777" w:rsidTr="005E59B4">
        <w:tc>
          <w:tcPr>
            <w:tcW w:w="4457" w:type="dxa"/>
            <w:vAlign w:val="center"/>
          </w:tcPr>
          <w:p w14:paraId="43228351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1E148D13" w14:textId="7C345A5D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04F7F2CB" w14:textId="77777777" w:rsidTr="005E59B4">
        <w:tc>
          <w:tcPr>
            <w:tcW w:w="4457" w:type="dxa"/>
          </w:tcPr>
          <w:p w14:paraId="3DC774C3" w14:textId="77777777" w:rsidR="003E0170" w:rsidRDefault="003E0170" w:rsidP="005E59B4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</w:tcPr>
          <w:p w14:paraId="27D72D77" w14:textId="77777777" w:rsidR="003E0170" w:rsidRDefault="003E0170" w:rsidP="005E59B4">
            <w:pPr>
              <w:pStyle w:val="H3Body"/>
              <w:ind w:left="0"/>
            </w:pPr>
            <w:r>
              <w:t>The type of guest identifier to use, i.e. transactional-guest-id. guestId can be used when specifying the IDMS guest ID.</w:t>
            </w:r>
          </w:p>
        </w:tc>
      </w:tr>
      <w:tr w:rsidR="003E0170" w14:paraId="0B807A5F" w14:textId="77777777" w:rsidTr="005E59B4">
        <w:tc>
          <w:tcPr>
            <w:tcW w:w="4457" w:type="dxa"/>
          </w:tcPr>
          <w:p w14:paraId="372A10F1" w14:textId="77777777" w:rsidR="003E0170" w:rsidRDefault="003E0170" w:rsidP="005E59B4">
            <w:pPr>
              <w:pStyle w:val="H3Body"/>
              <w:ind w:left="0"/>
            </w:pPr>
            <w:r>
              <w:t>guestIdValue</w:t>
            </w:r>
          </w:p>
        </w:tc>
        <w:tc>
          <w:tcPr>
            <w:tcW w:w="4399" w:type="dxa"/>
          </w:tcPr>
          <w:p w14:paraId="63D8B40E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3A97FBC2" w14:textId="77777777" w:rsidR="003E0170" w:rsidRDefault="003E0170" w:rsidP="003E0170">
      <w:pPr>
        <w:pStyle w:val="Heading4"/>
      </w:pPr>
      <w:r>
        <w:t>Request Body</w:t>
      </w:r>
    </w:p>
    <w:p w14:paraId="73A20AD4" w14:textId="77777777" w:rsidR="003E0170" w:rsidRDefault="003E0170" w:rsidP="003E0170">
      <w:pPr>
        <w:pStyle w:val="H4Body"/>
      </w:pPr>
      <w:r>
        <w:t>The request body for this service will be empty.</w:t>
      </w:r>
    </w:p>
    <w:p w14:paraId="401BA5D6" w14:textId="77777777" w:rsidR="003E0170" w:rsidRDefault="003E0170" w:rsidP="003E0170">
      <w:pPr>
        <w:pStyle w:val="Heading3"/>
      </w:pPr>
      <w:bookmarkStart w:id="27" w:name="_Toc365371316"/>
      <w:r>
        <w:t>Response</w:t>
      </w:r>
      <w:bookmarkEnd w:id="27"/>
    </w:p>
    <w:p w14:paraId="7FB5E74B" w14:textId="77777777" w:rsidR="003E0170" w:rsidRDefault="003E0170" w:rsidP="003E0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63FCD975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7A54DB99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24797EA9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440D1618" w14:textId="77777777" w:rsidTr="005E59B4">
        <w:tc>
          <w:tcPr>
            <w:tcW w:w="2970" w:type="dxa"/>
            <w:vAlign w:val="center"/>
          </w:tcPr>
          <w:p w14:paraId="762F42F4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0E288899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42BDA42D" w14:textId="77777777" w:rsidTr="005E59B4">
        <w:tc>
          <w:tcPr>
            <w:tcW w:w="2970" w:type="dxa"/>
            <w:vAlign w:val="center"/>
          </w:tcPr>
          <w:p w14:paraId="45157F9E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64CDB5A0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395AB597" w14:textId="77777777" w:rsidTr="005E59B4">
        <w:tc>
          <w:tcPr>
            <w:tcW w:w="2970" w:type="dxa"/>
            <w:vAlign w:val="center"/>
          </w:tcPr>
          <w:p w14:paraId="00501F27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1CC7D59D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00771F50" w14:textId="77777777" w:rsidR="003E0170" w:rsidRDefault="003E0170" w:rsidP="003E0170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2A4A3BF1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2C76D7B5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663DFABE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72C92981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0CA5558C" w14:textId="77777777" w:rsidTr="005E59B4">
        <w:tc>
          <w:tcPr>
            <w:tcW w:w="1646" w:type="dxa"/>
            <w:vAlign w:val="center"/>
          </w:tcPr>
          <w:p w14:paraId="7CEA4C9C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438A087D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21747B27" w14:textId="77777777" w:rsidR="004C7F44" w:rsidRDefault="004C7F44" w:rsidP="005E59B4">
            <w:r>
              <w:t>application/json;charset=utf-8</w:t>
            </w:r>
          </w:p>
        </w:tc>
      </w:tr>
    </w:tbl>
    <w:p w14:paraId="74F8E54D" w14:textId="77777777" w:rsidR="003E0170" w:rsidRDefault="003E0170" w:rsidP="003E0170">
      <w:pPr>
        <w:pStyle w:val="Heading4"/>
      </w:pPr>
      <w:r>
        <w:t>Response Body</w:t>
      </w:r>
    </w:p>
    <w:p w14:paraId="10B5EF22" w14:textId="77777777" w:rsidR="00C93A38" w:rsidRDefault="00C93A38" w:rsidP="00C93A38">
      <w:pPr>
        <w:pStyle w:val="H4Body"/>
      </w:pPr>
      <w:r>
        <w:t>JSON</w:t>
      </w:r>
    </w:p>
    <w:p w14:paraId="2EA393BD" w14:textId="77777777" w:rsidR="00C93A38" w:rsidRDefault="00C93A38" w:rsidP="00C93A38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C93A38" w:rsidRPr="000B1ADA" w14:paraId="76FEB416" w14:textId="77777777" w:rsidTr="00E736E3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54678FD4" w14:textId="77777777" w:rsidR="00C93A38" w:rsidRPr="000B1ADA" w:rsidRDefault="00C93A38" w:rsidP="00E736E3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24058D83" w14:textId="77777777" w:rsidR="00C93A38" w:rsidRPr="000B1ADA" w:rsidRDefault="00C93A38" w:rsidP="00E736E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041297BC" w14:textId="77777777" w:rsidR="00C93A38" w:rsidRDefault="00C93A38" w:rsidP="00E736E3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5853C32A" w14:textId="77777777" w:rsidR="00C93A38" w:rsidRDefault="00C93A38" w:rsidP="00E736E3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2073011F" w14:textId="77777777" w:rsidR="00C93A38" w:rsidRDefault="00C93A38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3A38" w:rsidRPr="000B1ADA" w14:paraId="31C4D44E" w14:textId="77777777" w:rsidTr="00C93A38">
        <w:tc>
          <w:tcPr>
            <w:tcW w:w="2419" w:type="dxa"/>
            <w:vAlign w:val="center"/>
          </w:tcPr>
          <w:p w14:paraId="244FA82E" w14:textId="1498792E" w:rsidR="00C93A38" w:rsidRPr="000B1ADA" w:rsidRDefault="00C93A38" w:rsidP="00E736E3">
            <w:r>
              <w:t>identifiers</w:t>
            </w:r>
          </w:p>
        </w:tc>
        <w:tc>
          <w:tcPr>
            <w:tcW w:w="1221" w:type="dxa"/>
            <w:vAlign w:val="center"/>
          </w:tcPr>
          <w:p w14:paraId="1EF3ADAD" w14:textId="7E8CEE73" w:rsidR="00C93A38" w:rsidRPr="000B1ADA" w:rsidRDefault="00C93A38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055A8BD6" w14:textId="7FA49EDF" w:rsidR="00C93A38" w:rsidRDefault="00C93A38" w:rsidP="00C93A38">
            <w:r>
              <w:t>Array</w:t>
            </w:r>
          </w:p>
        </w:tc>
        <w:tc>
          <w:tcPr>
            <w:tcW w:w="1085" w:type="dxa"/>
            <w:vAlign w:val="center"/>
          </w:tcPr>
          <w:p w14:paraId="7DB336E1" w14:textId="7EAC1FE6" w:rsidR="00C93A38" w:rsidRDefault="00C93A38" w:rsidP="00C93A38">
            <w:r>
              <w:t>n/a</w:t>
            </w:r>
          </w:p>
        </w:tc>
        <w:tc>
          <w:tcPr>
            <w:tcW w:w="2789" w:type="dxa"/>
          </w:tcPr>
          <w:p w14:paraId="5F4D4109" w14:textId="2C50C9AB" w:rsidR="00C93A38" w:rsidRDefault="00C93A38" w:rsidP="00E736E3">
            <w:r>
              <w:t>Source system identifier key value pairs.</w:t>
            </w:r>
          </w:p>
        </w:tc>
      </w:tr>
      <w:tr w:rsidR="00C93A38" w:rsidRPr="000B1ADA" w14:paraId="4C3823A1" w14:textId="77777777" w:rsidTr="00E736E3">
        <w:tc>
          <w:tcPr>
            <w:tcW w:w="2419" w:type="dxa"/>
            <w:vAlign w:val="center"/>
          </w:tcPr>
          <w:p w14:paraId="67118C99" w14:textId="520752DC" w:rsidR="00C93A38" w:rsidRDefault="00C93A38" w:rsidP="00E736E3">
            <w:r>
              <w:lastRenderedPageBreak/>
              <w:t>-value</w:t>
            </w:r>
          </w:p>
        </w:tc>
        <w:tc>
          <w:tcPr>
            <w:tcW w:w="1221" w:type="dxa"/>
            <w:vAlign w:val="center"/>
          </w:tcPr>
          <w:p w14:paraId="274BC8BD" w14:textId="5AF682A1" w:rsidR="00C93A38" w:rsidRDefault="00C93A38" w:rsidP="00E736E3">
            <w:r>
              <w:t>String</w:t>
            </w:r>
          </w:p>
        </w:tc>
        <w:tc>
          <w:tcPr>
            <w:tcW w:w="1306" w:type="dxa"/>
          </w:tcPr>
          <w:p w14:paraId="2160B781" w14:textId="77777777" w:rsidR="00C93A38" w:rsidRDefault="00C93A38" w:rsidP="00E736E3"/>
        </w:tc>
        <w:tc>
          <w:tcPr>
            <w:tcW w:w="1085" w:type="dxa"/>
          </w:tcPr>
          <w:p w14:paraId="166C9639" w14:textId="77777777" w:rsidR="00C93A38" w:rsidRDefault="00C93A38" w:rsidP="00E736E3"/>
        </w:tc>
        <w:tc>
          <w:tcPr>
            <w:tcW w:w="2789" w:type="dxa"/>
          </w:tcPr>
          <w:p w14:paraId="5ECBD1B0" w14:textId="509F34ED" w:rsidR="00C93A38" w:rsidRDefault="00C93A38" w:rsidP="00E736E3">
            <w:r>
              <w:t>Source system id for the guest.</w:t>
            </w:r>
          </w:p>
        </w:tc>
      </w:tr>
      <w:tr w:rsidR="00C93A38" w:rsidRPr="000B1ADA" w14:paraId="44CEDB10" w14:textId="77777777" w:rsidTr="00E736E3">
        <w:tc>
          <w:tcPr>
            <w:tcW w:w="2419" w:type="dxa"/>
            <w:vAlign w:val="center"/>
          </w:tcPr>
          <w:p w14:paraId="20BBB766" w14:textId="6453330E" w:rsidR="00C93A38" w:rsidRDefault="00C93A38" w:rsidP="00E736E3">
            <w:r>
              <w:t>-type</w:t>
            </w:r>
          </w:p>
        </w:tc>
        <w:tc>
          <w:tcPr>
            <w:tcW w:w="1221" w:type="dxa"/>
            <w:vAlign w:val="center"/>
          </w:tcPr>
          <w:p w14:paraId="5C778AB6" w14:textId="68A39253" w:rsidR="00C93A38" w:rsidRDefault="00C93A38" w:rsidP="00E736E3">
            <w:r>
              <w:t>String</w:t>
            </w:r>
          </w:p>
        </w:tc>
        <w:tc>
          <w:tcPr>
            <w:tcW w:w="1306" w:type="dxa"/>
          </w:tcPr>
          <w:p w14:paraId="71114CF8" w14:textId="77777777" w:rsidR="00C93A38" w:rsidRDefault="00C93A38" w:rsidP="00E736E3"/>
        </w:tc>
        <w:tc>
          <w:tcPr>
            <w:tcW w:w="1085" w:type="dxa"/>
          </w:tcPr>
          <w:p w14:paraId="3FC2B2AA" w14:textId="77777777" w:rsidR="00C93A38" w:rsidRDefault="00C93A38" w:rsidP="00E736E3"/>
        </w:tc>
        <w:tc>
          <w:tcPr>
            <w:tcW w:w="2789" w:type="dxa"/>
          </w:tcPr>
          <w:p w14:paraId="2B4D053E" w14:textId="4CAC5D95" w:rsidR="00C93A38" w:rsidRDefault="00C93A38" w:rsidP="00E736E3">
            <w:r>
              <w:t>Guest locator.</w:t>
            </w:r>
          </w:p>
        </w:tc>
      </w:tr>
      <w:tr w:rsidR="00C93A38" w:rsidRPr="000B1ADA" w14:paraId="5F42181D" w14:textId="77777777" w:rsidTr="00E736E3">
        <w:tc>
          <w:tcPr>
            <w:tcW w:w="2419" w:type="dxa"/>
            <w:vAlign w:val="center"/>
          </w:tcPr>
          <w:p w14:paraId="4EB6CFDA" w14:textId="0B8EFB51" w:rsidR="00C93A38" w:rsidRDefault="00C93A38" w:rsidP="00E736E3">
            <w:r>
              <w:t>-guestId</w:t>
            </w:r>
          </w:p>
        </w:tc>
        <w:tc>
          <w:tcPr>
            <w:tcW w:w="1221" w:type="dxa"/>
            <w:vAlign w:val="center"/>
          </w:tcPr>
          <w:p w14:paraId="5650AC45" w14:textId="5A8A649F" w:rsidR="00C93A38" w:rsidRDefault="00C93A38" w:rsidP="00E736E3">
            <w:r>
              <w:t>Long</w:t>
            </w:r>
          </w:p>
        </w:tc>
        <w:tc>
          <w:tcPr>
            <w:tcW w:w="1306" w:type="dxa"/>
          </w:tcPr>
          <w:p w14:paraId="6FEDB73E" w14:textId="77777777" w:rsidR="00C93A38" w:rsidRDefault="00C93A38" w:rsidP="00E736E3"/>
        </w:tc>
        <w:tc>
          <w:tcPr>
            <w:tcW w:w="1085" w:type="dxa"/>
          </w:tcPr>
          <w:p w14:paraId="0D9BC01C" w14:textId="77777777" w:rsidR="00C93A38" w:rsidRDefault="00C93A38" w:rsidP="00E736E3"/>
        </w:tc>
        <w:tc>
          <w:tcPr>
            <w:tcW w:w="2789" w:type="dxa"/>
          </w:tcPr>
          <w:p w14:paraId="2B25ABF1" w14:textId="495BEEB3" w:rsidR="00C93A38" w:rsidRDefault="00C93A38" w:rsidP="00E736E3">
            <w:r>
              <w:t>IDMS guest id.</w:t>
            </w:r>
          </w:p>
        </w:tc>
      </w:tr>
      <w:tr w:rsidR="00C93A38" w:rsidRPr="000B1ADA" w14:paraId="15EAE77F" w14:textId="77777777" w:rsidTr="00E736E3">
        <w:tc>
          <w:tcPr>
            <w:tcW w:w="2419" w:type="dxa"/>
            <w:vAlign w:val="center"/>
          </w:tcPr>
          <w:p w14:paraId="7D5BDB31" w14:textId="6FBFBB24" w:rsidR="00C93A38" w:rsidRDefault="00C93A38" w:rsidP="00E736E3">
            <w:r>
              <w:t>links</w:t>
            </w:r>
          </w:p>
        </w:tc>
        <w:tc>
          <w:tcPr>
            <w:tcW w:w="1221" w:type="dxa"/>
            <w:vAlign w:val="center"/>
          </w:tcPr>
          <w:p w14:paraId="47F4F324" w14:textId="297B4346" w:rsidR="00C93A38" w:rsidRDefault="00C93A38" w:rsidP="00E736E3">
            <w:r>
              <w:t>Complex</w:t>
            </w:r>
          </w:p>
        </w:tc>
        <w:tc>
          <w:tcPr>
            <w:tcW w:w="1306" w:type="dxa"/>
          </w:tcPr>
          <w:p w14:paraId="1B208E29" w14:textId="78D09D2F" w:rsidR="00C93A38" w:rsidRDefault="00C93A38" w:rsidP="00E736E3">
            <w:r>
              <w:t>Array</w:t>
            </w:r>
          </w:p>
        </w:tc>
        <w:tc>
          <w:tcPr>
            <w:tcW w:w="1085" w:type="dxa"/>
          </w:tcPr>
          <w:p w14:paraId="4AFA8BD1" w14:textId="77777777" w:rsidR="00C93A38" w:rsidRDefault="00C93A38" w:rsidP="00E736E3"/>
        </w:tc>
        <w:tc>
          <w:tcPr>
            <w:tcW w:w="2789" w:type="dxa"/>
          </w:tcPr>
          <w:p w14:paraId="08D2B15D" w14:textId="762AFC39" w:rsidR="00C93A38" w:rsidRDefault="00C93A38" w:rsidP="00E736E3">
            <w:r>
              <w:t xml:space="preserve">Reference links </w:t>
            </w:r>
          </w:p>
        </w:tc>
      </w:tr>
      <w:tr w:rsidR="00C93A38" w:rsidRPr="000B1ADA" w14:paraId="5BEC8968" w14:textId="77777777" w:rsidTr="00C93A38">
        <w:tc>
          <w:tcPr>
            <w:tcW w:w="2419" w:type="dxa"/>
            <w:vAlign w:val="center"/>
          </w:tcPr>
          <w:p w14:paraId="15CD1EC9" w14:textId="1C603E97" w:rsidR="00C93A38" w:rsidRDefault="00C93A38" w:rsidP="00E736E3">
            <w:r>
              <w:t>-self</w:t>
            </w:r>
          </w:p>
        </w:tc>
        <w:tc>
          <w:tcPr>
            <w:tcW w:w="1221" w:type="dxa"/>
            <w:vAlign w:val="center"/>
          </w:tcPr>
          <w:p w14:paraId="7922AF33" w14:textId="334DD83C" w:rsidR="00C93A38" w:rsidRDefault="00C93A38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42A841D8" w14:textId="4C6D442C" w:rsidR="00C93A38" w:rsidRDefault="00C93A38" w:rsidP="00C93A38">
            <w:r>
              <w:t>Link</w:t>
            </w:r>
          </w:p>
        </w:tc>
        <w:tc>
          <w:tcPr>
            <w:tcW w:w="1085" w:type="dxa"/>
          </w:tcPr>
          <w:p w14:paraId="4BF2E14C" w14:textId="77777777" w:rsidR="00C93A38" w:rsidRDefault="00C93A38" w:rsidP="00E736E3"/>
        </w:tc>
        <w:tc>
          <w:tcPr>
            <w:tcW w:w="2789" w:type="dxa"/>
          </w:tcPr>
          <w:p w14:paraId="3FB9F4AE" w14:textId="16DD25AD" w:rsidR="00C93A38" w:rsidRDefault="00C93A38" w:rsidP="00E736E3">
            <w:r>
              <w:t>Reference to this endpoint.</w:t>
            </w:r>
          </w:p>
        </w:tc>
      </w:tr>
      <w:tr w:rsidR="00C93A38" w:rsidRPr="000B1ADA" w14:paraId="09DDA137" w14:textId="77777777" w:rsidTr="00C93A38">
        <w:tc>
          <w:tcPr>
            <w:tcW w:w="2419" w:type="dxa"/>
            <w:vAlign w:val="center"/>
          </w:tcPr>
          <w:p w14:paraId="6A9CA98A" w14:textId="0D48FA32" w:rsidR="00C93A38" w:rsidRDefault="00C93A38" w:rsidP="00E736E3">
            <w:r>
              <w:t>-ownerProfile</w:t>
            </w:r>
          </w:p>
        </w:tc>
        <w:tc>
          <w:tcPr>
            <w:tcW w:w="1221" w:type="dxa"/>
            <w:vAlign w:val="center"/>
          </w:tcPr>
          <w:p w14:paraId="17210ADF" w14:textId="43B2F926" w:rsidR="00C93A38" w:rsidRDefault="00C93A38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69AACA87" w14:textId="440D0E5B" w:rsidR="00C93A38" w:rsidRDefault="00C93A38" w:rsidP="00C93A38">
            <w:r>
              <w:t>Link</w:t>
            </w:r>
          </w:p>
        </w:tc>
        <w:tc>
          <w:tcPr>
            <w:tcW w:w="1085" w:type="dxa"/>
          </w:tcPr>
          <w:p w14:paraId="58287BC0" w14:textId="77777777" w:rsidR="00C93A38" w:rsidRDefault="00C93A38" w:rsidP="00E736E3"/>
        </w:tc>
        <w:tc>
          <w:tcPr>
            <w:tcW w:w="2789" w:type="dxa"/>
          </w:tcPr>
          <w:p w14:paraId="2420655F" w14:textId="43EC93F2" w:rsidR="00C93A38" w:rsidRDefault="00C93A38" w:rsidP="00E736E3">
            <w:r>
              <w:t>Reference to the guest profile.</w:t>
            </w:r>
          </w:p>
        </w:tc>
      </w:tr>
    </w:tbl>
    <w:p w14:paraId="0B819F62" w14:textId="77777777" w:rsidR="003E0170" w:rsidRDefault="003E0170" w:rsidP="003E0170">
      <w:pPr>
        <w:pStyle w:val="Heading4"/>
      </w:pPr>
      <w:r>
        <w:t>Example</w:t>
      </w:r>
    </w:p>
    <w:p w14:paraId="758C2DE5" w14:textId="445CB724" w:rsidR="00235929" w:rsidRDefault="00235929" w:rsidP="00235929">
      <w:pPr>
        <w:pStyle w:val="H4Body"/>
      </w:pPr>
      <w:r>
        <w:t>{</w:t>
      </w:r>
    </w:p>
    <w:p w14:paraId="1DC9B257" w14:textId="77777777" w:rsidR="00235929" w:rsidRDefault="00235929" w:rsidP="00235929">
      <w:pPr>
        <w:pStyle w:val="H4Body"/>
      </w:pPr>
      <w:r>
        <w:t xml:space="preserve">    "identifiers": [</w:t>
      </w:r>
    </w:p>
    <w:p w14:paraId="5DCB68BA" w14:textId="77777777" w:rsidR="00235929" w:rsidRDefault="00235929" w:rsidP="00235929">
      <w:pPr>
        <w:pStyle w:val="H4Body"/>
      </w:pPr>
      <w:r>
        <w:t xml:space="preserve">        {</w:t>
      </w:r>
    </w:p>
    <w:p w14:paraId="5F7D9F74" w14:textId="77777777" w:rsidR="00235929" w:rsidRDefault="00235929" w:rsidP="00235929">
      <w:pPr>
        <w:pStyle w:val="H4Body"/>
      </w:pPr>
      <w:r>
        <w:t xml:space="preserve">            "value": "301002734",</w:t>
      </w:r>
    </w:p>
    <w:p w14:paraId="715B16F4" w14:textId="77777777" w:rsidR="00235929" w:rsidRDefault="00235929" w:rsidP="00235929">
      <w:pPr>
        <w:pStyle w:val="H4Body"/>
      </w:pPr>
      <w:r>
        <w:t xml:space="preserve">            "type": "bog-xedc-link-id",</w:t>
      </w:r>
    </w:p>
    <w:p w14:paraId="4E8C8B78" w14:textId="77777777" w:rsidR="00235929" w:rsidRDefault="00235929" w:rsidP="00235929">
      <w:pPr>
        <w:pStyle w:val="H4Body"/>
      </w:pPr>
      <w:r>
        <w:t xml:space="preserve">            "guestId": 36198506</w:t>
      </w:r>
    </w:p>
    <w:p w14:paraId="00CF6C1D" w14:textId="77777777" w:rsidR="00235929" w:rsidRDefault="00235929" w:rsidP="00235929">
      <w:pPr>
        <w:pStyle w:val="H4Body"/>
      </w:pPr>
      <w:r>
        <w:t xml:space="preserve">        },</w:t>
      </w:r>
    </w:p>
    <w:p w14:paraId="30734F21" w14:textId="77777777" w:rsidR="00235929" w:rsidRDefault="00235929" w:rsidP="00235929">
      <w:pPr>
        <w:pStyle w:val="H4Body"/>
      </w:pPr>
      <w:r>
        <w:t xml:space="preserve">        {</w:t>
      </w:r>
    </w:p>
    <w:p w14:paraId="52AF807A" w14:textId="77777777" w:rsidR="00235929" w:rsidRDefault="00235929" w:rsidP="00235929">
      <w:pPr>
        <w:pStyle w:val="H4Body"/>
      </w:pPr>
      <w:r>
        <w:t xml:space="preserve">            "value": "503026",</w:t>
      </w:r>
    </w:p>
    <w:p w14:paraId="31E0A558" w14:textId="77777777" w:rsidR="00235929" w:rsidRDefault="00235929" w:rsidP="00235929">
      <w:pPr>
        <w:pStyle w:val="H4Body"/>
      </w:pPr>
      <w:r>
        <w:t xml:space="preserve">            "type": "gxp-link-id",</w:t>
      </w:r>
    </w:p>
    <w:p w14:paraId="1233FB09" w14:textId="77777777" w:rsidR="00235929" w:rsidRDefault="00235929" w:rsidP="00235929">
      <w:pPr>
        <w:pStyle w:val="H4Body"/>
      </w:pPr>
      <w:r>
        <w:t xml:space="preserve">            "guestId": 36198506</w:t>
      </w:r>
    </w:p>
    <w:p w14:paraId="6F32487B" w14:textId="77777777" w:rsidR="00235929" w:rsidRDefault="00235929" w:rsidP="00235929">
      <w:pPr>
        <w:pStyle w:val="H4Body"/>
      </w:pPr>
      <w:r>
        <w:t xml:space="preserve">        },</w:t>
      </w:r>
    </w:p>
    <w:p w14:paraId="77138A12" w14:textId="77777777" w:rsidR="00235929" w:rsidRDefault="00235929" w:rsidP="00235929">
      <w:pPr>
        <w:pStyle w:val="H4Body"/>
      </w:pPr>
      <w:r>
        <w:t xml:space="preserve">        {</w:t>
      </w:r>
    </w:p>
    <w:p w14:paraId="43A4CA40" w14:textId="77777777" w:rsidR="00235929" w:rsidRDefault="00235929" w:rsidP="00235929">
      <w:pPr>
        <w:pStyle w:val="H4Body"/>
      </w:pPr>
      <w:r>
        <w:t xml:space="preserve">            "value": "{3141C75B-B4A6-499B-8921-1524B790FCC7}",</w:t>
      </w:r>
    </w:p>
    <w:p w14:paraId="23EFE0E1" w14:textId="77777777" w:rsidR="00235929" w:rsidRDefault="00235929" w:rsidP="00235929">
      <w:pPr>
        <w:pStyle w:val="H4Body"/>
      </w:pPr>
      <w:r>
        <w:t xml:space="preserve">            "type": "swid",</w:t>
      </w:r>
    </w:p>
    <w:p w14:paraId="4492D33B" w14:textId="77777777" w:rsidR="00235929" w:rsidRDefault="00235929" w:rsidP="00235929">
      <w:pPr>
        <w:pStyle w:val="H4Body"/>
      </w:pPr>
      <w:r>
        <w:t xml:space="preserve">            "guestId": 36198506</w:t>
      </w:r>
    </w:p>
    <w:p w14:paraId="4FBE60D0" w14:textId="77777777" w:rsidR="00235929" w:rsidRDefault="00235929" w:rsidP="00235929">
      <w:pPr>
        <w:pStyle w:val="H4Body"/>
      </w:pPr>
      <w:r>
        <w:t xml:space="preserve">        },</w:t>
      </w:r>
    </w:p>
    <w:p w14:paraId="5594F85B" w14:textId="77777777" w:rsidR="00235929" w:rsidRDefault="00235929" w:rsidP="00235929">
      <w:pPr>
        <w:pStyle w:val="H4Body"/>
      </w:pPr>
      <w:r>
        <w:t xml:space="preserve">        {</w:t>
      </w:r>
    </w:p>
    <w:p w14:paraId="4F08B15F" w14:textId="77777777" w:rsidR="00235929" w:rsidRDefault="00235929" w:rsidP="00235929">
      <w:pPr>
        <w:pStyle w:val="H4Body"/>
      </w:pPr>
      <w:r>
        <w:t xml:space="preserve">            "value": "6BCE6E79-67C0-4A24-8C23-A998CD98A8DD",</w:t>
      </w:r>
    </w:p>
    <w:p w14:paraId="1B895C16" w14:textId="77777777" w:rsidR="00235929" w:rsidRDefault="00235929" w:rsidP="00235929">
      <w:pPr>
        <w:pStyle w:val="H4Body"/>
      </w:pPr>
      <w:r>
        <w:lastRenderedPageBreak/>
        <w:t xml:space="preserve">            "type": "xbms-link-id",</w:t>
      </w:r>
    </w:p>
    <w:p w14:paraId="7F9E71E9" w14:textId="77777777" w:rsidR="00235929" w:rsidRDefault="00235929" w:rsidP="00235929">
      <w:pPr>
        <w:pStyle w:val="H4Body"/>
      </w:pPr>
      <w:r>
        <w:t xml:space="preserve">            "guestId": 36198506</w:t>
      </w:r>
    </w:p>
    <w:p w14:paraId="7C84E124" w14:textId="77777777" w:rsidR="00235929" w:rsidRDefault="00235929" w:rsidP="00235929">
      <w:pPr>
        <w:pStyle w:val="H4Body"/>
      </w:pPr>
      <w:r>
        <w:t xml:space="preserve">        },</w:t>
      </w:r>
    </w:p>
    <w:p w14:paraId="10BE18B1" w14:textId="77777777" w:rsidR="00235929" w:rsidRDefault="00235929" w:rsidP="00235929">
      <w:pPr>
        <w:pStyle w:val="H4Body"/>
      </w:pPr>
      <w:r>
        <w:t xml:space="preserve">        {</w:t>
      </w:r>
    </w:p>
    <w:p w14:paraId="67C60674" w14:textId="77777777" w:rsidR="00235929" w:rsidRDefault="00235929" w:rsidP="00235929">
      <w:pPr>
        <w:pStyle w:val="H4Body"/>
      </w:pPr>
      <w:r>
        <w:t xml:space="preserve">            "value": "923EA210-C14F-483F-9858-4D955FB3B91C",</w:t>
      </w:r>
    </w:p>
    <w:p w14:paraId="32F28D46" w14:textId="77777777" w:rsidR="00235929" w:rsidRDefault="00235929" w:rsidP="00235929">
      <w:pPr>
        <w:pStyle w:val="H4Body"/>
      </w:pPr>
      <w:r>
        <w:t xml:space="preserve">            "type": "xid",</w:t>
      </w:r>
    </w:p>
    <w:p w14:paraId="1E2276F2" w14:textId="77777777" w:rsidR="00235929" w:rsidRDefault="00235929" w:rsidP="00235929">
      <w:pPr>
        <w:pStyle w:val="H4Body"/>
      </w:pPr>
      <w:r>
        <w:t xml:space="preserve">            "guestId": 36198506</w:t>
      </w:r>
    </w:p>
    <w:p w14:paraId="2B39E474" w14:textId="77777777" w:rsidR="00235929" w:rsidRDefault="00235929" w:rsidP="00235929">
      <w:pPr>
        <w:pStyle w:val="H4Body"/>
      </w:pPr>
      <w:r>
        <w:t xml:space="preserve">        }</w:t>
      </w:r>
    </w:p>
    <w:p w14:paraId="66FDF501" w14:textId="77777777" w:rsidR="00235929" w:rsidRDefault="00235929" w:rsidP="00235929">
      <w:pPr>
        <w:pStyle w:val="H4Body"/>
      </w:pPr>
      <w:r>
        <w:t xml:space="preserve">    ],</w:t>
      </w:r>
    </w:p>
    <w:p w14:paraId="37AD106A" w14:textId="77777777" w:rsidR="00235929" w:rsidRDefault="00235929" w:rsidP="00235929">
      <w:pPr>
        <w:pStyle w:val="H4Body"/>
      </w:pPr>
      <w:r>
        <w:t xml:space="preserve">    "links": {</w:t>
      </w:r>
    </w:p>
    <w:p w14:paraId="055B7F50" w14:textId="77777777" w:rsidR="00235929" w:rsidRDefault="00235929" w:rsidP="00235929">
      <w:pPr>
        <w:pStyle w:val="H4Body"/>
      </w:pPr>
      <w:r>
        <w:t xml:space="preserve">        "self": {</w:t>
      </w:r>
    </w:p>
    <w:p w14:paraId="222FDA82" w14:textId="77777777" w:rsidR="00235929" w:rsidRDefault="00235929" w:rsidP="00235929">
      <w:pPr>
        <w:pStyle w:val="H4Body"/>
      </w:pPr>
      <w:r>
        <w:t xml:space="preserve">            "href": "/guest/36198506/identifiers"</w:t>
      </w:r>
    </w:p>
    <w:p w14:paraId="20DE7AC8" w14:textId="77777777" w:rsidR="00235929" w:rsidRDefault="00235929" w:rsidP="00235929">
      <w:pPr>
        <w:pStyle w:val="H4Body"/>
      </w:pPr>
      <w:r>
        <w:t xml:space="preserve">        },</w:t>
      </w:r>
    </w:p>
    <w:p w14:paraId="1218FE0F" w14:textId="77777777" w:rsidR="00235929" w:rsidRDefault="00235929" w:rsidP="00235929">
      <w:pPr>
        <w:pStyle w:val="H4Body"/>
      </w:pPr>
      <w:r>
        <w:t xml:space="preserve">        "ownerProfile": {</w:t>
      </w:r>
    </w:p>
    <w:p w14:paraId="63D75027" w14:textId="77777777" w:rsidR="00235929" w:rsidRDefault="00235929" w:rsidP="00235929">
      <w:pPr>
        <w:pStyle w:val="H4Body"/>
      </w:pPr>
      <w:r>
        <w:t xml:space="preserve">            "href": "/guest/36198506/profile"</w:t>
      </w:r>
    </w:p>
    <w:p w14:paraId="562AC5AD" w14:textId="77777777" w:rsidR="00235929" w:rsidRDefault="00235929" w:rsidP="00235929">
      <w:pPr>
        <w:pStyle w:val="H4Body"/>
      </w:pPr>
      <w:r>
        <w:t xml:space="preserve">        }</w:t>
      </w:r>
    </w:p>
    <w:p w14:paraId="739A9F15" w14:textId="6354B97C" w:rsidR="00235929" w:rsidRDefault="00235929" w:rsidP="00235929">
      <w:pPr>
        <w:pStyle w:val="H4Body"/>
      </w:pPr>
      <w:r>
        <w:t xml:space="preserve">    }</w:t>
      </w:r>
    </w:p>
    <w:p w14:paraId="4E97EAC7" w14:textId="0DD5EF94" w:rsidR="00235929" w:rsidRPr="00235929" w:rsidRDefault="00235929" w:rsidP="00235929">
      <w:pPr>
        <w:pStyle w:val="H4Body"/>
      </w:pPr>
      <w:r>
        <w:t>}</w:t>
      </w:r>
    </w:p>
    <w:p w14:paraId="3743FE5C" w14:textId="659C2301" w:rsidR="00D11D6E" w:rsidRDefault="00D11D6E" w:rsidP="00D11D6E">
      <w:pPr>
        <w:pStyle w:val="Heading2"/>
      </w:pPr>
      <w:bookmarkStart w:id="28" w:name="_Toc365371317"/>
      <w:r>
        <w:t>Update Guest Identi</w:t>
      </w:r>
      <w:r w:rsidR="00502714">
        <w:t>fier</w:t>
      </w:r>
      <w:bookmarkEnd w:id="28"/>
    </w:p>
    <w:p w14:paraId="4681D5C8" w14:textId="0BDD3D2D" w:rsidR="00D11D6E" w:rsidRDefault="00D11D6E" w:rsidP="00D11D6E">
      <w:pPr>
        <w:pStyle w:val="H2Body"/>
      </w:pPr>
      <w:r>
        <w:t>The update guest identifiers API allows the source system id value for a guest to be updated.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023"/>
        <w:gridCol w:w="5617"/>
      </w:tblGrid>
      <w:tr w:rsidR="00D11D6E" w14:paraId="41AAAD44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DF322A2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73849DE7" w14:textId="77777777" w:rsidR="00D11D6E" w:rsidRDefault="00D11D6E" w:rsidP="0037156E">
            <w:pPr>
              <w:pStyle w:val="H2Body"/>
              <w:ind w:left="0"/>
            </w:pPr>
            <w:r>
              <w:t>/guest/{guestId}/identifiers or</w:t>
            </w:r>
            <w:r>
              <w:br/>
              <w:t>/guest/id={guestIdType}={guestIdValue}/identifiers</w:t>
            </w:r>
          </w:p>
        </w:tc>
      </w:tr>
      <w:tr w:rsidR="00D11D6E" w14:paraId="2057D1BA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BC5D767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7FE5721D" w14:textId="1AFA3558" w:rsidR="00D11D6E" w:rsidRDefault="00D11D6E" w:rsidP="0037156E">
            <w:pPr>
              <w:pStyle w:val="H2Body"/>
              <w:ind w:left="0"/>
            </w:pPr>
            <w:r>
              <w:t>PUT</w:t>
            </w:r>
          </w:p>
        </w:tc>
      </w:tr>
      <w:tr w:rsidR="00D11D6E" w14:paraId="67B3C3BC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415848A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288A9646" w14:textId="77777777" w:rsidR="00D11D6E" w:rsidRDefault="00D11D6E" w:rsidP="0037156E">
            <w:pPr>
              <w:pStyle w:val="H2Body"/>
              <w:ind w:left="0"/>
            </w:pPr>
            <w:r>
              <w:t>JSON</w:t>
            </w:r>
          </w:p>
        </w:tc>
      </w:tr>
      <w:tr w:rsidR="00D11D6E" w14:paraId="5B6BFE93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668E7FF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319926A3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  <w:tr w:rsidR="00D11D6E" w14:paraId="34D8980B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912328E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2A2A53AB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41809069" w14:textId="77777777" w:rsidR="00D11D6E" w:rsidRDefault="00D11D6E" w:rsidP="00D11D6E">
      <w:pPr>
        <w:pStyle w:val="H2Body"/>
      </w:pPr>
    </w:p>
    <w:p w14:paraId="200FC3EB" w14:textId="77777777" w:rsidR="00E020EC" w:rsidRDefault="00E020EC" w:rsidP="00E020EC">
      <w:pPr>
        <w:pStyle w:val="Heading3"/>
      </w:pPr>
      <w:bookmarkStart w:id="29" w:name="_Toc365371318"/>
      <w:r>
        <w:lastRenderedPageBreak/>
        <w:t>Request</w:t>
      </w:r>
      <w:bookmarkEnd w:id="29"/>
    </w:p>
    <w:p w14:paraId="17DBD0D6" w14:textId="77777777" w:rsidR="00E020EC" w:rsidRPr="00946167" w:rsidRDefault="00E020EC" w:rsidP="00E020EC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E020EC" w14:paraId="02633565" w14:textId="77777777" w:rsidTr="00E020EC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66E759A3" w14:textId="77777777" w:rsidR="00E020EC" w:rsidRPr="00946167" w:rsidRDefault="00E020EC" w:rsidP="00E020EC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5466AF62" w14:textId="77777777" w:rsidR="00E020EC" w:rsidRPr="00946167" w:rsidRDefault="00E020EC" w:rsidP="00E020EC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E020EC" w14:paraId="57BC7C55" w14:textId="77777777" w:rsidTr="00E020EC">
        <w:tc>
          <w:tcPr>
            <w:tcW w:w="4457" w:type="dxa"/>
            <w:vAlign w:val="center"/>
          </w:tcPr>
          <w:p w14:paraId="330421A9" w14:textId="77777777" w:rsidR="00E020EC" w:rsidRDefault="00E020EC" w:rsidP="00E020EC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408C0C31" w14:textId="77777777" w:rsidR="00E020EC" w:rsidRDefault="00E020EC" w:rsidP="00E020EC">
            <w:pPr>
              <w:pStyle w:val="H3Body"/>
              <w:ind w:left="0"/>
            </w:pPr>
            <w:r>
              <w:t>The id of the guest details to retrieve.</w:t>
            </w:r>
          </w:p>
        </w:tc>
      </w:tr>
      <w:tr w:rsidR="00E020EC" w14:paraId="4FD3C11D" w14:textId="77777777" w:rsidTr="00E020EC">
        <w:tc>
          <w:tcPr>
            <w:tcW w:w="4457" w:type="dxa"/>
          </w:tcPr>
          <w:p w14:paraId="74FA9C1F" w14:textId="77777777" w:rsidR="00E020EC" w:rsidRDefault="00E020EC" w:rsidP="00E020EC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</w:tcPr>
          <w:p w14:paraId="4D4449E5" w14:textId="77777777" w:rsidR="00E020EC" w:rsidRDefault="00E020EC" w:rsidP="00E020EC">
            <w:pPr>
              <w:pStyle w:val="H3Body"/>
              <w:ind w:left="0"/>
            </w:pPr>
            <w:r>
              <w:t>The type of guest identifier to use, i.e. transactional-guest-id. guestId can be used when specifying the IDMS guest ID.</w:t>
            </w:r>
          </w:p>
        </w:tc>
      </w:tr>
      <w:tr w:rsidR="00E020EC" w14:paraId="2D6559FD" w14:textId="77777777" w:rsidTr="00E020EC">
        <w:tc>
          <w:tcPr>
            <w:tcW w:w="4457" w:type="dxa"/>
          </w:tcPr>
          <w:p w14:paraId="09A45718" w14:textId="77777777" w:rsidR="00E020EC" w:rsidRDefault="00E020EC" w:rsidP="00E020EC">
            <w:pPr>
              <w:pStyle w:val="H3Body"/>
              <w:ind w:left="0"/>
            </w:pPr>
            <w:r>
              <w:t>guestIdValue</w:t>
            </w:r>
          </w:p>
        </w:tc>
        <w:tc>
          <w:tcPr>
            <w:tcW w:w="4399" w:type="dxa"/>
          </w:tcPr>
          <w:p w14:paraId="00ADFA3B" w14:textId="77777777" w:rsidR="00E020EC" w:rsidRDefault="00E020EC" w:rsidP="00E020EC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243A0D5D" w14:textId="77777777" w:rsidR="00E020EC" w:rsidRDefault="00E020EC" w:rsidP="00E020EC">
      <w:pPr>
        <w:pStyle w:val="Heading4"/>
      </w:pPr>
      <w:r>
        <w:t>Request Body</w:t>
      </w:r>
    </w:p>
    <w:p w14:paraId="271A0B03" w14:textId="77777777" w:rsidR="00502468" w:rsidRDefault="00E020EC" w:rsidP="00502468">
      <w:pPr>
        <w:pStyle w:val="H4Body"/>
      </w:pPr>
      <w:r>
        <w:t>JSON</w:t>
      </w:r>
      <w:r w:rsidR="00502468" w:rsidRPr="00502468">
        <w:t xml:space="preserve"> </w:t>
      </w:r>
    </w:p>
    <w:p w14:paraId="6FAA53A3" w14:textId="2D252B30" w:rsidR="00502468" w:rsidRPr="00502468" w:rsidRDefault="00502468" w:rsidP="00502468">
      <w:pPr>
        <w:pStyle w:val="H4Body"/>
        <w:rPr>
          <w:b/>
        </w:rPr>
      </w:pPr>
      <w:r w:rsidRPr="00502468">
        <w:rPr>
          <w:b/>
        </w:rP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502468" w:rsidRPr="000B1ADA" w14:paraId="71453D6A" w14:textId="77777777" w:rsidTr="006E5810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745792B1" w14:textId="77777777" w:rsidR="00502468" w:rsidRPr="000B1ADA" w:rsidRDefault="00502468" w:rsidP="006E5810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5EA38184" w14:textId="77777777" w:rsidR="00502468" w:rsidRPr="000B1ADA" w:rsidRDefault="00502468" w:rsidP="006E581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41AC907A" w14:textId="77777777" w:rsidR="00502468" w:rsidRDefault="00502468" w:rsidP="006E5810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142F64E6" w14:textId="77777777" w:rsidR="00502468" w:rsidRDefault="00502468" w:rsidP="006E5810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793E9774" w14:textId="77777777" w:rsidR="00502468" w:rsidRDefault="00502468" w:rsidP="006E5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2468" w:rsidRPr="000B1ADA" w14:paraId="7DDB1D5C" w14:textId="77777777" w:rsidTr="006E5810">
        <w:tc>
          <w:tcPr>
            <w:tcW w:w="2419" w:type="dxa"/>
            <w:vAlign w:val="center"/>
          </w:tcPr>
          <w:p w14:paraId="08520A84" w14:textId="79AA4A13" w:rsidR="00502468" w:rsidRPr="000B1ADA" w:rsidRDefault="00502468" w:rsidP="006E5810">
            <w:r w:rsidRPr="00502468">
              <w:t>identifier-type</w:t>
            </w:r>
          </w:p>
        </w:tc>
        <w:tc>
          <w:tcPr>
            <w:tcW w:w="1221" w:type="dxa"/>
            <w:vAlign w:val="center"/>
          </w:tcPr>
          <w:p w14:paraId="4E6A18EF" w14:textId="4072C024" w:rsidR="00502468" w:rsidRPr="000B1ADA" w:rsidRDefault="00502468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574B5E64" w14:textId="0D41F973" w:rsidR="00502468" w:rsidRDefault="00502468" w:rsidP="006E5810"/>
        </w:tc>
        <w:tc>
          <w:tcPr>
            <w:tcW w:w="1085" w:type="dxa"/>
            <w:vAlign w:val="center"/>
          </w:tcPr>
          <w:p w14:paraId="01710CCE" w14:textId="77777777" w:rsidR="00502468" w:rsidRDefault="00502468" w:rsidP="006E5810"/>
        </w:tc>
        <w:tc>
          <w:tcPr>
            <w:tcW w:w="2789" w:type="dxa"/>
          </w:tcPr>
          <w:p w14:paraId="6904F295" w14:textId="5FE40AC0" w:rsidR="00502468" w:rsidRDefault="00502468" w:rsidP="006E5810">
            <w:r>
              <w:t>Contains the name of the identifier type to update.</w:t>
            </w:r>
          </w:p>
        </w:tc>
      </w:tr>
      <w:tr w:rsidR="00502468" w:rsidRPr="000B1ADA" w14:paraId="3893508C" w14:textId="77777777" w:rsidTr="006E5810">
        <w:tc>
          <w:tcPr>
            <w:tcW w:w="2419" w:type="dxa"/>
            <w:vAlign w:val="center"/>
          </w:tcPr>
          <w:p w14:paraId="77785A6E" w14:textId="4A6E5B90" w:rsidR="00502468" w:rsidRPr="00502468" w:rsidRDefault="00502468" w:rsidP="006E5810">
            <w:r>
              <w:t>identifier-value</w:t>
            </w:r>
          </w:p>
        </w:tc>
        <w:tc>
          <w:tcPr>
            <w:tcW w:w="1221" w:type="dxa"/>
            <w:vAlign w:val="center"/>
          </w:tcPr>
          <w:p w14:paraId="5F322DC9" w14:textId="47203086" w:rsidR="00502468" w:rsidRDefault="00502468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231373BA" w14:textId="77777777" w:rsidR="00502468" w:rsidRDefault="00502468" w:rsidP="006E5810"/>
        </w:tc>
        <w:tc>
          <w:tcPr>
            <w:tcW w:w="1085" w:type="dxa"/>
            <w:vAlign w:val="center"/>
          </w:tcPr>
          <w:p w14:paraId="3C4B7C24" w14:textId="77777777" w:rsidR="00502468" w:rsidRDefault="00502468" w:rsidP="006E5810"/>
        </w:tc>
        <w:tc>
          <w:tcPr>
            <w:tcW w:w="2789" w:type="dxa"/>
          </w:tcPr>
          <w:p w14:paraId="36E63530" w14:textId="677D3791" w:rsidR="00502468" w:rsidRDefault="00502468" w:rsidP="006E5810">
            <w:r>
              <w:t>Contains the value of the identifier to update.</w:t>
            </w:r>
          </w:p>
        </w:tc>
      </w:tr>
    </w:tbl>
    <w:p w14:paraId="621F6E94" w14:textId="6B3E2652" w:rsidR="00E020EC" w:rsidRDefault="00E020EC" w:rsidP="00E020EC">
      <w:pPr>
        <w:pStyle w:val="H4Body"/>
      </w:pPr>
    </w:p>
    <w:p w14:paraId="1ED32743" w14:textId="77777777" w:rsidR="00502468" w:rsidRDefault="00502468" w:rsidP="00AD0964">
      <w:pPr>
        <w:pStyle w:val="Heading4"/>
        <w:numPr>
          <w:ilvl w:val="3"/>
          <w:numId w:val="10"/>
        </w:numPr>
      </w:pPr>
      <w:r>
        <w:t>Example</w:t>
      </w:r>
    </w:p>
    <w:p w14:paraId="15D3F78E" w14:textId="71A3F796" w:rsidR="00502468" w:rsidRDefault="00502468" w:rsidP="00502468">
      <w:pPr>
        <w:pStyle w:val="H4Body"/>
      </w:pPr>
      <w:r>
        <w:t>{</w:t>
      </w:r>
    </w:p>
    <w:p w14:paraId="7FCCCB43" w14:textId="77777777" w:rsidR="00502468" w:rsidRDefault="00502468" w:rsidP="00502468">
      <w:pPr>
        <w:pStyle w:val="H4Body"/>
        <w:ind w:left="720"/>
      </w:pPr>
      <w:r>
        <w:t xml:space="preserve">            "value": "A18327C205B64F39942AA703A0AE3E9A",</w:t>
      </w:r>
    </w:p>
    <w:p w14:paraId="6E9ED0E2" w14:textId="77777777" w:rsidR="00502468" w:rsidRDefault="00502468" w:rsidP="00502468">
      <w:pPr>
        <w:pStyle w:val="H4Body"/>
        <w:ind w:left="720"/>
      </w:pPr>
      <w:r>
        <w:t xml:space="preserve">            "type": "xid",</w:t>
      </w:r>
    </w:p>
    <w:p w14:paraId="37F8D33E" w14:textId="77777777" w:rsidR="00502468" w:rsidRDefault="00502468" w:rsidP="00502468">
      <w:pPr>
        <w:pStyle w:val="H4Body"/>
        <w:ind w:left="720"/>
      </w:pPr>
      <w:r>
        <w:t xml:space="preserve">        }</w:t>
      </w:r>
    </w:p>
    <w:p w14:paraId="364F649A" w14:textId="77777777" w:rsidR="00502468" w:rsidRDefault="00502468" w:rsidP="00E020EC">
      <w:pPr>
        <w:pStyle w:val="H4Body"/>
      </w:pPr>
    </w:p>
    <w:p w14:paraId="24029AF1" w14:textId="77777777" w:rsidR="00E020EC" w:rsidRPr="005556F1" w:rsidRDefault="00E020EC" w:rsidP="00E020EC">
      <w:pPr>
        <w:pStyle w:val="Heading3"/>
      </w:pPr>
      <w:bookmarkStart w:id="30" w:name="_Toc365371319"/>
      <w:r>
        <w:t>Response</w:t>
      </w:r>
      <w:bookmarkEnd w:id="30"/>
    </w:p>
    <w:p w14:paraId="12FEC5CD" w14:textId="77777777" w:rsidR="00E020EC" w:rsidRDefault="00E020EC" w:rsidP="00E020EC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02468" w:rsidRPr="000B1ADA" w14:paraId="0E5E0302" w14:textId="77777777" w:rsidTr="006E5810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6A710741" w14:textId="77777777" w:rsidR="00502468" w:rsidRPr="000B1ADA" w:rsidRDefault="00502468" w:rsidP="006E5810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0D303B42" w14:textId="77777777" w:rsidR="00502468" w:rsidRPr="000B1ADA" w:rsidRDefault="00502468" w:rsidP="006E5810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02468" w:rsidRPr="000B1ADA" w14:paraId="3CF3928A" w14:textId="77777777" w:rsidTr="006E5810">
        <w:tc>
          <w:tcPr>
            <w:tcW w:w="2970" w:type="dxa"/>
            <w:vAlign w:val="center"/>
          </w:tcPr>
          <w:p w14:paraId="47A627C3" w14:textId="102DEC05" w:rsidR="00502468" w:rsidRPr="000B1ADA" w:rsidRDefault="00502468" w:rsidP="006E5810">
            <w:r>
              <w:t>200</w:t>
            </w:r>
            <w:r w:rsidR="00366586">
              <w:t xml:space="preserve"> OK</w:t>
            </w:r>
          </w:p>
        </w:tc>
        <w:tc>
          <w:tcPr>
            <w:tcW w:w="5886" w:type="dxa"/>
            <w:vAlign w:val="center"/>
          </w:tcPr>
          <w:p w14:paraId="4C503AFB" w14:textId="77777777" w:rsidR="00502468" w:rsidRPr="000B1ADA" w:rsidRDefault="00502468" w:rsidP="006E5810">
            <w:r>
              <w:t>The request was processed successfully</w:t>
            </w:r>
            <w:r w:rsidRPr="000B1ADA">
              <w:t>.</w:t>
            </w:r>
          </w:p>
        </w:tc>
      </w:tr>
      <w:tr w:rsidR="00502468" w:rsidRPr="000B1ADA" w14:paraId="4A3CC2AF" w14:textId="77777777" w:rsidTr="006E5810">
        <w:tc>
          <w:tcPr>
            <w:tcW w:w="2970" w:type="dxa"/>
            <w:vAlign w:val="center"/>
          </w:tcPr>
          <w:p w14:paraId="241A318F" w14:textId="4CC43523" w:rsidR="00502468" w:rsidRDefault="00502468" w:rsidP="006E5810">
            <w:r>
              <w:lastRenderedPageBreak/>
              <w:t>400</w:t>
            </w:r>
            <w:r w:rsidR="00366586">
              <w:t xml:space="preserve"> Bad Request</w:t>
            </w:r>
          </w:p>
        </w:tc>
        <w:tc>
          <w:tcPr>
            <w:tcW w:w="5886" w:type="dxa"/>
            <w:vAlign w:val="center"/>
          </w:tcPr>
          <w:p w14:paraId="1BEC105F" w14:textId="2FB4CED3" w:rsidR="00502468" w:rsidRDefault="00366586" w:rsidP="006E5810">
            <w:r w:rsidRPr="00366586">
              <w:t>This service was provided invalid input.</w:t>
            </w:r>
          </w:p>
        </w:tc>
      </w:tr>
      <w:tr w:rsidR="00502468" w:rsidRPr="000B1ADA" w14:paraId="24C96278" w14:textId="77777777" w:rsidTr="006E5810">
        <w:tc>
          <w:tcPr>
            <w:tcW w:w="2970" w:type="dxa"/>
            <w:vAlign w:val="center"/>
          </w:tcPr>
          <w:p w14:paraId="67498C6D" w14:textId="77777777" w:rsidR="00502468" w:rsidRPr="000B1ADA" w:rsidRDefault="00502468" w:rsidP="006E5810">
            <w:r>
              <w:t>404 Not Found</w:t>
            </w:r>
          </w:p>
        </w:tc>
        <w:tc>
          <w:tcPr>
            <w:tcW w:w="5886" w:type="dxa"/>
            <w:vAlign w:val="center"/>
          </w:tcPr>
          <w:p w14:paraId="0B9D18B4" w14:textId="77777777" w:rsidR="00502468" w:rsidRPr="000B1ADA" w:rsidRDefault="00502468" w:rsidP="006E5810">
            <w:r>
              <w:t>The configuration data could not be found.</w:t>
            </w:r>
          </w:p>
        </w:tc>
      </w:tr>
      <w:tr w:rsidR="00502468" w:rsidRPr="000B1ADA" w14:paraId="06599D74" w14:textId="77777777" w:rsidTr="006E5810">
        <w:tc>
          <w:tcPr>
            <w:tcW w:w="2970" w:type="dxa"/>
            <w:vAlign w:val="center"/>
          </w:tcPr>
          <w:p w14:paraId="5CD36E75" w14:textId="77777777" w:rsidR="00502468" w:rsidRPr="000B1ADA" w:rsidRDefault="00502468" w:rsidP="006E5810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364168AE" w14:textId="77777777" w:rsidR="00502468" w:rsidRPr="000B1ADA" w:rsidRDefault="00502468" w:rsidP="006E5810">
            <w:r>
              <w:t>The server raised an uncaught exception.</w:t>
            </w:r>
          </w:p>
        </w:tc>
      </w:tr>
    </w:tbl>
    <w:p w14:paraId="1AC8CA39" w14:textId="77777777" w:rsidR="00E020EC" w:rsidRDefault="00E020EC" w:rsidP="00E020EC">
      <w:pPr>
        <w:pStyle w:val="H4Body"/>
      </w:pPr>
    </w:p>
    <w:p w14:paraId="77052168" w14:textId="1F6CFC40" w:rsidR="00366586" w:rsidRDefault="00366586" w:rsidP="00AD0964">
      <w:pPr>
        <w:pStyle w:val="Heading4"/>
        <w:numPr>
          <w:ilvl w:val="3"/>
          <w:numId w:val="11"/>
        </w:numPr>
      </w:pPr>
      <w:r>
        <w:t>Response Body</w:t>
      </w:r>
    </w:p>
    <w:p w14:paraId="1ADF9A67" w14:textId="040DD527" w:rsidR="00366586" w:rsidRDefault="00366586" w:rsidP="00366586">
      <w:pPr>
        <w:pStyle w:val="H4Body"/>
      </w:pPr>
      <w:r>
        <w:t>The response body for this service will be empty.</w:t>
      </w:r>
    </w:p>
    <w:p w14:paraId="412151F7" w14:textId="729C0EDC" w:rsidR="00502714" w:rsidRDefault="00502714" w:rsidP="00502714">
      <w:pPr>
        <w:pStyle w:val="Heading2"/>
      </w:pPr>
      <w:bookmarkStart w:id="31" w:name="_Ref362938677"/>
      <w:bookmarkStart w:id="32" w:name="_Toc365371320"/>
      <w:r>
        <w:t>Create Guest Identifier</w:t>
      </w:r>
      <w:bookmarkEnd w:id="31"/>
      <w:bookmarkEnd w:id="32"/>
    </w:p>
    <w:p w14:paraId="365249BF" w14:textId="423F096D" w:rsidR="00502714" w:rsidRDefault="00366586" w:rsidP="00502714">
      <w:pPr>
        <w:pStyle w:val="H2Body"/>
      </w:pPr>
      <w:r>
        <w:t>The create</w:t>
      </w:r>
      <w:r w:rsidR="00502714">
        <w:t xml:space="preserve"> guest identifiers API allows the source system id </w:t>
      </w:r>
      <w:r>
        <w:t>value for a guest to be created.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023"/>
        <w:gridCol w:w="5617"/>
      </w:tblGrid>
      <w:tr w:rsidR="00502714" w14:paraId="5A194E3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DE3F623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7D6656B5" w14:textId="77777777" w:rsidR="00502714" w:rsidRDefault="00502714" w:rsidP="0037156E">
            <w:pPr>
              <w:pStyle w:val="H2Body"/>
              <w:ind w:left="0"/>
            </w:pPr>
            <w:r>
              <w:t>/guest/{guestId}/identifiers or</w:t>
            </w:r>
            <w:r>
              <w:br/>
              <w:t>/guest/id={guestIdType}={guestIdValue}/identifiers</w:t>
            </w:r>
          </w:p>
        </w:tc>
      </w:tr>
      <w:tr w:rsidR="00502714" w14:paraId="10AF18B3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7DAACE9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3B283612" w14:textId="7AB64A55" w:rsidR="00502714" w:rsidRDefault="00502714" w:rsidP="0037156E">
            <w:pPr>
              <w:pStyle w:val="H2Body"/>
              <w:ind w:left="0"/>
            </w:pPr>
            <w:r>
              <w:t>POST</w:t>
            </w:r>
          </w:p>
        </w:tc>
      </w:tr>
      <w:tr w:rsidR="00502714" w14:paraId="724DE7A4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8533B6F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1C1BD1D7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78A3B722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1BC63CF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234DBEF6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00BDD516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BB59667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4057BB6B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0DA45EF9" w14:textId="77777777" w:rsidR="00502714" w:rsidRDefault="00502714" w:rsidP="00502714">
      <w:pPr>
        <w:pStyle w:val="H2Body"/>
      </w:pPr>
    </w:p>
    <w:p w14:paraId="3E568572" w14:textId="77777777" w:rsidR="00366586" w:rsidRDefault="00366586" w:rsidP="00366586">
      <w:pPr>
        <w:pStyle w:val="Heading3"/>
      </w:pPr>
      <w:bookmarkStart w:id="33" w:name="_Toc365371321"/>
      <w:r>
        <w:t>Request</w:t>
      </w:r>
      <w:bookmarkEnd w:id="33"/>
    </w:p>
    <w:p w14:paraId="184A4C18" w14:textId="77777777" w:rsidR="00366586" w:rsidRPr="00946167" w:rsidRDefault="00366586" w:rsidP="00366586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66586" w14:paraId="5C7FC4FB" w14:textId="77777777" w:rsidTr="006E5810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7555FAD9" w14:textId="77777777" w:rsidR="00366586" w:rsidRPr="00946167" w:rsidRDefault="00366586" w:rsidP="006E5810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7E8557A1" w14:textId="77777777" w:rsidR="00366586" w:rsidRPr="00946167" w:rsidRDefault="00366586" w:rsidP="006E5810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66586" w14:paraId="756E7117" w14:textId="77777777" w:rsidTr="006E5810">
        <w:tc>
          <w:tcPr>
            <w:tcW w:w="4457" w:type="dxa"/>
            <w:vAlign w:val="center"/>
          </w:tcPr>
          <w:p w14:paraId="2CB4B703" w14:textId="77777777" w:rsidR="00366586" w:rsidRDefault="00366586" w:rsidP="006E5810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2BDDC229" w14:textId="77777777" w:rsidR="00366586" w:rsidRDefault="00366586" w:rsidP="006E5810">
            <w:pPr>
              <w:pStyle w:val="H3Body"/>
              <w:ind w:left="0"/>
            </w:pPr>
            <w:r>
              <w:t>The id of the guest details to retrieve.</w:t>
            </w:r>
          </w:p>
        </w:tc>
      </w:tr>
      <w:tr w:rsidR="00366586" w14:paraId="72348296" w14:textId="77777777" w:rsidTr="006E5810">
        <w:tc>
          <w:tcPr>
            <w:tcW w:w="4457" w:type="dxa"/>
          </w:tcPr>
          <w:p w14:paraId="28F56329" w14:textId="77777777" w:rsidR="00366586" w:rsidRDefault="00366586" w:rsidP="006E5810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</w:tcPr>
          <w:p w14:paraId="68E9F3A2" w14:textId="77777777" w:rsidR="00366586" w:rsidRDefault="00366586" w:rsidP="006E5810">
            <w:pPr>
              <w:pStyle w:val="H3Body"/>
              <w:ind w:left="0"/>
            </w:pPr>
            <w:r>
              <w:t>The type of guest identifier to use, i.e. transactional-guest-id. guestId can be used when specifying the IDMS guest ID.</w:t>
            </w:r>
          </w:p>
        </w:tc>
      </w:tr>
      <w:tr w:rsidR="00366586" w14:paraId="651FE2B8" w14:textId="77777777" w:rsidTr="006E5810">
        <w:tc>
          <w:tcPr>
            <w:tcW w:w="4457" w:type="dxa"/>
          </w:tcPr>
          <w:p w14:paraId="6382B48B" w14:textId="77777777" w:rsidR="00366586" w:rsidRDefault="00366586" w:rsidP="006E5810">
            <w:pPr>
              <w:pStyle w:val="H3Body"/>
              <w:ind w:left="0"/>
            </w:pPr>
            <w:r>
              <w:t>guestIdValue</w:t>
            </w:r>
          </w:p>
        </w:tc>
        <w:tc>
          <w:tcPr>
            <w:tcW w:w="4399" w:type="dxa"/>
          </w:tcPr>
          <w:p w14:paraId="285522AC" w14:textId="77777777" w:rsidR="00366586" w:rsidRDefault="00366586" w:rsidP="006E5810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13499C91" w14:textId="77777777" w:rsidR="00366586" w:rsidRDefault="00366586" w:rsidP="00366586">
      <w:pPr>
        <w:pStyle w:val="Heading4"/>
      </w:pPr>
      <w:r>
        <w:t>Request Body</w:t>
      </w:r>
    </w:p>
    <w:p w14:paraId="0A08137D" w14:textId="77777777" w:rsidR="00366586" w:rsidRDefault="00366586" w:rsidP="00366586">
      <w:pPr>
        <w:pStyle w:val="H4Body"/>
      </w:pPr>
      <w:r>
        <w:t>JSON</w:t>
      </w:r>
      <w:r w:rsidRPr="00502468">
        <w:t xml:space="preserve"> </w:t>
      </w:r>
    </w:p>
    <w:p w14:paraId="72E04759" w14:textId="77777777" w:rsidR="00366586" w:rsidRPr="00502468" w:rsidRDefault="00366586" w:rsidP="00366586">
      <w:pPr>
        <w:pStyle w:val="H4Body"/>
        <w:rPr>
          <w:b/>
        </w:rPr>
      </w:pPr>
      <w:r w:rsidRPr="00502468">
        <w:rPr>
          <w:b/>
        </w:rP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366586" w:rsidRPr="000B1ADA" w14:paraId="66B93D72" w14:textId="77777777" w:rsidTr="006E5810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211E103A" w14:textId="77777777" w:rsidR="00366586" w:rsidRPr="000B1ADA" w:rsidRDefault="00366586" w:rsidP="006E5810">
            <w:pPr>
              <w:rPr>
                <w:b/>
              </w:rPr>
            </w:pPr>
            <w:r>
              <w:rPr>
                <w:b/>
              </w:rPr>
              <w:lastRenderedPageBreak/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19615451" w14:textId="77777777" w:rsidR="00366586" w:rsidRPr="000B1ADA" w:rsidRDefault="00366586" w:rsidP="006E581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45EC79B2" w14:textId="77777777" w:rsidR="00366586" w:rsidRDefault="00366586" w:rsidP="006E5810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1C058C70" w14:textId="77777777" w:rsidR="00366586" w:rsidRDefault="00366586" w:rsidP="006E5810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1BE9784F" w14:textId="77777777" w:rsidR="00366586" w:rsidRDefault="00366586" w:rsidP="006E5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6586" w:rsidRPr="000B1ADA" w14:paraId="41DA7724" w14:textId="77777777" w:rsidTr="006E5810">
        <w:tc>
          <w:tcPr>
            <w:tcW w:w="2419" w:type="dxa"/>
            <w:vAlign w:val="center"/>
          </w:tcPr>
          <w:p w14:paraId="6B773AF1" w14:textId="77777777" w:rsidR="00366586" w:rsidRPr="000B1ADA" w:rsidRDefault="00366586" w:rsidP="006E5810">
            <w:r w:rsidRPr="00502468">
              <w:t>identifier-type</w:t>
            </w:r>
          </w:p>
        </w:tc>
        <w:tc>
          <w:tcPr>
            <w:tcW w:w="1221" w:type="dxa"/>
            <w:vAlign w:val="center"/>
          </w:tcPr>
          <w:p w14:paraId="581D2B68" w14:textId="77777777" w:rsidR="00366586" w:rsidRPr="000B1ADA" w:rsidRDefault="00366586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7217185C" w14:textId="77777777" w:rsidR="00366586" w:rsidRDefault="00366586" w:rsidP="006E5810"/>
        </w:tc>
        <w:tc>
          <w:tcPr>
            <w:tcW w:w="1085" w:type="dxa"/>
            <w:vAlign w:val="center"/>
          </w:tcPr>
          <w:p w14:paraId="7B0E6A9E" w14:textId="77777777" w:rsidR="00366586" w:rsidRDefault="00366586" w:rsidP="006E5810"/>
        </w:tc>
        <w:tc>
          <w:tcPr>
            <w:tcW w:w="2789" w:type="dxa"/>
          </w:tcPr>
          <w:p w14:paraId="731D307F" w14:textId="77777777" w:rsidR="00366586" w:rsidRDefault="00366586" w:rsidP="006E5810">
            <w:r>
              <w:t>Contains the name of the identifier type to update.</w:t>
            </w:r>
          </w:p>
        </w:tc>
      </w:tr>
      <w:tr w:rsidR="00366586" w:rsidRPr="000B1ADA" w14:paraId="011BC37A" w14:textId="77777777" w:rsidTr="006E5810">
        <w:tc>
          <w:tcPr>
            <w:tcW w:w="2419" w:type="dxa"/>
            <w:vAlign w:val="center"/>
          </w:tcPr>
          <w:p w14:paraId="7519756B" w14:textId="77777777" w:rsidR="00366586" w:rsidRPr="00502468" w:rsidRDefault="00366586" w:rsidP="006E5810">
            <w:r>
              <w:t>identifier-value</w:t>
            </w:r>
          </w:p>
        </w:tc>
        <w:tc>
          <w:tcPr>
            <w:tcW w:w="1221" w:type="dxa"/>
            <w:vAlign w:val="center"/>
          </w:tcPr>
          <w:p w14:paraId="6CBA85CD" w14:textId="77777777" w:rsidR="00366586" w:rsidRDefault="00366586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4AABF418" w14:textId="77777777" w:rsidR="00366586" w:rsidRDefault="00366586" w:rsidP="006E5810"/>
        </w:tc>
        <w:tc>
          <w:tcPr>
            <w:tcW w:w="1085" w:type="dxa"/>
            <w:vAlign w:val="center"/>
          </w:tcPr>
          <w:p w14:paraId="41C028D7" w14:textId="77777777" w:rsidR="00366586" w:rsidRDefault="00366586" w:rsidP="006E5810"/>
        </w:tc>
        <w:tc>
          <w:tcPr>
            <w:tcW w:w="2789" w:type="dxa"/>
          </w:tcPr>
          <w:p w14:paraId="03EB9E12" w14:textId="77777777" w:rsidR="00366586" w:rsidRDefault="00366586" w:rsidP="006E5810">
            <w:r>
              <w:t>Contains the value of the identifier to update.</w:t>
            </w:r>
          </w:p>
        </w:tc>
      </w:tr>
    </w:tbl>
    <w:p w14:paraId="2126D5DF" w14:textId="77777777" w:rsidR="00366586" w:rsidRDefault="00366586" w:rsidP="00366586">
      <w:pPr>
        <w:pStyle w:val="H4Body"/>
      </w:pPr>
    </w:p>
    <w:p w14:paraId="69E7887A" w14:textId="77777777" w:rsidR="00366586" w:rsidRDefault="00366586" w:rsidP="00AD0964">
      <w:pPr>
        <w:pStyle w:val="Heading4"/>
        <w:numPr>
          <w:ilvl w:val="3"/>
          <w:numId w:val="10"/>
        </w:numPr>
      </w:pPr>
      <w:r>
        <w:t>Example</w:t>
      </w:r>
    </w:p>
    <w:p w14:paraId="726BAC10" w14:textId="77777777" w:rsidR="00366586" w:rsidRDefault="00366586" w:rsidP="00366586">
      <w:pPr>
        <w:pStyle w:val="H4Body"/>
      </w:pPr>
      <w:r>
        <w:t>{</w:t>
      </w:r>
    </w:p>
    <w:p w14:paraId="27B4CE03" w14:textId="77777777" w:rsidR="00366586" w:rsidRDefault="00366586" w:rsidP="00366586">
      <w:pPr>
        <w:pStyle w:val="H4Body"/>
        <w:ind w:left="720"/>
      </w:pPr>
      <w:r>
        <w:t xml:space="preserve">            "value": "A18327C205B64F39942AA703A0AE3E9A",</w:t>
      </w:r>
    </w:p>
    <w:p w14:paraId="5E5007A7" w14:textId="77777777" w:rsidR="00366586" w:rsidRDefault="00366586" w:rsidP="00366586">
      <w:pPr>
        <w:pStyle w:val="H4Body"/>
        <w:ind w:left="720"/>
      </w:pPr>
      <w:r>
        <w:t xml:space="preserve">            "type": "xid",</w:t>
      </w:r>
    </w:p>
    <w:p w14:paraId="3F428535" w14:textId="77777777" w:rsidR="00366586" w:rsidRDefault="00366586" w:rsidP="00366586">
      <w:pPr>
        <w:pStyle w:val="H4Body"/>
        <w:ind w:left="720"/>
      </w:pPr>
      <w:r>
        <w:t xml:space="preserve">        }</w:t>
      </w:r>
    </w:p>
    <w:p w14:paraId="75FD1F89" w14:textId="77777777" w:rsidR="00366586" w:rsidRDefault="00366586" w:rsidP="00366586">
      <w:pPr>
        <w:pStyle w:val="H4Body"/>
      </w:pPr>
    </w:p>
    <w:p w14:paraId="0AAFD072" w14:textId="77777777" w:rsidR="00366586" w:rsidRPr="005556F1" w:rsidRDefault="00366586" w:rsidP="00366586">
      <w:pPr>
        <w:pStyle w:val="Heading3"/>
      </w:pPr>
      <w:bookmarkStart w:id="34" w:name="_Toc365371322"/>
      <w:r>
        <w:t>Response</w:t>
      </w:r>
      <w:bookmarkEnd w:id="34"/>
    </w:p>
    <w:p w14:paraId="15DC5AB1" w14:textId="77777777" w:rsidR="00366586" w:rsidRDefault="00366586" w:rsidP="00366586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366586" w:rsidRPr="000B1ADA" w14:paraId="2C009CEC" w14:textId="77777777" w:rsidTr="006E5810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18FF165" w14:textId="77777777" w:rsidR="00366586" w:rsidRPr="000B1ADA" w:rsidRDefault="00366586" w:rsidP="006E5810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4A2C9944" w14:textId="77777777" w:rsidR="00366586" w:rsidRPr="000B1ADA" w:rsidRDefault="00366586" w:rsidP="006E5810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366586" w:rsidRPr="000B1ADA" w14:paraId="3EF6FA38" w14:textId="77777777" w:rsidTr="006E5810">
        <w:tc>
          <w:tcPr>
            <w:tcW w:w="2970" w:type="dxa"/>
            <w:vAlign w:val="center"/>
          </w:tcPr>
          <w:p w14:paraId="2E90CDB2" w14:textId="77777777" w:rsidR="00366586" w:rsidRPr="000B1ADA" w:rsidRDefault="00366586" w:rsidP="006E5810">
            <w:r>
              <w:t>200 OK</w:t>
            </w:r>
          </w:p>
        </w:tc>
        <w:tc>
          <w:tcPr>
            <w:tcW w:w="5886" w:type="dxa"/>
            <w:vAlign w:val="center"/>
          </w:tcPr>
          <w:p w14:paraId="042FF5D7" w14:textId="77777777" w:rsidR="00366586" w:rsidRPr="000B1ADA" w:rsidRDefault="00366586" w:rsidP="006E5810">
            <w:r>
              <w:t>The request was processed successfully</w:t>
            </w:r>
            <w:r w:rsidRPr="000B1ADA">
              <w:t>.</w:t>
            </w:r>
          </w:p>
        </w:tc>
      </w:tr>
      <w:tr w:rsidR="00366586" w:rsidRPr="000B1ADA" w14:paraId="4CE4476A" w14:textId="77777777" w:rsidTr="006E5810">
        <w:tc>
          <w:tcPr>
            <w:tcW w:w="2970" w:type="dxa"/>
            <w:vAlign w:val="center"/>
          </w:tcPr>
          <w:p w14:paraId="23EA0A44" w14:textId="77777777" w:rsidR="00366586" w:rsidRDefault="00366586" w:rsidP="006E5810">
            <w:r>
              <w:t>400 Bad Request</w:t>
            </w:r>
          </w:p>
        </w:tc>
        <w:tc>
          <w:tcPr>
            <w:tcW w:w="5886" w:type="dxa"/>
            <w:vAlign w:val="center"/>
          </w:tcPr>
          <w:p w14:paraId="649896F6" w14:textId="77777777" w:rsidR="00366586" w:rsidRDefault="00366586" w:rsidP="006E5810">
            <w:r w:rsidRPr="00366586">
              <w:t>This service was provided invalid input.</w:t>
            </w:r>
          </w:p>
        </w:tc>
      </w:tr>
      <w:tr w:rsidR="00366586" w:rsidRPr="000B1ADA" w14:paraId="1852CEE9" w14:textId="77777777" w:rsidTr="006E5810">
        <w:tc>
          <w:tcPr>
            <w:tcW w:w="2970" w:type="dxa"/>
            <w:vAlign w:val="center"/>
          </w:tcPr>
          <w:p w14:paraId="6C94847F" w14:textId="77777777" w:rsidR="00366586" w:rsidRPr="000B1ADA" w:rsidRDefault="00366586" w:rsidP="006E5810">
            <w:r>
              <w:t>404 Not Found</w:t>
            </w:r>
          </w:p>
        </w:tc>
        <w:tc>
          <w:tcPr>
            <w:tcW w:w="5886" w:type="dxa"/>
            <w:vAlign w:val="center"/>
          </w:tcPr>
          <w:p w14:paraId="18ABF7EC" w14:textId="77777777" w:rsidR="00366586" w:rsidRPr="000B1ADA" w:rsidRDefault="00366586" w:rsidP="006E5810">
            <w:r>
              <w:t>The configuration data could not be found.</w:t>
            </w:r>
          </w:p>
        </w:tc>
      </w:tr>
      <w:tr w:rsidR="00366586" w:rsidRPr="000B1ADA" w14:paraId="4E92AFF4" w14:textId="77777777" w:rsidTr="006E5810">
        <w:tc>
          <w:tcPr>
            <w:tcW w:w="2970" w:type="dxa"/>
            <w:vAlign w:val="center"/>
          </w:tcPr>
          <w:p w14:paraId="3BD880A2" w14:textId="77777777" w:rsidR="00366586" w:rsidRPr="000B1ADA" w:rsidRDefault="00366586" w:rsidP="006E5810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7BCBA555" w14:textId="77777777" w:rsidR="00366586" w:rsidRPr="000B1ADA" w:rsidRDefault="00366586" w:rsidP="006E5810">
            <w:r>
              <w:t>The server raised an uncaught exception.</w:t>
            </w:r>
          </w:p>
        </w:tc>
      </w:tr>
    </w:tbl>
    <w:p w14:paraId="6C750A11" w14:textId="77777777" w:rsidR="00366586" w:rsidRDefault="00366586" w:rsidP="00366586">
      <w:pPr>
        <w:pStyle w:val="H4Body"/>
      </w:pPr>
    </w:p>
    <w:p w14:paraId="611013A1" w14:textId="77777777" w:rsidR="00366586" w:rsidRDefault="00366586" w:rsidP="00AD0964">
      <w:pPr>
        <w:pStyle w:val="Heading4"/>
        <w:numPr>
          <w:ilvl w:val="3"/>
          <w:numId w:val="11"/>
        </w:numPr>
      </w:pPr>
      <w:r>
        <w:t>Response Body</w:t>
      </w:r>
    </w:p>
    <w:p w14:paraId="75DC2FDA" w14:textId="40CDDF3B" w:rsidR="00502714" w:rsidRDefault="00366586" w:rsidP="00474753">
      <w:pPr>
        <w:pStyle w:val="H2Body"/>
        <w:ind w:left="1080"/>
      </w:pPr>
      <w:r>
        <w:t>The response body for this service will be empty.</w:t>
      </w:r>
    </w:p>
    <w:p w14:paraId="4CE72F26" w14:textId="26CE730C" w:rsidR="00535B83" w:rsidRDefault="005556F1" w:rsidP="00B24771">
      <w:pPr>
        <w:pStyle w:val="Heading2"/>
      </w:pPr>
      <w:bookmarkStart w:id="35" w:name="_Toc365371323"/>
      <w:r>
        <w:t xml:space="preserve">Provide </w:t>
      </w:r>
      <w:r w:rsidR="00FF4AAA">
        <w:t>Guest</w:t>
      </w:r>
      <w:r w:rsidR="00535B83" w:rsidRPr="003C2C37">
        <w:t xml:space="preserve"> </w:t>
      </w:r>
      <w:r>
        <w:t>Details</w:t>
      </w:r>
      <w:bookmarkEnd w:id="35"/>
    </w:p>
    <w:p w14:paraId="4CE72F27" w14:textId="74EF6565" w:rsidR="00535B83" w:rsidRDefault="005556F1" w:rsidP="00502714">
      <w:pPr>
        <w:pStyle w:val="H2Body"/>
      </w:pPr>
      <w:r>
        <w:t>The provide guest details API returns the details of a guest when specifying the IDMS id for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5556F1" w14:paraId="5CA9E6AD" w14:textId="77777777" w:rsidTr="005556F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4D45313" w14:textId="77777777" w:rsidR="005556F1" w:rsidRPr="004C7AF7" w:rsidRDefault="005556F1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0083D5B3" w14:textId="7668298C" w:rsidR="00B12882" w:rsidRDefault="005556F1" w:rsidP="0037156E">
            <w:pPr>
              <w:pStyle w:val="H2Body"/>
              <w:ind w:left="0"/>
            </w:pPr>
            <w:r>
              <w:t>/guest</w:t>
            </w:r>
            <w:r w:rsidR="00B12882">
              <w:t>/{id</w:t>
            </w:r>
            <w:r w:rsidR="00A36070">
              <w:t>}</w:t>
            </w:r>
            <w:r w:rsidR="00C555E5">
              <w:t xml:space="preserve"> or</w:t>
            </w:r>
            <w:r w:rsidR="00C555E5">
              <w:br/>
              <w:t>/gues</w:t>
            </w:r>
            <w:r w:rsidR="00B12882">
              <w:t>t/id={guestIdType}={guestId</w:t>
            </w:r>
            <w:r w:rsidR="00C555E5">
              <w:t>}</w:t>
            </w:r>
            <w:r w:rsidR="00B12882">
              <w:t xml:space="preserve"> or</w:t>
            </w:r>
            <w:r w:rsidR="00B12882">
              <w:br/>
              <w:t>/guests/id/{id} or</w:t>
            </w:r>
            <w:r w:rsidR="00B12882">
              <w:br/>
              <w:t>/guests/{id}</w:t>
            </w:r>
          </w:p>
        </w:tc>
      </w:tr>
      <w:tr w:rsidR="005556F1" w14:paraId="1B1EE32E" w14:textId="77777777" w:rsidTr="005556F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D0372F5" w14:textId="14435613" w:rsidR="005556F1" w:rsidRPr="004C7AF7" w:rsidRDefault="005556F1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HTTP Method</w:t>
            </w:r>
          </w:p>
        </w:tc>
        <w:tc>
          <w:tcPr>
            <w:tcW w:w="5220" w:type="dxa"/>
            <w:vAlign w:val="center"/>
          </w:tcPr>
          <w:p w14:paraId="085E0CD4" w14:textId="77777777" w:rsidR="005556F1" w:rsidRDefault="005556F1" w:rsidP="0037156E">
            <w:pPr>
              <w:pStyle w:val="H2Body"/>
              <w:ind w:left="0"/>
            </w:pPr>
            <w:r>
              <w:t>GET</w:t>
            </w:r>
          </w:p>
        </w:tc>
      </w:tr>
      <w:tr w:rsidR="005556F1" w14:paraId="061139CF" w14:textId="77777777" w:rsidTr="005556F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AFE1E1A" w14:textId="77777777" w:rsidR="005556F1" w:rsidRPr="004C7AF7" w:rsidRDefault="005556F1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51D57C5F" w14:textId="77777777" w:rsidR="005556F1" w:rsidRDefault="005556F1" w:rsidP="0037156E">
            <w:pPr>
              <w:pStyle w:val="H2Body"/>
              <w:ind w:left="0"/>
            </w:pPr>
            <w:r>
              <w:t>JSON</w:t>
            </w:r>
          </w:p>
        </w:tc>
      </w:tr>
      <w:tr w:rsidR="005556F1" w14:paraId="67D546D2" w14:textId="77777777" w:rsidTr="005556F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DE35FE3" w14:textId="77777777" w:rsidR="005556F1" w:rsidRPr="004C7AF7" w:rsidRDefault="005556F1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76E26F50" w14:textId="77777777" w:rsidR="005556F1" w:rsidRDefault="005556F1" w:rsidP="0037156E">
            <w:pPr>
              <w:pStyle w:val="H2Body"/>
              <w:ind w:left="0"/>
            </w:pPr>
            <w:r>
              <w:t>false</w:t>
            </w:r>
          </w:p>
        </w:tc>
      </w:tr>
      <w:tr w:rsidR="005556F1" w14:paraId="2ACFDD46" w14:textId="77777777" w:rsidTr="005556F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C0AE2BE" w14:textId="77777777" w:rsidR="005556F1" w:rsidRPr="004C7AF7" w:rsidRDefault="005556F1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48A987E9" w14:textId="77777777" w:rsidR="005556F1" w:rsidRDefault="005556F1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42573664" w14:textId="77777777" w:rsidR="005556F1" w:rsidRDefault="005556F1" w:rsidP="00B24771"/>
    <w:p w14:paraId="3267A480" w14:textId="1617F90A" w:rsidR="005556F1" w:rsidRDefault="005556F1" w:rsidP="005556F1">
      <w:pPr>
        <w:pStyle w:val="Heading3"/>
      </w:pPr>
      <w:bookmarkStart w:id="36" w:name="_Toc365371324"/>
      <w:r>
        <w:t>Request</w:t>
      </w:r>
      <w:bookmarkEnd w:id="36"/>
    </w:p>
    <w:p w14:paraId="12091B5D" w14:textId="77777777" w:rsidR="005556F1" w:rsidRPr="00946167" w:rsidRDefault="005556F1" w:rsidP="005556F1">
      <w:pPr>
        <w:pStyle w:val="Heading4"/>
      </w:pPr>
      <w:bookmarkStart w:id="37" w:name="_Ref352760691"/>
      <w:r>
        <w:t>Path Variables</w:t>
      </w:r>
      <w:bookmarkEnd w:id="37"/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5556F1" w14:paraId="7F22909A" w14:textId="77777777" w:rsidTr="00C555E5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026B6E12" w14:textId="77777777" w:rsidR="005556F1" w:rsidRPr="00946167" w:rsidRDefault="005556F1" w:rsidP="0037156E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6E6A4D40" w14:textId="77777777" w:rsidR="005556F1" w:rsidRPr="00946167" w:rsidRDefault="005556F1" w:rsidP="0037156E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C555E5" w14:paraId="12F21FD0" w14:textId="77777777" w:rsidTr="0037156E">
        <w:tc>
          <w:tcPr>
            <w:tcW w:w="4457" w:type="dxa"/>
            <w:vAlign w:val="center"/>
          </w:tcPr>
          <w:p w14:paraId="107A62AB" w14:textId="336A8DC3" w:rsidR="00C555E5" w:rsidRDefault="00C555E5" w:rsidP="0037156E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4227FBC2" w14:textId="409AC4E1" w:rsidR="00C555E5" w:rsidRDefault="00C555E5" w:rsidP="0037156E">
            <w:pPr>
              <w:pStyle w:val="H3Body"/>
              <w:ind w:left="0"/>
            </w:pPr>
            <w:r>
              <w:t xml:space="preserve">The </w:t>
            </w:r>
            <w:r w:rsidR="00B12882">
              <w:t xml:space="preserve">IDMS </w:t>
            </w:r>
            <w:r>
              <w:t>id o</w:t>
            </w:r>
            <w:r w:rsidR="00B12882">
              <w:t>f the guest details to retrieve.</w:t>
            </w:r>
          </w:p>
        </w:tc>
      </w:tr>
      <w:tr w:rsidR="00C555E5" w14:paraId="1640711B" w14:textId="77777777" w:rsidTr="00C555E5">
        <w:tc>
          <w:tcPr>
            <w:tcW w:w="4457" w:type="dxa"/>
          </w:tcPr>
          <w:p w14:paraId="7E807CE0" w14:textId="77777777" w:rsidR="00C555E5" w:rsidRDefault="00C555E5" w:rsidP="0037156E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</w:tcPr>
          <w:p w14:paraId="2243988F" w14:textId="77777777" w:rsidR="00C555E5" w:rsidRDefault="00C555E5" w:rsidP="0037156E">
            <w:pPr>
              <w:pStyle w:val="H3Body"/>
              <w:ind w:left="0"/>
            </w:pPr>
            <w:r>
              <w:t>The type of guest identifier to use, i.e. transactional-guest-id. guestId can be used when specifying the IDMS guest ID.</w:t>
            </w:r>
          </w:p>
        </w:tc>
      </w:tr>
      <w:tr w:rsidR="00C555E5" w14:paraId="6E5622CD" w14:textId="77777777" w:rsidTr="00C555E5">
        <w:tc>
          <w:tcPr>
            <w:tcW w:w="4457" w:type="dxa"/>
          </w:tcPr>
          <w:p w14:paraId="413FD367" w14:textId="343156AF" w:rsidR="00C555E5" w:rsidRDefault="00B12882" w:rsidP="0037156E">
            <w:pPr>
              <w:pStyle w:val="H3Body"/>
              <w:ind w:left="0"/>
            </w:pPr>
            <w:r>
              <w:t>guestId</w:t>
            </w:r>
          </w:p>
        </w:tc>
        <w:tc>
          <w:tcPr>
            <w:tcW w:w="4399" w:type="dxa"/>
          </w:tcPr>
          <w:p w14:paraId="489DF1E8" w14:textId="77777777" w:rsidR="00C555E5" w:rsidRDefault="00C555E5" w:rsidP="0037156E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27EE1CD3" w14:textId="77777777" w:rsidR="00A36070" w:rsidRDefault="00A36070" w:rsidP="00AD0964">
      <w:pPr>
        <w:pStyle w:val="Heading4"/>
        <w:numPr>
          <w:ilvl w:val="3"/>
          <w:numId w:val="6"/>
        </w:numPr>
      </w:pPr>
      <w:bookmarkStart w:id="38" w:name="_Ref352760717"/>
      <w:r>
        <w:t>Request Body</w:t>
      </w:r>
      <w:bookmarkEnd w:id="38"/>
    </w:p>
    <w:p w14:paraId="646FA75F" w14:textId="7205E2D2" w:rsidR="005556F1" w:rsidRPr="005556F1" w:rsidRDefault="00A36070" w:rsidP="00A36070">
      <w:pPr>
        <w:pStyle w:val="H4Body"/>
      </w:pPr>
      <w:r>
        <w:t>The request body for this service will be empty.</w:t>
      </w:r>
    </w:p>
    <w:p w14:paraId="4E0E4FCB" w14:textId="7E4627BE" w:rsidR="005556F1" w:rsidRPr="005556F1" w:rsidRDefault="005556F1" w:rsidP="005556F1">
      <w:pPr>
        <w:pStyle w:val="Heading3"/>
      </w:pPr>
      <w:bookmarkStart w:id="39" w:name="_Toc365371325"/>
      <w:r>
        <w:t>Response</w:t>
      </w:r>
      <w:bookmarkEnd w:id="39"/>
    </w:p>
    <w:p w14:paraId="0C43D240" w14:textId="77777777" w:rsidR="00A36070" w:rsidRDefault="00A36070" w:rsidP="00A36070">
      <w:pPr>
        <w:pStyle w:val="Heading4"/>
      </w:pPr>
      <w:bookmarkStart w:id="40" w:name="_Ref352760923"/>
      <w:r>
        <w:t>Response Status Codes</w:t>
      </w:r>
      <w:bookmarkEnd w:id="40"/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A36070" w:rsidRPr="000B1ADA" w14:paraId="7AA42F5E" w14:textId="77777777" w:rsidTr="0037156E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0E599E6" w14:textId="77777777" w:rsidR="00A36070" w:rsidRPr="000B1ADA" w:rsidRDefault="00A36070" w:rsidP="0037156E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234DCC52" w14:textId="77777777" w:rsidR="00A36070" w:rsidRPr="000B1ADA" w:rsidRDefault="00A36070" w:rsidP="0037156E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A36070" w:rsidRPr="000B1ADA" w14:paraId="3F1E259E" w14:textId="77777777" w:rsidTr="0037156E">
        <w:tc>
          <w:tcPr>
            <w:tcW w:w="2970" w:type="dxa"/>
            <w:vAlign w:val="center"/>
          </w:tcPr>
          <w:p w14:paraId="07BA113A" w14:textId="77777777" w:rsidR="00A36070" w:rsidRPr="000B1ADA" w:rsidRDefault="00A36070" w:rsidP="0037156E">
            <w:r>
              <w:t>200</w:t>
            </w:r>
          </w:p>
        </w:tc>
        <w:tc>
          <w:tcPr>
            <w:tcW w:w="5886" w:type="dxa"/>
            <w:vAlign w:val="center"/>
          </w:tcPr>
          <w:p w14:paraId="08339D17" w14:textId="77777777" w:rsidR="00A36070" w:rsidRPr="000B1ADA" w:rsidRDefault="00A36070" w:rsidP="0037156E">
            <w:r>
              <w:t>The request was processed successfully</w:t>
            </w:r>
            <w:r w:rsidRPr="000B1ADA">
              <w:t>.</w:t>
            </w:r>
          </w:p>
        </w:tc>
      </w:tr>
      <w:tr w:rsidR="00A36070" w:rsidRPr="000B1ADA" w14:paraId="263F04D3" w14:textId="77777777" w:rsidTr="0037156E">
        <w:tc>
          <w:tcPr>
            <w:tcW w:w="2970" w:type="dxa"/>
            <w:vAlign w:val="center"/>
          </w:tcPr>
          <w:p w14:paraId="0295E2F6" w14:textId="77777777" w:rsidR="00A36070" w:rsidRPr="000B1ADA" w:rsidRDefault="00A36070" w:rsidP="0037156E">
            <w:r>
              <w:t>404 Not Found</w:t>
            </w:r>
          </w:p>
        </w:tc>
        <w:tc>
          <w:tcPr>
            <w:tcW w:w="5886" w:type="dxa"/>
            <w:vAlign w:val="center"/>
          </w:tcPr>
          <w:p w14:paraId="4B30B28F" w14:textId="77777777" w:rsidR="00A36070" w:rsidRPr="000B1ADA" w:rsidRDefault="00A36070" w:rsidP="0037156E">
            <w:r>
              <w:t>The configuration data could not be found.</w:t>
            </w:r>
          </w:p>
        </w:tc>
      </w:tr>
      <w:tr w:rsidR="00A36070" w:rsidRPr="000B1ADA" w14:paraId="07F4547C" w14:textId="77777777" w:rsidTr="0037156E">
        <w:tc>
          <w:tcPr>
            <w:tcW w:w="2970" w:type="dxa"/>
            <w:vAlign w:val="center"/>
          </w:tcPr>
          <w:p w14:paraId="5AA8DA35" w14:textId="77777777" w:rsidR="00A36070" w:rsidRPr="000B1ADA" w:rsidRDefault="00A36070" w:rsidP="0037156E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1AC80F01" w14:textId="77777777" w:rsidR="00A36070" w:rsidRPr="000B1ADA" w:rsidRDefault="00A36070" w:rsidP="0037156E">
            <w:r>
              <w:t>The server raised an uncaught exception.</w:t>
            </w:r>
          </w:p>
        </w:tc>
      </w:tr>
    </w:tbl>
    <w:p w14:paraId="4359D896" w14:textId="77777777" w:rsidR="00A36070" w:rsidRDefault="00A36070" w:rsidP="00A36070">
      <w:pPr>
        <w:pStyle w:val="H4Body"/>
      </w:pPr>
    </w:p>
    <w:p w14:paraId="68D6CD87" w14:textId="77777777" w:rsidR="00A36070" w:rsidRDefault="00A36070" w:rsidP="00A36070">
      <w:pPr>
        <w:pStyle w:val="Heading4"/>
      </w:pPr>
      <w:bookmarkStart w:id="41" w:name="_Response_Headers"/>
      <w:bookmarkStart w:id="42" w:name="_Ref352760943"/>
      <w:bookmarkEnd w:id="41"/>
      <w:r>
        <w:t>Response Headers</w:t>
      </w:r>
      <w:bookmarkEnd w:id="42"/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A36070" w:rsidRPr="000B1ADA" w14:paraId="3B14C8FF" w14:textId="77777777" w:rsidTr="0037156E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1397A87C" w14:textId="77777777" w:rsidR="00A36070" w:rsidRPr="000B1ADA" w:rsidRDefault="00A36070" w:rsidP="0037156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3C275ADD" w14:textId="77777777" w:rsidR="00A36070" w:rsidRPr="000B1ADA" w:rsidRDefault="00A36070" w:rsidP="003715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4CD5A481" w14:textId="77777777" w:rsidR="00A36070" w:rsidRDefault="00A36070" w:rsidP="0037156E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A36070" w:rsidRPr="000B1ADA" w14:paraId="73E45AA5" w14:textId="77777777" w:rsidTr="0037156E">
        <w:tc>
          <w:tcPr>
            <w:tcW w:w="1646" w:type="dxa"/>
            <w:vAlign w:val="center"/>
          </w:tcPr>
          <w:p w14:paraId="276FBA33" w14:textId="77777777" w:rsidR="00A36070" w:rsidRPr="000B1ADA" w:rsidRDefault="00A36070" w:rsidP="0037156E">
            <w:r>
              <w:t>Content-Type</w:t>
            </w:r>
          </w:p>
        </w:tc>
        <w:tc>
          <w:tcPr>
            <w:tcW w:w="3124" w:type="dxa"/>
            <w:vAlign w:val="center"/>
          </w:tcPr>
          <w:p w14:paraId="04470F06" w14:textId="77777777" w:rsidR="00A36070" w:rsidRPr="000B1ADA" w:rsidRDefault="00A36070" w:rsidP="0037156E">
            <w:r>
              <w:t>The response content type</w:t>
            </w:r>
          </w:p>
        </w:tc>
        <w:tc>
          <w:tcPr>
            <w:tcW w:w="4050" w:type="dxa"/>
          </w:tcPr>
          <w:p w14:paraId="3517FA26" w14:textId="77777777" w:rsidR="00A36070" w:rsidRDefault="00A36070" w:rsidP="0037156E">
            <w:r>
              <w:t>application/json;charset=utf-8</w:t>
            </w:r>
          </w:p>
        </w:tc>
      </w:tr>
    </w:tbl>
    <w:p w14:paraId="1A7659CA" w14:textId="77777777" w:rsidR="00A36070" w:rsidRDefault="00A36070" w:rsidP="00A36070">
      <w:pPr>
        <w:pStyle w:val="H4Body"/>
      </w:pPr>
    </w:p>
    <w:p w14:paraId="495F58F3" w14:textId="77777777" w:rsidR="00A36070" w:rsidRDefault="00A36070" w:rsidP="00A36070">
      <w:pPr>
        <w:pStyle w:val="Heading4"/>
      </w:pPr>
      <w:bookmarkStart w:id="43" w:name="_Response_Body"/>
      <w:bookmarkStart w:id="44" w:name="_Ref352760981"/>
      <w:bookmarkEnd w:id="43"/>
      <w:r>
        <w:lastRenderedPageBreak/>
        <w:t>Response Body</w:t>
      </w:r>
      <w:bookmarkEnd w:id="44"/>
    </w:p>
    <w:p w14:paraId="69E42F74" w14:textId="77777777" w:rsidR="00A36070" w:rsidRDefault="00A36070" w:rsidP="00A36070">
      <w:pPr>
        <w:pStyle w:val="H4Body"/>
      </w:pPr>
      <w:r>
        <w:t>JSON</w:t>
      </w:r>
    </w:p>
    <w:p w14:paraId="71FD526C" w14:textId="77777777" w:rsidR="00A36070" w:rsidRDefault="00A36070" w:rsidP="00A36070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A36070" w:rsidRPr="000B1ADA" w14:paraId="246A09A5" w14:textId="77777777" w:rsidTr="000F197B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1E4FFEE9" w14:textId="77777777" w:rsidR="00A36070" w:rsidRPr="000B1ADA" w:rsidRDefault="00A36070" w:rsidP="0037156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7DF2E5EA" w14:textId="77777777" w:rsidR="00A36070" w:rsidRPr="000B1ADA" w:rsidRDefault="00A36070" w:rsidP="0037156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6A6B47D4" w14:textId="77777777" w:rsidR="00A36070" w:rsidRDefault="00A36070" w:rsidP="0037156E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30AF79BE" w14:textId="77777777" w:rsidR="00A36070" w:rsidRDefault="00A36070" w:rsidP="0037156E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56DE2CD0" w14:textId="77777777" w:rsidR="00A36070" w:rsidRDefault="00A36070" w:rsidP="003715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6070" w:rsidRPr="000B1ADA" w14:paraId="0CBE6C4C" w14:textId="77777777" w:rsidTr="000F197B">
        <w:tc>
          <w:tcPr>
            <w:tcW w:w="2419" w:type="dxa"/>
            <w:vAlign w:val="center"/>
          </w:tcPr>
          <w:p w14:paraId="1300CFDE" w14:textId="4EA565D3" w:rsidR="00A36070" w:rsidRPr="000B1ADA" w:rsidRDefault="009413BA" w:rsidP="0037156E">
            <w:r>
              <w:t>name</w:t>
            </w:r>
          </w:p>
        </w:tc>
        <w:tc>
          <w:tcPr>
            <w:tcW w:w="1221" w:type="dxa"/>
            <w:vAlign w:val="center"/>
          </w:tcPr>
          <w:p w14:paraId="213331B8" w14:textId="5041ACA3" w:rsidR="00A36070" w:rsidRPr="000B1ADA" w:rsidRDefault="009413BA" w:rsidP="0037156E">
            <w:r>
              <w:t>Complex</w:t>
            </w:r>
          </w:p>
        </w:tc>
        <w:tc>
          <w:tcPr>
            <w:tcW w:w="1306" w:type="dxa"/>
            <w:vAlign w:val="center"/>
          </w:tcPr>
          <w:p w14:paraId="440730EB" w14:textId="0288D1E5" w:rsidR="00A36070" w:rsidRDefault="009413BA" w:rsidP="00E731A2">
            <w:r>
              <w:t>Object</w:t>
            </w:r>
          </w:p>
        </w:tc>
        <w:tc>
          <w:tcPr>
            <w:tcW w:w="1085" w:type="dxa"/>
            <w:vAlign w:val="center"/>
          </w:tcPr>
          <w:p w14:paraId="62EC6F60" w14:textId="77777777" w:rsidR="00A36070" w:rsidRDefault="00A36070" w:rsidP="00E731A2"/>
        </w:tc>
        <w:tc>
          <w:tcPr>
            <w:tcW w:w="2789" w:type="dxa"/>
          </w:tcPr>
          <w:p w14:paraId="2379A512" w14:textId="3A4022C0" w:rsidR="00A36070" w:rsidRDefault="009413BA" w:rsidP="0037156E">
            <w:r>
              <w:t>Contains the name of the guest.</w:t>
            </w:r>
          </w:p>
        </w:tc>
      </w:tr>
      <w:tr w:rsidR="009413BA" w:rsidRPr="000B1ADA" w14:paraId="36055E83" w14:textId="77777777" w:rsidTr="000F197B">
        <w:tc>
          <w:tcPr>
            <w:tcW w:w="2419" w:type="dxa"/>
            <w:vAlign w:val="center"/>
          </w:tcPr>
          <w:p w14:paraId="004D6167" w14:textId="3876EDD1" w:rsidR="009413BA" w:rsidRDefault="009413BA" w:rsidP="0037156E">
            <w:r>
              <w:t>-firstName</w:t>
            </w:r>
          </w:p>
        </w:tc>
        <w:tc>
          <w:tcPr>
            <w:tcW w:w="1221" w:type="dxa"/>
            <w:vAlign w:val="center"/>
          </w:tcPr>
          <w:p w14:paraId="339E4BF7" w14:textId="77777777" w:rsidR="009413BA" w:rsidRDefault="009413BA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5AD50844" w14:textId="77777777" w:rsidR="009413BA" w:rsidRDefault="009413BA" w:rsidP="00E731A2"/>
        </w:tc>
        <w:tc>
          <w:tcPr>
            <w:tcW w:w="1085" w:type="dxa"/>
            <w:vAlign w:val="center"/>
          </w:tcPr>
          <w:p w14:paraId="39AAF025" w14:textId="77777777" w:rsidR="009413BA" w:rsidRDefault="009413BA" w:rsidP="00E731A2"/>
        </w:tc>
        <w:tc>
          <w:tcPr>
            <w:tcW w:w="2789" w:type="dxa"/>
          </w:tcPr>
          <w:p w14:paraId="6DCB944E" w14:textId="1738FAD7" w:rsidR="009413BA" w:rsidRDefault="009413BA" w:rsidP="0037156E">
            <w:r>
              <w:t>First name of the guest.</w:t>
            </w:r>
          </w:p>
        </w:tc>
      </w:tr>
      <w:tr w:rsidR="009413BA" w:rsidRPr="000B1ADA" w14:paraId="328FA49E" w14:textId="77777777" w:rsidTr="000F197B">
        <w:tc>
          <w:tcPr>
            <w:tcW w:w="2419" w:type="dxa"/>
            <w:vAlign w:val="center"/>
          </w:tcPr>
          <w:p w14:paraId="660F45D8" w14:textId="4981E416" w:rsidR="009413BA" w:rsidRDefault="009413BA" w:rsidP="0037156E">
            <w:r>
              <w:t>-lastName</w:t>
            </w:r>
          </w:p>
        </w:tc>
        <w:tc>
          <w:tcPr>
            <w:tcW w:w="1221" w:type="dxa"/>
            <w:vAlign w:val="center"/>
          </w:tcPr>
          <w:p w14:paraId="72F750B9" w14:textId="32C8303F" w:rsidR="009413BA" w:rsidRDefault="00631DD2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14E0C092" w14:textId="77777777" w:rsidR="009413BA" w:rsidRDefault="009413BA" w:rsidP="00E731A2"/>
        </w:tc>
        <w:tc>
          <w:tcPr>
            <w:tcW w:w="1085" w:type="dxa"/>
            <w:vAlign w:val="center"/>
          </w:tcPr>
          <w:p w14:paraId="0D486228" w14:textId="77777777" w:rsidR="009413BA" w:rsidRDefault="009413BA" w:rsidP="00E731A2"/>
        </w:tc>
        <w:tc>
          <w:tcPr>
            <w:tcW w:w="2789" w:type="dxa"/>
          </w:tcPr>
          <w:p w14:paraId="2CEA4617" w14:textId="7FFBD794" w:rsidR="009413BA" w:rsidRDefault="009413BA" w:rsidP="0037156E">
            <w:r>
              <w:t>Last name of the guest.</w:t>
            </w:r>
          </w:p>
        </w:tc>
      </w:tr>
      <w:tr w:rsidR="00631DD2" w:rsidRPr="000B1ADA" w14:paraId="564B1781" w14:textId="77777777" w:rsidTr="000F197B">
        <w:tc>
          <w:tcPr>
            <w:tcW w:w="2419" w:type="dxa"/>
            <w:vAlign w:val="center"/>
          </w:tcPr>
          <w:p w14:paraId="78D0B7A8" w14:textId="19D1A0B5" w:rsidR="00631DD2" w:rsidRDefault="00631DD2" w:rsidP="0037156E">
            <w:r>
              <w:t>-middleName</w:t>
            </w:r>
          </w:p>
        </w:tc>
        <w:tc>
          <w:tcPr>
            <w:tcW w:w="1221" w:type="dxa"/>
            <w:vAlign w:val="center"/>
          </w:tcPr>
          <w:p w14:paraId="7A229ABE" w14:textId="1A0F085D" w:rsidR="00631DD2" w:rsidRDefault="00631DD2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1C976ED3" w14:textId="77777777" w:rsidR="00631DD2" w:rsidRDefault="00631DD2" w:rsidP="00E731A2"/>
        </w:tc>
        <w:tc>
          <w:tcPr>
            <w:tcW w:w="1085" w:type="dxa"/>
            <w:vAlign w:val="center"/>
          </w:tcPr>
          <w:p w14:paraId="78835B9B" w14:textId="77777777" w:rsidR="00631DD2" w:rsidRDefault="00631DD2" w:rsidP="00E731A2"/>
        </w:tc>
        <w:tc>
          <w:tcPr>
            <w:tcW w:w="2789" w:type="dxa"/>
          </w:tcPr>
          <w:p w14:paraId="625E4A09" w14:textId="4DC08BA3" w:rsidR="00631DD2" w:rsidRDefault="00631DD2" w:rsidP="00631DD2">
            <w:r>
              <w:t>Middle name of the guest, if any.</w:t>
            </w:r>
          </w:p>
        </w:tc>
      </w:tr>
      <w:tr w:rsidR="00631DD2" w:rsidRPr="000B1ADA" w14:paraId="11C561FF" w14:textId="77777777" w:rsidTr="000F197B">
        <w:tc>
          <w:tcPr>
            <w:tcW w:w="2419" w:type="dxa"/>
            <w:vAlign w:val="center"/>
          </w:tcPr>
          <w:p w14:paraId="0DC2251A" w14:textId="5C4D3725" w:rsidR="00631DD2" w:rsidRDefault="00631DD2" w:rsidP="0037156E">
            <w:r>
              <w:t>-suffix</w:t>
            </w:r>
          </w:p>
        </w:tc>
        <w:tc>
          <w:tcPr>
            <w:tcW w:w="1221" w:type="dxa"/>
            <w:vAlign w:val="center"/>
          </w:tcPr>
          <w:p w14:paraId="6C161E99" w14:textId="19497989" w:rsidR="00631DD2" w:rsidRDefault="00631DD2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27A0D0B7" w14:textId="77777777" w:rsidR="00631DD2" w:rsidRDefault="00631DD2" w:rsidP="00E731A2"/>
        </w:tc>
        <w:tc>
          <w:tcPr>
            <w:tcW w:w="1085" w:type="dxa"/>
            <w:vAlign w:val="center"/>
          </w:tcPr>
          <w:p w14:paraId="5F73BD24" w14:textId="77777777" w:rsidR="00631DD2" w:rsidRDefault="00631DD2" w:rsidP="00E731A2"/>
        </w:tc>
        <w:tc>
          <w:tcPr>
            <w:tcW w:w="2789" w:type="dxa"/>
          </w:tcPr>
          <w:p w14:paraId="762C04E9" w14:textId="1D9C398D" w:rsidR="00631DD2" w:rsidRDefault="00631DD2" w:rsidP="00631DD2">
            <w:r>
              <w:t>Suffix, i.e. II, or III, for the name of the guest, if any.</w:t>
            </w:r>
          </w:p>
        </w:tc>
      </w:tr>
      <w:tr w:rsidR="00631DD2" w:rsidRPr="000B1ADA" w14:paraId="10D93A34" w14:textId="77777777" w:rsidTr="000F197B">
        <w:tc>
          <w:tcPr>
            <w:tcW w:w="2419" w:type="dxa"/>
            <w:vAlign w:val="center"/>
          </w:tcPr>
          <w:p w14:paraId="261922CF" w14:textId="789AA1AC" w:rsidR="00631DD2" w:rsidRDefault="00631DD2" w:rsidP="0037156E">
            <w:r>
              <w:t>-title</w:t>
            </w:r>
          </w:p>
        </w:tc>
        <w:tc>
          <w:tcPr>
            <w:tcW w:w="1221" w:type="dxa"/>
            <w:vAlign w:val="center"/>
          </w:tcPr>
          <w:p w14:paraId="2D592496" w14:textId="5F3939F2" w:rsidR="00631DD2" w:rsidRDefault="00631DD2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4FDD499C" w14:textId="77777777" w:rsidR="00631DD2" w:rsidRDefault="00631DD2" w:rsidP="00E731A2"/>
        </w:tc>
        <w:tc>
          <w:tcPr>
            <w:tcW w:w="1085" w:type="dxa"/>
            <w:vAlign w:val="center"/>
          </w:tcPr>
          <w:p w14:paraId="775DCB92" w14:textId="77777777" w:rsidR="00631DD2" w:rsidRDefault="00631DD2" w:rsidP="00E731A2"/>
        </w:tc>
        <w:tc>
          <w:tcPr>
            <w:tcW w:w="2789" w:type="dxa"/>
          </w:tcPr>
          <w:p w14:paraId="6457A170" w14:textId="5BEF539E" w:rsidR="00631DD2" w:rsidRDefault="00631DD2" w:rsidP="0037156E">
            <w:r>
              <w:t>Title, i.e. Mr. or Mrs. For the guest, if any.</w:t>
            </w:r>
          </w:p>
        </w:tc>
      </w:tr>
      <w:tr w:rsidR="009413BA" w:rsidRPr="000B1ADA" w14:paraId="534F1F38" w14:textId="77777777" w:rsidTr="000F197B">
        <w:tc>
          <w:tcPr>
            <w:tcW w:w="2419" w:type="dxa"/>
            <w:vAlign w:val="center"/>
          </w:tcPr>
          <w:p w14:paraId="070789E8" w14:textId="682A0CDA" w:rsidR="009413BA" w:rsidRDefault="009413BA" w:rsidP="0037156E">
            <w:r>
              <w:t>status</w:t>
            </w:r>
          </w:p>
        </w:tc>
        <w:tc>
          <w:tcPr>
            <w:tcW w:w="1221" w:type="dxa"/>
            <w:vAlign w:val="center"/>
          </w:tcPr>
          <w:p w14:paraId="4742333E" w14:textId="708EDAEA" w:rsidR="009413BA" w:rsidRDefault="009413BA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51B4A092" w14:textId="77777777" w:rsidR="009413BA" w:rsidRDefault="009413BA" w:rsidP="00E731A2"/>
        </w:tc>
        <w:tc>
          <w:tcPr>
            <w:tcW w:w="1085" w:type="dxa"/>
            <w:vAlign w:val="center"/>
          </w:tcPr>
          <w:p w14:paraId="1980F315" w14:textId="77777777" w:rsidR="009413BA" w:rsidRDefault="009413BA" w:rsidP="00E731A2"/>
        </w:tc>
        <w:tc>
          <w:tcPr>
            <w:tcW w:w="2789" w:type="dxa"/>
          </w:tcPr>
          <w:p w14:paraId="02FA31A4" w14:textId="0D110130" w:rsidR="009413BA" w:rsidRPr="00BC2697" w:rsidRDefault="009413BA" w:rsidP="0037156E">
            <w:r>
              <w:t>“Active” when guest is active, “Inactive” when guest is not active.</w:t>
            </w:r>
          </w:p>
        </w:tc>
      </w:tr>
      <w:tr w:rsidR="009413BA" w:rsidRPr="000B1ADA" w14:paraId="38137AE9" w14:textId="77777777" w:rsidTr="000F197B">
        <w:tc>
          <w:tcPr>
            <w:tcW w:w="2419" w:type="dxa"/>
            <w:vAlign w:val="center"/>
          </w:tcPr>
          <w:p w14:paraId="1D6D7B7E" w14:textId="0A5B3F47" w:rsidR="009413BA" w:rsidRDefault="009413BA" w:rsidP="0037156E">
            <w:r>
              <w:t>identifiers</w:t>
            </w:r>
          </w:p>
        </w:tc>
        <w:tc>
          <w:tcPr>
            <w:tcW w:w="1221" w:type="dxa"/>
            <w:vAlign w:val="center"/>
          </w:tcPr>
          <w:p w14:paraId="0C275A95" w14:textId="5299717A" w:rsidR="009413BA" w:rsidRDefault="001F4C2A" w:rsidP="0037156E">
            <w:r>
              <w:t>Complex</w:t>
            </w:r>
          </w:p>
        </w:tc>
        <w:tc>
          <w:tcPr>
            <w:tcW w:w="1306" w:type="dxa"/>
            <w:vAlign w:val="center"/>
          </w:tcPr>
          <w:p w14:paraId="5CCAB662" w14:textId="63A329B0" w:rsidR="009413BA" w:rsidRDefault="001F4C2A" w:rsidP="00E731A2">
            <w:r>
              <w:t>Array</w:t>
            </w:r>
          </w:p>
        </w:tc>
        <w:tc>
          <w:tcPr>
            <w:tcW w:w="1085" w:type="dxa"/>
            <w:vAlign w:val="center"/>
          </w:tcPr>
          <w:p w14:paraId="67C3A68A" w14:textId="77777777" w:rsidR="009413BA" w:rsidRDefault="009413BA" w:rsidP="00E731A2"/>
        </w:tc>
        <w:tc>
          <w:tcPr>
            <w:tcW w:w="2789" w:type="dxa"/>
          </w:tcPr>
          <w:p w14:paraId="57D8ED46" w14:textId="2AF7EC7C" w:rsidR="009413BA" w:rsidRDefault="009413BA" w:rsidP="0037156E">
            <w:r>
              <w:t>List of key value pairs representing source system identifiers for the guest. See xxx for more information on an identifier object.</w:t>
            </w:r>
          </w:p>
        </w:tc>
      </w:tr>
      <w:tr w:rsidR="001F4C2A" w:rsidRPr="000B1ADA" w14:paraId="107627FA" w14:textId="77777777" w:rsidTr="00E736E3">
        <w:tc>
          <w:tcPr>
            <w:tcW w:w="2419" w:type="dxa"/>
            <w:vAlign w:val="center"/>
          </w:tcPr>
          <w:p w14:paraId="05833303" w14:textId="77777777" w:rsidR="001F4C2A" w:rsidRDefault="001F4C2A" w:rsidP="00E736E3">
            <w:r>
              <w:t>-value</w:t>
            </w:r>
          </w:p>
        </w:tc>
        <w:tc>
          <w:tcPr>
            <w:tcW w:w="1221" w:type="dxa"/>
            <w:vAlign w:val="center"/>
          </w:tcPr>
          <w:p w14:paraId="1548A70D" w14:textId="77777777" w:rsidR="001F4C2A" w:rsidRDefault="001F4C2A" w:rsidP="00E736E3">
            <w:r>
              <w:t>String</w:t>
            </w:r>
          </w:p>
        </w:tc>
        <w:tc>
          <w:tcPr>
            <w:tcW w:w="1306" w:type="dxa"/>
          </w:tcPr>
          <w:p w14:paraId="1F3D509A" w14:textId="77777777" w:rsidR="001F4C2A" w:rsidRDefault="001F4C2A" w:rsidP="00E736E3"/>
        </w:tc>
        <w:tc>
          <w:tcPr>
            <w:tcW w:w="1085" w:type="dxa"/>
          </w:tcPr>
          <w:p w14:paraId="0E49E43D" w14:textId="77777777" w:rsidR="001F4C2A" w:rsidRDefault="001F4C2A" w:rsidP="00E736E3"/>
        </w:tc>
        <w:tc>
          <w:tcPr>
            <w:tcW w:w="2789" w:type="dxa"/>
          </w:tcPr>
          <w:p w14:paraId="43C5A5CB" w14:textId="77777777" w:rsidR="001F4C2A" w:rsidRDefault="001F4C2A" w:rsidP="00E736E3">
            <w:r>
              <w:t>Source system id for the guest.</w:t>
            </w:r>
          </w:p>
        </w:tc>
      </w:tr>
      <w:tr w:rsidR="001F4C2A" w:rsidRPr="000B1ADA" w14:paraId="76D7DEC6" w14:textId="77777777" w:rsidTr="00E736E3">
        <w:tc>
          <w:tcPr>
            <w:tcW w:w="2419" w:type="dxa"/>
            <w:vAlign w:val="center"/>
          </w:tcPr>
          <w:p w14:paraId="1FE86363" w14:textId="77777777" w:rsidR="001F4C2A" w:rsidRDefault="001F4C2A" w:rsidP="00E736E3">
            <w:r>
              <w:t>-type</w:t>
            </w:r>
          </w:p>
        </w:tc>
        <w:tc>
          <w:tcPr>
            <w:tcW w:w="1221" w:type="dxa"/>
            <w:vAlign w:val="center"/>
          </w:tcPr>
          <w:p w14:paraId="31397DF8" w14:textId="77777777" w:rsidR="001F4C2A" w:rsidRDefault="001F4C2A" w:rsidP="00E736E3">
            <w:r>
              <w:t>String</w:t>
            </w:r>
          </w:p>
        </w:tc>
        <w:tc>
          <w:tcPr>
            <w:tcW w:w="1306" w:type="dxa"/>
          </w:tcPr>
          <w:p w14:paraId="05A264FF" w14:textId="77777777" w:rsidR="001F4C2A" w:rsidRDefault="001F4C2A" w:rsidP="00E736E3"/>
        </w:tc>
        <w:tc>
          <w:tcPr>
            <w:tcW w:w="1085" w:type="dxa"/>
          </w:tcPr>
          <w:p w14:paraId="42092C34" w14:textId="77777777" w:rsidR="001F4C2A" w:rsidRDefault="001F4C2A" w:rsidP="00E736E3"/>
        </w:tc>
        <w:tc>
          <w:tcPr>
            <w:tcW w:w="2789" w:type="dxa"/>
          </w:tcPr>
          <w:p w14:paraId="74F1AF1D" w14:textId="77777777" w:rsidR="001F4C2A" w:rsidRDefault="001F4C2A" w:rsidP="00E736E3">
            <w:r>
              <w:t>Guest locator.</w:t>
            </w:r>
          </w:p>
        </w:tc>
      </w:tr>
      <w:tr w:rsidR="001F4C2A" w:rsidRPr="000B1ADA" w14:paraId="360B202A" w14:textId="77777777" w:rsidTr="00E736E3">
        <w:tc>
          <w:tcPr>
            <w:tcW w:w="2419" w:type="dxa"/>
            <w:vAlign w:val="center"/>
          </w:tcPr>
          <w:p w14:paraId="528A39DB" w14:textId="77777777" w:rsidR="001F4C2A" w:rsidRDefault="001F4C2A" w:rsidP="00E736E3">
            <w:r>
              <w:t>-guestId</w:t>
            </w:r>
          </w:p>
        </w:tc>
        <w:tc>
          <w:tcPr>
            <w:tcW w:w="1221" w:type="dxa"/>
            <w:vAlign w:val="center"/>
          </w:tcPr>
          <w:p w14:paraId="1BDA5E01" w14:textId="77777777" w:rsidR="001F4C2A" w:rsidRDefault="001F4C2A" w:rsidP="00E736E3">
            <w:r>
              <w:t>Long</w:t>
            </w:r>
          </w:p>
        </w:tc>
        <w:tc>
          <w:tcPr>
            <w:tcW w:w="1306" w:type="dxa"/>
          </w:tcPr>
          <w:p w14:paraId="2354FEDE" w14:textId="77777777" w:rsidR="001F4C2A" w:rsidRDefault="001F4C2A" w:rsidP="00E736E3"/>
        </w:tc>
        <w:tc>
          <w:tcPr>
            <w:tcW w:w="1085" w:type="dxa"/>
          </w:tcPr>
          <w:p w14:paraId="0EC24E76" w14:textId="77777777" w:rsidR="001F4C2A" w:rsidRDefault="001F4C2A" w:rsidP="00E736E3"/>
        </w:tc>
        <w:tc>
          <w:tcPr>
            <w:tcW w:w="2789" w:type="dxa"/>
          </w:tcPr>
          <w:p w14:paraId="4F48C71A" w14:textId="77777777" w:rsidR="001F4C2A" w:rsidRDefault="001F4C2A" w:rsidP="00E736E3">
            <w:r>
              <w:t>IDMS guest id.</w:t>
            </w:r>
          </w:p>
        </w:tc>
      </w:tr>
      <w:tr w:rsidR="009413BA" w:rsidRPr="000B1ADA" w14:paraId="62D978B2" w14:textId="77777777" w:rsidTr="000F197B">
        <w:tc>
          <w:tcPr>
            <w:tcW w:w="2419" w:type="dxa"/>
            <w:vAlign w:val="center"/>
          </w:tcPr>
          <w:p w14:paraId="5E5F065F" w14:textId="6CE7B51A" w:rsidR="009413BA" w:rsidRDefault="009413BA" w:rsidP="0037156E">
            <w:r>
              <w:t>guestId</w:t>
            </w:r>
          </w:p>
        </w:tc>
        <w:tc>
          <w:tcPr>
            <w:tcW w:w="1221" w:type="dxa"/>
            <w:vAlign w:val="center"/>
          </w:tcPr>
          <w:p w14:paraId="7E846085" w14:textId="194BA0A9" w:rsidR="009413BA" w:rsidRDefault="009413BA" w:rsidP="0037156E">
            <w:r>
              <w:t>Long</w:t>
            </w:r>
          </w:p>
        </w:tc>
        <w:tc>
          <w:tcPr>
            <w:tcW w:w="1306" w:type="dxa"/>
            <w:vAlign w:val="center"/>
          </w:tcPr>
          <w:p w14:paraId="3777D1BE" w14:textId="77777777" w:rsidR="009413BA" w:rsidRDefault="009413BA" w:rsidP="00E731A2"/>
        </w:tc>
        <w:tc>
          <w:tcPr>
            <w:tcW w:w="1085" w:type="dxa"/>
            <w:vAlign w:val="center"/>
          </w:tcPr>
          <w:p w14:paraId="0AB63095" w14:textId="77777777" w:rsidR="009413BA" w:rsidRDefault="009413BA" w:rsidP="00E731A2"/>
        </w:tc>
        <w:tc>
          <w:tcPr>
            <w:tcW w:w="2789" w:type="dxa"/>
          </w:tcPr>
          <w:p w14:paraId="0A726D58" w14:textId="30A4D0B1" w:rsidR="009413BA" w:rsidRDefault="009413BA" w:rsidP="0037156E">
            <w:r>
              <w:t>IDMS id for the guest.</w:t>
            </w:r>
          </w:p>
        </w:tc>
      </w:tr>
      <w:tr w:rsidR="009413BA" w:rsidRPr="000B1ADA" w14:paraId="7D5C2786" w14:textId="77777777" w:rsidTr="000F197B">
        <w:tc>
          <w:tcPr>
            <w:tcW w:w="2419" w:type="dxa"/>
            <w:vAlign w:val="center"/>
          </w:tcPr>
          <w:p w14:paraId="4BF8398D" w14:textId="5C1F2EB6" w:rsidR="009413BA" w:rsidRDefault="009413BA" w:rsidP="0037156E">
            <w:r>
              <w:t>partyId</w:t>
            </w:r>
          </w:p>
        </w:tc>
        <w:tc>
          <w:tcPr>
            <w:tcW w:w="1221" w:type="dxa"/>
            <w:vAlign w:val="center"/>
          </w:tcPr>
          <w:p w14:paraId="0CC4BDDA" w14:textId="19DB3DA7" w:rsidR="009413BA" w:rsidRDefault="009413BA" w:rsidP="0037156E">
            <w:r>
              <w:t>Integer</w:t>
            </w:r>
          </w:p>
        </w:tc>
        <w:tc>
          <w:tcPr>
            <w:tcW w:w="1306" w:type="dxa"/>
            <w:vAlign w:val="center"/>
          </w:tcPr>
          <w:p w14:paraId="72B40FB0" w14:textId="0AD8E313" w:rsidR="009413BA" w:rsidRDefault="009413BA" w:rsidP="00E731A2"/>
        </w:tc>
        <w:tc>
          <w:tcPr>
            <w:tcW w:w="1085" w:type="dxa"/>
            <w:vAlign w:val="center"/>
          </w:tcPr>
          <w:p w14:paraId="00CAB553" w14:textId="77777777" w:rsidR="009413BA" w:rsidRDefault="009413BA" w:rsidP="00E731A2"/>
        </w:tc>
        <w:tc>
          <w:tcPr>
            <w:tcW w:w="2789" w:type="dxa"/>
          </w:tcPr>
          <w:p w14:paraId="7B9AD14B" w14:textId="2EB52781" w:rsidR="009413BA" w:rsidRDefault="009413BA" w:rsidP="0037156E">
            <w:r>
              <w:t xml:space="preserve">ID of the party the guest belongs to. Zero if the guest isn’t associated to </w:t>
            </w:r>
            <w:r>
              <w:lastRenderedPageBreak/>
              <w:t xml:space="preserve">a party. </w:t>
            </w:r>
          </w:p>
        </w:tc>
      </w:tr>
      <w:tr w:rsidR="009413BA" w:rsidRPr="000B1ADA" w14:paraId="2B7F7D09" w14:textId="77777777" w:rsidTr="000F197B">
        <w:tc>
          <w:tcPr>
            <w:tcW w:w="2419" w:type="dxa"/>
            <w:vAlign w:val="center"/>
          </w:tcPr>
          <w:p w14:paraId="65CF55E4" w14:textId="6DC4F6FD" w:rsidR="009413BA" w:rsidRDefault="009413BA" w:rsidP="0037156E">
            <w:r>
              <w:lastRenderedPageBreak/>
              <w:t>swid</w:t>
            </w:r>
          </w:p>
        </w:tc>
        <w:tc>
          <w:tcPr>
            <w:tcW w:w="1221" w:type="dxa"/>
            <w:vAlign w:val="center"/>
          </w:tcPr>
          <w:p w14:paraId="5E1EFA7F" w14:textId="40D7B780" w:rsidR="009413BA" w:rsidRDefault="009413BA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657CBED7" w14:textId="77777777" w:rsidR="009413BA" w:rsidRDefault="009413BA" w:rsidP="00E731A2"/>
        </w:tc>
        <w:tc>
          <w:tcPr>
            <w:tcW w:w="1085" w:type="dxa"/>
            <w:vAlign w:val="center"/>
          </w:tcPr>
          <w:p w14:paraId="7DB21CBD" w14:textId="77777777" w:rsidR="009413BA" w:rsidRDefault="009413BA" w:rsidP="00E731A2"/>
        </w:tc>
        <w:tc>
          <w:tcPr>
            <w:tcW w:w="2789" w:type="dxa"/>
          </w:tcPr>
          <w:p w14:paraId="3505684F" w14:textId="77777777" w:rsidR="009413BA" w:rsidRDefault="009413BA" w:rsidP="0037156E"/>
        </w:tc>
      </w:tr>
      <w:tr w:rsidR="009413BA" w:rsidRPr="000B1ADA" w14:paraId="2AB6C0AD" w14:textId="77777777" w:rsidTr="000F197B">
        <w:tc>
          <w:tcPr>
            <w:tcW w:w="2419" w:type="dxa"/>
            <w:vAlign w:val="center"/>
          </w:tcPr>
          <w:p w14:paraId="57A15351" w14:textId="1693EB57" w:rsidR="009413BA" w:rsidRDefault="009413BA" w:rsidP="0037156E">
            <w:r>
              <w:t>gender</w:t>
            </w:r>
          </w:p>
        </w:tc>
        <w:tc>
          <w:tcPr>
            <w:tcW w:w="1221" w:type="dxa"/>
            <w:vAlign w:val="center"/>
          </w:tcPr>
          <w:p w14:paraId="63062D7B" w14:textId="43B81A95" w:rsidR="009413BA" w:rsidRDefault="009413BA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7F0BA677" w14:textId="77777777" w:rsidR="009413BA" w:rsidRDefault="009413BA" w:rsidP="00E731A2"/>
        </w:tc>
        <w:tc>
          <w:tcPr>
            <w:tcW w:w="1085" w:type="dxa"/>
            <w:vAlign w:val="center"/>
          </w:tcPr>
          <w:p w14:paraId="7CFE1AD0" w14:textId="77777777" w:rsidR="009413BA" w:rsidRDefault="009413BA" w:rsidP="00E731A2"/>
        </w:tc>
        <w:tc>
          <w:tcPr>
            <w:tcW w:w="2789" w:type="dxa"/>
          </w:tcPr>
          <w:p w14:paraId="3B5799DF" w14:textId="6BA1E2EB" w:rsidR="009413BA" w:rsidRDefault="009413BA" w:rsidP="0037156E">
            <w:r>
              <w:t>Indicates gender of the guest. “MALE” or “FEMALE”. Scheduled to be deprecated.</w:t>
            </w:r>
          </w:p>
        </w:tc>
      </w:tr>
      <w:tr w:rsidR="009413BA" w:rsidRPr="000B1ADA" w14:paraId="3EDAD172" w14:textId="77777777" w:rsidTr="000F197B">
        <w:tc>
          <w:tcPr>
            <w:tcW w:w="2419" w:type="dxa"/>
            <w:vAlign w:val="center"/>
          </w:tcPr>
          <w:p w14:paraId="414D5C93" w14:textId="3C8B4FC7" w:rsidR="009413BA" w:rsidRDefault="009413BA" w:rsidP="0037156E">
            <w:r>
              <w:t>visitCount</w:t>
            </w:r>
          </w:p>
        </w:tc>
        <w:tc>
          <w:tcPr>
            <w:tcW w:w="1221" w:type="dxa"/>
            <w:vAlign w:val="center"/>
          </w:tcPr>
          <w:p w14:paraId="4FE53C02" w14:textId="47804941" w:rsidR="009413BA" w:rsidRDefault="009413BA" w:rsidP="0037156E">
            <w:r>
              <w:t>Integer</w:t>
            </w:r>
          </w:p>
        </w:tc>
        <w:tc>
          <w:tcPr>
            <w:tcW w:w="1306" w:type="dxa"/>
            <w:vAlign w:val="center"/>
          </w:tcPr>
          <w:p w14:paraId="283BF2F1" w14:textId="77777777" w:rsidR="009413BA" w:rsidRDefault="009413BA" w:rsidP="00E731A2"/>
        </w:tc>
        <w:tc>
          <w:tcPr>
            <w:tcW w:w="1085" w:type="dxa"/>
            <w:vAlign w:val="center"/>
          </w:tcPr>
          <w:p w14:paraId="1EE3D5B4" w14:textId="77777777" w:rsidR="009413BA" w:rsidRDefault="009413BA" w:rsidP="00E731A2"/>
        </w:tc>
        <w:tc>
          <w:tcPr>
            <w:tcW w:w="2789" w:type="dxa"/>
          </w:tcPr>
          <w:p w14:paraId="258A1F2D" w14:textId="1F8712CA" w:rsidR="009413BA" w:rsidRDefault="009413BA" w:rsidP="0037156E">
            <w:r>
              <w:t>Number of visits the guest has made. No longer supported, and scheduled to be deprecated.</w:t>
            </w:r>
          </w:p>
        </w:tc>
      </w:tr>
      <w:tr w:rsidR="009413BA" w:rsidRPr="000B1ADA" w14:paraId="761ADF31" w14:textId="77777777" w:rsidTr="000F197B">
        <w:tc>
          <w:tcPr>
            <w:tcW w:w="2419" w:type="dxa"/>
            <w:vAlign w:val="center"/>
          </w:tcPr>
          <w:p w14:paraId="17D8CFB6" w14:textId="1E949BE1" w:rsidR="009413BA" w:rsidRDefault="009413BA" w:rsidP="0037156E">
            <w:r>
              <w:t>xbands</w:t>
            </w:r>
          </w:p>
        </w:tc>
        <w:tc>
          <w:tcPr>
            <w:tcW w:w="1221" w:type="dxa"/>
            <w:vAlign w:val="center"/>
          </w:tcPr>
          <w:p w14:paraId="73A52B17" w14:textId="7E4E7C3D" w:rsidR="009413BA" w:rsidRDefault="009413BA" w:rsidP="0037156E">
            <w:r>
              <w:t>Collection</w:t>
            </w:r>
          </w:p>
        </w:tc>
        <w:tc>
          <w:tcPr>
            <w:tcW w:w="1306" w:type="dxa"/>
            <w:vAlign w:val="center"/>
          </w:tcPr>
          <w:p w14:paraId="2273177B" w14:textId="77777777" w:rsidR="009413BA" w:rsidRDefault="009413BA" w:rsidP="00E731A2"/>
        </w:tc>
        <w:tc>
          <w:tcPr>
            <w:tcW w:w="1085" w:type="dxa"/>
            <w:vAlign w:val="center"/>
          </w:tcPr>
          <w:p w14:paraId="3458828E" w14:textId="77777777" w:rsidR="009413BA" w:rsidRDefault="009413BA" w:rsidP="00E731A2"/>
        </w:tc>
        <w:tc>
          <w:tcPr>
            <w:tcW w:w="2789" w:type="dxa"/>
          </w:tcPr>
          <w:p w14:paraId="42955641" w14:textId="2BCC0B40" w:rsidR="009413BA" w:rsidRDefault="009413BA" w:rsidP="000F197B">
            <w:r>
              <w:t xml:space="preserve">List of xbands assigned to the guest. </w:t>
            </w:r>
          </w:p>
        </w:tc>
      </w:tr>
      <w:tr w:rsidR="000F197B" w:rsidRPr="000B1ADA" w14:paraId="7CF9AF8F" w14:textId="77777777" w:rsidTr="000F197B">
        <w:tc>
          <w:tcPr>
            <w:tcW w:w="2419" w:type="dxa"/>
          </w:tcPr>
          <w:p w14:paraId="5B686178" w14:textId="77777777" w:rsidR="000F197B" w:rsidRDefault="000F197B" w:rsidP="00E736E3">
            <w:bookmarkStart w:id="45" w:name="_Example"/>
            <w:bookmarkEnd w:id="45"/>
            <w:r>
              <w:t>-state</w:t>
            </w:r>
          </w:p>
        </w:tc>
        <w:tc>
          <w:tcPr>
            <w:tcW w:w="1221" w:type="dxa"/>
          </w:tcPr>
          <w:p w14:paraId="4E701D72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3E268AFC" w14:textId="77777777" w:rsidR="000F197B" w:rsidRDefault="000F197B" w:rsidP="00E736E3"/>
        </w:tc>
        <w:tc>
          <w:tcPr>
            <w:tcW w:w="1085" w:type="dxa"/>
          </w:tcPr>
          <w:p w14:paraId="67AEC6F4" w14:textId="77777777" w:rsidR="000F197B" w:rsidRDefault="000F197B" w:rsidP="00E736E3"/>
        </w:tc>
        <w:tc>
          <w:tcPr>
            <w:tcW w:w="2789" w:type="dxa"/>
          </w:tcPr>
          <w:p w14:paraId="37135D93" w14:textId="77777777" w:rsidR="000F197B" w:rsidRDefault="000F197B" w:rsidP="00E736E3">
            <w:r w:rsidRPr="00251D32">
              <w:t>The main state of the xBand, i.e., whether it is active.</w:t>
            </w:r>
          </w:p>
        </w:tc>
      </w:tr>
      <w:tr w:rsidR="000F197B" w:rsidRPr="000B1ADA" w14:paraId="3E220A82" w14:textId="77777777" w:rsidTr="000F197B">
        <w:tc>
          <w:tcPr>
            <w:tcW w:w="2419" w:type="dxa"/>
          </w:tcPr>
          <w:p w14:paraId="11D0F504" w14:textId="77777777" w:rsidR="000F197B" w:rsidRDefault="000F197B" w:rsidP="00E736E3">
            <w:r>
              <w:t>-publicId</w:t>
            </w:r>
          </w:p>
        </w:tc>
        <w:tc>
          <w:tcPr>
            <w:tcW w:w="1221" w:type="dxa"/>
          </w:tcPr>
          <w:p w14:paraId="18545BDE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77551D13" w14:textId="77777777" w:rsidR="000F197B" w:rsidRDefault="000F197B" w:rsidP="00E736E3"/>
        </w:tc>
        <w:tc>
          <w:tcPr>
            <w:tcW w:w="1085" w:type="dxa"/>
          </w:tcPr>
          <w:p w14:paraId="17496268" w14:textId="77777777" w:rsidR="000F197B" w:rsidRDefault="000F197B" w:rsidP="00E736E3"/>
        </w:tc>
        <w:tc>
          <w:tcPr>
            <w:tcW w:w="2789" w:type="dxa"/>
          </w:tcPr>
          <w:p w14:paraId="7550F709" w14:textId="77777777" w:rsidR="000F197B" w:rsidRDefault="000F197B" w:rsidP="00E736E3">
            <w:r w:rsidRPr="00251D32">
              <w:t>The public identifier of the xBand.</w:t>
            </w:r>
          </w:p>
        </w:tc>
      </w:tr>
      <w:tr w:rsidR="000F197B" w:rsidRPr="000B1ADA" w14:paraId="1BAB0956" w14:textId="77777777" w:rsidTr="000F197B">
        <w:tc>
          <w:tcPr>
            <w:tcW w:w="2419" w:type="dxa"/>
          </w:tcPr>
          <w:p w14:paraId="3AF9E8FB" w14:textId="77777777" w:rsidR="000F197B" w:rsidRDefault="000F197B" w:rsidP="00E736E3">
            <w:r>
              <w:t>-productId</w:t>
            </w:r>
          </w:p>
        </w:tc>
        <w:tc>
          <w:tcPr>
            <w:tcW w:w="1221" w:type="dxa"/>
          </w:tcPr>
          <w:p w14:paraId="206BB12A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5E7852C6" w14:textId="77777777" w:rsidR="000F197B" w:rsidRDefault="000F197B" w:rsidP="00E736E3"/>
        </w:tc>
        <w:tc>
          <w:tcPr>
            <w:tcW w:w="1085" w:type="dxa"/>
          </w:tcPr>
          <w:p w14:paraId="490C70D0" w14:textId="77777777" w:rsidR="000F197B" w:rsidRDefault="000F197B" w:rsidP="00E736E3"/>
        </w:tc>
        <w:tc>
          <w:tcPr>
            <w:tcW w:w="2789" w:type="dxa"/>
          </w:tcPr>
          <w:p w14:paraId="7D50B134" w14:textId="77777777" w:rsidR="000F197B" w:rsidRPr="00251D32" w:rsidRDefault="000F197B" w:rsidP="00E736E3">
            <w:r>
              <w:t>Matches the public id, which differs from xBMS.</w:t>
            </w:r>
          </w:p>
        </w:tc>
      </w:tr>
      <w:tr w:rsidR="000F197B" w:rsidRPr="000B1ADA" w14:paraId="4FAEF3DD" w14:textId="77777777" w:rsidTr="000F197B">
        <w:tc>
          <w:tcPr>
            <w:tcW w:w="2419" w:type="dxa"/>
          </w:tcPr>
          <w:p w14:paraId="0B91DC05" w14:textId="77777777" w:rsidR="000F197B" w:rsidRDefault="000F197B" w:rsidP="00E736E3">
            <w:r>
              <w:t>-xbandId</w:t>
            </w:r>
          </w:p>
        </w:tc>
        <w:tc>
          <w:tcPr>
            <w:tcW w:w="1221" w:type="dxa"/>
          </w:tcPr>
          <w:p w14:paraId="75B272FF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59F28FE7" w14:textId="77777777" w:rsidR="000F197B" w:rsidRDefault="000F197B" w:rsidP="00E736E3"/>
        </w:tc>
        <w:tc>
          <w:tcPr>
            <w:tcW w:w="1085" w:type="dxa"/>
          </w:tcPr>
          <w:p w14:paraId="49878714" w14:textId="77777777" w:rsidR="000F197B" w:rsidRDefault="000F197B" w:rsidP="00E736E3"/>
        </w:tc>
        <w:tc>
          <w:tcPr>
            <w:tcW w:w="2789" w:type="dxa"/>
          </w:tcPr>
          <w:p w14:paraId="6F55F543" w14:textId="77777777" w:rsidR="000F197B" w:rsidRDefault="000F197B" w:rsidP="00E736E3">
            <w:r>
              <w:t xml:space="preserve">IDMS id for the xBand, </w:t>
            </w:r>
            <w:r w:rsidRPr="00C230C7">
              <w:t xml:space="preserve">doesn’t match the xBMS </w:t>
            </w:r>
            <w:r>
              <w:t>xBMS xbandId.</w:t>
            </w:r>
          </w:p>
        </w:tc>
      </w:tr>
      <w:tr w:rsidR="000F197B" w:rsidRPr="000B1ADA" w14:paraId="4B4C2AEB" w14:textId="77777777" w:rsidTr="000F197B">
        <w:tc>
          <w:tcPr>
            <w:tcW w:w="2419" w:type="dxa"/>
          </w:tcPr>
          <w:p w14:paraId="05CE4E1D" w14:textId="77777777" w:rsidR="000F197B" w:rsidRDefault="000F197B" w:rsidP="00E736E3">
            <w:r>
              <w:t>-xbandRequestId</w:t>
            </w:r>
          </w:p>
        </w:tc>
        <w:tc>
          <w:tcPr>
            <w:tcW w:w="1221" w:type="dxa"/>
          </w:tcPr>
          <w:p w14:paraId="5697666E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09417723" w14:textId="77777777" w:rsidR="000F197B" w:rsidRDefault="000F197B" w:rsidP="00E736E3"/>
        </w:tc>
        <w:tc>
          <w:tcPr>
            <w:tcW w:w="1085" w:type="dxa"/>
          </w:tcPr>
          <w:p w14:paraId="2F841FC8" w14:textId="77777777" w:rsidR="000F197B" w:rsidRDefault="000F197B" w:rsidP="00E736E3"/>
        </w:tc>
        <w:tc>
          <w:tcPr>
            <w:tcW w:w="2789" w:type="dxa"/>
          </w:tcPr>
          <w:p w14:paraId="7AC3F99E" w14:textId="77777777" w:rsidR="000F197B" w:rsidRDefault="000F197B" w:rsidP="00E736E3">
            <w:r>
              <w:t>Same as public id, doesn’t match the xBMS xbandRequestId.</w:t>
            </w:r>
          </w:p>
        </w:tc>
      </w:tr>
      <w:tr w:rsidR="000F197B" w:rsidRPr="000B1ADA" w14:paraId="032D603F" w14:textId="77777777" w:rsidTr="000F197B">
        <w:tc>
          <w:tcPr>
            <w:tcW w:w="2419" w:type="dxa"/>
          </w:tcPr>
          <w:p w14:paraId="44175169" w14:textId="77777777" w:rsidR="000F197B" w:rsidRDefault="000F197B" w:rsidP="00E736E3">
            <w:r>
              <w:t>-bandId</w:t>
            </w:r>
          </w:p>
        </w:tc>
        <w:tc>
          <w:tcPr>
            <w:tcW w:w="1221" w:type="dxa"/>
          </w:tcPr>
          <w:p w14:paraId="4D9B1364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5143D2E5" w14:textId="77777777" w:rsidR="000F197B" w:rsidRDefault="000F197B" w:rsidP="00E736E3"/>
        </w:tc>
        <w:tc>
          <w:tcPr>
            <w:tcW w:w="1085" w:type="dxa"/>
          </w:tcPr>
          <w:p w14:paraId="31FE86CA" w14:textId="77777777" w:rsidR="000F197B" w:rsidRDefault="000F197B" w:rsidP="00E736E3"/>
        </w:tc>
        <w:tc>
          <w:tcPr>
            <w:tcW w:w="2789" w:type="dxa"/>
          </w:tcPr>
          <w:p w14:paraId="0C85C6EE" w14:textId="77777777" w:rsidR="000F197B" w:rsidRDefault="000F197B" w:rsidP="00E736E3">
            <w:r>
              <w:t>Unique value to that represents the xBand</w:t>
            </w:r>
          </w:p>
        </w:tc>
      </w:tr>
      <w:tr w:rsidR="000F197B" w:rsidRPr="000B1ADA" w14:paraId="3F6A5B11" w14:textId="77777777" w:rsidTr="000F197B">
        <w:tc>
          <w:tcPr>
            <w:tcW w:w="2419" w:type="dxa"/>
          </w:tcPr>
          <w:p w14:paraId="7ED204CF" w14:textId="77777777" w:rsidR="000F197B" w:rsidRDefault="000F197B" w:rsidP="00E736E3">
            <w:r>
              <w:t>-guests</w:t>
            </w:r>
          </w:p>
        </w:tc>
        <w:tc>
          <w:tcPr>
            <w:tcW w:w="1221" w:type="dxa"/>
          </w:tcPr>
          <w:p w14:paraId="5A0F74AF" w14:textId="77777777" w:rsidR="000F197B" w:rsidRDefault="000F197B" w:rsidP="00E736E3">
            <w:r>
              <w:t>Complex</w:t>
            </w:r>
          </w:p>
        </w:tc>
        <w:tc>
          <w:tcPr>
            <w:tcW w:w="1306" w:type="dxa"/>
          </w:tcPr>
          <w:p w14:paraId="1DFC3551" w14:textId="77777777" w:rsidR="000F197B" w:rsidRDefault="000F197B" w:rsidP="00E736E3">
            <w:r>
              <w:t>Array</w:t>
            </w:r>
          </w:p>
        </w:tc>
        <w:tc>
          <w:tcPr>
            <w:tcW w:w="1085" w:type="dxa"/>
          </w:tcPr>
          <w:p w14:paraId="6F9632CC" w14:textId="77777777" w:rsidR="000F197B" w:rsidRDefault="000F197B" w:rsidP="00E736E3"/>
        </w:tc>
        <w:tc>
          <w:tcPr>
            <w:tcW w:w="2789" w:type="dxa"/>
          </w:tcPr>
          <w:p w14:paraId="7027BC29" w14:textId="77777777" w:rsidR="000F197B" w:rsidRDefault="000F197B" w:rsidP="00E736E3">
            <w:r>
              <w:t>Guests assigned to the band. Always empty, to avoid circular references.</w:t>
            </w:r>
          </w:p>
        </w:tc>
      </w:tr>
      <w:tr w:rsidR="000F197B" w:rsidRPr="000B1ADA" w14:paraId="63F16312" w14:textId="77777777" w:rsidTr="000F197B">
        <w:tc>
          <w:tcPr>
            <w:tcW w:w="2419" w:type="dxa"/>
          </w:tcPr>
          <w:p w14:paraId="6E3483D9" w14:textId="77777777" w:rsidR="000F197B" w:rsidRDefault="000F197B" w:rsidP="00E736E3">
            <w:r>
              <w:t>-shortRangeTag</w:t>
            </w:r>
          </w:p>
        </w:tc>
        <w:tc>
          <w:tcPr>
            <w:tcW w:w="1221" w:type="dxa"/>
          </w:tcPr>
          <w:p w14:paraId="6FB31284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43DA475E" w14:textId="77777777" w:rsidR="000F197B" w:rsidRDefault="000F197B" w:rsidP="00E736E3"/>
        </w:tc>
        <w:tc>
          <w:tcPr>
            <w:tcW w:w="1085" w:type="dxa"/>
          </w:tcPr>
          <w:p w14:paraId="27F0ACE7" w14:textId="77777777" w:rsidR="000F197B" w:rsidRDefault="000F197B" w:rsidP="00E736E3"/>
        </w:tc>
        <w:tc>
          <w:tcPr>
            <w:tcW w:w="2789" w:type="dxa"/>
          </w:tcPr>
          <w:p w14:paraId="5725E5E5" w14:textId="77777777" w:rsidR="000F197B" w:rsidRDefault="000F197B" w:rsidP="00E736E3">
            <w:r>
              <w:t>Hexadecimal representation of xBMS shortRangeTag.</w:t>
            </w:r>
          </w:p>
        </w:tc>
      </w:tr>
      <w:tr w:rsidR="000F197B" w:rsidRPr="000B1ADA" w14:paraId="6AF2138B" w14:textId="77777777" w:rsidTr="000F197B">
        <w:tc>
          <w:tcPr>
            <w:tcW w:w="2419" w:type="dxa"/>
          </w:tcPr>
          <w:p w14:paraId="3E72A46C" w14:textId="77777777" w:rsidR="000F197B" w:rsidRDefault="000F197B" w:rsidP="00E736E3">
            <w:r>
              <w:lastRenderedPageBreak/>
              <w:t>-longRangeTag</w:t>
            </w:r>
          </w:p>
        </w:tc>
        <w:tc>
          <w:tcPr>
            <w:tcW w:w="1221" w:type="dxa"/>
          </w:tcPr>
          <w:p w14:paraId="4F1A98E0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4A67BAD1" w14:textId="77777777" w:rsidR="000F197B" w:rsidRDefault="000F197B" w:rsidP="00E736E3"/>
        </w:tc>
        <w:tc>
          <w:tcPr>
            <w:tcW w:w="1085" w:type="dxa"/>
          </w:tcPr>
          <w:p w14:paraId="0876BDEB" w14:textId="77777777" w:rsidR="000F197B" w:rsidRDefault="000F197B" w:rsidP="00E736E3"/>
        </w:tc>
        <w:tc>
          <w:tcPr>
            <w:tcW w:w="2789" w:type="dxa"/>
          </w:tcPr>
          <w:p w14:paraId="4E60999E" w14:textId="77777777" w:rsidR="000F197B" w:rsidRDefault="000F197B" w:rsidP="00E736E3">
            <w:r>
              <w:t>Hexadecimal representation, in reverse byte order of publicid.</w:t>
            </w:r>
          </w:p>
        </w:tc>
      </w:tr>
      <w:tr w:rsidR="000F197B" w:rsidRPr="000B1ADA" w14:paraId="63F4F706" w14:textId="77777777" w:rsidTr="000F197B">
        <w:tc>
          <w:tcPr>
            <w:tcW w:w="2419" w:type="dxa"/>
          </w:tcPr>
          <w:p w14:paraId="63E4B0D5" w14:textId="77777777" w:rsidR="000F197B" w:rsidRDefault="000F197B" w:rsidP="00E736E3">
            <w:r>
              <w:t>-secondaryState</w:t>
            </w:r>
          </w:p>
        </w:tc>
        <w:tc>
          <w:tcPr>
            <w:tcW w:w="1221" w:type="dxa"/>
          </w:tcPr>
          <w:p w14:paraId="5760C69A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36AFD903" w14:textId="77777777" w:rsidR="000F197B" w:rsidRDefault="000F197B" w:rsidP="00E736E3"/>
        </w:tc>
        <w:tc>
          <w:tcPr>
            <w:tcW w:w="1085" w:type="dxa"/>
          </w:tcPr>
          <w:p w14:paraId="1325247B" w14:textId="77777777" w:rsidR="000F197B" w:rsidRDefault="000F197B" w:rsidP="00E736E3"/>
        </w:tc>
        <w:tc>
          <w:tcPr>
            <w:tcW w:w="2789" w:type="dxa"/>
          </w:tcPr>
          <w:p w14:paraId="12F534BD" w14:textId="77777777" w:rsidR="000F197B" w:rsidRDefault="000F197B" w:rsidP="00E736E3">
            <w:r w:rsidRPr="00C230C7">
              <w:t>The secondary state of the xBand; e.g., reason why it is inactive.</w:t>
            </w:r>
          </w:p>
        </w:tc>
      </w:tr>
    </w:tbl>
    <w:p w14:paraId="4D1E9A8A" w14:textId="520B79E0" w:rsidR="005556F1" w:rsidRDefault="00A36070" w:rsidP="00A36070">
      <w:pPr>
        <w:pStyle w:val="Heading4"/>
      </w:pPr>
      <w:bookmarkStart w:id="46" w:name="_Ref352761001"/>
      <w:r>
        <w:t>Example</w:t>
      </w:r>
      <w:bookmarkEnd w:id="46"/>
    </w:p>
    <w:p w14:paraId="6C1D9975" w14:textId="67AE961D" w:rsidR="00A36070" w:rsidRDefault="00A36070" w:rsidP="00A36070">
      <w:pPr>
        <w:pStyle w:val="H4Body"/>
      </w:pPr>
      <w:r>
        <w:t>{</w:t>
      </w:r>
    </w:p>
    <w:p w14:paraId="469504C1" w14:textId="77777777" w:rsidR="00A36070" w:rsidRDefault="00A36070" w:rsidP="00A36070">
      <w:pPr>
        <w:pStyle w:val="H4Body"/>
      </w:pPr>
      <w:r>
        <w:t xml:space="preserve">    "name": {</w:t>
      </w:r>
    </w:p>
    <w:p w14:paraId="5DE445A4" w14:textId="77777777" w:rsidR="00A36070" w:rsidRDefault="00A36070" w:rsidP="00A36070">
      <w:pPr>
        <w:pStyle w:val="H4Body"/>
      </w:pPr>
      <w:r>
        <w:t xml:space="preserve">        "lastName": "Granieri",</w:t>
      </w:r>
    </w:p>
    <w:p w14:paraId="19508324" w14:textId="77777777" w:rsidR="00A36070" w:rsidRDefault="00A36070" w:rsidP="00A36070">
      <w:pPr>
        <w:pStyle w:val="H4Body"/>
      </w:pPr>
      <w:r>
        <w:t xml:space="preserve">        "firstName": "Cinderella"</w:t>
      </w:r>
    </w:p>
    <w:p w14:paraId="40C3B865" w14:textId="77777777" w:rsidR="00A36070" w:rsidRDefault="00A36070" w:rsidP="00A36070">
      <w:pPr>
        <w:pStyle w:val="H4Body"/>
      </w:pPr>
      <w:r>
        <w:t xml:space="preserve">    },</w:t>
      </w:r>
    </w:p>
    <w:p w14:paraId="2F85DD00" w14:textId="77777777" w:rsidR="00A36070" w:rsidRDefault="00A36070" w:rsidP="00A36070">
      <w:pPr>
        <w:pStyle w:val="H4Body"/>
      </w:pPr>
      <w:r>
        <w:t xml:space="preserve">    "status": "Active",</w:t>
      </w:r>
    </w:p>
    <w:p w14:paraId="3D7C0877" w14:textId="77777777" w:rsidR="00A36070" w:rsidRDefault="00A36070" w:rsidP="00A36070">
      <w:pPr>
        <w:pStyle w:val="H4Body"/>
      </w:pPr>
      <w:r>
        <w:t xml:space="preserve">    "identifiers": [</w:t>
      </w:r>
    </w:p>
    <w:p w14:paraId="5A5D914C" w14:textId="77777777" w:rsidR="00A36070" w:rsidRDefault="00A36070" w:rsidP="00A36070">
      <w:pPr>
        <w:pStyle w:val="H4Body"/>
      </w:pPr>
      <w:r>
        <w:t xml:space="preserve">        {</w:t>
      </w:r>
    </w:p>
    <w:p w14:paraId="529C092B" w14:textId="77777777" w:rsidR="00A36070" w:rsidRDefault="00A36070" w:rsidP="00A36070">
      <w:pPr>
        <w:pStyle w:val="H4Body"/>
      </w:pPr>
      <w:r>
        <w:t xml:space="preserve">            "value": "A18327C205B64F39942AA703A0AE3E9A",</w:t>
      </w:r>
    </w:p>
    <w:p w14:paraId="47189A6D" w14:textId="77777777" w:rsidR="00A36070" w:rsidRDefault="00A36070" w:rsidP="00A36070">
      <w:pPr>
        <w:pStyle w:val="H4Body"/>
      </w:pPr>
      <w:r>
        <w:t xml:space="preserve">            "type": "xid",</w:t>
      </w:r>
    </w:p>
    <w:p w14:paraId="15E91F57" w14:textId="77777777" w:rsidR="00A36070" w:rsidRDefault="00A36070" w:rsidP="00A36070">
      <w:pPr>
        <w:pStyle w:val="H4Body"/>
      </w:pPr>
      <w:r>
        <w:t xml:space="preserve">            "guestId": 35979958</w:t>
      </w:r>
    </w:p>
    <w:p w14:paraId="2B641AFB" w14:textId="77777777" w:rsidR="00A36070" w:rsidRDefault="00A36070" w:rsidP="00A36070">
      <w:pPr>
        <w:pStyle w:val="H4Body"/>
      </w:pPr>
      <w:r>
        <w:t xml:space="preserve">        }</w:t>
      </w:r>
    </w:p>
    <w:p w14:paraId="3A6BE8E0" w14:textId="77777777" w:rsidR="00A36070" w:rsidRDefault="00A36070" w:rsidP="00A36070">
      <w:pPr>
        <w:pStyle w:val="H4Body"/>
      </w:pPr>
      <w:r>
        <w:t xml:space="preserve">    ],</w:t>
      </w:r>
    </w:p>
    <w:p w14:paraId="58D19D1C" w14:textId="77777777" w:rsidR="00A36070" w:rsidRDefault="00A36070" w:rsidP="00A36070">
      <w:pPr>
        <w:pStyle w:val="H4Body"/>
      </w:pPr>
      <w:r>
        <w:t xml:space="preserve">    "guestId": 35979958,</w:t>
      </w:r>
    </w:p>
    <w:p w14:paraId="7C851CCD" w14:textId="77777777" w:rsidR="00A36070" w:rsidRDefault="00A36070" w:rsidP="00A36070">
      <w:pPr>
        <w:pStyle w:val="H4Body"/>
      </w:pPr>
      <w:r>
        <w:t xml:space="preserve">    "partyId": 0,</w:t>
      </w:r>
    </w:p>
    <w:p w14:paraId="19AED851" w14:textId="77777777" w:rsidR="00A36070" w:rsidRDefault="00A36070" w:rsidP="00A36070">
      <w:pPr>
        <w:pStyle w:val="H4Body"/>
      </w:pPr>
      <w:r>
        <w:t xml:space="preserve">    "swid": "A18327C205B64F39942AA703A0AE3E9A",</w:t>
      </w:r>
    </w:p>
    <w:p w14:paraId="63AD4802" w14:textId="77777777" w:rsidR="00A36070" w:rsidRDefault="00A36070" w:rsidP="00A36070">
      <w:pPr>
        <w:pStyle w:val="H4Body"/>
      </w:pPr>
      <w:r>
        <w:t xml:space="preserve">    "gender": "FEMALE",</w:t>
      </w:r>
    </w:p>
    <w:p w14:paraId="09B0517E" w14:textId="77777777" w:rsidR="00A36070" w:rsidRDefault="00A36070" w:rsidP="00A36070">
      <w:pPr>
        <w:pStyle w:val="H4Body"/>
      </w:pPr>
      <w:r>
        <w:t xml:space="preserve">    "visitCount": 79,</w:t>
      </w:r>
    </w:p>
    <w:p w14:paraId="4C32FD4E" w14:textId="77777777" w:rsidR="00A36070" w:rsidRDefault="00A36070" w:rsidP="00A36070">
      <w:pPr>
        <w:pStyle w:val="H4Body"/>
      </w:pPr>
      <w:r>
        <w:t xml:space="preserve">    "xbands": [</w:t>
      </w:r>
    </w:p>
    <w:p w14:paraId="5B2C6B75" w14:textId="77777777" w:rsidR="00A36070" w:rsidRDefault="00A36070" w:rsidP="00A36070">
      <w:pPr>
        <w:pStyle w:val="H4Body"/>
      </w:pPr>
      <w:r>
        <w:t xml:space="preserve">        {</w:t>
      </w:r>
    </w:p>
    <w:p w14:paraId="52234457" w14:textId="77777777" w:rsidR="00A36070" w:rsidRDefault="00A36070" w:rsidP="00A36070">
      <w:pPr>
        <w:pStyle w:val="H4Body"/>
      </w:pPr>
      <w:r>
        <w:t xml:space="preserve">            "state": "Active",</w:t>
      </w:r>
    </w:p>
    <w:p w14:paraId="2E019978" w14:textId="77777777" w:rsidR="00A36070" w:rsidRDefault="00A36070" w:rsidP="00A36070">
      <w:pPr>
        <w:pStyle w:val="H4Body"/>
      </w:pPr>
      <w:r>
        <w:t xml:space="preserve">            "publicId": "35979952",</w:t>
      </w:r>
    </w:p>
    <w:p w14:paraId="0E695E99" w14:textId="77777777" w:rsidR="00A36070" w:rsidRDefault="00A36070" w:rsidP="00A36070">
      <w:pPr>
        <w:pStyle w:val="H4Body"/>
      </w:pPr>
      <w:r>
        <w:lastRenderedPageBreak/>
        <w:t xml:space="preserve">            "productId": "35979952",</w:t>
      </w:r>
    </w:p>
    <w:p w14:paraId="7B5ECA6D" w14:textId="77777777" w:rsidR="00A36070" w:rsidRDefault="00A36070" w:rsidP="00A36070">
      <w:pPr>
        <w:pStyle w:val="H4Body"/>
      </w:pPr>
      <w:r>
        <w:t xml:space="preserve">            "xbandId": 35979952,</w:t>
      </w:r>
    </w:p>
    <w:p w14:paraId="7E88B64C" w14:textId="77777777" w:rsidR="00A36070" w:rsidRDefault="00A36070" w:rsidP="00A36070">
      <w:pPr>
        <w:pStyle w:val="H4Body"/>
      </w:pPr>
      <w:r>
        <w:t xml:space="preserve">            "bandType": "Guest",</w:t>
      </w:r>
    </w:p>
    <w:p w14:paraId="5DC687CE" w14:textId="77777777" w:rsidR="00A36070" w:rsidRDefault="00A36070" w:rsidP="00A36070">
      <w:pPr>
        <w:pStyle w:val="H4Body"/>
      </w:pPr>
      <w:r>
        <w:t xml:space="preserve">            "bandId": "35979952",</w:t>
      </w:r>
    </w:p>
    <w:p w14:paraId="2454CFF7" w14:textId="77777777" w:rsidR="00A36070" w:rsidRDefault="00A36070" w:rsidP="00A36070">
      <w:pPr>
        <w:pStyle w:val="H4Body"/>
      </w:pPr>
      <w:r>
        <w:t xml:space="preserve">            "guests": [ ],</w:t>
      </w:r>
    </w:p>
    <w:p w14:paraId="64BB004F" w14:textId="77777777" w:rsidR="00A36070" w:rsidRDefault="00A36070" w:rsidP="00A36070">
      <w:pPr>
        <w:pStyle w:val="H4Body"/>
      </w:pPr>
      <w:r>
        <w:t xml:space="preserve">            "xbandRequestId": "35979952",</w:t>
      </w:r>
    </w:p>
    <w:p w14:paraId="7507BEC6" w14:textId="77777777" w:rsidR="00A36070" w:rsidRDefault="00A36070" w:rsidP="00A36070">
      <w:pPr>
        <w:pStyle w:val="H4Body"/>
      </w:pPr>
      <w:r>
        <w:t xml:space="preserve">            "shortRangeTag": "F01C9187E3B000",</w:t>
      </w:r>
    </w:p>
    <w:p w14:paraId="452E973C" w14:textId="77777777" w:rsidR="00A36070" w:rsidRDefault="00A36070" w:rsidP="00A36070">
      <w:pPr>
        <w:pStyle w:val="H4Body"/>
      </w:pPr>
      <w:r>
        <w:t xml:space="preserve">            "longRangeTag": "FF261DB000",</w:t>
      </w:r>
    </w:p>
    <w:p w14:paraId="276CA274" w14:textId="77777777" w:rsidR="00A36070" w:rsidRDefault="00A36070" w:rsidP="00A36070">
      <w:pPr>
        <w:pStyle w:val="H4Body"/>
      </w:pPr>
      <w:r>
        <w:t xml:space="preserve">            "secondaryState": "Active"</w:t>
      </w:r>
    </w:p>
    <w:p w14:paraId="0DA104D3" w14:textId="77777777" w:rsidR="00A36070" w:rsidRDefault="00A36070" w:rsidP="00A36070">
      <w:pPr>
        <w:pStyle w:val="H4Body"/>
      </w:pPr>
      <w:r>
        <w:t xml:space="preserve">        }</w:t>
      </w:r>
    </w:p>
    <w:p w14:paraId="1ED164FD" w14:textId="290ECF94" w:rsidR="00A36070" w:rsidRDefault="00A36070" w:rsidP="00A36070">
      <w:pPr>
        <w:pStyle w:val="H4Body"/>
      </w:pPr>
      <w:r>
        <w:t xml:space="preserve">    ]</w:t>
      </w:r>
    </w:p>
    <w:p w14:paraId="5C07626F" w14:textId="621C0311" w:rsidR="00A36070" w:rsidRPr="00A36070" w:rsidRDefault="00A36070" w:rsidP="00A36070">
      <w:pPr>
        <w:pStyle w:val="H4Body"/>
      </w:pPr>
      <w:r>
        <w:t>}</w:t>
      </w:r>
    </w:p>
    <w:p w14:paraId="190C231C" w14:textId="2CA1E16B" w:rsidR="00797DBC" w:rsidRDefault="00797DBC" w:rsidP="00797DBC">
      <w:pPr>
        <w:pStyle w:val="Heading2"/>
      </w:pPr>
      <w:bookmarkStart w:id="47" w:name="_Toc365371326"/>
      <w:r>
        <w:t>Provide Guest</w:t>
      </w:r>
      <w:r w:rsidRPr="003C2C37">
        <w:t xml:space="preserve"> </w:t>
      </w:r>
      <w:r>
        <w:t>Data Details</w:t>
      </w:r>
      <w:bookmarkEnd w:id="47"/>
    </w:p>
    <w:p w14:paraId="01AB98AE" w14:textId="77777777" w:rsidR="00797DBC" w:rsidRDefault="00797DBC" w:rsidP="00797DBC">
      <w:pPr>
        <w:pStyle w:val="H2Body"/>
      </w:pPr>
      <w:r>
        <w:t>The provide guest details API returns the details of a guest when specifying the IDMS id for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797DBC" w14:paraId="26EE771A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F0D04D5" w14:textId="77777777" w:rsidR="00797DBC" w:rsidRPr="004C7AF7" w:rsidRDefault="00797DBC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217F2D02" w14:textId="0F3C96E3" w:rsidR="00797DBC" w:rsidRDefault="00797DBC" w:rsidP="00806828">
            <w:pPr>
              <w:pStyle w:val="H2Body"/>
              <w:ind w:left="0"/>
            </w:pPr>
            <w:r>
              <w:t>/guest-data</w:t>
            </w:r>
            <w:r w:rsidR="00806828">
              <w:t xml:space="preserve"> guest-data</w:t>
            </w:r>
            <w:r w:rsidR="00806828">
              <w:br/>
              <w:t>?guest-id-type={guestIdType}</w:t>
            </w:r>
            <w:r w:rsidR="00806828">
              <w:br/>
              <w:t>&amp;guest-id-value=176666</w:t>
            </w:r>
            <w:r w:rsidR="00806828">
              <w:br/>
              <w:t>&amp;start-date-time=nul</w:t>
            </w:r>
            <w:r w:rsidR="00806828">
              <w:br/>
              <w:t>l&amp;end-date-time=null</w:t>
            </w:r>
          </w:p>
        </w:tc>
      </w:tr>
      <w:tr w:rsidR="00797DBC" w14:paraId="68529A84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55BDDF7" w14:textId="77777777" w:rsidR="00797DBC" w:rsidRPr="004C7AF7" w:rsidRDefault="00797DBC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505F0513" w14:textId="77777777" w:rsidR="00797DBC" w:rsidRDefault="00797DBC" w:rsidP="00DA4201">
            <w:pPr>
              <w:pStyle w:val="H2Body"/>
              <w:ind w:left="0"/>
            </w:pPr>
            <w:r>
              <w:t>GET</w:t>
            </w:r>
          </w:p>
        </w:tc>
      </w:tr>
      <w:tr w:rsidR="00797DBC" w14:paraId="3EEF7BF4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3FEBA61" w14:textId="77777777" w:rsidR="00797DBC" w:rsidRPr="004C7AF7" w:rsidRDefault="00797DBC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1E4101D1" w14:textId="77777777" w:rsidR="00797DBC" w:rsidRDefault="00797DBC" w:rsidP="00DA4201">
            <w:pPr>
              <w:pStyle w:val="H2Body"/>
              <w:ind w:left="0"/>
            </w:pPr>
            <w:r>
              <w:t>JSON</w:t>
            </w:r>
          </w:p>
        </w:tc>
      </w:tr>
      <w:tr w:rsidR="00797DBC" w14:paraId="694674C1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4730EFE" w14:textId="77777777" w:rsidR="00797DBC" w:rsidRPr="004C7AF7" w:rsidRDefault="00797DBC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4D12E776" w14:textId="77777777" w:rsidR="00797DBC" w:rsidRDefault="00797DBC" w:rsidP="00DA4201">
            <w:pPr>
              <w:pStyle w:val="H2Body"/>
              <w:ind w:left="0"/>
            </w:pPr>
            <w:r>
              <w:t>false</w:t>
            </w:r>
          </w:p>
        </w:tc>
      </w:tr>
      <w:tr w:rsidR="00797DBC" w14:paraId="774E48F9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EF9F69D" w14:textId="77777777" w:rsidR="00797DBC" w:rsidRPr="004C7AF7" w:rsidRDefault="00797DBC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6676D174" w14:textId="77777777" w:rsidR="00797DBC" w:rsidRDefault="00797DBC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11525FA3" w14:textId="77777777" w:rsidR="00797DBC" w:rsidRDefault="00797DBC" w:rsidP="00797DBC"/>
    <w:p w14:paraId="202BA857" w14:textId="77777777" w:rsidR="00797DBC" w:rsidRDefault="00797DBC" w:rsidP="00797DBC">
      <w:pPr>
        <w:pStyle w:val="Heading3"/>
      </w:pPr>
      <w:bookmarkStart w:id="48" w:name="_Toc365371327"/>
      <w:r>
        <w:t>Request</w:t>
      </w:r>
      <w:bookmarkEnd w:id="48"/>
    </w:p>
    <w:p w14:paraId="45E5C6F4" w14:textId="77777777" w:rsidR="00797DBC" w:rsidRPr="00946167" w:rsidRDefault="00797DBC" w:rsidP="00797DBC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797DBC" w14:paraId="74655214" w14:textId="77777777" w:rsidTr="00DA4201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1B0E6512" w14:textId="77777777" w:rsidR="00797DBC" w:rsidRPr="00946167" w:rsidRDefault="00797DBC" w:rsidP="00DA4201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124822A2" w14:textId="77777777" w:rsidR="00797DBC" w:rsidRPr="00946167" w:rsidRDefault="00797DBC" w:rsidP="00DA4201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797DBC" w14:paraId="54541B3B" w14:textId="77777777" w:rsidTr="00DA4201">
        <w:tc>
          <w:tcPr>
            <w:tcW w:w="4457" w:type="dxa"/>
            <w:vAlign w:val="center"/>
          </w:tcPr>
          <w:p w14:paraId="6E0AB011" w14:textId="77777777" w:rsidR="00797DBC" w:rsidRDefault="00797DBC" w:rsidP="00DA4201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2B115E1C" w14:textId="77777777" w:rsidR="00797DBC" w:rsidRDefault="00797DBC" w:rsidP="00DA4201">
            <w:pPr>
              <w:pStyle w:val="H3Body"/>
              <w:ind w:left="0"/>
            </w:pPr>
            <w:r>
              <w:t xml:space="preserve">The IDMS id of the guest details to </w:t>
            </w:r>
            <w:r>
              <w:lastRenderedPageBreak/>
              <w:t>retrieve.</w:t>
            </w:r>
          </w:p>
        </w:tc>
      </w:tr>
      <w:tr w:rsidR="00797DBC" w14:paraId="34BE5005" w14:textId="77777777" w:rsidTr="00DA4201">
        <w:tc>
          <w:tcPr>
            <w:tcW w:w="4457" w:type="dxa"/>
          </w:tcPr>
          <w:p w14:paraId="39A59614" w14:textId="77777777" w:rsidR="00797DBC" w:rsidRDefault="00797DBC" w:rsidP="00DA4201">
            <w:pPr>
              <w:pStyle w:val="H3Body"/>
              <w:ind w:left="0"/>
            </w:pPr>
            <w:r>
              <w:lastRenderedPageBreak/>
              <w:t>guestIdType</w:t>
            </w:r>
          </w:p>
        </w:tc>
        <w:tc>
          <w:tcPr>
            <w:tcW w:w="4399" w:type="dxa"/>
          </w:tcPr>
          <w:p w14:paraId="207B4978" w14:textId="77777777" w:rsidR="00797DBC" w:rsidRDefault="00797DBC" w:rsidP="00DA4201">
            <w:pPr>
              <w:pStyle w:val="H3Body"/>
              <w:ind w:left="0"/>
            </w:pPr>
            <w:r>
              <w:t>The type of guest identifier to use, i.e. transactional-guest-id. guestId can be used when specifying the IDMS guest ID.</w:t>
            </w:r>
          </w:p>
        </w:tc>
      </w:tr>
      <w:tr w:rsidR="00797DBC" w14:paraId="07992B96" w14:textId="77777777" w:rsidTr="00DA4201">
        <w:tc>
          <w:tcPr>
            <w:tcW w:w="4457" w:type="dxa"/>
          </w:tcPr>
          <w:p w14:paraId="041097FA" w14:textId="77777777" w:rsidR="00797DBC" w:rsidRDefault="00797DBC" w:rsidP="00DA4201">
            <w:pPr>
              <w:pStyle w:val="H3Body"/>
              <w:ind w:left="0"/>
            </w:pPr>
            <w:r>
              <w:t>guestId</w:t>
            </w:r>
          </w:p>
        </w:tc>
        <w:tc>
          <w:tcPr>
            <w:tcW w:w="4399" w:type="dxa"/>
          </w:tcPr>
          <w:p w14:paraId="0BA3023A" w14:textId="77777777" w:rsidR="00797DBC" w:rsidRDefault="00797DBC" w:rsidP="00DA4201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1A29DC08" w14:textId="77777777" w:rsidR="00797DBC" w:rsidRDefault="00797DBC" w:rsidP="00AD0964">
      <w:pPr>
        <w:pStyle w:val="Heading4"/>
        <w:numPr>
          <w:ilvl w:val="3"/>
          <w:numId w:val="6"/>
        </w:numPr>
      </w:pPr>
      <w:r>
        <w:t>Request Body</w:t>
      </w:r>
    </w:p>
    <w:p w14:paraId="52EADDC5" w14:textId="77777777" w:rsidR="00797DBC" w:rsidRPr="005556F1" w:rsidRDefault="00797DBC" w:rsidP="00797DBC">
      <w:pPr>
        <w:pStyle w:val="H4Body"/>
      </w:pPr>
      <w:r>
        <w:t>The request body for this service will be empty.</w:t>
      </w:r>
    </w:p>
    <w:p w14:paraId="174AB79E" w14:textId="77777777" w:rsidR="00797DBC" w:rsidRPr="005556F1" w:rsidRDefault="00797DBC" w:rsidP="00797DBC">
      <w:pPr>
        <w:pStyle w:val="Heading3"/>
      </w:pPr>
      <w:bookmarkStart w:id="49" w:name="_Toc365371328"/>
      <w:r>
        <w:t>Response</w:t>
      </w:r>
      <w:bookmarkEnd w:id="49"/>
    </w:p>
    <w:p w14:paraId="2872F534" w14:textId="77777777" w:rsidR="00797DBC" w:rsidRDefault="00797DBC" w:rsidP="00797DBC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797DBC" w:rsidRPr="000B1ADA" w14:paraId="70946B82" w14:textId="77777777" w:rsidTr="00DA4201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D358655" w14:textId="77777777" w:rsidR="00797DBC" w:rsidRPr="000B1ADA" w:rsidRDefault="00797DBC" w:rsidP="00DA4201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696F5ECA" w14:textId="77777777" w:rsidR="00797DBC" w:rsidRPr="000B1ADA" w:rsidRDefault="00797DBC" w:rsidP="00DA4201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797DBC" w:rsidRPr="000B1ADA" w14:paraId="2E791533" w14:textId="77777777" w:rsidTr="00DA4201">
        <w:tc>
          <w:tcPr>
            <w:tcW w:w="2970" w:type="dxa"/>
            <w:vAlign w:val="center"/>
          </w:tcPr>
          <w:p w14:paraId="08ED4B4C" w14:textId="77777777" w:rsidR="00797DBC" w:rsidRPr="000B1ADA" w:rsidRDefault="00797DBC" w:rsidP="00DA4201">
            <w:r>
              <w:t>200</w:t>
            </w:r>
          </w:p>
        </w:tc>
        <w:tc>
          <w:tcPr>
            <w:tcW w:w="5886" w:type="dxa"/>
            <w:vAlign w:val="center"/>
          </w:tcPr>
          <w:p w14:paraId="126E59D6" w14:textId="77777777" w:rsidR="00797DBC" w:rsidRPr="000B1ADA" w:rsidRDefault="00797DBC" w:rsidP="00DA4201">
            <w:r>
              <w:t>The request was processed successfully</w:t>
            </w:r>
            <w:r w:rsidRPr="000B1ADA">
              <w:t>.</w:t>
            </w:r>
          </w:p>
        </w:tc>
      </w:tr>
      <w:tr w:rsidR="00797DBC" w:rsidRPr="000B1ADA" w14:paraId="3A358142" w14:textId="77777777" w:rsidTr="00DA4201">
        <w:tc>
          <w:tcPr>
            <w:tcW w:w="2970" w:type="dxa"/>
            <w:vAlign w:val="center"/>
          </w:tcPr>
          <w:p w14:paraId="762F10AD" w14:textId="77777777" w:rsidR="00797DBC" w:rsidRPr="000B1ADA" w:rsidRDefault="00797DBC" w:rsidP="00DA4201">
            <w:r>
              <w:t>404 Not Found</w:t>
            </w:r>
          </w:p>
        </w:tc>
        <w:tc>
          <w:tcPr>
            <w:tcW w:w="5886" w:type="dxa"/>
            <w:vAlign w:val="center"/>
          </w:tcPr>
          <w:p w14:paraId="069FC42C" w14:textId="77777777" w:rsidR="00797DBC" w:rsidRPr="000B1ADA" w:rsidRDefault="00797DBC" w:rsidP="00DA4201">
            <w:r>
              <w:t>The configuration data could not be found.</w:t>
            </w:r>
          </w:p>
        </w:tc>
      </w:tr>
      <w:tr w:rsidR="00797DBC" w:rsidRPr="000B1ADA" w14:paraId="2A366DC6" w14:textId="77777777" w:rsidTr="00DA4201">
        <w:tc>
          <w:tcPr>
            <w:tcW w:w="2970" w:type="dxa"/>
            <w:vAlign w:val="center"/>
          </w:tcPr>
          <w:p w14:paraId="31ACA070" w14:textId="77777777" w:rsidR="00797DBC" w:rsidRPr="000B1ADA" w:rsidRDefault="00797DBC" w:rsidP="00DA4201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4693ABE6" w14:textId="77777777" w:rsidR="00797DBC" w:rsidRPr="000B1ADA" w:rsidRDefault="00797DBC" w:rsidP="00DA4201">
            <w:r>
              <w:t>The server raised an uncaught exception.</w:t>
            </w:r>
          </w:p>
        </w:tc>
      </w:tr>
    </w:tbl>
    <w:p w14:paraId="051E08E5" w14:textId="77777777" w:rsidR="00797DBC" w:rsidRDefault="00797DBC" w:rsidP="00797DBC">
      <w:pPr>
        <w:pStyle w:val="H4Body"/>
      </w:pPr>
    </w:p>
    <w:p w14:paraId="6C47E300" w14:textId="77777777" w:rsidR="00797DBC" w:rsidRDefault="00797DBC" w:rsidP="00797DBC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797DBC" w:rsidRPr="000B1ADA" w14:paraId="015F3699" w14:textId="77777777" w:rsidTr="00DA4201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1CDC5E7A" w14:textId="77777777" w:rsidR="00797DBC" w:rsidRPr="000B1ADA" w:rsidRDefault="00797DBC" w:rsidP="00DA4201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4D214250" w14:textId="77777777" w:rsidR="00797DBC" w:rsidRPr="000B1ADA" w:rsidRDefault="00797DBC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0FF9E8A8" w14:textId="77777777" w:rsidR="00797DBC" w:rsidRDefault="00797DBC" w:rsidP="00DA4201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797DBC" w:rsidRPr="000B1ADA" w14:paraId="6966A46A" w14:textId="77777777" w:rsidTr="00DA4201">
        <w:tc>
          <w:tcPr>
            <w:tcW w:w="1646" w:type="dxa"/>
            <w:vAlign w:val="center"/>
          </w:tcPr>
          <w:p w14:paraId="3CBE3C96" w14:textId="77777777" w:rsidR="00797DBC" w:rsidRPr="000B1ADA" w:rsidRDefault="00797DBC" w:rsidP="00DA4201">
            <w:r>
              <w:t>Content-Type</w:t>
            </w:r>
          </w:p>
        </w:tc>
        <w:tc>
          <w:tcPr>
            <w:tcW w:w="3124" w:type="dxa"/>
            <w:vAlign w:val="center"/>
          </w:tcPr>
          <w:p w14:paraId="69271863" w14:textId="77777777" w:rsidR="00797DBC" w:rsidRPr="000B1ADA" w:rsidRDefault="00797DBC" w:rsidP="00DA4201">
            <w:r>
              <w:t>The response content type</w:t>
            </w:r>
          </w:p>
        </w:tc>
        <w:tc>
          <w:tcPr>
            <w:tcW w:w="4050" w:type="dxa"/>
          </w:tcPr>
          <w:p w14:paraId="1BDF87BA" w14:textId="77777777" w:rsidR="00797DBC" w:rsidRDefault="00797DBC" w:rsidP="00DA4201">
            <w:r>
              <w:t>application/json;charset=utf-8</w:t>
            </w:r>
          </w:p>
        </w:tc>
      </w:tr>
    </w:tbl>
    <w:p w14:paraId="21BE590A" w14:textId="77777777" w:rsidR="00797DBC" w:rsidRDefault="00797DBC" w:rsidP="00797DBC">
      <w:pPr>
        <w:pStyle w:val="H4Body"/>
      </w:pPr>
    </w:p>
    <w:p w14:paraId="1E6AA901" w14:textId="77777777" w:rsidR="00797DBC" w:rsidRDefault="00797DBC" w:rsidP="00797DBC">
      <w:pPr>
        <w:pStyle w:val="Heading4"/>
      </w:pPr>
      <w:r>
        <w:t>Response Body</w:t>
      </w:r>
    </w:p>
    <w:p w14:paraId="7CE25311" w14:textId="77777777" w:rsidR="00797DBC" w:rsidRDefault="00797DBC" w:rsidP="00797DBC">
      <w:pPr>
        <w:pStyle w:val="H4Body"/>
      </w:pPr>
      <w:r>
        <w:t>JSON</w:t>
      </w:r>
    </w:p>
    <w:p w14:paraId="1199ACDD" w14:textId="77777777" w:rsidR="00797DBC" w:rsidRDefault="00797DBC" w:rsidP="00797DBC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797DBC" w:rsidRPr="000B1ADA" w14:paraId="6EEC0F47" w14:textId="77777777" w:rsidTr="00DA4201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4F894D29" w14:textId="77777777" w:rsidR="00797DBC" w:rsidRPr="000B1ADA" w:rsidRDefault="00797DBC" w:rsidP="00DA420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6162048B" w14:textId="77777777" w:rsidR="00797DBC" w:rsidRPr="000B1ADA" w:rsidRDefault="00797DBC" w:rsidP="00DA420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085542DC" w14:textId="77777777" w:rsidR="00797DBC" w:rsidRDefault="00797DBC" w:rsidP="00DA4201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9F296C9" w14:textId="77777777" w:rsidR="00797DBC" w:rsidRDefault="00797DBC" w:rsidP="00DA4201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7A8F84F1" w14:textId="77777777" w:rsidR="00797DBC" w:rsidRDefault="00797DBC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7DBC" w:rsidRPr="000B1ADA" w14:paraId="151198D2" w14:textId="77777777" w:rsidTr="00DA4201">
        <w:tc>
          <w:tcPr>
            <w:tcW w:w="2419" w:type="dxa"/>
            <w:vAlign w:val="center"/>
          </w:tcPr>
          <w:p w14:paraId="71130F33" w14:textId="77777777" w:rsidR="00797DBC" w:rsidRPr="000B1ADA" w:rsidRDefault="00797DBC" w:rsidP="00DA4201">
            <w:r>
              <w:t>name</w:t>
            </w:r>
          </w:p>
        </w:tc>
        <w:tc>
          <w:tcPr>
            <w:tcW w:w="1221" w:type="dxa"/>
            <w:vAlign w:val="center"/>
          </w:tcPr>
          <w:p w14:paraId="033B13D6" w14:textId="77777777" w:rsidR="00797DBC" w:rsidRPr="000B1ADA" w:rsidRDefault="00797DBC" w:rsidP="00DA4201">
            <w:r>
              <w:t>Complex</w:t>
            </w:r>
          </w:p>
        </w:tc>
        <w:tc>
          <w:tcPr>
            <w:tcW w:w="1306" w:type="dxa"/>
            <w:vAlign w:val="center"/>
          </w:tcPr>
          <w:p w14:paraId="0C74B969" w14:textId="77777777" w:rsidR="00797DBC" w:rsidRDefault="00797DBC" w:rsidP="00DA4201">
            <w:r>
              <w:t>Object</w:t>
            </w:r>
          </w:p>
        </w:tc>
        <w:tc>
          <w:tcPr>
            <w:tcW w:w="1085" w:type="dxa"/>
            <w:vAlign w:val="center"/>
          </w:tcPr>
          <w:p w14:paraId="74F99B41" w14:textId="77777777" w:rsidR="00797DBC" w:rsidRDefault="00797DBC" w:rsidP="00DA4201"/>
        </w:tc>
        <w:tc>
          <w:tcPr>
            <w:tcW w:w="2789" w:type="dxa"/>
          </w:tcPr>
          <w:p w14:paraId="26C60098" w14:textId="77777777" w:rsidR="00797DBC" w:rsidRDefault="00797DBC" w:rsidP="00DA4201">
            <w:r>
              <w:t>Contains the name of the guest.</w:t>
            </w:r>
          </w:p>
        </w:tc>
      </w:tr>
      <w:tr w:rsidR="00797DBC" w:rsidRPr="000B1ADA" w14:paraId="27D53581" w14:textId="77777777" w:rsidTr="00DA4201">
        <w:tc>
          <w:tcPr>
            <w:tcW w:w="2419" w:type="dxa"/>
            <w:vAlign w:val="center"/>
          </w:tcPr>
          <w:p w14:paraId="5F205C58" w14:textId="77777777" w:rsidR="00797DBC" w:rsidRDefault="00797DBC" w:rsidP="00DA4201">
            <w:r>
              <w:t>-firstName</w:t>
            </w:r>
          </w:p>
        </w:tc>
        <w:tc>
          <w:tcPr>
            <w:tcW w:w="1221" w:type="dxa"/>
            <w:vAlign w:val="center"/>
          </w:tcPr>
          <w:p w14:paraId="778394AD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0DEBA298" w14:textId="77777777" w:rsidR="00797DBC" w:rsidRDefault="00797DBC" w:rsidP="00DA4201"/>
        </w:tc>
        <w:tc>
          <w:tcPr>
            <w:tcW w:w="1085" w:type="dxa"/>
            <w:vAlign w:val="center"/>
          </w:tcPr>
          <w:p w14:paraId="23C94A82" w14:textId="77777777" w:rsidR="00797DBC" w:rsidRDefault="00797DBC" w:rsidP="00DA4201"/>
        </w:tc>
        <w:tc>
          <w:tcPr>
            <w:tcW w:w="2789" w:type="dxa"/>
          </w:tcPr>
          <w:p w14:paraId="7C3C13EC" w14:textId="77777777" w:rsidR="00797DBC" w:rsidRDefault="00797DBC" w:rsidP="00DA4201">
            <w:r>
              <w:t>First name of the guest.</w:t>
            </w:r>
          </w:p>
        </w:tc>
      </w:tr>
      <w:tr w:rsidR="00797DBC" w:rsidRPr="000B1ADA" w14:paraId="1453D0AA" w14:textId="77777777" w:rsidTr="00DA4201">
        <w:tc>
          <w:tcPr>
            <w:tcW w:w="2419" w:type="dxa"/>
            <w:vAlign w:val="center"/>
          </w:tcPr>
          <w:p w14:paraId="39725793" w14:textId="77777777" w:rsidR="00797DBC" w:rsidRDefault="00797DBC" w:rsidP="00DA4201">
            <w:r>
              <w:t>-lastName</w:t>
            </w:r>
          </w:p>
        </w:tc>
        <w:tc>
          <w:tcPr>
            <w:tcW w:w="1221" w:type="dxa"/>
            <w:vAlign w:val="center"/>
          </w:tcPr>
          <w:p w14:paraId="729687B4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13E0F469" w14:textId="77777777" w:rsidR="00797DBC" w:rsidRDefault="00797DBC" w:rsidP="00DA4201"/>
        </w:tc>
        <w:tc>
          <w:tcPr>
            <w:tcW w:w="1085" w:type="dxa"/>
            <w:vAlign w:val="center"/>
          </w:tcPr>
          <w:p w14:paraId="380D28E7" w14:textId="77777777" w:rsidR="00797DBC" w:rsidRDefault="00797DBC" w:rsidP="00DA4201"/>
        </w:tc>
        <w:tc>
          <w:tcPr>
            <w:tcW w:w="2789" w:type="dxa"/>
          </w:tcPr>
          <w:p w14:paraId="6BE6E7B4" w14:textId="77777777" w:rsidR="00797DBC" w:rsidRDefault="00797DBC" w:rsidP="00DA4201">
            <w:r>
              <w:t>Last name of the guest.</w:t>
            </w:r>
          </w:p>
        </w:tc>
      </w:tr>
      <w:tr w:rsidR="00797DBC" w:rsidRPr="000B1ADA" w14:paraId="198E74EA" w14:textId="77777777" w:rsidTr="00DA4201">
        <w:tc>
          <w:tcPr>
            <w:tcW w:w="2419" w:type="dxa"/>
            <w:vAlign w:val="center"/>
          </w:tcPr>
          <w:p w14:paraId="6E78CF5D" w14:textId="77777777" w:rsidR="00797DBC" w:rsidRDefault="00797DBC" w:rsidP="00DA4201">
            <w:r>
              <w:t>-middleName</w:t>
            </w:r>
          </w:p>
        </w:tc>
        <w:tc>
          <w:tcPr>
            <w:tcW w:w="1221" w:type="dxa"/>
            <w:vAlign w:val="center"/>
          </w:tcPr>
          <w:p w14:paraId="2BB8192C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50AA8686" w14:textId="77777777" w:rsidR="00797DBC" w:rsidRDefault="00797DBC" w:rsidP="00DA4201"/>
        </w:tc>
        <w:tc>
          <w:tcPr>
            <w:tcW w:w="1085" w:type="dxa"/>
            <w:vAlign w:val="center"/>
          </w:tcPr>
          <w:p w14:paraId="38F79ED8" w14:textId="77777777" w:rsidR="00797DBC" w:rsidRDefault="00797DBC" w:rsidP="00DA4201"/>
        </w:tc>
        <w:tc>
          <w:tcPr>
            <w:tcW w:w="2789" w:type="dxa"/>
          </w:tcPr>
          <w:p w14:paraId="0E9587FC" w14:textId="77777777" w:rsidR="00797DBC" w:rsidRDefault="00797DBC" w:rsidP="00DA4201">
            <w:r>
              <w:t xml:space="preserve">Middle name of the </w:t>
            </w:r>
            <w:r>
              <w:lastRenderedPageBreak/>
              <w:t>guest, if any.</w:t>
            </w:r>
          </w:p>
        </w:tc>
      </w:tr>
      <w:tr w:rsidR="00797DBC" w:rsidRPr="000B1ADA" w14:paraId="26513FCE" w14:textId="77777777" w:rsidTr="00DA4201">
        <w:tc>
          <w:tcPr>
            <w:tcW w:w="2419" w:type="dxa"/>
            <w:vAlign w:val="center"/>
          </w:tcPr>
          <w:p w14:paraId="0927E87D" w14:textId="77777777" w:rsidR="00797DBC" w:rsidRDefault="00797DBC" w:rsidP="00DA4201">
            <w:r>
              <w:lastRenderedPageBreak/>
              <w:t>-suffix</w:t>
            </w:r>
          </w:p>
        </w:tc>
        <w:tc>
          <w:tcPr>
            <w:tcW w:w="1221" w:type="dxa"/>
            <w:vAlign w:val="center"/>
          </w:tcPr>
          <w:p w14:paraId="5B0EAEB8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5D51A23B" w14:textId="77777777" w:rsidR="00797DBC" w:rsidRDefault="00797DBC" w:rsidP="00DA4201"/>
        </w:tc>
        <w:tc>
          <w:tcPr>
            <w:tcW w:w="1085" w:type="dxa"/>
            <w:vAlign w:val="center"/>
          </w:tcPr>
          <w:p w14:paraId="1FC9A606" w14:textId="77777777" w:rsidR="00797DBC" w:rsidRDefault="00797DBC" w:rsidP="00DA4201"/>
        </w:tc>
        <w:tc>
          <w:tcPr>
            <w:tcW w:w="2789" w:type="dxa"/>
          </w:tcPr>
          <w:p w14:paraId="15F2FFEF" w14:textId="77777777" w:rsidR="00797DBC" w:rsidRDefault="00797DBC" w:rsidP="00DA4201">
            <w:r>
              <w:t>Suffix, i.e. II, or III, for the name of the guest, if any.</w:t>
            </w:r>
          </w:p>
        </w:tc>
      </w:tr>
      <w:tr w:rsidR="00797DBC" w:rsidRPr="000B1ADA" w14:paraId="5830E145" w14:textId="77777777" w:rsidTr="00DA4201">
        <w:tc>
          <w:tcPr>
            <w:tcW w:w="2419" w:type="dxa"/>
            <w:vAlign w:val="center"/>
          </w:tcPr>
          <w:p w14:paraId="16097C5C" w14:textId="77777777" w:rsidR="00797DBC" w:rsidRDefault="00797DBC" w:rsidP="00DA4201">
            <w:r>
              <w:t>-title</w:t>
            </w:r>
          </w:p>
        </w:tc>
        <w:tc>
          <w:tcPr>
            <w:tcW w:w="1221" w:type="dxa"/>
            <w:vAlign w:val="center"/>
          </w:tcPr>
          <w:p w14:paraId="04F48395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33689A69" w14:textId="77777777" w:rsidR="00797DBC" w:rsidRDefault="00797DBC" w:rsidP="00DA4201"/>
        </w:tc>
        <w:tc>
          <w:tcPr>
            <w:tcW w:w="1085" w:type="dxa"/>
            <w:vAlign w:val="center"/>
          </w:tcPr>
          <w:p w14:paraId="4EF87939" w14:textId="77777777" w:rsidR="00797DBC" w:rsidRDefault="00797DBC" w:rsidP="00DA4201"/>
        </w:tc>
        <w:tc>
          <w:tcPr>
            <w:tcW w:w="2789" w:type="dxa"/>
          </w:tcPr>
          <w:p w14:paraId="2D4F59B3" w14:textId="77777777" w:rsidR="00797DBC" w:rsidRDefault="00797DBC" w:rsidP="00DA4201">
            <w:r>
              <w:t>Title, i.e. Mr. or Mrs. For the guest, if any.</w:t>
            </w:r>
          </w:p>
        </w:tc>
      </w:tr>
      <w:tr w:rsidR="00797DBC" w:rsidRPr="000B1ADA" w14:paraId="563413BC" w14:textId="77777777" w:rsidTr="00DA4201">
        <w:tc>
          <w:tcPr>
            <w:tcW w:w="2419" w:type="dxa"/>
            <w:vAlign w:val="center"/>
          </w:tcPr>
          <w:p w14:paraId="663F0B93" w14:textId="77777777" w:rsidR="00797DBC" w:rsidRDefault="00797DBC" w:rsidP="00DA4201">
            <w:r>
              <w:t>status</w:t>
            </w:r>
          </w:p>
        </w:tc>
        <w:tc>
          <w:tcPr>
            <w:tcW w:w="1221" w:type="dxa"/>
            <w:vAlign w:val="center"/>
          </w:tcPr>
          <w:p w14:paraId="1BABFBBE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2FE56CBC" w14:textId="77777777" w:rsidR="00797DBC" w:rsidRDefault="00797DBC" w:rsidP="00DA4201"/>
        </w:tc>
        <w:tc>
          <w:tcPr>
            <w:tcW w:w="1085" w:type="dxa"/>
            <w:vAlign w:val="center"/>
          </w:tcPr>
          <w:p w14:paraId="0F89316E" w14:textId="77777777" w:rsidR="00797DBC" w:rsidRDefault="00797DBC" w:rsidP="00DA4201"/>
        </w:tc>
        <w:tc>
          <w:tcPr>
            <w:tcW w:w="2789" w:type="dxa"/>
          </w:tcPr>
          <w:p w14:paraId="1D3A073B" w14:textId="77777777" w:rsidR="00797DBC" w:rsidRPr="00BC2697" w:rsidRDefault="00797DBC" w:rsidP="00DA4201">
            <w:r>
              <w:t>“Active” when guest is active, “Inactive” when guest is not active.</w:t>
            </w:r>
          </w:p>
        </w:tc>
      </w:tr>
      <w:tr w:rsidR="00797DBC" w:rsidRPr="000B1ADA" w14:paraId="0569B786" w14:textId="77777777" w:rsidTr="00DA4201">
        <w:tc>
          <w:tcPr>
            <w:tcW w:w="2419" w:type="dxa"/>
            <w:vAlign w:val="center"/>
          </w:tcPr>
          <w:p w14:paraId="26E60112" w14:textId="77777777" w:rsidR="00797DBC" w:rsidRDefault="00797DBC" w:rsidP="00DA4201">
            <w:r>
              <w:t>identifiers</w:t>
            </w:r>
          </w:p>
        </w:tc>
        <w:tc>
          <w:tcPr>
            <w:tcW w:w="1221" w:type="dxa"/>
            <w:vAlign w:val="center"/>
          </w:tcPr>
          <w:p w14:paraId="60C3C6FC" w14:textId="77777777" w:rsidR="00797DBC" w:rsidRDefault="00797DBC" w:rsidP="00DA4201">
            <w:r>
              <w:t>Complex</w:t>
            </w:r>
          </w:p>
        </w:tc>
        <w:tc>
          <w:tcPr>
            <w:tcW w:w="1306" w:type="dxa"/>
            <w:vAlign w:val="center"/>
          </w:tcPr>
          <w:p w14:paraId="51B59B45" w14:textId="77777777" w:rsidR="00797DBC" w:rsidRDefault="00797DBC" w:rsidP="00DA4201">
            <w:r>
              <w:t>Array</w:t>
            </w:r>
          </w:p>
        </w:tc>
        <w:tc>
          <w:tcPr>
            <w:tcW w:w="1085" w:type="dxa"/>
            <w:vAlign w:val="center"/>
          </w:tcPr>
          <w:p w14:paraId="3F128B38" w14:textId="77777777" w:rsidR="00797DBC" w:rsidRDefault="00797DBC" w:rsidP="00DA4201"/>
        </w:tc>
        <w:tc>
          <w:tcPr>
            <w:tcW w:w="2789" w:type="dxa"/>
          </w:tcPr>
          <w:p w14:paraId="4573C56D" w14:textId="77777777" w:rsidR="00797DBC" w:rsidRDefault="00797DBC" w:rsidP="00DA4201">
            <w:r>
              <w:t xml:space="preserve">List of key value pairs representing source system identifiers for the guest. See </w:t>
            </w:r>
            <w:r w:rsidRPr="001E2D4D">
              <w:rPr>
                <w:highlight w:val="yellow"/>
              </w:rPr>
              <w:t>xxx</w:t>
            </w:r>
            <w:r>
              <w:t xml:space="preserve"> for more information on an identifier object.</w:t>
            </w:r>
          </w:p>
        </w:tc>
      </w:tr>
      <w:tr w:rsidR="00797DBC" w:rsidRPr="000B1ADA" w14:paraId="230C80CE" w14:textId="77777777" w:rsidTr="00DA4201">
        <w:tc>
          <w:tcPr>
            <w:tcW w:w="2419" w:type="dxa"/>
            <w:vAlign w:val="center"/>
          </w:tcPr>
          <w:p w14:paraId="43B249C0" w14:textId="77777777" w:rsidR="00797DBC" w:rsidRDefault="00797DBC" w:rsidP="00DA4201">
            <w:r>
              <w:t>-value</w:t>
            </w:r>
          </w:p>
        </w:tc>
        <w:tc>
          <w:tcPr>
            <w:tcW w:w="1221" w:type="dxa"/>
            <w:vAlign w:val="center"/>
          </w:tcPr>
          <w:p w14:paraId="29C41BD3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636C35A8" w14:textId="77777777" w:rsidR="00797DBC" w:rsidRDefault="00797DBC" w:rsidP="00DA4201"/>
        </w:tc>
        <w:tc>
          <w:tcPr>
            <w:tcW w:w="1085" w:type="dxa"/>
          </w:tcPr>
          <w:p w14:paraId="49535D39" w14:textId="77777777" w:rsidR="00797DBC" w:rsidRDefault="00797DBC" w:rsidP="00DA4201"/>
        </w:tc>
        <w:tc>
          <w:tcPr>
            <w:tcW w:w="2789" w:type="dxa"/>
          </w:tcPr>
          <w:p w14:paraId="1E2C42D4" w14:textId="77777777" w:rsidR="00797DBC" w:rsidRDefault="00797DBC" w:rsidP="00DA4201">
            <w:r>
              <w:t>Source system id for the guest.</w:t>
            </w:r>
          </w:p>
        </w:tc>
      </w:tr>
      <w:tr w:rsidR="00797DBC" w:rsidRPr="000B1ADA" w14:paraId="6D07B3CA" w14:textId="77777777" w:rsidTr="00DA4201">
        <w:tc>
          <w:tcPr>
            <w:tcW w:w="2419" w:type="dxa"/>
            <w:vAlign w:val="center"/>
          </w:tcPr>
          <w:p w14:paraId="31B624BF" w14:textId="77777777" w:rsidR="00797DBC" w:rsidRDefault="00797DBC" w:rsidP="00DA4201">
            <w:r>
              <w:t>-type</w:t>
            </w:r>
          </w:p>
        </w:tc>
        <w:tc>
          <w:tcPr>
            <w:tcW w:w="1221" w:type="dxa"/>
            <w:vAlign w:val="center"/>
          </w:tcPr>
          <w:p w14:paraId="33AC78EC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7AA7BEC9" w14:textId="77777777" w:rsidR="00797DBC" w:rsidRDefault="00797DBC" w:rsidP="00DA4201"/>
        </w:tc>
        <w:tc>
          <w:tcPr>
            <w:tcW w:w="1085" w:type="dxa"/>
          </w:tcPr>
          <w:p w14:paraId="104F290C" w14:textId="77777777" w:rsidR="00797DBC" w:rsidRDefault="00797DBC" w:rsidP="00DA4201"/>
        </w:tc>
        <w:tc>
          <w:tcPr>
            <w:tcW w:w="2789" w:type="dxa"/>
          </w:tcPr>
          <w:p w14:paraId="47E666EF" w14:textId="77777777" w:rsidR="00797DBC" w:rsidRDefault="00797DBC" w:rsidP="00DA4201">
            <w:r>
              <w:t>Guest locator.</w:t>
            </w:r>
          </w:p>
        </w:tc>
      </w:tr>
      <w:tr w:rsidR="00797DBC" w:rsidRPr="000B1ADA" w14:paraId="464C3E2D" w14:textId="77777777" w:rsidTr="00DA4201">
        <w:tc>
          <w:tcPr>
            <w:tcW w:w="2419" w:type="dxa"/>
            <w:vAlign w:val="center"/>
          </w:tcPr>
          <w:p w14:paraId="5B894BD6" w14:textId="77777777" w:rsidR="00797DBC" w:rsidRDefault="00797DBC" w:rsidP="00DA4201">
            <w:r>
              <w:t>-guestId</w:t>
            </w:r>
          </w:p>
        </w:tc>
        <w:tc>
          <w:tcPr>
            <w:tcW w:w="1221" w:type="dxa"/>
            <w:vAlign w:val="center"/>
          </w:tcPr>
          <w:p w14:paraId="3D2F2988" w14:textId="77777777" w:rsidR="00797DBC" w:rsidRDefault="00797DBC" w:rsidP="00DA4201">
            <w:r>
              <w:t>Long</w:t>
            </w:r>
          </w:p>
        </w:tc>
        <w:tc>
          <w:tcPr>
            <w:tcW w:w="1306" w:type="dxa"/>
          </w:tcPr>
          <w:p w14:paraId="5559299C" w14:textId="77777777" w:rsidR="00797DBC" w:rsidRDefault="00797DBC" w:rsidP="00DA4201"/>
        </w:tc>
        <w:tc>
          <w:tcPr>
            <w:tcW w:w="1085" w:type="dxa"/>
          </w:tcPr>
          <w:p w14:paraId="589E3264" w14:textId="77777777" w:rsidR="00797DBC" w:rsidRDefault="00797DBC" w:rsidP="00DA4201"/>
        </w:tc>
        <w:tc>
          <w:tcPr>
            <w:tcW w:w="2789" w:type="dxa"/>
          </w:tcPr>
          <w:p w14:paraId="480015AC" w14:textId="77777777" w:rsidR="00797DBC" w:rsidRDefault="00797DBC" w:rsidP="00DA4201">
            <w:r>
              <w:t>IDMS guest id.</w:t>
            </w:r>
          </w:p>
        </w:tc>
      </w:tr>
      <w:tr w:rsidR="00797DBC" w:rsidRPr="000B1ADA" w14:paraId="646262CE" w14:textId="77777777" w:rsidTr="00DA4201">
        <w:tc>
          <w:tcPr>
            <w:tcW w:w="2419" w:type="dxa"/>
            <w:vAlign w:val="center"/>
          </w:tcPr>
          <w:p w14:paraId="75FA2441" w14:textId="77777777" w:rsidR="00797DBC" w:rsidRDefault="00797DBC" w:rsidP="00DA4201">
            <w:r>
              <w:t>guestId</w:t>
            </w:r>
          </w:p>
        </w:tc>
        <w:tc>
          <w:tcPr>
            <w:tcW w:w="1221" w:type="dxa"/>
            <w:vAlign w:val="center"/>
          </w:tcPr>
          <w:p w14:paraId="184DBEA3" w14:textId="77777777" w:rsidR="00797DBC" w:rsidRDefault="00797DBC" w:rsidP="00DA4201">
            <w:r>
              <w:t>Long</w:t>
            </w:r>
          </w:p>
        </w:tc>
        <w:tc>
          <w:tcPr>
            <w:tcW w:w="1306" w:type="dxa"/>
            <w:vAlign w:val="center"/>
          </w:tcPr>
          <w:p w14:paraId="799731C7" w14:textId="77777777" w:rsidR="00797DBC" w:rsidRDefault="00797DBC" w:rsidP="00DA4201"/>
        </w:tc>
        <w:tc>
          <w:tcPr>
            <w:tcW w:w="1085" w:type="dxa"/>
            <w:vAlign w:val="center"/>
          </w:tcPr>
          <w:p w14:paraId="385D92D5" w14:textId="77777777" w:rsidR="00797DBC" w:rsidRDefault="00797DBC" w:rsidP="00DA4201"/>
        </w:tc>
        <w:tc>
          <w:tcPr>
            <w:tcW w:w="2789" w:type="dxa"/>
          </w:tcPr>
          <w:p w14:paraId="78D6D2D0" w14:textId="77777777" w:rsidR="00797DBC" w:rsidRDefault="00797DBC" w:rsidP="00DA4201">
            <w:r>
              <w:t>IDMS id for the guest.</w:t>
            </w:r>
          </w:p>
        </w:tc>
      </w:tr>
      <w:tr w:rsidR="00797DBC" w:rsidRPr="000B1ADA" w14:paraId="453E671F" w14:textId="77777777" w:rsidTr="00DA4201">
        <w:tc>
          <w:tcPr>
            <w:tcW w:w="2419" w:type="dxa"/>
            <w:vAlign w:val="center"/>
          </w:tcPr>
          <w:p w14:paraId="2D7572BF" w14:textId="77777777" w:rsidR="00797DBC" w:rsidRDefault="00797DBC" w:rsidP="00DA4201">
            <w:r>
              <w:t>partyId</w:t>
            </w:r>
          </w:p>
        </w:tc>
        <w:tc>
          <w:tcPr>
            <w:tcW w:w="1221" w:type="dxa"/>
            <w:vAlign w:val="center"/>
          </w:tcPr>
          <w:p w14:paraId="0DBFD12C" w14:textId="77777777" w:rsidR="00797DBC" w:rsidRDefault="00797DBC" w:rsidP="00DA4201">
            <w:r>
              <w:t>Integer</w:t>
            </w:r>
          </w:p>
        </w:tc>
        <w:tc>
          <w:tcPr>
            <w:tcW w:w="1306" w:type="dxa"/>
            <w:vAlign w:val="center"/>
          </w:tcPr>
          <w:p w14:paraId="12C838EA" w14:textId="77777777" w:rsidR="00797DBC" w:rsidRDefault="00797DBC" w:rsidP="00DA4201"/>
        </w:tc>
        <w:tc>
          <w:tcPr>
            <w:tcW w:w="1085" w:type="dxa"/>
            <w:vAlign w:val="center"/>
          </w:tcPr>
          <w:p w14:paraId="263C17C4" w14:textId="77777777" w:rsidR="00797DBC" w:rsidRDefault="00797DBC" w:rsidP="00DA4201"/>
        </w:tc>
        <w:tc>
          <w:tcPr>
            <w:tcW w:w="2789" w:type="dxa"/>
          </w:tcPr>
          <w:p w14:paraId="6A687ADD" w14:textId="77777777" w:rsidR="00797DBC" w:rsidRDefault="00797DBC" w:rsidP="00DA4201">
            <w:r>
              <w:t xml:space="preserve">ID of the party the guest belongs to. Zero if the guest isn’t associated to a party. </w:t>
            </w:r>
          </w:p>
        </w:tc>
      </w:tr>
      <w:tr w:rsidR="00797DBC" w:rsidRPr="000B1ADA" w14:paraId="1E2680E4" w14:textId="77777777" w:rsidTr="00DA4201">
        <w:tc>
          <w:tcPr>
            <w:tcW w:w="2419" w:type="dxa"/>
            <w:vAlign w:val="center"/>
          </w:tcPr>
          <w:p w14:paraId="0606ED40" w14:textId="77777777" w:rsidR="00797DBC" w:rsidRDefault="00797DBC" w:rsidP="00DA4201">
            <w:r>
              <w:t>swid</w:t>
            </w:r>
          </w:p>
        </w:tc>
        <w:tc>
          <w:tcPr>
            <w:tcW w:w="1221" w:type="dxa"/>
            <w:vAlign w:val="center"/>
          </w:tcPr>
          <w:p w14:paraId="52C873AF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6F0AECB1" w14:textId="77777777" w:rsidR="00797DBC" w:rsidRDefault="00797DBC" w:rsidP="00DA4201"/>
        </w:tc>
        <w:tc>
          <w:tcPr>
            <w:tcW w:w="1085" w:type="dxa"/>
            <w:vAlign w:val="center"/>
          </w:tcPr>
          <w:p w14:paraId="112746A1" w14:textId="77777777" w:rsidR="00797DBC" w:rsidRDefault="00797DBC" w:rsidP="00DA4201"/>
        </w:tc>
        <w:tc>
          <w:tcPr>
            <w:tcW w:w="2789" w:type="dxa"/>
          </w:tcPr>
          <w:p w14:paraId="2ACD3993" w14:textId="77777777" w:rsidR="00797DBC" w:rsidRDefault="00797DBC" w:rsidP="00DA4201"/>
        </w:tc>
      </w:tr>
      <w:tr w:rsidR="00797DBC" w:rsidRPr="000B1ADA" w14:paraId="67C62847" w14:textId="77777777" w:rsidTr="00DA4201">
        <w:tc>
          <w:tcPr>
            <w:tcW w:w="2419" w:type="dxa"/>
            <w:vAlign w:val="center"/>
          </w:tcPr>
          <w:p w14:paraId="462B5F0E" w14:textId="77777777" w:rsidR="00797DBC" w:rsidRDefault="00797DBC" w:rsidP="00DA4201">
            <w:r>
              <w:t>gender</w:t>
            </w:r>
          </w:p>
        </w:tc>
        <w:tc>
          <w:tcPr>
            <w:tcW w:w="1221" w:type="dxa"/>
            <w:vAlign w:val="center"/>
          </w:tcPr>
          <w:p w14:paraId="08EA66B8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23735106" w14:textId="77777777" w:rsidR="00797DBC" w:rsidRDefault="00797DBC" w:rsidP="00DA4201"/>
        </w:tc>
        <w:tc>
          <w:tcPr>
            <w:tcW w:w="1085" w:type="dxa"/>
            <w:vAlign w:val="center"/>
          </w:tcPr>
          <w:p w14:paraId="19F82527" w14:textId="77777777" w:rsidR="00797DBC" w:rsidRDefault="00797DBC" w:rsidP="00DA4201"/>
        </w:tc>
        <w:tc>
          <w:tcPr>
            <w:tcW w:w="2789" w:type="dxa"/>
          </w:tcPr>
          <w:p w14:paraId="5FB61811" w14:textId="77777777" w:rsidR="00797DBC" w:rsidRDefault="00797DBC" w:rsidP="00DA4201">
            <w:r>
              <w:t>Indicates gender of the guest. “MALE” or “FEMALE”. Scheduled to be deprecated.</w:t>
            </w:r>
          </w:p>
        </w:tc>
      </w:tr>
      <w:tr w:rsidR="00797DBC" w:rsidRPr="000B1ADA" w14:paraId="6CBE0BCB" w14:textId="77777777" w:rsidTr="00DA4201">
        <w:tc>
          <w:tcPr>
            <w:tcW w:w="2419" w:type="dxa"/>
            <w:vAlign w:val="center"/>
          </w:tcPr>
          <w:p w14:paraId="38041F68" w14:textId="77777777" w:rsidR="00797DBC" w:rsidRDefault="00797DBC" w:rsidP="00DA4201">
            <w:r>
              <w:t>visitCount</w:t>
            </w:r>
          </w:p>
        </w:tc>
        <w:tc>
          <w:tcPr>
            <w:tcW w:w="1221" w:type="dxa"/>
            <w:vAlign w:val="center"/>
          </w:tcPr>
          <w:p w14:paraId="1135BD0A" w14:textId="77777777" w:rsidR="00797DBC" w:rsidRDefault="00797DBC" w:rsidP="00DA4201">
            <w:r>
              <w:t>Integer</w:t>
            </w:r>
          </w:p>
        </w:tc>
        <w:tc>
          <w:tcPr>
            <w:tcW w:w="1306" w:type="dxa"/>
            <w:vAlign w:val="center"/>
          </w:tcPr>
          <w:p w14:paraId="55A1DD75" w14:textId="77777777" w:rsidR="00797DBC" w:rsidRDefault="00797DBC" w:rsidP="00DA4201"/>
        </w:tc>
        <w:tc>
          <w:tcPr>
            <w:tcW w:w="1085" w:type="dxa"/>
            <w:vAlign w:val="center"/>
          </w:tcPr>
          <w:p w14:paraId="3DB9AD84" w14:textId="77777777" w:rsidR="00797DBC" w:rsidRDefault="00797DBC" w:rsidP="00DA4201"/>
        </w:tc>
        <w:tc>
          <w:tcPr>
            <w:tcW w:w="2789" w:type="dxa"/>
          </w:tcPr>
          <w:p w14:paraId="17427CE5" w14:textId="77777777" w:rsidR="00797DBC" w:rsidRDefault="00797DBC" w:rsidP="00DA4201">
            <w:r>
              <w:t>Number of visits the guest has made. No longer supported, and scheduled to be deprecated.</w:t>
            </w:r>
          </w:p>
        </w:tc>
      </w:tr>
      <w:tr w:rsidR="00797DBC" w:rsidRPr="000B1ADA" w14:paraId="6B20A646" w14:textId="77777777" w:rsidTr="00DA4201">
        <w:tc>
          <w:tcPr>
            <w:tcW w:w="2419" w:type="dxa"/>
            <w:vAlign w:val="center"/>
          </w:tcPr>
          <w:p w14:paraId="51D76A33" w14:textId="77777777" w:rsidR="00797DBC" w:rsidRDefault="00797DBC" w:rsidP="00DA4201">
            <w:r>
              <w:lastRenderedPageBreak/>
              <w:t>xbands</w:t>
            </w:r>
          </w:p>
        </w:tc>
        <w:tc>
          <w:tcPr>
            <w:tcW w:w="1221" w:type="dxa"/>
            <w:vAlign w:val="center"/>
          </w:tcPr>
          <w:p w14:paraId="5011FF51" w14:textId="77777777" w:rsidR="00797DBC" w:rsidRDefault="00797DBC" w:rsidP="00DA4201">
            <w:r>
              <w:t>Collection</w:t>
            </w:r>
          </w:p>
        </w:tc>
        <w:tc>
          <w:tcPr>
            <w:tcW w:w="1306" w:type="dxa"/>
            <w:vAlign w:val="center"/>
          </w:tcPr>
          <w:p w14:paraId="5D7CA9A1" w14:textId="77777777" w:rsidR="00797DBC" w:rsidRDefault="00797DBC" w:rsidP="00DA4201"/>
        </w:tc>
        <w:tc>
          <w:tcPr>
            <w:tcW w:w="1085" w:type="dxa"/>
            <w:vAlign w:val="center"/>
          </w:tcPr>
          <w:p w14:paraId="12847236" w14:textId="77777777" w:rsidR="00797DBC" w:rsidRDefault="00797DBC" w:rsidP="00DA4201"/>
        </w:tc>
        <w:tc>
          <w:tcPr>
            <w:tcW w:w="2789" w:type="dxa"/>
          </w:tcPr>
          <w:p w14:paraId="7E1E4A98" w14:textId="77777777" w:rsidR="00797DBC" w:rsidRDefault="00797DBC" w:rsidP="00DA4201">
            <w:r>
              <w:t xml:space="preserve">List of xbands assigned to the guest. </w:t>
            </w:r>
          </w:p>
        </w:tc>
      </w:tr>
      <w:tr w:rsidR="00797DBC" w:rsidRPr="000B1ADA" w14:paraId="5E66E794" w14:textId="77777777" w:rsidTr="00DA4201">
        <w:tc>
          <w:tcPr>
            <w:tcW w:w="2419" w:type="dxa"/>
          </w:tcPr>
          <w:p w14:paraId="5E97AB69" w14:textId="77777777" w:rsidR="00797DBC" w:rsidRDefault="00797DBC" w:rsidP="00DA4201">
            <w:r>
              <w:t>-state</w:t>
            </w:r>
          </w:p>
        </w:tc>
        <w:tc>
          <w:tcPr>
            <w:tcW w:w="1221" w:type="dxa"/>
          </w:tcPr>
          <w:p w14:paraId="7B97CF35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09F50BF5" w14:textId="77777777" w:rsidR="00797DBC" w:rsidRDefault="00797DBC" w:rsidP="00DA4201"/>
        </w:tc>
        <w:tc>
          <w:tcPr>
            <w:tcW w:w="1085" w:type="dxa"/>
          </w:tcPr>
          <w:p w14:paraId="18D87878" w14:textId="77777777" w:rsidR="00797DBC" w:rsidRDefault="00797DBC" w:rsidP="00DA4201"/>
        </w:tc>
        <w:tc>
          <w:tcPr>
            <w:tcW w:w="2789" w:type="dxa"/>
          </w:tcPr>
          <w:p w14:paraId="43924B7E" w14:textId="77777777" w:rsidR="00797DBC" w:rsidRDefault="00797DBC" w:rsidP="00DA4201">
            <w:r w:rsidRPr="00251D32">
              <w:t>The main state of the xBand, i.e., whether it is active.</w:t>
            </w:r>
          </w:p>
        </w:tc>
      </w:tr>
      <w:tr w:rsidR="00797DBC" w:rsidRPr="000B1ADA" w14:paraId="407B6A59" w14:textId="77777777" w:rsidTr="00DA4201">
        <w:tc>
          <w:tcPr>
            <w:tcW w:w="2419" w:type="dxa"/>
          </w:tcPr>
          <w:p w14:paraId="2CCF0B8F" w14:textId="77777777" w:rsidR="00797DBC" w:rsidRDefault="00797DBC" w:rsidP="00DA4201">
            <w:r>
              <w:t>-publicId</w:t>
            </w:r>
          </w:p>
        </w:tc>
        <w:tc>
          <w:tcPr>
            <w:tcW w:w="1221" w:type="dxa"/>
          </w:tcPr>
          <w:p w14:paraId="1DFB2AEB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47AA352A" w14:textId="77777777" w:rsidR="00797DBC" w:rsidRDefault="00797DBC" w:rsidP="00DA4201"/>
        </w:tc>
        <w:tc>
          <w:tcPr>
            <w:tcW w:w="1085" w:type="dxa"/>
          </w:tcPr>
          <w:p w14:paraId="67C66426" w14:textId="77777777" w:rsidR="00797DBC" w:rsidRDefault="00797DBC" w:rsidP="00DA4201"/>
        </w:tc>
        <w:tc>
          <w:tcPr>
            <w:tcW w:w="2789" w:type="dxa"/>
          </w:tcPr>
          <w:p w14:paraId="40FCE21E" w14:textId="77777777" w:rsidR="00797DBC" w:rsidRDefault="00797DBC" w:rsidP="00DA4201">
            <w:r w:rsidRPr="00251D32">
              <w:t>The public identifier of the xBand.</w:t>
            </w:r>
          </w:p>
        </w:tc>
      </w:tr>
      <w:tr w:rsidR="00797DBC" w:rsidRPr="000B1ADA" w14:paraId="2437BB8E" w14:textId="77777777" w:rsidTr="00DA4201">
        <w:tc>
          <w:tcPr>
            <w:tcW w:w="2419" w:type="dxa"/>
          </w:tcPr>
          <w:p w14:paraId="59AB9CD1" w14:textId="77777777" w:rsidR="00797DBC" w:rsidRDefault="00797DBC" w:rsidP="00DA4201">
            <w:r>
              <w:t>-productId</w:t>
            </w:r>
          </w:p>
        </w:tc>
        <w:tc>
          <w:tcPr>
            <w:tcW w:w="1221" w:type="dxa"/>
          </w:tcPr>
          <w:p w14:paraId="27ABD884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069E0A96" w14:textId="77777777" w:rsidR="00797DBC" w:rsidRDefault="00797DBC" w:rsidP="00DA4201"/>
        </w:tc>
        <w:tc>
          <w:tcPr>
            <w:tcW w:w="1085" w:type="dxa"/>
          </w:tcPr>
          <w:p w14:paraId="7808CCAB" w14:textId="77777777" w:rsidR="00797DBC" w:rsidRDefault="00797DBC" w:rsidP="00DA4201"/>
        </w:tc>
        <w:tc>
          <w:tcPr>
            <w:tcW w:w="2789" w:type="dxa"/>
          </w:tcPr>
          <w:p w14:paraId="04A0B476" w14:textId="77777777" w:rsidR="00797DBC" w:rsidRPr="00251D32" w:rsidRDefault="00797DBC" w:rsidP="00DA4201">
            <w:r>
              <w:t>Matches the public id, which differs from xBMS.</w:t>
            </w:r>
          </w:p>
        </w:tc>
      </w:tr>
      <w:tr w:rsidR="00797DBC" w:rsidRPr="000B1ADA" w14:paraId="7678D098" w14:textId="77777777" w:rsidTr="00DA4201">
        <w:tc>
          <w:tcPr>
            <w:tcW w:w="2419" w:type="dxa"/>
          </w:tcPr>
          <w:p w14:paraId="09230244" w14:textId="77777777" w:rsidR="00797DBC" w:rsidRDefault="00797DBC" w:rsidP="00DA4201">
            <w:r>
              <w:t>-xbandId</w:t>
            </w:r>
          </w:p>
        </w:tc>
        <w:tc>
          <w:tcPr>
            <w:tcW w:w="1221" w:type="dxa"/>
          </w:tcPr>
          <w:p w14:paraId="1F1AAFB7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5DD3BE1E" w14:textId="77777777" w:rsidR="00797DBC" w:rsidRDefault="00797DBC" w:rsidP="00DA4201"/>
        </w:tc>
        <w:tc>
          <w:tcPr>
            <w:tcW w:w="1085" w:type="dxa"/>
          </w:tcPr>
          <w:p w14:paraId="1F317F69" w14:textId="77777777" w:rsidR="00797DBC" w:rsidRDefault="00797DBC" w:rsidP="00DA4201"/>
        </w:tc>
        <w:tc>
          <w:tcPr>
            <w:tcW w:w="2789" w:type="dxa"/>
          </w:tcPr>
          <w:p w14:paraId="48F191F2" w14:textId="77777777" w:rsidR="00797DBC" w:rsidRDefault="00797DBC" w:rsidP="00DA4201">
            <w:r>
              <w:t xml:space="preserve">IDMS id for the xBand, </w:t>
            </w:r>
            <w:r w:rsidRPr="00C230C7">
              <w:t xml:space="preserve">doesn’t match the xBMS </w:t>
            </w:r>
            <w:r>
              <w:t>xBMS xbandId.</w:t>
            </w:r>
          </w:p>
        </w:tc>
      </w:tr>
      <w:tr w:rsidR="00797DBC" w:rsidRPr="000B1ADA" w14:paraId="04F33125" w14:textId="77777777" w:rsidTr="00DA4201">
        <w:tc>
          <w:tcPr>
            <w:tcW w:w="2419" w:type="dxa"/>
          </w:tcPr>
          <w:p w14:paraId="13E755B3" w14:textId="77777777" w:rsidR="00797DBC" w:rsidRDefault="00797DBC" w:rsidP="00DA4201">
            <w:r>
              <w:t>-xbandRequestId</w:t>
            </w:r>
          </w:p>
        </w:tc>
        <w:tc>
          <w:tcPr>
            <w:tcW w:w="1221" w:type="dxa"/>
          </w:tcPr>
          <w:p w14:paraId="2CCF7EE2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2F436930" w14:textId="77777777" w:rsidR="00797DBC" w:rsidRDefault="00797DBC" w:rsidP="00DA4201"/>
        </w:tc>
        <w:tc>
          <w:tcPr>
            <w:tcW w:w="1085" w:type="dxa"/>
          </w:tcPr>
          <w:p w14:paraId="48271C0C" w14:textId="77777777" w:rsidR="00797DBC" w:rsidRDefault="00797DBC" w:rsidP="00DA4201"/>
        </w:tc>
        <w:tc>
          <w:tcPr>
            <w:tcW w:w="2789" w:type="dxa"/>
          </w:tcPr>
          <w:p w14:paraId="1F6BC863" w14:textId="77777777" w:rsidR="00797DBC" w:rsidRDefault="00797DBC" w:rsidP="00DA4201">
            <w:r>
              <w:t>Same as public id, doesn’t match the xBMS xbandRequestId.</w:t>
            </w:r>
          </w:p>
        </w:tc>
      </w:tr>
      <w:tr w:rsidR="00797DBC" w:rsidRPr="000B1ADA" w14:paraId="2E5D79B0" w14:textId="77777777" w:rsidTr="00DA4201">
        <w:tc>
          <w:tcPr>
            <w:tcW w:w="2419" w:type="dxa"/>
          </w:tcPr>
          <w:p w14:paraId="00B10E3E" w14:textId="77777777" w:rsidR="00797DBC" w:rsidRDefault="00797DBC" w:rsidP="00DA4201">
            <w:r>
              <w:t>-bandId</w:t>
            </w:r>
          </w:p>
        </w:tc>
        <w:tc>
          <w:tcPr>
            <w:tcW w:w="1221" w:type="dxa"/>
          </w:tcPr>
          <w:p w14:paraId="237C2409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6C7F39FF" w14:textId="77777777" w:rsidR="00797DBC" w:rsidRDefault="00797DBC" w:rsidP="00DA4201"/>
        </w:tc>
        <w:tc>
          <w:tcPr>
            <w:tcW w:w="1085" w:type="dxa"/>
          </w:tcPr>
          <w:p w14:paraId="67E0D0FA" w14:textId="77777777" w:rsidR="00797DBC" w:rsidRDefault="00797DBC" w:rsidP="00DA4201"/>
        </w:tc>
        <w:tc>
          <w:tcPr>
            <w:tcW w:w="2789" w:type="dxa"/>
          </w:tcPr>
          <w:p w14:paraId="36BDE741" w14:textId="77777777" w:rsidR="00797DBC" w:rsidRDefault="00797DBC" w:rsidP="00DA4201">
            <w:r>
              <w:t>Unique value to that represents the xBand</w:t>
            </w:r>
          </w:p>
        </w:tc>
      </w:tr>
      <w:tr w:rsidR="00797DBC" w:rsidRPr="000B1ADA" w14:paraId="11019D8C" w14:textId="77777777" w:rsidTr="00DA4201">
        <w:tc>
          <w:tcPr>
            <w:tcW w:w="2419" w:type="dxa"/>
          </w:tcPr>
          <w:p w14:paraId="53121CF1" w14:textId="77777777" w:rsidR="00797DBC" w:rsidRDefault="00797DBC" w:rsidP="00DA4201">
            <w:r>
              <w:t>-guests</w:t>
            </w:r>
          </w:p>
        </w:tc>
        <w:tc>
          <w:tcPr>
            <w:tcW w:w="1221" w:type="dxa"/>
          </w:tcPr>
          <w:p w14:paraId="78ED38BE" w14:textId="77777777" w:rsidR="00797DBC" w:rsidRDefault="00797DBC" w:rsidP="00DA4201">
            <w:r>
              <w:t>Complex</w:t>
            </w:r>
          </w:p>
        </w:tc>
        <w:tc>
          <w:tcPr>
            <w:tcW w:w="1306" w:type="dxa"/>
          </w:tcPr>
          <w:p w14:paraId="3FA6C024" w14:textId="77777777" w:rsidR="00797DBC" w:rsidRDefault="00797DBC" w:rsidP="00DA4201">
            <w:r>
              <w:t>Array</w:t>
            </w:r>
          </w:p>
        </w:tc>
        <w:tc>
          <w:tcPr>
            <w:tcW w:w="1085" w:type="dxa"/>
          </w:tcPr>
          <w:p w14:paraId="7B260D4D" w14:textId="77777777" w:rsidR="00797DBC" w:rsidRDefault="00797DBC" w:rsidP="00DA4201"/>
        </w:tc>
        <w:tc>
          <w:tcPr>
            <w:tcW w:w="2789" w:type="dxa"/>
          </w:tcPr>
          <w:p w14:paraId="7DD93635" w14:textId="77777777" w:rsidR="00797DBC" w:rsidRDefault="00797DBC" w:rsidP="00DA4201">
            <w:r>
              <w:t>Guests assigned to the band. Always empty, to avoid circular references.</w:t>
            </w:r>
          </w:p>
        </w:tc>
      </w:tr>
      <w:tr w:rsidR="00797DBC" w:rsidRPr="000B1ADA" w14:paraId="08F57A9F" w14:textId="77777777" w:rsidTr="00DA4201">
        <w:tc>
          <w:tcPr>
            <w:tcW w:w="2419" w:type="dxa"/>
          </w:tcPr>
          <w:p w14:paraId="0605B4F1" w14:textId="77777777" w:rsidR="00797DBC" w:rsidRDefault="00797DBC" w:rsidP="00DA4201">
            <w:r>
              <w:t>-shortRangeTag</w:t>
            </w:r>
          </w:p>
        </w:tc>
        <w:tc>
          <w:tcPr>
            <w:tcW w:w="1221" w:type="dxa"/>
          </w:tcPr>
          <w:p w14:paraId="23FB340E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7708C0E5" w14:textId="77777777" w:rsidR="00797DBC" w:rsidRDefault="00797DBC" w:rsidP="00DA4201"/>
        </w:tc>
        <w:tc>
          <w:tcPr>
            <w:tcW w:w="1085" w:type="dxa"/>
          </w:tcPr>
          <w:p w14:paraId="25DCF9CB" w14:textId="77777777" w:rsidR="00797DBC" w:rsidRDefault="00797DBC" w:rsidP="00DA4201"/>
        </w:tc>
        <w:tc>
          <w:tcPr>
            <w:tcW w:w="2789" w:type="dxa"/>
          </w:tcPr>
          <w:p w14:paraId="2967AA1A" w14:textId="77777777" w:rsidR="00797DBC" w:rsidRDefault="00797DBC" w:rsidP="00DA4201">
            <w:r>
              <w:t>Hexadecimal representation of xBMS shortRangeTag.</w:t>
            </w:r>
          </w:p>
        </w:tc>
      </w:tr>
      <w:tr w:rsidR="00797DBC" w:rsidRPr="000B1ADA" w14:paraId="118E2AA2" w14:textId="77777777" w:rsidTr="00DA4201">
        <w:tc>
          <w:tcPr>
            <w:tcW w:w="2419" w:type="dxa"/>
          </w:tcPr>
          <w:p w14:paraId="4C6DCAB3" w14:textId="77777777" w:rsidR="00797DBC" w:rsidRDefault="00797DBC" w:rsidP="00DA4201">
            <w:r>
              <w:t>-longRangeTag</w:t>
            </w:r>
          </w:p>
        </w:tc>
        <w:tc>
          <w:tcPr>
            <w:tcW w:w="1221" w:type="dxa"/>
          </w:tcPr>
          <w:p w14:paraId="2B0623EC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259CE7FB" w14:textId="77777777" w:rsidR="00797DBC" w:rsidRDefault="00797DBC" w:rsidP="00DA4201"/>
        </w:tc>
        <w:tc>
          <w:tcPr>
            <w:tcW w:w="1085" w:type="dxa"/>
          </w:tcPr>
          <w:p w14:paraId="0F7C5A75" w14:textId="77777777" w:rsidR="00797DBC" w:rsidRDefault="00797DBC" w:rsidP="00DA4201"/>
        </w:tc>
        <w:tc>
          <w:tcPr>
            <w:tcW w:w="2789" w:type="dxa"/>
          </w:tcPr>
          <w:p w14:paraId="30A6FEEA" w14:textId="32C27CC6" w:rsidR="00797DBC" w:rsidRDefault="00797DBC" w:rsidP="00DA4201">
            <w:r>
              <w:t xml:space="preserve">Hexadecimal representation, </w:t>
            </w:r>
            <w:r w:rsidR="001E2D4D">
              <w:t>in reverse byte order of publicI</w:t>
            </w:r>
            <w:r>
              <w:t>d.</w:t>
            </w:r>
          </w:p>
        </w:tc>
      </w:tr>
      <w:tr w:rsidR="00797DBC" w:rsidRPr="000B1ADA" w14:paraId="4F68D09E" w14:textId="77777777" w:rsidTr="00DA4201">
        <w:tc>
          <w:tcPr>
            <w:tcW w:w="2419" w:type="dxa"/>
          </w:tcPr>
          <w:p w14:paraId="1606313E" w14:textId="77777777" w:rsidR="00797DBC" w:rsidRDefault="00797DBC" w:rsidP="00DA4201">
            <w:r>
              <w:t>-secondaryState</w:t>
            </w:r>
          </w:p>
        </w:tc>
        <w:tc>
          <w:tcPr>
            <w:tcW w:w="1221" w:type="dxa"/>
          </w:tcPr>
          <w:p w14:paraId="069BC755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213AB703" w14:textId="77777777" w:rsidR="00797DBC" w:rsidRDefault="00797DBC" w:rsidP="00DA4201"/>
        </w:tc>
        <w:tc>
          <w:tcPr>
            <w:tcW w:w="1085" w:type="dxa"/>
          </w:tcPr>
          <w:p w14:paraId="648BAB3B" w14:textId="77777777" w:rsidR="00797DBC" w:rsidRDefault="00797DBC" w:rsidP="00DA4201"/>
        </w:tc>
        <w:tc>
          <w:tcPr>
            <w:tcW w:w="2789" w:type="dxa"/>
          </w:tcPr>
          <w:p w14:paraId="5D34D8AA" w14:textId="77777777" w:rsidR="00797DBC" w:rsidRDefault="00797DBC" w:rsidP="00DA4201">
            <w:r w:rsidRPr="00C230C7">
              <w:t>The secondary state of the xBand; e.g., reason why it is inactive.</w:t>
            </w:r>
          </w:p>
        </w:tc>
      </w:tr>
    </w:tbl>
    <w:p w14:paraId="03181598" w14:textId="77777777" w:rsidR="00797DBC" w:rsidRDefault="00797DBC" w:rsidP="00797DBC">
      <w:pPr>
        <w:pStyle w:val="Heading4"/>
      </w:pPr>
      <w:r>
        <w:t>Example</w:t>
      </w:r>
    </w:p>
    <w:p w14:paraId="6C14EA43" w14:textId="06B50309" w:rsidR="00797DBC" w:rsidRDefault="00797DBC" w:rsidP="00797DBC">
      <w:pPr>
        <w:pStyle w:val="H4Body"/>
      </w:pPr>
      <w:r>
        <w:t>{</w:t>
      </w:r>
    </w:p>
    <w:p w14:paraId="796C002D" w14:textId="77777777" w:rsidR="00797DBC" w:rsidRDefault="00797DBC" w:rsidP="00797DBC">
      <w:pPr>
        <w:pStyle w:val="H4Body"/>
      </w:pPr>
      <w:r>
        <w:t xml:space="preserve">    "guestData": {</w:t>
      </w:r>
    </w:p>
    <w:p w14:paraId="3F4FB7A8" w14:textId="77777777" w:rsidR="00797DBC" w:rsidRDefault="00797DBC" w:rsidP="00797DBC">
      <w:pPr>
        <w:pStyle w:val="H4Body"/>
      </w:pPr>
      <w:r>
        <w:t xml:space="preserve">        "guest": {</w:t>
      </w:r>
    </w:p>
    <w:p w14:paraId="704584DD" w14:textId="77777777" w:rsidR="00797DBC" w:rsidRDefault="00797DBC" w:rsidP="00797DBC">
      <w:pPr>
        <w:pStyle w:val="H4Body"/>
      </w:pPr>
      <w:r>
        <w:lastRenderedPageBreak/>
        <w:t xml:space="preserve">            "links": {</w:t>
      </w:r>
    </w:p>
    <w:p w14:paraId="36071483" w14:textId="77777777" w:rsidR="00797DBC" w:rsidRDefault="00797DBC" w:rsidP="00797DBC">
      <w:pPr>
        <w:pStyle w:val="H4Body"/>
      </w:pPr>
      <w:r>
        <w:t xml:space="preserve">                "self": {</w:t>
      </w:r>
    </w:p>
    <w:p w14:paraId="48AAB3BD" w14:textId="77777777" w:rsidR="00797DBC" w:rsidRDefault="00797DBC" w:rsidP="00797DBC">
      <w:pPr>
        <w:pStyle w:val="H4Body"/>
      </w:pPr>
      <w:r>
        <w:t xml:space="preserve">                    "href": "/guest/924a17443fd04ded91057ec05b2f963f/profile"</w:t>
      </w:r>
    </w:p>
    <w:p w14:paraId="57BE44CE" w14:textId="77777777" w:rsidR="00797DBC" w:rsidRDefault="00797DBC" w:rsidP="00797DBC">
      <w:pPr>
        <w:pStyle w:val="H4Body"/>
      </w:pPr>
      <w:r>
        <w:t xml:space="preserve">                }</w:t>
      </w:r>
    </w:p>
    <w:p w14:paraId="3962894C" w14:textId="77777777" w:rsidR="00797DBC" w:rsidRDefault="00797DBC" w:rsidP="00797DBC">
      <w:pPr>
        <w:pStyle w:val="H4Body"/>
      </w:pPr>
      <w:r>
        <w:t xml:space="preserve">            },</w:t>
      </w:r>
    </w:p>
    <w:p w14:paraId="143A091F" w14:textId="77777777" w:rsidR="00797DBC" w:rsidRDefault="00797DBC" w:rsidP="00797DBC">
      <w:pPr>
        <w:pStyle w:val="H4Body"/>
      </w:pPr>
      <w:r>
        <w:t xml:space="preserve">            "guestIdentifiers": [</w:t>
      </w:r>
    </w:p>
    <w:p w14:paraId="117C9BF1" w14:textId="77777777" w:rsidR="00797DBC" w:rsidRDefault="00797DBC" w:rsidP="00797DBC">
      <w:pPr>
        <w:pStyle w:val="H4Body"/>
      </w:pPr>
      <w:r>
        <w:t xml:space="preserve">                {</w:t>
      </w:r>
    </w:p>
    <w:p w14:paraId="7477306F" w14:textId="77777777" w:rsidR="00797DBC" w:rsidRDefault="00797DBC" w:rsidP="00797DBC">
      <w:pPr>
        <w:pStyle w:val="H4Body"/>
      </w:pPr>
      <w:r>
        <w:t xml:space="preserve">                    "type": "gxp-link-id",</w:t>
      </w:r>
    </w:p>
    <w:p w14:paraId="1B8A01E5" w14:textId="77777777" w:rsidR="00797DBC" w:rsidRDefault="00797DBC" w:rsidP="00797DBC">
      <w:pPr>
        <w:pStyle w:val="H4Body"/>
      </w:pPr>
      <w:r>
        <w:t xml:space="preserve">                    "value": "500012"</w:t>
      </w:r>
    </w:p>
    <w:p w14:paraId="18777381" w14:textId="77777777" w:rsidR="00797DBC" w:rsidRDefault="00797DBC" w:rsidP="00797DBC">
      <w:pPr>
        <w:pStyle w:val="H4Body"/>
      </w:pPr>
      <w:r>
        <w:t xml:space="preserve">                },</w:t>
      </w:r>
    </w:p>
    <w:p w14:paraId="3996D004" w14:textId="77777777" w:rsidR="00797DBC" w:rsidRDefault="00797DBC" w:rsidP="00797DBC">
      <w:pPr>
        <w:pStyle w:val="H4Body"/>
      </w:pPr>
      <w:r>
        <w:t xml:space="preserve">                {</w:t>
      </w:r>
    </w:p>
    <w:p w14:paraId="69B6ED1C" w14:textId="77777777" w:rsidR="00797DBC" w:rsidRDefault="00797DBC" w:rsidP="00797DBC">
      <w:pPr>
        <w:pStyle w:val="H4Body"/>
      </w:pPr>
      <w:r>
        <w:t xml:space="preserve">                    "type": "xid",</w:t>
      </w:r>
    </w:p>
    <w:p w14:paraId="29B34C33" w14:textId="77777777" w:rsidR="00797DBC" w:rsidRDefault="00797DBC" w:rsidP="00797DBC">
      <w:pPr>
        <w:pStyle w:val="H4Body"/>
      </w:pPr>
      <w:r>
        <w:t xml:space="preserve">                    "value": "924a17443fd04ded91057ec05b2f963f"</w:t>
      </w:r>
    </w:p>
    <w:p w14:paraId="5E7F121F" w14:textId="77777777" w:rsidR="00797DBC" w:rsidRDefault="00797DBC" w:rsidP="00797DBC">
      <w:pPr>
        <w:pStyle w:val="H4Body"/>
      </w:pPr>
      <w:r>
        <w:t xml:space="preserve">                }</w:t>
      </w:r>
    </w:p>
    <w:p w14:paraId="4BE7280C" w14:textId="77777777" w:rsidR="00797DBC" w:rsidRDefault="00797DBC" w:rsidP="00797DBC">
      <w:pPr>
        <w:pStyle w:val="H4Body"/>
      </w:pPr>
      <w:r>
        <w:t xml:space="preserve">            ]</w:t>
      </w:r>
    </w:p>
    <w:p w14:paraId="7DF826B4" w14:textId="77777777" w:rsidR="00797DBC" w:rsidRDefault="00797DBC" w:rsidP="00797DBC">
      <w:pPr>
        <w:pStyle w:val="H4Body"/>
      </w:pPr>
      <w:r>
        <w:t xml:space="preserve">        },</w:t>
      </w:r>
    </w:p>
    <w:p w14:paraId="33F1B922" w14:textId="77777777" w:rsidR="00797DBC" w:rsidRDefault="00797DBC" w:rsidP="00797DBC">
      <w:pPr>
        <w:pStyle w:val="H4Body"/>
      </w:pPr>
      <w:r>
        <w:t xml:space="preserve">        "xBands": [</w:t>
      </w:r>
    </w:p>
    <w:p w14:paraId="5B581D00" w14:textId="77777777" w:rsidR="00797DBC" w:rsidRDefault="00797DBC" w:rsidP="00797DBC">
      <w:pPr>
        <w:pStyle w:val="H4Body"/>
      </w:pPr>
      <w:r>
        <w:t xml:space="preserve">            {</w:t>
      </w:r>
    </w:p>
    <w:p w14:paraId="5E5D660F" w14:textId="77777777" w:rsidR="00797DBC" w:rsidRDefault="00797DBC" w:rsidP="00797DBC">
      <w:pPr>
        <w:pStyle w:val="H4Body"/>
      </w:pPr>
      <w:r>
        <w:t xml:space="preserve">                "links": {</w:t>
      </w:r>
    </w:p>
    <w:p w14:paraId="40213E37" w14:textId="77777777" w:rsidR="00797DBC" w:rsidRDefault="00797DBC" w:rsidP="00797DBC">
      <w:pPr>
        <w:pStyle w:val="H4Body"/>
      </w:pPr>
      <w:r>
        <w:t xml:space="preserve">                    "self": {</w:t>
      </w:r>
    </w:p>
    <w:p w14:paraId="565CABFB" w14:textId="77777777" w:rsidR="00797DBC" w:rsidRDefault="00797DBC" w:rsidP="00797DBC">
      <w:pPr>
        <w:pStyle w:val="H4Body"/>
      </w:pPr>
      <w:r>
        <w:t xml:space="preserve">                        "href": "/xband/54"</w:t>
      </w:r>
    </w:p>
    <w:p w14:paraId="3C3E9A85" w14:textId="77777777" w:rsidR="00797DBC" w:rsidRDefault="00797DBC" w:rsidP="00797DBC">
      <w:pPr>
        <w:pStyle w:val="H4Body"/>
      </w:pPr>
      <w:r>
        <w:t xml:space="preserve">                    }</w:t>
      </w:r>
    </w:p>
    <w:p w14:paraId="48BAAE17" w14:textId="77777777" w:rsidR="00797DBC" w:rsidRDefault="00797DBC" w:rsidP="00797DBC">
      <w:pPr>
        <w:pStyle w:val="H4Body"/>
      </w:pPr>
      <w:r>
        <w:t xml:space="preserve">                },</w:t>
      </w:r>
    </w:p>
    <w:p w14:paraId="3CB59706" w14:textId="77777777" w:rsidR="00797DBC" w:rsidRDefault="00797DBC" w:rsidP="00797DBC">
      <w:pPr>
        <w:pStyle w:val="H4Body"/>
      </w:pPr>
      <w:r>
        <w:t xml:space="preserve">                "shortRangePublicId": "92A2242780",</w:t>
      </w:r>
    </w:p>
    <w:p w14:paraId="1D6FA5E3" w14:textId="77777777" w:rsidR="00797DBC" w:rsidRDefault="00797DBC" w:rsidP="00797DBC">
      <w:pPr>
        <w:pStyle w:val="H4Body"/>
      </w:pPr>
      <w:r>
        <w:t xml:space="preserve">                "xBandRequestId": "54",</w:t>
      </w:r>
    </w:p>
    <w:p w14:paraId="5F3BADBC" w14:textId="77777777" w:rsidR="00797DBC" w:rsidRDefault="00797DBC" w:rsidP="00797DBC">
      <w:pPr>
        <w:pStyle w:val="H4Body"/>
      </w:pPr>
      <w:r>
        <w:t xml:space="preserve">                "externalNumber": "54",</w:t>
      </w:r>
    </w:p>
    <w:p w14:paraId="0F84EEF3" w14:textId="77777777" w:rsidR="00797DBC" w:rsidRDefault="00797DBC" w:rsidP="00797DBC">
      <w:pPr>
        <w:pStyle w:val="H4Body"/>
      </w:pPr>
      <w:r>
        <w:t xml:space="preserve">                "secureId": "9999991500644774",</w:t>
      </w:r>
    </w:p>
    <w:p w14:paraId="79CF9819" w14:textId="77777777" w:rsidR="00797DBC" w:rsidRDefault="00797DBC" w:rsidP="00797DBC">
      <w:pPr>
        <w:pStyle w:val="H4Body"/>
      </w:pPr>
      <w:r>
        <w:t xml:space="preserve">                "shortRangeTag": "802724A2925E04",</w:t>
      </w:r>
    </w:p>
    <w:p w14:paraId="2C0ADD49" w14:textId="77777777" w:rsidR="00797DBC" w:rsidRDefault="00797DBC" w:rsidP="00797DBC">
      <w:pPr>
        <w:pStyle w:val="H4Body"/>
      </w:pPr>
      <w:r>
        <w:t xml:space="preserve">                "longRangeTag": "2749D22BE1",</w:t>
      </w:r>
    </w:p>
    <w:p w14:paraId="37D80A11" w14:textId="77777777" w:rsidR="00797DBC" w:rsidRDefault="00797DBC" w:rsidP="00797DBC">
      <w:pPr>
        <w:pStyle w:val="H4Body"/>
      </w:pPr>
      <w:r>
        <w:lastRenderedPageBreak/>
        <w:t xml:space="preserve">                "primaryStatus": "Active",</w:t>
      </w:r>
    </w:p>
    <w:p w14:paraId="76071221" w14:textId="77777777" w:rsidR="00797DBC" w:rsidRDefault="00797DBC" w:rsidP="00797DBC">
      <w:pPr>
        <w:pStyle w:val="H4Body"/>
      </w:pPr>
      <w:r>
        <w:t xml:space="preserve">                "secondaryStatus": "Active"</w:t>
      </w:r>
    </w:p>
    <w:p w14:paraId="084F61AB" w14:textId="77777777" w:rsidR="00797DBC" w:rsidRDefault="00797DBC" w:rsidP="00797DBC">
      <w:pPr>
        <w:pStyle w:val="H4Body"/>
      </w:pPr>
      <w:r>
        <w:t xml:space="preserve">            }</w:t>
      </w:r>
    </w:p>
    <w:p w14:paraId="6862A354" w14:textId="77777777" w:rsidR="00797DBC" w:rsidRDefault="00797DBC" w:rsidP="00797DBC">
      <w:pPr>
        <w:pStyle w:val="H4Body"/>
      </w:pPr>
      <w:r>
        <w:t xml:space="preserve">        ],</w:t>
      </w:r>
    </w:p>
    <w:p w14:paraId="2B20AEED" w14:textId="77777777" w:rsidR="00797DBC" w:rsidRDefault="00797DBC" w:rsidP="00797DBC">
      <w:pPr>
        <w:pStyle w:val="H4Body"/>
      </w:pPr>
      <w:r>
        <w:t xml:space="preserve">        "entitlements": [ ],</w:t>
      </w:r>
    </w:p>
    <w:p w14:paraId="1FE372AC" w14:textId="77777777" w:rsidR="00797DBC" w:rsidRDefault="00797DBC" w:rsidP="00797DBC">
      <w:pPr>
        <w:pStyle w:val="H4Body"/>
      </w:pPr>
      <w:r>
        <w:t xml:space="preserve">        "links": {</w:t>
      </w:r>
    </w:p>
    <w:p w14:paraId="73B2E947" w14:textId="77777777" w:rsidR="00797DBC" w:rsidRDefault="00797DBC" w:rsidP="00797DBC">
      <w:pPr>
        <w:pStyle w:val="H4Body"/>
      </w:pPr>
      <w:r>
        <w:t xml:space="preserve">            "self": {</w:t>
      </w:r>
    </w:p>
    <w:p w14:paraId="31AC3CDC" w14:textId="77777777" w:rsidR="00797DBC" w:rsidRDefault="00797DBC" w:rsidP="00797DBC">
      <w:pPr>
        <w:pStyle w:val="H4Body"/>
      </w:pPr>
      <w:r>
        <w:t xml:space="preserve">                "href": "/guest-data?guest-id-type=guestid&amp;guest-id-value=176666&amp;start-date-time=null&amp;end-date-time=null"</w:t>
      </w:r>
    </w:p>
    <w:p w14:paraId="37A78556" w14:textId="77777777" w:rsidR="00797DBC" w:rsidRDefault="00797DBC" w:rsidP="00797DBC">
      <w:pPr>
        <w:pStyle w:val="H4Body"/>
      </w:pPr>
      <w:r>
        <w:t xml:space="preserve">            }</w:t>
      </w:r>
    </w:p>
    <w:p w14:paraId="30B2FDAC" w14:textId="77777777" w:rsidR="00797DBC" w:rsidRDefault="00797DBC" w:rsidP="00797DBC">
      <w:pPr>
        <w:pStyle w:val="H4Body"/>
      </w:pPr>
      <w:r>
        <w:t xml:space="preserve">        }</w:t>
      </w:r>
    </w:p>
    <w:p w14:paraId="583E864E" w14:textId="3B5CC1E8" w:rsidR="00797DBC" w:rsidRDefault="00797DBC" w:rsidP="00797DBC">
      <w:pPr>
        <w:pStyle w:val="H4Body"/>
      </w:pPr>
      <w:r>
        <w:t xml:space="preserve">    }</w:t>
      </w:r>
    </w:p>
    <w:p w14:paraId="66C19C9B" w14:textId="71B34D9A" w:rsidR="00797DBC" w:rsidRPr="00A36070" w:rsidRDefault="00797DBC" w:rsidP="00797DBC">
      <w:pPr>
        <w:pStyle w:val="H4Body"/>
      </w:pPr>
      <w:r>
        <w:t>}</w:t>
      </w:r>
    </w:p>
    <w:p w14:paraId="01F50AF2" w14:textId="5F74E6C1" w:rsidR="00502714" w:rsidRDefault="00502714" w:rsidP="00502714">
      <w:pPr>
        <w:pStyle w:val="Heading2"/>
      </w:pPr>
      <w:bookmarkStart w:id="50" w:name="_Toc365371329"/>
      <w:r>
        <w:t>Provide Guest Online Profile</w:t>
      </w:r>
      <w:bookmarkEnd w:id="50"/>
    </w:p>
    <w:p w14:paraId="231E99F0" w14:textId="68045FA8" w:rsidR="00502714" w:rsidRPr="00502714" w:rsidRDefault="00502714" w:rsidP="00502714">
      <w:pPr>
        <w:pStyle w:val="H2Body"/>
      </w:pPr>
      <w:r>
        <w:t>This API returns the online profile for a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322"/>
        <w:gridCol w:w="5318"/>
      </w:tblGrid>
      <w:tr w:rsidR="00502714" w14:paraId="79DD2A96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2C5506F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06AB6F65" w14:textId="48BA0354" w:rsidR="00502714" w:rsidRDefault="00502714" w:rsidP="0037156E">
            <w:pPr>
              <w:pStyle w:val="H2Body"/>
              <w:ind w:left="0"/>
            </w:pPr>
            <w:r>
              <w:t>/guest/{guestId}/online-profile or</w:t>
            </w:r>
            <w:r>
              <w:br/>
              <w:t>/guest/id={guestIdType}={guestIdValue}/online-profile</w:t>
            </w:r>
          </w:p>
        </w:tc>
      </w:tr>
      <w:tr w:rsidR="00502714" w14:paraId="30C6752A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4B7C5D6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092D7AA3" w14:textId="77777777" w:rsidR="00502714" w:rsidRDefault="00502714" w:rsidP="0037156E">
            <w:pPr>
              <w:pStyle w:val="H2Body"/>
              <w:ind w:left="0"/>
            </w:pPr>
            <w:r>
              <w:t>GET</w:t>
            </w:r>
          </w:p>
        </w:tc>
      </w:tr>
      <w:tr w:rsidR="00502714" w14:paraId="146117C0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8899DB4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6273ED3D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2C05D0B4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BD8EB60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7BCABEC7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3F608309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6245F55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6C6A26D4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30B190B3" w14:textId="77777777" w:rsidR="00502714" w:rsidRPr="00502714" w:rsidRDefault="00502714" w:rsidP="00502714">
      <w:pPr>
        <w:pStyle w:val="H2Body"/>
      </w:pPr>
    </w:p>
    <w:p w14:paraId="337C32FC" w14:textId="55D650FC" w:rsidR="00502714" w:rsidRDefault="00502714" w:rsidP="00502714">
      <w:pPr>
        <w:pStyle w:val="H2Body"/>
      </w:pPr>
      <w:r w:rsidRPr="00A67167">
        <w:t>The documentation for this API has been removed. This API is slated</w:t>
      </w:r>
      <w:r w:rsidR="006D4266" w:rsidRPr="00A67167">
        <w:t xml:space="preserve"> for removal in a future release</w:t>
      </w:r>
      <w:r w:rsidRPr="00A67167">
        <w:t>.</w:t>
      </w:r>
    </w:p>
    <w:p w14:paraId="1523F74D" w14:textId="7AD36EC9" w:rsidR="008B6F7B" w:rsidRDefault="008B6F7B" w:rsidP="00502714">
      <w:pPr>
        <w:pStyle w:val="Heading2"/>
      </w:pPr>
      <w:bookmarkStart w:id="51" w:name="_Toc365371330"/>
      <w:r>
        <w:t>Provide Guest Profile</w:t>
      </w:r>
      <w:bookmarkEnd w:id="51"/>
    </w:p>
    <w:p w14:paraId="329BA529" w14:textId="5A4398D3" w:rsidR="00502714" w:rsidRPr="00502714" w:rsidRDefault="00502714" w:rsidP="00502714">
      <w:pPr>
        <w:pStyle w:val="H2Body"/>
      </w:pPr>
      <w:r>
        <w:t>The provide guest profile API returns the profile for a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386"/>
        <w:gridCol w:w="5254"/>
      </w:tblGrid>
      <w:tr w:rsidR="00502714" w14:paraId="49734A2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81BF4C2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0389684F" w14:textId="56248654" w:rsidR="00502714" w:rsidRDefault="00502714" w:rsidP="0037156E">
            <w:pPr>
              <w:pStyle w:val="H2Body"/>
              <w:ind w:left="0"/>
            </w:pPr>
            <w:r>
              <w:t>/guest/{guestId}/profile or</w:t>
            </w:r>
            <w:r>
              <w:br/>
              <w:t>/guest/id={guestIdType}={guestIdValue}/profile</w:t>
            </w:r>
          </w:p>
        </w:tc>
      </w:tr>
      <w:tr w:rsidR="00502714" w14:paraId="53D278C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6F0C7DB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HTTP Method</w:t>
            </w:r>
          </w:p>
        </w:tc>
        <w:tc>
          <w:tcPr>
            <w:tcW w:w="5220" w:type="dxa"/>
            <w:vAlign w:val="center"/>
          </w:tcPr>
          <w:p w14:paraId="3E3008E8" w14:textId="77777777" w:rsidR="00502714" w:rsidRDefault="00502714" w:rsidP="0037156E">
            <w:pPr>
              <w:pStyle w:val="H2Body"/>
              <w:ind w:left="0"/>
            </w:pPr>
            <w:r>
              <w:t>GET</w:t>
            </w:r>
          </w:p>
        </w:tc>
      </w:tr>
      <w:tr w:rsidR="00502714" w14:paraId="268F4E1D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C707BF4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12501DAE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3608B5C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2B48753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42B85E5C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6E4D0D30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73282A4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37CA7DE8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0F027966" w14:textId="6CF7F7F9" w:rsidR="0097623E" w:rsidRDefault="0097623E" w:rsidP="0097623E">
      <w:pPr>
        <w:pStyle w:val="Heading3"/>
      </w:pPr>
      <w:bookmarkStart w:id="52" w:name="_Toc365371331"/>
      <w:r>
        <w:t>Request</w:t>
      </w:r>
      <w:bookmarkEnd w:id="52"/>
    </w:p>
    <w:p w14:paraId="79B3937A" w14:textId="77777777" w:rsidR="003E0170" w:rsidRDefault="003E0170" w:rsidP="003E0170">
      <w:pPr>
        <w:pStyle w:val="Heading4"/>
      </w:pPr>
      <w:r>
        <w:t>Path Variables</w:t>
      </w:r>
    </w:p>
    <w:p w14:paraId="2A355F22" w14:textId="2429614D" w:rsidR="00276481" w:rsidRPr="00276481" w:rsidRDefault="00276481" w:rsidP="00276481">
      <w:pPr>
        <w:pStyle w:val="H4Body"/>
      </w:pPr>
      <w:r>
        <w:t xml:space="preserve">Please see section </w:t>
      </w:r>
      <w:r>
        <w:fldChar w:fldCharType="begin"/>
      </w:r>
      <w:r>
        <w:instrText xml:space="preserve"> REF _Ref352760691 \r \h </w:instrText>
      </w:r>
      <w:r>
        <w:fldChar w:fldCharType="separate"/>
      </w:r>
      <w:r>
        <w:t>5.7.1.1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_Ref352760691 \h </w:instrText>
      </w:r>
      <w:r>
        <w:fldChar w:fldCharType="separate"/>
      </w:r>
      <w:r>
        <w:t>Path Variables</w:t>
      </w:r>
      <w:r>
        <w:fldChar w:fldCharType="end"/>
      </w:r>
      <w:r>
        <w:t xml:space="preserve"> for details.</w:t>
      </w:r>
    </w:p>
    <w:p w14:paraId="4B5C7265" w14:textId="77777777" w:rsidR="003E0170" w:rsidRDefault="003E0170" w:rsidP="00AD0964">
      <w:pPr>
        <w:pStyle w:val="Heading4"/>
        <w:numPr>
          <w:ilvl w:val="3"/>
          <w:numId w:val="6"/>
        </w:numPr>
      </w:pPr>
      <w:r>
        <w:t>Request Body</w:t>
      </w:r>
    </w:p>
    <w:p w14:paraId="349D6D20" w14:textId="77777777" w:rsidR="003E0170" w:rsidRPr="005556F1" w:rsidRDefault="003E0170" w:rsidP="003E0170">
      <w:pPr>
        <w:pStyle w:val="H4Body"/>
      </w:pPr>
      <w:r>
        <w:t>The request body for this service will be empty.</w:t>
      </w:r>
    </w:p>
    <w:p w14:paraId="06CC1A8B" w14:textId="77777777" w:rsidR="003E0170" w:rsidRDefault="003E0170" w:rsidP="003E0170">
      <w:pPr>
        <w:pStyle w:val="Heading3"/>
      </w:pPr>
      <w:bookmarkStart w:id="53" w:name="_Toc365371332"/>
      <w:r>
        <w:t>Response</w:t>
      </w:r>
      <w:bookmarkEnd w:id="53"/>
    </w:p>
    <w:p w14:paraId="5F22F2DA" w14:textId="77777777" w:rsidR="003E0170" w:rsidRDefault="003E0170" w:rsidP="003E0170">
      <w:pPr>
        <w:pStyle w:val="Heading4"/>
      </w:pPr>
      <w:r>
        <w:t>Response Status Codes</w:t>
      </w:r>
    </w:p>
    <w:p w14:paraId="628695B8" w14:textId="6565DECF" w:rsidR="00276481" w:rsidRPr="00276481" w:rsidRDefault="00276481" w:rsidP="00276481">
      <w:pPr>
        <w:pStyle w:val="H4Body"/>
      </w:pPr>
      <w:r>
        <w:t xml:space="preserve">Please see section </w:t>
      </w:r>
      <w:r>
        <w:fldChar w:fldCharType="begin"/>
      </w:r>
      <w:r>
        <w:instrText xml:space="preserve"> REF _Ref352760923 \r \h </w:instrText>
      </w:r>
      <w:r>
        <w:fldChar w:fldCharType="separate"/>
      </w:r>
      <w:r>
        <w:t>5.7.2.1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_Ref352760923 \h </w:instrText>
      </w:r>
      <w:r>
        <w:fldChar w:fldCharType="separate"/>
      </w:r>
      <w:r>
        <w:t>Response Status Codes</w:t>
      </w:r>
      <w:r>
        <w:fldChar w:fldCharType="end"/>
      </w:r>
      <w:r>
        <w:t xml:space="preserve"> for details.</w:t>
      </w:r>
    </w:p>
    <w:p w14:paraId="5ACB836A" w14:textId="77777777" w:rsidR="003E0170" w:rsidRDefault="003E0170" w:rsidP="003E0170">
      <w:pPr>
        <w:pStyle w:val="Heading4"/>
      </w:pPr>
      <w:r>
        <w:t>Response Headers</w:t>
      </w:r>
    </w:p>
    <w:p w14:paraId="1021A09D" w14:textId="0770BA7E" w:rsidR="00276481" w:rsidRPr="00276481" w:rsidRDefault="00276481" w:rsidP="00276481">
      <w:pPr>
        <w:pStyle w:val="H4Body"/>
      </w:pPr>
      <w:r>
        <w:t xml:space="preserve">Please see section </w:t>
      </w:r>
      <w:r>
        <w:fldChar w:fldCharType="begin"/>
      </w:r>
      <w:r>
        <w:instrText xml:space="preserve"> REF _Ref352760943 \r \h </w:instrText>
      </w:r>
      <w:r>
        <w:fldChar w:fldCharType="separate"/>
      </w:r>
      <w:r>
        <w:t>5.7.2.2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_Ref352760943 \h </w:instrText>
      </w:r>
      <w:r>
        <w:fldChar w:fldCharType="separate"/>
      </w:r>
      <w:r>
        <w:t>Response Headers</w:t>
      </w:r>
      <w:r>
        <w:fldChar w:fldCharType="end"/>
      </w:r>
      <w:r>
        <w:t xml:space="preserve"> for details.</w:t>
      </w:r>
    </w:p>
    <w:p w14:paraId="4C7D5AC4" w14:textId="77777777" w:rsidR="003E0170" w:rsidRDefault="003E0170" w:rsidP="003E0170">
      <w:pPr>
        <w:pStyle w:val="Heading4"/>
      </w:pPr>
      <w:r>
        <w:t>Response Body</w:t>
      </w:r>
    </w:p>
    <w:p w14:paraId="0AAF1F89" w14:textId="0E79B15A" w:rsidR="00276481" w:rsidRPr="00276481" w:rsidRDefault="00276481" w:rsidP="00276481">
      <w:pPr>
        <w:pStyle w:val="H4Body"/>
      </w:pPr>
      <w:r>
        <w:t xml:space="preserve">Please see section </w:t>
      </w:r>
      <w:r>
        <w:fldChar w:fldCharType="begin"/>
      </w:r>
      <w:r>
        <w:instrText xml:space="preserve"> REF _Ref352760981 \r \h </w:instrText>
      </w:r>
      <w:r>
        <w:fldChar w:fldCharType="separate"/>
      </w:r>
      <w:r>
        <w:t>5.7.2.3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_Ref352760981 \h </w:instrText>
      </w:r>
      <w:r>
        <w:fldChar w:fldCharType="separate"/>
      </w:r>
      <w:r>
        <w:t>Response Body</w:t>
      </w:r>
      <w:r>
        <w:fldChar w:fldCharType="end"/>
      </w:r>
      <w:r>
        <w:t xml:space="preserve"> for details.</w:t>
      </w:r>
    </w:p>
    <w:p w14:paraId="000FE234" w14:textId="77777777" w:rsidR="003E0170" w:rsidRDefault="003E0170" w:rsidP="003E0170">
      <w:pPr>
        <w:pStyle w:val="Heading4"/>
      </w:pPr>
      <w:r>
        <w:t>Example</w:t>
      </w:r>
    </w:p>
    <w:p w14:paraId="7EB61E9A" w14:textId="120ED698" w:rsidR="001F4C2A" w:rsidRPr="001F4C2A" w:rsidRDefault="00276481" w:rsidP="001F4C2A">
      <w:pPr>
        <w:pStyle w:val="H4Body"/>
      </w:pPr>
      <w:r>
        <w:t>Please s</w:t>
      </w:r>
      <w:r w:rsidR="001F4C2A">
        <w:t>ee section</w:t>
      </w:r>
      <w:r>
        <w:t xml:space="preserve"> </w:t>
      </w:r>
      <w:r>
        <w:fldChar w:fldCharType="begin"/>
      </w:r>
      <w:r>
        <w:instrText xml:space="preserve"> REF _Ref352761001 \r \h </w:instrText>
      </w:r>
      <w:r>
        <w:fldChar w:fldCharType="separate"/>
      </w:r>
      <w:r>
        <w:t>5.7.2.4</w:t>
      </w:r>
      <w:r>
        <w:fldChar w:fldCharType="end"/>
      </w:r>
      <w:r w:rsidR="001F4C2A">
        <w:t xml:space="preserve"> </w:t>
      </w:r>
      <w:r>
        <w:fldChar w:fldCharType="begin"/>
      </w:r>
      <w:r>
        <w:instrText xml:space="preserve"> REF _Ref352761001 \h </w:instrText>
      </w:r>
      <w:r>
        <w:fldChar w:fldCharType="separate"/>
      </w:r>
      <w:r>
        <w:t>Example</w:t>
      </w:r>
      <w:r>
        <w:fldChar w:fldCharType="end"/>
      </w:r>
      <w:r>
        <w:t xml:space="preserve"> for details.</w:t>
      </w:r>
    </w:p>
    <w:p w14:paraId="30DFC86E" w14:textId="1DBC33EC" w:rsidR="00502714" w:rsidRDefault="00502714" w:rsidP="00502714">
      <w:pPr>
        <w:pStyle w:val="Heading2"/>
      </w:pPr>
      <w:bookmarkStart w:id="54" w:name="_Toc365371333"/>
      <w:r>
        <w:t>Provide Guest Party</w:t>
      </w:r>
      <w:bookmarkEnd w:id="54"/>
    </w:p>
    <w:p w14:paraId="046F97EF" w14:textId="2A2F0A91" w:rsidR="00502714" w:rsidRPr="00502714" w:rsidRDefault="00502714" w:rsidP="00502714">
      <w:pPr>
        <w:pStyle w:val="H2Body"/>
      </w:pPr>
      <w:r>
        <w:t>The provide guest party API returns the party information associated to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788"/>
        <w:gridCol w:w="5852"/>
      </w:tblGrid>
      <w:tr w:rsidR="00502714" w14:paraId="1421D9FB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8244BAB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3377C087" w14:textId="2F6224A1" w:rsidR="00502714" w:rsidRDefault="00502714" w:rsidP="0037156E">
            <w:pPr>
              <w:pStyle w:val="H2Body"/>
              <w:ind w:left="0"/>
            </w:pPr>
            <w:r>
              <w:t>/guest/{guestId}/visit/current or</w:t>
            </w:r>
            <w:r>
              <w:br/>
              <w:t>/guest/id={guestIdType}={guestIdValue}/visit/current</w:t>
            </w:r>
          </w:p>
        </w:tc>
      </w:tr>
      <w:tr w:rsidR="00502714" w14:paraId="17B241E1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1B42AFA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27E1ACE3" w14:textId="77777777" w:rsidR="00502714" w:rsidRDefault="00502714" w:rsidP="0037156E">
            <w:pPr>
              <w:pStyle w:val="H2Body"/>
              <w:ind w:left="0"/>
            </w:pPr>
            <w:r>
              <w:t>GET</w:t>
            </w:r>
          </w:p>
        </w:tc>
      </w:tr>
      <w:tr w:rsidR="00502714" w14:paraId="0651CD07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C961E2B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161031C3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3BB68783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B332817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4495A3B7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75C659C6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47972DF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2238BD64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1418FD5A" w14:textId="77777777" w:rsidR="00502714" w:rsidRPr="00502714" w:rsidRDefault="00502714" w:rsidP="00502714">
      <w:pPr>
        <w:pStyle w:val="H2Body"/>
      </w:pPr>
    </w:p>
    <w:p w14:paraId="792C9F59" w14:textId="7BB14324" w:rsidR="00502714" w:rsidRDefault="00502714" w:rsidP="00502714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1C4E10A7" w14:textId="786A07FF" w:rsidR="008B6F7B" w:rsidRDefault="008B6F7B" w:rsidP="00502714">
      <w:pPr>
        <w:pStyle w:val="Heading2"/>
      </w:pPr>
      <w:bookmarkStart w:id="55" w:name="_Toc365371334"/>
      <w:r>
        <w:t>Search Guest by Name</w:t>
      </w:r>
      <w:bookmarkEnd w:id="55"/>
    </w:p>
    <w:p w14:paraId="12C97B96" w14:textId="4DF98408" w:rsidR="00502714" w:rsidRPr="00502714" w:rsidRDefault="00502714" w:rsidP="00502714">
      <w:pPr>
        <w:pStyle w:val="H2Body"/>
      </w:pPr>
      <w:r>
        <w:t>The search guest by name API returns a list, maximum of 50, guests that have a last name, first name, or email address that contains the specified search name.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502714" w14:paraId="7DFA81D4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696E249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7573FE95" w14:textId="3D4DC984" w:rsidR="00502714" w:rsidRDefault="0097623E" w:rsidP="0097623E">
            <w:pPr>
              <w:pStyle w:val="H2Body"/>
              <w:ind w:left="0"/>
            </w:pPr>
            <w:r>
              <w:t>/guest/search/{searchName}</w:t>
            </w:r>
          </w:p>
        </w:tc>
      </w:tr>
      <w:tr w:rsidR="00502714" w14:paraId="0E3C14D4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E538AD8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36023871" w14:textId="77777777" w:rsidR="00502714" w:rsidRDefault="00502714" w:rsidP="0037156E">
            <w:pPr>
              <w:pStyle w:val="H2Body"/>
              <w:ind w:left="0"/>
            </w:pPr>
            <w:r>
              <w:t>GET</w:t>
            </w:r>
          </w:p>
        </w:tc>
      </w:tr>
      <w:tr w:rsidR="00502714" w14:paraId="4FF98F6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1F7D153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0B261B7F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48D2A5A5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3FF726E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69D5C425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20922B77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4297B7D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56734E5D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71BC5EFB" w14:textId="77777777" w:rsidR="003E0170" w:rsidRDefault="003E0170" w:rsidP="003E0170">
      <w:pPr>
        <w:pStyle w:val="Heading3"/>
      </w:pPr>
      <w:bookmarkStart w:id="56" w:name="_Toc365371335"/>
      <w:r>
        <w:t>Request</w:t>
      </w:r>
      <w:bookmarkEnd w:id="56"/>
    </w:p>
    <w:p w14:paraId="6294B6A5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67EC8BF4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7E2FD4B2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0BFF9B11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1E2835A4" w14:textId="77777777" w:rsidTr="005E59B4">
        <w:tc>
          <w:tcPr>
            <w:tcW w:w="4457" w:type="dxa"/>
            <w:vAlign w:val="center"/>
          </w:tcPr>
          <w:p w14:paraId="78C1F2FE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4393F4EE" w14:textId="6D62EB84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6AF8F132" w14:textId="77777777" w:rsidTr="005E59B4">
        <w:tc>
          <w:tcPr>
            <w:tcW w:w="4457" w:type="dxa"/>
          </w:tcPr>
          <w:p w14:paraId="079E8CA1" w14:textId="77777777" w:rsidR="003E0170" w:rsidRDefault="003E0170" w:rsidP="005E59B4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</w:tcPr>
          <w:p w14:paraId="6885AADE" w14:textId="77777777" w:rsidR="003E0170" w:rsidRDefault="003E0170" w:rsidP="005E59B4">
            <w:pPr>
              <w:pStyle w:val="H3Body"/>
              <w:ind w:left="0"/>
            </w:pPr>
            <w:r>
              <w:t>The type of guest identifier to use, i.e. transactional-guest-id. guestId can be used when specifying the IDMS guest ID.</w:t>
            </w:r>
          </w:p>
        </w:tc>
      </w:tr>
      <w:tr w:rsidR="003E0170" w14:paraId="1EEF0335" w14:textId="77777777" w:rsidTr="005E59B4">
        <w:tc>
          <w:tcPr>
            <w:tcW w:w="4457" w:type="dxa"/>
          </w:tcPr>
          <w:p w14:paraId="6B49F03D" w14:textId="77777777" w:rsidR="003E0170" w:rsidRDefault="003E0170" w:rsidP="005E59B4">
            <w:pPr>
              <w:pStyle w:val="H3Body"/>
              <w:ind w:left="0"/>
            </w:pPr>
            <w:r>
              <w:t>guestIdValue</w:t>
            </w:r>
          </w:p>
        </w:tc>
        <w:tc>
          <w:tcPr>
            <w:tcW w:w="4399" w:type="dxa"/>
          </w:tcPr>
          <w:p w14:paraId="0E9255B7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525AC4CC" w14:textId="77777777" w:rsidR="003E0170" w:rsidRDefault="003E0170" w:rsidP="00AD0964">
      <w:pPr>
        <w:pStyle w:val="Heading4"/>
        <w:numPr>
          <w:ilvl w:val="3"/>
          <w:numId w:val="6"/>
        </w:numPr>
      </w:pPr>
      <w:r>
        <w:t>Request Body</w:t>
      </w:r>
    </w:p>
    <w:p w14:paraId="7F3C96F4" w14:textId="77777777" w:rsidR="003E0170" w:rsidRPr="005556F1" w:rsidRDefault="003E0170" w:rsidP="003E0170">
      <w:pPr>
        <w:pStyle w:val="H4Body"/>
      </w:pPr>
      <w:r>
        <w:t>The request body for this service will be empty.</w:t>
      </w:r>
    </w:p>
    <w:p w14:paraId="7C65A5ED" w14:textId="77777777" w:rsidR="003E0170" w:rsidRDefault="003E0170" w:rsidP="003E0170">
      <w:pPr>
        <w:pStyle w:val="Heading3"/>
      </w:pPr>
      <w:bookmarkStart w:id="57" w:name="_Toc365371336"/>
      <w:r>
        <w:t>Response</w:t>
      </w:r>
      <w:bookmarkEnd w:id="57"/>
    </w:p>
    <w:p w14:paraId="629B6869" w14:textId="77777777" w:rsidR="003E0170" w:rsidRDefault="003E0170" w:rsidP="003E0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73E85B44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671C65C1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477879E0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2C8A674B" w14:textId="77777777" w:rsidTr="005E59B4">
        <w:tc>
          <w:tcPr>
            <w:tcW w:w="2970" w:type="dxa"/>
            <w:vAlign w:val="center"/>
          </w:tcPr>
          <w:p w14:paraId="34023830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54326646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60EA936C" w14:textId="77777777" w:rsidTr="005E59B4">
        <w:tc>
          <w:tcPr>
            <w:tcW w:w="2970" w:type="dxa"/>
            <w:vAlign w:val="center"/>
          </w:tcPr>
          <w:p w14:paraId="54A9763F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042A2C1A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0BA84028" w14:textId="77777777" w:rsidTr="005E59B4">
        <w:tc>
          <w:tcPr>
            <w:tcW w:w="2970" w:type="dxa"/>
            <w:vAlign w:val="center"/>
          </w:tcPr>
          <w:p w14:paraId="222675FF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3889705C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7F018099" w14:textId="77777777" w:rsidR="003E0170" w:rsidRDefault="003E0170" w:rsidP="003E0170">
      <w:pPr>
        <w:pStyle w:val="Heading4"/>
      </w:pPr>
      <w:r>
        <w:lastRenderedPageBreak/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11396A26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7CB0ADE9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210CC8B8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027D051A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6FA53EE8" w14:textId="77777777" w:rsidTr="005E59B4">
        <w:tc>
          <w:tcPr>
            <w:tcW w:w="1646" w:type="dxa"/>
            <w:vAlign w:val="center"/>
          </w:tcPr>
          <w:p w14:paraId="62A9F405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2D0347D9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71E8161D" w14:textId="77777777" w:rsidR="004C7F44" w:rsidRDefault="004C7F44" w:rsidP="005E59B4">
            <w:r>
              <w:t>application/json;charset=utf-8</w:t>
            </w:r>
          </w:p>
        </w:tc>
      </w:tr>
    </w:tbl>
    <w:p w14:paraId="77AF6278" w14:textId="77777777" w:rsidR="003E0170" w:rsidRDefault="003E0170" w:rsidP="003E0170">
      <w:pPr>
        <w:pStyle w:val="Heading4"/>
      </w:pPr>
      <w:r>
        <w:t>Response Body</w:t>
      </w:r>
    </w:p>
    <w:p w14:paraId="3FAA8A3D" w14:textId="77777777" w:rsidR="0027405D" w:rsidRDefault="0027405D" w:rsidP="0027405D">
      <w:pPr>
        <w:pStyle w:val="H4Body"/>
      </w:pPr>
      <w:r>
        <w:t>JSON</w:t>
      </w:r>
    </w:p>
    <w:p w14:paraId="0C86112B" w14:textId="77777777" w:rsidR="0027405D" w:rsidRDefault="0027405D" w:rsidP="0027405D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27405D" w:rsidRPr="000B1ADA" w14:paraId="4CDF89AA" w14:textId="77777777" w:rsidTr="00E736E3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0E4D4B48" w14:textId="77777777" w:rsidR="0027405D" w:rsidRPr="000B1ADA" w:rsidRDefault="0027405D" w:rsidP="00E736E3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464DC686" w14:textId="77777777" w:rsidR="0027405D" w:rsidRPr="000B1ADA" w:rsidRDefault="0027405D" w:rsidP="00E736E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30C5D374" w14:textId="77777777" w:rsidR="0027405D" w:rsidRDefault="0027405D" w:rsidP="00E736E3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304DDBA3" w14:textId="77777777" w:rsidR="0027405D" w:rsidRDefault="0027405D" w:rsidP="00E736E3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35EFD588" w14:textId="77777777" w:rsidR="0027405D" w:rsidRDefault="0027405D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405D" w:rsidRPr="000B1ADA" w14:paraId="013D543F" w14:textId="77777777" w:rsidTr="00E736E3">
        <w:tc>
          <w:tcPr>
            <w:tcW w:w="2419" w:type="dxa"/>
            <w:vAlign w:val="center"/>
          </w:tcPr>
          <w:p w14:paraId="36B10EA2" w14:textId="77777777" w:rsidR="0027405D" w:rsidRPr="000B1ADA" w:rsidRDefault="0027405D" w:rsidP="00E736E3">
            <w:r>
              <w:t>name</w:t>
            </w:r>
          </w:p>
        </w:tc>
        <w:tc>
          <w:tcPr>
            <w:tcW w:w="1221" w:type="dxa"/>
            <w:vAlign w:val="center"/>
          </w:tcPr>
          <w:p w14:paraId="418B2874" w14:textId="77777777" w:rsidR="0027405D" w:rsidRPr="000B1ADA" w:rsidRDefault="0027405D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129BCE8C" w14:textId="77777777" w:rsidR="0027405D" w:rsidRDefault="0027405D" w:rsidP="00E736E3">
            <w:r>
              <w:t>Object</w:t>
            </w:r>
          </w:p>
        </w:tc>
        <w:tc>
          <w:tcPr>
            <w:tcW w:w="1085" w:type="dxa"/>
            <w:vAlign w:val="center"/>
          </w:tcPr>
          <w:p w14:paraId="7E4F939E" w14:textId="77777777" w:rsidR="0027405D" w:rsidRDefault="0027405D" w:rsidP="00E736E3"/>
        </w:tc>
        <w:tc>
          <w:tcPr>
            <w:tcW w:w="2789" w:type="dxa"/>
          </w:tcPr>
          <w:p w14:paraId="4DDF0E88" w14:textId="77777777" w:rsidR="0027405D" w:rsidRDefault="0027405D" w:rsidP="00E736E3">
            <w:r>
              <w:t>Contains the name of the guest.</w:t>
            </w:r>
          </w:p>
        </w:tc>
      </w:tr>
      <w:tr w:rsidR="0027405D" w:rsidRPr="000B1ADA" w14:paraId="7C0E44B3" w14:textId="77777777" w:rsidTr="00E736E3">
        <w:tc>
          <w:tcPr>
            <w:tcW w:w="2419" w:type="dxa"/>
            <w:vAlign w:val="center"/>
          </w:tcPr>
          <w:p w14:paraId="28D5AA63" w14:textId="77777777" w:rsidR="0027405D" w:rsidRDefault="0027405D" w:rsidP="00E736E3">
            <w:r>
              <w:t>-firstName</w:t>
            </w:r>
          </w:p>
        </w:tc>
        <w:tc>
          <w:tcPr>
            <w:tcW w:w="1221" w:type="dxa"/>
            <w:vAlign w:val="center"/>
          </w:tcPr>
          <w:p w14:paraId="27F665F8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32B29D72" w14:textId="77777777" w:rsidR="0027405D" w:rsidRDefault="0027405D" w:rsidP="00E736E3"/>
        </w:tc>
        <w:tc>
          <w:tcPr>
            <w:tcW w:w="1085" w:type="dxa"/>
            <w:vAlign w:val="center"/>
          </w:tcPr>
          <w:p w14:paraId="094EDF0B" w14:textId="77777777" w:rsidR="0027405D" w:rsidRDefault="0027405D" w:rsidP="00E736E3"/>
        </w:tc>
        <w:tc>
          <w:tcPr>
            <w:tcW w:w="2789" w:type="dxa"/>
          </w:tcPr>
          <w:p w14:paraId="31CF62CE" w14:textId="77777777" w:rsidR="0027405D" w:rsidRDefault="0027405D" w:rsidP="00E736E3">
            <w:r>
              <w:t>First name of the guest.</w:t>
            </w:r>
          </w:p>
        </w:tc>
      </w:tr>
      <w:tr w:rsidR="0027405D" w:rsidRPr="000B1ADA" w14:paraId="14F91A05" w14:textId="77777777" w:rsidTr="00E736E3">
        <w:tc>
          <w:tcPr>
            <w:tcW w:w="2419" w:type="dxa"/>
            <w:vAlign w:val="center"/>
          </w:tcPr>
          <w:p w14:paraId="4A6E70A3" w14:textId="77777777" w:rsidR="0027405D" w:rsidRDefault="0027405D" w:rsidP="00E736E3">
            <w:r>
              <w:t>-lastName</w:t>
            </w:r>
          </w:p>
        </w:tc>
        <w:tc>
          <w:tcPr>
            <w:tcW w:w="1221" w:type="dxa"/>
            <w:vAlign w:val="center"/>
          </w:tcPr>
          <w:p w14:paraId="09E40B23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0C8C031A" w14:textId="77777777" w:rsidR="0027405D" w:rsidRDefault="0027405D" w:rsidP="00E736E3"/>
        </w:tc>
        <w:tc>
          <w:tcPr>
            <w:tcW w:w="1085" w:type="dxa"/>
            <w:vAlign w:val="center"/>
          </w:tcPr>
          <w:p w14:paraId="725FB790" w14:textId="77777777" w:rsidR="0027405D" w:rsidRDefault="0027405D" w:rsidP="00E736E3"/>
        </w:tc>
        <w:tc>
          <w:tcPr>
            <w:tcW w:w="2789" w:type="dxa"/>
          </w:tcPr>
          <w:p w14:paraId="5D11F537" w14:textId="77777777" w:rsidR="0027405D" w:rsidRDefault="0027405D" w:rsidP="00E736E3">
            <w:r>
              <w:t>Last name of the guest.</w:t>
            </w:r>
          </w:p>
        </w:tc>
      </w:tr>
      <w:tr w:rsidR="0027405D" w:rsidRPr="000B1ADA" w14:paraId="0AB7173A" w14:textId="77777777" w:rsidTr="00E736E3">
        <w:tc>
          <w:tcPr>
            <w:tcW w:w="2419" w:type="dxa"/>
            <w:vAlign w:val="center"/>
          </w:tcPr>
          <w:p w14:paraId="3367FFE5" w14:textId="77777777" w:rsidR="0027405D" w:rsidRDefault="0027405D" w:rsidP="00E736E3">
            <w:r>
              <w:t>-middleName</w:t>
            </w:r>
          </w:p>
        </w:tc>
        <w:tc>
          <w:tcPr>
            <w:tcW w:w="1221" w:type="dxa"/>
            <w:vAlign w:val="center"/>
          </w:tcPr>
          <w:p w14:paraId="37D0B202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5C49CAF2" w14:textId="77777777" w:rsidR="0027405D" w:rsidRDefault="0027405D" w:rsidP="00E736E3"/>
        </w:tc>
        <w:tc>
          <w:tcPr>
            <w:tcW w:w="1085" w:type="dxa"/>
            <w:vAlign w:val="center"/>
          </w:tcPr>
          <w:p w14:paraId="15FB860D" w14:textId="77777777" w:rsidR="0027405D" w:rsidRDefault="0027405D" w:rsidP="00E736E3"/>
        </w:tc>
        <w:tc>
          <w:tcPr>
            <w:tcW w:w="2789" w:type="dxa"/>
          </w:tcPr>
          <w:p w14:paraId="6D5255EB" w14:textId="77777777" w:rsidR="0027405D" w:rsidRDefault="0027405D" w:rsidP="00E736E3">
            <w:r>
              <w:t>Middle name of the guest, if any.</w:t>
            </w:r>
          </w:p>
        </w:tc>
      </w:tr>
      <w:tr w:rsidR="0027405D" w:rsidRPr="000B1ADA" w14:paraId="05015E79" w14:textId="77777777" w:rsidTr="00E736E3">
        <w:tc>
          <w:tcPr>
            <w:tcW w:w="2419" w:type="dxa"/>
            <w:vAlign w:val="center"/>
          </w:tcPr>
          <w:p w14:paraId="2D02D37A" w14:textId="77777777" w:rsidR="0027405D" w:rsidRDefault="0027405D" w:rsidP="00E736E3">
            <w:r>
              <w:t>-suffix</w:t>
            </w:r>
          </w:p>
        </w:tc>
        <w:tc>
          <w:tcPr>
            <w:tcW w:w="1221" w:type="dxa"/>
            <w:vAlign w:val="center"/>
          </w:tcPr>
          <w:p w14:paraId="6077CD21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6F0554B6" w14:textId="77777777" w:rsidR="0027405D" w:rsidRDefault="0027405D" w:rsidP="00E736E3"/>
        </w:tc>
        <w:tc>
          <w:tcPr>
            <w:tcW w:w="1085" w:type="dxa"/>
            <w:vAlign w:val="center"/>
          </w:tcPr>
          <w:p w14:paraId="3A8FAF45" w14:textId="77777777" w:rsidR="0027405D" w:rsidRDefault="0027405D" w:rsidP="00E736E3"/>
        </w:tc>
        <w:tc>
          <w:tcPr>
            <w:tcW w:w="2789" w:type="dxa"/>
          </w:tcPr>
          <w:p w14:paraId="3543CC4C" w14:textId="77777777" w:rsidR="0027405D" w:rsidRDefault="0027405D" w:rsidP="00E736E3">
            <w:r>
              <w:t>Suffix, i.e. II, or III, for the name of the guest, if any.</w:t>
            </w:r>
          </w:p>
        </w:tc>
      </w:tr>
      <w:tr w:rsidR="0027405D" w:rsidRPr="000B1ADA" w14:paraId="14D53E92" w14:textId="77777777" w:rsidTr="00E736E3">
        <w:tc>
          <w:tcPr>
            <w:tcW w:w="2419" w:type="dxa"/>
            <w:vAlign w:val="center"/>
          </w:tcPr>
          <w:p w14:paraId="2091F9C9" w14:textId="77777777" w:rsidR="0027405D" w:rsidRDefault="0027405D" w:rsidP="00E736E3">
            <w:r>
              <w:t>-title</w:t>
            </w:r>
          </w:p>
        </w:tc>
        <w:tc>
          <w:tcPr>
            <w:tcW w:w="1221" w:type="dxa"/>
            <w:vAlign w:val="center"/>
          </w:tcPr>
          <w:p w14:paraId="1B2865D8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77D7D06E" w14:textId="77777777" w:rsidR="0027405D" w:rsidRDefault="0027405D" w:rsidP="00E736E3"/>
        </w:tc>
        <w:tc>
          <w:tcPr>
            <w:tcW w:w="1085" w:type="dxa"/>
            <w:vAlign w:val="center"/>
          </w:tcPr>
          <w:p w14:paraId="2D63F84F" w14:textId="77777777" w:rsidR="0027405D" w:rsidRDefault="0027405D" w:rsidP="00E736E3"/>
        </w:tc>
        <w:tc>
          <w:tcPr>
            <w:tcW w:w="2789" w:type="dxa"/>
          </w:tcPr>
          <w:p w14:paraId="6F39BB59" w14:textId="77777777" w:rsidR="0027405D" w:rsidRDefault="0027405D" w:rsidP="00E736E3">
            <w:r>
              <w:t>Title, i.e. Mr. or Mrs. For the guest, if any.</w:t>
            </w:r>
          </w:p>
        </w:tc>
      </w:tr>
      <w:tr w:rsidR="0027405D" w:rsidRPr="000B1ADA" w14:paraId="2395DA13" w14:textId="77777777" w:rsidTr="00E736E3">
        <w:tc>
          <w:tcPr>
            <w:tcW w:w="2419" w:type="dxa"/>
            <w:vAlign w:val="center"/>
          </w:tcPr>
          <w:p w14:paraId="53CE169E" w14:textId="77777777" w:rsidR="0027405D" w:rsidRDefault="0027405D" w:rsidP="00E736E3">
            <w:r>
              <w:t>status</w:t>
            </w:r>
          </w:p>
        </w:tc>
        <w:tc>
          <w:tcPr>
            <w:tcW w:w="1221" w:type="dxa"/>
            <w:vAlign w:val="center"/>
          </w:tcPr>
          <w:p w14:paraId="2446925A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42695033" w14:textId="77777777" w:rsidR="0027405D" w:rsidRDefault="0027405D" w:rsidP="00E736E3"/>
        </w:tc>
        <w:tc>
          <w:tcPr>
            <w:tcW w:w="1085" w:type="dxa"/>
            <w:vAlign w:val="center"/>
          </w:tcPr>
          <w:p w14:paraId="5D3695A2" w14:textId="77777777" w:rsidR="0027405D" w:rsidRDefault="0027405D" w:rsidP="00E736E3"/>
        </w:tc>
        <w:tc>
          <w:tcPr>
            <w:tcW w:w="2789" w:type="dxa"/>
          </w:tcPr>
          <w:p w14:paraId="12175147" w14:textId="77777777" w:rsidR="0027405D" w:rsidRPr="00BC2697" w:rsidRDefault="0027405D" w:rsidP="00E736E3">
            <w:r>
              <w:t>“Active” when guest is active, “Inactive” when guest is not active.</w:t>
            </w:r>
          </w:p>
        </w:tc>
      </w:tr>
      <w:tr w:rsidR="0027405D" w:rsidRPr="000B1ADA" w14:paraId="1FA119D3" w14:textId="77777777" w:rsidTr="00E736E3">
        <w:tc>
          <w:tcPr>
            <w:tcW w:w="2419" w:type="dxa"/>
          </w:tcPr>
          <w:p w14:paraId="46DBD71B" w14:textId="77777777" w:rsidR="0027405D" w:rsidRDefault="0027405D" w:rsidP="00E736E3">
            <w:r>
              <w:t>guestId</w:t>
            </w:r>
          </w:p>
        </w:tc>
        <w:tc>
          <w:tcPr>
            <w:tcW w:w="1221" w:type="dxa"/>
          </w:tcPr>
          <w:p w14:paraId="7AD7F63B" w14:textId="77777777" w:rsidR="0027405D" w:rsidRDefault="0027405D" w:rsidP="00E736E3">
            <w:r>
              <w:t>Long</w:t>
            </w:r>
          </w:p>
        </w:tc>
        <w:tc>
          <w:tcPr>
            <w:tcW w:w="1306" w:type="dxa"/>
          </w:tcPr>
          <w:p w14:paraId="4A0E23F4" w14:textId="77777777" w:rsidR="0027405D" w:rsidRDefault="0027405D" w:rsidP="00E736E3"/>
        </w:tc>
        <w:tc>
          <w:tcPr>
            <w:tcW w:w="1085" w:type="dxa"/>
          </w:tcPr>
          <w:p w14:paraId="1B861E7C" w14:textId="77777777" w:rsidR="0027405D" w:rsidRDefault="0027405D" w:rsidP="00E736E3"/>
        </w:tc>
        <w:tc>
          <w:tcPr>
            <w:tcW w:w="2789" w:type="dxa"/>
          </w:tcPr>
          <w:p w14:paraId="034C4288" w14:textId="77777777" w:rsidR="0027405D" w:rsidRDefault="0027405D" w:rsidP="00E736E3">
            <w:r>
              <w:t>IDMS id for the guest.</w:t>
            </w:r>
          </w:p>
        </w:tc>
      </w:tr>
      <w:tr w:rsidR="0027405D" w:rsidRPr="000B1ADA" w14:paraId="5537F595" w14:textId="77777777" w:rsidTr="00E736E3">
        <w:tc>
          <w:tcPr>
            <w:tcW w:w="2419" w:type="dxa"/>
          </w:tcPr>
          <w:p w14:paraId="026872E6" w14:textId="77777777" w:rsidR="0027405D" w:rsidRDefault="0027405D" w:rsidP="00E736E3">
            <w:r>
              <w:t>partyId</w:t>
            </w:r>
          </w:p>
        </w:tc>
        <w:tc>
          <w:tcPr>
            <w:tcW w:w="1221" w:type="dxa"/>
          </w:tcPr>
          <w:p w14:paraId="7C0C915B" w14:textId="77777777" w:rsidR="0027405D" w:rsidRDefault="0027405D" w:rsidP="00E736E3">
            <w:r>
              <w:t>Integer</w:t>
            </w:r>
          </w:p>
        </w:tc>
        <w:tc>
          <w:tcPr>
            <w:tcW w:w="1306" w:type="dxa"/>
          </w:tcPr>
          <w:p w14:paraId="09314BEC" w14:textId="77777777" w:rsidR="0027405D" w:rsidRDefault="0027405D" w:rsidP="00E736E3"/>
        </w:tc>
        <w:tc>
          <w:tcPr>
            <w:tcW w:w="1085" w:type="dxa"/>
          </w:tcPr>
          <w:p w14:paraId="433A4A84" w14:textId="77777777" w:rsidR="0027405D" w:rsidRDefault="0027405D" w:rsidP="00E736E3"/>
        </w:tc>
        <w:tc>
          <w:tcPr>
            <w:tcW w:w="2789" w:type="dxa"/>
          </w:tcPr>
          <w:p w14:paraId="2E49831F" w14:textId="77777777" w:rsidR="0027405D" w:rsidRDefault="0027405D" w:rsidP="00E736E3">
            <w:r>
              <w:t xml:space="preserve">ID of the party the guest belongs to. Zero if the guest isn’t associated to a party. </w:t>
            </w:r>
          </w:p>
        </w:tc>
      </w:tr>
      <w:tr w:rsidR="0027405D" w:rsidRPr="000B1ADA" w14:paraId="1A968DC1" w14:textId="77777777" w:rsidTr="00E736E3">
        <w:tc>
          <w:tcPr>
            <w:tcW w:w="2419" w:type="dxa"/>
          </w:tcPr>
          <w:p w14:paraId="5ED52D3E" w14:textId="77777777" w:rsidR="0027405D" w:rsidRDefault="0027405D" w:rsidP="00E736E3">
            <w:r>
              <w:t>dateOfBirth</w:t>
            </w:r>
          </w:p>
        </w:tc>
        <w:tc>
          <w:tcPr>
            <w:tcW w:w="1221" w:type="dxa"/>
          </w:tcPr>
          <w:p w14:paraId="333594BE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2998021C" w14:textId="77777777" w:rsidR="0027405D" w:rsidRDefault="0027405D" w:rsidP="00E736E3"/>
        </w:tc>
        <w:tc>
          <w:tcPr>
            <w:tcW w:w="1085" w:type="dxa"/>
          </w:tcPr>
          <w:p w14:paraId="4795B1C8" w14:textId="77777777" w:rsidR="0027405D" w:rsidRDefault="0027405D" w:rsidP="00E736E3"/>
        </w:tc>
        <w:tc>
          <w:tcPr>
            <w:tcW w:w="2789" w:type="dxa"/>
          </w:tcPr>
          <w:p w14:paraId="54D215AE" w14:textId="77777777" w:rsidR="0027405D" w:rsidRDefault="0027405D" w:rsidP="00E736E3">
            <w:r>
              <w:t>Date of birth of the guest, to be removed.</w:t>
            </w:r>
          </w:p>
        </w:tc>
      </w:tr>
      <w:tr w:rsidR="0027405D" w:rsidRPr="000B1ADA" w14:paraId="545F76E5" w14:textId="77777777" w:rsidTr="00E736E3">
        <w:tc>
          <w:tcPr>
            <w:tcW w:w="2419" w:type="dxa"/>
          </w:tcPr>
          <w:p w14:paraId="1CC8DAEA" w14:textId="77777777" w:rsidR="0027405D" w:rsidRDefault="0027405D" w:rsidP="00E736E3">
            <w:r>
              <w:t>countryCode</w:t>
            </w:r>
          </w:p>
        </w:tc>
        <w:tc>
          <w:tcPr>
            <w:tcW w:w="1221" w:type="dxa"/>
          </w:tcPr>
          <w:p w14:paraId="60830684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1D9DE90C" w14:textId="77777777" w:rsidR="0027405D" w:rsidRDefault="0027405D" w:rsidP="00E736E3"/>
        </w:tc>
        <w:tc>
          <w:tcPr>
            <w:tcW w:w="1085" w:type="dxa"/>
          </w:tcPr>
          <w:p w14:paraId="4E0224D6" w14:textId="77777777" w:rsidR="0027405D" w:rsidRDefault="0027405D" w:rsidP="00E736E3"/>
        </w:tc>
        <w:tc>
          <w:tcPr>
            <w:tcW w:w="2789" w:type="dxa"/>
          </w:tcPr>
          <w:p w14:paraId="434BF76A" w14:textId="77777777" w:rsidR="0027405D" w:rsidRDefault="0027405D" w:rsidP="00E736E3">
            <w:r>
              <w:t>Code of the country.</w:t>
            </w:r>
          </w:p>
        </w:tc>
      </w:tr>
      <w:tr w:rsidR="0027405D" w:rsidRPr="000B1ADA" w14:paraId="082ACF37" w14:textId="77777777" w:rsidTr="00E736E3">
        <w:tc>
          <w:tcPr>
            <w:tcW w:w="2419" w:type="dxa"/>
          </w:tcPr>
          <w:p w14:paraId="6D6123C7" w14:textId="77777777" w:rsidR="0027405D" w:rsidRDefault="0027405D" w:rsidP="00E736E3">
            <w:r>
              <w:t>languageCode</w:t>
            </w:r>
          </w:p>
        </w:tc>
        <w:tc>
          <w:tcPr>
            <w:tcW w:w="1221" w:type="dxa"/>
          </w:tcPr>
          <w:p w14:paraId="42A67B69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07D93733" w14:textId="77777777" w:rsidR="0027405D" w:rsidRDefault="0027405D" w:rsidP="00E736E3"/>
        </w:tc>
        <w:tc>
          <w:tcPr>
            <w:tcW w:w="1085" w:type="dxa"/>
          </w:tcPr>
          <w:p w14:paraId="33276104" w14:textId="77777777" w:rsidR="0027405D" w:rsidRDefault="0027405D" w:rsidP="00E736E3"/>
        </w:tc>
        <w:tc>
          <w:tcPr>
            <w:tcW w:w="2789" w:type="dxa"/>
          </w:tcPr>
          <w:p w14:paraId="08C1A6DB" w14:textId="77777777" w:rsidR="0027405D" w:rsidRDefault="0027405D" w:rsidP="00E736E3"/>
        </w:tc>
      </w:tr>
      <w:tr w:rsidR="0027405D" w:rsidRPr="000B1ADA" w14:paraId="149C4CBB" w14:textId="77777777" w:rsidTr="00E736E3">
        <w:tc>
          <w:tcPr>
            <w:tcW w:w="2419" w:type="dxa"/>
          </w:tcPr>
          <w:p w14:paraId="6D5C3889" w14:textId="77777777" w:rsidR="0027405D" w:rsidRDefault="0027405D" w:rsidP="00E736E3">
            <w:r>
              <w:lastRenderedPageBreak/>
              <w:t>emailAddress</w:t>
            </w:r>
          </w:p>
        </w:tc>
        <w:tc>
          <w:tcPr>
            <w:tcW w:w="1221" w:type="dxa"/>
          </w:tcPr>
          <w:p w14:paraId="05F1CB85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28196896" w14:textId="77777777" w:rsidR="0027405D" w:rsidRDefault="0027405D" w:rsidP="00E736E3"/>
        </w:tc>
        <w:tc>
          <w:tcPr>
            <w:tcW w:w="1085" w:type="dxa"/>
          </w:tcPr>
          <w:p w14:paraId="71CE0FF7" w14:textId="77777777" w:rsidR="0027405D" w:rsidRDefault="0027405D" w:rsidP="00E736E3"/>
        </w:tc>
        <w:tc>
          <w:tcPr>
            <w:tcW w:w="2789" w:type="dxa"/>
          </w:tcPr>
          <w:p w14:paraId="09476FE5" w14:textId="77777777" w:rsidR="0027405D" w:rsidRDefault="0027405D" w:rsidP="00E736E3">
            <w:r>
              <w:t>The guest’s email address.</w:t>
            </w:r>
          </w:p>
        </w:tc>
      </w:tr>
      <w:tr w:rsidR="0027405D" w:rsidRPr="000B1ADA" w14:paraId="5453F165" w14:textId="77777777" w:rsidTr="00E736E3">
        <w:tc>
          <w:tcPr>
            <w:tcW w:w="2419" w:type="dxa"/>
          </w:tcPr>
          <w:p w14:paraId="4B385FAD" w14:textId="77777777" w:rsidR="0027405D" w:rsidRDefault="0027405D" w:rsidP="00E736E3">
            <w:r>
              <w:t>parentEmail</w:t>
            </w:r>
          </w:p>
        </w:tc>
        <w:tc>
          <w:tcPr>
            <w:tcW w:w="1221" w:type="dxa"/>
          </w:tcPr>
          <w:p w14:paraId="4CBB3D19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4623CC56" w14:textId="77777777" w:rsidR="0027405D" w:rsidRDefault="0027405D" w:rsidP="00E736E3"/>
        </w:tc>
        <w:tc>
          <w:tcPr>
            <w:tcW w:w="1085" w:type="dxa"/>
          </w:tcPr>
          <w:p w14:paraId="6662DA6E" w14:textId="77777777" w:rsidR="0027405D" w:rsidRDefault="0027405D" w:rsidP="00E736E3"/>
        </w:tc>
        <w:tc>
          <w:tcPr>
            <w:tcW w:w="2789" w:type="dxa"/>
          </w:tcPr>
          <w:p w14:paraId="796289F8" w14:textId="77777777" w:rsidR="0027405D" w:rsidRDefault="0027405D" w:rsidP="00E736E3"/>
        </w:tc>
      </w:tr>
      <w:tr w:rsidR="0027405D" w:rsidRPr="000B1ADA" w14:paraId="3B9A6DE6" w14:textId="77777777" w:rsidTr="00E736E3">
        <w:tc>
          <w:tcPr>
            <w:tcW w:w="2419" w:type="dxa"/>
          </w:tcPr>
          <w:p w14:paraId="336084BC" w14:textId="77777777" w:rsidR="0027405D" w:rsidRDefault="0027405D" w:rsidP="00E736E3">
            <w:r>
              <w:t>gender</w:t>
            </w:r>
          </w:p>
        </w:tc>
        <w:tc>
          <w:tcPr>
            <w:tcW w:w="1221" w:type="dxa"/>
          </w:tcPr>
          <w:p w14:paraId="18D1005C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250777A8" w14:textId="77777777" w:rsidR="0027405D" w:rsidRDefault="0027405D" w:rsidP="00E736E3"/>
        </w:tc>
        <w:tc>
          <w:tcPr>
            <w:tcW w:w="1085" w:type="dxa"/>
          </w:tcPr>
          <w:p w14:paraId="2A861E48" w14:textId="77777777" w:rsidR="0027405D" w:rsidRDefault="0027405D" w:rsidP="00E736E3"/>
        </w:tc>
        <w:tc>
          <w:tcPr>
            <w:tcW w:w="2789" w:type="dxa"/>
          </w:tcPr>
          <w:p w14:paraId="7644771C" w14:textId="77777777" w:rsidR="0027405D" w:rsidRDefault="0027405D" w:rsidP="00E736E3">
            <w:r>
              <w:t>Indicates gender of the guest. “MALE” or “FEMALE”. Scheduled to be deprecated.</w:t>
            </w:r>
          </w:p>
        </w:tc>
      </w:tr>
      <w:tr w:rsidR="0027405D" w:rsidRPr="000B1ADA" w14:paraId="38037D97" w14:textId="77777777" w:rsidTr="00E736E3">
        <w:tc>
          <w:tcPr>
            <w:tcW w:w="2419" w:type="dxa"/>
          </w:tcPr>
          <w:p w14:paraId="2E76ECCB" w14:textId="77777777" w:rsidR="0027405D" w:rsidRDefault="0027405D" w:rsidP="00E736E3">
            <w:r>
              <w:t>avatar</w:t>
            </w:r>
          </w:p>
        </w:tc>
        <w:tc>
          <w:tcPr>
            <w:tcW w:w="1221" w:type="dxa"/>
          </w:tcPr>
          <w:p w14:paraId="2366F23A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3F6763AD" w14:textId="77777777" w:rsidR="0027405D" w:rsidRDefault="0027405D" w:rsidP="00E736E3"/>
        </w:tc>
        <w:tc>
          <w:tcPr>
            <w:tcW w:w="1085" w:type="dxa"/>
          </w:tcPr>
          <w:p w14:paraId="7C67BE0F" w14:textId="77777777" w:rsidR="0027405D" w:rsidRDefault="0027405D" w:rsidP="00E736E3"/>
        </w:tc>
        <w:tc>
          <w:tcPr>
            <w:tcW w:w="2789" w:type="dxa"/>
          </w:tcPr>
          <w:p w14:paraId="32F339F7" w14:textId="77777777" w:rsidR="0027405D" w:rsidRDefault="0027405D" w:rsidP="00E736E3"/>
        </w:tc>
      </w:tr>
      <w:tr w:rsidR="0027405D" w:rsidRPr="000B1ADA" w14:paraId="6DB71D75" w14:textId="77777777" w:rsidTr="00E736E3">
        <w:tc>
          <w:tcPr>
            <w:tcW w:w="2419" w:type="dxa"/>
          </w:tcPr>
          <w:p w14:paraId="78F5E0EB" w14:textId="77777777" w:rsidR="0027405D" w:rsidRDefault="0027405D" w:rsidP="00E736E3">
            <w:r>
              <w:t>visitCount</w:t>
            </w:r>
          </w:p>
        </w:tc>
        <w:tc>
          <w:tcPr>
            <w:tcW w:w="1221" w:type="dxa"/>
          </w:tcPr>
          <w:p w14:paraId="0BC29A20" w14:textId="77777777" w:rsidR="0027405D" w:rsidRDefault="0027405D" w:rsidP="00E736E3">
            <w:r>
              <w:t>Integer</w:t>
            </w:r>
          </w:p>
        </w:tc>
        <w:tc>
          <w:tcPr>
            <w:tcW w:w="1306" w:type="dxa"/>
          </w:tcPr>
          <w:p w14:paraId="439F6FC1" w14:textId="77777777" w:rsidR="0027405D" w:rsidRDefault="0027405D" w:rsidP="00E736E3"/>
        </w:tc>
        <w:tc>
          <w:tcPr>
            <w:tcW w:w="1085" w:type="dxa"/>
          </w:tcPr>
          <w:p w14:paraId="568F0672" w14:textId="77777777" w:rsidR="0027405D" w:rsidRDefault="0027405D" w:rsidP="00E736E3"/>
        </w:tc>
        <w:tc>
          <w:tcPr>
            <w:tcW w:w="2789" w:type="dxa"/>
          </w:tcPr>
          <w:p w14:paraId="47F71A41" w14:textId="77777777" w:rsidR="0027405D" w:rsidRDefault="0027405D" w:rsidP="00E736E3">
            <w:r>
              <w:t>Number of visits the guest has made. No longer supported, and scheduled to be deprecated.</w:t>
            </w:r>
          </w:p>
        </w:tc>
      </w:tr>
    </w:tbl>
    <w:p w14:paraId="24F1F649" w14:textId="77777777" w:rsidR="0027405D" w:rsidRDefault="0027405D" w:rsidP="00AD0964">
      <w:pPr>
        <w:pStyle w:val="Heading4"/>
        <w:numPr>
          <w:ilvl w:val="3"/>
          <w:numId w:val="7"/>
        </w:numPr>
      </w:pPr>
      <w:r>
        <w:t>Example</w:t>
      </w:r>
    </w:p>
    <w:p w14:paraId="71820DD5" w14:textId="77777777" w:rsidR="0027405D" w:rsidRDefault="0027405D" w:rsidP="0027405D">
      <w:pPr>
        <w:pStyle w:val="H4Body"/>
      </w:pPr>
      <w:r>
        <w:t>{</w:t>
      </w:r>
    </w:p>
    <w:p w14:paraId="255990E1" w14:textId="77777777" w:rsidR="0027405D" w:rsidRDefault="0027405D" w:rsidP="0027405D">
      <w:pPr>
        <w:pStyle w:val="H4Body"/>
      </w:pPr>
      <w:r>
        <w:t xml:space="preserve">    "name": {</w:t>
      </w:r>
    </w:p>
    <w:p w14:paraId="7817BBCF" w14:textId="77777777" w:rsidR="0027405D" w:rsidRDefault="0027405D" w:rsidP="0027405D">
      <w:pPr>
        <w:pStyle w:val="H4Body"/>
      </w:pPr>
      <w:r>
        <w:t xml:space="preserve">        "firstName": "CARLOTA",</w:t>
      </w:r>
    </w:p>
    <w:p w14:paraId="418CFD9E" w14:textId="77777777" w:rsidR="0027405D" w:rsidRDefault="0027405D" w:rsidP="0027405D">
      <w:pPr>
        <w:pStyle w:val="H4Body"/>
      </w:pPr>
      <w:r>
        <w:t xml:space="preserve">        "lastName": "NICEWANDER",</w:t>
      </w:r>
    </w:p>
    <w:p w14:paraId="58EA7555" w14:textId="77777777" w:rsidR="0027405D" w:rsidRDefault="0027405D" w:rsidP="0027405D">
      <w:pPr>
        <w:pStyle w:val="H4Body"/>
      </w:pPr>
      <w:r>
        <w:t xml:space="preserve">        "middleName": "A"</w:t>
      </w:r>
    </w:p>
    <w:p w14:paraId="35A41D0A" w14:textId="77777777" w:rsidR="0027405D" w:rsidRDefault="0027405D" w:rsidP="0027405D">
      <w:pPr>
        <w:pStyle w:val="H4Body"/>
      </w:pPr>
      <w:r>
        <w:t xml:space="preserve">    },</w:t>
      </w:r>
    </w:p>
    <w:p w14:paraId="73FAD655" w14:textId="77777777" w:rsidR="0027405D" w:rsidRDefault="0027405D" w:rsidP="0027405D">
      <w:pPr>
        <w:pStyle w:val="H4Body"/>
      </w:pPr>
      <w:r>
        <w:t xml:space="preserve">    "userName": "CARLOTA.NICEWANDER@mydomain.com",</w:t>
      </w:r>
    </w:p>
    <w:p w14:paraId="78FD6294" w14:textId="77777777" w:rsidR="0027405D" w:rsidRDefault="0027405D" w:rsidP="0027405D">
      <w:pPr>
        <w:pStyle w:val="H4Body"/>
      </w:pPr>
      <w:r>
        <w:t xml:space="preserve">    "status": "Active",</w:t>
      </w:r>
    </w:p>
    <w:p w14:paraId="2BBBB098" w14:textId="77777777" w:rsidR="0027405D" w:rsidRDefault="0027405D" w:rsidP="0027405D">
      <w:pPr>
        <w:pStyle w:val="H4Body"/>
      </w:pPr>
      <w:r>
        <w:t xml:space="preserve">    "guestId": 36001322,</w:t>
      </w:r>
    </w:p>
    <w:p w14:paraId="5A726F30" w14:textId="77777777" w:rsidR="0027405D" w:rsidRDefault="0027405D" w:rsidP="0027405D">
      <w:pPr>
        <w:pStyle w:val="H4Body"/>
      </w:pPr>
      <w:r>
        <w:t xml:space="preserve">    "partyId": 0,</w:t>
      </w:r>
    </w:p>
    <w:p w14:paraId="73207893" w14:textId="77777777" w:rsidR="0027405D" w:rsidRDefault="0027405D" w:rsidP="0027405D">
      <w:pPr>
        <w:pStyle w:val="H4Body"/>
      </w:pPr>
      <w:r>
        <w:t xml:space="preserve">    "dateOfBirth": "1990-02-01",</w:t>
      </w:r>
    </w:p>
    <w:p w14:paraId="3FBE8E12" w14:textId="77777777" w:rsidR="0027405D" w:rsidRDefault="0027405D" w:rsidP="0027405D">
      <w:pPr>
        <w:pStyle w:val="H4Body"/>
      </w:pPr>
      <w:r>
        <w:t xml:space="preserve">    "countryCode": "US",</w:t>
      </w:r>
    </w:p>
    <w:p w14:paraId="0C5D2D52" w14:textId="77777777" w:rsidR="0027405D" w:rsidRDefault="0027405D" w:rsidP="0027405D">
      <w:pPr>
        <w:pStyle w:val="H4Body"/>
      </w:pPr>
      <w:r>
        <w:t xml:space="preserve">    "languageCode": "ENG",</w:t>
      </w:r>
    </w:p>
    <w:p w14:paraId="6DA06207" w14:textId="77777777" w:rsidR="0027405D" w:rsidRDefault="0027405D" w:rsidP="0027405D">
      <w:pPr>
        <w:pStyle w:val="H4Body"/>
      </w:pPr>
      <w:r>
        <w:t xml:space="preserve">    "emailAddress": "CARLOTA.NICEWANDER@mydomain.com",</w:t>
      </w:r>
    </w:p>
    <w:p w14:paraId="3CDD8C12" w14:textId="77777777" w:rsidR="0027405D" w:rsidRDefault="0027405D" w:rsidP="0027405D">
      <w:pPr>
        <w:pStyle w:val="H4Body"/>
      </w:pPr>
      <w:r>
        <w:t xml:space="preserve">    "parentEmail": "CARLOTA.NICEWANDER@mydomain.com",</w:t>
      </w:r>
    </w:p>
    <w:p w14:paraId="1A536D2D" w14:textId="77777777" w:rsidR="0027405D" w:rsidRDefault="0027405D" w:rsidP="0027405D">
      <w:pPr>
        <w:pStyle w:val="H4Body"/>
      </w:pPr>
      <w:r>
        <w:t xml:space="preserve">    "gender": "FEMALE",</w:t>
      </w:r>
    </w:p>
    <w:p w14:paraId="0D901AA3" w14:textId="77777777" w:rsidR="0027405D" w:rsidRDefault="0027405D" w:rsidP="0027405D">
      <w:pPr>
        <w:pStyle w:val="H4Body"/>
      </w:pPr>
      <w:r>
        <w:lastRenderedPageBreak/>
        <w:t xml:space="preserve">    "avatar": "CARLOTA",</w:t>
      </w:r>
    </w:p>
    <w:p w14:paraId="6C5A9709" w14:textId="77777777" w:rsidR="0027405D" w:rsidRDefault="0027405D" w:rsidP="0027405D">
      <w:pPr>
        <w:pStyle w:val="H4Body"/>
      </w:pPr>
      <w:r>
        <w:t xml:space="preserve">    "visitCount": 0</w:t>
      </w:r>
    </w:p>
    <w:p w14:paraId="6A611A78" w14:textId="77777777" w:rsidR="0027405D" w:rsidRPr="009F0EE3" w:rsidRDefault="0027405D" w:rsidP="0027405D">
      <w:pPr>
        <w:pStyle w:val="H4Body"/>
        <w:ind w:left="450" w:firstLine="720"/>
      </w:pPr>
      <w:r>
        <w:t>}</w:t>
      </w:r>
    </w:p>
    <w:p w14:paraId="34889FDF" w14:textId="23137CD2" w:rsidR="008B6F7B" w:rsidRDefault="008B6F7B" w:rsidP="00502714">
      <w:pPr>
        <w:pStyle w:val="Heading2"/>
      </w:pPr>
      <w:bookmarkStart w:id="58" w:name="_Toc365371337"/>
      <w:r>
        <w:t>Search Guest by Email</w:t>
      </w:r>
      <w:bookmarkEnd w:id="58"/>
    </w:p>
    <w:p w14:paraId="33445A63" w14:textId="4E0EAAA3" w:rsidR="00502714" w:rsidRPr="00502714" w:rsidRDefault="004E4246" w:rsidP="00502714">
      <w:pPr>
        <w:pStyle w:val="H2Body"/>
      </w:pPr>
      <w:r>
        <w:t>The search guest by email</w:t>
      </w:r>
      <w:r w:rsidR="00502714">
        <w:t xml:space="preserve"> API returns.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502714" w14:paraId="5717C61B" w14:textId="77777777" w:rsidTr="005269AC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04C5105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6ACD0A79" w14:textId="77777777" w:rsidR="00502714" w:rsidRDefault="00502714" w:rsidP="0037156E">
            <w:pPr>
              <w:pStyle w:val="H2Body"/>
              <w:ind w:left="0"/>
            </w:pPr>
            <w:r>
              <w:t>/guest/{guestId}/search/{searchName} or</w:t>
            </w:r>
            <w:r>
              <w:br/>
              <w:t>/guest/id={guestIdType}={guestIdValue}/{searchName}</w:t>
            </w:r>
          </w:p>
        </w:tc>
      </w:tr>
      <w:tr w:rsidR="00502714" w14:paraId="78B5A78F" w14:textId="77777777" w:rsidTr="005269AC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617E747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1E107718" w14:textId="77777777" w:rsidR="00502714" w:rsidRDefault="00502714" w:rsidP="0037156E">
            <w:pPr>
              <w:pStyle w:val="H2Body"/>
              <w:ind w:left="0"/>
            </w:pPr>
            <w:r>
              <w:t>GET</w:t>
            </w:r>
          </w:p>
        </w:tc>
      </w:tr>
      <w:tr w:rsidR="00502714" w14:paraId="5A5B06FD" w14:textId="77777777" w:rsidTr="005269AC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BEA22F7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104C4E0D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4BF21DDE" w14:textId="77777777" w:rsidTr="005269AC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127EF93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241EC82D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55167FAB" w14:textId="77777777" w:rsidTr="005269AC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270BE58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5A42F0A3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2C29192E" w14:textId="062B3A35" w:rsidR="005269AC" w:rsidRDefault="005269AC" w:rsidP="005269AC">
      <w:pPr>
        <w:pStyle w:val="Heading3"/>
      </w:pPr>
      <w:bookmarkStart w:id="59" w:name="_Toc365371338"/>
      <w:r>
        <w:t>Requ</w:t>
      </w:r>
      <w:r w:rsidR="002C711C">
        <w:t>e</w:t>
      </w:r>
      <w:r>
        <w:t>st</w:t>
      </w:r>
      <w:bookmarkEnd w:id="59"/>
    </w:p>
    <w:p w14:paraId="71B4DC21" w14:textId="77777777" w:rsidR="005269AC" w:rsidRPr="00946167" w:rsidRDefault="005269AC" w:rsidP="005269AC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5269AC" w14:paraId="337F1C37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426DD49A" w14:textId="77777777" w:rsidR="005269AC" w:rsidRPr="00946167" w:rsidRDefault="005269AC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0A81E01B" w14:textId="77777777" w:rsidR="005269AC" w:rsidRPr="00946167" w:rsidRDefault="005269AC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5269AC" w14:paraId="560C07B6" w14:textId="77777777" w:rsidTr="005E59B4">
        <w:tc>
          <w:tcPr>
            <w:tcW w:w="4457" w:type="dxa"/>
            <w:vAlign w:val="center"/>
          </w:tcPr>
          <w:p w14:paraId="2E6A2A7F" w14:textId="77777777" w:rsidR="005269AC" w:rsidRDefault="005269AC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39ED0CAC" w14:textId="0EAA8B30" w:rsidR="005269AC" w:rsidRDefault="005269AC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5269AC" w14:paraId="3342A00B" w14:textId="77777777" w:rsidTr="005E59B4">
        <w:tc>
          <w:tcPr>
            <w:tcW w:w="4457" w:type="dxa"/>
          </w:tcPr>
          <w:p w14:paraId="2690BA2B" w14:textId="77777777" w:rsidR="005269AC" w:rsidRDefault="005269AC" w:rsidP="005E59B4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</w:tcPr>
          <w:p w14:paraId="1942D06D" w14:textId="77777777" w:rsidR="005269AC" w:rsidRDefault="005269AC" w:rsidP="005E59B4">
            <w:pPr>
              <w:pStyle w:val="H3Body"/>
              <w:ind w:left="0"/>
            </w:pPr>
            <w:r>
              <w:t>The type of guest identifier to use, i.e. transactional-guest-id. guestId can be used when specifying the IDMS guest ID.</w:t>
            </w:r>
          </w:p>
        </w:tc>
      </w:tr>
      <w:tr w:rsidR="005269AC" w14:paraId="1F7333D5" w14:textId="77777777" w:rsidTr="005E59B4">
        <w:tc>
          <w:tcPr>
            <w:tcW w:w="4457" w:type="dxa"/>
          </w:tcPr>
          <w:p w14:paraId="1E02938D" w14:textId="77777777" w:rsidR="005269AC" w:rsidRDefault="005269AC" w:rsidP="005E59B4">
            <w:pPr>
              <w:pStyle w:val="H3Body"/>
              <w:ind w:left="0"/>
            </w:pPr>
            <w:r>
              <w:t>guestIdValue</w:t>
            </w:r>
          </w:p>
        </w:tc>
        <w:tc>
          <w:tcPr>
            <w:tcW w:w="4399" w:type="dxa"/>
          </w:tcPr>
          <w:p w14:paraId="63E33B9F" w14:textId="77777777" w:rsidR="005269AC" w:rsidRDefault="005269AC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  <w:tr w:rsidR="005563F8" w14:paraId="72A8C95C" w14:textId="77777777" w:rsidTr="005E59B4">
        <w:tc>
          <w:tcPr>
            <w:tcW w:w="4457" w:type="dxa"/>
          </w:tcPr>
          <w:p w14:paraId="672952DB" w14:textId="5041C46F" w:rsidR="005563F8" w:rsidRDefault="005563F8" w:rsidP="005E59B4">
            <w:pPr>
              <w:pStyle w:val="H3Body"/>
              <w:ind w:left="0"/>
            </w:pPr>
            <w:r>
              <w:t>searchName</w:t>
            </w:r>
          </w:p>
        </w:tc>
        <w:tc>
          <w:tcPr>
            <w:tcW w:w="4399" w:type="dxa"/>
          </w:tcPr>
          <w:p w14:paraId="375C800A" w14:textId="1E576E2E" w:rsidR="005563F8" w:rsidRDefault="005563F8" w:rsidP="005E59B4">
            <w:pPr>
              <w:pStyle w:val="H3Body"/>
              <w:ind w:left="0"/>
            </w:pPr>
            <w:r>
              <w:t>Name to search for.</w:t>
            </w:r>
          </w:p>
        </w:tc>
      </w:tr>
    </w:tbl>
    <w:p w14:paraId="21982987" w14:textId="77777777" w:rsidR="005269AC" w:rsidRDefault="005269AC" w:rsidP="00AD0964">
      <w:pPr>
        <w:pStyle w:val="Heading4"/>
        <w:numPr>
          <w:ilvl w:val="3"/>
          <w:numId w:val="6"/>
        </w:numPr>
      </w:pPr>
      <w:r>
        <w:t>Request Body</w:t>
      </w:r>
    </w:p>
    <w:p w14:paraId="657DEDE4" w14:textId="77777777" w:rsidR="005269AC" w:rsidRPr="005556F1" w:rsidRDefault="005269AC" w:rsidP="005269AC">
      <w:pPr>
        <w:pStyle w:val="H4Body"/>
      </w:pPr>
      <w:r>
        <w:t>The request body for this service will be empty.</w:t>
      </w:r>
    </w:p>
    <w:p w14:paraId="3446A9CF" w14:textId="77777777" w:rsidR="002C711C" w:rsidRDefault="002C711C" w:rsidP="002C711C">
      <w:pPr>
        <w:pStyle w:val="Heading3"/>
      </w:pPr>
      <w:bookmarkStart w:id="60" w:name="_Toc365371339"/>
      <w:r>
        <w:t>Response</w:t>
      </w:r>
      <w:bookmarkEnd w:id="60"/>
    </w:p>
    <w:p w14:paraId="15ED45C4" w14:textId="77777777" w:rsidR="002C711C" w:rsidRDefault="002C711C" w:rsidP="002C711C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2C711C" w:rsidRPr="000B1ADA" w14:paraId="79109475" w14:textId="77777777" w:rsidTr="00E736E3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A9A2254" w14:textId="77777777" w:rsidR="002C711C" w:rsidRPr="000B1ADA" w:rsidRDefault="002C711C" w:rsidP="00E736E3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1623DE37" w14:textId="77777777" w:rsidR="002C711C" w:rsidRPr="000B1ADA" w:rsidRDefault="002C711C" w:rsidP="00E736E3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2C711C" w:rsidRPr="000B1ADA" w14:paraId="775BD083" w14:textId="77777777" w:rsidTr="00E736E3">
        <w:tc>
          <w:tcPr>
            <w:tcW w:w="2970" w:type="dxa"/>
            <w:vAlign w:val="center"/>
          </w:tcPr>
          <w:p w14:paraId="0C1C3A5A" w14:textId="77777777" w:rsidR="002C711C" w:rsidRPr="000B1ADA" w:rsidRDefault="002C711C" w:rsidP="00E736E3">
            <w:r>
              <w:t>200</w:t>
            </w:r>
          </w:p>
        </w:tc>
        <w:tc>
          <w:tcPr>
            <w:tcW w:w="5886" w:type="dxa"/>
            <w:vAlign w:val="center"/>
          </w:tcPr>
          <w:p w14:paraId="31F74D43" w14:textId="77777777" w:rsidR="002C711C" w:rsidRPr="000B1ADA" w:rsidRDefault="002C711C" w:rsidP="00E736E3">
            <w:r>
              <w:t>The request was processed successfully</w:t>
            </w:r>
            <w:r w:rsidRPr="000B1ADA">
              <w:t>.</w:t>
            </w:r>
          </w:p>
        </w:tc>
      </w:tr>
      <w:tr w:rsidR="002C711C" w:rsidRPr="000B1ADA" w14:paraId="37506B1A" w14:textId="77777777" w:rsidTr="00E736E3">
        <w:tc>
          <w:tcPr>
            <w:tcW w:w="2970" w:type="dxa"/>
            <w:vAlign w:val="center"/>
          </w:tcPr>
          <w:p w14:paraId="185B353E" w14:textId="77777777" w:rsidR="002C711C" w:rsidRPr="000B1ADA" w:rsidRDefault="002C711C" w:rsidP="00E736E3">
            <w:r>
              <w:lastRenderedPageBreak/>
              <w:t>404 Not Found</w:t>
            </w:r>
          </w:p>
        </w:tc>
        <w:tc>
          <w:tcPr>
            <w:tcW w:w="5886" w:type="dxa"/>
            <w:vAlign w:val="center"/>
          </w:tcPr>
          <w:p w14:paraId="7E16448A" w14:textId="77777777" w:rsidR="002C711C" w:rsidRPr="000B1ADA" w:rsidRDefault="002C711C" w:rsidP="00E736E3">
            <w:r>
              <w:t>The configuration data could not be found.</w:t>
            </w:r>
          </w:p>
        </w:tc>
      </w:tr>
      <w:tr w:rsidR="002C711C" w:rsidRPr="000B1ADA" w14:paraId="4E54FF01" w14:textId="77777777" w:rsidTr="00E736E3">
        <w:tc>
          <w:tcPr>
            <w:tcW w:w="2970" w:type="dxa"/>
            <w:vAlign w:val="center"/>
          </w:tcPr>
          <w:p w14:paraId="23299FC9" w14:textId="77777777" w:rsidR="002C711C" w:rsidRPr="000B1ADA" w:rsidRDefault="002C711C" w:rsidP="00E736E3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0EE3A59C" w14:textId="77777777" w:rsidR="002C711C" w:rsidRPr="000B1ADA" w:rsidRDefault="002C711C" w:rsidP="00E736E3">
            <w:r>
              <w:t>The server raised an uncaught exception.</w:t>
            </w:r>
          </w:p>
        </w:tc>
      </w:tr>
    </w:tbl>
    <w:p w14:paraId="2DC79F15" w14:textId="77777777" w:rsidR="002C711C" w:rsidRDefault="002C711C" w:rsidP="002C711C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2C711C" w:rsidRPr="000B1ADA" w14:paraId="46EC32DB" w14:textId="77777777" w:rsidTr="00E736E3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5E2EBAAD" w14:textId="77777777" w:rsidR="002C711C" w:rsidRPr="000B1ADA" w:rsidRDefault="002C711C" w:rsidP="00E736E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41BC54B7" w14:textId="77777777" w:rsidR="002C711C" w:rsidRPr="000B1ADA" w:rsidRDefault="002C711C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710AD076" w14:textId="77777777" w:rsidR="002C711C" w:rsidRDefault="002C711C" w:rsidP="00E736E3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2C711C" w:rsidRPr="000B1ADA" w14:paraId="7770A8FC" w14:textId="77777777" w:rsidTr="00E736E3">
        <w:tc>
          <w:tcPr>
            <w:tcW w:w="1646" w:type="dxa"/>
            <w:vAlign w:val="center"/>
          </w:tcPr>
          <w:p w14:paraId="6E67DC4A" w14:textId="77777777" w:rsidR="002C711C" w:rsidRPr="000B1ADA" w:rsidRDefault="002C711C" w:rsidP="00E736E3">
            <w:r>
              <w:t>Content-Type</w:t>
            </w:r>
          </w:p>
        </w:tc>
        <w:tc>
          <w:tcPr>
            <w:tcW w:w="3124" w:type="dxa"/>
            <w:vAlign w:val="center"/>
          </w:tcPr>
          <w:p w14:paraId="217AEFD5" w14:textId="77777777" w:rsidR="002C711C" w:rsidRPr="000B1ADA" w:rsidRDefault="002C711C" w:rsidP="00E736E3">
            <w:r>
              <w:t>The response content type</w:t>
            </w:r>
          </w:p>
        </w:tc>
        <w:tc>
          <w:tcPr>
            <w:tcW w:w="4050" w:type="dxa"/>
          </w:tcPr>
          <w:p w14:paraId="044F760E" w14:textId="77777777" w:rsidR="002C711C" w:rsidRDefault="002C711C" w:rsidP="00E736E3">
            <w:r>
              <w:t>application/json;charset=utf-8</w:t>
            </w:r>
          </w:p>
        </w:tc>
      </w:tr>
    </w:tbl>
    <w:p w14:paraId="380FCAB3" w14:textId="77777777" w:rsidR="002C711C" w:rsidRDefault="002C711C" w:rsidP="002C711C">
      <w:pPr>
        <w:pStyle w:val="Heading4"/>
      </w:pPr>
      <w:r>
        <w:t>Response Body</w:t>
      </w:r>
    </w:p>
    <w:p w14:paraId="268DF00A" w14:textId="77777777" w:rsidR="009F0EE3" w:rsidRDefault="009F0EE3" w:rsidP="009F0EE3">
      <w:pPr>
        <w:pStyle w:val="H4Body"/>
      </w:pPr>
      <w:r>
        <w:t>JSON</w:t>
      </w:r>
    </w:p>
    <w:p w14:paraId="2E3E6AD4" w14:textId="77777777" w:rsidR="009F0EE3" w:rsidRDefault="009F0EE3" w:rsidP="009F0EE3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9F0EE3" w:rsidRPr="000B1ADA" w14:paraId="3356C5E4" w14:textId="77777777" w:rsidTr="009F0EE3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2B950D86" w14:textId="77777777" w:rsidR="009F0EE3" w:rsidRPr="000B1ADA" w:rsidRDefault="009F0EE3" w:rsidP="00E736E3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1034A49A" w14:textId="77777777" w:rsidR="009F0EE3" w:rsidRPr="000B1ADA" w:rsidRDefault="009F0EE3" w:rsidP="00E736E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4E9B5008" w14:textId="77777777" w:rsidR="009F0EE3" w:rsidRDefault="009F0EE3" w:rsidP="00E736E3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375A2391" w14:textId="77777777" w:rsidR="009F0EE3" w:rsidRDefault="009F0EE3" w:rsidP="00E736E3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1813314B" w14:textId="77777777" w:rsidR="009F0EE3" w:rsidRDefault="009F0EE3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F0EE3" w:rsidRPr="000B1ADA" w14:paraId="0E64B027" w14:textId="77777777" w:rsidTr="009F0EE3">
        <w:tc>
          <w:tcPr>
            <w:tcW w:w="2419" w:type="dxa"/>
            <w:vAlign w:val="center"/>
          </w:tcPr>
          <w:p w14:paraId="22F285C9" w14:textId="7A8952F3" w:rsidR="009F0EE3" w:rsidRPr="000B1ADA" w:rsidRDefault="005563F8" w:rsidP="00E736E3">
            <w:r>
              <w:t>count</w:t>
            </w:r>
          </w:p>
        </w:tc>
        <w:tc>
          <w:tcPr>
            <w:tcW w:w="1221" w:type="dxa"/>
            <w:vAlign w:val="center"/>
          </w:tcPr>
          <w:p w14:paraId="4D032E36" w14:textId="141CD489" w:rsidR="009F0EE3" w:rsidRPr="000B1ADA" w:rsidRDefault="005563F8" w:rsidP="00E736E3">
            <w:r>
              <w:t>Integer</w:t>
            </w:r>
          </w:p>
        </w:tc>
        <w:tc>
          <w:tcPr>
            <w:tcW w:w="1306" w:type="dxa"/>
            <w:vAlign w:val="center"/>
          </w:tcPr>
          <w:p w14:paraId="0E109E51" w14:textId="3112391A" w:rsidR="009F0EE3" w:rsidRDefault="009F0EE3" w:rsidP="00E736E3"/>
        </w:tc>
        <w:tc>
          <w:tcPr>
            <w:tcW w:w="1085" w:type="dxa"/>
            <w:vAlign w:val="center"/>
          </w:tcPr>
          <w:p w14:paraId="2E9654F4" w14:textId="77777777" w:rsidR="009F0EE3" w:rsidRDefault="009F0EE3" w:rsidP="00E736E3"/>
        </w:tc>
        <w:tc>
          <w:tcPr>
            <w:tcW w:w="2789" w:type="dxa"/>
          </w:tcPr>
          <w:p w14:paraId="5845F213" w14:textId="6E4CCD4D" w:rsidR="009F0EE3" w:rsidRDefault="005563F8" w:rsidP="00E736E3">
            <w:r>
              <w:t>Number of guests returned from the search.</w:t>
            </w:r>
          </w:p>
        </w:tc>
      </w:tr>
      <w:tr w:rsidR="009F0EE3" w:rsidRPr="000B1ADA" w14:paraId="2FB51ECE" w14:textId="77777777" w:rsidTr="009F0EE3">
        <w:tc>
          <w:tcPr>
            <w:tcW w:w="2419" w:type="dxa"/>
            <w:vAlign w:val="center"/>
          </w:tcPr>
          <w:p w14:paraId="47C67533" w14:textId="509356AF" w:rsidR="009F0EE3" w:rsidRDefault="005563F8" w:rsidP="005563F8">
            <w:r>
              <w:t>results</w:t>
            </w:r>
          </w:p>
        </w:tc>
        <w:tc>
          <w:tcPr>
            <w:tcW w:w="1221" w:type="dxa"/>
            <w:vAlign w:val="center"/>
          </w:tcPr>
          <w:p w14:paraId="238B05BD" w14:textId="49A0AC83" w:rsidR="009F0EE3" w:rsidRDefault="005563F8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2767DFD4" w14:textId="34070B5C" w:rsidR="009F0EE3" w:rsidRDefault="005563F8" w:rsidP="00E736E3">
            <w:r>
              <w:t>Array</w:t>
            </w:r>
          </w:p>
        </w:tc>
        <w:tc>
          <w:tcPr>
            <w:tcW w:w="1085" w:type="dxa"/>
            <w:vAlign w:val="center"/>
          </w:tcPr>
          <w:p w14:paraId="57029C62" w14:textId="77777777" w:rsidR="009F0EE3" w:rsidRDefault="009F0EE3" w:rsidP="00E736E3"/>
        </w:tc>
        <w:tc>
          <w:tcPr>
            <w:tcW w:w="2789" w:type="dxa"/>
          </w:tcPr>
          <w:p w14:paraId="1A3649AD" w14:textId="2A350F29" w:rsidR="009F0EE3" w:rsidRDefault="005563F8" w:rsidP="00E736E3">
            <w:r>
              <w:t>List of guest data.</w:t>
            </w:r>
          </w:p>
        </w:tc>
      </w:tr>
      <w:tr w:rsidR="009F0EE3" w:rsidRPr="000B1ADA" w14:paraId="36E8CFEA" w14:textId="77777777" w:rsidTr="009F0EE3">
        <w:tc>
          <w:tcPr>
            <w:tcW w:w="2419" w:type="dxa"/>
            <w:vAlign w:val="center"/>
          </w:tcPr>
          <w:p w14:paraId="526B9E13" w14:textId="1B51613E" w:rsidR="009F0EE3" w:rsidRDefault="005563F8" w:rsidP="005563F8">
            <w:r>
              <w:t>-address</w:t>
            </w:r>
          </w:p>
        </w:tc>
        <w:tc>
          <w:tcPr>
            <w:tcW w:w="1221" w:type="dxa"/>
            <w:vAlign w:val="center"/>
          </w:tcPr>
          <w:p w14:paraId="059C258F" w14:textId="77777777" w:rsidR="009F0EE3" w:rsidRDefault="009F0EE3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52598C94" w14:textId="77777777" w:rsidR="009F0EE3" w:rsidRDefault="009F0EE3" w:rsidP="00E736E3"/>
        </w:tc>
        <w:tc>
          <w:tcPr>
            <w:tcW w:w="1085" w:type="dxa"/>
            <w:vAlign w:val="center"/>
          </w:tcPr>
          <w:p w14:paraId="5072FB5B" w14:textId="77777777" w:rsidR="009F0EE3" w:rsidRDefault="009F0EE3" w:rsidP="00E736E3"/>
        </w:tc>
        <w:tc>
          <w:tcPr>
            <w:tcW w:w="2789" w:type="dxa"/>
          </w:tcPr>
          <w:p w14:paraId="6621B9FB" w14:textId="1BF1343B" w:rsidR="009F0EE3" w:rsidRDefault="005563F8" w:rsidP="00E736E3">
            <w:r>
              <w:t>Not used.</w:t>
            </w:r>
          </w:p>
        </w:tc>
      </w:tr>
      <w:tr w:rsidR="009F0EE3" w:rsidRPr="000B1ADA" w14:paraId="5AB9BBBD" w14:textId="77777777" w:rsidTr="009F0EE3">
        <w:tc>
          <w:tcPr>
            <w:tcW w:w="2419" w:type="dxa"/>
          </w:tcPr>
          <w:p w14:paraId="5823CA15" w14:textId="68229A8A" w:rsidR="009F0EE3" w:rsidRDefault="005563F8" w:rsidP="00E736E3">
            <w:r>
              <w:t>-</w:t>
            </w:r>
            <w:r w:rsidR="009F0EE3">
              <w:t>partyId</w:t>
            </w:r>
          </w:p>
        </w:tc>
        <w:tc>
          <w:tcPr>
            <w:tcW w:w="1221" w:type="dxa"/>
          </w:tcPr>
          <w:p w14:paraId="700C5D6B" w14:textId="77777777" w:rsidR="009F0EE3" w:rsidRDefault="009F0EE3" w:rsidP="00E736E3">
            <w:r>
              <w:t>Integer</w:t>
            </w:r>
          </w:p>
        </w:tc>
        <w:tc>
          <w:tcPr>
            <w:tcW w:w="1306" w:type="dxa"/>
          </w:tcPr>
          <w:p w14:paraId="2568D140" w14:textId="77777777" w:rsidR="009F0EE3" w:rsidRDefault="009F0EE3" w:rsidP="00E736E3"/>
        </w:tc>
        <w:tc>
          <w:tcPr>
            <w:tcW w:w="1085" w:type="dxa"/>
          </w:tcPr>
          <w:p w14:paraId="413055FF" w14:textId="77777777" w:rsidR="009F0EE3" w:rsidRDefault="009F0EE3" w:rsidP="00E736E3"/>
        </w:tc>
        <w:tc>
          <w:tcPr>
            <w:tcW w:w="2789" w:type="dxa"/>
          </w:tcPr>
          <w:p w14:paraId="765FF7FE" w14:textId="77777777" w:rsidR="009F0EE3" w:rsidRDefault="009F0EE3" w:rsidP="00E736E3">
            <w:r>
              <w:t xml:space="preserve">ID of the party the guest belongs to. Zero if the guest isn’t associated to a party. </w:t>
            </w:r>
          </w:p>
        </w:tc>
      </w:tr>
      <w:tr w:rsidR="009F0EE3" w:rsidRPr="000B1ADA" w14:paraId="65DC7D82" w14:textId="77777777" w:rsidTr="009F0EE3">
        <w:tc>
          <w:tcPr>
            <w:tcW w:w="2419" w:type="dxa"/>
          </w:tcPr>
          <w:p w14:paraId="080A3DF0" w14:textId="1131262A" w:rsidR="009F0EE3" w:rsidRDefault="005563F8" w:rsidP="00E736E3">
            <w:r>
              <w:t>-emailAddress</w:t>
            </w:r>
          </w:p>
        </w:tc>
        <w:tc>
          <w:tcPr>
            <w:tcW w:w="1221" w:type="dxa"/>
          </w:tcPr>
          <w:p w14:paraId="0BF6C235" w14:textId="16E99A5C" w:rsidR="009F0EE3" w:rsidRDefault="009F0EE3" w:rsidP="00E736E3">
            <w:r>
              <w:t>String</w:t>
            </w:r>
          </w:p>
        </w:tc>
        <w:tc>
          <w:tcPr>
            <w:tcW w:w="1306" w:type="dxa"/>
          </w:tcPr>
          <w:p w14:paraId="14853091" w14:textId="77777777" w:rsidR="009F0EE3" w:rsidRDefault="009F0EE3" w:rsidP="00E736E3"/>
        </w:tc>
        <w:tc>
          <w:tcPr>
            <w:tcW w:w="1085" w:type="dxa"/>
          </w:tcPr>
          <w:p w14:paraId="54A4DED3" w14:textId="77777777" w:rsidR="009F0EE3" w:rsidRDefault="009F0EE3" w:rsidP="00E736E3"/>
        </w:tc>
        <w:tc>
          <w:tcPr>
            <w:tcW w:w="2789" w:type="dxa"/>
          </w:tcPr>
          <w:p w14:paraId="54052EAD" w14:textId="2591DEF1" w:rsidR="009F0EE3" w:rsidRDefault="005563F8" w:rsidP="00E736E3">
            <w:r>
              <w:t>Email address of the guest.</w:t>
            </w:r>
          </w:p>
        </w:tc>
      </w:tr>
      <w:tr w:rsidR="009F0EE3" w:rsidRPr="000B1ADA" w14:paraId="6AA6920B" w14:textId="77777777" w:rsidTr="009F0EE3">
        <w:tc>
          <w:tcPr>
            <w:tcW w:w="2419" w:type="dxa"/>
          </w:tcPr>
          <w:p w14:paraId="718BF2B2" w14:textId="5DAC5974" w:rsidR="009F0EE3" w:rsidRDefault="005563F8" w:rsidP="00E736E3">
            <w:r>
              <w:t>-groupName</w:t>
            </w:r>
          </w:p>
        </w:tc>
        <w:tc>
          <w:tcPr>
            <w:tcW w:w="1221" w:type="dxa"/>
          </w:tcPr>
          <w:p w14:paraId="20EA9811" w14:textId="4058694E" w:rsidR="009F0EE3" w:rsidRDefault="009F0EE3" w:rsidP="00E736E3">
            <w:r>
              <w:t>String</w:t>
            </w:r>
          </w:p>
        </w:tc>
        <w:tc>
          <w:tcPr>
            <w:tcW w:w="1306" w:type="dxa"/>
          </w:tcPr>
          <w:p w14:paraId="62D89253" w14:textId="77777777" w:rsidR="009F0EE3" w:rsidRDefault="009F0EE3" w:rsidP="00E736E3"/>
        </w:tc>
        <w:tc>
          <w:tcPr>
            <w:tcW w:w="1085" w:type="dxa"/>
          </w:tcPr>
          <w:p w14:paraId="2972654D" w14:textId="77777777" w:rsidR="009F0EE3" w:rsidRDefault="009F0EE3" w:rsidP="00E736E3"/>
        </w:tc>
        <w:tc>
          <w:tcPr>
            <w:tcW w:w="2789" w:type="dxa"/>
          </w:tcPr>
          <w:p w14:paraId="24A50B13" w14:textId="2743AD53" w:rsidR="009F0EE3" w:rsidRDefault="005563F8" w:rsidP="00E736E3">
            <w:r>
              <w:t>Name of the group.</w:t>
            </w:r>
          </w:p>
        </w:tc>
      </w:tr>
      <w:tr w:rsidR="009F0EE3" w:rsidRPr="000B1ADA" w14:paraId="07BCC42E" w14:textId="77777777" w:rsidTr="009F0EE3">
        <w:tc>
          <w:tcPr>
            <w:tcW w:w="2419" w:type="dxa"/>
          </w:tcPr>
          <w:p w14:paraId="31F2C9FF" w14:textId="070125C6" w:rsidR="009F0EE3" w:rsidRDefault="005563F8" w:rsidP="00E736E3">
            <w:r>
              <w:t>-LeadGuestName</w:t>
            </w:r>
          </w:p>
        </w:tc>
        <w:tc>
          <w:tcPr>
            <w:tcW w:w="1221" w:type="dxa"/>
          </w:tcPr>
          <w:p w14:paraId="4A3C0C1C" w14:textId="04646DDB" w:rsidR="009F0EE3" w:rsidRDefault="009F0EE3" w:rsidP="00E736E3">
            <w:r>
              <w:t>String</w:t>
            </w:r>
          </w:p>
        </w:tc>
        <w:tc>
          <w:tcPr>
            <w:tcW w:w="1306" w:type="dxa"/>
          </w:tcPr>
          <w:p w14:paraId="7CA96B28" w14:textId="77777777" w:rsidR="009F0EE3" w:rsidRDefault="009F0EE3" w:rsidP="00E736E3"/>
        </w:tc>
        <w:tc>
          <w:tcPr>
            <w:tcW w:w="1085" w:type="dxa"/>
          </w:tcPr>
          <w:p w14:paraId="0A80C755" w14:textId="77777777" w:rsidR="009F0EE3" w:rsidRDefault="009F0EE3" w:rsidP="00E736E3"/>
        </w:tc>
        <w:tc>
          <w:tcPr>
            <w:tcW w:w="2789" w:type="dxa"/>
          </w:tcPr>
          <w:p w14:paraId="096BCDA4" w14:textId="39D76C6F" w:rsidR="009F0EE3" w:rsidRDefault="005563F8" w:rsidP="00E736E3">
            <w:r>
              <w:t>The name of the lead guest in the party.</w:t>
            </w:r>
          </w:p>
        </w:tc>
      </w:tr>
      <w:tr w:rsidR="009F0EE3" w:rsidRPr="000B1ADA" w14:paraId="529957CE" w14:textId="77777777" w:rsidTr="009F0EE3">
        <w:tc>
          <w:tcPr>
            <w:tcW w:w="2419" w:type="dxa"/>
          </w:tcPr>
          <w:p w14:paraId="33582EF6" w14:textId="1DC0FA59" w:rsidR="009F0EE3" w:rsidRDefault="005563F8" w:rsidP="00E736E3">
            <w:r>
              <w:t>-LeadGuestId</w:t>
            </w:r>
          </w:p>
        </w:tc>
        <w:tc>
          <w:tcPr>
            <w:tcW w:w="1221" w:type="dxa"/>
          </w:tcPr>
          <w:p w14:paraId="590E65DD" w14:textId="77777777" w:rsidR="009F0EE3" w:rsidRDefault="009F0EE3" w:rsidP="00E736E3">
            <w:r>
              <w:t>String</w:t>
            </w:r>
          </w:p>
        </w:tc>
        <w:tc>
          <w:tcPr>
            <w:tcW w:w="1306" w:type="dxa"/>
          </w:tcPr>
          <w:p w14:paraId="1866A89A" w14:textId="77777777" w:rsidR="009F0EE3" w:rsidRDefault="009F0EE3" w:rsidP="00E736E3"/>
        </w:tc>
        <w:tc>
          <w:tcPr>
            <w:tcW w:w="1085" w:type="dxa"/>
          </w:tcPr>
          <w:p w14:paraId="355EE334" w14:textId="77777777" w:rsidR="009F0EE3" w:rsidRDefault="009F0EE3" w:rsidP="00E736E3"/>
        </w:tc>
        <w:tc>
          <w:tcPr>
            <w:tcW w:w="2789" w:type="dxa"/>
          </w:tcPr>
          <w:p w14:paraId="143F11C4" w14:textId="51590F00" w:rsidR="009F0EE3" w:rsidRDefault="005563F8" w:rsidP="00E736E3">
            <w:r>
              <w:t>The guest Id of the lead guest in the party.</w:t>
            </w:r>
          </w:p>
        </w:tc>
      </w:tr>
      <w:tr w:rsidR="009F0EE3" w:rsidRPr="000B1ADA" w14:paraId="3640F3D0" w14:textId="77777777" w:rsidTr="009F0EE3">
        <w:tc>
          <w:tcPr>
            <w:tcW w:w="2419" w:type="dxa"/>
          </w:tcPr>
          <w:p w14:paraId="2A9705A0" w14:textId="20BC4CC1" w:rsidR="009F0EE3" w:rsidRDefault="005563F8" w:rsidP="00E736E3">
            <w:r>
              <w:t>-groupCount</w:t>
            </w:r>
          </w:p>
        </w:tc>
        <w:tc>
          <w:tcPr>
            <w:tcW w:w="1221" w:type="dxa"/>
          </w:tcPr>
          <w:p w14:paraId="7EBFA436" w14:textId="17228FBD" w:rsidR="009F0EE3" w:rsidRDefault="005563F8" w:rsidP="00E736E3">
            <w:r>
              <w:t>Integer</w:t>
            </w:r>
          </w:p>
        </w:tc>
        <w:tc>
          <w:tcPr>
            <w:tcW w:w="1306" w:type="dxa"/>
          </w:tcPr>
          <w:p w14:paraId="190BAAB3" w14:textId="77777777" w:rsidR="009F0EE3" w:rsidRDefault="009F0EE3" w:rsidP="00E736E3"/>
        </w:tc>
        <w:tc>
          <w:tcPr>
            <w:tcW w:w="1085" w:type="dxa"/>
          </w:tcPr>
          <w:p w14:paraId="6FA04AE6" w14:textId="77777777" w:rsidR="009F0EE3" w:rsidRDefault="009F0EE3" w:rsidP="00E736E3"/>
        </w:tc>
        <w:tc>
          <w:tcPr>
            <w:tcW w:w="2789" w:type="dxa"/>
          </w:tcPr>
          <w:p w14:paraId="73664A65" w14:textId="173204EF" w:rsidR="009F0EE3" w:rsidRDefault="005563F8" w:rsidP="00E736E3">
            <w:r>
              <w:t>Number of guests in the group.</w:t>
            </w:r>
          </w:p>
        </w:tc>
      </w:tr>
      <w:tr w:rsidR="009F0EE3" w:rsidRPr="000B1ADA" w14:paraId="0C2BA067" w14:textId="77777777" w:rsidTr="009F0EE3">
        <w:tc>
          <w:tcPr>
            <w:tcW w:w="2419" w:type="dxa"/>
          </w:tcPr>
          <w:p w14:paraId="57EA7005" w14:textId="76CFC505" w:rsidR="009F0EE3" w:rsidRDefault="005563F8" w:rsidP="00E736E3">
            <w:r>
              <w:t>searchString</w:t>
            </w:r>
          </w:p>
        </w:tc>
        <w:tc>
          <w:tcPr>
            <w:tcW w:w="1221" w:type="dxa"/>
          </w:tcPr>
          <w:p w14:paraId="57D86082" w14:textId="2306641E" w:rsidR="009F0EE3" w:rsidRDefault="005563F8" w:rsidP="00E736E3">
            <w:r>
              <w:t>String</w:t>
            </w:r>
          </w:p>
        </w:tc>
        <w:tc>
          <w:tcPr>
            <w:tcW w:w="1306" w:type="dxa"/>
          </w:tcPr>
          <w:p w14:paraId="22FB3C43" w14:textId="77777777" w:rsidR="009F0EE3" w:rsidRDefault="009F0EE3" w:rsidP="00E736E3"/>
        </w:tc>
        <w:tc>
          <w:tcPr>
            <w:tcW w:w="1085" w:type="dxa"/>
          </w:tcPr>
          <w:p w14:paraId="1B43926F" w14:textId="77777777" w:rsidR="009F0EE3" w:rsidRDefault="009F0EE3" w:rsidP="00E736E3"/>
        </w:tc>
        <w:tc>
          <w:tcPr>
            <w:tcW w:w="2789" w:type="dxa"/>
          </w:tcPr>
          <w:p w14:paraId="0A5579BB" w14:textId="1B2A9648" w:rsidR="009F0EE3" w:rsidRDefault="005563F8" w:rsidP="00E736E3">
            <w:r>
              <w:t>Value entered for the searchName parameter.</w:t>
            </w:r>
          </w:p>
        </w:tc>
      </w:tr>
    </w:tbl>
    <w:p w14:paraId="50E0184E" w14:textId="77777777" w:rsidR="002C711C" w:rsidRDefault="002C711C" w:rsidP="002C711C">
      <w:pPr>
        <w:pStyle w:val="Heading4"/>
      </w:pPr>
      <w:r>
        <w:lastRenderedPageBreak/>
        <w:t>Example</w:t>
      </w:r>
    </w:p>
    <w:p w14:paraId="5148C04C" w14:textId="77777777" w:rsidR="005563F8" w:rsidRDefault="005563F8" w:rsidP="005563F8">
      <w:pPr>
        <w:pStyle w:val="H4Body"/>
      </w:pPr>
      <w:r>
        <w:t>{</w:t>
      </w:r>
    </w:p>
    <w:p w14:paraId="6F05F85A" w14:textId="77777777" w:rsidR="005563F8" w:rsidRDefault="005563F8" w:rsidP="005563F8">
      <w:pPr>
        <w:pStyle w:val="H4Body"/>
      </w:pPr>
    </w:p>
    <w:p w14:paraId="53157F3E" w14:textId="77777777" w:rsidR="005563F8" w:rsidRDefault="005563F8" w:rsidP="005563F8">
      <w:pPr>
        <w:pStyle w:val="H4Body"/>
      </w:pPr>
      <w:r>
        <w:t xml:space="preserve">    "count": 1,</w:t>
      </w:r>
    </w:p>
    <w:p w14:paraId="7ABF52C0" w14:textId="77777777" w:rsidR="005563F8" w:rsidRDefault="005563F8" w:rsidP="005563F8">
      <w:pPr>
        <w:pStyle w:val="H4Body"/>
      </w:pPr>
      <w:r>
        <w:t xml:space="preserve">    "results": [</w:t>
      </w:r>
    </w:p>
    <w:p w14:paraId="18D678CD" w14:textId="77777777" w:rsidR="005563F8" w:rsidRDefault="005563F8" w:rsidP="005563F8">
      <w:pPr>
        <w:pStyle w:val="H4Body"/>
      </w:pPr>
      <w:r>
        <w:t xml:space="preserve">        {</w:t>
      </w:r>
    </w:p>
    <w:p w14:paraId="76E51D6C" w14:textId="77777777" w:rsidR="005563F8" w:rsidRDefault="005563F8" w:rsidP="005563F8">
      <w:pPr>
        <w:pStyle w:val="H4Body"/>
      </w:pPr>
      <w:r>
        <w:t xml:space="preserve">            "address": {</w:t>
      </w:r>
    </w:p>
    <w:p w14:paraId="4EA6A6FA" w14:textId="77777777" w:rsidR="005563F8" w:rsidRDefault="005563F8" w:rsidP="005563F8">
      <w:pPr>
        <w:pStyle w:val="H4Body"/>
      </w:pPr>
      <w:r>
        <w:t xml:space="preserve">                "guestId": 0,</w:t>
      </w:r>
    </w:p>
    <w:p w14:paraId="6A60B0A4" w14:textId="77777777" w:rsidR="005563F8" w:rsidRDefault="005563F8" w:rsidP="005563F8">
      <w:pPr>
        <w:pStyle w:val="H4Body"/>
      </w:pPr>
      <w:r>
        <w:t xml:space="preserve">                "addressId": 0</w:t>
      </w:r>
    </w:p>
    <w:p w14:paraId="1A656C08" w14:textId="77777777" w:rsidR="005563F8" w:rsidRDefault="005563F8" w:rsidP="005563F8">
      <w:pPr>
        <w:pStyle w:val="H4Body"/>
      </w:pPr>
      <w:r>
        <w:t xml:space="preserve">            },</w:t>
      </w:r>
    </w:p>
    <w:p w14:paraId="3FEE2A53" w14:textId="77777777" w:rsidR="005563F8" w:rsidRDefault="005563F8" w:rsidP="005563F8">
      <w:pPr>
        <w:pStyle w:val="H4Body"/>
      </w:pPr>
      <w:r>
        <w:t xml:space="preserve">            "partyId": 37231,</w:t>
      </w:r>
    </w:p>
    <w:p w14:paraId="2EDA8D91" w14:textId="77777777" w:rsidR="005563F8" w:rsidRDefault="005563F8" w:rsidP="005563F8">
      <w:pPr>
        <w:pStyle w:val="H4Body"/>
      </w:pPr>
      <w:r>
        <w:t xml:space="preserve">            "emailAddress": "Shreeni@gmail.com",</w:t>
      </w:r>
    </w:p>
    <w:p w14:paraId="1175BE3C" w14:textId="77777777" w:rsidR="005563F8" w:rsidRDefault="005563F8" w:rsidP="005563F8">
      <w:pPr>
        <w:pStyle w:val="H4Body"/>
      </w:pPr>
      <w:r>
        <w:t xml:space="preserve">            "groupName": "Shreeni@gmail.com",</w:t>
      </w:r>
    </w:p>
    <w:p w14:paraId="6D0FAD01" w14:textId="77777777" w:rsidR="005563F8" w:rsidRDefault="005563F8" w:rsidP="005563F8">
      <w:pPr>
        <w:pStyle w:val="H4Body"/>
      </w:pPr>
      <w:r>
        <w:t xml:space="preserve">            "LeadGuestName": "Shreeni Padayachi",</w:t>
      </w:r>
    </w:p>
    <w:p w14:paraId="0D6CFBD3" w14:textId="77777777" w:rsidR="005563F8" w:rsidRDefault="005563F8" w:rsidP="005563F8">
      <w:pPr>
        <w:pStyle w:val="H4Body"/>
      </w:pPr>
      <w:r>
        <w:t xml:space="preserve">            "LeadGuestId": 36181635,</w:t>
      </w:r>
    </w:p>
    <w:p w14:paraId="290575E4" w14:textId="77777777" w:rsidR="005563F8" w:rsidRDefault="005563F8" w:rsidP="005563F8">
      <w:pPr>
        <w:pStyle w:val="H4Body"/>
      </w:pPr>
      <w:r>
        <w:t xml:space="preserve">            "groupCount": 1</w:t>
      </w:r>
    </w:p>
    <w:p w14:paraId="5188740F" w14:textId="77777777" w:rsidR="005563F8" w:rsidRDefault="005563F8" w:rsidP="005563F8">
      <w:pPr>
        <w:pStyle w:val="H4Body"/>
      </w:pPr>
      <w:r>
        <w:t xml:space="preserve">        }</w:t>
      </w:r>
    </w:p>
    <w:p w14:paraId="7AD9412E" w14:textId="77777777" w:rsidR="005563F8" w:rsidRDefault="005563F8" w:rsidP="005563F8">
      <w:pPr>
        <w:pStyle w:val="H4Body"/>
      </w:pPr>
      <w:r>
        <w:t xml:space="preserve">    ],</w:t>
      </w:r>
    </w:p>
    <w:p w14:paraId="7BA68AD4" w14:textId="77777777" w:rsidR="005563F8" w:rsidRDefault="005563F8" w:rsidP="005563F8">
      <w:pPr>
        <w:pStyle w:val="H4Body"/>
      </w:pPr>
      <w:r>
        <w:t xml:space="preserve">    "searchString": "Padayachi"</w:t>
      </w:r>
    </w:p>
    <w:p w14:paraId="3F28D071" w14:textId="77777777" w:rsidR="005563F8" w:rsidRDefault="005563F8" w:rsidP="005563F8">
      <w:pPr>
        <w:pStyle w:val="H4Body"/>
      </w:pPr>
    </w:p>
    <w:p w14:paraId="5DE85763" w14:textId="1BD14868" w:rsidR="005563F8" w:rsidRPr="005563F8" w:rsidRDefault="005563F8" w:rsidP="005563F8">
      <w:pPr>
        <w:pStyle w:val="H4Body"/>
      </w:pPr>
      <w:r>
        <w:t>}</w:t>
      </w:r>
    </w:p>
    <w:p w14:paraId="16C1C79D" w14:textId="56FA6CD8" w:rsidR="008B6F7B" w:rsidRDefault="008B6F7B" w:rsidP="00502714">
      <w:pPr>
        <w:pStyle w:val="Heading2"/>
      </w:pPr>
      <w:bookmarkStart w:id="61" w:name="_Toc365371340"/>
      <w:r>
        <w:t>Provide Guest Name</w:t>
      </w:r>
      <w:bookmarkEnd w:id="61"/>
    </w:p>
    <w:p w14:paraId="506421FB" w14:textId="77777777" w:rsidR="008B6F7B" w:rsidRDefault="008B6F7B" w:rsidP="008B6F7B">
      <w:pPr>
        <w:ind w:left="720"/>
      </w:pPr>
      <w:r>
        <w:t>The provide guest details API returns the details of a guest when specifying the IDMS id for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8B6F7B" w14:paraId="25B4A769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C7867D0" w14:textId="77777777" w:rsidR="008B6F7B" w:rsidRPr="004C7AF7" w:rsidRDefault="008B6F7B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223350EF" w14:textId="3DDF9F72" w:rsidR="008B6F7B" w:rsidRDefault="0097623E" w:rsidP="0037156E">
            <w:pPr>
              <w:pStyle w:val="H2Body"/>
              <w:ind w:left="0"/>
            </w:pPr>
            <w:r>
              <w:t>/guest</w:t>
            </w:r>
            <w:r w:rsidR="008B6F7B">
              <w:t>/</w:t>
            </w:r>
            <w:r w:rsidR="00C819EA">
              <w:t>name</w:t>
            </w:r>
            <w:r w:rsidR="008B6F7B">
              <w:t>/{guestId} or</w:t>
            </w:r>
            <w:r w:rsidR="008B6F7B">
              <w:br/>
            </w:r>
            <w:r>
              <w:t>/guest</w:t>
            </w:r>
            <w:r w:rsidR="008B6F7B">
              <w:t>/</w:t>
            </w:r>
            <w:r w:rsidR="00C819EA">
              <w:t>name</w:t>
            </w:r>
            <w:r w:rsidR="008B6F7B">
              <w:t>/id={guestIdType}={guestIdValue}</w:t>
            </w:r>
          </w:p>
        </w:tc>
      </w:tr>
      <w:tr w:rsidR="008B6F7B" w14:paraId="470B2CCF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E871EAB" w14:textId="77777777" w:rsidR="008B6F7B" w:rsidRPr="004C7AF7" w:rsidRDefault="008B6F7B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40B05073" w14:textId="77777777" w:rsidR="008B6F7B" w:rsidRDefault="008B6F7B" w:rsidP="0037156E">
            <w:pPr>
              <w:pStyle w:val="H2Body"/>
              <w:ind w:left="0"/>
            </w:pPr>
            <w:r>
              <w:t>GET</w:t>
            </w:r>
          </w:p>
        </w:tc>
      </w:tr>
      <w:tr w:rsidR="008B6F7B" w14:paraId="14A07B2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2C2E3A8" w14:textId="77777777" w:rsidR="008B6F7B" w:rsidRPr="004C7AF7" w:rsidRDefault="008B6F7B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59A4716E" w14:textId="77777777" w:rsidR="008B6F7B" w:rsidRDefault="008B6F7B" w:rsidP="0037156E">
            <w:pPr>
              <w:pStyle w:val="H2Body"/>
              <w:ind w:left="0"/>
            </w:pPr>
            <w:r>
              <w:t>JSON</w:t>
            </w:r>
          </w:p>
        </w:tc>
      </w:tr>
      <w:tr w:rsidR="008B6F7B" w14:paraId="455823A7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BA15A1C" w14:textId="77777777" w:rsidR="008B6F7B" w:rsidRPr="004C7AF7" w:rsidRDefault="008B6F7B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Requires Authentication</w:t>
            </w:r>
          </w:p>
        </w:tc>
        <w:tc>
          <w:tcPr>
            <w:tcW w:w="5220" w:type="dxa"/>
            <w:vAlign w:val="center"/>
          </w:tcPr>
          <w:p w14:paraId="280AE74C" w14:textId="77777777" w:rsidR="008B6F7B" w:rsidRDefault="008B6F7B" w:rsidP="0037156E">
            <w:pPr>
              <w:pStyle w:val="H2Body"/>
              <w:ind w:left="0"/>
            </w:pPr>
            <w:r>
              <w:t>false</w:t>
            </w:r>
          </w:p>
        </w:tc>
      </w:tr>
      <w:tr w:rsidR="008B6F7B" w14:paraId="7834D0DE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15C9DB9" w14:textId="77777777" w:rsidR="008B6F7B" w:rsidRPr="004C7AF7" w:rsidRDefault="008B6F7B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391BBD2A" w14:textId="77777777" w:rsidR="008B6F7B" w:rsidRDefault="008B6F7B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7641D7A3" w14:textId="77777777" w:rsidR="008B6F7B" w:rsidRPr="008B6F7B" w:rsidRDefault="008B6F7B" w:rsidP="008B6F7B">
      <w:pPr>
        <w:pStyle w:val="H3Body"/>
      </w:pPr>
    </w:p>
    <w:p w14:paraId="52780E78" w14:textId="77777777" w:rsidR="003E0170" w:rsidRDefault="003E0170" w:rsidP="003E0170">
      <w:pPr>
        <w:pStyle w:val="Heading3"/>
      </w:pPr>
      <w:bookmarkStart w:id="62" w:name="_Toc365371341"/>
      <w:r>
        <w:t>Request</w:t>
      </w:r>
      <w:bookmarkEnd w:id="62"/>
    </w:p>
    <w:p w14:paraId="62CFE6EF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2EC5C09A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5CDB5AC1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66358896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2D392CF8" w14:textId="77777777" w:rsidTr="005E59B4">
        <w:tc>
          <w:tcPr>
            <w:tcW w:w="4457" w:type="dxa"/>
            <w:vAlign w:val="center"/>
          </w:tcPr>
          <w:p w14:paraId="737AB32D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4538C061" w14:textId="05DF0429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6887E5C1" w14:textId="77777777" w:rsidTr="005E59B4">
        <w:tc>
          <w:tcPr>
            <w:tcW w:w="4457" w:type="dxa"/>
          </w:tcPr>
          <w:p w14:paraId="057EF6DF" w14:textId="77777777" w:rsidR="003E0170" w:rsidRDefault="003E0170" w:rsidP="005E59B4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</w:tcPr>
          <w:p w14:paraId="72D17524" w14:textId="77777777" w:rsidR="003E0170" w:rsidRDefault="003E0170" w:rsidP="005E59B4">
            <w:pPr>
              <w:pStyle w:val="H3Body"/>
              <w:ind w:left="0"/>
            </w:pPr>
            <w:r>
              <w:t>The type of guest identifier to use, i.e. transactional-guest-id. guestId can be used when specifying the IDMS guest ID.</w:t>
            </w:r>
          </w:p>
        </w:tc>
      </w:tr>
      <w:tr w:rsidR="003E0170" w14:paraId="22FEC997" w14:textId="77777777" w:rsidTr="005E59B4">
        <w:tc>
          <w:tcPr>
            <w:tcW w:w="4457" w:type="dxa"/>
          </w:tcPr>
          <w:p w14:paraId="40860ABC" w14:textId="77777777" w:rsidR="003E0170" w:rsidRDefault="003E0170" w:rsidP="005E59B4">
            <w:pPr>
              <w:pStyle w:val="H3Body"/>
              <w:ind w:left="0"/>
            </w:pPr>
            <w:r>
              <w:t>guestIdValue</w:t>
            </w:r>
          </w:p>
        </w:tc>
        <w:tc>
          <w:tcPr>
            <w:tcW w:w="4399" w:type="dxa"/>
          </w:tcPr>
          <w:p w14:paraId="71569E2B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238863F9" w14:textId="77777777" w:rsidR="003E0170" w:rsidRDefault="003E0170" w:rsidP="00AD0964">
      <w:pPr>
        <w:pStyle w:val="Heading4"/>
        <w:numPr>
          <w:ilvl w:val="3"/>
          <w:numId w:val="6"/>
        </w:numPr>
      </w:pPr>
      <w:r>
        <w:t>Request Body</w:t>
      </w:r>
    </w:p>
    <w:p w14:paraId="42701130" w14:textId="77777777" w:rsidR="003E0170" w:rsidRPr="005556F1" w:rsidRDefault="003E0170" w:rsidP="003E0170">
      <w:pPr>
        <w:pStyle w:val="H4Body"/>
      </w:pPr>
      <w:r>
        <w:t>The request body for this service will be empty.</w:t>
      </w:r>
    </w:p>
    <w:p w14:paraId="1D0DAF47" w14:textId="77777777" w:rsidR="003E0170" w:rsidRDefault="003E0170" w:rsidP="003E0170">
      <w:pPr>
        <w:pStyle w:val="Heading3"/>
      </w:pPr>
      <w:bookmarkStart w:id="63" w:name="_Toc365371342"/>
      <w:r>
        <w:t>Response</w:t>
      </w:r>
      <w:bookmarkEnd w:id="63"/>
    </w:p>
    <w:p w14:paraId="771E389E" w14:textId="77777777" w:rsidR="005269AC" w:rsidRDefault="005269AC" w:rsidP="005269AC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7746791C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D6EE9E0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030F268C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3433D8DC" w14:textId="77777777" w:rsidTr="005E59B4">
        <w:tc>
          <w:tcPr>
            <w:tcW w:w="2970" w:type="dxa"/>
            <w:vAlign w:val="center"/>
          </w:tcPr>
          <w:p w14:paraId="65A1267A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724DF819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7DCF0C48" w14:textId="77777777" w:rsidTr="005E59B4">
        <w:tc>
          <w:tcPr>
            <w:tcW w:w="2970" w:type="dxa"/>
            <w:vAlign w:val="center"/>
          </w:tcPr>
          <w:p w14:paraId="44133A7A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30B729E5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016F219F" w14:textId="77777777" w:rsidTr="005E59B4">
        <w:tc>
          <w:tcPr>
            <w:tcW w:w="2970" w:type="dxa"/>
            <w:vAlign w:val="center"/>
          </w:tcPr>
          <w:p w14:paraId="0B171B0C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10755CA0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1F698CC8" w14:textId="77777777" w:rsidR="005269AC" w:rsidRDefault="005269AC" w:rsidP="005269AC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701D5CC0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316B4B89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7C3D86FB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5F703E92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10369671" w14:textId="77777777" w:rsidTr="005E59B4">
        <w:tc>
          <w:tcPr>
            <w:tcW w:w="1646" w:type="dxa"/>
            <w:vAlign w:val="center"/>
          </w:tcPr>
          <w:p w14:paraId="317C194D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00E37A04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31CC932B" w14:textId="77777777" w:rsidR="004C7F44" w:rsidRDefault="004C7F44" w:rsidP="005E59B4">
            <w:r>
              <w:t>application/json;charset=utf-8</w:t>
            </w:r>
          </w:p>
        </w:tc>
      </w:tr>
    </w:tbl>
    <w:p w14:paraId="2F4A9B17" w14:textId="77777777" w:rsidR="005269AC" w:rsidRDefault="005269AC" w:rsidP="005269AC">
      <w:pPr>
        <w:pStyle w:val="Heading4"/>
      </w:pPr>
      <w:r>
        <w:t>Response Body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7B391F" w:rsidRPr="000B1ADA" w14:paraId="71D1CFE7" w14:textId="77777777" w:rsidTr="00E736E3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1A44CDC4" w14:textId="77777777" w:rsidR="007B391F" w:rsidRPr="000B1ADA" w:rsidRDefault="007B391F" w:rsidP="00E736E3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5C969199" w14:textId="77777777" w:rsidR="007B391F" w:rsidRPr="000B1ADA" w:rsidRDefault="007B391F" w:rsidP="00E736E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175C79AB" w14:textId="77777777" w:rsidR="007B391F" w:rsidRDefault="007B391F" w:rsidP="00E736E3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51B45BDA" w14:textId="77777777" w:rsidR="007B391F" w:rsidRDefault="007B391F" w:rsidP="00E736E3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0F34A605" w14:textId="77777777" w:rsidR="007B391F" w:rsidRDefault="007B391F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391F" w:rsidRPr="000B1ADA" w14:paraId="282E4C07" w14:textId="77777777" w:rsidTr="00E736E3">
        <w:tc>
          <w:tcPr>
            <w:tcW w:w="2419" w:type="dxa"/>
            <w:vAlign w:val="center"/>
          </w:tcPr>
          <w:p w14:paraId="08A22879" w14:textId="7609D908" w:rsidR="007B391F" w:rsidRDefault="007B391F" w:rsidP="00E736E3">
            <w:r>
              <w:t>firstName</w:t>
            </w:r>
          </w:p>
        </w:tc>
        <w:tc>
          <w:tcPr>
            <w:tcW w:w="1221" w:type="dxa"/>
            <w:vAlign w:val="center"/>
          </w:tcPr>
          <w:p w14:paraId="4FF76753" w14:textId="77777777" w:rsidR="007B391F" w:rsidRDefault="007B391F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6143ABEC" w14:textId="77777777" w:rsidR="007B391F" w:rsidRDefault="007B391F" w:rsidP="00E736E3"/>
        </w:tc>
        <w:tc>
          <w:tcPr>
            <w:tcW w:w="1085" w:type="dxa"/>
            <w:vAlign w:val="center"/>
          </w:tcPr>
          <w:p w14:paraId="7C277597" w14:textId="77777777" w:rsidR="007B391F" w:rsidRDefault="007B391F" w:rsidP="00E736E3"/>
        </w:tc>
        <w:tc>
          <w:tcPr>
            <w:tcW w:w="2789" w:type="dxa"/>
          </w:tcPr>
          <w:p w14:paraId="10D72189" w14:textId="77777777" w:rsidR="007B391F" w:rsidRDefault="007B391F" w:rsidP="00E736E3">
            <w:r>
              <w:t>First name of the guest.</w:t>
            </w:r>
          </w:p>
        </w:tc>
      </w:tr>
      <w:tr w:rsidR="007B391F" w:rsidRPr="000B1ADA" w14:paraId="002DBF20" w14:textId="77777777" w:rsidTr="00E736E3">
        <w:tc>
          <w:tcPr>
            <w:tcW w:w="2419" w:type="dxa"/>
            <w:vAlign w:val="center"/>
          </w:tcPr>
          <w:p w14:paraId="1327786B" w14:textId="72D800C4" w:rsidR="007B391F" w:rsidRDefault="007B391F" w:rsidP="00E736E3">
            <w:r>
              <w:t>lastName</w:t>
            </w:r>
          </w:p>
        </w:tc>
        <w:tc>
          <w:tcPr>
            <w:tcW w:w="1221" w:type="dxa"/>
            <w:vAlign w:val="center"/>
          </w:tcPr>
          <w:p w14:paraId="6C436C79" w14:textId="77777777" w:rsidR="007B391F" w:rsidRDefault="007B391F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71A5425C" w14:textId="77777777" w:rsidR="007B391F" w:rsidRDefault="007B391F" w:rsidP="00E736E3"/>
        </w:tc>
        <w:tc>
          <w:tcPr>
            <w:tcW w:w="1085" w:type="dxa"/>
            <w:vAlign w:val="center"/>
          </w:tcPr>
          <w:p w14:paraId="6BEFAC8B" w14:textId="77777777" w:rsidR="007B391F" w:rsidRDefault="007B391F" w:rsidP="00E736E3"/>
        </w:tc>
        <w:tc>
          <w:tcPr>
            <w:tcW w:w="2789" w:type="dxa"/>
          </w:tcPr>
          <w:p w14:paraId="64BB4AB4" w14:textId="77777777" w:rsidR="007B391F" w:rsidRDefault="007B391F" w:rsidP="00E736E3">
            <w:r>
              <w:t>Last name of the guest.</w:t>
            </w:r>
          </w:p>
        </w:tc>
      </w:tr>
    </w:tbl>
    <w:p w14:paraId="5C2C9CCE" w14:textId="77777777" w:rsidR="005269AC" w:rsidRDefault="005269AC" w:rsidP="005269AC">
      <w:pPr>
        <w:pStyle w:val="Heading4"/>
      </w:pPr>
      <w:r>
        <w:lastRenderedPageBreak/>
        <w:t>Example</w:t>
      </w:r>
    </w:p>
    <w:p w14:paraId="5DBC6CDB" w14:textId="2DB7C0D8" w:rsidR="007B391F" w:rsidRDefault="007B391F" w:rsidP="007B391F">
      <w:pPr>
        <w:pStyle w:val="H4Body"/>
      </w:pPr>
      <w:r>
        <w:t>{</w:t>
      </w:r>
    </w:p>
    <w:p w14:paraId="20A90645" w14:textId="77777777" w:rsidR="007B391F" w:rsidRDefault="007B391F" w:rsidP="007B391F">
      <w:pPr>
        <w:pStyle w:val="H4Body"/>
      </w:pPr>
      <w:r>
        <w:t xml:space="preserve">    "firstName": "Elidia",</w:t>
      </w:r>
    </w:p>
    <w:p w14:paraId="49B4F4EA" w14:textId="3BA76EE5" w:rsidR="007B391F" w:rsidRDefault="007B391F" w:rsidP="007B391F">
      <w:pPr>
        <w:pStyle w:val="H4Body"/>
      </w:pPr>
      <w:r>
        <w:t xml:space="preserve">    "lastName": "Kaopua”</w:t>
      </w:r>
    </w:p>
    <w:p w14:paraId="3F79701E" w14:textId="3E248422" w:rsidR="007B391F" w:rsidRPr="007B391F" w:rsidRDefault="007B391F" w:rsidP="007B391F">
      <w:pPr>
        <w:pStyle w:val="H4Body"/>
      </w:pPr>
      <w:r>
        <w:t>}</w:t>
      </w:r>
    </w:p>
    <w:p w14:paraId="0BBF97D2" w14:textId="51A33FD0" w:rsidR="00502714" w:rsidRDefault="0037156E" w:rsidP="00B24771">
      <w:pPr>
        <w:pStyle w:val="Heading2"/>
      </w:pPr>
      <w:bookmarkStart w:id="64" w:name="_Toc365371343"/>
      <w:r>
        <w:t>Create Guest</w:t>
      </w:r>
      <w:bookmarkEnd w:id="64"/>
    </w:p>
    <w:p w14:paraId="3A073221" w14:textId="6AC721F2" w:rsidR="0037156E" w:rsidRPr="00502714" w:rsidRDefault="0037156E" w:rsidP="0037156E">
      <w:pPr>
        <w:pStyle w:val="H2Body"/>
      </w:pPr>
      <w:r>
        <w:t>The create guest API will create a new guest using the specified data.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37156E" w14:paraId="436E2127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11AEE69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4139047E" w14:textId="4FE04BC2" w:rsidR="0037156E" w:rsidRDefault="0037156E" w:rsidP="0037156E">
            <w:pPr>
              <w:pStyle w:val="H2Body"/>
              <w:ind w:left="0"/>
            </w:pPr>
            <w:r>
              <w:t>/guest</w:t>
            </w:r>
          </w:p>
        </w:tc>
      </w:tr>
      <w:tr w:rsidR="0037156E" w14:paraId="5A655A88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2FAA4AA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148C0340" w14:textId="31C42743" w:rsidR="0037156E" w:rsidRDefault="0037156E" w:rsidP="0037156E">
            <w:pPr>
              <w:pStyle w:val="H2Body"/>
              <w:ind w:left="0"/>
            </w:pPr>
            <w:r>
              <w:t>POST</w:t>
            </w:r>
          </w:p>
        </w:tc>
      </w:tr>
      <w:tr w:rsidR="0037156E" w14:paraId="563160D7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D4EFAA7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59F2E468" w14:textId="77777777" w:rsidR="0037156E" w:rsidRDefault="0037156E" w:rsidP="0037156E">
            <w:pPr>
              <w:pStyle w:val="H2Body"/>
              <w:ind w:left="0"/>
            </w:pPr>
            <w:r>
              <w:t>JSON</w:t>
            </w:r>
          </w:p>
        </w:tc>
      </w:tr>
      <w:tr w:rsidR="0037156E" w14:paraId="3846F4C9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F5D09FF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6F555912" w14:textId="77777777" w:rsidR="0037156E" w:rsidRDefault="0037156E" w:rsidP="0037156E">
            <w:pPr>
              <w:pStyle w:val="H2Body"/>
              <w:ind w:left="0"/>
            </w:pPr>
            <w:r>
              <w:t>false</w:t>
            </w:r>
          </w:p>
        </w:tc>
      </w:tr>
      <w:tr w:rsidR="0037156E" w14:paraId="515862CB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5299691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77820074" w14:textId="77777777" w:rsidR="0037156E" w:rsidRDefault="003715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54443EC3" w14:textId="77777777" w:rsidR="0037156E" w:rsidRDefault="0037156E" w:rsidP="0037156E">
      <w:pPr>
        <w:pStyle w:val="H2Body"/>
      </w:pPr>
    </w:p>
    <w:p w14:paraId="02CC6108" w14:textId="77777777" w:rsidR="00591804" w:rsidRDefault="00591804" w:rsidP="00591804">
      <w:pPr>
        <w:pStyle w:val="Heading3"/>
      </w:pPr>
      <w:bookmarkStart w:id="65" w:name="_Toc365371344"/>
      <w:r>
        <w:t>Request</w:t>
      </w:r>
      <w:bookmarkEnd w:id="65"/>
    </w:p>
    <w:p w14:paraId="75B32554" w14:textId="77777777" w:rsidR="00591804" w:rsidRPr="00946167" w:rsidRDefault="00591804" w:rsidP="00591804">
      <w:pPr>
        <w:pStyle w:val="Heading4"/>
      </w:pPr>
      <w:bookmarkStart w:id="66" w:name="_Ref362940607"/>
      <w:r>
        <w:t>Path Variables</w:t>
      </w:r>
      <w:bookmarkEnd w:id="66"/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591804" w14:paraId="314CFA08" w14:textId="77777777" w:rsidTr="006E5810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74ABF4E9" w14:textId="77777777" w:rsidR="00591804" w:rsidRPr="00946167" w:rsidRDefault="00591804" w:rsidP="006E5810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03DF870F" w14:textId="77777777" w:rsidR="00591804" w:rsidRPr="00946167" w:rsidRDefault="00591804" w:rsidP="006E5810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591804" w14:paraId="2DE60EC3" w14:textId="77777777" w:rsidTr="006E5810">
        <w:tc>
          <w:tcPr>
            <w:tcW w:w="4457" w:type="dxa"/>
            <w:vAlign w:val="center"/>
          </w:tcPr>
          <w:p w14:paraId="7120C57E" w14:textId="77777777" w:rsidR="00591804" w:rsidRDefault="00591804" w:rsidP="006E5810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114562A5" w14:textId="77777777" w:rsidR="00591804" w:rsidRDefault="00591804" w:rsidP="006E5810">
            <w:pPr>
              <w:pStyle w:val="H3Body"/>
              <w:ind w:left="0"/>
            </w:pPr>
            <w:r>
              <w:t>The id of the guest details to retrieve.</w:t>
            </w:r>
          </w:p>
        </w:tc>
      </w:tr>
      <w:tr w:rsidR="00591804" w14:paraId="55DEACA3" w14:textId="77777777" w:rsidTr="006E5810">
        <w:tc>
          <w:tcPr>
            <w:tcW w:w="4457" w:type="dxa"/>
          </w:tcPr>
          <w:p w14:paraId="6DD118DE" w14:textId="77777777" w:rsidR="00591804" w:rsidRDefault="00591804" w:rsidP="006E5810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</w:tcPr>
          <w:p w14:paraId="09B3E82D" w14:textId="77777777" w:rsidR="00591804" w:rsidRDefault="00591804" w:rsidP="006E5810">
            <w:pPr>
              <w:pStyle w:val="H3Body"/>
              <w:ind w:left="0"/>
            </w:pPr>
            <w:r>
              <w:t>The type of guest identifier to use, i.e. transactional-guest-id. guestId can be used when specifying the IDMS guest ID.</w:t>
            </w:r>
          </w:p>
        </w:tc>
      </w:tr>
      <w:tr w:rsidR="00591804" w14:paraId="4D259109" w14:textId="77777777" w:rsidTr="006E5810">
        <w:tc>
          <w:tcPr>
            <w:tcW w:w="4457" w:type="dxa"/>
          </w:tcPr>
          <w:p w14:paraId="5A91BC16" w14:textId="77777777" w:rsidR="00591804" w:rsidRDefault="00591804" w:rsidP="006E5810">
            <w:pPr>
              <w:pStyle w:val="H3Body"/>
              <w:ind w:left="0"/>
            </w:pPr>
            <w:r>
              <w:t>guestIdValue</w:t>
            </w:r>
          </w:p>
        </w:tc>
        <w:tc>
          <w:tcPr>
            <w:tcW w:w="4399" w:type="dxa"/>
          </w:tcPr>
          <w:p w14:paraId="23E96DCA" w14:textId="77777777" w:rsidR="00591804" w:rsidRDefault="00591804" w:rsidP="006E5810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3539D804" w14:textId="77777777" w:rsidR="00591804" w:rsidRDefault="00591804" w:rsidP="00591804">
      <w:pPr>
        <w:pStyle w:val="Heading4"/>
      </w:pPr>
      <w:r>
        <w:t>Request Body</w:t>
      </w:r>
    </w:p>
    <w:p w14:paraId="2E66A098" w14:textId="77777777" w:rsidR="00591804" w:rsidRDefault="00591804" w:rsidP="00591804">
      <w:pPr>
        <w:pStyle w:val="H4Body"/>
      </w:pPr>
      <w:r>
        <w:t>JSON</w:t>
      </w:r>
      <w:r w:rsidRPr="00502468">
        <w:t xml:space="preserve"> </w:t>
      </w:r>
    </w:p>
    <w:p w14:paraId="322BC362" w14:textId="77777777" w:rsidR="00591804" w:rsidRPr="00502468" w:rsidRDefault="00591804" w:rsidP="00591804">
      <w:pPr>
        <w:pStyle w:val="H4Body"/>
        <w:rPr>
          <w:b/>
        </w:rPr>
      </w:pPr>
      <w:r w:rsidRPr="00502468">
        <w:rPr>
          <w:b/>
        </w:rPr>
        <w:t>Data Format Details</w:t>
      </w:r>
    </w:p>
    <w:tbl>
      <w:tblPr>
        <w:tblStyle w:val="TableGrid"/>
        <w:tblW w:w="4605" w:type="pct"/>
        <w:tblInd w:w="1188" w:type="dxa"/>
        <w:tblLayout w:type="fixed"/>
        <w:tblLook w:val="04A0" w:firstRow="1" w:lastRow="0" w:firstColumn="1" w:lastColumn="0" w:noHBand="0" w:noVBand="1"/>
      </w:tblPr>
      <w:tblGrid>
        <w:gridCol w:w="1798"/>
        <w:gridCol w:w="1193"/>
        <w:gridCol w:w="1020"/>
        <w:gridCol w:w="1208"/>
        <w:gridCol w:w="2161"/>
        <w:gridCol w:w="1439"/>
      </w:tblGrid>
      <w:tr w:rsidR="007F2B29" w:rsidRPr="000B1ADA" w14:paraId="320B02C4" w14:textId="08469AD5" w:rsidTr="007F2B29">
        <w:trPr>
          <w:trHeight w:val="620"/>
        </w:trPr>
        <w:tc>
          <w:tcPr>
            <w:tcW w:w="1019" w:type="pct"/>
            <w:shd w:val="clear" w:color="auto" w:fill="F2F2F2" w:themeFill="background1" w:themeFillShade="F2"/>
          </w:tcPr>
          <w:p w14:paraId="628F25EB" w14:textId="77777777" w:rsidR="007F2B29" w:rsidRPr="000B1ADA" w:rsidRDefault="007F2B29" w:rsidP="006E5810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76" w:type="pct"/>
            <w:shd w:val="clear" w:color="auto" w:fill="F2F2F2" w:themeFill="background1" w:themeFillShade="F2"/>
          </w:tcPr>
          <w:p w14:paraId="28AE9B63" w14:textId="77777777" w:rsidR="007F2B29" w:rsidRPr="000B1ADA" w:rsidRDefault="007F2B29" w:rsidP="006E581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78" w:type="pct"/>
            <w:shd w:val="clear" w:color="auto" w:fill="F2F2F2" w:themeFill="background1" w:themeFillShade="F2"/>
          </w:tcPr>
          <w:p w14:paraId="4D8BF7D6" w14:textId="77777777" w:rsidR="007F2B29" w:rsidRDefault="007F2B29" w:rsidP="006E5810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685" w:type="pct"/>
            <w:shd w:val="clear" w:color="auto" w:fill="F2F2F2" w:themeFill="background1" w:themeFillShade="F2"/>
          </w:tcPr>
          <w:p w14:paraId="0DAFA28A" w14:textId="77777777" w:rsidR="007F2B29" w:rsidRDefault="007F2B29" w:rsidP="006E5810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1225" w:type="pct"/>
            <w:shd w:val="clear" w:color="auto" w:fill="F2F2F2" w:themeFill="background1" w:themeFillShade="F2"/>
          </w:tcPr>
          <w:p w14:paraId="25FB3AC9" w14:textId="77777777" w:rsidR="007F2B29" w:rsidRDefault="007F2B29" w:rsidP="006E5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6" w:type="pct"/>
            <w:shd w:val="clear" w:color="auto" w:fill="F2F2F2" w:themeFill="background1" w:themeFillShade="F2"/>
          </w:tcPr>
          <w:p w14:paraId="17AEA0F8" w14:textId="29C61FBC" w:rsidR="007F2B29" w:rsidRDefault="007F2B29" w:rsidP="007F2B29">
            <w:pPr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7F2B29" w:rsidRPr="000B1ADA" w14:paraId="12911741" w14:textId="2161F76D" w:rsidTr="00AA55FD">
        <w:tc>
          <w:tcPr>
            <w:tcW w:w="1019" w:type="pct"/>
            <w:vAlign w:val="center"/>
          </w:tcPr>
          <w:p w14:paraId="6B75F98F" w14:textId="77777777" w:rsidR="007F2B29" w:rsidRPr="000B1ADA" w:rsidRDefault="007F2B29" w:rsidP="006E5810">
            <w:r>
              <w:lastRenderedPageBreak/>
              <w:t>name</w:t>
            </w:r>
          </w:p>
        </w:tc>
        <w:tc>
          <w:tcPr>
            <w:tcW w:w="676" w:type="pct"/>
            <w:vAlign w:val="center"/>
          </w:tcPr>
          <w:p w14:paraId="27F3D36B" w14:textId="77777777" w:rsidR="007F2B29" w:rsidRPr="000B1ADA" w:rsidRDefault="007F2B29" w:rsidP="006E5810">
            <w:r>
              <w:t>Complex</w:t>
            </w:r>
          </w:p>
        </w:tc>
        <w:tc>
          <w:tcPr>
            <w:tcW w:w="578" w:type="pct"/>
            <w:vAlign w:val="center"/>
          </w:tcPr>
          <w:p w14:paraId="50027C13" w14:textId="77777777" w:rsidR="007F2B29" w:rsidRDefault="007F2B29" w:rsidP="00AA55FD">
            <w:pPr>
              <w:jc w:val="center"/>
            </w:pPr>
            <w:r>
              <w:t>Object</w:t>
            </w:r>
          </w:p>
        </w:tc>
        <w:tc>
          <w:tcPr>
            <w:tcW w:w="685" w:type="pct"/>
            <w:vAlign w:val="center"/>
          </w:tcPr>
          <w:p w14:paraId="0A5EB454" w14:textId="77777777" w:rsidR="007F2B29" w:rsidRDefault="007F2B29" w:rsidP="006E5810"/>
        </w:tc>
        <w:tc>
          <w:tcPr>
            <w:tcW w:w="1225" w:type="pct"/>
          </w:tcPr>
          <w:p w14:paraId="6E38C2AB" w14:textId="77777777" w:rsidR="007F2B29" w:rsidRDefault="007F2B29" w:rsidP="006E5810">
            <w:r>
              <w:t>Contains the name of the guest.</w:t>
            </w:r>
          </w:p>
        </w:tc>
        <w:tc>
          <w:tcPr>
            <w:tcW w:w="816" w:type="pct"/>
            <w:vAlign w:val="center"/>
          </w:tcPr>
          <w:p w14:paraId="465DE651" w14:textId="53BA32A1" w:rsidR="007F2B29" w:rsidRDefault="007F2B29" w:rsidP="00AA55FD">
            <w:pPr>
              <w:jc w:val="center"/>
            </w:pPr>
            <w:r>
              <w:t>Y</w:t>
            </w:r>
          </w:p>
        </w:tc>
      </w:tr>
      <w:tr w:rsidR="007F2B29" w:rsidRPr="000B1ADA" w14:paraId="0CFAC9D6" w14:textId="1B59837A" w:rsidTr="00AA55FD">
        <w:tc>
          <w:tcPr>
            <w:tcW w:w="1019" w:type="pct"/>
            <w:vAlign w:val="center"/>
          </w:tcPr>
          <w:p w14:paraId="6335D946" w14:textId="77777777" w:rsidR="007F2B29" w:rsidRDefault="007F2B29" w:rsidP="006E5810">
            <w:r>
              <w:t>-firstName</w:t>
            </w:r>
          </w:p>
        </w:tc>
        <w:tc>
          <w:tcPr>
            <w:tcW w:w="676" w:type="pct"/>
            <w:vAlign w:val="center"/>
          </w:tcPr>
          <w:p w14:paraId="23DD4945" w14:textId="77777777" w:rsidR="007F2B29" w:rsidRDefault="007F2B29" w:rsidP="006E5810">
            <w:r>
              <w:t>String</w:t>
            </w:r>
          </w:p>
        </w:tc>
        <w:tc>
          <w:tcPr>
            <w:tcW w:w="578" w:type="pct"/>
            <w:vAlign w:val="center"/>
          </w:tcPr>
          <w:p w14:paraId="7B5092B0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  <w:vAlign w:val="center"/>
          </w:tcPr>
          <w:p w14:paraId="5D1853BC" w14:textId="77777777" w:rsidR="007F2B29" w:rsidRDefault="007F2B29" w:rsidP="006E5810"/>
        </w:tc>
        <w:tc>
          <w:tcPr>
            <w:tcW w:w="1225" w:type="pct"/>
          </w:tcPr>
          <w:p w14:paraId="09513F6C" w14:textId="77777777" w:rsidR="007F2B29" w:rsidRDefault="007F2B29" w:rsidP="006E5810">
            <w:r>
              <w:t>First name of the guest.</w:t>
            </w:r>
          </w:p>
        </w:tc>
        <w:tc>
          <w:tcPr>
            <w:tcW w:w="816" w:type="pct"/>
            <w:vAlign w:val="center"/>
          </w:tcPr>
          <w:p w14:paraId="54158ED3" w14:textId="29352441" w:rsidR="007F2B29" w:rsidRDefault="007F2B29" w:rsidP="00AA55FD">
            <w:pPr>
              <w:jc w:val="center"/>
            </w:pPr>
            <w:r>
              <w:t>Y</w:t>
            </w:r>
          </w:p>
        </w:tc>
      </w:tr>
      <w:tr w:rsidR="007F2B29" w:rsidRPr="000B1ADA" w14:paraId="503DE967" w14:textId="5A1514A2" w:rsidTr="00AA55FD">
        <w:tc>
          <w:tcPr>
            <w:tcW w:w="1019" w:type="pct"/>
            <w:vAlign w:val="center"/>
          </w:tcPr>
          <w:p w14:paraId="0C1DC1AE" w14:textId="77777777" w:rsidR="007F2B29" w:rsidRDefault="007F2B29" w:rsidP="006E5810">
            <w:r>
              <w:t>-lastName</w:t>
            </w:r>
          </w:p>
        </w:tc>
        <w:tc>
          <w:tcPr>
            <w:tcW w:w="676" w:type="pct"/>
            <w:vAlign w:val="center"/>
          </w:tcPr>
          <w:p w14:paraId="6C9BE6C2" w14:textId="77777777" w:rsidR="007F2B29" w:rsidRDefault="007F2B29" w:rsidP="006E5810">
            <w:r>
              <w:t>String</w:t>
            </w:r>
          </w:p>
        </w:tc>
        <w:tc>
          <w:tcPr>
            <w:tcW w:w="578" w:type="pct"/>
            <w:vAlign w:val="center"/>
          </w:tcPr>
          <w:p w14:paraId="33F0834F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  <w:vAlign w:val="center"/>
          </w:tcPr>
          <w:p w14:paraId="2CEA37A8" w14:textId="77777777" w:rsidR="007F2B29" w:rsidRDefault="007F2B29" w:rsidP="006E5810"/>
        </w:tc>
        <w:tc>
          <w:tcPr>
            <w:tcW w:w="1225" w:type="pct"/>
          </w:tcPr>
          <w:p w14:paraId="3065E639" w14:textId="77777777" w:rsidR="007F2B29" w:rsidRDefault="007F2B29" w:rsidP="006E5810">
            <w:r>
              <w:t>Last name of the guest.</w:t>
            </w:r>
          </w:p>
        </w:tc>
        <w:tc>
          <w:tcPr>
            <w:tcW w:w="816" w:type="pct"/>
            <w:vAlign w:val="center"/>
          </w:tcPr>
          <w:p w14:paraId="75C57ED6" w14:textId="76BC9C50" w:rsidR="007F2B29" w:rsidRDefault="007F2B29" w:rsidP="00AA55FD">
            <w:pPr>
              <w:jc w:val="center"/>
            </w:pPr>
            <w:r>
              <w:t>Y</w:t>
            </w:r>
          </w:p>
        </w:tc>
      </w:tr>
      <w:tr w:rsidR="007F2B29" w:rsidRPr="000B1ADA" w14:paraId="45163547" w14:textId="349FDED7" w:rsidTr="00AA55FD">
        <w:tc>
          <w:tcPr>
            <w:tcW w:w="1019" w:type="pct"/>
            <w:vAlign w:val="center"/>
          </w:tcPr>
          <w:p w14:paraId="7230064E" w14:textId="77777777" w:rsidR="007F2B29" w:rsidRDefault="007F2B29" w:rsidP="006E5810">
            <w:r>
              <w:t>-middleName</w:t>
            </w:r>
          </w:p>
        </w:tc>
        <w:tc>
          <w:tcPr>
            <w:tcW w:w="676" w:type="pct"/>
            <w:vAlign w:val="center"/>
          </w:tcPr>
          <w:p w14:paraId="376EE223" w14:textId="77777777" w:rsidR="007F2B29" w:rsidRDefault="007F2B29" w:rsidP="006E5810">
            <w:r>
              <w:t>String</w:t>
            </w:r>
          </w:p>
        </w:tc>
        <w:tc>
          <w:tcPr>
            <w:tcW w:w="578" w:type="pct"/>
            <w:vAlign w:val="center"/>
          </w:tcPr>
          <w:p w14:paraId="33E61FAC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  <w:vAlign w:val="center"/>
          </w:tcPr>
          <w:p w14:paraId="1E59E3DA" w14:textId="77777777" w:rsidR="007F2B29" w:rsidRDefault="007F2B29" w:rsidP="006E5810"/>
        </w:tc>
        <w:tc>
          <w:tcPr>
            <w:tcW w:w="1225" w:type="pct"/>
          </w:tcPr>
          <w:p w14:paraId="7986D7EA" w14:textId="77777777" w:rsidR="007F2B29" w:rsidRDefault="007F2B29" w:rsidP="006E5810">
            <w:r>
              <w:t>Middle name of the guest, if any.</w:t>
            </w:r>
          </w:p>
        </w:tc>
        <w:tc>
          <w:tcPr>
            <w:tcW w:w="816" w:type="pct"/>
            <w:vAlign w:val="center"/>
          </w:tcPr>
          <w:p w14:paraId="7434A4C3" w14:textId="3CC5ACF0" w:rsidR="007F2B29" w:rsidRDefault="007F2B29" w:rsidP="00AA55FD">
            <w:pPr>
              <w:jc w:val="center"/>
            </w:pPr>
            <w:r>
              <w:t>N</w:t>
            </w:r>
          </w:p>
        </w:tc>
      </w:tr>
      <w:tr w:rsidR="007F2B29" w:rsidRPr="000B1ADA" w14:paraId="01D55450" w14:textId="22A1B1B2" w:rsidTr="00AA55FD">
        <w:tc>
          <w:tcPr>
            <w:tcW w:w="1019" w:type="pct"/>
            <w:vAlign w:val="center"/>
          </w:tcPr>
          <w:p w14:paraId="0006B5A5" w14:textId="77777777" w:rsidR="007F2B29" w:rsidRDefault="007F2B29" w:rsidP="006E5810">
            <w:r>
              <w:t>-suffix</w:t>
            </w:r>
          </w:p>
        </w:tc>
        <w:tc>
          <w:tcPr>
            <w:tcW w:w="676" w:type="pct"/>
            <w:vAlign w:val="center"/>
          </w:tcPr>
          <w:p w14:paraId="1C732E0C" w14:textId="77777777" w:rsidR="007F2B29" w:rsidRDefault="007F2B29" w:rsidP="006E5810">
            <w:r>
              <w:t>String</w:t>
            </w:r>
          </w:p>
        </w:tc>
        <w:tc>
          <w:tcPr>
            <w:tcW w:w="578" w:type="pct"/>
            <w:vAlign w:val="center"/>
          </w:tcPr>
          <w:p w14:paraId="09BA3132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  <w:vAlign w:val="center"/>
          </w:tcPr>
          <w:p w14:paraId="46FDFA12" w14:textId="77777777" w:rsidR="007F2B29" w:rsidRDefault="007F2B29" w:rsidP="006E5810"/>
        </w:tc>
        <w:tc>
          <w:tcPr>
            <w:tcW w:w="1225" w:type="pct"/>
          </w:tcPr>
          <w:p w14:paraId="186F5324" w14:textId="77777777" w:rsidR="007F2B29" w:rsidRDefault="007F2B29" w:rsidP="006E5810">
            <w:r>
              <w:t>Suffix, i.e. II, or III, for the name of the guest, if any.</w:t>
            </w:r>
          </w:p>
        </w:tc>
        <w:tc>
          <w:tcPr>
            <w:tcW w:w="816" w:type="pct"/>
            <w:vAlign w:val="center"/>
          </w:tcPr>
          <w:p w14:paraId="302AC006" w14:textId="0688410B" w:rsidR="007F2B29" w:rsidRDefault="007F2B29" w:rsidP="00AA55FD">
            <w:pPr>
              <w:jc w:val="center"/>
            </w:pPr>
            <w:r>
              <w:t>N</w:t>
            </w:r>
          </w:p>
        </w:tc>
      </w:tr>
      <w:tr w:rsidR="007F2B29" w:rsidRPr="000B1ADA" w14:paraId="6F540659" w14:textId="73156F28" w:rsidTr="00AA55FD">
        <w:tc>
          <w:tcPr>
            <w:tcW w:w="1019" w:type="pct"/>
            <w:vAlign w:val="center"/>
          </w:tcPr>
          <w:p w14:paraId="7010386F" w14:textId="77777777" w:rsidR="007F2B29" w:rsidRDefault="007F2B29" w:rsidP="006E5810">
            <w:r>
              <w:t>-title</w:t>
            </w:r>
          </w:p>
        </w:tc>
        <w:tc>
          <w:tcPr>
            <w:tcW w:w="676" w:type="pct"/>
            <w:vAlign w:val="center"/>
          </w:tcPr>
          <w:p w14:paraId="3951DD15" w14:textId="77777777" w:rsidR="007F2B29" w:rsidRDefault="007F2B29" w:rsidP="006E5810">
            <w:r>
              <w:t>String</w:t>
            </w:r>
          </w:p>
        </w:tc>
        <w:tc>
          <w:tcPr>
            <w:tcW w:w="578" w:type="pct"/>
            <w:vAlign w:val="center"/>
          </w:tcPr>
          <w:p w14:paraId="149B489F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  <w:vAlign w:val="center"/>
          </w:tcPr>
          <w:p w14:paraId="243DB502" w14:textId="77777777" w:rsidR="007F2B29" w:rsidRDefault="007F2B29" w:rsidP="006E5810"/>
        </w:tc>
        <w:tc>
          <w:tcPr>
            <w:tcW w:w="1225" w:type="pct"/>
          </w:tcPr>
          <w:p w14:paraId="6E55DEDF" w14:textId="77777777" w:rsidR="007F2B29" w:rsidRDefault="007F2B29" w:rsidP="006E5810">
            <w:r>
              <w:t>Title, i.e. Mr. or Mrs. For the guest, if any.</w:t>
            </w:r>
          </w:p>
        </w:tc>
        <w:tc>
          <w:tcPr>
            <w:tcW w:w="816" w:type="pct"/>
            <w:vAlign w:val="center"/>
          </w:tcPr>
          <w:p w14:paraId="18564E97" w14:textId="3433EBE8" w:rsidR="007F2B29" w:rsidRDefault="007F2B29" w:rsidP="00AA55FD">
            <w:pPr>
              <w:jc w:val="center"/>
            </w:pPr>
            <w:r>
              <w:t>N</w:t>
            </w:r>
          </w:p>
        </w:tc>
      </w:tr>
      <w:tr w:rsidR="007F2B29" w:rsidRPr="000B1ADA" w14:paraId="7F47CD58" w14:textId="4211B07A" w:rsidTr="00AA55FD">
        <w:tc>
          <w:tcPr>
            <w:tcW w:w="1019" w:type="pct"/>
            <w:vAlign w:val="center"/>
          </w:tcPr>
          <w:p w14:paraId="05846F8F" w14:textId="767F2F38" w:rsidR="007F2B29" w:rsidRDefault="007F2B29" w:rsidP="006E5810">
            <w:r>
              <w:t>partyId</w:t>
            </w:r>
          </w:p>
        </w:tc>
        <w:tc>
          <w:tcPr>
            <w:tcW w:w="676" w:type="pct"/>
            <w:vAlign w:val="center"/>
          </w:tcPr>
          <w:p w14:paraId="44B871BA" w14:textId="77777777" w:rsidR="007F2B29" w:rsidRDefault="007F2B29" w:rsidP="006E5810">
            <w:r>
              <w:t>String</w:t>
            </w:r>
          </w:p>
        </w:tc>
        <w:tc>
          <w:tcPr>
            <w:tcW w:w="578" w:type="pct"/>
            <w:vAlign w:val="center"/>
          </w:tcPr>
          <w:p w14:paraId="72EFCFEC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  <w:vAlign w:val="center"/>
          </w:tcPr>
          <w:p w14:paraId="75088B64" w14:textId="77777777" w:rsidR="007F2B29" w:rsidRDefault="007F2B29" w:rsidP="006E5810"/>
        </w:tc>
        <w:tc>
          <w:tcPr>
            <w:tcW w:w="1225" w:type="pct"/>
          </w:tcPr>
          <w:p w14:paraId="63D86281" w14:textId="3417144C" w:rsidR="007F2B29" w:rsidRPr="00BC2697" w:rsidRDefault="007F2B29" w:rsidP="006E5810">
            <w:r>
              <w:t>Not supported. To be removed.</w:t>
            </w:r>
          </w:p>
        </w:tc>
        <w:tc>
          <w:tcPr>
            <w:tcW w:w="816" w:type="pct"/>
            <w:vAlign w:val="center"/>
          </w:tcPr>
          <w:p w14:paraId="3BAC05F2" w14:textId="48AF5976" w:rsidR="007F2B29" w:rsidRDefault="007F2B29" w:rsidP="00AA55FD">
            <w:pPr>
              <w:jc w:val="center"/>
            </w:pPr>
            <w:r>
              <w:t>N</w:t>
            </w:r>
          </w:p>
        </w:tc>
      </w:tr>
      <w:tr w:rsidR="007F2B29" w:rsidRPr="000B1ADA" w14:paraId="5987B4AC" w14:textId="516CF5A5" w:rsidTr="00AA55FD">
        <w:tc>
          <w:tcPr>
            <w:tcW w:w="1019" w:type="pct"/>
            <w:vAlign w:val="center"/>
          </w:tcPr>
          <w:p w14:paraId="009DAB0C" w14:textId="63F49774" w:rsidR="007F2B29" w:rsidRDefault="007F2B29" w:rsidP="006E5810">
            <w:r>
              <w:t>guestId</w:t>
            </w:r>
          </w:p>
        </w:tc>
        <w:tc>
          <w:tcPr>
            <w:tcW w:w="676" w:type="pct"/>
            <w:vAlign w:val="center"/>
          </w:tcPr>
          <w:p w14:paraId="3BB7AB6C" w14:textId="0D2DED70" w:rsidR="007F2B29" w:rsidRDefault="007F2B29" w:rsidP="006E5810">
            <w:r>
              <w:t>Long</w:t>
            </w:r>
          </w:p>
        </w:tc>
        <w:tc>
          <w:tcPr>
            <w:tcW w:w="578" w:type="pct"/>
            <w:vAlign w:val="center"/>
          </w:tcPr>
          <w:p w14:paraId="103833B1" w14:textId="35FA9577" w:rsidR="007F2B29" w:rsidRDefault="007F2B29" w:rsidP="00AA55FD">
            <w:pPr>
              <w:jc w:val="center"/>
            </w:pPr>
          </w:p>
        </w:tc>
        <w:tc>
          <w:tcPr>
            <w:tcW w:w="685" w:type="pct"/>
            <w:vAlign w:val="center"/>
          </w:tcPr>
          <w:p w14:paraId="5723C9FE" w14:textId="77777777" w:rsidR="007F2B29" w:rsidRDefault="007F2B29" w:rsidP="006E5810"/>
        </w:tc>
        <w:tc>
          <w:tcPr>
            <w:tcW w:w="1225" w:type="pct"/>
          </w:tcPr>
          <w:p w14:paraId="1308F410" w14:textId="09DEC3F5" w:rsidR="007F2B29" w:rsidRDefault="007F2B29" w:rsidP="007F2B29">
            <w:r>
              <w:t>Not supported. To be removed.</w:t>
            </w:r>
          </w:p>
        </w:tc>
        <w:tc>
          <w:tcPr>
            <w:tcW w:w="816" w:type="pct"/>
            <w:vAlign w:val="center"/>
          </w:tcPr>
          <w:p w14:paraId="5C18A7E3" w14:textId="1F6A363C" w:rsidR="007F2B29" w:rsidRDefault="007F2B29" w:rsidP="00AA55FD">
            <w:pPr>
              <w:jc w:val="center"/>
            </w:pPr>
            <w:r>
              <w:t>N</w:t>
            </w:r>
          </w:p>
        </w:tc>
      </w:tr>
      <w:tr w:rsidR="007F2B29" w:rsidRPr="000B1ADA" w14:paraId="2746BC9A" w14:textId="38ED8D5A" w:rsidTr="00AA55FD">
        <w:tc>
          <w:tcPr>
            <w:tcW w:w="1019" w:type="pct"/>
            <w:vAlign w:val="center"/>
          </w:tcPr>
          <w:p w14:paraId="462B006D" w14:textId="6DA2B9F6" w:rsidR="007F2B29" w:rsidRDefault="007F2B29" w:rsidP="006E5810">
            <w:r>
              <w:t>dateOfBirth</w:t>
            </w:r>
          </w:p>
        </w:tc>
        <w:tc>
          <w:tcPr>
            <w:tcW w:w="676" w:type="pct"/>
            <w:vAlign w:val="center"/>
          </w:tcPr>
          <w:p w14:paraId="7ABC3C8C" w14:textId="77777777" w:rsidR="007F2B29" w:rsidRDefault="007F2B29" w:rsidP="006E5810">
            <w:r>
              <w:t>String</w:t>
            </w:r>
          </w:p>
        </w:tc>
        <w:tc>
          <w:tcPr>
            <w:tcW w:w="578" w:type="pct"/>
          </w:tcPr>
          <w:p w14:paraId="226BB6BB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</w:tcPr>
          <w:p w14:paraId="194DDEC1" w14:textId="77777777" w:rsidR="007F2B29" w:rsidRDefault="007F2B29" w:rsidP="006E5810"/>
        </w:tc>
        <w:tc>
          <w:tcPr>
            <w:tcW w:w="1225" w:type="pct"/>
          </w:tcPr>
          <w:p w14:paraId="5B675C24" w14:textId="42103A83" w:rsidR="007F2B29" w:rsidRDefault="007F2B29" w:rsidP="006E5810">
            <w:r>
              <w:t>Not supported. To be removed.</w:t>
            </w:r>
          </w:p>
        </w:tc>
        <w:tc>
          <w:tcPr>
            <w:tcW w:w="816" w:type="pct"/>
            <w:vAlign w:val="center"/>
          </w:tcPr>
          <w:p w14:paraId="0C548007" w14:textId="03A18963" w:rsidR="007F2B29" w:rsidRDefault="007F2B29" w:rsidP="00AA55FD">
            <w:pPr>
              <w:jc w:val="center"/>
            </w:pPr>
            <w:r>
              <w:t>N</w:t>
            </w:r>
          </w:p>
        </w:tc>
      </w:tr>
      <w:tr w:rsidR="007F2B29" w:rsidRPr="000B1ADA" w14:paraId="73D0CDA5" w14:textId="20C04737" w:rsidTr="00AA55FD">
        <w:tc>
          <w:tcPr>
            <w:tcW w:w="1019" w:type="pct"/>
            <w:vAlign w:val="center"/>
          </w:tcPr>
          <w:p w14:paraId="5FBE2C85" w14:textId="26459266" w:rsidR="007F2B29" w:rsidRDefault="007F2B29" w:rsidP="006E5810">
            <w:r>
              <w:t>status</w:t>
            </w:r>
          </w:p>
        </w:tc>
        <w:tc>
          <w:tcPr>
            <w:tcW w:w="676" w:type="pct"/>
            <w:vAlign w:val="center"/>
          </w:tcPr>
          <w:p w14:paraId="1DBEDC96" w14:textId="77777777" w:rsidR="007F2B29" w:rsidRDefault="007F2B29" w:rsidP="006E5810">
            <w:r>
              <w:t>String</w:t>
            </w:r>
          </w:p>
        </w:tc>
        <w:tc>
          <w:tcPr>
            <w:tcW w:w="578" w:type="pct"/>
          </w:tcPr>
          <w:p w14:paraId="3E211A0B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</w:tcPr>
          <w:p w14:paraId="16F0F0A4" w14:textId="77777777" w:rsidR="007F2B29" w:rsidRDefault="007F2B29" w:rsidP="006E5810"/>
        </w:tc>
        <w:tc>
          <w:tcPr>
            <w:tcW w:w="1225" w:type="pct"/>
          </w:tcPr>
          <w:p w14:paraId="344C727C" w14:textId="06258189" w:rsidR="007F2B29" w:rsidRDefault="007F2B29" w:rsidP="006E5810">
            <w:r>
              <w:t>Not supported. To be removed.</w:t>
            </w:r>
          </w:p>
        </w:tc>
        <w:tc>
          <w:tcPr>
            <w:tcW w:w="816" w:type="pct"/>
            <w:vAlign w:val="center"/>
          </w:tcPr>
          <w:p w14:paraId="0B78C514" w14:textId="67E70C8E" w:rsidR="007F2B29" w:rsidRDefault="007F2B29" w:rsidP="00AA55FD">
            <w:pPr>
              <w:jc w:val="center"/>
            </w:pPr>
            <w:r>
              <w:t>N</w:t>
            </w:r>
          </w:p>
        </w:tc>
      </w:tr>
      <w:tr w:rsidR="007F2B29" w:rsidRPr="000B1ADA" w14:paraId="1F370F3F" w14:textId="332D374E" w:rsidTr="00AA55FD">
        <w:tc>
          <w:tcPr>
            <w:tcW w:w="1019" w:type="pct"/>
            <w:vAlign w:val="center"/>
          </w:tcPr>
          <w:p w14:paraId="2C6E2189" w14:textId="2C4087AE" w:rsidR="007F2B29" w:rsidRDefault="007F2B29" w:rsidP="006E5810">
            <w:r>
              <w:t>countryCode</w:t>
            </w:r>
          </w:p>
        </w:tc>
        <w:tc>
          <w:tcPr>
            <w:tcW w:w="676" w:type="pct"/>
            <w:vAlign w:val="center"/>
          </w:tcPr>
          <w:p w14:paraId="18096282" w14:textId="43949ED1" w:rsidR="007F2B29" w:rsidRDefault="00AA55FD" w:rsidP="006E5810">
            <w:r>
              <w:t>String</w:t>
            </w:r>
          </w:p>
        </w:tc>
        <w:tc>
          <w:tcPr>
            <w:tcW w:w="578" w:type="pct"/>
          </w:tcPr>
          <w:p w14:paraId="3B14D19F" w14:textId="0BD8D0F4" w:rsidR="007F2B29" w:rsidRDefault="00AA55FD" w:rsidP="00AA55FD">
            <w:pPr>
              <w:jc w:val="center"/>
            </w:pPr>
            <w:r>
              <w:t>3</w:t>
            </w:r>
          </w:p>
        </w:tc>
        <w:tc>
          <w:tcPr>
            <w:tcW w:w="685" w:type="pct"/>
          </w:tcPr>
          <w:p w14:paraId="28BA83AD" w14:textId="77777777" w:rsidR="007F2B29" w:rsidRDefault="007F2B29" w:rsidP="006E5810"/>
        </w:tc>
        <w:tc>
          <w:tcPr>
            <w:tcW w:w="1225" w:type="pct"/>
          </w:tcPr>
          <w:p w14:paraId="165A3F32" w14:textId="140608B4" w:rsidR="007F2B29" w:rsidRDefault="007F2B29" w:rsidP="006E5810">
            <w:r>
              <w:t>Code of the country.</w:t>
            </w:r>
          </w:p>
        </w:tc>
        <w:tc>
          <w:tcPr>
            <w:tcW w:w="816" w:type="pct"/>
            <w:vAlign w:val="center"/>
          </w:tcPr>
          <w:p w14:paraId="68AF7729" w14:textId="46889D09" w:rsidR="007F2B29" w:rsidRDefault="007F2B29" w:rsidP="00AA55FD">
            <w:pPr>
              <w:jc w:val="center"/>
            </w:pPr>
            <w:r>
              <w:t>N</w:t>
            </w:r>
          </w:p>
        </w:tc>
      </w:tr>
      <w:tr w:rsidR="007F2B29" w:rsidRPr="000B1ADA" w14:paraId="44574124" w14:textId="2E7B5934" w:rsidTr="00AA55FD">
        <w:tc>
          <w:tcPr>
            <w:tcW w:w="1019" w:type="pct"/>
            <w:vAlign w:val="center"/>
          </w:tcPr>
          <w:p w14:paraId="1E50B290" w14:textId="6BF107B5" w:rsidR="007F2B29" w:rsidRDefault="00AA55FD" w:rsidP="006E5810">
            <w:r>
              <w:t>swid</w:t>
            </w:r>
          </w:p>
        </w:tc>
        <w:tc>
          <w:tcPr>
            <w:tcW w:w="676" w:type="pct"/>
            <w:vAlign w:val="center"/>
          </w:tcPr>
          <w:p w14:paraId="18DF0D84" w14:textId="7C15B48A" w:rsidR="007F2B29" w:rsidRDefault="00AA55FD" w:rsidP="006E5810">
            <w:r>
              <w:t>GUID</w:t>
            </w:r>
          </w:p>
        </w:tc>
        <w:tc>
          <w:tcPr>
            <w:tcW w:w="578" w:type="pct"/>
            <w:vAlign w:val="center"/>
          </w:tcPr>
          <w:p w14:paraId="40163434" w14:textId="17DCD59F" w:rsidR="007F2B29" w:rsidRDefault="007F2B29" w:rsidP="00AA55FD">
            <w:pPr>
              <w:jc w:val="center"/>
            </w:pPr>
          </w:p>
        </w:tc>
        <w:tc>
          <w:tcPr>
            <w:tcW w:w="685" w:type="pct"/>
            <w:vAlign w:val="center"/>
          </w:tcPr>
          <w:p w14:paraId="2EDD9206" w14:textId="77777777" w:rsidR="007F2B29" w:rsidRDefault="007F2B29" w:rsidP="006E5810"/>
        </w:tc>
        <w:tc>
          <w:tcPr>
            <w:tcW w:w="1225" w:type="pct"/>
          </w:tcPr>
          <w:p w14:paraId="0537AF93" w14:textId="0CB984CD" w:rsidR="007F2B29" w:rsidRDefault="00AA55FD" w:rsidP="00AA55FD">
            <w:r>
              <w:t xml:space="preserve">Starwave id. Not supported see section </w:t>
            </w:r>
            <w:r>
              <w:fldChar w:fldCharType="begin"/>
            </w:r>
            <w:r>
              <w:instrText xml:space="preserve"> REF _Ref362938677 \h  \* MERGEFORMAT </w:instrText>
            </w:r>
            <w:r>
              <w:fldChar w:fldCharType="separate"/>
            </w:r>
            <w:r>
              <w:t>Create Guest Identifier</w:t>
            </w:r>
            <w:r>
              <w:fldChar w:fldCharType="end"/>
            </w:r>
            <w:r>
              <w:t xml:space="preserve"> for more information on adding a guest identifier.</w:t>
            </w:r>
          </w:p>
        </w:tc>
        <w:tc>
          <w:tcPr>
            <w:tcW w:w="816" w:type="pct"/>
            <w:vAlign w:val="center"/>
          </w:tcPr>
          <w:p w14:paraId="4D19FCA7" w14:textId="442867AB" w:rsidR="007F2B29" w:rsidRDefault="00AA55FD" w:rsidP="00AA55FD">
            <w:pPr>
              <w:jc w:val="center"/>
            </w:pPr>
            <w:r>
              <w:t>N</w:t>
            </w:r>
          </w:p>
        </w:tc>
      </w:tr>
      <w:tr w:rsidR="007F2B29" w:rsidRPr="000B1ADA" w14:paraId="4DC0B8D5" w14:textId="78FE678F" w:rsidTr="00AA55FD">
        <w:tc>
          <w:tcPr>
            <w:tcW w:w="1019" w:type="pct"/>
            <w:vAlign w:val="center"/>
          </w:tcPr>
          <w:p w14:paraId="626AD865" w14:textId="296B1386" w:rsidR="007F2B29" w:rsidRDefault="00AA55FD" w:rsidP="006E5810">
            <w:r>
              <w:t>languageCode</w:t>
            </w:r>
          </w:p>
        </w:tc>
        <w:tc>
          <w:tcPr>
            <w:tcW w:w="676" w:type="pct"/>
            <w:vAlign w:val="center"/>
          </w:tcPr>
          <w:p w14:paraId="37FC7E1F" w14:textId="77777777" w:rsidR="007F2B29" w:rsidRDefault="007F2B29" w:rsidP="006E5810">
            <w:r>
              <w:t>Integer</w:t>
            </w:r>
          </w:p>
        </w:tc>
        <w:tc>
          <w:tcPr>
            <w:tcW w:w="578" w:type="pct"/>
            <w:vAlign w:val="center"/>
          </w:tcPr>
          <w:p w14:paraId="6C7F4686" w14:textId="5DAB8366" w:rsidR="007F2B29" w:rsidRDefault="00AA55FD" w:rsidP="00AA55FD">
            <w:pPr>
              <w:jc w:val="center"/>
            </w:pPr>
            <w:r>
              <w:t>3</w:t>
            </w:r>
          </w:p>
        </w:tc>
        <w:tc>
          <w:tcPr>
            <w:tcW w:w="685" w:type="pct"/>
            <w:vAlign w:val="center"/>
          </w:tcPr>
          <w:p w14:paraId="69C165A8" w14:textId="77777777" w:rsidR="007F2B29" w:rsidRDefault="007F2B29" w:rsidP="006E5810"/>
        </w:tc>
        <w:tc>
          <w:tcPr>
            <w:tcW w:w="1225" w:type="pct"/>
          </w:tcPr>
          <w:p w14:paraId="3B65DC49" w14:textId="77777777" w:rsidR="007F2B29" w:rsidRDefault="007F2B29" w:rsidP="006E5810">
            <w:r>
              <w:t xml:space="preserve">ID of the party the guest belongs to. Zero if the guest </w:t>
            </w:r>
            <w:r>
              <w:lastRenderedPageBreak/>
              <w:t xml:space="preserve">isn’t associated to a party. </w:t>
            </w:r>
          </w:p>
        </w:tc>
        <w:tc>
          <w:tcPr>
            <w:tcW w:w="816" w:type="pct"/>
            <w:vAlign w:val="center"/>
          </w:tcPr>
          <w:p w14:paraId="52D7D16F" w14:textId="053E7894" w:rsidR="007F2B29" w:rsidRDefault="00AA55FD" w:rsidP="00AA55FD">
            <w:pPr>
              <w:jc w:val="center"/>
            </w:pPr>
            <w:r>
              <w:lastRenderedPageBreak/>
              <w:t>N</w:t>
            </w:r>
          </w:p>
        </w:tc>
      </w:tr>
      <w:tr w:rsidR="007F2B29" w:rsidRPr="000B1ADA" w14:paraId="49E6BC79" w14:textId="3C8A6C29" w:rsidTr="00AA55FD">
        <w:tc>
          <w:tcPr>
            <w:tcW w:w="1019" w:type="pct"/>
            <w:vAlign w:val="center"/>
          </w:tcPr>
          <w:p w14:paraId="757F94D3" w14:textId="2AFD9B31" w:rsidR="007F2B29" w:rsidRDefault="00AA55FD" w:rsidP="006E5810">
            <w:r>
              <w:lastRenderedPageBreak/>
              <w:t>emailAddress</w:t>
            </w:r>
          </w:p>
        </w:tc>
        <w:tc>
          <w:tcPr>
            <w:tcW w:w="676" w:type="pct"/>
            <w:vAlign w:val="center"/>
          </w:tcPr>
          <w:p w14:paraId="3A7D4D80" w14:textId="5E376A16" w:rsidR="007F2B29" w:rsidRDefault="00AA55FD" w:rsidP="006E5810">
            <w:r>
              <w:t>String</w:t>
            </w:r>
          </w:p>
        </w:tc>
        <w:tc>
          <w:tcPr>
            <w:tcW w:w="578" w:type="pct"/>
            <w:vAlign w:val="center"/>
          </w:tcPr>
          <w:p w14:paraId="7413023C" w14:textId="0EEDAC2E" w:rsidR="007F2B29" w:rsidRDefault="00AA55FD" w:rsidP="00AA55FD">
            <w:pPr>
              <w:jc w:val="center"/>
            </w:pPr>
            <w:r>
              <w:t>200</w:t>
            </w:r>
          </w:p>
        </w:tc>
        <w:tc>
          <w:tcPr>
            <w:tcW w:w="685" w:type="pct"/>
            <w:vAlign w:val="center"/>
          </w:tcPr>
          <w:p w14:paraId="1849B6BA" w14:textId="77777777" w:rsidR="007F2B29" w:rsidRDefault="007F2B29" w:rsidP="006E5810"/>
        </w:tc>
        <w:tc>
          <w:tcPr>
            <w:tcW w:w="1225" w:type="pct"/>
          </w:tcPr>
          <w:p w14:paraId="5EF3CC05" w14:textId="59B0E699" w:rsidR="007F2B29" w:rsidRDefault="00AA55FD" w:rsidP="006E5810">
            <w:r>
              <w:t xml:space="preserve">The guest’s email address. </w:t>
            </w:r>
          </w:p>
        </w:tc>
        <w:tc>
          <w:tcPr>
            <w:tcW w:w="816" w:type="pct"/>
            <w:vAlign w:val="center"/>
          </w:tcPr>
          <w:p w14:paraId="25643CC2" w14:textId="48A48933" w:rsidR="007F2B29" w:rsidRDefault="00AA55FD" w:rsidP="00AA55FD">
            <w:pPr>
              <w:jc w:val="center"/>
            </w:pPr>
            <w:r>
              <w:t>N</w:t>
            </w:r>
          </w:p>
        </w:tc>
      </w:tr>
      <w:tr w:rsidR="007F2B29" w:rsidRPr="000B1ADA" w14:paraId="579B93C8" w14:textId="117BAC7B" w:rsidTr="00AA55FD">
        <w:tc>
          <w:tcPr>
            <w:tcW w:w="1019" w:type="pct"/>
            <w:vAlign w:val="center"/>
          </w:tcPr>
          <w:p w14:paraId="33D953EF" w14:textId="603491C5" w:rsidR="007F2B29" w:rsidRDefault="00AA55FD" w:rsidP="006E5810">
            <w:r>
              <w:t>parentEmail</w:t>
            </w:r>
          </w:p>
        </w:tc>
        <w:tc>
          <w:tcPr>
            <w:tcW w:w="676" w:type="pct"/>
            <w:vAlign w:val="center"/>
          </w:tcPr>
          <w:p w14:paraId="3375D9D5" w14:textId="77777777" w:rsidR="007F2B29" w:rsidRDefault="007F2B29" w:rsidP="006E5810">
            <w:r>
              <w:t>String</w:t>
            </w:r>
          </w:p>
        </w:tc>
        <w:tc>
          <w:tcPr>
            <w:tcW w:w="578" w:type="pct"/>
            <w:vAlign w:val="center"/>
          </w:tcPr>
          <w:p w14:paraId="4B328A55" w14:textId="5BC91685" w:rsidR="007F2B29" w:rsidRDefault="00AA55FD" w:rsidP="00AA55FD">
            <w:pPr>
              <w:jc w:val="center"/>
            </w:pPr>
            <w:r>
              <w:t>200</w:t>
            </w:r>
          </w:p>
        </w:tc>
        <w:tc>
          <w:tcPr>
            <w:tcW w:w="685" w:type="pct"/>
            <w:vAlign w:val="center"/>
          </w:tcPr>
          <w:p w14:paraId="6CF1C36E" w14:textId="77777777" w:rsidR="007F2B29" w:rsidRDefault="007F2B29" w:rsidP="006E5810"/>
        </w:tc>
        <w:tc>
          <w:tcPr>
            <w:tcW w:w="1225" w:type="pct"/>
          </w:tcPr>
          <w:p w14:paraId="11E34A06" w14:textId="6EB590AD" w:rsidR="007F2B29" w:rsidRDefault="00AA55FD" w:rsidP="006E5810">
            <w:r>
              <w:t>Scheculed to be deprecated.</w:t>
            </w:r>
          </w:p>
        </w:tc>
        <w:tc>
          <w:tcPr>
            <w:tcW w:w="816" w:type="pct"/>
            <w:vAlign w:val="center"/>
          </w:tcPr>
          <w:p w14:paraId="5094A188" w14:textId="467C2AC4" w:rsidR="007F2B29" w:rsidRDefault="00AA55FD" w:rsidP="00AA55FD">
            <w:pPr>
              <w:jc w:val="center"/>
            </w:pPr>
            <w:r>
              <w:t>N</w:t>
            </w:r>
          </w:p>
        </w:tc>
      </w:tr>
      <w:tr w:rsidR="007F2B29" w:rsidRPr="000B1ADA" w14:paraId="7CDF2D41" w14:textId="7105B6BE" w:rsidTr="002A45BD">
        <w:tc>
          <w:tcPr>
            <w:tcW w:w="1019" w:type="pct"/>
            <w:vAlign w:val="center"/>
          </w:tcPr>
          <w:p w14:paraId="06814410" w14:textId="4591E9C5" w:rsidR="007F2B29" w:rsidRDefault="00AA55FD" w:rsidP="006E5810">
            <w:r>
              <w:t>gender</w:t>
            </w:r>
          </w:p>
        </w:tc>
        <w:tc>
          <w:tcPr>
            <w:tcW w:w="676" w:type="pct"/>
            <w:vAlign w:val="center"/>
          </w:tcPr>
          <w:p w14:paraId="281CDC93" w14:textId="36831354" w:rsidR="007F2B29" w:rsidRDefault="00AA55FD" w:rsidP="00AA55FD">
            <w:r>
              <w:t>String</w:t>
            </w:r>
          </w:p>
        </w:tc>
        <w:tc>
          <w:tcPr>
            <w:tcW w:w="578" w:type="pct"/>
            <w:vAlign w:val="center"/>
          </w:tcPr>
          <w:p w14:paraId="7646C72B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  <w:vAlign w:val="center"/>
          </w:tcPr>
          <w:p w14:paraId="1453BFAC" w14:textId="77777777" w:rsidR="007F2B29" w:rsidRDefault="007F2B29" w:rsidP="006E5810"/>
        </w:tc>
        <w:tc>
          <w:tcPr>
            <w:tcW w:w="1225" w:type="pct"/>
          </w:tcPr>
          <w:p w14:paraId="6BECF77B" w14:textId="697EA1CA" w:rsidR="007F2B29" w:rsidRDefault="00AA55FD" w:rsidP="006E5810">
            <w:r>
              <w:t>Indicates gender of the guest. “MALE” or “FEMALE”. Scheduled to be deprecated.</w:t>
            </w:r>
          </w:p>
        </w:tc>
        <w:tc>
          <w:tcPr>
            <w:tcW w:w="816" w:type="pct"/>
            <w:vAlign w:val="center"/>
          </w:tcPr>
          <w:p w14:paraId="03409D26" w14:textId="0DCD223C" w:rsidR="007F2B29" w:rsidRDefault="002A45BD" w:rsidP="002A45BD">
            <w:pPr>
              <w:jc w:val="center"/>
            </w:pPr>
            <w:r>
              <w:t>N</w:t>
            </w:r>
          </w:p>
        </w:tc>
      </w:tr>
      <w:tr w:rsidR="007F2B29" w:rsidRPr="000B1ADA" w14:paraId="7FDC2DBB" w14:textId="60D973AC" w:rsidTr="002A45BD">
        <w:tc>
          <w:tcPr>
            <w:tcW w:w="1019" w:type="pct"/>
            <w:vAlign w:val="center"/>
          </w:tcPr>
          <w:p w14:paraId="18D81552" w14:textId="15DADEF2" w:rsidR="007F2B29" w:rsidRDefault="002A45BD" w:rsidP="006E5810">
            <w:r>
              <w:t>u</w:t>
            </w:r>
            <w:r w:rsidR="00AA55FD">
              <w:t>sername</w:t>
            </w:r>
          </w:p>
        </w:tc>
        <w:tc>
          <w:tcPr>
            <w:tcW w:w="676" w:type="pct"/>
            <w:vAlign w:val="center"/>
          </w:tcPr>
          <w:p w14:paraId="34B6A443" w14:textId="2C35183D" w:rsidR="007F2B29" w:rsidRDefault="00AA55FD" w:rsidP="006E5810">
            <w:r>
              <w:t>String</w:t>
            </w:r>
          </w:p>
        </w:tc>
        <w:tc>
          <w:tcPr>
            <w:tcW w:w="578" w:type="pct"/>
            <w:vAlign w:val="center"/>
          </w:tcPr>
          <w:p w14:paraId="5DC85E07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  <w:vAlign w:val="center"/>
          </w:tcPr>
          <w:p w14:paraId="6ACC1B84" w14:textId="77777777" w:rsidR="007F2B29" w:rsidRDefault="007F2B29" w:rsidP="006E5810"/>
        </w:tc>
        <w:tc>
          <w:tcPr>
            <w:tcW w:w="1225" w:type="pct"/>
          </w:tcPr>
          <w:p w14:paraId="33488327" w14:textId="0BEFABBD" w:rsidR="007F2B29" w:rsidRDefault="007F2B29" w:rsidP="006E5810"/>
        </w:tc>
        <w:tc>
          <w:tcPr>
            <w:tcW w:w="816" w:type="pct"/>
            <w:vAlign w:val="center"/>
          </w:tcPr>
          <w:p w14:paraId="11378886" w14:textId="11A70ECC" w:rsidR="007F2B29" w:rsidRDefault="002A45BD" w:rsidP="002A45BD">
            <w:pPr>
              <w:jc w:val="center"/>
            </w:pPr>
            <w:r>
              <w:t>N</w:t>
            </w:r>
          </w:p>
        </w:tc>
      </w:tr>
      <w:tr w:rsidR="007F2B29" w:rsidRPr="000B1ADA" w14:paraId="357256F6" w14:textId="1A7D2A8A" w:rsidTr="002A45BD">
        <w:tc>
          <w:tcPr>
            <w:tcW w:w="1019" w:type="pct"/>
          </w:tcPr>
          <w:p w14:paraId="3CD35279" w14:textId="37B30732" w:rsidR="007F2B29" w:rsidRDefault="002A45BD" w:rsidP="006E5810">
            <w:r>
              <w:t>a</w:t>
            </w:r>
            <w:r w:rsidR="00AA55FD">
              <w:t>vatar</w:t>
            </w:r>
          </w:p>
        </w:tc>
        <w:tc>
          <w:tcPr>
            <w:tcW w:w="676" w:type="pct"/>
          </w:tcPr>
          <w:p w14:paraId="120FC965" w14:textId="77777777" w:rsidR="007F2B29" w:rsidRDefault="007F2B29" w:rsidP="006E5810">
            <w:r>
              <w:t>String</w:t>
            </w:r>
          </w:p>
        </w:tc>
        <w:tc>
          <w:tcPr>
            <w:tcW w:w="578" w:type="pct"/>
          </w:tcPr>
          <w:p w14:paraId="02ADEE94" w14:textId="77777777" w:rsidR="007F2B29" w:rsidRDefault="007F2B29" w:rsidP="00AA55FD">
            <w:pPr>
              <w:jc w:val="center"/>
            </w:pPr>
          </w:p>
        </w:tc>
        <w:tc>
          <w:tcPr>
            <w:tcW w:w="685" w:type="pct"/>
          </w:tcPr>
          <w:p w14:paraId="65A650CC" w14:textId="77777777" w:rsidR="007F2B29" w:rsidRDefault="007F2B29" w:rsidP="006E5810"/>
        </w:tc>
        <w:tc>
          <w:tcPr>
            <w:tcW w:w="1225" w:type="pct"/>
          </w:tcPr>
          <w:p w14:paraId="38768252" w14:textId="693884B1" w:rsidR="007F2B29" w:rsidRDefault="007F2B29" w:rsidP="006E5810"/>
        </w:tc>
        <w:tc>
          <w:tcPr>
            <w:tcW w:w="816" w:type="pct"/>
            <w:vAlign w:val="center"/>
          </w:tcPr>
          <w:p w14:paraId="4ED5A9E7" w14:textId="50EF6806" w:rsidR="007F2B29" w:rsidRPr="00251D32" w:rsidRDefault="002A45BD" w:rsidP="002A45BD">
            <w:pPr>
              <w:jc w:val="center"/>
            </w:pPr>
            <w:r>
              <w:t>N</w:t>
            </w:r>
          </w:p>
        </w:tc>
      </w:tr>
      <w:tr w:rsidR="002A45BD" w:rsidRPr="000B1ADA" w14:paraId="11B1178A" w14:textId="77777777" w:rsidTr="002A45BD">
        <w:tc>
          <w:tcPr>
            <w:tcW w:w="1019" w:type="pct"/>
          </w:tcPr>
          <w:p w14:paraId="6D95216B" w14:textId="773B05F1" w:rsidR="002A45BD" w:rsidRDefault="002A45BD" w:rsidP="006E5810">
            <w:r>
              <w:t>type</w:t>
            </w:r>
          </w:p>
        </w:tc>
        <w:tc>
          <w:tcPr>
            <w:tcW w:w="676" w:type="pct"/>
          </w:tcPr>
          <w:p w14:paraId="0D30004F" w14:textId="3189B370" w:rsidR="002A45BD" w:rsidRDefault="002A45BD" w:rsidP="006E5810">
            <w:r>
              <w:t>String</w:t>
            </w:r>
          </w:p>
        </w:tc>
        <w:tc>
          <w:tcPr>
            <w:tcW w:w="578" w:type="pct"/>
          </w:tcPr>
          <w:p w14:paraId="058882B0" w14:textId="77777777" w:rsidR="002A45BD" w:rsidRDefault="002A45BD" w:rsidP="00AA55FD">
            <w:pPr>
              <w:jc w:val="center"/>
            </w:pPr>
          </w:p>
        </w:tc>
        <w:tc>
          <w:tcPr>
            <w:tcW w:w="685" w:type="pct"/>
          </w:tcPr>
          <w:p w14:paraId="610A3EF3" w14:textId="77777777" w:rsidR="002A45BD" w:rsidRDefault="002A45BD" w:rsidP="006E5810"/>
        </w:tc>
        <w:tc>
          <w:tcPr>
            <w:tcW w:w="1225" w:type="pct"/>
          </w:tcPr>
          <w:p w14:paraId="611DE623" w14:textId="0F2F6BE2" w:rsidR="002A45BD" w:rsidRDefault="002A45BD" w:rsidP="006E5810">
            <w:r>
              <w:t>Type of guest. Defaults to “Park Guest” if not specified.</w:t>
            </w:r>
          </w:p>
        </w:tc>
        <w:tc>
          <w:tcPr>
            <w:tcW w:w="816" w:type="pct"/>
            <w:vAlign w:val="center"/>
          </w:tcPr>
          <w:p w14:paraId="5312C234" w14:textId="0B7685B3" w:rsidR="002A45BD" w:rsidRPr="00251D32" w:rsidRDefault="002A45BD" w:rsidP="002A45BD">
            <w:pPr>
              <w:jc w:val="center"/>
            </w:pPr>
            <w:r>
              <w:t>N</w:t>
            </w:r>
          </w:p>
        </w:tc>
      </w:tr>
      <w:tr w:rsidR="002A45BD" w:rsidRPr="000B1ADA" w14:paraId="14E00677" w14:textId="77777777" w:rsidTr="002A45BD">
        <w:tc>
          <w:tcPr>
            <w:tcW w:w="1019" w:type="pct"/>
          </w:tcPr>
          <w:p w14:paraId="519243B1" w14:textId="7E78AFCE" w:rsidR="002A45BD" w:rsidRDefault="002A45BD" w:rsidP="006E5810">
            <w:r>
              <w:t>vis</w:t>
            </w:r>
            <w:r w:rsidR="00474753">
              <w:t>i</w:t>
            </w:r>
            <w:r>
              <w:t>tCount</w:t>
            </w:r>
          </w:p>
        </w:tc>
        <w:tc>
          <w:tcPr>
            <w:tcW w:w="676" w:type="pct"/>
          </w:tcPr>
          <w:p w14:paraId="733BACF2" w14:textId="41D2F7A1" w:rsidR="002A45BD" w:rsidRDefault="002A45BD" w:rsidP="006E5810">
            <w:r>
              <w:t>Integer</w:t>
            </w:r>
          </w:p>
        </w:tc>
        <w:tc>
          <w:tcPr>
            <w:tcW w:w="578" w:type="pct"/>
          </w:tcPr>
          <w:p w14:paraId="5366C356" w14:textId="77777777" w:rsidR="002A45BD" w:rsidRDefault="002A45BD" w:rsidP="00AA55FD">
            <w:pPr>
              <w:jc w:val="center"/>
            </w:pPr>
          </w:p>
        </w:tc>
        <w:tc>
          <w:tcPr>
            <w:tcW w:w="685" w:type="pct"/>
          </w:tcPr>
          <w:p w14:paraId="2860AB29" w14:textId="77777777" w:rsidR="002A45BD" w:rsidRDefault="002A45BD" w:rsidP="006E5810"/>
        </w:tc>
        <w:tc>
          <w:tcPr>
            <w:tcW w:w="1225" w:type="pct"/>
          </w:tcPr>
          <w:p w14:paraId="1F931378" w14:textId="12853731" w:rsidR="002A45BD" w:rsidRDefault="002A45BD" w:rsidP="006E5810">
            <w:r>
              <w:t>Number of visits by guest. To be removed.</w:t>
            </w:r>
          </w:p>
        </w:tc>
        <w:tc>
          <w:tcPr>
            <w:tcW w:w="816" w:type="pct"/>
            <w:vAlign w:val="center"/>
          </w:tcPr>
          <w:p w14:paraId="685EB8AF" w14:textId="5CF3DD7F" w:rsidR="002A45BD" w:rsidRPr="00251D32" w:rsidRDefault="002A45BD" w:rsidP="002A45BD">
            <w:pPr>
              <w:jc w:val="center"/>
            </w:pPr>
            <w:r>
              <w:t>N</w:t>
            </w:r>
          </w:p>
        </w:tc>
      </w:tr>
      <w:tr w:rsidR="002A45BD" w:rsidRPr="000B1ADA" w14:paraId="3CC9EF07" w14:textId="77777777" w:rsidTr="002A45BD">
        <w:tc>
          <w:tcPr>
            <w:tcW w:w="1019" w:type="pct"/>
          </w:tcPr>
          <w:p w14:paraId="24D859A9" w14:textId="05CFC3F3" w:rsidR="002A45BD" w:rsidRDefault="002A45BD" w:rsidP="006E5810">
            <w:r>
              <w:t>Links</w:t>
            </w:r>
          </w:p>
        </w:tc>
        <w:tc>
          <w:tcPr>
            <w:tcW w:w="676" w:type="pct"/>
          </w:tcPr>
          <w:p w14:paraId="1AF46038" w14:textId="0E9CEC24" w:rsidR="002A45BD" w:rsidRDefault="002A45BD" w:rsidP="006E5810">
            <w:r>
              <w:t>Object</w:t>
            </w:r>
          </w:p>
        </w:tc>
        <w:tc>
          <w:tcPr>
            <w:tcW w:w="578" w:type="pct"/>
          </w:tcPr>
          <w:p w14:paraId="2C1C042F" w14:textId="77777777" w:rsidR="002A45BD" w:rsidRDefault="002A45BD" w:rsidP="00AA55FD">
            <w:pPr>
              <w:jc w:val="center"/>
            </w:pPr>
          </w:p>
        </w:tc>
        <w:tc>
          <w:tcPr>
            <w:tcW w:w="685" w:type="pct"/>
          </w:tcPr>
          <w:p w14:paraId="49D94F9F" w14:textId="77777777" w:rsidR="002A45BD" w:rsidRDefault="002A45BD" w:rsidP="006E5810"/>
        </w:tc>
        <w:tc>
          <w:tcPr>
            <w:tcW w:w="1225" w:type="pct"/>
          </w:tcPr>
          <w:p w14:paraId="30D06AB8" w14:textId="351BD0A9" w:rsidR="002A45BD" w:rsidRDefault="002A45BD" w:rsidP="006E5810">
            <w:r>
              <w:t>Not supported. To be removed</w:t>
            </w:r>
          </w:p>
        </w:tc>
        <w:tc>
          <w:tcPr>
            <w:tcW w:w="816" w:type="pct"/>
            <w:vAlign w:val="center"/>
          </w:tcPr>
          <w:p w14:paraId="469AD428" w14:textId="0720A3FD" w:rsidR="002A45BD" w:rsidRPr="00251D32" w:rsidRDefault="002A45BD" w:rsidP="002A45BD">
            <w:pPr>
              <w:jc w:val="center"/>
            </w:pPr>
            <w:r>
              <w:t>N</w:t>
            </w:r>
          </w:p>
        </w:tc>
      </w:tr>
    </w:tbl>
    <w:p w14:paraId="082922AA" w14:textId="77777777" w:rsidR="00591804" w:rsidRDefault="00591804" w:rsidP="00591804">
      <w:pPr>
        <w:pStyle w:val="H4Body"/>
      </w:pPr>
    </w:p>
    <w:p w14:paraId="2D239339" w14:textId="77777777" w:rsidR="00591804" w:rsidRDefault="00591804" w:rsidP="00AD0964">
      <w:pPr>
        <w:pStyle w:val="Heading4"/>
        <w:numPr>
          <w:ilvl w:val="3"/>
          <w:numId w:val="5"/>
        </w:numPr>
      </w:pPr>
      <w:r>
        <w:t>Example</w:t>
      </w:r>
    </w:p>
    <w:p w14:paraId="637DFF77" w14:textId="77777777" w:rsidR="00474753" w:rsidRDefault="00474753" w:rsidP="00474753">
      <w:pPr>
        <w:pStyle w:val="H4Body"/>
      </w:pPr>
      <w:r>
        <w:t>{</w:t>
      </w:r>
    </w:p>
    <w:p w14:paraId="73BE6B64" w14:textId="77777777" w:rsidR="00474753" w:rsidRDefault="00474753" w:rsidP="00474753">
      <w:pPr>
        <w:pStyle w:val="H4Body"/>
      </w:pPr>
      <w:r>
        <w:t>"name":</w:t>
      </w:r>
    </w:p>
    <w:p w14:paraId="6B2AE27F" w14:textId="77777777" w:rsidR="00474753" w:rsidRDefault="00474753" w:rsidP="00474753">
      <w:pPr>
        <w:pStyle w:val="H4Body"/>
      </w:pPr>
      <w:r>
        <w:tab/>
        <w:t>{</w:t>
      </w:r>
    </w:p>
    <w:p w14:paraId="6740160C" w14:textId="77777777" w:rsidR="00474753" w:rsidRDefault="00474753" w:rsidP="00474753">
      <w:pPr>
        <w:pStyle w:val="H4Body"/>
      </w:pPr>
      <w:r>
        <w:tab/>
        <w:t>"lastName":"Smith",</w:t>
      </w:r>
    </w:p>
    <w:p w14:paraId="209ACA90" w14:textId="77777777" w:rsidR="00474753" w:rsidRDefault="00474753" w:rsidP="00474753">
      <w:pPr>
        <w:pStyle w:val="H4Body"/>
      </w:pPr>
      <w:r>
        <w:tab/>
        <w:t>"firstName":"Joshua",</w:t>
      </w:r>
    </w:p>
    <w:p w14:paraId="6D59C7FB" w14:textId="77777777" w:rsidR="00474753" w:rsidRDefault="00474753" w:rsidP="00474753">
      <w:pPr>
        <w:pStyle w:val="H4Body"/>
      </w:pPr>
      <w:r>
        <w:tab/>
        <w:t>"middleName":"Joseph",</w:t>
      </w:r>
    </w:p>
    <w:p w14:paraId="2859E7F0" w14:textId="77777777" w:rsidR="00474753" w:rsidRDefault="00474753" w:rsidP="00474753">
      <w:pPr>
        <w:pStyle w:val="H4Body"/>
      </w:pPr>
      <w:r>
        <w:tab/>
        <w:t>"suffix":"III",</w:t>
      </w:r>
    </w:p>
    <w:p w14:paraId="1C23B07D" w14:textId="77777777" w:rsidR="00474753" w:rsidRDefault="00474753" w:rsidP="00474753">
      <w:pPr>
        <w:pStyle w:val="H4Body"/>
      </w:pPr>
      <w:r>
        <w:tab/>
        <w:t>"title":"Mr."</w:t>
      </w:r>
    </w:p>
    <w:p w14:paraId="20367E22" w14:textId="77777777" w:rsidR="00474753" w:rsidRDefault="00474753" w:rsidP="00474753">
      <w:pPr>
        <w:pStyle w:val="H4Body"/>
      </w:pPr>
      <w:r>
        <w:tab/>
        <w:t>},</w:t>
      </w:r>
    </w:p>
    <w:p w14:paraId="6591A635" w14:textId="77777777" w:rsidR="00474753" w:rsidRDefault="00474753" w:rsidP="00474753">
      <w:pPr>
        <w:pStyle w:val="H4Body"/>
      </w:pPr>
      <w:r>
        <w:t>"countryCode":"US",</w:t>
      </w:r>
    </w:p>
    <w:p w14:paraId="1FA22083" w14:textId="77777777" w:rsidR="00474753" w:rsidRDefault="00474753" w:rsidP="00474753">
      <w:pPr>
        <w:pStyle w:val="H4Body"/>
      </w:pPr>
      <w:r>
        <w:t>"languageCode":"ENG",</w:t>
      </w:r>
    </w:p>
    <w:p w14:paraId="29C61297" w14:textId="77777777" w:rsidR="00474753" w:rsidRDefault="00474753" w:rsidP="00474753">
      <w:pPr>
        <w:pStyle w:val="H4Body"/>
      </w:pPr>
      <w:r>
        <w:t>"gender":"M",</w:t>
      </w:r>
    </w:p>
    <w:p w14:paraId="2EC3EBE5" w14:textId="77777777" w:rsidR="00474753" w:rsidRDefault="00474753" w:rsidP="00474753">
      <w:pPr>
        <w:pStyle w:val="H4Body"/>
      </w:pPr>
      <w:r>
        <w:t>"emailAddress":"test@tester.com",</w:t>
      </w:r>
    </w:p>
    <w:p w14:paraId="2D3D7D25" w14:textId="77777777" w:rsidR="00474753" w:rsidRDefault="00474753" w:rsidP="00474753">
      <w:pPr>
        <w:pStyle w:val="H4Body"/>
      </w:pPr>
      <w:r>
        <w:t>"visitCount":"23"</w:t>
      </w:r>
    </w:p>
    <w:p w14:paraId="03109667" w14:textId="2AF6BCD3" w:rsidR="00591804" w:rsidRPr="00591804" w:rsidRDefault="00474753" w:rsidP="00474753">
      <w:pPr>
        <w:pStyle w:val="H4Body"/>
      </w:pPr>
      <w:r>
        <w:t>}</w:t>
      </w:r>
    </w:p>
    <w:p w14:paraId="7C06C666" w14:textId="77777777" w:rsidR="00474753" w:rsidRPr="005556F1" w:rsidRDefault="00474753" w:rsidP="00474753">
      <w:pPr>
        <w:pStyle w:val="Heading3"/>
      </w:pPr>
      <w:bookmarkStart w:id="67" w:name="_Toc365371345"/>
      <w:r>
        <w:t>Response</w:t>
      </w:r>
      <w:bookmarkEnd w:id="67"/>
    </w:p>
    <w:p w14:paraId="69A89E88" w14:textId="77777777" w:rsidR="00474753" w:rsidRDefault="00474753" w:rsidP="00474753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474753" w:rsidRPr="000B1ADA" w14:paraId="76832349" w14:textId="77777777" w:rsidTr="006E5810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04D6B687" w14:textId="77777777" w:rsidR="00474753" w:rsidRPr="000B1ADA" w:rsidRDefault="00474753" w:rsidP="006E5810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3C251AD5" w14:textId="77777777" w:rsidR="00474753" w:rsidRPr="000B1ADA" w:rsidRDefault="00474753" w:rsidP="006E5810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474753" w:rsidRPr="000B1ADA" w14:paraId="5FBDB9C2" w14:textId="77777777" w:rsidTr="006E5810">
        <w:tc>
          <w:tcPr>
            <w:tcW w:w="2970" w:type="dxa"/>
            <w:vAlign w:val="center"/>
          </w:tcPr>
          <w:p w14:paraId="1FED936B" w14:textId="59D12C53" w:rsidR="00474753" w:rsidRPr="000B1ADA" w:rsidRDefault="00474753" w:rsidP="006E5810">
            <w:r>
              <w:t>201 Created</w:t>
            </w:r>
          </w:p>
        </w:tc>
        <w:tc>
          <w:tcPr>
            <w:tcW w:w="5886" w:type="dxa"/>
            <w:vAlign w:val="center"/>
          </w:tcPr>
          <w:p w14:paraId="783D38EC" w14:textId="77777777" w:rsidR="00474753" w:rsidRPr="000B1ADA" w:rsidRDefault="00474753" w:rsidP="006E5810">
            <w:r>
              <w:t>The request was processed successfully</w:t>
            </w:r>
            <w:r w:rsidRPr="000B1ADA">
              <w:t>.</w:t>
            </w:r>
          </w:p>
        </w:tc>
      </w:tr>
      <w:tr w:rsidR="00474753" w:rsidRPr="000B1ADA" w14:paraId="24961769" w14:textId="77777777" w:rsidTr="006E5810">
        <w:tc>
          <w:tcPr>
            <w:tcW w:w="2970" w:type="dxa"/>
            <w:vAlign w:val="center"/>
          </w:tcPr>
          <w:p w14:paraId="0C8C236B" w14:textId="77777777" w:rsidR="00474753" w:rsidRDefault="00474753" w:rsidP="006E5810">
            <w:r>
              <w:t>400 Bad Request</w:t>
            </w:r>
          </w:p>
        </w:tc>
        <w:tc>
          <w:tcPr>
            <w:tcW w:w="5886" w:type="dxa"/>
            <w:vAlign w:val="center"/>
          </w:tcPr>
          <w:p w14:paraId="77376E79" w14:textId="77777777" w:rsidR="00474753" w:rsidRDefault="00474753" w:rsidP="006E5810">
            <w:r w:rsidRPr="00366586">
              <w:t>This service was provided invalid input.</w:t>
            </w:r>
          </w:p>
        </w:tc>
      </w:tr>
      <w:tr w:rsidR="00474753" w:rsidRPr="000B1ADA" w14:paraId="73120443" w14:textId="77777777" w:rsidTr="006E5810">
        <w:tc>
          <w:tcPr>
            <w:tcW w:w="2970" w:type="dxa"/>
            <w:vAlign w:val="center"/>
          </w:tcPr>
          <w:p w14:paraId="2D0CEFF0" w14:textId="77777777" w:rsidR="00474753" w:rsidRPr="000B1ADA" w:rsidRDefault="00474753" w:rsidP="006E5810">
            <w:r>
              <w:t>404 Not Found</w:t>
            </w:r>
          </w:p>
        </w:tc>
        <w:tc>
          <w:tcPr>
            <w:tcW w:w="5886" w:type="dxa"/>
            <w:vAlign w:val="center"/>
          </w:tcPr>
          <w:p w14:paraId="645D8707" w14:textId="77777777" w:rsidR="00474753" w:rsidRPr="000B1ADA" w:rsidRDefault="00474753" w:rsidP="006E5810">
            <w:r>
              <w:t>The configuration data could not be found.</w:t>
            </w:r>
          </w:p>
        </w:tc>
      </w:tr>
      <w:tr w:rsidR="00474753" w:rsidRPr="000B1ADA" w14:paraId="6506355A" w14:textId="77777777" w:rsidTr="006E5810">
        <w:tc>
          <w:tcPr>
            <w:tcW w:w="2970" w:type="dxa"/>
            <w:vAlign w:val="center"/>
          </w:tcPr>
          <w:p w14:paraId="153A6DB0" w14:textId="77777777" w:rsidR="00474753" w:rsidRPr="000B1ADA" w:rsidRDefault="00474753" w:rsidP="006E5810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7D8EA96A" w14:textId="77777777" w:rsidR="00474753" w:rsidRPr="000B1ADA" w:rsidRDefault="00474753" w:rsidP="006E5810">
            <w:r>
              <w:t>The server raised an uncaught exception.</w:t>
            </w:r>
          </w:p>
        </w:tc>
      </w:tr>
    </w:tbl>
    <w:p w14:paraId="3A39A2A0" w14:textId="77777777" w:rsidR="00474753" w:rsidRDefault="00474753" w:rsidP="00474753">
      <w:pPr>
        <w:pStyle w:val="H4Body"/>
      </w:pPr>
    </w:p>
    <w:p w14:paraId="5020A14D" w14:textId="77777777" w:rsidR="00474753" w:rsidRDefault="00474753" w:rsidP="00AD0964">
      <w:pPr>
        <w:pStyle w:val="Heading4"/>
        <w:numPr>
          <w:ilvl w:val="3"/>
          <w:numId w:val="11"/>
        </w:numPr>
      </w:pPr>
      <w:r>
        <w:t>Response Body</w:t>
      </w:r>
    </w:p>
    <w:p w14:paraId="0ED8E443" w14:textId="77777777" w:rsidR="00474753" w:rsidRDefault="00474753" w:rsidP="00474753">
      <w:pPr>
        <w:pStyle w:val="H2Body"/>
        <w:ind w:left="1170"/>
      </w:pPr>
      <w:r>
        <w:t>The response body for this service will be empty.</w:t>
      </w:r>
    </w:p>
    <w:p w14:paraId="66FA3C8B" w14:textId="4E83E350" w:rsidR="0037156E" w:rsidRDefault="0037156E" w:rsidP="0037156E">
      <w:pPr>
        <w:pStyle w:val="Heading2"/>
      </w:pPr>
      <w:bookmarkStart w:id="68" w:name="_Toc365371346"/>
      <w:r>
        <w:t>Update Guest Email</w:t>
      </w:r>
      <w:bookmarkEnd w:id="68"/>
    </w:p>
    <w:p w14:paraId="4CFDF2C7" w14:textId="7C6F6BF1" w:rsidR="0037156E" w:rsidRPr="00502714" w:rsidRDefault="0037156E" w:rsidP="0037156E">
      <w:pPr>
        <w:pStyle w:val="H2Body"/>
      </w:pPr>
      <w:r>
        <w:t>This API will update the email address of a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37156E" w14:paraId="73051C73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557A8B7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4EF047F3" w14:textId="33C4F5CD" w:rsidR="0037156E" w:rsidRDefault="0037156E" w:rsidP="0037156E">
            <w:pPr>
              <w:pStyle w:val="H2Body"/>
              <w:ind w:left="0"/>
            </w:pPr>
            <w:r>
              <w:t>/guest</w:t>
            </w:r>
            <w:r w:rsidR="0097623E">
              <w:t>/email</w:t>
            </w:r>
          </w:p>
        </w:tc>
      </w:tr>
      <w:tr w:rsidR="0037156E" w14:paraId="31DFBB48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6216C8D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6B4E31F7" w14:textId="1DC1B093" w:rsidR="0037156E" w:rsidRDefault="0037156E" w:rsidP="0037156E">
            <w:pPr>
              <w:pStyle w:val="H2Body"/>
              <w:ind w:left="0"/>
            </w:pPr>
            <w:r>
              <w:t>PUT</w:t>
            </w:r>
          </w:p>
        </w:tc>
      </w:tr>
      <w:tr w:rsidR="0037156E" w14:paraId="372A519A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F207805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4BA940DE" w14:textId="77777777" w:rsidR="0037156E" w:rsidRDefault="0037156E" w:rsidP="0037156E">
            <w:pPr>
              <w:pStyle w:val="H2Body"/>
              <w:ind w:left="0"/>
            </w:pPr>
            <w:r>
              <w:t>JSON</w:t>
            </w:r>
          </w:p>
        </w:tc>
      </w:tr>
      <w:tr w:rsidR="0037156E" w14:paraId="0993D93F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D894953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46CEE0D3" w14:textId="77777777" w:rsidR="0037156E" w:rsidRDefault="0037156E" w:rsidP="0037156E">
            <w:pPr>
              <w:pStyle w:val="H2Body"/>
              <w:ind w:left="0"/>
            </w:pPr>
            <w:r>
              <w:t>false</w:t>
            </w:r>
          </w:p>
        </w:tc>
      </w:tr>
      <w:tr w:rsidR="0037156E" w14:paraId="00080818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0801EA28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4C80B0B6" w14:textId="77777777" w:rsidR="0037156E" w:rsidRDefault="003715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4F2B2941" w14:textId="77777777" w:rsidR="0037156E" w:rsidRDefault="0037156E" w:rsidP="0037156E">
      <w:pPr>
        <w:pStyle w:val="H2Body"/>
      </w:pPr>
    </w:p>
    <w:p w14:paraId="45DA86B8" w14:textId="53669467" w:rsidR="0037156E" w:rsidRPr="00354225" w:rsidRDefault="0037156E" w:rsidP="0037156E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7ED40013" w14:textId="614D282B" w:rsidR="0037156E" w:rsidRDefault="0037156E" w:rsidP="0037156E">
      <w:pPr>
        <w:pStyle w:val="Heading2"/>
      </w:pPr>
      <w:bookmarkStart w:id="69" w:name="_Toc365371347"/>
      <w:r>
        <w:t>Update Guest Details</w:t>
      </w:r>
      <w:bookmarkEnd w:id="69"/>
    </w:p>
    <w:p w14:paraId="19F0BBD1" w14:textId="0A90BFE0" w:rsidR="0037156E" w:rsidRPr="00502714" w:rsidRDefault="0037156E" w:rsidP="0037156E">
      <w:pPr>
        <w:pStyle w:val="H2Body"/>
      </w:pPr>
      <w:r>
        <w:t>This API will update the details of a guest using the specified data.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97623E" w14:paraId="57A34A7F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7B96CCC" w14:textId="77777777" w:rsidR="0097623E" w:rsidRPr="004C7AF7" w:rsidRDefault="0097623E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4F8FB86F" w14:textId="3F74981B" w:rsidR="0097623E" w:rsidRDefault="0097623E" w:rsidP="005E59B4">
            <w:pPr>
              <w:pStyle w:val="H2Body"/>
              <w:ind w:left="0"/>
            </w:pPr>
            <w:r>
              <w:t>/guest</w:t>
            </w:r>
          </w:p>
        </w:tc>
      </w:tr>
      <w:tr w:rsidR="0097623E" w14:paraId="53484643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E6DD19D" w14:textId="77777777" w:rsidR="0097623E" w:rsidRPr="004C7AF7" w:rsidRDefault="0097623E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460F47F4" w14:textId="77777777" w:rsidR="0097623E" w:rsidRDefault="0097623E" w:rsidP="005E59B4">
            <w:pPr>
              <w:pStyle w:val="H2Body"/>
              <w:ind w:left="0"/>
            </w:pPr>
            <w:r>
              <w:t>PUT</w:t>
            </w:r>
          </w:p>
        </w:tc>
      </w:tr>
      <w:tr w:rsidR="0097623E" w14:paraId="1B858C6D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6BC6464" w14:textId="77777777" w:rsidR="0097623E" w:rsidRPr="004C7AF7" w:rsidRDefault="0097623E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546400F5" w14:textId="77777777" w:rsidR="0097623E" w:rsidRDefault="0097623E" w:rsidP="005E59B4">
            <w:pPr>
              <w:pStyle w:val="H2Body"/>
              <w:ind w:left="0"/>
            </w:pPr>
            <w:r>
              <w:t>JSON</w:t>
            </w:r>
          </w:p>
        </w:tc>
      </w:tr>
      <w:tr w:rsidR="0097623E" w14:paraId="78635401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D68E7C5" w14:textId="77777777" w:rsidR="0097623E" w:rsidRPr="004C7AF7" w:rsidRDefault="0097623E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6C9056EB" w14:textId="77777777" w:rsidR="0097623E" w:rsidRDefault="0097623E" w:rsidP="005E59B4">
            <w:pPr>
              <w:pStyle w:val="H2Body"/>
              <w:ind w:left="0"/>
            </w:pPr>
            <w:r>
              <w:t>false</w:t>
            </w:r>
          </w:p>
        </w:tc>
      </w:tr>
      <w:tr w:rsidR="0097623E" w14:paraId="58DF4E64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59A9417" w14:textId="77777777" w:rsidR="0097623E" w:rsidRPr="004C7AF7" w:rsidRDefault="0097623E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662FF538" w14:textId="77777777" w:rsidR="0097623E" w:rsidRDefault="0097623E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09CF457F" w14:textId="77777777" w:rsidR="0097623E" w:rsidRDefault="0097623E" w:rsidP="0097623E">
      <w:pPr>
        <w:pStyle w:val="H2Body"/>
      </w:pPr>
    </w:p>
    <w:p w14:paraId="1E6D3167" w14:textId="221816D7" w:rsidR="00B80888" w:rsidRDefault="00B80888" w:rsidP="00B80888">
      <w:pPr>
        <w:pStyle w:val="Heading3"/>
      </w:pPr>
      <w:bookmarkStart w:id="70" w:name="_Toc365371348"/>
      <w:r>
        <w:t>Request</w:t>
      </w:r>
      <w:bookmarkEnd w:id="70"/>
    </w:p>
    <w:p w14:paraId="36A3722A" w14:textId="120299FD" w:rsidR="00B80888" w:rsidRPr="00B80888" w:rsidRDefault="00B80888" w:rsidP="00B80888">
      <w:pPr>
        <w:pStyle w:val="H3Body"/>
      </w:pPr>
      <w:r>
        <w:t>See Create Guest Request section for details.</w:t>
      </w:r>
    </w:p>
    <w:p w14:paraId="7E248A22" w14:textId="1A19F221" w:rsidR="00B80888" w:rsidRDefault="00B80888" w:rsidP="00B80888">
      <w:pPr>
        <w:pStyle w:val="Heading3"/>
      </w:pPr>
      <w:bookmarkStart w:id="71" w:name="_Toc365371349"/>
      <w:r>
        <w:t>Response</w:t>
      </w:r>
      <w:bookmarkEnd w:id="71"/>
    </w:p>
    <w:p w14:paraId="5E597DF3" w14:textId="20FD54EF" w:rsidR="00B80888" w:rsidRPr="00B80888" w:rsidRDefault="00B80888" w:rsidP="00B80888">
      <w:pPr>
        <w:pStyle w:val="H3Body"/>
      </w:pPr>
      <w:r>
        <w:t>See Create Guest Response section for details.</w:t>
      </w:r>
    </w:p>
    <w:p w14:paraId="7DED604E" w14:textId="177E919F" w:rsidR="0037156E" w:rsidRDefault="0037156E" w:rsidP="0037156E">
      <w:pPr>
        <w:pStyle w:val="Heading1"/>
      </w:pPr>
      <w:bookmarkStart w:id="72" w:name="_Toc365371350"/>
      <w:r>
        <w:t>xBand</w:t>
      </w:r>
      <w:bookmarkEnd w:id="72"/>
    </w:p>
    <w:p w14:paraId="7C8F5873" w14:textId="5A1AA1C7" w:rsidR="00DF3474" w:rsidRPr="0037156E" w:rsidRDefault="00DF3474" w:rsidP="00DF3474">
      <w:r>
        <w:t>The following sections document the APIs that provide details about an xBand and related guest data.</w:t>
      </w:r>
    </w:p>
    <w:p w14:paraId="02370270" w14:textId="360F2084" w:rsidR="0097623E" w:rsidRDefault="0097623E" w:rsidP="0097623E">
      <w:pPr>
        <w:pStyle w:val="Heading2"/>
      </w:pPr>
      <w:bookmarkStart w:id="73" w:name="_Toc365371351"/>
      <w:r>
        <w:t>Assign xBand</w:t>
      </w:r>
      <w:bookmarkEnd w:id="73"/>
    </w:p>
    <w:p w14:paraId="2CD677BB" w14:textId="77777777" w:rsidR="00151FCA" w:rsidRPr="00502714" w:rsidRDefault="00151FCA" w:rsidP="00151FCA">
      <w:pPr>
        <w:pStyle w:val="H2Body"/>
      </w:pPr>
      <w:r>
        <w:t>This API will update the details of a guest using the specified data.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5B176801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ABBFA1B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5876A7FD" w14:textId="55AF814F" w:rsidR="00151FCA" w:rsidRDefault="00E736E3" w:rsidP="005E59B4">
            <w:pPr>
              <w:pStyle w:val="H2Body"/>
              <w:ind w:left="0"/>
            </w:pPr>
            <w:r>
              <w:t>/xband</w:t>
            </w:r>
            <w:r w:rsidR="00362B16" w:rsidRPr="00362B16">
              <w:t>/{xbandId}/{guestId}</w:t>
            </w:r>
          </w:p>
        </w:tc>
      </w:tr>
      <w:tr w:rsidR="00151FCA" w14:paraId="0B94331B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BFDD910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447D0777" w14:textId="3E1033AA" w:rsidR="00151FCA" w:rsidRDefault="00362B16" w:rsidP="005E59B4">
            <w:pPr>
              <w:pStyle w:val="H2Body"/>
              <w:ind w:left="0"/>
            </w:pPr>
            <w:r>
              <w:t>GET</w:t>
            </w:r>
          </w:p>
        </w:tc>
      </w:tr>
      <w:tr w:rsidR="00151FCA" w14:paraId="5F8D4B18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F79423D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79EEF72C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7791EF87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A86B827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2D53813E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27CC5A29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49EFD3D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5265D5EA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65AB9CCD" w14:textId="77777777" w:rsidR="00151FCA" w:rsidRDefault="00151FCA" w:rsidP="00151FCA">
      <w:pPr>
        <w:pStyle w:val="H2Body"/>
      </w:pPr>
    </w:p>
    <w:p w14:paraId="03AB5060" w14:textId="5E840E5C" w:rsidR="00151FCA" w:rsidRPr="00354225" w:rsidRDefault="00151FCA" w:rsidP="00151FCA">
      <w:pPr>
        <w:pStyle w:val="H2Body"/>
      </w:pPr>
      <w:r w:rsidRPr="00A67167">
        <w:t xml:space="preserve">The documentation for this API has been removed. </w:t>
      </w:r>
      <w:r w:rsidR="00AC3E4F">
        <w:t>This API has been removed. Use POST method instead.</w:t>
      </w:r>
    </w:p>
    <w:p w14:paraId="745683E7" w14:textId="497A6548" w:rsidR="0097623E" w:rsidRDefault="0097623E" w:rsidP="0097623E">
      <w:pPr>
        <w:pStyle w:val="Heading2"/>
      </w:pPr>
      <w:bookmarkStart w:id="74" w:name="_Toc365371352"/>
      <w:r>
        <w:t>Unassign xBand</w:t>
      </w:r>
      <w:bookmarkEnd w:id="74"/>
    </w:p>
    <w:p w14:paraId="4AE66F70" w14:textId="705065AD" w:rsidR="00151FCA" w:rsidRPr="00502714" w:rsidRDefault="00151FCA" w:rsidP="00151FCA">
      <w:pPr>
        <w:pStyle w:val="H2Body"/>
      </w:pPr>
      <w:r>
        <w:t xml:space="preserve">This API will </w:t>
      </w:r>
      <w:r w:rsidR="00AC3E4F">
        <w:t>remove the assignment of an xBand from a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261871BC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054DF019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1A00A722" w14:textId="4BE03060" w:rsidR="00151FCA" w:rsidRDefault="00E736E3" w:rsidP="005E59B4">
            <w:pPr>
              <w:pStyle w:val="H2Body"/>
              <w:ind w:left="0"/>
            </w:pPr>
            <w:r>
              <w:t>/xband</w:t>
            </w:r>
            <w:r w:rsidR="00665E77">
              <w:t>/unassign/{xbandId}/{guestId}</w:t>
            </w:r>
          </w:p>
        </w:tc>
      </w:tr>
      <w:tr w:rsidR="00151FCA" w14:paraId="31F3DFF4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2CFFD7C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503C3CC3" w14:textId="64458757" w:rsidR="00151FCA" w:rsidRDefault="00665E77" w:rsidP="005E59B4">
            <w:pPr>
              <w:pStyle w:val="H2Body"/>
              <w:ind w:left="0"/>
            </w:pPr>
            <w:r>
              <w:t>GET</w:t>
            </w:r>
          </w:p>
        </w:tc>
      </w:tr>
      <w:tr w:rsidR="00151FCA" w14:paraId="3F63D899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3E368AE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7633E1A1" w14:textId="2F152177" w:rsidR="00151FCA" w:rsidRDefault="00665E77" w:rsidP="005E59B4">
            <w:pPr>
              <w:pStyle w:val="H2Body"/>
              <w:ind w:left="0"/>
            </w:pPr>
            <w:r>
              <w:t>HTTP Response</w:t>
            </w:r>
          </w:p>
        </w:tc>
      </w:tr>
      <w:tr w:rsidR="00151FCA" w14:paraId="2B36F450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47929D7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67470926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5724576A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6475E0D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2AF01362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283A5BEB" w14:textId="77777777" w:rsidR="00151FCA" w:rsidRDefault="00151FCA" w:rsidP="00151FCA">
      <w:pPr>
        <w:pStyle w:val="H2Body"/>
      </w:pPr>
    </w:p>
    <w:p w14:paraId="7125584B" w14:textId="77777777" w:rsidR="00B02FD2" w:rsidRDefault="00B02FD2" w:rsidP="00B02FD2">
      <w:pPr>
        <w:pStyle w:val="Heading4"/>
      </w:pPr>
      <w:bookmarkStart w:id="75" w:name="_Toc365371353"/>
      <w:r>
        <w:t>Path Variables</w:t>
      </w:r>
    </w:p>
    <w:p w14:paraId="0BDD6BCF" w14:textId="77777777" w:rsidR="00B02FD2" w:rsidRPr="0040056A" w:rsidRDefault="00B02FD2" w:rsidP="00B02FD2">
      <w:pPr>
        <w:pStyle w:val="H4Body"/>
        <w:rPr>
          <w:b/>
        </w:rPr>
      </w:pPr>
      <w:r w:rsidRPr="0040056A">
        <w:rPr>
          <w:b/>
        </w:rPr>
        <w:t>Data Format Details</w:t>
      </w:r>
    </w:p>
    <w:tbl>
      <w:tblPr>
        <w:tblStyle w:val="TableGrid"/>
        <w:tblW w:w="4605" w:type="pct"/>
        <w:tblInd w:w="1188" w:type="dxa"/>
        <w:tblLayout w:type="fixed"/>
        <w:tblLook w:val="04A0" w:firstRow="1" w:lastRow="0" w:firstColumn="1" w:lastColumn="0" w:noHBand="0" w:noVBand="1"/>
      </w:tblPr>
      <w:tblGrid>
        <w:gridCol w:w="1798"/>
        <w:gridCol w:w="1194"/>
        <w:gridCol w:w="1058"/>
        <w:gridCol w:w="1168"/>
        <w:gridCol w:w="2162"/>
        <w:gridCol w:w="1439"/>
      </w:tblGrid>
      <w:tr w:rsidR="00B02FD2" w:rsidRPr="000B1ADA" w14:paraId="5B9C28FC" w14:textId="77777777" w:rsidTr="00A034C2">
        <w:trPr>
          <w:trHeight w:val="620"/>
        </w:trPr>
        <w:tc>
          <w:tcPr>
            <w:tcW w:w="1019" w:type="pct"/>
            <w:shd w:val="clear" w:color="auto" w:fill="F2F2F2" w:themeFill="background1" w:themeFillShade="F2"/>
          </w:tcPr>
          <w:p w14:paraId="487D980D" w14:textId="77777777" w:rsidR="00B02FD2" w:rsidRPr="000B1ADA" w:rsidRDefault="00B02FD2" w:rsidP="00A034C2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77" w:type="pct"/>
            <w:shd w:val="clear" w:color="auto" w:fill="F2F2F2" w:themeFill="background1" w:themeFillShade="F2"/>
          </w:tcPr>
          <w:p w14:paraId="153EF8E0" w14:textId="77777777" w:rsidR="00B02FD2" w:rsidRPr="000B1ADA" w:rsidRDefault="00B02FD2" w:rsidP="00A034C2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00" w:type="pct"/>
            <w:shd w:val="clear" w:color="auto" w:fill="F2F2F2" w:themeFill="background1" w:themeFillShade="F2"/>
          </w:tcPr>
          <w:p w14:paraId="2BDE6E29" w14:textId="77777777" w:rsidR="00B02FD2" w:rsidRDefault="00B02FD2" w:rsidP="00A034C2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662" w:type="pct"/>
            <w:shd w:val="clear" w:color="auto" w:fill="F2F2F2" w:themeFill="background1" w:themeFillShade="F2"/>
          </w:tcPr>
          <w:p w14:paraId="0F34EAFF" w14:textId="77777777" w:rsidR="00B02FD2" w:rsidRDefault="00B02FD2" w:rsidP="00A034C2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1226" w:type="pct"/>
            <w:shd w:val="clear" w:color="auto" w:fill="F2F2F2" w:themeFill="background1" w:themeFillShade="F2"/>
          </w:tcPr>
          <w:p w14:paraId="7C27F2C7" w14:textId="77777777" w:rsidR="00B02FD2" w:rsidRDefault="00B02FD2" w:rsidP="00A034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6" w:type="pct"/>
            <w:shd w:val="clear" w:color="auto" w:fill="F2F2F2" w:themeFill="background1" w:themeFillShade="F2"/>
          </w:tcPr>
          <w:p w14:paraId="2399BAB3" w14:textId="77777777" w:rsidR="00B02FD2" w:rsidRDefault="00B02FD2" w:rsidP="00A034C2">
            <w:pPr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B02FD2" w:rsidRPr="000B1ADA" w14:paraId="74469A25" w14:textId="77777777" w:rsidTr="00A034C2">
        <w:tc>
          <w:tcPr>
            <w:tcW w:w="1019" w:type="pct"/>
            <w:vAlign w:val="center"/>
          </w:tcPr>
          <w:p w14:paraId="10DD4216" w14:textId="494A0ADC" w:rsidR="00B02FD2" w:rsidRPr="000B1ADA" w:rsidRDefault="00B02FD2" w:rsidP="00A034C2">
            <w:r>
              <w:t>xbandId</w:t>
            </w:r>
          </w:p>
        </w:tc>
        <w:tc>
          <w:tcPr>
            <w:tcW w:w="677" w:type="pct"/>
            <w:vAlign w:val="center"/>
          </w:tcPr>
          <w:p w14:paraId="133D071C" w14:textId="77777777" w:rsidR="00B02FD2" w:rsidRPr="000B1ADA" w:rsidRDefault="00B02FD2" w:rsidP="00A034C2">
            <w:r>
              <w:t>Long</w:t>
            </w:r>
          </w:p>
        </w:tc>
        <w:tc>
          <w:tcPr>
            <w:tcW w:w="600" w:type="pct"/>
            <w:vAlign w:val="center"/>
          </w:tcPr>
          <w:p w14:paraId="27466ABB" w14:textId="77777777" w:rsidR="00B02FD2" w:rsidRDefault="00B02FD2" w:rsidP="00A034C2">
            <w:pPr>
              <w:jc w:val="center"/>
            </w:pPr>
          </w:p>
        </w:tc>
        <w:tc>
          <w:tcPr>
            <w:tcW w:w="662" w:type="pct"/>
            <w:vAlign w:val="center"/>
          </w:tcPr>
          <w:p w14:paraId="53794C31" w14:textId="77777777" w:rsidR="00B02FD2" w:rsidRDefault="00B02FD2" w:rsidP="00A034C2"/>
        </w:tc>
        <w:tc>
          <w:tcPr>
            <w:tcW w:w="1226" w:type="pct"/>
          </w:tcPr>
          <w:p w14:paraId="6F6CDFD8" w14:textId="3D8226AC" w:rsidR="00B02FD2" w:rsidRDefault="00B02FD2" w:rsidP="00B02FD2">
            <w:r>
              <w:t>IDMS ID of the xBand.</w:t>
            </w:r>
          </w:p>
        </w:tc>
        <w:tc>
          <w:tcPr>
            <w:tcW w:w="816" w:type="pct"/>
            <w:vAlign w:val="center"/>
          </w:tcPr>
          <w:p w14:paraId="3ED45ED3" w14:textId="77777777" w:rsidR="00B02FD2" w:rsidRDefault="00B02FD2" w:rsidP="00A034C2">
            <w:pPr>
              <w:jc w:val="center"/>
            </w:pPr>
            <w:r>
              <w:t>Y</w:t>
            </w:r>
          </w:p>
        </w:tc>
      </w:tr>
      <w:tr w:rsidR="00B02FD2" w:rsidRPr="000B1ADA" w14:paraId="20AF829C" w14:textId="77777777" w:rsidTr="00A034C2">
        <w:tc>
          <w:tcPr>
            <w:tcW w:w="1019" w:type="pct"/>
            <w:vAlign w:val="center"/>
          </w:tcPr>
          <w:p w14:paraId="539460F2" w14:textId="72365310" w:rsidR="00B02FD2" w:rsidRDefault="00B02FD2" w:rsidP="00A034C2">
            <w:r>
              <w:t>guestId</w:t>
            </w:r>
          </w:p>
        </w:tc>
        <w:tc>
          <w:tcPr>
            <w:tcW w:w="677" w:type="pct"/>
            <w:vAlign w:val="center"/>
          </w:tcPr>
          <w:p w14:paraId="7E580624" w14:textId="77777777" w:rsidR="00B02FD2" w:rsidRDefault="00B02FD2" w:rsidP="00A034C2">
            <w:r>
              <w:t>Long</w:t>
            </w:r>
          </w:p>
        </w:tc>
        <w:tc>
          <w:tcPr>
            <w:tcW w:w="600" w:type="pct"/>
            <w:vAlign w:val="center"/>
          </w:tcPr>
          <w:p w14:paraId="11F0984E" w14:textId="77777777" w:rsidR="00B02FD2" w:rsidRDefault="00B02FD2" w:rsidP="00A034C2">
            <w:pPr>
              <w:jc w:val="center"/>
            </w:pPr>
          </w:p>
        </w:tc>
        <w:tc>
          <w:tcPr>
            <w:tcW w:w="662" w:type="pct"/>
            <w:vAlign w:val="center"/>
          </w:tcPr>
          <w:p w14:paraId="560F9A50" w14:textId="77777777" w:rsidR="00B02FD2" w:rsidRDefault="00B02FD2" w:rsidP="00A034C2"/>
        </w:tc>
        <w:tc>
          <w:tcPr>
            <w:tcW w:w="1226" w:type="pct"/>
          </w:tcPr>
          <w:p w14:paraId="2F9FCED2" w14:textId="6EBD7C38" w:rsidR="00B02FD2" w:rsidRDefault="00B02FD2" w:rsidP="00B02FD2">
            <w:r>
              <w:t>IDMS ID of the guest.</w:t>
            </w:r>
          </w:p>
        </w:tc>
        <w:tc>
          <w:tcPr>
            <w:tcW w:w="816" w:type="pct"/>
            <w:vAlign w:val="center"/>
          </w:tcPr>
          <w:p w14:paraId="20CE2D60" w14:textId="77777777" w:rsidR="00B02FD2" w:rsidRDefault="00B02FD2" w:rsidP="00A034C2">
            <w:pPr>
              <w:jc w:val="center"/>
            </w:pPr>
            <w:r>
              <w:t>Y</w:t>
            </w:r>
          </w:p>
        </w:tc>
      </w:tr>
    </w:tbl>
    <w:p w14:paraId="2D71FFB4" w14:textId="77D7C74E" w:rsidR="00151FCA" w:rsidRDefault="00151FCA" w:rsidP="00151FCA">
      <w:pPr>
        <w:pStyle w:val="Heading2"/>
      </w:pPr>
      <w:r>
        <w:t>Update Type</w:t>
      </w:r>
      <w:bookmarkEnd w:id="75"/>
    </w:p>
    <w:p w14:paraId="2D4E1216" w14:textId="21FD6279" w:rsidR="00151FCA" w:rsidRPr="00502714" w:rsidRDefault="00151FCA" w:rsidP="00151FCA">
      <w:pPr>
        <w:pStyle w:val="H2Body"/>
      </w:pPr>
      <w:r>
        <w:t xml:space="preserve">This API will update </w:t>
      </w:r>
      <w:r w:rsidR="00AC3E4F">
        <w:t>the type of an xBand</w:t>
      </w:r>
      <w:r>
        <w:t>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2B601FB2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71894B6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750DBEDD" w14:textId="645E1CF9" w:rsidR="00151FCA" w:rsidRDefault="00E736E3" w:rsidP="005E59B4">
            <w:pPr>
              <w:pStyle w:val="H2Body"/>
              <w:ind w:left="0"/>
            </w:pPr>
            <w:r>
              <w:t>/xband</w:t>
            </w:r>
          </w:p>
        </w:tc>
      </w:tr>
      <w:tr w:rsidR="00151FCA" w14:paraId="55C8F6F4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1ACA970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77ECE2E2" w14:textId="77777777" w:rsidR="00151FCA" w:rsidRDefault="00151FCA" w:rsidP="005E59B4">
            <w:pPr>
              <w:pStyle w:val="H2Body"/>
              <w:ind w:left="0"/>
            </w:pPr>
            <w:r>
              <w:t>PUT</w:t>
            </w:r>
          </w:p>
        </w:tc>
      </w:tr>
      <w:tr w:rsidR="00151FCA" w14:paraId="0849CB5E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9B6DC6A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173285F5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1FA967FE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20B93F1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61374044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3B706801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1073558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4C96420A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6252B731" w14:textId="77777777" w:rsidR="00151FCA" w:rsidRDefault="00151FCA" w:rsidP="00151FCA">
      <w:pPr>
        <w:pStyle w:val="H2Body"/>
      </w:pPr>
    </w:p>
    <w:p w14:paraId="1A4AC1EC" w14:textId="791E487F" w:rsidR="00151FCA" w:rsidRPr="00354225" w:rsidRDefault="00151FCA" w:rsidP="00151FCA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7B0BA043" w14:textId="0297B7A1" w:rsidR="00151FCA" w:rsidRDefault="00151FCA" w:rsidP="00151FCA">
      <w:pPr>
        <w:pStyle w:val="Heading2"/>
      </w:pPr>
      <w:bookmarkStart w:id="76" w:name="_Toc365371354"/>
      <w:r>
        <w:t>Assign xBand</w:t>
      </w:r>
      <w:bookmarkEnd w:id="76"/>
    </w:p>
    <w:p w14:paraId="40FE3C86" w14:textId="3B928F74" w:rsidR="00151FCA" w:rsidRPr="00502714" w:rsidRDefault="00151FCA" w:rsidP="00151FCA">
      <w:pPr>
        <w:pStyle w:val="H2Body"/>
      </w:pPr>
      <w:r>
        <w:t xml:space="preserve">This API will </w:t>
      </w:r>
      <w:r w:rsidR="00AC3E4F">
        <w:t>assign an xBand to a guest</w:t>
      </w:r>
      <w:r>
        <w:t>.</w:t>
      </w:r>
      <w:r w:rsidR="00AC3E4F">
        <w:t xml:space="preserve"> If the xBand is already assigned, that assignment will be removed.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43B02962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464A696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5457B463" w14:textId="7F65B101" w:rsidR="00151FCA" w:rsidRDefault="00E736E3" w:rsidP="005E59B4">
            <w:pPr>
              <w:pStyle w:val="H2Body"/>
              <w:ind w:left="0"/>
            </w:pPr>
            <w:r>
              <w:t>/xband</w:t>
            </w:r>
            <w:r w:rsidR="00AC3E4F">
              <w:t>/assign</w:t>
            </w:r>
          </w:p>
        </w:tc>
      </w:tr>
      <w:tr w:rsidR="00151FCA" w14:paraId="68BAC905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58307243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559C5020" w14:textId="1EFD0D5B" w:rsidR="00151FCA" w:rsidRDefault="00AC3E4F" w:rsidP="005E59B4">
            <w:pPr>
              <w:pStyle w:val="H2Body"/>
              <w:ind w:left="0"/>
            </w:pPr>
            <w:r>
              <w:t>POST</w:t>
            </w:r>
          </w:p>
        </w:tc>
      </w:tr>
      <w:tr w:rsidR="00151FCA" w14:paraId="417A83D9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0BEA626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0CF8D7C6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307A592E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420E929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4D9D8EC1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207C0FDE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0BC1619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2AA89580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52796C3F" w14:textId="77777777" w:rsidR="00151FCA" w:rsidRDefault="00151FCA" w:rsidP="00151FCA">
      <w:pPr>
        <w:pStyle w:val="H2Body"/>
      </w:pPr>
    </w:p>
    <w:p w14:paraId="67DD24DB" w14:textId="77777777" w:rsidR="0040056A" w:rsidRDefault="0040056A" w:rsidP="0040056A">
      <w:pPr>
        <w:pStyle w:val="Heading3"/>
      </w:pPr>
      <w:bookmarkStart w:id="77" w:name="_Toc365371355"/>
      <w:r>
        <w:t>Request</w:t>
      </w:r>
      <w:bookmarkEnd w:id="77"/>
    </w:p>
    <w:p w14:paraId="29DBD009" w14:textId="77777777" w:rsidR="0040056A" w:rsidRDefault="0040056A" w:rsidP="0040056A">
      <w:pPr>
        <w:pStyle w:val="Heading4"/>
      </w:pPr>
      <w:r>
        <w:t>Path Variables</w:t>
      </w:r>
    </w:p>
    <w:p w14:paraId="70C8A103" w14:textId="77777777" w:rsidR="0040056A" w:rsidRPr="0040056A" w:rsidRDefault="0040056A" w:rsidP="0040056A">
      <w:pPr>
        <w:pStyle w:val="H4Body"/>
      </w:pPr>
      <w:r>
        <w:t>No path variables need to be specified.</w:t>
      </w:r>
    </w:p>
    <w:p w14:paraId="5BD5F5B0" w14:textId="77777777" w:rsidR="0040056A" w:rsidRDefault="0040056A" w:rsidP="0040056A">
      <w:pPr>
        <w:pStyle w:val="Heading4"/>
      </w:pPr>
      <w:r>
        <w:t>Request Body</w:t>
      </w:r>
    </w:p>
    <w:p w14:paraId="73993316" w14:textId="77777777" w:rsidR="0040056A" w:rsidRDefault="0040056A" w:rsidP="0040056A">
      <w:pPr>
        <w:pStyle w:val="H4Body"/>
      </w:pPr>
      <w:r>
        <w:t>JSON</w:t>
      </w:r>
    </w:p>
    <w:p w14:paraId="5749C183" w14:textId="77777777" w:rsidR="0040056A" w:rsidRPr="0040056A" w:rsidRDefault="0040056A" w:rsidP="0040056A">
      <w:pPr>
        <w:pStyle w:val="H4Body"/>
        <w:rPr>
          <w:b/>
        </w:rPr>
      </w:pPr>
      <w:r w:rsidRPr="0040056A">
        <w:rPr>
          <w:b/>
        </w:rPr>
        <w:t>Data Format Details</w:t>
      </w:r>
    </w:p>
    <w:tbl>
      <w:tblPr>
        <w:tblStyle w:val="TableGrid"/>
        <w:tblW w:w="4605" w:type="pct"/>
        <w:tblInd w:w="1188" w:type="dxa"/>
        <w:tblLayout w:type="fixed"/>
        <w:tblLook w:val="04A0" w:firstRow="1" w:lastRow="0" w:firstColumn="1" w:lastColumn="0" w:noHBand="0" w:noVBand="1"/>
      </w:tblPr>
      <w:tblGrid>
        <w:gridCol w:w="1798"/>
        <w:gridCol w:w="1194"/>
        <w:gridCol w:w="1058"/>
        <w:gridCol w:w="1168"/>
        <w:gridCol w:w="2162"/>
        <w:gridCol w:w="1439"/>
      </w:tblGrid>
      <w:tr w:rsidR="00123737" w:rsidRPr="000B1ADA" w14:paraId="5AF68035" w14:textId="77777777" w:rsidTr="00BE4AEB">
        <w:trPr>
          <w:trHeight w:val="620"/>
        </w:trPr>
        <w:tc>
          <w:tcPr>
            <w:tcW w:w="1019" w:type="pct"/>
            <w:shd w:val="clear" w:color="auto" w:fill="F2F2F2" w:themeFill="background1" w:themeFillShade="F2"/>
          </w:tcPr>
          <w:p w14:paraId="2CC33AB7" w14:textId="77777777" w:rsidR="00123737" w:rsidRPr="000B1ADA" w:rsidRDefault="00123737" w:rsidP="006E5810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77" w:type="pct"/>
            <w:shd w:val="clear" w:color="auto" w:fill="F2F2F2" w:themeFill="background1" w:themeFillShade="F2"/>
          </w:tcPr>
          <w:p w14:paraId="58B04343" w14:textId="77777777" w:rsidR="00123737" w:rsidRPr="000B1ADA" w:rsidRDefault="00123737" w:rsidP="006E581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00" w:type="pct"/>
            <w:shd w:val="clear" w:color="auto" w:fill="F2F2F2" w:themeFill="background1" w:themeFillShade="F2"/>
          </w:tcPr>
          <w:p w14:paraId="7D1157CC" w14:textId="77777777" w:rsidR="00123737" w:rsidRDefault="00123737" w:rsidP="006E5810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662" w:type="pct"/>
            <w:shd w:val="clear" w:color="auto" w:fill="F2F2F2" w:themeFill="background1" w:themeFillShade="F2"/>
          </w:tcPr>
          <w:p w14:paraId="1D6233FC" w14:textId="77777777" w:rsidR="00123737" w:rsidRDefault="00123737" w:rsidP="006E5810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1226" w:type="pct"/>
            <w:shd w:val="clear" w:color="auto" w:fill="F2F2F2" w:themeFill="background1" w:themeFillShade="F2"/>
          </w:tcPr>
          <w:p w14:paraId="5B70FC39" w14:textId="77777777" w:rsidR="00123737" w:rsidRDefault="00123737" w:rsidP="006E5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6" w:type="pct"/>
            <w:shd w:val="clear" w:color="auto" w:fill="F2F2F2" w:themeFill="background1" w:themeFillShade="F2"/>
          </w:tcPr>
          <w:p w14:paraId="188900F5" w14:textId="77777777" w:rsidR="00123737" w:rsidRDefault="00123737" w:rsidP="006E5810">
            <w:pPr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123737" w:rsidRPr="000B1ADA" w14:paraId="59DD629A" w14:textId="77777777" w:rsidTr="00BE4AEB">
        <w:tc>
          <w:tcPr>
            <w:tcW w:w="1019" w:type="pct"/>
            <w:vAlign w:val="center"/>
          </w:tcPr>
          <w:p w14:paraId="3DA15CDA" w14:textId="009CB0AD" w:rsidR="00123737" w:rsidRPr="000B1ADA" w:rsidRDefault="00123737" w:rsidP="006E5810">
            <w:r>
              <w:t>guestId</w:t>
            </w:r>
          </w:p>
        </w:tc>
        <w:tc>
          <w:tcPr>
            <w:tcW w:w="677" w:type="pct"/>
            <w:vAlign w:val="center"/>
          </w:tcPr>
          <w:p w14:paraId="7273EABD" w14:textId="2B64D02A" w:rsidR="00123737" w:rsidRPr="000B1ADA" w:rsidRDefault="00123737" w:rsidP="006E5810">
            <w:r>
              <w:t>Long</w:t>
            </w:r>
          </w:p>
        </w:tc>
        <w:tc>
          <w:tcPr>
            <w:tcW w:w="600" w:type="pct"/>
            <w:vAlign w:val="center"/>
          </w:tcPr>
          <w:p w14:paraId="640142CE" w14:textId="5592A3D3" w:rsidR="00123737" w:rsidRDefault="00123737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1F6CB347" w14:textId="77777777" w:rsidR="00123737" w:rsidRDefault="00123737" w:rsidP="006E5810"/>
        </w:tc>
        <w:tc>
          <w:tcPr>
            <w:tcW w:w="1226" w:type="pct"/>
          </w:tcPr>
          <w:p w14:paraId="2826677D" w14:textId="25F8DAAB" w:rsidR="00123737" w:rsidRDefault="00123737" w:rsidP="006E5810">
            <w:r>
              <w:t>IDMS ID of the guest.</w:t>
            </w:r>
          </w:p>
        </w:tc>
        <w:tc>
          <w:tcPr>
            <w:tcW w:w="816" w:type="pct"/>
            <w:vAlign w:val="center"/>
          </w:tcPr>
          <w:p w14:paraId="645CDED4" w14:textId="77777777" w:rsidR="00123737" w:rsidRDefault="00123737" w:rsidP="006E5810">
            <w:pPr>
              <w:jc w:val="center"/>
            </w:pPr>
            <w:r>
              <w:t>Y</w:t>
            </w:r>
          </w:p>
        </w:tc>
      </w:tr>
      <w:tr w:rsidR="00123737" w:rsidRPr="000B1ADA" w14:paraId="692592D7" w14:textId="77777777" w:rsidTr="00BE4AEB">
        <w:tc>
          <w:tcPr>
            <w:tcW w:w="1019" w:type="pct"/>
            <w:vAlign w:val="center"/>
          </w:tcPr>
          <w:p w14:paraId="1D1C83E4" w14:textId="5CA7D759" w:rsidR="00123737" w:rsidRDefault="00123737" w:rsidP="006E5810">
            <w:r>
              <w:t>xbandId</w:t>
            </w:r>
          </w:p>
        </w:tc>
        <w:tc>
          <w:tcPr>
            <w:tcW w:w="677" w:type="pct"/>
            <w:vAlign w:val="center"/>
          </w:tcPr>
          <w:p w14:paraId="69FC826A" w14:textId="6D6138CE" w:rsidR="00123737" w:rsidRDefault="00123737" w:rsidP="006E5810">
            <w:r>
              <w:t>Long</w:t>
            </w:r>
          </w:p>
        </w:tc>
        <w:tc>
          <w:tcPr>
            <w:tcW w:w="600" w:type="pct"/>
            <w:vAlign w:val="center"/>
          </w:tcPr>
          <w:p w14:paraId="17240C61" w14:textId="77777777" w:rsidR="00123737" w:rsidRDefault="00123737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5CFB9FFB" w14:textId="77777777" w:rsidR="00123737" w:rsidRDefault="00123737" w:rsidP="006E5810"/>
        </w:tc>
        <w:tc>
          <w:tcPr>
            <w:tcW w:w="1226" w:type="pct"/>
          </w:tcPr>
          <w:p w14:paraId="3C35499C" w14:textId="6D2CF645" w:rsidR="00123737" w:rsidRDefault="00BE4AEB" w:rsidP="006E5810">
            <w:r>
              <w:t>IDMS ID of the xBand.</w:t>
            </w:r>
          </w:p>
        </w:tc>
        <w:tc>
          <w:tcPr>
            <w:tcW w:w="816" w:type="pct"/>
            <w:vAlign w:val="center"/>
          </w:tcPr>
          <w:p w14:paraId="6355AEF3" w14:textId="77777777" w:rsidR="00123737" w:rsidRDefault="00123737" w:rsidP="006E5810">
            <w:pPr>
              <w:jc w:val="center"/>
            </w:pPr>
            <w:r>
              <w:t>Y</w:t>
            </w:r>
          </w:p>
        </w:tc>
      </w:tr>
    </w:tbl>
    <w:p w14:paraId="163E2320" w14:textId="77777777" w:rsidR="0040056A" w:rsidRDefault="0040056A" w:rsidP="00AD0964">
      <w:pPr>
        <w:pStyle w:val="Heading4"/>
        <w:numPr>
          <w:ilvl w:val="3"/>
          <w:numId w:val="13"/>
        </w:numPr>
      </w:pPr>
      <w:r>
        <w:t>Example</w:t>
      </w:r>
    </w:p>
    <w:p w14:paraId="68D64622" w14:textId="77777777" w:rsidR="0040056A" w:rsidRDefault="0040056A" w:rsidP="0040056A">
      <w:pPr>
        <w:pStyle w:val="H4Body"/>
      </w:pPr>
      <w:r>
        <w:t>{</w:t>
      </w:r>
    </w:p>
    <w:p w14:paraId="7F4D7970" w14:textId="77777777" w:rsidR="0040056A" w:rsidRDefault="0040056A" w:rsidP="0040056A">
      <w:pPr>
        <w:pStyle w:val="H4Body"/>
      </w:pPr>
      <w:r>
        <w:t>"guestId":"35985187",</w:t>
      </w:r>
    </w:p>
    <w:p w14:paraId="5A38BDE3" w14:textId="77777777" w:rsidR="0040056A" w:rsidRDefault="0040056A" w:rsidP="0040056A">
      <w:pPr>
        <w:pStyle w:val="H4Body"/>
      </w:pPr>
      <w:r>
        <w:t>"xbandId":"36000808"</w:t>
      </w:r>
    </w:p>
    <w:p w14:paraId="4DD9A593" w14:textId="77777777" w:rsidR="0040056A" w:rsidRPr="004C7F44" w:rsidRDefault="0040056A" w:rsidP="0040056A">
      <w:pPr>
        <w:pStyle w:val="H4Body"/>
      </w:pPr>
      <w:r>
        <w:t>}</w:t>
      </w:r>
    </w:p>
    <w:p w14:paraId="25FB3EC3" w14:textId="77777777" w:rsidR="0040056A" w:rsidRDefault="0040056A" w:rsidP="0040056A">
      <w:pPr>
        <w:pStyle w:val="Heading3"/>
      </w:pPr>
      <w:bookmarkStart w:id="78" w:name="_Toc365371356"/>
      <w:r>
        <w:t>Response</w:t>
      </w:r>
      <w:bookmarkEnd w:id="78"/>
    </w:p>
    <w:p w14:paraId="32A37D8E" w14:textId="77777777" w:rsidR="0040056A" w:rsidRDefault="0040056A" w:rsidP="0040056A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40056A" w:rsidRPr="000B1ADA" w14:paraId="7827BD98" w14:textId="77777777" w:rsidTr="006E5810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5148BB3" w14:textId="77777777" w:rsidR="0040056A" w:rsidRPr="000B1ADA" w:rsidRDefault="0040056A" w:rsidP="006E5810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40402712" w14:textId="77777777" w:rsidR="0040056A" w:rsidRPr="000B1ADA" w:rsidRDefault="0040056A" w:rsidP="006E5810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40056A" w:rsidRPr="000B1ADA" w14:paraId="78EB7931" w14:textId="77777777" w:rsidTr="006E5810">
        <w:tc>
          <w:tcPr>
            <w:tcW w:w="2970" w:type="dxa"/>
            <w:vAlign w:val="center"/>
          </w:tcPr>
          <w:p w14:paraId="27A16B2E" w14:textId="4DD6DA01" w:rsidR="0040056A" w:rsidRPr="000B1ADA" w:rsidRDefault="0040056A" w:rsidP="006E5810">
            <w:r>
              <w:t>200 OK</w:t>
            </w:r>
          </w:p>
        </w:tc>
        <w:tc>
          <w:tcPr>
            <w:tcW w:w="5886" w:type="dxa"/>
            <w:vAlign w:val="center"/>
          </w:tcPr>
          <w:p w14:paraId="76997A08" w14:textId="77777777" w:rsidR="0040056A" w:rsidRPr="000B1ADA" w:rsidRDefault="0040056A" w:rsidP="006E5810">
            <w:r>
              <w:t>The request was processed successfully</w:t>
            </w:r>
            <w:r w:rsidRPr="000B1ADA">
              <w:t>.</w:t>
            </w:r>
          </w:p>
        </w:tc>
      </w:tr>
      <w:tr w:rsidR="0040056A" w:rsidRPr="000B1ADA" w14:paraId="1C69AC91" w14:textId="77777777" w:rsidTr="006E5810">
        <w:tc>
          <w:tcPr>
            <w:tcW w:w="2970" w:type="dxa"/>
            <w:vAlign w:val="center"/>
          </w:tcPr>
          <w:p w14:paraId="023CDBBC" w14:textId="3BB416A2" w:rsidR="0040056A" w:rsidRDefault="0040056A" w:rsidP="006E5810">
            <w:r>
              <w:t>400 Bad Request</w:t>
            </w:r>
          </w:p>
        </w:tc>
        <w:tc>
          <w:tcPr>
            <w:tcW w:w="5886" w:type="dxa"/>
            <w:vAlign w:val="center"/>
          </w:tcPr>
          <w:p w14:paraId="73C6604F" w14:textId="3569A79E" w:rsidR="0040056A" w:rsidRDefault="0040056A" w:rsidP="006E5810">
            <w:r w:rsidRPr="00366586">
              <w:t>This service was provided invalid input.</w:t>
            </w:r>
          </w:p>
        </w:tc>
      </w:tr>
      <w:tr w:rsidR="0040056A" w:rsidRPr="000B1ADA" w14:paraId="2C75C4DB" w14:textId="77777777" w:rsidTr="006E5810">
        <w:tc>
          <w:tcPr>
            <w:tcW w:w="2970" w:type="dxa"/>
            <w:vAlign w:val="center"/>
          </w:tcPr>
          <w:p w14:paraId="7C954967" w14:textId="77777777" w:rsidR="0040056A" w:rsidRPr="000B1ADA" w:rsidRDefault="0040056A" w:rsidP="006E5810">
            <w:r>
              <w:t>404 Not Found</w:t>
            </w:r>
          </w:p>
        </w:tc>
        <w:tc>
          <w:tcPr>
            <w:tcW w:w="5886" w:type="dxa"/>
            <w:vAlign w:val="center"/>
          </w:tcPr>
          <w:p w14:paraId="062DF752" w14:textId="77777777" w:rsidR="0040056A" w:rsidRPr="000B1ADA" w:rsidRDefault="0040056A" w:rsidP="006E5810">
            <w:r>
              <w:t>The configuration data could not be found.</w:t>
            </w:r>
          </w:p>
        </w:tc>
      </w:tr>
    </w:tbl>
    <w:p w14:paraId="2DA07035" w14:textId="77777777" w:rsidR="0040056A" w:rsidRDefault="0040056A" w:rsidP="0040056A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0056A" w:rsidRPr="000B1ADA" w14:paraId="002AB51A" w14:textId="77777777" w:rsidTr="006E5810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7EFD643C" w14:textId="77777777" w:rsidR="0040056A" w:rsidRPr="000B1ADA" w:rsidRDefault="0040056A" w:rsidP="006E5810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59FB60D5" w14:textId="77777777" w:rsidR="0040056A" w:rsidRPr="000B1ADA" w:rsidRDefault="0040056A" w:rsidP="006E5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1BBEC225" w14:textId="77777777" w:rsidR="0040056A" w:rsidRDefault="0040056A" w:rsidP="006E5810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0056A" w:rsidRPr="000B1ADA" w14:paraId="3E98546D" w14:textId="77777777" w:rsidTr="006E5810">
        <w:tc>
          <w:tcPr>
            <w:tcW w:w="1646" w:type="dxa"/>
            <w:vAlign w:val="center"/>
          </w:tcPr>
          <w:p w14:paraId="017247A5" w14:textId="77777777" w:rsidR="0040056A" w:rsidRPr="000B1ADA" w:rsidRDefault="0040056A" w:rsidP="006E5810">
            <w:r>
              <w:t>Content-Type</w:t>
            </w:r>
          </w:p>
        </w:tc>
        <w:tc>
          <w:tcPr>
            <w:tcW w:w="3124" w:type="dxa"/>
            <w:vAlign w:val="center"/>
          </w:tcPr>
          <w:p w14:paraId="183323F7" w14:textId="77777777" w:rsidR="0040056A" w:rsidRPr="000B1ADA" w:rsidRDefault="0040056A" w:rsidP="006E5810">
            <w:r>
              <w:t>The response content type</w:t>
            </w:r>
          </w:p>
        </w:tc>
        <w:tc>
          <w:tcPr>
            <w:tcW w:w="4050" w:type="dxa"/>
          </w:tcPr>
          <w:p w14:paraId="7CF78438" w14:textId="77777777" w:rsidR="0040056A" w:rsidRDefault="0040056A" w:rsidP="006E5810">
            <w:r>
              <w:t>application/json;charset=utf-8</w:t>
            </w:r>
          </w:p>
        </w:tc>
      </w:tr>
    </w:tbl>
    <w:p w14:paraId="74EBABA4" w14:textId="77777777" w:rsidR="0040056A" w:rsidRDefault="0040056A" w:rsidP="0040056A">
      <w:pPr>
        <w:pStyle w:val="Heading4"/>
      </w:pPr>
      <w:r>
        <w:t>Response Body</w:t>
      </w:r>
    </w:p>
    <w:p w14:paraId="01AB3EB7" w14:textId="6B030067" w:rsidR="0040056A" w:rsidRPr="0040056A" w:rsidRDefault="0040056A" w:rsidP="0040056A">
      <w:pPr>
        <w:pStyle w:val="H2Body"/>
        <w:ind w:left="1170"/>
      </w:pPr>
      <w:r>
        <w:t>The response body for this service will be empty.</w:t>
      </w:r>
    </w:p>
    <w:p w14:paraId="116C5DBA" w14:textId="13A37B46" w:rsidR="00151FCA" w:rsidRDefault="00151FCA" w:rsidP="00151FCA">
      <w:pPr>
        <w:pStyle w:val="Heading2"/>
      </w:pPr>
      <w:bookmarkStart w:id="79" w:name="_Toc365371357"/>
      <w:r>
        <w:t>Create xBand</w:t>
      </w:r>
      <w:bookmarkEnd w:id="79"/>
    </w:p>
    <w:p w14:paraId="3E407D5C" w14:textId="7878DA63" w:rsidR="00151FCA" w:rsidRPr="00502714" w:rsidRDefault="00151FCA" w:rsidP="00151FCA">
      <w:pPr>
        <w:pStyle w:val="H2Body"/>
      </w:pPr>
      <w:r>
        <w:t xml:space="preserve">This API </w:t>
      </w:r>
      <w:r w:rsidR="00AC3E4F">
        <w:t>create</w:t>
      </w:r>
      <w:r w:rsidR="00123737">
        <w:t>s</w:t>
      </w:r>
      <w:r w:rsidR="00AC3E4F">
        <w:t xml:space="preserve"> the data for an xBand</w:t>
      </w:r>
      <w:r>
        <w:t>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102D8D3B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B160644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26FB425C" w14:textId="3FD4E02B" w:rsidR="00151FCA" w:rsidRDefault="00E736E3" w:rsidP="005E59B4">
            <w:pPr>
              <w:pStyle w:val="H2Body"/>
              <w:ind w:left="0"/>
            </w:pPr>
            <w:r>
              <w:t>/xband</w:t>
            </w:r>
          </w:p>
        </w:tc>
      </w:tr>
      <w:tr w:rsidR="00151FCA" w14:paraId="4A5B9A84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E8FC0B0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2BDFF8E1" w14:textId="522488C3" w:rsidR="00151FCA" w:rsidRDefault="00AF20C7" w:rsidP="005E59B4">
            <w:pPr>
              <w:pStyle w:val="H2Body"/>
              <w:ind w:left="0"/>
            </w:pPr>
            <w:r>
              <w:t>POST</w:t>
            </w:r>
          </w:p>
        </w:tc>
      </w:tr>
      <w:tr w:rsidR="00151FCA" w14:paraId="048432BD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7439E6F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3821D20E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4F27F8A7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5E9B335B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030E1AD4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31CAEEAF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B7AFD01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4848F424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28882360" w14:textId="09C1D599" w:rsidR="00756691" w:rsidRDefault="00756691" w:rsidP="00756691">
      <w:pPr>
        <w:pStyle w:val="Heading3"/>
      </w:pPr>
      <w:bookmarkStart w:id="80" w:name="_Toc365371358"/>
      <w:r>
        <w:t>Request</w:t>
      </w:r>
      <w:bookmarkEnd w:id="80"/>
    </w:p>
    <w:p w14:paraId="12C5B7D8" w14:textId="3F6B1508" w:rsidR="00BE4AEB" w:rsidRDefault="00BE4AEB" w:rsidP="00AD0964">
      <w:pPr>
        <w:pStyle w:val="Heading4"/>
        <w:numPr>
          <w:ilvl w:val="3"/>
          <w:numId w:val="6"/>
        </w:numPr>
      </w:pPr>
      <w:r>
        <w:t>Path Variables</w:t>
      </w:r>
    </w:p>
    <w:p w14:paraId="462AA106" w14:textId="073EE57B" w:rsidR="00BE4AEB" w:rsidRPr="00BE4AEB" w:rsidRDefault="00BE4AEB" w:rsidP="00BE4AEB">
      <w:pPr>
        <w:pStyle w:val="H4Body"/>
      </w:pPr>
      <w:r>
        <w:t>No path variables need to be specified.</w:t>
      </w:r>
    </w:p>
    <w:p w14:paraId="6AF667CC" w14:textId="77777777" w:rsidR="00AF20C7" w:rsidRDefault="00AF20C7" w:rsidP="00AD0964">
      <w:pPr>
        <w:pStyle w:val="Heading4"/>
        <w:numPr>
          <w:ilvl w:val="3"/>
          <w:numId w:val="6"/>
        </w:numPr>
      </w:pPr>
      <w:r>
        <w:t>Request Body</w:t>
      </w:r>
    </w:p>
    <w:p w14:paraId="197295A6" w14:textId="6B6E19F3" w:rsidR="00AF20C7" w:rsidRDefault="00AF20C7" w:rsidP="00AF20C7">
      <w:pPr>
        <w:pStyle w:val="H4Body"/>
      </w:pPr>
      <w:r>
        <w:t>JSON</w:t>
      </w:r>
    </w:p>
    <w:p w14:paraId="70950063" w14:textId="77777777" w:rsidR="00E5184E" w:rsidRDefault="00E5184E" w:rsidP="00E5184E">
      <w:pPr>
        <w:pStyle w:val="H4Body"/>
        <w:rPr>
          <w:b/>
        </w:rPr>
      </w:pPr>
      <w:r w:rsidRPr="00123737">
        <w:rPr>
          <w:b/>
        </w:rPr>
        <w:t>Data Format Details</w:t>
      </w:r>
    </w:p>
    <w:tbl>
      <w:tblPr>
        <w:tblStyle w:val="TableGrid"/>
        <w:tblW w:w="4605" w:type="pct"/>
        <w:tblInd w:w="1188" w:type="dxa"/>
        <w:tblLayout w:type="fixed"/>
        <w:tblLook w:val="04A0" w:firstRow="1" w:lastRow="0" w:firstColumn="1" w:lastColumn="0" w:noHBand="0" w:noVBand="1"/>
      </w:tblPr>
      <w:tblGrid>
        <w:gridCol w:w="1798"/>
        <w:gridCol w:w="1196"/>
        <w:gridCol w:w="1058"/>
        <w:gridCol w:w="1168"/>
        <w:gridCol w:w="2162"/>
        <w:gridCol w:w="1437"/>
      </w:tblGrid>
      <w:tr w:rsidR="00BE4AEB" w:rsidRPr="000B1ADA" w14:paraId="467F2DEC" w14:textId="77777777" w:rsidTr="00BE4AEB">
        <w:trPr>
          <w:trHeight w:val="620"/>
        </w:trPr>
        <w:tc>
          <w:tcPr>
            <w:tcW w:w="1019" w:type="pct"/>
            <w:shd w:val="clear" w:color="auto" w:fill="F2F2F2" w:themeFill="background1" w:themeFillShade="F2"/>
          </w:tcPr>
          <w:p w14:paraId="51543496" w14:textId="77777777" w:rsidR="00BE4AEB" w:rsidRPr="000B1ADA" w:rsidRDefault="00BE4AEB" w:rsidP="006E5810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78" w:type="pct"/>
            <w:shd w:val="clear" w:color="auto" w:fill="F2F2F2" w:themeFill="background1" w:themeFillShade="F2"/>
          </w:tcPr>
          <w:p w14:paraId="26723111" w14:textId="77777777" w:rsidR="00BE4AEB" w:rsidRPr="000B1ADA" w:rsidRDefault="00BE4AEB" w:rsidP="006E581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00" w:type="pct"/>
            <w:shd w:val="clear" w:color="auto" w:fill="F2F2F2" w:themeFill="background1" w:themeFillShade="F2"/>
          </w:tcPr>
          <w:p w14:paraId="05D11319" w14:textId="77777777" w:rsidR="00BE4AEB" w:rsidRDefault="00BE4AEB" w:rsidP="006E5810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662" w:type="pct"/>
            <w:shd w:val="clear" w:color="auto" w:fill="F2F2F2" w:themeFill="background1" w:themeFillShade="F2"/>
          </w:tcPr>
          <w:p w14:paraId="40D66938" w14:textId="77777777" w:rsidR="00BE4AEB" w:rsidRDefault="00BE4AEB" w:rsidP="006E5810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1226" w:type="pct"/>
            <w:shd w:val="clear" w:color="auto" w:fill="F2F2F2" w:themeFill="background1" w:themeFillShade="F2"/>
          </w:tcPr>
          <w:p w14:paraId="7C8F5997" w14:textId="77777777" w:rsidR="00BE4AEB" w:rsidRDefault="00BE4AEB" w:rsidP="006E5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6" w:type="pct"/>
            <w:shd w:val="clear" w:color="auto" w:fill="F2F2F2" w:themeFill="background1" w:themeFillShade="F2"/>
          </w:tcPr>
          <w:p w14:paraId="226CE44D" w14:textId="77777777" w:rsidR="00BE4AEB" w:rsidRDefault="00BE4AEB" w:rsidP="006E5810">
            <w:pPr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BE4AEB" w:rsidRPr="000B1ADA" w14:paraId="6883C7B1" w14:textId="77777777" w:rsidTr="00BE4AEB">
        <w:tc>
          <w:tcPr>
            <w:tcW w:w="1019" w:type="pct"/>
            <w:vAlign w:val="center"/>
          </w:tcPr>
          <w:p w14:paraId="1811894F" w14:textId="63817193" w:rsidR="00BE4AEB" w:rsidRPr="000B1ADA" w:rsidRDefault="00BE4AEB" w:rsidP="006E5810">
            <w:r>
              <w:t>bandId</w:t>
            </w:r>
          </w:p>
        </w:tc>
        <w:tc>
          <w:tcPr>
            <w:tcW w:w="678" w:type="pct"/>
            <w:vAlign w:val="center"/>
          </w:tcPr>
          <w:p w14:paraId="73CD559E" w14:textId="05557579" w:rsidR="00BE4AEB" w:rsidRPr="000B1ADA" w:rsidRDefault="00BE4AEB" w:rsidP="006E5810">
            <w:r>
              <w:t>String</w:t>
            </w:r>
          </w:p>
        </w:tc>
        <w:tc>
          <w:tcPr>
            <w:tcW w:w="600" w:type="pct"/>
            <w:vAlign w:val="center"/>
          </w:tcPr>
          <w:p w14:paraId="275A77E6" w14:textId="77777777" w:rsidR="00BE4AEB" w:rsidRDefault="00BE4AEB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54B682CD" w14:textId="77777777" w:rsidR="00BE4AEB" w:rsidRDefault="00BE4AEB" w:rsidP="006E5810"/>
        </w:tc>
        <w:tc>
          <w:tcPr>
            <w:tcW w:w="1226" w:type="pct"/>
          </w:tcPr>
          <w:p w14:paraId="78C4E0EA" w14:textId="3730CBD6" w:rsidR="00BE4AEB" w:rsidRDefault="00BE4AEB" w:rsidP="006E5810">
            <w:r>
              <w:t>xBMS external number or other unique identifier</w:t>
            </w:r>
          </w:p>
        </w:tc>
        <w:tc>
          <w:tcPr>
            <w:tcW w:w="816" w:type="pct"/>
            <w:vAlign w:val="center"/>
          </w:tcPr>
          <w:p w14:paraId="33F5672C" w14:textId="77777777" w:rsidR="00BE4AEB" w:rsidRDefault="00BE4AEB" w:rsidP="006E5810">
            <w:pPr>
              <w:jc w:val="center"/>
            </w:pPr>
            <w:r>
              <w:t>Y</w:t>
            </w:r>
          </w:p>
        </w:tc>
      </w:tr>
      <w:tr w:rsidR="00BE4AEB" w:rsidRPr="000B1ADA" w14:paraId="2321F6DE" w14:textId="77777777" w:rsidTr="00BE4AEB">
        <w:tc>
          <w:tcPr>
            <w:tcW w:w="1019" w:type="pct"/>
            <w:vAlign w:val="center"/>
          </w:tcPr>
          <w:p w14:paraId="2290C0CC" w14:textId="3AB00284" w:rsidR="00BE4AEB" w:rsidRDefault="00BE4AEB" w:rsidP="006E5810">
            <w:r>
              <w:t>longRangeTag</w:t>
            </w:r>
          </w:p>
        </w:tc>
        <w:tc>
          <w:tcPr>
            <w:tcW w:w="678" w:type="pct"/>
            <w:vAlign w:val="center"/>
          </w:tcPr>
          <w:p w14:paraId="26411060" w14:textId="4FA8E2A9" w:rsidR="00BE4AEB" w:rsidRDefault="00BE4AEB" w:rsidP="006E5810">
            <w:r>
              <w:t>String</w:t>
            </w:r>
          </w:p>
        </w:tc>
        <w:tc>
          <w:tcPr>
            <w:tcW w:w="600" w:type="pct"/>
            <w:vAlign w:val="center"/>
          </w:tcPr>
          <w:p w14:paraId="291E0A8B" w14:textId="77777777" w:rsidR="00BE4AEB" w:rsidRDefault="00BE4AEB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00873DE8" w14:textId="77777777" w:rsidR="00BE4AEB" w:rsidRDefault="00BE4AEB" w:rsidP="006E5810"/>
        </w:tc>
        <w:tc>
          <w:tcPr>
            <w:tcW w:w="1226" w:type="pct"/>
          </w:tcPr>
          <w:p w14:paraId="5F5EA4BA" w14:textId="7DC1BBB0" w:rsidR="00BE4AEB" w:rsidRDefault="00BE4AEB" w:rsidP="006E5810">
            <w:r>
              <w:t>xBMS value of shortRangeTag</w:t>
            </w:r>
          </w:p>
        </w:tc>
        <w:tc>
          <w:tcPr>
            <w:tcW w:w="816" w:type="pct"/>
            <w:vAlign w:val="center"/>
          </w:tcPr>
          <w:p w14:paraId="4CE25D4B" w14:textId="77777777" w:rsidR="00BE4AEB" w:rsidRDefault="00BE4AEB" w:rsidP="006E5810">
            <w:pPr>
              <w:jc w:val="center"/>
            </w:pPr>
            <w:r>
              <w:t>Y</w:t>
            </w:r>
          </w:p>
        </w:tc>
      </w:tr>
      <w:tr w:rsidR="00BE4AEB" w:rsidRPr="000B1ADA" w14:paraId="7F456D97" w14:textId="77777777" w:rsidTr="00BE4AEB">
        <w:tc>
          <w:tcPr>
            <w:tcW w:w="1019" w:type="pct"/>
            <w:vAlign w:val="center"/>
          </w:tcPr>
          <w:p w14:paraId="7A19CF42" w14:textId="5409D180" w:rsidR="00BE4AEB" w:rsidRDefault="00BE4AEB" w:rsidP="006E5810">
            <w:r>
              <w:t>printedName</w:t>
            </w:r>
          </w:p>
        </w:tc>
        <w:tc>
          <w:tcPr>
            <w:tcW w:w="678" w:type="pct"/>
            <w:vAlign w:val="center"/>
          </w:tcPr>
          <w:p w14:paraId="4B3102A6" w14:textId="17B6F724" w:rsidR="00BE4AEB" w:rsidRDefault="00BE4AEB" w:rsidP="006E5810">
            <w:r>
              <w:t>String</w:t>
            </w:r>
          </w:p>
        </w:tc>
        <w:tc>
          <w:tcPr>
            <w:tcW w:w="600" w:type="pct"/>
            <w:vAlign w:val="center"/>
          </w:tcPr>
          <w:p w14:paraId="323F74E5" w14:textId="77777777" w:rsidR="00BE4AEB" w:rsidRDefault="00BE4AEB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47743FD2" w14:textId="77777777" w:rsidR="00BE4AEB" w:rsidRDefault="00BE4AEB" w:rsidP="006E5810"/>
        </w:tc>
        <w:tc>
          <w:tcPr>
            <w:tcW w:w="1226" w:type="pct"/>
          </w:tcPr>
          <w:p w14:paraId="51C131D5" w14:textId="070FED8B" w:rsidR="00BE4AEB" w:rsidRDefault="00BE4AEB" w:rsidP="006E5810">
            <w:r>
              <w:t>xBMS value of printed Name</w:t>
            </w:r>
          </w:p>
        </w:tc>
        <w:tc>
          <w:tcPr>
            <w:tcW w:w="816" w:type="pct"/>
            <w:vAlign w:val="center"/>
          </w:tcPr>
          <w:p w14:paraId="7BA18A59" w14:textId="1D1F5690" w:rsidR="00BE4AEB" w:rsidRDefault="00BE4AEB" w:rsidP="006E5810">
            <w:pPr>
              <w:jc w:val="center"/>
            </w:pPr>
            <w:r>
              <w:t>N</w:t>
            </w:r>
          </w:p>
        </w:tc>
      </w:tr>
      <w:tr w:rsidR="00BE4AEB" w:rsidRPr="000B1ADA" w14:paraId="07CB3074" w14:textId="77777777" w:rsidTr="00BE4AEB">
        <w:tc>
          <w:tcPr>
            <w:tcW w:w="1019" w:type="pct"/>
            <w:vAlign w:val="center"/>
          </w:tcPr>
          <w:p w14:paraId="64DFBBEE" w14:textId="0918A3AC" w:rsidR="00BE4AEB" w:rsidRDefault="00BE4AEB" w:rsidP="006E5810">
            <w:r>
              <w:t>publicId</w:t>
            </w:r>
          </w:p>
        </w:tc>
        <w:tc>
          <w:tcPr>
            <w:tcW w:w="678" w:type="pct"/>
            <w:vAlign w:val="center"/>
          </w:tcPr>
          <w:p w14:paraId="7639892D" w14:textId="114BBD7A" w:rsidR="00BE4AEB" w:rsidRDefault="00BE4AEB" w:rsidP="006E5810">
            <w:r>
              <w:t>String</w:t>
            </w:r>
          </w:p>
        </w:tc>
        <w:tc>
          <w:tcPr>
            <w:tcW w:w="600" w:type="pct"/>
            <w:vAlign w:val="center"/>
          </w:tcPr>
          <w:p w14:paraId="18507CE2" w14:textId="77777777" w:rsidR="00BE4AEB" w:rsidRDefault="00BE4AEB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62D3B58D" w14:textId="77777777" w:rsidR="00BE4AEB" w:rsidRDefault="00BE4AEB" w:rsidP="006E5810"/>
        </w:tc>
        <w:tc>
          <w:tcPr>
            <w:tcW w:w="1226" w:type="pct"/>
          </w:tcPr>
          <w:p w14:paraId="6EE8DF0D" w14:textId="21B0A972" w:rsidR="00BE4AEB" w:rsidRDefault="00BE4AEB" w:rsidP="006E5810">
            <w:r>
              <w:t>xBMS value for publicId</w:t>
            </w:r>
          </w:p>
        </w:tc>
        <w:tc>
          <w:tcPr>
            <w:tcW w:w="816" w:type="pct"/>
            <w:vAlign w:val="center"/>
          </w:tcPr>
          <w:p w14:paraId="76C1E716" w14:textId="11612FC4" w:rsidR="00BE4AEB" w:rsidRDefault="00BE4AEB" w:rsidP="006E5810">
            <w:pPr>
              <w:jc w:val="center"/>
            </w:pPr>
            <w:r>
              <w:t>Y</w:t>
            </w:r>
          </w:p>
        </w:tc>
      </w:tr>
      <w:tr w:rsidR="00BE4AEB" w:rsidRPr="000B1ADA" w14:paraId="5CFB6554" w14:textId="77777777" w:rsidTr="00BE4AEB">
        <w:tc>
          <w:tcPr>
            <w:tcW w:w="1019" w:type="pct"/>
            <w:vAlign w:val="center"/>
          </w:tcPr>
          <w:p w14:paraId="66361795" w14:textId="58723244" w:rsidR="00BE4AEB" w:rsidRDefault="00BE4AEB" w:rsidP="006E5810">
            <w:r>
              <w:t>secureId</w:t>
            </w:r>
          </w:p>
        </w:tc>
        <w:tc>
          <w:tcPr>
            <w:tcW w:w="678" w:type="pct"/>
            <w:vAlign w:val="center"/>
          </w:tcPr>
          <w:p w14:paraId="44338DFD" w14:textId="2FFF4028" w:rsidR="00BE4AEB" w:rsidRDefault="00BE4AEB" w:rsidP="006E5810">
            <w:r>
              <w:t>String</w:t>
            </w:r>
          </w:p>
        </w:tc>
        <w:tc>
          <w:tcPr>
            <w:tcW w:w="600" w:type="pct"/>
            <w:vAlign w:val="center"/>
          </w:tcPr>
          <w:p w14:paraId="08DAFB1B" w14:textId="77777777" w:rsidR="00BE4AEB" w:rsidRDefault="00BE4AEB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53DFE644" w14:textId="77777777" w:rsidR="00BE4AEB" w:rsidRDefault="00BE4AEB" w:rsidP="006E5810"/>
        </w:tc>
        <w:tc>
          <w:tcPr>
            <w:tcW w:w="1226" w:type="pct"/>
          </w:tcPr>
          <w:p w14:paraId="4F91A607" w14:textId="6E4D161F" w:rsidR="00BE4AEB" w:rsidRDefault="00BE4AEB" w:rsidP="006E5810">
            <w:r>
              <w:t>xBMS value for secureId</w:t>
            </w:r>
          </w:p>
        </w:tc>
        <w:tc>
          <w:tcPr>
            <w:tcW w:w="816" w:type="pct"/>
            <w:vAlign w:val="center"/>
          </w:tcPr>
          <w:p w14:paraId="219B46E4" w14:textId="1E568A11" w:rsidR="00BE4AEB" w:rsidRDefault="00BE4AEB" w:rsidP="006E5810">
            <w:pPr>
              <w:jc w:val="center"/>
            </w:pPr>
            <w:r>
              <w:t>Y</w:t>
            </w:r>
          </w:p>
        </w:tc>
      </w:tr>
      <w:tr w:rsidR="00BE4AEB" w:rsidRPr="000B1ADA" w14:paraId="273915E6" w14:textId="77777777" w:rsidTr="00BE4AEB">
        <w:tc>
          <w:tcPr>
            <w:tcW w:w="1019" w:type="pct"/>
            <w:vAlign w:val="center"/>
          </w:tcPr>
          <w:p w14:paraId="1A8D1E20" w14:textId="78FB69BE" w:rsidR="00BE4AEB" w:rsidRDefault="00BE4AEB" w:rsidP="006E5810">
            <w:r>
              <w:t>shortRangeTag</w:t>
            </w:r>
          </w:p>
        </w:tc>
        <w:tc>
          <w:tcPr>
            <w:tcW w:w="678" w:type="pct"/>
            <w:vAlign w:val="center"/>
          </w:tcPr>
          <w:p w14:paraId="32C961F4" w14:textId="6014875F" w:rsidR="00BE4AEB" w:rsidRDefault="00BE4AEB" w:rsidP="006E5810">
            <w:r>
              <w:t>String</w:t>
            </w:r>
          </w:p>
        </w:tc>
        <w:tc>
          <w:tcPr>
            <w:tcW w:w="600" w:type="pct"/>
            <w:vAlign w:val="center"/>
          </w:tcPr>
          <w:p w14:paraId="72BFAD8C" w14:textId="77777777" w:rsidR="00BE4AEB" w:rsidRDefault="00BE4AEB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3E71C0E1" w14:textId="77777777" w:rsidR="00BE4AEB" w:rsidRDefault="00BE4AEB" w:rsidP="006E5810"/>
        </w:tc>
        <w:tc>
          <w:tcPr>
            <w:tcW w:w="1226" w:type="pct"/>
          </w:tcPr>
          <w:p w14:paraId="2D015CAB" w14:textId="0E9A3057" w:rsidR="00BE4AEB" w:rsidRDefault="00BE4AEB" w:rsidP="006E5810">
            <w:r>
              <w:t>xBMS value for shortRangeTag</w:t>
            </w:r>
          </w:p>
        </w:tc>
        <w:tc>
          <w:tcPr>
            <w:tcW w:w="816" w:type="pct"/>
            <w:vAlign w:val="center"/>
          </w:tcPr>
          <w:p w14:paraId="284CD94D" w14:textId="4C3D3180" w:rsidR="00BE4AEB" w:rsidRDefault="00BE4AEB" w:rsidP="006E5810">
            <w:pPr>
              <w:jc w:val="center"/>
            </w:pPr>
            <w:r>
              <w:t>Y</w:t>
            </w:r>
          </w:p>
        </w:tc>
      </w:tr>
      <w:tr w:rsidR="00BE4AEB" w:rsidRPr="000B1ADA" w14:paraId="2890C48F" w14:textId="77777777" w:rsidTr="00BE4AEB">
        <w:tc>
          <w:tcPr>
            <w:tcW w:w="1019" w:type="pct"/>
            <w:vAlign w:val="center"/>
          </w:tcPr>
          <w:p w14:paraId="2FFB3598" w14:textId="226E8EFC" w:rsidR="00BE4AEB" w:rsidRDefault="00BE4AEB" w:rsidP="006E5810">
            <w:r>
              <w:t>uid</w:t>
            </w:r>
          </w:p>
        </w:tc>
        <w:tc>
          <w:tcPr>
            <w:tcW w:w="678" w:type="pct"/>
            <w:vAlign w:val="center"/>
          </w:tcPr>
          <w:p w14:paraId="5343CCB4" w14:textId="06702C1F" w:rsidR="00BE4AEB" w:rsidRDefault="00BE4AEB" w:rsidP="006E5810">
            <w:r>
              <w:t>String</w:t>
            </w:r>
          </w:p>
        </w:tc>
        <w:tc>
          <w:tcPr>
            <w:tcW w:w="600" w:type="pct"/>
            <w:vAlign w:val="center"/>
          </w:tcPr>
          <w:p w14:paraId="6B10EFFA" w14:textId="77777777" w:rsidR="00BE4AEB" w:rsidRDefault="00BE4AEB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03D33AD1" w14:textId="77777777" w:rsidR="00BE4AEB" w:rsidRDefault="00BE4AEB" w:rsidP="006E5810"/>
        </w:tc>
        <w:tc>
          <w:tcPr>
            <w:tcW w:w="1226" w:type="pct"/>
          </w:tcPr>
          <w:p w14:paraId="5984141A" w14:textId="452E8B4C" w:rsidR="00BE4AEB" w:rsidRDefault="00BE4AEB" w:rsidP="006E5810">
            <w:r>
              <w:t>xBMS value for manufacturer’s UID</w:t>
            </w:r>
          </w:p>
        </w:tc>
        <w:tc>
          <w:tcPr>
            <w:tcW w:w="816" w:type="pct"/>
            <w:vAlign w:val="center"/>
          </w:tcPr>
          <w:p w14:paraId="3B0421C8" w14:textId="25A2B9E7" w:rsidR="00BE4AEB" w:rsidRDefault="00BE4AEB" w:rsidP="006E5810">
            <w:pPr>
              <w:jc w:val="center"/>
            </w:pPr>
            <w:r>
              <w:t>Y</w:t>
            </w:r>
          </w:p>
        </w:tc>
      </w:tr>
      <w:tr w:rsidR="00BE4AEB" w:rsidRPr="000B1ADA" w14:paraId="762D4F33" w14:textId="77777777" w:rsidTr="00BE4AEB">
        <w:tc>
          <w:tcPr>
            <w:tcW w:w="1019" w:type="pct"/>
            <w:vAlign w:val="center"/>
          </w:tcPr>
          <w:p w14:paraId="2C016575" w14:textId="6EC29DD8" w:rsidR="00BE4AEB" w:rsidRDefault="00BE4AEB" w:rsidP="006E5810">
            <w:r>
              <w:t>xbmsId</w:t>
            </w:r>
          </w:p>
        </w:tc>
        <w:tc>
          <w:tcPr>
            <w:tcW w:w="678" w:type="pct"/>
            <w:vAlign w:val="center"/>
          </w:tcPr>
          <w:p w14:paraId="4C9E0B8D" w14:textId="3B2E59E3" w:rsidR="00BE4AEB" w:rsidRDefault="00BE4AEB" w:rsidP="006E5810">
            <w:r>
              <w:t>String</w:t>
            </w:r>
          </w:p>
        </w:tc>
        <w:tc>
          <w:tcPr>
            <w:tcW w:w="600" w:type="pct"/>
            <w:vAlign w:val="center"/>
          </w:tcPr>
          <w:p w14:paraId="662DF617" w14:textId="77777777" w:rsidR="00BE4AEB" w:rsidRDefault="00BE4AEB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0C46B058" w14:textId="77777777" w:rsidR="00BE4AEB" w:rsidRDefault="00BE4AEB" w:rsidP="006E5810"/>
        </w:tc>
        <w:tc>
          <w:tcPr>
            <w:tcW w:w="1226" w:type="pct"/>
          </w:tcPr>
          <w:p w14:paraId="0EE7C73C" w14:textId="7C3B1B06" w:rsidR="00BE4AEB" w:rsidRDefault="00BE4AEB" w:rsidP="006E5810">
            <w:r>
              <w:t>xBMS xbandid</w:t>
            </w:r>
          </w:p>
        </w:tc>
        <w:tc>
          <w:tcPr>
            <w:tcW w:w="816" w:type="pct"/>
            <w:vAlign w:val="center"/>
          </w:tcPr>
          <w:p w14:paraId="6CD3032A" w14:textId="0288B2EA" w:rsidR="00BE4AEB" w:rsidRDefault="00BE4AEB" w:rsidP="006E5810">
            <w:pPr>
              <w:jc w:val="center"/>
            </w:pPr>
            <w:r>
              <w:t>Y</w:t>
            </w:r>
          </w:p>
        </w:tc>
      </w:tr>
      <w:tr w:rsidR="00BE4AEB" w:rsidRPr="000B1ADA" w14:paraId="36E507B2" w14:textId="77777777" w:rsidTr="00BE4AEB">
        <w:tc>
          <w:tcPr>
            <w:tcW w:w="1019" w:type="pct"/>
            <w:vAlign w:val="center"/>
          </w:tcPr>
          <w:p w14:paraId="11DED511" w14:textId="514466B1" w:rsidR="00BE4AEB" w:rsidRDefault="00BE4AEB" w:rsidP="006E5810">
            <w:r>
              <w:t>bandType</w:t>
            </w:r>
          </w:p>
        </w:tc>
        <w:tc>
          <w:tcPr>
            <w:tcW w:w="678" w:type="pct"/>
            <w:vAlign w:val="center"/>
          </w:tcPr>
          <w:p w14:paraId="2CA0A898" w14:textId="48246A2C" w:rsidR="00BE4AEB" w:rsidRDefault="00BE4AEB" w:rsidP="006E5810">
            <w:r>
              <w:t>String</w:t>
            </w:r>
          </w:p>
        </w:tc>
        <w:tc>
          <w:tcPr>
            <w:tcW w:w="600" w:type="pct"/>
            <w:vAlign w:val="center"/>
          </w:tcPr>
          <w:p w14:paraId="2A70AAA2" w14:textId="77777777" w:rsidR="00BE4AEB" w:rsidRDefault="00BE4AEB" w:rsidP="006E5810">
            <w:pPr>
              <w:jc w:val="center"/>
            </w:pPr>
          </w:p>
        </w:tc>
        <w:tc>
          <w:tcPr>
            <w:tcW w:w="662" w:type="pct"/>
            <w:vAlign w:val="center"/>
          </w:tcPr>
          <w:p w14:paraId="3F4ED368" w14:textId="77777777" w:rsidR="00BE4AEB" w:rsidRDefault="00BE4AEB" w:rsidP="006E5810"/>
        </w:tc>
        <w:tc>
          <w:tcPr>
            <w:tcW w:w="1226" w:type="pct"/>
          </w:tcPr>
          <w:p w14:paraId="4E110C5B" w14:textId="6D7651C8" w:rsidR="00BE4AEB" w:rsidRDefault="00BE4AEB" w:rsidP="006E5810">
            <w:r>
              <w:t>xBMS Band Role, defaults to “Guest”</w:t>
            </w:r>
          </w:p>
        </w:tc>
        <w:tc>
          <w:tcPr>
            <w:tcW w:w="816" w:type="pct"/>
            <w:vAlign w:val="center"/>
          </w:tcPr>
          <w:p w14:paraId="7F13D526" w14:textId="6F2C54FF" w:rsidR="00BE4AEB" w:rsidRDefault="00BE4AEB" w:rsidP="006E5810">
            <w:pPr>
              <w:jc w:val="center"/>
            </w:pPr>
            <w:r>
              <w:t>N</w:t>
            </w:r>
          </w:p>
        </w:tc>
      </w:tr>
    </w:tbl>
    <w:p w14:paraId="35B492BD" w14:textId="77777777" w:rsidR="00AF20C7" w:rsidRDefault="00AF20C7" w:rsidP="00AF20C7">
      <w:pPr>
        <w:pStyle w:val="H4Body"/>
      </w:pPr>
    </w:p>
    <w:p w14:paraId="0CB7C0B6" w14:textId="4F25D10D" w:rsidR="00123737" w:rsidRDefault="00123737" w:rsidP="00123737">
      <w:pPr>
        <w:pStyle w:val="Heading4"/>
      </w:pPr>
      <w:r>
        <w:t>Example</w:t>
      </w:r>
    </w:p>
    <w:p w14:paraId="7F37B130" w14:textId="77777777" w:rsidR="00123737" w:rsidRDefault="00123737" w:rsidP="00123737">
      <w:pPr>
        <w:pStyle w:val="H4Body"/>
      </w:pPr>
      <w:r>
        <w:t xml:space="preserve">{ </w:t>
      </w:r>
    </w:p>
    <w:p w14:paraId="169585D6" w14:textId="5D026EF7" w:rsidR="00123737" w:rsidRDefault="00123737" w:rsidP="00123737">
      <w:pPr>
        <w:pStyle w:val="H4Body"/>
      </w:pPr>
      <w:r>
        <w:t>"bandId" : "00012373408",</w:t>
      </w:r>
    </w:p>
    <w:p w14:paraId="013C1EEA" w14:textId="77777777" w:rsidR="00123737" w:rsidRDefault="00123737" w:rsidP="00123737">
      <w:pPr>
        <w:pStyle w:val="H4Body"/>
      </w:pPr>
      <w:r>
        <w:t>"longRangeTag" : "991500784808",</w:t>
      </w:r>
    </w:p>
    <w:p w14:paraId="7A7AA503" w14:textId="77777777" w:rsidR="00123737" w:rsidRDefault="00123737" w:rsidP="00123737">
      <w:pPr>
        <w:pStyle w:val="H4Body"/>
      </w:pPr>
      <w:r>
        <w:t>"printedName" : "PrintedName 991500784808",</w:t>
      </w:r>
    </w:p>
    <w:p w14:paraId="4E195229" w14:textId="77777777" w:rsidR="00123737" w:rsidRDefault="00123737" w:rsidP="00123737">
      <w:pPr>
        <w:pStyle w:val="H4Body"/>
      </w:pPr>
      <w:r>
        <w:t>"publicId" : "2049607",</w:t>
      </w:r>
    </w:p>
    <w:p w14:paraId="3C71CDD4" w14:textId="77777777" w:rsidR="00123737" w:rsidRDefault="00123737" w:rsidP="00123737">
      <w:pPr>
        <w:pStyle w:val="H4Body"/>
      </w:pPr>
      <w:r>
        <w:t>"secureId" : "9999991500825859",</w:t>
      </w:r>
    </w:p>
    <w:p w14:paraId="74F21D2C" w14:textId="77777777" w:rsidR="00123737" w:rsidRDefault="00123737" w:rsidP="00123737">
      <w:pPr>
        <w:pStyle w:val="H4Body"/>
      </w:pPr>
      <w:r>
        <w:t>"shortRangeTag" : "36066728057268740",</w:t>
      </w:r>
    </w:p>
    <w:p w14:paraId="0756150D" w14:textId="77777777" w:rsidR="00123737" w:rsidRDefault="00123737" w:rsidP="00123737">
      <w:pPr>
        <w:pStyle w:val="H4Body"/>
      </w:pPr>
      <w:r>
        <w:t>"uid" : "36066728057268740",</w:t>
      </w:r>
    </w:p>
    <w:p w14:paraId="0C725523" w14:textId="77777777" w:rsidR="00123737" w:rsidRDefault="00123737" w:rsidP="00123737">
      <w:pPr>
        <w:pStyle w:val="H4Body"/>
      </w:pPr>
      <w:r>
        <w:t>"xbmsId" : "24A31734-57F7-441D-99A7-8EE9333486B8",</w:t>
      </w:r>
    </w:p>
    <w:p w14:paraId="1938E926" w14:textId="77777777" w:rsidR="00123737" w:rsidRDefault="00123737" w:rsidP="00123737">
      <w:pPr>
        <w:pStyle w:val="H4Body"/>
      </w:pPr>
      <w:r>
        <w:t>"bandType" : "Puck"</w:t>
      </w:r>
    </w:p>
    <w:p w14:paraId="0068CA4E" w14:textId="37550A95" w:rsidR="00123737" w:rsidRPr="00123737" w:rsidRDefault="00123737" w:rsidP="00123737">
      <w:pPr>
        <w:pStyle w:val="H4Body"/>
      </w:pPr>
      <w:r>
        <w:t>}</w:t>
      </w:r>
    </w:p>
    <w:p w14:paraId="2DC4D2B6" w14:textId="77777777" w:rsidR="00AF20C7" w:rsidRDefault="00AF20C7" w:rsidP="00AF20C7">
      <w:pPr>
        <w:pStyle w:val="Heading3"/>
      </w:pPr>
      <w:bookmarkStart w:id="81" w:name="_Toc365371359"/>
      <w:r>
        <w:t>Response</w:t>
      </w:r>
      <w:bookmarkEnd w:id="81"/>
    </w:p>
    <w:p w14:paraId="72D4574C" w14:textId="77777777" w:rsidR="00AF20C7" w:rsidRDefault="00AF20C7" w:rsidP="00AF20C7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BE4AEB" w:rsidRPr="000B1ADA" w14:paraId="0627629D" w14:textId="77777777" w:rsidTr="006E5810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1F21C6B" w14:textId="77777777" w:rsidR="00BE4AEB" w:rsidRPr="000B1ADA" w:rsidRDefault="00BE4AEB" w:rsidP="006E5810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603902A5" w14:textId="77777777" w:rsidR="00BE4AEB" w:rsidRPr="000B1ADA" w:rsidRDefault="00BE4AEB" w:rsidP="006E5810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BE4AEB" w:rsidRPr="000B1ADA" w14:paraId="3A6D18E0" w14:textId="77777777" w:rsidTr="006E5810">
        <w:tc>
          <w:tcPr>
            <w:tcW w:w="2970" w:type="dxa"/>
            <w:vAlign w:val="center"/>
          </w:tcPr>
          <w:p w14:paraId="2FFEDF60" w14:textId="77777777" w:rsidR="00BE4AEB" w:rsidRPr="000B1ADA" w:rsidRDefault="00BE4AEB" w:rsidP="006E5810">
            <w:r>
              <w:t>200 OK</w:t>
            </w:r>
          </w:p>
        </w:tc>
        <w:tc>
          <w:tcPr>
            <w:tcW w:w="5886" w:type="dxa"/>
            <w:vAlign w:val="center"/>
          </w:tcPr>
          <w:p w14:paraId="5FCC4482" w14:textId="77777777" w:rsidR="00BE4AEB" w:rsidRPr="000B1ADA" w:rsidRDefault="00BE4AEB" w:rsidP="006E5810">
            <w:r>
              <w:t>The request was processed successfully</w:t>
            </w:r>
            <w:r w:rsidRPr="000B1ADA">
              <w:t>.</w:t>
            </w:r>
          </w:p>
        </w:tc>
      </w:tr>
      <w:tr w:rsidR="00BE4AEB" w:rsidRPr="000B1ADA" w14:paraId="264CCBB8" w14:textId="77777777" w:rsidTr="006E5810">
        <w:tc>
          <w:tcPr>
            <w:tcW w:w="2970" w:type="dxa"/>
            <w:vAlign w:val="center"/>
          </w:tcPr>
          <w:p w14:paraId="06602790" w14:textId="77777777" w:rsidR="00BE4AEB" w:rsidRDefault="00BE4AEB" w:rsidP="006E5810">
            <w:r>
              <w:t>400 Bad Request</w:t>
            </w:r>
          </w:p>
        </w:tc>
        <w:tc>
          <w:tcPr>
            <w:tcW w:w="5886" w:type="dxa"/>
            <w:vAlign w:val="center"/>
          </w:tcPr>
          <w:p w14:paraId="31DA7F27" w14:textId="77777777" w:rsidR="00BE4AEB" w:rsidRDefault="00BE4AEB" w:rsidP="006E5810">
            <w:r w:rsidRPr="00366586">
              <w:t>This service was provided invalid input.</w:t>
            </w:r>
          </w:p>
        </w:tc>
      </w:tr>
      <w:tr w:rsidR="00BE4AEB" w:rsidRPr="000B1ADA" w14:paraId="2BC61B93" w14:textId="77777777" w:rsidTr="006E5810">
        <w:tc>
          <w:tcPr>
            <w:tcW w:w="2970" w:type="dxa"/>
            <w:vAlign w:val="center"/>
          </w:tcPr>
          <w:p w14:paraId="6B300F6F" w14:textId="77777777" w:rsidR="00BE4AEB" w:rsidRPr="000B1ADA" w:rsidRDefault="00BE4AEB" w:rsidP="006E5810">
            <w:r>
              <w:t>404 Not Found</w:t>
            </w:r>
          </w:p>
        </w:tc>
        <w:tc>
          <w:tcPr>
            <w:tcW w:w="5886" w:type="dxa"/>
            <w:vAlign w:val="center"/>
          </w:tcPr>
          <w:p w14:paraId="2DCCFB01" w14:textId="77777777" w:rsidR="00BE4AEB" w:rsidRPr="000B1ADA" w:rsidRDefault="00BE4AEB" w:rsidP="006E5810">
            <w:r>
              <w:t>The configuration data could not be found.</w:t>
            </w:r>
          </w:p>
        </w:tc>
      </w:tr>
    </w:tbl>
    <w:p w14:paraId="51336EBD" w14:textId="77777777" w:rsidR="00151FCA" w:rsidRDefault="00151FCA" w:rsidP="00BE4AEB">
      <w:pPr>
        <w:pStyle w:val="H2Body"/>
        <w:ind w:left="0"/>
      </w:pPr>
    </w:p>
    <w:p w14:paraId="7DAEB27D" w14:textId="77777777" w:rsidR="00BE4AEB" w:rsidRDefault="00BE4AEB" w:rsidP="00AD0964">
      <w:pPr>
        <w:pStyle w:val="Heading4"/>
        <w:numPr>
          <w:ilvl w:val="3"/>
          <w:numId w:val="14"/>
        </w:numPr>
      </w:pPr>
      <w:r>
        <w:t>Response Body</w:t>
      </w:r>
    </w:p>
    <w:p w14:paraId="3202597A" w14:textId="77777777" w:rsidR="00BE4AEB" w:rsidRPr="0040056A" w:rsidRDefault="00BE4AEB" w:rsidP="00BE4AEB">
      <w:pPr>
        <w:pStyle w:val="H2Body"/>
        <w:ind w:left="1170"/>
      </w:pPr>
      <w:r>
        <w:t>The response body for this service will be empty.</w:t>
      </w:r>
    </w:p>
    <w:p w14:paraId="055471EE" w14:textId="2519BDE3" w:rsidR="00151FCA" w:rsidRPr="00151FCA" w:rsidRDefault="00151FCA" w:rsidP="00151FCA">
      <w:pPr>
        <w:pStyle w:val="Heading2"/>
      </w:pPr>
      <w:bookmarkStart w:id="82" w:name="_Toc365371360"/>
      <w:r>
        <w:t>Provide xBand Details</w:t>
      </w:r>
      <w:r w:rsidR="00250F1E">
        <w:t xml:space="preserve"> - xband</w:t>
      </w:r>
      <w:bookmarkEnd w:id="82"/>
    </w:p>
    <w:p w14:paraId="61E97206" w14:textId="542BA313" w:rsidR="00151FCA" w:rsidRPr="00502714" w:rsidRDefault="00151FCA" w:rsidP="004E727D">
      <w:pPr>
        <w:pStyle w:val="H2Body"/>
      </w:pPr>
      <w:r>
        <w:t>This API wi</w:t>
      </w:r>
      <w:r w:rsidR="00250F1E">
        <w:t>ll update the details of an xband using the specified id</w:t>
      </w:r>
      <w:r>
        <w:t>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04D2F973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53C8327C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4245A4E0" w14:textId="13E8B77C" w:rsidR="00E736E3" w:rsidRDefault="00E736E3" w:rsidP="00250F1E">
            <w:pPr>
              <w:pStyle w:val="H2Body"/>
              <w:ind w:left="0"/>
            </w:pPr>
            <w:r>
              <w:t>/xband/{xbandid}</w:t>
            </w:r>
            <w:r>
              <w:br/>
              <w:t>/xband/id/{xbandid}</w:t>
            </w:r>
            <w:r>
              <w:br/>
            </w:r>
            <w:r w:rsidRPr="00E736E3">
              <w:t>/</w:t>
            </w:r>
            <w:r>
              <w:t>xband/</w:t>
            </w:r>
            <w:r w:rsidRPr="00E736E3">
              <w:t>bandid/{</w:t>
            </w:r>
            <w:r>
              <w:t>band</w:t>
            </w:r>
            <w:r w:rsidRPr="00E736E3">
              <w:t>id}</w:t>
            </w:r>
            <w:r>
              <w:br/>
            </w:r>
            <w:r w:rsidRPr="00E736E3">
              <w:t>/</w:t>
            </w:r>
            <w:r>
              <w:t>xband/</w:t>
            </w:r>
            <w:r w:rsidRPr="00E736E3">
              <w:t>lrid/{</w:t>
            </w:r>
            <w:r>
              <w:t>lr</w:t>
            </w:r>
            <w:r w:rsidRPr="00E736E3">
              <w:t>id}</w:t>
            </w:r>
            <w:r>
              <w:br/>
            </w:r>
            <w:r w:rsidRPr="00E736E3">
              <w:t>/</w:t>
            </w:r>
            <w:r>
              <w:t>xband/</w:t>
            </w:r>
            <w:r w:rsidRPr="00E736E3">
              <w:t>tapid/{</w:t>
            </w:r>
            <w:r>
              <w:t>tap</w:t>
            </w:r>
            <w:r w:rsidRPr="00E736E3">
              <w:t>id}</w:t>
            </w:r>
            <w:r>
              <w:br/>
              <w:t>/xband/</w:t>
            </w:r>
            <w:r w:rsidRPr="00E736E3">
              <w:t>secureid/{</w:t>
            </w:r>
            <w:r>
              <w:t>secure</w:t>
            </w:r>
            <w:r w:rsidRPr="00E736E3">
              <w:t>id}</w:t>
            </w:r>
            <w:r>
              <w:br/>
            </w:r>
            <w:r w:rsidRPr="00E736E3">
              <w:t>/</w:t>
            </w:r>
            <w:r>
              <w:t>xband/</w:t>
            </w:r>
            <w:r w:rsidRPr="00E736E3">
              <w:t>uid/{</w:t>
            </w:r>
            <w:r>
              <w:t>u</w:t>
            </w:r>
            <w:r w:rsidRPr="00E736E3">
              <w:t>id}</w:t>
            </w:r>
            <w:r>
              <w:br/>
              <w:t>/xband</w:t>
            </w:r>
            <w:r w:rsidRPr="00E736E3">
              <w:t>/public/{</w:t>
            </w:r>
            <w:r>
              <w:t>public</w:t>
            </w:r>
            <w:r w:rsidRPr="00E736E3">
              <w:t>id}</w:t>
            </w:r>
          </w:p>
        </w:tc>
      </w:tr>
      <w:tr w:rsidR="00151FCA" w14:paraId="36101010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CB85C9D" w14:textId="38CE036C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37C5B07A" w14:textId="77777777" w:rsidR="00151FCA" w:rsidRDefault="00151FCA" w:rsidP="005E59B4">
            <w:pPr>
              <w:pStyle w:val="H2Body"/>
              <w:ind w:left="0"/>
            </w:pPr>
            <w:r>
              <w:t>PUT</w:t>
            </w:r>
          </w:p>
        </w:tc>
      </w:tr>
      <w:tr w:rsidR="00151FCA" w14:paraId="7A1FD8B8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1450431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6FBE7F20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2730F9CC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2CA12D7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0D418FA9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40D904C1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CEBD1D1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1DDCF613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60982F63" w14:textId="77777777" w:rsidR="00151FCA" w:rsidRDefault="00151FCA" w:rsidP="00151FCA">
      <w:pPr>
        <w:pStyle w:val="H2Body"/>
      </w:pPr>
    </w:p>
    <w:p w14:paraId="37CABACA" w14:textId="77777777" w:rsidR="00E736E3" w:rsidRDefault="00E736E3" w:rsidP="00E736E3">
      <w:pPr>
        <w:pStyle w:val="Heading3"/>
      </w:pPr>
      <w:bookmarkStart w:id="83" w:name="_Toc365371361"/>
      <w:r>
        <w:t>Request</w:t>
      </w:r>
      <w:bookmarkEnd w:id="83"/>
    </w:p>
    <w:p w14:paraId="776CB890" w14:textId="77777777" w:rsidR="00E736E3" w:rsidRPr="00946167" w:rsidRDefault="00E736E3" w:rsidP="00E736E3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E736E3" w14:paraId="16F2ED96" w14:textId="77777777" w:rsidTr="00E736E3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20F15CB5" w14:textId="77777777" w:rsidR="00E736E3" w:rsidRPr="00946167" w:rsidRDefault="00E736E3" w:rsidP="00E736E3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667E50E9" w14:textId="77777777" w:rsidR="00E736E3" w:rsidRPr="00946167" w:rsidRDefault="00E736E3" w:rsidP="00E736E3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E736E3" w14:paraId="41FD35F3" w14:textId="77777777" w:rsidTr="00E736E3">
        <w:tc>
          <w:tcPr>
            <w:tcW w:w="4457" w:type="dxa"/>
            <w:vAlign w:val="center"/>
          </w:tcPr>
          <w:p w14:paraId="00915F66" w14:textId="33FE1BF0" w:rsidR="00E736E3" w:rsidRDefault="00E736E3" w:rsidP="00E736E3">
            <w:pPr>
              <w:pStyle w:val="H3Body"/>
              <w:ind w:left="0"/>
            </w:pPr>
            <w:r>
              <w:t>xbandid</w:t>
            </w:r>
          </w:p>
        </w:tc>
        <w:tc>
          <w:tcPr>
            <w:tcW w:w="4399" w:type="dxa"/>
            <w:vAlign w:val="center"/>
          </w:tcPr>
          <w:p w14:paraId="64057F9A" w14:textId="5706FD03" w:rsidR="00E736E3" w:rsidRDefault="00E736E3" w:rsidP="00E736E3">
            <w:pPr>
              <w:pStyle w:val="H3Body"/>
              <w:ind w:left="0"/>
            </w:pPr>
            <w:r>
              <w:t>The IDMS id xBand.</w:t>
            </w:r>
          </w:p>
        </w:tc>
      </w:tr>
      <w:tr w:rsidR="00E736E3" w14:paraId="62D7455E" w14:textId="77777777" w:rsidTr="00E736E3">
        <w:tc>
          <w:tcPr>
            <w:tcW w:w="4457" w:type="dxa"/>
          </w:tcPr>
          <w:p w14:paraId="2A0B8C03" w14:textId="2A9825DB" w:rsidR="00E736E3" w:rsidRDefault="00E736E3" w:rsidP="00E736E3">
            <w:pPr>
              <w:pStyle w:val="H3Body"/>
              <w:ind w:left="0"/>
            </w:pPr>
            <w:r>
              <w:t>bandid</w:t>
            </w:r>
          </w:p>
        </w:tc>
        <w:tc>
          <w:tcPr>
            <w:tcW w:w="4399" w:type="dxa"/>
          </w:tcPr>
          <w:p w14:paraId="180715AD" w14:textId="20FAACD9" w:rsidR="00E736E3" w:rsidRDefault="00E736E3" w:rsidP="00E736E3">
            <w:pPr>
              <w:pStyle w:val="H3Body"/>
              <w:ind w:left="0"/>
            </w:pPr>
            <w:r>
              <w:t xml:space="preserve">Alternate unique key in IDMS for the xBand. </w:t>
            </w:r>
          </w:p>
        </w:tc>
      </w:tr>
      <w:tr w:rsidR="00E736E3" w14:paraId="5CEC453E" w14:textId="77777777" w:rsidTr="00E736E3">
        <w:tc>
          <w:tcPr>
            <w:tcW w:w="4457" w:type="dxa"/>
          </w:tcPr>
          <w:p w14:paraId="778D17D6" w14:textId="473F866C" w:rsidR="00E736E3" w:rsidRDefault="00E736E3" w:rsidP="00E736E3">
            <w:pPr>
              <w:pStyle w:val="H3Body"/>
              <w:ind w:left="0"/>
            </w:pPr>
            <w:r>
              <w:t>lrid</w:t>
            </w:r>
          </w:p>
        </w:tc>
        <w:tc>
          <w:tcPr>
            <w:tcW w:w="4399" w:type="dxa"/>
          </w:tcPr>
          <w:p w14:paraId="7AD87422" w14:textId="2E3F1182" w:rsidR="00E736E3" w:rsidRDefault="00E736E3" w:rsidP="00E736E3">
            <w:pPr>
              <w:pStyle w:val="H3Body"/>
              <w:ind w:left="0"/>
            </w:pPr>
            <w:r>
              <w:t>Long range id for the xBand.</w:t>
            </w:r>
          </w:p>
        </w:tc>
      </w:tr>
      <w:tr w:rsidR="00E736E3" w14:paraId="0ACE38C4" w14:textId="77777777" w:rsidTr="00E736E3">
        <w:tc>
          <w:tcPr>
            <w:tcW w:w="4457" w:type="dxa"/>
          </w:tcPr>
          <w:p w14:paraId="2004F296" w14:textId="24646D61" w:rsidR="00E736E3" w:rsidRDefault="00E736E3" w:rsidP="00E736E3">
            <w:pPr>
              <w:pStyle w:val="H3Body"/>
              <w:ind w:left="0"/>
            </w:pPr>
            <w:r>
              <w:t>tapid</w:t>
            </w:r>
          </w:p>
        </w:tc>
        <w:tc>
          <w:tcPr>
            <w:tcW w:w="4399" w:type="dxa"/>
          </w:tcPr>
          <w:p w14:paraId="78DB2959" w14:textId="05144F92" w:rsidR="00E736E3" w:rsidRDefault="00E736E3" w:rsidP="00E736E3">
            <w:pPr>
              <w:pStyle w:val="H3Body"/>
              <w:ind w:left="0"/>
            </w:pPr>
            <w:r>
              <w:t>Short range id for the xBand.</w:t>
            </w:r>
          </w:p>
        </w:tc>
      </w:tr>
      <w:tr w:rsidR="00E736E3" w14:paraId="2B4FE8B9" w14:textId="77777777" w:rsidTr="00E736E3">
        <w:tc>
          <w:tcPr>
            <w:tcW w:w="4457" w:type="dxa"/>
          </w:tcPr>
          <w:p w14:paraId="0BA0884D" w14:textId="339FD8CD" w:rsidR="00E736E3" w:rsidRDefault="00E736E3" w:rsidP="00E736E3">
            <w:pPr>
              <w:pStyle w:val="H3Body"/>
              <w:ind w:left="0"/>
            </w:pPr>
            <w:r>
              <w:t>secureid</w:t>
            </w:r>
          </w:p>
        </w:tc>
        <w:tc>
          <w:tcPr>
            <w:tcW w:w="4399" w:type="dxa"/>
          </w:tcPr>
          <w:p w14:paraId="2899B20A" w14:textId="2C873EA9" w:rsidR="00E736E3" w:rsidRDefault="00E736E3" w:rsidP="00E736E3">
            <w:pPr>
              <w:pStyle w:val="H3Body"/>
              <w:ind w:left="0"/>
            </w:pPr>
            <w:r>
              <w:t>Secure id of the xBand.</w:t>
            </w:r>
          </w:p>
        </w:tc>
      </w:tr>
      <w:tr w:rsidR="00E736E3" w14:paraId="7F62B7FE" w14:textId="77777777" w:rsidTr="00E736E3">
        <w:tc>
          <w:tcPr>
            <w:tcW w:w="4457" w:type="dxa"/>
          </w:tcPr>
          <w:p w14:paraId="73607CC0" w14:textId="47488DDA" w:rsidR="00E736E3" w:rsidRDefault="00E736E3" w:rsidP="00E736E3">
            <w:pPr>
              <w:pStyle w:val="H3Body"/>
              <w:ind w:left="0"/>
            </w:pPr>
            <w:r>
              <w:t>uid</w:t>
            </w:r>
          </w:p>
        </w:tc>
        <w:tc>
          <w:tcPr>
            <w:tcW w:w="4399" w:type="dxa"/>
          </w:tcPr>
          <w:p w14:paraId="579EBA6C" w14:textId="1115ED9D" w:rsidR="00E736E3" w:rsidRDefault="00E736E3" w:rsidP="00E736E3">
            <w:pPr>
              <w:pStyle w:val="H3Body"/>
              <w:ind w:left="0"/>
            </w:pPr>
            <w:r>
              <w:t>Manufacturer’s UID for the xBand.</w:t>
            </w:r>
          </w:p>
        </w:tc>
      </w:tr>
      <w:tr w:rsidR="00E736E3" w14:paraId="19A81B3A" w14:textId="77777777" w:rsidTr="00E736E3">
        <w:tc>
          <w:tcPr>
            <w:tcW w:w="4457" w:type="dxa"/>
          </w:tcPr>
          <w:p w14:paraId="09FB093E" w14:textId="7C67520B" w:rsidR="00E736E3" w:rsidRDefault="00E736E3" w:rsidP="00E736E3">
            <w:pPr>
              <w:pStyle w:val="H3Body"/>
              <w:ind w:left="0"/>
            </w:pPr>
            <w:r>
              <w:t>publicid</w:t>
            </w:r>
          </w:p>
        </w:tc>
        <w:tc>
          <w:tcPr>
            <w:tcW w:w="4399" w:type="dxa"/>
          </w:tcPr>
          <w:p w14:paraId="7E9E4ACA" w14:textId="43C26986" w:rsidR="00E736E3" w:rsidRDefault="00E736E3" w:rsidP="00E736E3">
            <w:pPr>
              <w:pStyle w:val="H3Body"/>
              <w:ind w:left="0"/>
            </w:pPr>
            <w:r>
              <w:t>Public id for the xBand.</w:t>
            </w:r>
          </w:p>
        </w:tc>
      </w:tr>
    </w:tbl>
    <w:p w14:paraId="6F295654" w14:textId="43C848F6" w:rsidR="00E736E3" w:rsidRDefault="00E736E3" w:rsidP="00AD0964">
      <w:pPr>
        <w:pStyle w:val="Heading4"/>
        <w:numPr>
          <w:ilvl w:val="3"/>
          <w:numId w:val="6"/>
        </w:numPr>
      </w:pPr>
      <w:r>
        <w:t>Request Body</w:t>
      </w:r>
    </w:p>
    <w:p w14:paraId="1FE1C98E" w14:textId="77777777" w:rsidR="00E736E3" w:rsidRPr="005556F1" w:rsidRDefault="00E736E3" w:rsidP="00E736E3">
      <w:pPr>
        <w:pStyle w:val="H4Body"/>
      </w:pPr>
      <w:r>
        <w:t>The request body for this service will be empty.</w:t>
      </w:r>
    </w:p>
    <w:p w14:paraId="291BEEEA" w14:textId="2FA95DC7" w:rsidR="00250F1E" w:rsidRDefault="00250F1E" w:rsidP="00250F1E">
      <w:pPr>
        <w:pStyle w:val="Heading3"/>
      </w:pPr>
      <w:bookmarkStart w:id="84" w:name="_Toc365371362"/>
      <w:r>
        <w:t>Response</w:t>
      </w:r>
      <w:bookmarkEnd w:id="84"/>
    </w:p>
    <w:p w14:paraId="28A72F87" w14:textId="77777777" w:rsidR="00E736E3" w:rsidRDefault="00E736E3" w:rsidP="00E736E3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E736E3" w:rsidRPr="000B1ADA" w14:paraId="1184A962" w14:textId="77777777" w:rsidTr="00E736E3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30D720FD" w14:textId="77777777" w:rsidR="00E736E3" w:rsidRPr="000B1ADA" w:rsidRDefault="00E736E3" w:rsidP="00E736E3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481966AC" w14:textId="77777777" w:rsidR="00E736E3" w:rsidRPr="000B1ADA" w:rsidRDefault="00E736E3" w:rsidP="00E736E3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E736E3" w:rsidRPr="000B1ADA" w14:paraId="0EB1CDD8" w14:textId="77777777" w:rsidTr="00E736E3">
        <w:tc>
          <w:tcPr>
            <w:tcW w:w="2970" w:type="dxa"/>
            <w:vAlign w:val="center"/>
          </w:tcPr>
          <w:p w14:paraId="2962C05D" w14:textId="77777777" w:rsidR="00E736E3" w:rsidRPr="000B1ADA" w:rsidRDefault="00E736E3" w:rsidP="00E736E3">
            <w:r>
              <w:t>200</w:t>
            </w:r>
          </w:p>
        </w:tc>
        <w:tc>
          <w:tcPr>
            <w:tcW w:w="5886" w:type="dxa"/>
            <w:vAlign w:val="center"/>
          </w:tcPr>
          <w:p w14:paraId="4C7A6642" w14:textId="77777777" w:rsidR="00E736E3" w:rsidRPr="000B1ADA" w:rsidRDefault="00E736E3" w:rsidP="00E736E3">
            <w:r>
              <w:t>The request was processed successfully</w:t>
            </w:r>
            <w:r w:rsidRPr="000B1ADA">
              <w:t>.</w:t>
            </w:r>
          </w:p>
        </w:tc>
      </w:tr>
      <w:tr w:rsidR="00E736E3" w:rsidRPr="000B1ADA" w14:paraId="2930F429" w14:textId="77777777" w:rsidTr="00E736E3">
        <w:tc>
          <w:tcPr>
            <w:tcW w:w="2970" w:type="dxa"/>
            <w:vAlign w:val="center"/>
          </w:tcPr>
          <w:p w14:paraId="56327F1B" w14:textId="77777777" w:rsidR="00E736E3" w:rsidRPr="000B1ADA" w:rsidRDefault="00E736E3" w:rsidP="00E736E3">
            <w:r>
              <w:t>404 Not Found</w:t>
            </w:r>
          </w:p>
        </w:tc>
        <w:tc>
          <w:tcPr>
            <w:tcW w:w="5886" w:type="dxa"/>
            <w:vAlign w:val="center"/>
          </w:tcPr>
          <w:p w14:paraId="6A430C04" w14:textId="77777777" w:rsidR="00E736E3" w:rsidRPr="000B1ADA" w:rsidRDefault="00E736E3" w:rsidP="00E736E3">
            <w:r>
              <w:t>The configuration data could not be found.</w:t>
            </w:r>
          </w:p>
        </w:tc>
      </w:tr>
      <w:tr w:rsidR="00E736E3" w:rsidRPr="000B1ADA" w14:paraId="7B8F03D3" w14:textId="77777777" w:rsidTr="00E736E3">
        <w:tc>
          <w:tcPr>
            <w:tcW w:w="2970" w:type="dxa"/>
            <w:vAlign w:val="center"/>
          </w:tcPr>
          <w:p w14:paraId="5613824A" w14:textId="77777777" w:rsidR="00E736E3" w:rsidRPr="000B1ADA" w:rsidRDefault="00E736E3" w:rsidP="00E736E3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457A2FF8" w14:textId="77777777" w:rsidR="00E736E3" w:rsidRPr="000B1ADA" w:rsidRDefault="00E736E3" w:rsidP="00E736E3">
            <w:r>
              <w:t>The server raised an uncaught exception.</w:t>
            </w:r>
          </w:p>
        </w:tc>
      </w:tr>
    </w:tbl>
    <w:p w14:paraId="3892A17A" w14:textId="77777777" w:rsidR="00E736E3" w:rsidRDefault="00E736E3" w:rsidP="00E736E3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E736E3" w:rsidRPr="000B1ADA" w14:paraId="00931F13" w14:textId="77777777" w:rsidTr="00E736E3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6C49877B" w14:textId="77777777" w:rsidR="00E736E3" w:rsidRPr="000B1ADA" w:rsidRDefault="00E736E3" w:rsidP="00E736E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5BDF626F" w14:textId="77777777" w:rsidR="00E736E3" w:rsidRPr="000B1ADA" w:rsidRDefault="00E736E3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3D013C5" w14:textId="77777777" w:rsidR="00E736E3" w:rsidRDefault="00E736E3" w:rsidP="00E736E3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E736E3" w:rsidRPr="000B1ADA" w14:paraId="04C43125" w14:textId="77777777" w:rsidTr="00E736E3">
        <w:tc>
          <w:tcPr>
            <w:tcW w:w="1646" w:type="dxa"/>
            <w:vAlign w:val="center"/>
          </w:tcPr>
          <w:p w14:paraId="271BB95A" w14:textId="77777777" w:rsidR="00E736E3" w:rsidRPr="000B1ADA" w:rsidRDefault="00E736E3" w:rsidP="00E736E3">
            <w:r>
              <w:t>Content-Type</w:t>
            </w:r>
          </w:p>
        </w:tc>
        <w:tc>
          <w:tcPr>
            <w:tcW w:w="3124" w:type="dxa"/>
            <w:vAlign w:val="center"/>
          </w:tcPr>
          <w:p w14:paraId="6DA273EE" w14:textId="77777777" w:rsidR="00E736E3" w:rsidRPr="000B1ADA" w:rsidRDefault="00E736E3" w:rsidP="00E736E3">
            <w:r>
              <w:t>The response content type</w:t>
            </w:r>
          </w:p>
        </w:tc>
        <w:tc>
          <w:tcPr>
            <w:tcW w:w="4050" w:type="dxa"/>
          </w:tcPr>
          <w:p w14:paraId="0C466CAF" w14:textId="77777777" w:rsidR="00E736E3" w:rsidRDefault="00E736E3" w:rsidP="00E736E3">
            <w:r>
              <w:t>application/json;charset=utf-8</w:t>
            </w:r>
          </w:p>
        </w:tc>
      </w:tr>
    </w:tbl>
    <w:p w14:paraId="759E1B6D" w14:textId="77777777" w:rsidR="00E736E3" w:rsidRDefault="00E736E3" w:rsidP="00E736E3">
      <w:pPr>
        <w:pStyle w:val="Heading4"/>
      </w:pPr>
      <w:r>
        <w:t>Response Body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250F1E" w:rsidRPr="000B1ADA" w14:paraId="757085A7" w14:textId="77777777" w:rsidTr="00DA4201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7AAE7473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11B658A4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1B733E9B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2F358E89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34A9E986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0F1E" w:rsidRPr="000B1ADA" w14:paraId="53B4CB3B" w14:textId="77777777" w:rsidTr="00DA4201">
        <w:tc>
          <w:tcPr>
            <w:tcW w:w="2419" w:type="dxa"/>
            <w:vAlign w:val="center"/>
          </w:tcPr>
          <w:p w14:paraId="78C45EE9" w14:textId="7D063F3D" w:rsidR="00250F1E" w:rsidRDefault="00250F1E" w:rsidP="00DA4201">
            <w:r>
              <w:t>state</w:t>
            </w:r>
          </w:p>
        </w:tc>
        <w:tc>
          <w:tcPr>
            <w:tcW w:w="1221" w:type="dxa"/>
            <w:vAlign w:val="center"/>
          </w:tcPr>
          <w:p w14:paraId="207A0B9B" w14:textId="77777777" w:rsidR="00250F1E" w:rsidRDefault="00250F1E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051BEFA3" w14:textId="77777777" w:rsidR="00250F1E" w:rsidRDefault="00250F1E" w:rsidP="00DA4201"/>
        </w:tc>
        <w:tc>
          <w:tcPr>
            <w:tcW w:w="1085" w:type="dxa"/>
            <w:vAlign w:val="center"/>
          </w:tcPr>
          <w:p w14:paraId="1BC4E7C8" w14:textId="77777777" w:rsidR="00250F1E" w:rsidRDefault="00250F1E" w:rsidP="00DA4201"/>
        </w:tc>
        <w:tc>
          <w:tcPr>
            <w:tcW w:w="2789" w:type="dxa"/>
          </w:tcPr>
          <w:p w14:paraId="6BFC9388" w14:textId="77777777" w:rsidR="00250F1E" w:rsidRDefault="00250F1E" w:rsidP="00DA4201">
            <w:r>
              <w:t>First name of the guest.</w:t>
            </w:r>
          </w:p>
        </w:tc>
      </w:tr>
      <w:tr w:rsidR="00250F1E" w:rsidRPr="000B1ADA" w14:paraId="29282AB3" w14:textId="77777777" w:rsidTr="00DA4201">
        <w:tc>
          <w:tcPr>
            <w:tcW w:w="2419" w:type="dxa"/>
            <w:vAlign w:val="center"/>
          </w:tcPr>
          <w:p w14:paraId="59E575F7" w14:textId="7025ADA8" w:rsidR="00250F1E" w:rsidRDefault="00250F1E" w:rsidP="00DA4201">
            <w:r>
              <w:t>publicId</w:t>
            </w:r>
          </w:p>
        </w:tc>
        <w:tc>
          <w:tcPr>
            <w:tcW w:w="1221" w:type="dxa"/>
            <w:vAlign w:val="center"/>
          </w:tcPr>
          <w:p w14:paraId="52EB7546" w14:textId="77777777" w:rsidR="00250F1E" w:rsidRDefault="00250F1E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2DFED187" w14:textId="77777777" w:rsidR="00250F1E" w:rsidRDefault="00250F1E" w:rsidP="00DA4201"/>
        </w:tc>
        <w:tc>
          <w:tcPr>
            <w:tcW w:w="1085" w:type="dxa"/>
            <w:vAlign w:val="center"/>
          </w:tcPr>
          <w:p w14:paraId="23B8EC61" w14:textId="77777777" w:rsidR="00250F1E" w:rsidRDefault="00250F1E" w:rsidP="00DA4201"/>
        </w:tc>
        <w:tc>
          <w:tcPr>
            <w:tcW w:w="2789" w:type="dxa"/>
          </w:tcPr>
          <w:p w14:paraId="085111E5" w14:textId="77777777" w:rsidR="00250F1E" w:rsidRDefault="00250F1E" w:rsidP="00DA4201">
            <w:r>
              <w:t>Last name of the guest.</w:t>
            </w:r>
          </w:p>
        </w:tc>
      </w:tr>
    </w:tbl>
    <w:p w14:paraId="04FAEAD3" w14:textId="77777777" w:rsidR="00250F1E" w:rsidRDefault="00250F1E" w:rsidP="00AD0964">
      <w:pPr>
        <w:pStyle w:val="Heading4"/>
        <w:numPr>
          <w:ilvl w:val="3"/>
          <w:numId w:val="8"/>
        </w:numPr>
      </w:pPr>
      <w:r>
        <w:t>Example</w:t>
      </w:r>
    </w:p>
    <w:p w14:paraId="05B5F563" w14:textId="4A3ECCEB" w:rsidR="00250F1E" w:rsidRDefault="00250F1E" w:rsidP="00250F1E">
      <w:pPr>
        <w:pStyle w:val="H4Body"/>
      </w:pPr>
      <w:r>
        <w:t>{</w:t>
      </w:r>
    </w:p>
    <w:p w14:paraId="30938127" w14:textId="77777777" w:rsidR="00250F1E" w:rsidRDefault="00250F1E" w:rsidP="00250F1E">
      <w:pPr>
        <w:pStyle w:val="H4Body"/>
      </w:pPr>
      <w:r>
        <w:t xml:space="preserve">    "state": "Active",</w:t>
      </w:r>
    </w:p>
    <w:p w14:paraId="25CE72C3" w14:textId="77777777" w:rsidR="00250F1E" w:rsidRDefault="00250F1E" w:rsidP="00250F1E">
      <w:pPr>
        <w:pStyle w:val="H4Body"/>
      </w:pPr>
      <w:r>
        <w:t xml:space="preserve">    "publicId": "92A2242780",</w:t>
      </w:r>
    </w:p>
    <w:p w14:paraId="7C156227" w14:textId="77777777" w:rsidR="00250F1E" w:rsidRDefault="00250F1E" w:rsidP="00250F1E">
      <w:pPr>
        <w:pStyle w:val="H4Body"/>
      </w:pPr>
      <w:r>
        <w:t xml:space="preserve">    "productId": "92A2242780",</w:t>
      </w:r>
    </w:p>
    <w:p w14:paraId="5B635EAA" w14:textId="77777777" w:rsidR="00250F1E" w:rsidRDefault="00250F1E" w:rsidP="00250F1E">
      <w:pPr>
        <w:pStyle w:val="H4Body"/>
      </w:pPr>
      <w:r>
        <w:t xml:space="preserve">    "xbandId": 54,</w:t>
      </w:r>
    </w:p>
    <w:p w14:paraId="0E337A33" w14:textId="77777777" w:rsidR="00250F1E" w:rsidRDefault="00250F1E" w:rsidP="00250F1E">
      <w:pPr>
        <w:pStyle w:val="H4Body"/>
      </w:pPr>
      <w:r>
        <w:t xml:space="preserve">    "bandType": "Guest",</w:t>
      </w:r>
    </w:p>
    <w:p w14:paraId="67E3B338" w14:textId="77777777" w:rsidR="00250F1E" w:rsidRDefault="00250F1E" w:rsidP="00250F1E">
      <w:pPr>
        <w:pStyle w:val="H4Body"/>
      </w:pPr>
      <w:r>
        <w:t xml:space="preserve">    "bandId": "92A2242780",</w:t>
      </w:r>
    </w:p>
    <w:p w14:paraId="255F4A21" w14:textId="77777777" w:rsidR="00250F1E" w:rsidRDefault="00250F1E" w:rsidP="00250F1E">
      <w:pPr>
        <w:pStyle w:val="H4Body"/>
      </w:pPr>
      <w:r>
        <w:t xml:space="preserve">    "printedName": "Decurtis 084",</w:t>
      </w:r>
    </w:p>
    <w:p w14:paraId="53ABA536" w14:textId="77777777" w:rsidR="00250F1E" w:rsidRDefault="00250F1E" w:rsidP="00250F1E">
      <w:pPr>
        <w:pStyle w:val="H4Body"/>
      </w:pPr>
      <w:r>
        <w:t xml:space="preserve">    "guests": [</w:t>
      </w:r>
    </w:p>
    <w:p w14:paraId="7AEDDE8F" w14:textId="77777777" w:rsidR="00250F1E" w:rsidRDefault="00250F1E" w:rsidP="00250F1E">
      <w:pPr>
        <w:pStyle w:val="H4Body"/>
      </w:pPr>
      <w:r>
        <w:t xml:space="preserve">        {</w:t>
      </w:r>
    </w:p>
    <w:p w14:paraId="127FFAE7" w14:textId="77777777" w:rsidR="00250F1E" w:rsidRDefault="00250F1E" w:rsidP="00250F1E">
      <w:pPr>
        <w:pStyle w:val="H4Body"/>
      </w:pPr>
      <w:r>
        <w:t xml:space="preserve">            "name": {</w:t>
      </w:r>
    </w:p>
    <w:p w14:paraId="52C93992" w14:textId="77777777" w:rsidR="00250F1E" w:rsidRDefault="00250F1E" w:rsidP="00250F1E">
      <w:pPr>
        <w:pStyle w:val="H4Body"/>
      </w:pPr>
      <w:r>
        <w:t xml:space="preserve">                "middleName": "",</w:t>
      </w:r>
    </w:p>
    <w:p w14:paraId="0CB28516" w14:textId="77777777" w:rsidR="00250F1E" w:rsidRDefault="00250F1E" w:rsidP="00250F1E">
      <w:pPr>
        <w:pStyle w:val="H4Body"/>
      </w:pPr>
      <w:r>
        <w:t xml:space="preserve">                "lastName": "Burton",</w:t>
      </w:r>
    </w:p>
    <w:p w14:paraId="37A857D0" w14:textId="77777777" w:rsidR="00250F1E" w:rsidRDefault="00250F1E" w:rsidP="00250F1E">
      <w:pPr>
        <w:pStyle w:val="H4Body"/>
      </w:pPr>
      <w:r>
        <w:t xml:space="preserve">                "firstName": "Lynette"</w:t>
      </w:r>
    </w:p>
    <w:p w14:paraId="503D9097" w14:textId="77777777" w:rsidR="00250F1E" w:rsidRDefault="00250F1E" w:rsidP="00250F1E">
      <w:pPr>
        <w:pStyle w:val="H4Body"/>
      </w:pPr>
      <w:r>
        <w:t xml:space="preserve">            },</w:t>
      </w:r>
    </w:p>
    <w:p w14:paraId="64E0DC60" w14:textId="77777777" w:rsidR="00250F1E" w:rsidRDefault="00250F1E" w:rsidP="00250F1E">
      <w:pPr>
        <w:pStyle w:val="H4Body"/>
      </w:pPr>
      <w:r>
        <w:t xml:space="preserve">            "userName": "null",</w:t>
      </w:r>
    </w:p>
    <w:p w14:paraId="217341D1" w14:textId="77777777" w:rsidR="00250F1E" w:rsidRDefault="00250F1E" w:rsidP="00250F1E">
      <w:pPr>
        <w:pStyle w:val="H4Body"/>
      </w:pPr>
      <w:r>
        <w:t xml:space="preserve">            "status": "Active",</w:t>
      </w:r>
    </w:p>
    <w:p w14:paraId="5DB0BAD4" w14:textId="77777777" w:rsidR="00250F1E" w:rsidRDefault="00250F1E" w:rsidP="00250F1E">
      <w:pPr>
        <w:pStyle w:val="H4Body"/>
      </w:pPr>
      <w:r>
        <w:t xml:space="preserve">            "guestId": 176666,</w:t>
      </w:r>
    </w:p>
    <w:p w14:paraId="5FFC30EE" w14:textId="77777777" w:rsidR="00250F1E" w:rsidRDefault="00250F1E" w:rsidP="00250F1E">
      <w:pPr>
        <w:pStyle w:val="H4Body"/>
      </w:pPr>
      <w:r>
        <w:t xml:space="preserve">            "partyId": 7,</w:t>
      </w:r>
    </w:p>
    <w:p w14:paraId="68EDF319" w14:textId="77777777" w:rsidR="00250F1E" w:rsidRDefault="00250F1E" w:rsidP="00250F1E">
      <w:pPr>
        <w:pStyle w:val="H4Body"/>
      </w:pPr>
      <w:r>
        <w:t xml:space="preserve">            "swid": "500012",</w:t>
      </w:r>
    </w:p>
    <w:p w14:paraId="0B9401B8" w14:textId="77777777" w:rsidR="00250F1E" w:rsidRDefault="00250F1E" w:rsidP="00250F1E">
      <w:pPr>
        <w:pStyle w:val="H4Body"/>
      </w:pPr>
      <w:r>
        <w:t xml:space="preserve">            "emailAddress": "",</w:t>
      </w:r>
    </w:p>
    <w:p w14:paraId="48129815" w14:textId="77777777" w:rsidR="00250F1E" w:rsidRDefault="00250F1E" w:rsidP="00250F1E">
      <w:pPr>
        <w:pStyle w:val="H4Body"/>
      </w:pPr>
      <w:r>
        <w:t xml:space="preserve">            "parentEmail": "",</w:t>
      </w:r>
    </w:p>
    <w:p w14:paraId="0C6125DD" w14:textId="77777777" w:rsidR="00250F1E" w:rsidRDefault="00250F1E" w:rsidP="00250F1E">
      <w:pPr>
        <w:pStyle w:val="H4Body"/>
      </w:pPr>
      <w:r>
        <w:t xml:space="preserve">            "gender": "FEMALE",</w:t>
      </w:r>
    </w:p>
    <w:p w14:paraId="05F646A9" w14:textId="77777777" w:rsidR="00250F1E" w:rsidRDefault="00250F1E" w:rsidP="00250F1E">
      <w:pPr>
        <w:pStyle w:val="H4Body"/>
      </w:pPr>
      <w:r>
        <w:t xml:space="preserve">            "avatar": "",</w:t>
      </w:r>
    </w:p>
    <w:p w14:paraId="54017DC9" w14:textId="77777777" w:rsidR="00250F1E" w:rsidRDefault="00250F1E" w:rsidP="00250F1E">
      <w:pPr>
        <w:pStyle w:val="H4Body"/>
      </w:pPr>
      <w:r>
        <w:t xml:space="preserve">            "visitCount": 0</w:t>
      </w:r>
    </w:p>
    <w:p w14:paraId="5843714B" w14:textId="77777777" w:rsidR="00250F1E" w:rsidRDefault="00250F1E" w:rsidP="00250F1E">
      <w:pPr>
        <w:pStyle w:val="H4Body"/>
      </w:pPr>
      <w:r>
        <w:t xml:space="preserve">        }</w:t>
      </w:r>
    </w:p>
    <w:p w14:paraId="2E5E2BF4" w14:textId="77777777" w:rsidR="00250F1E" w:rsidRDefault="00250F1E" w:rsidP="00250F1E">
      <w:pPr>
        <w:pStyle w:val="H4Body"/>
      </w:pPr>
      <w:r>
        <w:t xml:space="preserve">    ],</w:t>
      </w:r>
    </w:p>
    <w:p w14:paraId="6DC90415" w14:textId="77777777" w:rsidR="00250F1E" w:rsidRDefault="00250F1E" w:rsidP="00250F1E">
      <w:pPr>
        <w:pStyle w:val="H4Body"/>
      </w:pPr>
      <w:r>
        <w:t xml:space="preserve">    "xbandRequestId": "92A2242780",</w:t>
      </w:r>
    </w:p>
    <w:p w14:paraId="53AE8EAB" w14:textId="77777777" w:rsidR="00250F1E" w:rsidRDefault="00250F1E" w:rsidP="00250F1E">
      <w:pPr>
        <w:pStyle w:val="H4Body"/>
      </w:pPr>
      <w:r>
        <w:t xml:space="preserve">    "shortRangeTag": "802724A2925E04",</w:t>
      </w:r>
    </w:p>
    <w:p w14:paraId="6AA40578" w14:textId="77777777" w:rsidR="00250F1E" w:rsidRDefault="00250F1E" w:rsidP="00250F1E">
      <w:pPr>
        <w:pStyle w:val="H4Body"/>
      </w:pPr>
      <w:r>
        <w:t xml:space="preserve">    "longRangeTag": "2749D22BE1",</w:t>
      </w:r>
    </w:p>
    <w:p w14:paraId="1875CA55" w14:textId="1C7B88E0" w:rsidR="00250F1E" w:rsidRDefault="00250F1E" w:rsidP="00250F1E">
      <w:pPr>
        <w:pStyle w:val="H4Body"/>
      </w:pPr>
      <w:r>
        <w:t xml:space="preserve">    "secondaryState": "Active"</w:t>
      </w:r>
    </w:p>
    <w:p w14:paraId="5C1F3603" w14:textId="79DFDF04" w:rsidR="00250F1E" w:rsidRPr="007B391F" w:rsidRDefault="00250F1E" w:rsidP="00250F1E">
      <w:pPr>
        <w:pStyle w:val="H4Body"/>
      </w:pPr>
      <w:r>
        <w:t>}</w:t>
      </w:r>
    </w:p>
    <w:p w14:paraId="73CFBBC8" w14:textId="17F76FB4" w:rsidR="00250F1E" w:rsidRPr="00151FCA" w:rsidRDefault="00250F1E" w:rsidP="00250F1E">
      <w:pPr>
        <w:pStyle w:val="Heading2"/>
      </w:pPr>
      <w:bookmarkStart w:id="85" w:name="_Toc365371363"/>
      <w:r>
        <w:t>Provide xBand Details - xbands</w:t>
      </w:r>
      <w:bookmarkEnd w:id="85"/>
    </w:p>
    <w:p w14:paraId="0363CBC4" w14:textId="2BBD54CC" w:rsidR="00250F1E" w:rsidRPr="00502714" w:rsidRDefault="00250F1E" w:rsidP="00250F1E">
      <w:pPr>
        <w:pStyle w:val="H2Body"/>
      </w:pPr>
      <w:r>
        <w:t>This API will update the details of an xband using the specified id.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250F1E" w14:paraId="09CF26DD" w14:textId="77777777" w:rsidTr="00DA4201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68CC518" w14:textId="77777777" w:rsidR="00250F1E" w:rsidRPr="004C7AF7" w:rsidRDefault="00250F1E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0171E79D" w14:textId="61D3DDF8" w:rsidR="00250F1E" w:rsidRDefault="00250F1E" w:rsidP="00DA4201">
            <w:pPr>
              <w:pStyle w:val="H2Body"/>
              <w:ind w:left="0"/>
            </w:pPr>
            <w:r>
              <w:t>/xbands/{xbandid}</w:t>
            </w:r>
            <w:r>
              <w:br/>
              <w:t>/xbands/id/{xbandid}</w:t>
            </w:r>
            <w:r>
              <w:br/>
              <w:t>/xbands/tapid/{tapid}</w:t>
            </w:r>
            <w:r>
              <w:br/>
              <w:t>/xbands/lrid/{lrid}</w:t>
            </w:r>
            <w:r>
              <w:br/>
              <w:t>/xbands/bandid/{bandid}</w:t>
            </w:r>
            <w:r>
              <w:br/>
              <w:t>/xbands/secureid/{secureid}</w:t>
            </w:r>
          </w:p>
        </w:tc>
      </w:tr>
      <w:tr w:rsidR="00250F1E" w14:paraId="28972F12" w14:textId="77777777" w:rsidTr="00DA4201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B12A1EF" w14:textId="77777777" w:rsidR="00250F1E" w:rsidRPr="004C7AF7" w:rsidRDefault="00250F1E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44DB3543" w14:textId="77777777" w:rsidR="00250F1E" w:rsidRDefault="00250F1E" w:rsidP="00DA4201">
            <w:pPr>
              <w:pStyle w:val="H2Body"/>
              <w:ind w:left="0"/>
            </w:pPr>
            <w:r>
              <w:t>PUT</w:t>
            </w:r>
          </w:p>
        </w:tc>
      </w:tr>
      <w:tr w:rsidR="00250F1E" w14:paraId="36704044" w14:textId="77777777" w:rsidTr="00DA4201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AF59650" w14:textId="77777777" w:rsidR="00250F1E" w:rsidRPr="004C7AF7" w:rsidRDefault="00250F1E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4A944D8F" w14:textId="77777777" w:rsidR="00250F1E" w:rsidRDefault="00250F1E" w:rsidP="00DA4201">
            <w:pPr>
              <w:pStyle w:val="H2Body"/>
              <w:ind w:left="0"/>
            </w:pPr>
            <w:r>
              <w:t>JSON</w:t>
            </w:r>
          </w:p>
        </w:tc>
      </w:tr>
      <w:tr w:rsidR="00250F1E" w14:paraId="60641E20" w14:textId="77777777" w:rsidTr="00DA4201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0B5E37F7" w14:textId="77777777" w:rsidR="00250F1E" w:rsidRPr="004C7AF7" w:rsidRDefault="00250F1E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3895A83E" w14:textId="77777777" w:rsidR="00250F1E" w:rsidRDefault="00250F1E" w:rsidP="00DA4201">
            <w:pPr>
              <w:pStyle w:val="H2Body"/>
              <w:ind w:left="0"/>
            </w:pPr>
            <w:r>
              <w:t>false</w:t>
            </w:r>
          </w:p>
        </w:tc>
      </w:tr>
      <w:tr w:rsidR="00250F1E" w14:paraId="74CE3AF7" w14:textId="77777777" w:rsidTr="00DA4201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BE49607" w14:textId="77777777" w:rsidR="00250F1E" w:rsidRPr="004C7AF7" w:rsidRDefault="00250F1E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0B5C73AC" w14:textId="77777777" w:rsidR="00250F1E" w:rsidRDefault="00250F1E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26B8F963" w14:textId="77777777" w:rsidR="00250F1E" w:rsidRDefault="00250F1E" w:rsidP="00250F1E">
      <w:pPr>
        <w:pStyle w:val="H2Body"/>
      </w:pPr>
    </w:p>
    <w:p w14:paraId="214414EC" w14:textId="77777777" w:rsidR="00250F1E" w:rsidRDefault="00250F1E" w:rsidP="00250F1E">
      <w:pPr>
        <w:pStyle w:val="Heading3"/>
      </w:pPr>
      <w:bookmarkStart w:id="86" w:name="_Toc365371364"/>
      <w:r>
        <w:t>Request</w:t>
      </w:r>
      <w:bookmarkEnd w:id="86"/>
    </w:p>
    <w:p w14:paraId="4BE35FED" w14:textId="77777777" w:rsidR="00250F1E" w:rsidRPr="00946167" w:rsidRDefault="00250F1E" w:rsidP="00250F1E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250F1E" w14:paraId="0752E2A7" w14:textId="77777777" w:rsidTr="00DA4201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6CE3D7CB" w14:textId="77777777" w:rsidR="00250F1E" w:rsidRPr="00946167" w:rsidRDefault="00250F1E" w:rsidP="00DA4201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7BDA78A2" w14:textId="77777777" w:rsidR="00250F1E" w:rsidRPr="00946167" w:rsidRDefault="00250F1E" w:rsidP="00DA4201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250F1E" w14:paraId="462DFA7F" w14:textId="77777777" w:rsidTr="00DA4201">
        <w:tc>
          <w:tcPr>
            <w:tcW w:w="4457" w:type="dxa"/>
            <w:vAlign w:val="center"/>
          </w:tcPr>
          <w:p w14:paraId="11CDE7A1" w14:textId="77777777" w:rsidR="00250F1E" w:rsidRDefault="00250F1E" w:rsidP="00DA4201">
            <w:pPr>
              <w:pStyle w:val="H3Body"/>
              <w:ind w:left="0"/>
            </w:pPr>
            <w:r>
              <w:t>xbandid</w:t>
            </w:r>
          </w:p>
        </w:tc>
        <w:tc>
          <w:tcPr>
            <w:tcW w:w="4399" w:type="dxa"/>
            <w:vAlign w:val="center"/>
          </w:tcPr>
          <w:p w14:paraId="233BBF7E" w14:textId="77777777" w:rsidR="00250F1E" w:rsidRDefault="00250F1E" w:rsidP="00DA4201">
            <w:pPr>
              <w:pStyle w:val="H3Body"/>
              <w:ind w:left="0"/>
            </w:pPr>
            <w:r>
              <w:t>The IDMS id xBand.</w:t>
            </w:r>
          </w:p>
        </w:tc>
      </w:tr>
      <w:tr w:rsidR="00250F1E" w14:paraId="1EB67B03" w14:textId="77777777" w:rsidTr="00DA4201">
        <w:tc>
          <w:tcPr>
            <w:tcW w:w="4457" w:type="dxa"/>
          </w:tcPr>
          <w:p w14:paraId="6CEFBD0A" w14:textId="77777777" w:rsidR="00250F1E" w:rsidRDefault="00250F1E" w:rsidP="00DA4201">
            <w:pPr>
              <w:pStyle w:val="H3Body"/>
              <w:ind w:left="0"/>
            </w:pPr>
            <w:r>
              <w:t>bandid</w:t>
            </w:r>
          </w:p>
        </w:tc>
        <w:tc>
          <w:tcPr>
            <w:tcW w:w="4399" w:type="dxa"/>
          </w:tcPr>
          <w:p w14:paraId="44341FD8" w14:textId="77777777" w:rsidR="00250F1E" w:rsidRDefault="00250F1E" w:rsidP="00DA4201">
            <w:pPr>
              <w:pStyle w:val="H3Body"/>
              <w:ind w:left="0"/>
            </w:pPr>
            <w:r>
              <w:t xml:space="preserve">Alternate unique key in IDMS for the xBand. </w:t>
            </w:r>
          </w:p>
        </w:tc>
      </w:tr>
      <w:tr w:rsidR="00250F1E" w14:paraId="48FF1B55" w14:textId="77777777" w:rsidTr="00DA4201">
        <w:tc>
          <w:tcPr>
            <w:tcW w:w="4457" w:type="dxa"/>
          </w:tcPr>
          <w:p w14:paraId="5999D7E3" w14:textId="77777777" w:rsidR="00250F1E" w:rsidRDefault="00250F1E" w:rsidP="00DA4201">
            <w:pPr>
              <w:pStyle w:val="H3Body"/>
              <w:ind w:left="0"/>
            </w:pPr>
            <w:r>
              <w:t>lrid</w:t>
            </w:r>
          </w:p>
        </w:tc>
        <w:tc>
          <w:tcPr>
            <w:tcW w:w="4399" w:type="dxa"/>
          </w:tcPr>
          <w:p w14:paraId="7DFC0956" w14:textId="77777777" w:rsidR="00250F1E" w:rsidRDefault="00250F1E" w:rsidP="00DA4201">
            <w:pPr>
              <w:pStyle w:val="H3Body"/>
              <w:ind w:left="0"/>
            </w:pPr>
            <w:r>
              <w:t>Long range id for the xBand.</w:t>
            </w:r>
          </w:p>
        </w:tc>
      </w:tr>
      <w:tr w:rsidR="00250F1E" w14:paraId="078D427F" w14:textId="77777777" w:rsidTr="00DA4201">
        <w:tc>
          <w:tcPr>
            <w:tcW w:w="4457" w:type="dxa"/>
          </w:tcPr>
          <w:p w14:paraId="7DC865B7" w14:textId="77777777" w:rsidR="00250F1E" w:rsidRDefault="00250F1E" w:rsidP="00DA4201">
            <w:pPr>
              <w:pStyle w:val="H3Body"/>
              <w:ind w:left="0"/>
            </w:pPr>
            <w:r>
              <w:t>tapid</w:t>
            </w:r>
          </w:p>
        </w:tc>
        <w:tc>
          <w:tcPr>
            <w:tcW w:w="4399" w:type="dxa"/>
          </w:tcPr>
          <w:p w14:paraId="0BF31585" w14:textId="77777777" w:rsidR="00250F1E" w:rsidRDefault="00250F1E" w:rsidP="00DA4201">
            <w:pPr>
              <w:pStyle w:val="H3Body"/>
              <w:ind w:left="0"/>
            </w:pPr>
            <w:r>
              <w:t>Short range id for the xBand.</w:t>
            </w:r>
          </w:p>
        </w:tc>
      </w:tr>
      <w:tr w:rsidR="00250F1E" w14:paraId="5C3DE0C1" w14:textId="77777777" w:rsidTr="00DA4201">
        <w:tc>
          <w:tcPr>
            <w:tcW w:w="4457" w:type="dxa"/>
          </w:tcPr>
          <w:p w14:paraId="513CB7EF" w14:textId="77777777" w:rsidR="00250F1E" w:rsidRDefault="00250F1E" w:rsidP="00DA4201">
            <w:pPr>
              <w:pStyle w:val="H3Body"/>
              <w:ind w:left="0"/>
            </w:pPr>
            <w:r>
              <w:t>secureid</w:t>
            </w:r>
          </w:p>
        </w:tc>
        <w:tc>
          <w:tcPr>
            <w:tcW w:w="4399" w:type="dxa"/>
          </w:tcPr>
          <w:p w14:paraId="216935B3" w14:textId="77777777" w:rsidR="00250F1E" w:rsidRDefault="00250F1E" w:rsidP="00DA4201">
            <w:pPr>
              <w:pStyle w:val="H3Body"/>
              <w:ind w:left="0"/>
            </w:pPr>
            <w:r>
              <w:t>Secure id of the xBand.</w:t>
            </w:r>
          </w:p>
        </w:tc>
      </w:tr>
    </w:tbl>
    <w:p w14:paraId="34B4FD13" w14:textId="77777777" w:rsidR="00250F1E" w:rsidRDefault="00250F1E" w:rsidP="00AD0964">
      <w:pPr>
        <w:pStyle w:val="Heading4"/>
        <w:numPr>
          <w:ilvl w:val="3"/>
          <w:numId w:val="6"/>
        </w:numPr>
      </w:pPr>
      <w:r>
        <w:t>Request Body</w:t>
      </w:r>
    </w:p>
    <w:p w14:paraId="1E5D966D" w14:textId="77777777" w:rsidR="00250F1E" w:rsidRPr="005556F1" w:rsidRDefault="00250F1E" w:rsidP="00250F1E">
      <w:pPr>
        <w:pStyle w:val="H4Body"/>
      </w:pPr>
      <w:r>
        <w:t>The request body for this service will be empty.</w:t>
      </w:r>
    </w:p>
    <w:p w14:paraId="0F7F5BCF" w14:textId="23F1D6BD" w:rsidR="00250F1E" w:rsidRDefault="00250F1E" w:rsidP="00250F1E">
      <w:pPr>
        <w:pStyle w:val="Heading3"/>
      </w:pPr>
      <w:bookmarkStart w:id="87" w:name="_Toc365371365"/>
      <w:r>
        <w:t>Response</w:t>
      </w:r>
      <w:bookmarkEnd w:id="87"/>
    </w:p>
    <w:p w14:paraId="076082E2" w14:textId="77777777" w:rsidR="00250F1E" w:rsidRDefault="00250F1E" w:rsidP="00250F1E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250F1E" w:rsidRPr="000B1ADA" w14:paraId="648E2B9D" w14:textId="77777777" w:rsidTr="00DA4201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C89BCD2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6B1D77EA" w14:textId="77777777" w:rsidR="00250F1E" w:rsidRPr="000B1ADA" w:rsidRDefault="00250F1E" w:rsidP="00DA4201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250F1E" w:rsidRPr="000B1ADA" w14:paraId="3654A074" w14:textId="77777777" w:rsidTr="00DA4201">
        <w:tc>
          <w:tcPr>
            <w:tcW w:w="2970" w:type="dxa"/>
            <w:vAlign w:val="center"/>
          </w:tcPr>
          <w:p w14:paraId="3D2C1D8C" w14:textId="77777777" w:rsidR="00250F1E" w:rsidRPr="000B1ADA" w:rsidRDefault="00250F1E" w:rsidP="00DA4201">
            <w:r>
              <w:t>200</w:t>
            </w:r>
          </w:p>
        </w:tc>
        <w:tc>
          <w:tcPr>
            <w:tcW w:w="5886" w:type="dxa"/>
            <w:vAlign w:val="center"/>
          </w:tcPr>
          <w:p w14:paraId="607652D5" w14:textId="77777777" w:rsidR="00250F1E" w:rsidRPr="000B1ADA" w:rsidRDefault="00250F1E" w:rsidP="00DA4201">
            <w:r>
              <w:t>The request was processed successfully</w:t>
            </w:r>
            <w:r w:rsidRPr="000B1ADA">
              <w:t>.</w:t>
            </w:r>
          </w:p>
        </w:tc>
      </w:tr>
      <w:tr w:rsidR="00250F1E" w:rsidRPr="000B1ADA" w14:paraId="176FD655" w14:textId="77777777" w:rsidTr="00DA4201">
        <w:tc>
          <w:tcPr>
            <w:tcW w:w="2970" w:type="dxa"/>
            <w:vAlign w:val="center"/>
          </w:tcPr>
          <w:p w14:paraId="679C4B45" w14:textId="77777777" w:rsidR="00250F1E" w:rsidRPr="000B1ADA" w:rsidRDefault="00250F1E" w:rsidP="00DA4201">
            <w:r>
              <w:t>404 Not Found</w:t>
            </w:r>
          </w:p>
        </w:tc>
        <w:tc>
          <w:tcPr>
            <w:tcW w:w="5886" w:type="dxa"/>
            <w:vAlign w:val="center"/>
          </w:tcPr>
          <w:p w14:paraId="72007AB1" w14:textId="77777777" w:rsidR="00250F1E" w:rsidRPr="000B1ADA" w:rsidRDefault="00250F1E" w:rsidP="00DA4201">
            <w:r>
              <w:t>The configuration data could not be found.</w:t>
            </w:r>
          </w:p>
        </w:tc>
      </w:tr>
      <w:tr w:rsidR="00250F1E" w:rsidRPr="000B1ADA" w14:paraId="27BBFC06" w14:textId="77777777" w:rsidTr="00DA4201">
        <w:tc>
          <w:tcPr>
            <w:tcW w:w="2970" w:type="dxa"/>
            <w:vAlign w:val="center"/>
          </w:tcPr>
          <w:p w14:paraId="387E4270" w14:textId="77777777" w:rsidR="00250F1E" w:rsidRPr="000B1ADA" w:rsidRDefault="00250F1E" w:rsidP="00DA4201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5EC78812" w14:textId="77777777" w:rsidR="00250F1E" w:rsidRPr="000B1ADA" w:rsidRDefault="00250F1E" w:rsidP="00DA4201">
            <w:r>
              <w:t>The server raised an uncaught exception.</w:t>
            </w:r>
          </w:p>
        </w:tc>
      </w:tr>
    </w:tbl>
    <w:p w14:paraId="71C031B7" w14:textId="77777777" w:rsidR="00250F1E" w:rsidRDefault="00250F1E" w:rsidP="00250F1E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250F1E" w:rsidRPr="000B1ADA" w14:paraId="2FCA6106" w14:textId="77777777" w:rsidTr="00DA4201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75403AE1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3C1FBE41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8D28879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250F1E" w:rsidRPr="000B1ADA" w14:paraId="1CF7D299" w14:textId="77777777" w:rsidTr="00DA4201">
        <w:tc>
          <w:tcPr>
            <w:tcW w:w="1646" w:type="dxa"/>
            <w:vAlign w:val="center"/>
          </w:tcPr>
          <w:p w14:paraId="01F8FF92" w14:textId="77777777" w:rsidR="00250F1E" w:rsidRPr="000B1ADA" w:rsidRDefault="00250F1E" w:rsidP="00DA4201">
            <w:r>
              <w:t>Content-Type</w:t>
            </w:r>
          </w:p>
        </w:tc>
        <w:tc>
          <w:tcPr>
            <w:tcW w:w="3124" w:type="dxa"/>
            <w:vAlign w:val="center"/>
          </w:tcPr>
          <w:p w14:paraId="48713617" w14:textId="77777777" w:rsidR="00250F1E" w:rsidRPr="000B1ADA" w:rsidRDefault="00250F1E" w:rsidP="00DA4201">
            <w:r>
              <w:t>The response content type</w:t>
            </w:r>
          </w:p>
        </w:tc>
        <w:tc>
          <w:tcPr>
            <w:tcW w:w="4050" w:type="dxa"/>
          </w:tcPr>
          <w:p w14:paraId="3A34F716" w14:textId="77777777" w:rsidR="00250F1E" w:rsidRDefault="00250F1E" w:rsidP="00DA4201">
            <w:r>
              <w:t>application/json;charset=utf-8</w:t>
            </w:r>
          </w:p>
        </w:tc>
      </w:tr>
    </w:tbl>
    <w:p w14:paraId="6A56F59F" w14:textId="77777777" w:rsidR="00250F1E" w:rsidRDefault="00250F1E" w:rsidP="00250F1E">
      <w:pPr>
        <w:pStyle w:val="Heading4"/>
      </w:pPr>
      <w:r>
        <w:t>Response Body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250F1E" w:rsidRPr="000B1ADA" w14:paraId="30475FED" w14:textId="77777777" w:rsidTr="00DA4201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5EAEFAFF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79DFF6EE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2010F0B0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4EE5CE4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076E5F36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0F1E" w:rsidRPr="000B1ADA" w14:paraId="71FFCD59" w14:textId="77777777" w:rsidTr="00DA4201">
        <w:tc>
          <w:tcPr>
            <w:tcW w:w="2419" w:type="dxa"/>
            <w:vAlign w:val="center"/>
          </w:tcPr>
          <w:p w14:paraId="3D37E19D" w14:textId="77777777" w:rsidR="00250F1E" w:rsidRDefault="00250F1E" w:rsidP="00DA4201">
            <w:r>
              <w:t>firstName</w:t>
            </w:r>
          </w:p>
        </w:tc>
        <w:tc>
          <w:tcPr>
            <w:tcW w:w="1221" w:type="dxa"/>
            <w:vAlign w:val="center"/>
          </w:tcPr>
          <w:p w14:paraId="23D707B3" w14:textId="77777777" w:rsidR="00250F1E" w:rsidRDefault="00250F1E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0B4F1255" w14:textId="77777777" w:rsidR="00250F1E" w:rsidRDefault="00250F1E" w:rsidP="00DA4201"/>
        </w:tc>
        <w:tc>
          <w:tcPr>
            <w:tcW w:w="1085" w:type="dxa"/>
            <w:vAlign w:val="center"/>
          </w:tcPr>
          <w:p w14:paraId="737EF21C" w14:textId="77777777" w:rsidR="00250F1E" w:rsidRDefault="00250F1E" w:rsidP="00DA4201"/>
        </w:tc>
        <w:tc>
          <w:tcPr>
            <w:tcW w:w="2789" w:type="dxa"/>
          </w:tcPr>
          <w:p w14:paraId="681B14F4" w14:textId="77777777" w:rsidR="00250F1E" w:rsidRDefault="00250F1E" w:rsidP="00DA4201">
            <w:r>
              <w:t>First name of the guest.</w:t>
            </w:r>
          </w:p>
        </w:tc>
      </w:tr>
      <w:tr w:rsidR="00250F1E" w:rsidRPr="000B1ADA" w14:paraId="5B6940D5" w14:textId="77777777" w:rsidTr="00DA4201">
        <w:tc>
          <w:tcPr>
            <w:tcW w:w="2419" w:type="dxa"/>
            <w:vAlign w:val="center"/>
          </w:tcPr>
          <w:p w14:paraId="7D75C112" w14:textId="77777777" w:rsidR="00250F1E" w:rsidRDefault="00250F1E" w:rsidP="00DA4201">
            <w:r>
              <w:t>lastName</w:t>
            </w:r>
          </w:p>
        </w:tc>
        <w:tc>
          <w:tcPr>
            <w:tcW w:w="1221" w:type="dxa"/>
            <w:vAlign w:val="center"/>
          </w:tcPr>
          <w:p w14:paraId="297CC58E" w14:textId="77777777" w:rsidR="00250F1E" w:rsidRDefault="00250F1E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32B38F5C" w14:textId="77777777" w:rsidR="00250F1E" w:rsidRDefault="00250F1E" w:rsidP="00DA4201"/>
        </w:tc>
        <w:tc>
          <w:tcPr>
            <w:tcW w:w="1085" w:type="dxa"/>
            <w:vAlign w:val="center"/>
          </w:tcPr>
          <w:p w14:paraId="2D8F8DCC" w14:textId="77777777" w:rsidR="00250F1E" w:rsidRDefault="00250F1E" w:rsidP="00DA4201"/>
        </w:tc>
        <w:tc>
          <w:tcPr>
            <w:tcW w:w="2789" w:type="dxa"/>
          </w:tcPr>
          <w:p w14:paraId="773F889F" w14:textId="77777777" w:rsidR="00250F1E" w:rsidRDefault="00250F1E" w:rsidP="00DA4201">
            <w:r>
              <w:t>Last name of the guest.</w:t>
            </w:r>
          </w:p>
        </w:tc>
      </w:tr>
    </w:tbl>
    <w:p w14:paraId="6FE91BFE" w14:textId="77777777" w:rsidR="00250F1E" w:rsidRDefault="00250F1E" w:rsidP="00AD0964">
      <w:pPr>
        <w:pStyle w:val="Heading4"/>
        <w:numPr>
          <w:ilvl w:val="3"/>
          <w:numId w:val="9"/>
        </w:numPr>
      </w:pPr>
      <w:r>
        <w:t>Example</w:t>
      </w:r>
    </w:p>
    <w:p w14:paraId="1B90EAFB" w14:textId="77777777" w:rsidR="00250F1E" w:rsidRDefault="00250F1E" w:rsidP="00250F1E">
      <w:pPr>
        <w:pStyle w:val="H4Body"/>
      </w:pPr>
      <w:r>
        <w:t>{</w:t>
      </w:r>
    </w:p>
    <w:p w14:paraId="21935A3B" w14:textId="77777777" w:rsidR="00250F1E" w:rsidRDefault="00250F1E" w:rsidP="00250F1E">
      <w:pPr>
        <w:pStyle w:val="H4Body"/>
      </w:pPr>
    </w:p>
    <w:p w14:paraId="2CF94202" w14:textId="77777777" w:rsidR="00250F1E" w:rsidRDefault="00250F1E" w:rsidP="00250F1E">
      <w:pPr>
        <w:pStyle w:val="H4Body"/>
      </w:pPr>
      <w:r>
        <w:t xml:space="preserve">    "publicId": "92A2242780",</w:t>
      </w:r>
    </w:p>
    <w:p w14:paraId="7165FF85" w14:textId="77777777" w:rsidR="00250F1E" w:rsidRDefault="00250F1E" w:rsidP="00250F1E">
      <w:pPr>
        <w:pStyle w:val="H4Body"/>
      </w:pPr>
      <w:r>
        <w:t xml:space="preserve">    "bandType": "Guest",</w:t>
      </w:r>
    </w:p>
    <w:p w14:paraId="71088561" w14:textId="77777777" w:rsidR="00250F1E" w:rsidRDefault="00250F1E" w:rsidP="00250F1E">
      <w:pPr>
        <w:pStyle w:val="H4Body"/>
      </w:pPr>
      <w:r>
        <w:t xml:space="preserve">    "xbandId": "54",</w:t>
      </w:r>
    </w:p>
    <w:p w14:paraId="6EF1C203" w14:textId="77777777" w:rsidR="00250F1E" w:rsidRDefault="00250F1E" w:rsidP="00250F1E">
      <w:pPr>
        <w:pStyle w:val="H4Body"/>
      </w:pPr>
      <w:r>
        <w:t xml:space="preserve">    "active": true,</w:t>
      </w:r>
    </w:p>
    <w:p w14:paraId="4BACDCF5" w14:textId="77777777" w:rsidR="00250F1E" w:rsidRDefault="00250F1E" w:rsidP="00250F1E">
      <w:pPr>
        <w:pStyle w:val="H4Body"/>
      </w:pPr>
      <w:r>
        <w:t xml:space="preserve">    "bandFriendlyName": "Decurtis 084",</w:t>
      </w:r>
    </w:p>
    <w:p w14:paraId="41A58430" w14:textId="77777777" w:rsidR="00250F1E" w:rsidRDefault="00250F1E" w:rsidP="00250F1E">
      <w:pPr>
        <w:pStyle w:val="H4Body"/>
      </w:pPr>
      <w:r>
        <w:t xml:space="preserve">    "bandId": "92A2242780",</w:t>
      </w:r>
    </w:p>
    <w:p w14:paraId="05CCEF78" w14:textId="77777777" w:rsidR="00250F1E" w:rsidRDefault="00250F1E" w:rsidP="00250F1E">
      <w:pPr>
        <w:pStyle w:val="H4Body"/>
      </w:pPr>
      <w:r>
        <w:t xml:space="preserve">    "createdBy": null,</w:t>
      </w:r>
    </w:p>
    <w:p w14:paraId="220B93C1" w14:textId="77777777" w:rsidR="00250F1E" w:rsidRDefault="00250F1E" w:rsidP="00250F1E">
      <w:pPr>
        <w:pStyle w:val="H4Body"/>
      </w:pPr>
      <w:r>
        <w:t xml:space="preserve">    "createdDate": null,</w:t>
      </w:r>
    </w:p>
    <w:p w14:paraId="31301FB1" w14:textId="77777777" w:rsidR="00250F1E" w:rsidRDefault="00250F1E" w:rsidP="00250F1E">
      <w:pPr>
        <w:pStyle w:val="H4Body"/>
      </w:pPr>
      <w:r>
        <w:t xml:space="preserve">    "lrid": "2749D22BE1",</w:t>
      </w:r>
    </w:p>
    <w:p w14:paraId="1E3C9535" w14:textId="77777777" w:rsidR="00250F1E" w:rsidRDefault="00250F1E" w:rsidP="00250F1E">
      <w:pPr>
        <w:pStyle w:val="H4Body"/>
      </w:pPr>
      <w:r>
        <w:t xml:space="preserve">    "printedName": "Decurtis 084",</w:t>
      </w:r>
    </w:p>
    <w:p w14:paraId="1534C5CF" w14:textId="77777777" w:rsidR="00250F1E" w:rsidRDefault="00250F1E" w:rsidP="00250F1E">
      <w:pPr>
        <w:pStyle w:val="H4Body"/>
      </w:pPr>
      <w:r>
        <w:t xml:space="preserve">    "tapId": "802724A2925E04",</w:t>
      </w:r>
    </w:p>
    <w:p w14:paraId="2495487A" w14:textId="77777777" w:rsidR="00250F1E" w:rsidRDefault="00250F1E" w:rsidP="00250F1E">
      <w:pPr>
        <w:pStyle w:val="H4Body"/>
      </w:pPr>
      <w:r>
        <w:t xml:space="preserve">    "updatedBy": null,</w:t>
      </w:r>
    </w:p>
    <w:p w14:paraId="0E0A4598" w14:textId="77777777" w:rsidR="00250F1E" w:rsidRDefault="00250F1E" w:rsidP="00250F1E">
      <w:pPr>
        <w:pStyle w:val="H4Body"/>
      </w:pPr>
      <w:r>
        <w:t xml:space="preserve">    "updatedDate": null,</w:t>
      </w:r>
    </w:p>
    <w:p w14:paraId="3B1C8075" w14:textId="77777777" w:rsidR="00250F1E" w:rsidRDefault="00250F1E" w:rsidP="00250F1E">
      <w:pPr>
        <w:pStyle w:val="H4Body"/>
      </w:pPr>
      <w:r>
        <w:t xml:space="preserve">    "guests": [</w:t>
      </w:r>
    </w:p>
    <w:p w14:paraId="4F78D0BC" w14:textId="77777777" w:rsidR="00250F1E" w:rsidRDefault="00250F1E" w:rsidP="00250F1E">
      <w:pPr>
        <w:pStyle w:val="H4Body"/>
      </w:pPr>
      <w:r>
        <w:t xml:space="preserve">        {</w:t>
      </w:r>
    </w:p>
    <w:p w14:paraId="68EC9A08" w14:textId="77777777" w:rsidR="00250F1E" w:rsidRDefault="00250F1E" w:rsidP="00250F1E">
      <w:pPr>
        <w:pStyle w:val="H4Body"/>
      </w:pPr>
      <w:r>
        <w:t xml:space="preserve">            "state": null,</w:t>
      </w:r>
    </w:p>
    <w:p w14:paraId="57DE07A9" w14:textId="77777777" w:rsidR="00250F1E" w:rsidRDefault="00250F1E" w:rsidP="00250F1E">
      <w:pPr>
        <w:pStyle w:val="H4Body"/>
      </w:pPr>
      <w:r>
        <w:t xml:space="preserve">            "guestId": "176666",</w:t>
      </w:r>
    </w:p>
    <w:p w14:paraId="7BD8C7AA" w14:textId="77777777" w:rsidR="00250F1E" w:rsidRDefault="00250F1E" w:rsidP="00250F1E">
      <w:pPr>
        <w:pStyle w:val="H4Body"/>
      </w:pPr>
      <w:r>
        <w:t xml:space="preserve">            "active": true,</w:t>
      </w:r>
    </w:p>
    <w:p w14:paraId="4670CCD4" w14:textId="77777777" w:rsidR="00250F1E" w:rsidRDefault="00250F1E" w:rsidP="00250F1E">
      <w:pPr>
        <w:pStyle w:val="H4Body"/>
      </w:pPr>
      <w:r>
        <w:t xml:space="preserve">            "createdBy": "IDMS",</w:t>
      </w:r>
    </w:p>
    <w:p w14:paraId="706EB575" w14:textId="77777777" w:rsidR="00250F1E" w:rsidRDefault="00250F1E" w:rsidP="00250F1E">
      <w:pPr>
        <w:pStyle w:val="H4Body"/>
      </w:pPr>
      <w:r>
        <w:t xml:space="preserve">            "createdDate": 1334749556000,</w:t>
      </w:r>
    </w:p>
    <w:p w14:paraId="62343E8A" w14:textId="77777777" w:rsidR="00250F1E" w:rsidRDefault="00250F1E" w:rsidP="00250F1E">
      <w:pPr>
        <w:pStyle w:val="H4Body"/>
      </w:pPr>
      <w:r>
        <w:t xml:space="preserve">            "updatedBy": null,</w:t>
      </w:r>
    </w:p>
    <w:p w14:paraId="095029D9" w14:textId="77777777" w:rsidR="00250F1E" w:rsidRDefault="00250F1E" w:rsidP="00250F1E">
      <w:pPr>
        <w:pStyle w:val="H4Body"/>
      </w:pPr>
      <w:r>
        <w:t xml:space="preserve">            "updatedDate": null,</w:t>
      </w:r>
    </w:p>
    <w:p w14:paraId="63622B05" w14:textId="77777777" w:rsidR="00250F1E" w:rsidRDefault="00250F1E" w:rsidP="00250F1E">
      <w:pPr>
        <w:pStyle w:val="H4Body"/>
      </w:pPr>
      <w:r>
        <w:t xml:space="preserve">            "xbands": null,</w:t>
      </w:r>
    </w:p>
    <w:p w14:paraId="481939B4" w14:textId="77777777" w:rsidR="00250F1E" w:rsidRDefault="00250F1E" w:rsidP="00250F1E">
      <w:pPr>
        <w:pStyle w:val="H4Body"/>
      </w:pPr>
      <w:r>
        <w:t xml:space="preserve">            "countryCode": null,</w:t>
      </w:r>
    </w:p>
    <w:p w14:paraId="0AC794E5" w14:textId="77777777" w:rsidR="00250F1E" w:rsidRDefault="00250F1E" w:rsidP="00250F1E">
      <w:pPr>
        <w:pStyle w:val="H4Body"/>
      </w:pPr>
      <w:r>
        <w:t xml:space="preserve">            "lastName": "Burton",</w:t>
      </w:r>
    </w:p>
    <w:p w14:paraId="25A7DB40" w14:textId="77777777" w:rsidR="00250F1E" w:rsidRDefault="00250F1E" w:rsidP="00250F1E">
      <w:pPr>
        <w:pStyle w:val="H4Body"/>
      </w:pPr>
      <w:r>
        <w:t xml:space="preserve">            "firstName": "Lynette",</w:t>
      </w:r>
    </w:p>
    <w:p w14:paraId="3392F9B9" w14:textId="77777777" w:rsidR="00250F1E" w:rsidRDefault="00250F1E" w:rsidP="00250F1E">
      <w:pPr>
        <w:pStyle w:val="H4Body"/>
      </w:pPr>
      <w:r>
        <w:t xml:space="preserve">            "address1": null,</w:t>
      </w:r>
    </w:p>
    <w:p w14:paraId="2882EF06" w14:textId="77777777" w:rsidR="00250F1E" w:rsidRDefault="00250F1E" w:rsidP="00250F1E">
      <w:pPr>
        <w:pStyle w:val="H4Body"/>
      </w:pPr>
      <w:r>
        <w:t xml:space="preserve">            "address2": null,</w:t>
      </w:r>
    </w:p>
    <w:p w14:paraId="4218713A" w14:textId="77777777" w:rsidR="00250F1E" w:rsidRDefault="00250F1E" w:rsidP="00250F1E">
      <w:pPr>
        <w:pStyle w:val="H4Body"/>
      </w:pPr>
      <w:r>
        <w:t xml:space="preserve">            "birthdate": null,</w:t>
      </w:r>
    </w:p>
    <w:p w14:paraId="3EBC92D1" w14:textId="77777777" w:rsidR="00250F1E" w:rsidRDefault="00250F1E" w:rsidP="00250F1E">
      <w:pPr>
        <w:pStyle w:val="H4Body"/>
      </w:pPr>
      <w:r>
        <w:t xml:space="preserve">            "city": null,</w:t>
      </w:r>
    </w:p>
    <w:p w14:paraId="6359201C" w14:textId="77777777" w:rsidR="00250F1E" w:rsidRDefault="00250F1E" w:rsidP="00250F1E">
      <w:pPr>
        <w:pStyle w:val="H4Body"/>
      </w:pPr>
      <w:r>
        <w:t xml:space="preserve">            "zip": null,</w:t>
      </w:r>
    </w:p>
    <w:p w14:paraId="6D31B73F" w14:textId="77777777" w:rsidR="00250F1E" w:rsidRDefault="00250F1E" w:rsidP="00250F1E">
      <w:pPr>
        <w:pStyle w:val="H4Body"/>
      </w:pPr>
      <w:r>
        <w:t xml:space="preserve">            "entitlements": null,</w:t>
      </w:r>
    </w:p>
    <w:p w14:paraId="274FED5D" w14:textId="77777777" w:rsidR="00250F1E" w:rsidRDefault="00250F1E" w:rsidP="00250F1E">
      <w:pPr>
        <w:pStyle w:val="H4Body"/>
      </w:pPr>
      <w:r>
        <w:t xml:space="preserve">            "guestInfos": null</w:t>
      </w:r>
    </w:p>
    <w:p w14:paraId="4051DDD4" w14:textId="77777777" w:rsidR="00250F1E" w:rsidRDefault="00250F1E" w:rsidP="00250F1E">
      <w:pPr>
        <w:pStyle w:val="H4Body"/>
      </w:pPr>
      <w:r>
        <w:t xml:space="preserve">        }</w:t>
      </w:r>
    </w:p>
    <w:p w14:paraId="6E35237E" w14:textId="4639972D" w:rsidR="00250F1E" w:rsidRDefault="00250F1E" w:rsidP="00B3062D">
      <w:pPr>
        <w:pStyle w:val="H4Body"/>
      </w:pPr>
      <w:r>
        <w:t xml:space="preserve">   </w:t>
      </w:r>
      <w:r w:rsidR="00B3062D">
        <w:t xml:space="preserve"> ]</w:t>
      </w:r>
    </w:p>
    <w:p w14:paraId="7D37AD5F" w14:textId="11ABE975" w:rsidR="00250F1E" w:rsidRPr="007B391F" w:rsidRDefault="00250F1E" w:rsidP="00250F1E">
      <w:pPr>
        <w:pStyle w:val="H4Body"/>
      </w:pPr>
      <w:r>
        <w:t>}</w:t>
      </w:r>
    </w:p>
    <w:p w14:paraId="1F7E8EF3" w14:textId="61D0614B" w:rsidR="00B3062D" w:rsidRDefault="00B3062D" w:rsidP="004E727D">
      <w:pPr>
        <w:pStyle w:val="Heading1"/>
      </w:pPr>
      <w:bookmarkStart w:id="88" w:name="_Toc365371366"/>
      <w:r>
        <w:t>Celebrations</w:t>
      </w:r>
      <w:bookmarkEnd w:id="88"/>
    </w:p>
    <w:p w14:paraId="3ADE92E5" w14:textId="0FA6FB40" w:rsidR="00B3062D" w:rsidRDefault="00B3062D" w:rsidP="00B3062D">
      <w:pPr>
        <w:pStyle w:val="Heading2"/>
      </w:pPr>
      <w:bookmarkStart w:id="89" w:name="_Toc365371367"/>
      <w:r>
        <w:t>Provide Celebration Details</w:t>
      </w:r>
      <w:bookmarkEnd w:id="89"/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341A0596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7B62659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71E9DEEC" w14:textId="7183BBDF" w:rsidR="00B3062D" w:rsidRDefault="00B3062D" w:rsidP="00DA4201">
            <w:pPr>
              <w:pStyle w:val="H2Body"/>
              <w:ind w:left="0"/>
            </w:pPr>
            <w:r>
              <w:t>/celebration/id;celebration-id={celebrationId}</w:t>
            </w:r>
          </w:p>
        </w:tc>
      </w:tr>
      <w:tr w:rsidR="00B3062D" w14:paraId="63681DA3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5551D16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0D49CDC8" w14:textId="77777777" w:rsidR="00B3062D" w:rsidRDefault="00B3062D" w:rsidP="00DA4201">
            <w:pPr>
              <w:pStyle w:val="H2Body"/>
              <w:ind w:left="0"/>
            </w:pPr>
            <w:r>
              <w:t>GET</w:t>
            </w:r>
          </w:p>
        </w:tc>
      </w:tr>
      <w:tr w:rsidR="00B3062D" w14:paraId="0D6F30FE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C45E7F5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10E07182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4DB93945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DB72C8D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77352AD6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04FDD109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5D6EAB3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30F6BEAD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1849061C" w14:textId="77777777" w:rsidR="00B3062D" w:rsidRPr="008B6F7B" w:rsidRDefault="00B3062D" w:rsidP="00B3062D">
      <w:pPr>
        <w:pStyle w:val="H3Body"/>
      </w:pPr>
    </w:p>
    <w:p w14:paraId="5589FFD4" w14:textId="77777777" w:rsidR="00FD1FCA" w:rsidRPr="00946167" w:rsidRDefault="00FD1FCA" w:rsidP="00FD1FCA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FD1FCA" w14:paraId="5C281163" w14:textId="77777777" w:rsidTr="006E5810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2A2846F4" w14:textId="77777777" w:rsidR="00FD1FCA" w:rsidRPr="00946167" w:rsidRDefault="00FD1FCA" w:rsidP="006E5810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6636B76F" w14:textId="77777777" w:rsidR="00FD1FCA" w:rsidRPr="00946167" w:rsidRDefault="00FD1FCA" w:rsidP="006E5810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FD1FCA" w14:paraId="4BBD0168" w14:textId="77777777" w:rsidTr="006E5810">
        <w:tc>
          <w:tcPr>
            <w:tcW w:w="4457" w:type="dxa"/>
          </w:tcPr>
          <w:p w14:paraId="6B8D7122" w14:textId="058D4861" w:rsidR="00FD1FCA" w:rsidRDefault="00FD1FCA" w:rsidP="006E5810">
            <w:pPr>
              <w:pStyle w:val="H3Body"/>
              <w:ind w:left="0"/>
            </w:pPr>
            <w:r>
              <w:t>celebration-id</w:t>
            </w:r>
          </w:p>
        </w:tc>
        <w:tc>
          <w:tcPr>
            <w:tcW w:w="4399" w:type="dxa"/>
          </w:tcPr>
          <w:p w14:paraId="2C3A1825" w14:textId="62C25E5D" w:rsidR="00FD1FCA" w:rsidRDefault="00FD1FCA" w:rsidP="006E5810">
            <w:pPr>
              <w:pStyle w:val="H3Body"/>
              <w:ind w:left="0"/>
            </w:pPr>
            <w:r>
              <w:t>Id of the celebration to retrieve data for.</w:t>
            </w:r>
          </w:p>
        </w:tc>
      </w:tr>
    </w:tbl>
    <w:p w14:paraId="77C83936" w14:textId="77777777" w:rsidR="00FD1FCA" w:rsidRDefault="00FD1FCA" w:rsidP="00FD1FCA">
      <w:pPr>
        <w:pStyle w:val="Heading4"/>
      </w:pPr>
      <w:r>
        <w:t>Request Body</w:t>
      </w:r>
    </w:p>
    <w:p w14:paraId="5747B777" w14:textId="77777777" w:rsidR="00FD1FCA" w:rsidRDefault="00FD1FCA" w:rsidP="00FD1FCA">
      <w:pPr>
        <w:pStyle w:val="H4Body"/>
      </w:pPr>
      <w:r>
        <w:t>The request body for this service will be empty.</w:t>
      </w:r>
    </w:p>
    <w:p w14:paraId="6366F86B" w14:textId="34D20405" w:rsidR="00FD1FCA" w:rsidRDefault="00FD1FCA" w:rsidP="00FD1FCA">
      <w:pPr>
        <w:pStyle w:val="Heading3"/>
      </w:pPr>
      <w:bookmarkStart w:id="90" w:name="_Toc365371368"/>
      <w:r>
        <w:t>Response</w:t>
      </w:r>
      <w:bookmarkEnd w:id="90"/>
    </w:p>
    <w:p w14:paraId="77F116CB" w14:textId="77777777" w:rsidR="00FD1FCA" w:rsidRDefault="00FD1FCA" w:rsidP="00FD1FCA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FD1FCA" w:rsidRPr="000B1ADA" w14:paraId="3463F8B2" w14:textId="77777777" w:rsidTr="006E5810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770467EC" w14:textId="77777777" w:rsidR="00FD1FCA" w:rsidRPr="000B1ADA" w:rsidRDefault="00FD1FCA" w:rsidP="006E5810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7F13C470" w14:textId="77777777" w:rsidR="00FD1FCA" w:rsidRPr="000B1ADA" w:rsidRDefault="00FD1FCA" w:rsidP="006E5810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FD1FCA" w:rsidRPr="000B1ADA" w14:paraId="4F342ABD" w14:textId="77777777" w:rsidTr="006E5810">
        <w:tc>
          <w:tcPr>
            <w:tcW w:w="2970" w:type="dxa"/>
            <w:vAlign w:val="center"/>
          </w:tcPr>
          <w:p w14:paraId="7A488FD0" w14:textId="3B8D3D9A" w:rsidR="00FD1FCA" w:rsidRPr="000B1ADA" w:rsidRDefault="00FD1FCA" w:rsidP="006E5810">
            <w:r>
              <w:t>200 OK</w:t>
            </w:r>
          </w:p>
        </w:tc>
        <w:tc>
          <w:tcPr>
            <w:tcW w:w="5886" w:type="dxa"/>
            <w:vAlign w:val="center"/>
          </w:tcPr>
          <w:p w14:paraId="4CC225E2" w14:textId="77777777" w:rsidR="00FD1FCA" w:rsidRPr="000B1ADA" w:rsidRDefault="00FD1FCA" w:rsidP="006E5810">
            <w:r>
              <w:t>The request was processed successfully</w:t>
            </w:r>
            <w:r w:rsidRPr="000B1ADA">
              <w:t>.</w:t>
            </w:r>
          </w:p>
        </w:tc>
      </w:tr>
      <w:tr w:rsidR="00FD1FCA" w:rsidRPr="000B1ADA" w14:paraId="7BF8D52C" w14:textId="77777777" w:rsidTr="006E5810">
        <w:tc>
          <w:tcPr>
            <w:tcW w:w="2970" w:type="dxa"/>
            <w:vAlign w:val="center"/>
          </w:tcPr>
          <w:p w14:paraId="1F58741F" w14:textId="77777777" w:rsidR="00FD1FCA" w:rsidRPr="000B1ADA" w:rsidRDefault="00FD1FCA" w:rsidP="006E5810">
            <w:r>
              <w:t>404 Not Found</w:t>
            </w:r>
          </w:p>
        </w:tc>
        <w:tc>
          <w:tcPr>
            <w:tcW w:w="5886" w:type="dxa"/>
            <w:vAlign w:val="center"/>
          </w:tcPr>
          <w:p w14:paraId="1F6B8C7A" w14:textId="77777777" w:rsidR="00FD1FCA" w:rsidRPr="000B1ADA" w:rsidRDefault="00FD1FCA" w:rsidP="006E5810">
            <w:r>
              <w:t>The configuration data could not be found.</w:t>
            </w:r>
          </w:p>
        </w:tc>
      </w:tr>
      <w:tr w:rsidR="00FD1FCA" w:rsidRPr="000B1ADA" w14:paraId="2458BB5C" w14:textId="77777777" w:rsidTr="006E5810">
        <w:tc>
          <w:tcPr>
            <w:tcW w:w="2970" w:type="dxa"/>
            <w:vAlign w:val="center"/>
          </w:tcPr>
          <w:p w14:paraId="1416E350" w14:textId="77777777" w:rsidR="00FD1FCA" w:rsidRPr="000B1ADA" w:rsidRDefault="00FD1FCA" w:rsidP="006E5810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4D1B1DF2" w14:textId="77777777" w:rsidR="00FD1FCA" w:rsidRPr="000B1ADA" w:rsidRDefault="00FD1FCA" w:rsidP="006E5810">
            <w:r>
              <w:t>The server raised an uncaught exception.</w:t>
            </w:r>
          </w:p>
        </w:tc>
      </w:tr>
    </w:tbl>
    <w:p w14:paraId="7B188838" w14:textId="77777777" w:rsidR="00FD1FCA" w:rsidRDefault="00FD1FCA" w:rsidP="00FD1FCA">
      <w:pPr>
        <w:pStyle w:val="H4Body"/>
      </w:pPr>
    </w:p>
    <w:p w14:paraId="772EB757" w14:textId="77777777" w:rsidR="00FD1FCA" w:rsidRDefault="00FD1FCA" w:rsidP="00FD1FCA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FD1FCA" w:rsidRPr="000B1ADA" w14:paraId="53CDF575" w14:textId="77777777" w:rsidTr="006E5810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563C6D21" w14:textId="77777777" w:rsidR="00FD1FCA" w:rsidRPr="000B1ADA" w:rsidRDefault="00FD1FCA" w:rsidP="006E5810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673373D0" w14:textId="77777777" w:rsidR="00FD1FCA" w:rsidRPr="000B1ADA" w:rsidRDefault="00FD1FCA" w:rsidP="006E5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3BEED0D3" w14:textId="77777777" w:rsidR="00FD1FCA" w:rsidRDefault="00FD1FCA" w:rsidP="006E5810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FD1FCA" w:rsidRPr="000B1ADA" w14:paraId="7C1E3FD6" w14:textId="77777777" w:rsidTr="006E5810">
        <w:tc>
          <w:tcPr>
            <w:tcW w:w="1646" w:type="dxa"/>
            <w:vAlign w:val="center"/>
          </w:tcPr>
          <w:p w14:paraId="1F4E7C4C" w14:textId="77777777" w:rsidR="00FD1FCA" w:rsidRPr="000B1ADA" w:rsidRDefault="00FD1FCA" w:rsidP="006E5810">
            <w:r>
              <w:t>Content-Type</w:t>
            </w:r>
          </w:p>
        </w:tc>
        <w:tc>
          <w:tcPr>
            <w:tcW w:w="3124" w:type="dxa"/>
            <w:vAlign w:val="center"/>
          </w:tcPr>
          <w:p w14:paraId="21032D94" w14:textId="77777777" w:rsidR="00FD1FCA" w:rsidRPr="000B1ADA" w:rsidRDefault="00FD1FCA" w:rsidP="006E5810">
            <w:r>
              <w:t>The response content type</w:t>
            </w:r>
          </w:p>
        </w:tc>
        <w:tc>
          <w:tcPr>
            <w:tcW w:w="4050" w:type="dxa"/>
          </w:tcPr>
          <w:p w14:paraId="11F84290" w14:textId="77777777" w:rsidR="00FD1FCA" w:rsidRDefault="00FD1FCA" w:rsidP="006E5810">
            <w:r>
              <w:t>application/json;charset=utf-8</w:t>
            </w:r>
          </w:p>
        </w:tc>
      </w:tr>
    </w:tbl>
    <w:p w14:paraId="2F83F76B" w14:textId="77777777" w:rsidR="00FD1FCA" w:rsidRDefault="00FD1FCA" w:rsidP="00FD1FCA">
      <w:pPr>
        <w:pStyle w:val="H4Body"/>
      </w:pPr>
    </w:p>
    <w:p w14:paraId="74B79551" w14:textId="77777777" w:rsidR="00FD1FCA" w:rsidRDefault="00FD1FCA" w:rsidP="00FD1FCA">
      <w:pPr>
        <w:pStyle w:val="Heading4"/>
      </w:pPr>
      <w:r>
        <w:t>Response Body</w:t>
      </w:r>
    </w:p>
    <w:p w14:paraId="41E82F46" w14:textId="77777777" w:rsidR="00FD1FCA" w:rsidRDefault="00FD1FCA" w:rsidP="00FD1FCA">
      <w:pPr>
        <w:pStyle w:val="H4Body"/>
      </w:pPr>
      <w:r>
        <w:t>JSON</w:t>
      </w:r>
    </w:p>
    <w:p w14:paraId="036A6B2C" w14:textId="77777777" w:rsidR="00FD1FCA" w:rsidRPr="00FD1FCA" w:rsidRDefault="00FD1FCA" w:rsidP="00FD1FCA">
      <w:pPr>
        <w:pStyle w:val="H4Body"/>
        <w:rPr>
          <w:b/>
        </w:rPr>
      </w:pPr>
      <w:r w:rsidRPr="00FD1FCA">
        <w:rPr>
          <w:b/>
        </w:rP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FD1FCA" w:rsidRPr="000B1ADA" w14:paraId="6E617AFC" w14:textId="77777777" w:rsidTr="006E5810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249E2930" w14:textId="77777777" w:rsidR="00FD1FCA" w:rsidRPr="000B1ADA" w:rsidRDefault="00FD1FCA" w:rsidP="006E5810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629EE4BC" w14:textId="77777777" w:rsidR="00FD1FCA" w:rsidRPr="000B1ADA" w:rsidRDefault="00FD1FCA" w:rsidP="006E581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04B9F963" w14:textId="77777777" w:rsidR="00FD1FCA" w:rsidRDefault="00FD1FCA" w:rsidP="006E5810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6DA0EC75" w14:textId="77777777" w:rsidR="00FD1FCA" w:rsidRDefault="00FD1FCA" w:rsidP="006E5810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519C25C3" w14:textId="77777777" w:rsidR="00FD1FCA" w:rsidRDefault="00FD1FCA" w:rsidP="006E5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1FCA" w:rsidRPr="000B1ADA" w14:paraId="0796E110" w14:textId="77777777" w:rsidTr="006E5810">
        <w:tc>
          <w:tcPr>
            <w:tcW w:w="2419" w:type="dxa"/>
            <w:vAlign w:val="center"/>
          </w:tcPr>
          <w:p w14:paraId="2CB80AE3" w14:textId="777B322C" w:rsidR="00FD1FCA" w:rsidRPr="000B1ADA" w:rsidRDefault="00FD1FCA" w:rsidP="006E5810">
            <w:r>
              <w:t>links</w:t>
            </w:r>
          </w:p>
        </w:tc>
        <w:tc>
          <w:tcPr>
            <w:tcW w:w="1221" w:type="dxa"/>
            <w:vAlign w:val="center"/>
          </w:tcPr>
          <w:p w14:paraId="2B866B53" w14:textId="77777777" w:rsidR="00FD1FCA" w:rsidRPr="000B1ADA" w:rsidRDefault="00FD1FCA" w:rsidP="006E5810">
            <w:r>
              <w:t>Complex</w:t>
            </w:r>
          </w:p>
        </w:tc>
        <w:tc>
          <w:tcPr>
            <w:tcW w:w="1306" w:type="dxa"/>
            <w:vAlign w:val="center"/>
          </w:tcPr>
          <w:p w14:paraId="5ED02638" w14:textId="77777777" w:rsidR="00FD1FCA" w:rsidRDefault="00FD1FCA" w:rsidP="006E5810">
            <w:r>
              <w:t>Object</w:t>
            </w:r>
          </w:p>
        </w:tc>
        <w:tc>
          <w:tcPr>
            <w:tcW w:w="1085" w:type="dxa"/>
            <w:vAlign w:val="center"/>
          </w:tcPr>
          <w:p w14:paraId="72570EBA" w14:textId="77777777" w:rsidR="00FD1FCA" w:rsidRDefault="00FD1FCA" w:rsidP="006E5810"/>
        </w:tc>
        <w:tc>
          <w:tcPr>
            <w:tcW w:w="2789" w:type="dxa"/>
          </w:tcPr>
          <w:p w14:paraId="10DCF45A" w14:textId="6CA86EB3" w:rsidR="00FD1FCA" w:rsidRDefault="00FD1FCA" w:rsidP="006E5810">
            <w:r>
              <w:t>Reference links for celebration. (Reservation link is a placeholder, as this endpoint is not available in IDMS).</w:t>
            </w:r>
          </w:p>
        </w:tc>
      </w:tr>
      <w:tr w:rsidR="00FD1FCA" w:rsidRPr="000B1ADA" w14:paraId="72C17AFA" w14:textId="77777777" w:rsidTr="006E5810">
        <w:tc>
          <w:tcPr>
            <w:tcW w:w="2419" w:type="dxa"/>
            <w:vAlign w:val="center"/>
          </w:tcPr>
          <w:p w14:paraId="4244D76A" w14:textId="655A2C6C" w:rsidR="00FD1FCA" w:rsidRDefault="00FD1FCA" w:rsidP="006E5810">
            <w:r>
              <w:t>name</w:t>
            </w:r>
          </w:p>
        </w:tc>
        <w:tc>
          <w:tcPr>
            <w:tcW w:w="1221" w:type="dxa"/>
            <w:vAlign w:val="center"/>
          </w:tcPr>
          <w:p w14:paraId="6608C49D" w14:textId="77777777" w:rsidR="00FD1FCA" w:rsidRDefault="00FD1FCA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796BA355" w14:textId="77777777" w:rsidR="00FD1FCA" w:rsidRDefault="00FD1FCA" w:rsidP="006E5810"/>
        </w:tc>
        <w:tc>
          <w:tcPr>
            <w:tcW w:w="1085" w:type="dxa"/>
            <w:vAlign w:val="center"/>
          </w:tcPr>
          <w:p w14:paraId="3165EE17" w14:textId="77777777" w:rsidR="00FD1FCA" w:rsidRDefault="00FD1FCA" w:rsidP="006E5810"/>
        </w:tc>
        <w:tc>
          <w:tcPr>
            <w:tcW w:w="2789" w:type="dxa"/>
          </w:tcPr>
          <w:p w14:paraId="2E6BA5B9" w14:textId="3E5F01A0" w:rsidR="00FD1FCA" w:rsidRDefault="00FD1FCA" w:rsidP="006E5810">
            <w:r>
              <w:t>Name of celebration.</w:t>
            </w:r>
          </w:p>
        </w:tc>
      </w:tr>
      <w:tr w:rsidR="00FD1FCA" w:rsidRPr="000B1ADA" w14:paraId="2010B219" w14:textId="77777777" w:rsidTr="006E5810">
        <w:tc>
          <w:tcPr>
            <w:tcW w:w="2419" w:type="dxa"/>
            <w:vAlign w:val="center"/>
          </w:tcPr>
          <w:p w14:paraId="0397C1AF" w14:textId="47C98177" w:rsidR="00FD1FCA" w:rsidRDefault="00FD1FCA" w:rsidP="006E5810">
            <w:r>
              <w:t>milestone</w:t>
            </w:r>
          </w:p>
        </w:tc>
        <w:tc>
          <w:tcPr>
            <w:tcW w:w="1221" w:type="dxa"/>
            <w:vAlign w:val="center"/>
          </w:tcPr>
          <w:p w14:paraId="6FEE0999" w14:textId="77777777" w:rsidR="00FD1FCA" w:rsidRDefault="00FD1FCA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19F3272C" w14:textId="77777777" w:rsidR="00FD1FCA" w:rsidRDefault="00FD1FCA" w:rsidP="006E5810"/>
        </w:tc>
        <w:tc>
          <w:tcPr>
            <w:tcW w:w="1085" w:type="dxa"/>
            <w:vAlign w:val="center"/>
          </w:tcPr>
          <w:p w14:paraId="20328EBD" w14:textId="77777777" w:rsidR="00FD1FCA" w:rsidRDefault="00FD1FCA" w:rsidP="006E5810"/>
        </w:tc>
        <w:tc>
          <w:tcPr>
            <w:tcW w:w="2789" w:type="dxa"/>
          </w:tcPr>
          <w:p w14:paraId="4E9AB4A3" w14:textId="4167F6FA" w:rsidR="00FD1FCA" w:rsidRDefault="00FD1FCA" w:rsidP="006E5810">
            <w:r>
              <w:t>Milestone being celebrated.</w:t>
            </w:r>
          </w:p>
        </w:tc>
      </w:tr>
      <w:tr w:rsidR="00FD1FCA" w:rsidRPr="000B1ADA" w14:paraId="6965D439" w14:textId="77777777" w:rsidTr="006E5810">
        <w:tc>
          <w:tcPr>
            <w:tcW w:w="2419" w:type="dxa"/>
            <w:vAlign w:val="center"/>
          </w:tcPr>
          <w:p w14:paraId="36C89E34" w14:textId="451CFD20" w:rsidR="00FD1FCA" w:rsidRDefault="00FD1FCA" w:rsidP="006E5810">
            <w:r>
              <w:t>month</w:t>
            </w:r>
          </w:p>
        </w:tc>
        <w:tc>
          <w:tcPr>
            <w:tcW w:w="1221" w:type="dxa"/>
            <w:vAlign w:val="center"/>
          </w:tcPr>
          <w:p w14:paraId="496A063C" w14:textId="04279583" w:rsidR="00FD1FCA" w:rsidRDefault="00FD1FCA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037E015E" w14:textId="77777777" w:rsidR="00FD1FCA" w:rsidRDefault="00FD1FCA" w:rsidP="006E5810"/>
        </w:tc>
        <w:tc>
          <w:tcPr>
            <w:tcW w:w="1085" w:type="dxa"/>
            <w:vAlign w:val="center"/>
          </w:tcPr>
          <w:p w14:paraId="14073743" w14:textId="77777777" w:rsidR="00FD1FCA" w:rsidRDefault="00FD1FCA" w:rsidP="006E5810"/>
        </w:tc>
        <w:tc>
          <w:tcPr>
            <w:tcW w:w="2789" w:type="dxa"/>
          </w:tcPr>
          <w:p w14:paraId="73DFBD15" w14:textId="2769E36D" w:rsidR="00FD1FCA" w:rsidRDefault="00FD1FCA" w:rsidP="006E5810">
            <w:r>
              <w:t>Numeric month of the celebration date.</w:t>
            </w:r>
          </w:p>
        </w:tc>
      </w:tr>
      <w:tr w:rsidR="00FD1FCA" w:rsidRPr="000B1ADA" w14:paraId="462395D5" w14:textId="77777777" w:rsidTr="006E5810">
        <w:tc>
          <w:tcPr>
            <w:tcW w:w="2419" w:type="dxa"/>
            <w:vAlign w:val="center"/>
          </w:tcPr>
          <w:p w14:paraId="4707EC4F" w14:textId="3C443684" w:rsidR="00FD1FCA" w:rsidRDefault="00FD1FCA" w:rsidP="006E5810">
            <w:r>
              <w:t>day</w:t>
            </w:r>
          </w:p>
        </w:tc>
        <w:tc>
          <w:tcPr>
            <w:tcW w:w="1221" w:type="dxa"/>
            <w:vAlign w:val="center"/>
          </w:tcPr>
          <w:p w14:paraId="1601692B" w14:textId="1FEC275E" w:rsidR="00FD1FCA" w:rsidRDefault="00FD1FCA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4F2C61A0" w14:textId="77777777" w:rsidR="00FD1FCA" w:rsidRDefault="00FD1FCA" w:rsidP="006E5810"/>
        </w:tc>
        <w:tc>
          <w:tcPr>
            <w:tcW w:w="1085" w:type="dxa"/>
            <w:vAlign w:val="center"/>
          </w:tcPr>
          <w:p w14:paraId="74AA0A25" w14:textId="77777777" w:rsidR="00FD1FCA" w:rsidRDefault="00FD1FCA" w:rsidP="006E5810"/>
        </w:tc>
        <w:tc>
          <w:tcPr>
            <w:tcW w:w="2789" w:type="dxa"/>
          </w:tcPr>
          <w:p w14:paraId="3A54112C" w14:textId="1EB2A442" w:rsidR="00FD1FCA" w:rsidRDefault="00FD1FCA" w:rsidP="006E5810">
            <w:r>
              <w:t>Numeric day of the celebration date.</w:t>
            </w:r>
          </w:p>
        </w:tc>
      </w:tr>
      <w:tr w:rsidR="00FD1FCA" w:rsidRPr="000B1ADA" w14:paraId="065CE285" w14:textId="77777777" w:rsidTr="006E5810">
        <w:tc>
          <w:tcPr>
            <w:tcW w:w="2419" w:type="dxa"/>
            <w:vAlign w:val="center"/>
          </w:tcPr>
          <w:p w14:paraId="6C3DE850" w14:textId="7335A9E7" w:rsidR="00FD1FCA" w:rsidRDefault="00FD1FCA" w:rsidP="006E5810">
            <w:r>
              <w:t>year</w:t>
            </w:r>
          </w:p>
        </w:tc>
        <w:tc>
          <w:tcPr>
            <w:tcW w:w="1221" w:type="dxa"/>
            <w:vAlign w:val="center"/>
          </w:tcPr>
          <w:p w14:paraId="1E0642F2" w14:textId="6CC3F076" w:rsidR="00FD1FCA" w:rsidRDefault="00FD1FCA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7142F762" w14:textId="77777777" w:rsidR="00FD1FCA" w:rsidRDefault="00FD1FCA" w:rsidP="006E5810"/>
        </w:tc>
        <w:tc>
          <w:tcPr>
            <w:tcW w:w="1085" w:type="dxa"/>
            <w:vAlign w:val="center"/>
          </w:tcPr>
          <w:p w14:paraId="311950A8" w14:textId="77777777" w:rsidR="00FD1FCA" w:rsidRDefault="00FD1FCA" w:rsidP="006E5810"/>
        </w:tc>
        <w:tc>
          <w:tcPr>
            <w:tcW w:w="2789" w:type="dxa"/>
          </w:tcPr>
          <w:p w14:paraId="3337FFCB" w14:textId="244687F1" w:rsidR="00FD1FCA" w:rsidRDefault="00FD1FCA" w:rsidP="006E5810">
            <w:r>
              <w:t>Year of the celebration date.</w:t>
            </w:r>
          </w:p>
        </w:tc>
      </w:tr>
      <w:tr w:rsidR="00FD1FCA" w:rsidRPr="000B1ADA" w14:paraId="66E2E541" w14:textId="77777777" w:rsidTr="006E5810">
        <w:tc>
          <w:tcPr>
            <w:tcW w:w="2419" w:type="dxa"/>
            <w:vAlign w:val="center"/>
          </w:tcPr>
          <w:p w14:paraId="22833C47" w14:textId="732C78E3" w:rsidR="00FD1FCA" w:rsidRDefault="00FD1FCA" w:rsidP="006E5810">
            <w:r>
              <w:t>type</w:t>
            </w:r>
          </w:p>
        </w:tc>
        <w:tc>
          <w:tcPr>
            <w:tcW w:w="1221" w:type="dxa"/>
            <w:vAlign w:val="center"/>
          </w:tcPr>
          <w:p w14:paraId="1FAC2525" w14:textId="2742D8F5" w:rsidR="00FD1FCA" w:rsidRDefault="00FD1FCA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2A19BC82" w14:textId="77777777" w:rsidR="00FD1FCA" w:rsidRDefault="00FD1FCA" w:rsidP="006E5810"/>
        </w:tc>
        <w:tc>
          <w:tcPr>
            <w:tcW w:w="1085" w:type="dxa"/>
            <w:vAlign w:val="center"/>
          </w:tcPr>
          <w:p w14:paraId="38618651" w14:textId="77777777" w:rsidR="00FD1FCA" w:rsidRDefault="00FD1FCA" w:rsidP="006E5810"/>
        </w:tc>
        <w:tc>
          <w:tcPr>
            <w:tcW w:w="2789" w:type="dxa"/>
          </w:tcPr>
          <w:p w14:paraId="106AA905" w14:textId="47422969" w:rsidR="00FD1FCA" w:rsidRDefault="00FD1FCA" w:rsidP="006E5810">
            <w:r>
              <w:t>Type of celebration.</w:t>
            </w:r>
          </w:p>
        </w:tc>
      </w:tr>
      <w:tr w:rsidR="00FD1FCA" w:rsidRPr="000B1ADA" w14:paraId="59BDD800" w14:textId="77777777" w:rsidTr="006E5810">
        <w:tc>
          <w:tcPr>
            <w:tcW w:w="2419" w:type="dxa"/>
            <w:vAlign w:val="center"/>
          </w:tcPr>
          <w:p w14:paraId="45FA5C2E" w14:textId="0C269926" w:rsidR="00FD1FCA" w:rsidRDefault="00FD1FCA" w:rsidP="006E5810">
            <w:r>
              <w:t>startDate</w:t>
            </w:r>
          </w:p>
        </w:tc>
        <w:tc>
          <w:tcPr>
            <w:tcW w:w="1221" w:type="dxa"/>
            <w:vAlign w:val="center"/>
          </w:tcPr>
          <w:p w14:paraId="30AF3C76" w14:textId="3FCE03DF" w:rsidR="00FD1FCA" w:rsidRDefault="00FD1FCA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4DAF35FC" w14:textId="77777777" w:rsidR="00FD1FCA" w:rsidRDefault="00FD1FCA" w:rsidP="006E5810"/>
        </w:tc>
        <w:tc>
          <w:tcPr>
            <w:tcW w:w="1085" w:type="dxa"/>
            <w:vAlign w:val="center"/>
          </w:tcPr>
          <w:p w14:paraId="55B6EA73" w14:textId="77777777" w:rsidR="00FD1FCA" w:rsidRDefault="00FD1FCA" w:rsidP="006E5810"/>
        </w:tc>
        <w:tc>
          <w:tcPr>
            <w:tcW w:w="2789" w:type="dxa"/>
          </w:tcPr>
          <w:p w14:paraId="654D18D0" w14:textId="5D775D46" w:rsidR="00FD1FCA" w:rsidRDefault="00FD1FCA" w:rsidP="006E5810">
            <w:r>
              <w:t>Start date of celebration.</w:t>
            </w:r>
          </w:p>
        </w:tc>
      </w:tr>
      <w:tr w:rsidR="00FD1FCA" w:rsidRPr="000B1ADA" w14:paraId="7C69EE83" w14:textId="77777777" w:rsidTr="006E5810">
        <w:tc>
          <w:tcPr>
            <w:tcW w:w="2419" w:type="dxa"/>
            <w:vAlign w:val="center"/>
          </w:tcPr>
          <w:p w14:paraId="4187AE36" w14:textId="4AE013CA" w:rsidR="00FD1FCA" w:rsidRDefault="00FD1FCA" w:rsidP="006E5810">
            <w:r>
              <w:t>endDate</w:t>
            </w:r>
          </w:p>
        </w:tc>
        <w:tc>
          <w:tcPr>
            <w:tcW w:w="1221" w:type="dxa"/>
            <w:vAlign w:val="center"/>
          </w:tcPr>
          <w:p w14:paraId="0D332B6E" w14:textId="11640806" w:rsidR="00FD1FCA" w:rsidRDefault="00FD1FCA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7F15DE51" w14:textId="77777777" w:rsidR="00FD1FCA" w:rsidRDefault="00FD1FCA" w:rsidP="006E5810"/>
        </w:tc>
        <w:tc>
          <w:tcPr>
            <w:tcW w:w="1085" w:type="dxa"/>
            <w:vAlign w:val="center"/>
          </w:tcPr>
          <w:p w14:paraId="04FED4F2" w14:textId="77777777" w:rsidR="00FD1FCA" w:rsidRDefault="00FD1FCA" w:rsidP="006E5810"/>
        </w:tc>
        <w:tc>
          <w:tcPr>
            <w:tcW w:w="2789" w:type="dxa"/>
          </w:tcPr>
          <w:p w14:paraId="3F3C03C8" w14:textId="45948746" w:rsidR="00FD1FCA" w:rsidRDefault="00FD1FCA" w:rsidP="006E5810">
            <w:r>
              <w:t>End date of celebration.</w:t>
            </w:r>
          </w:p>
        </w:tc>
      </w:tr>
      <w:tr w:rsidR="00FD1FCA" w:rsidRPr="000B1ADA" w14:paraId="41FB8D08" w14:textId="77777777" w:rsidTr="006E5810">
        <w:tc>
          <w:tcPr>
            <w:tcW w:w="2419" w:type="dxa"/>
            <w:vAlign w:val="center"/>
          </w:tcPr>
          <w:p w14:paraId="433CD1D4" w14:textId="6E167200" w:rsidR="00FD1FCA" w:rsidRDefault="00FD1FCA" w:rsidP="006E5810">
            <w:r>
              <w:t>recognitionDate</w:t>
            </w:r>
          </w:p>
        </w:tc>
        <w:tc>
          <w:tcPr>
            <w:tcW w:w="1221" w:type="dxa"/>
            <w:vAlign w:val="center"/>
          </w:tcPr>
          <w:p w14:paraId="0F4A86B0" w14:textId="6E206794" w:rsidR="00FD1FCA" w:rsidRDefault="00FD1FCA" w:rsidP="006E5810">
            <w:r>
              <w:t xml:space="preserve">String </w:t>
            </w:r>
          </w:p>
        </w:tc>
        <w:tc>
          <w:tcPr>
            <w:tcW w:w="1306" w:type="dxa"/>
            <w:vAlign w:val="center"/>
          </w:tcPr>
          <w:p w14:paraId="391DCB28" w14:textId="77777777" w:rsidR="00FD1FCA" w:rsidRDefault="00FD1FCA" w:rsidP="006E5810"/>
        </w:tc>
        <w:tc>
          <w:tcPr>
            <w:tcW w:w="1085" w:type="dxa"/>
            <w:vAlign w:val="center"/>
          </w:tcPr>
          <w:p w14:paraId="4707805E" w14:textId="77777777" w:rsidR="00FD1FCA" w:rsidRDefault="00FD1FCA" w:rsidP="006E5810"/>
        </w:tc>
        <w:tc>
          <w:tcPr>
            <w:tcW w:w="2789" w:type="dxa"/>
          </w:tcPr>
          <w:p w14:paraId="05D470E4" w14:textId="6C328316" w:rsidR="00FD1FCA" w:rsidRDefault="00FD1FCA" w:rsidP="006E5810">
            <w:r>
              <w:t>Date the celebration is being recoginized.</w:t>
            </w:r>
          </w:p>
        </w:tc>
      </w:tr>
      <w:tr w:rsidR="00FD1FCA" w:rsidRPr="000B1ADA" w14:paraId="5A58B82C" w14:textId="77777777" w:rsidTr="006E5810">
        <w:tc>
          <w:tcPr>
            <w:tcW w:w="2419" w:type="dxa"/>
            <w:vAlign w:val="center"/>
          </w:tcPr>
          <w:p w14:paraId="6B288B3C" w14:textId="1662897E" w:rsidR="00FD1FCA" w:rsidRDefault="00FD1FCA" w:rsidP="006E5810">
            <w:r>
              <w:t>guests</w:t>
            </w:r>
          </w:p>
        </w:tc>
        <w:tc>
          <w:tcPr>
            <w:tcW w:w="1221" w:type="dxa"/>
            <w:vAlign w:val="center"/>
          </w:tcPr>
          <w:p w14:paraId="0D72701D" w14:textId="5D4165A3" w:rsidR="00FD1FCA" w:rsidRDefault="00FD1FCA" w:rsidP="006E5810">
            <w:r>
              <w:t>Complex</w:t>
            </w:r>
          </w:p>
        </w:tc>
        <w:tc>
          <w:tcPr>
            <w:tcW w:w="1306" w:type="dxa"/>
            <w:vAlign w:val="center"/>
          </w:tcPr>
          <w:p w14:paraId="7A43D0FD" w14:textId="30E50744" w:rsidR="00FD1FCA" w:rsidRDefault="00FD1FCA" w:rsidP="006E5810">
            <w:r>
              <w:t>Object</w:t>
            </w:r>
          </w:p>
        </w:tc>
        <w:tc>
          <w:tcPr>
            <w:tcW w:w="1085" w:type="dxa"/>
            <w:vAlign w:val="center"/>
          </w:tcPr>
          <w:p w14:paraId="16B56C8E" w14:textId="77777777" w:rsidR="00FD1FCA" w:rsidRDefault="00FD1FCA" w:rsidP="006E5810"/>
        </w:tc>
        <w:tc>
          <w:tcPr>
            <w:tcW w:w="2789" w:type="dxa"/>
          </w:tcPr>
          <w:p w14:paraId="491233C4" w14:textId="455B3C09" w:rsidR="00FD1FCA" w:rsidRDefault="00FD1FCA" w:rsidP="006E5810">
            <w:r>
              <w:t>List of guests participating in the celebration.</w:t>
            </w:r>
          </w:p>
        </w:tc>
      </w:tr>
      <w:tr w:rsidR="00FD1FCA" w:rsidRPr="000B1ADA" w14:paraId="33BA5E89" w14:textId="77777777" w:rsidTr="006E5810">
        <w:tc>
          <w:tcPr>
            <w:tcW w:w="2419" w:type="dxa"/>
            <w:vAlign w:val="center"/>
          </w:tcPr>
          <w:p w14:paraId="28BAE92E" w14:textId="1C7500F8" w:rsidR="00FD1FCA" w:rsidRDefault="00FD1FCA" w:rsidP="006E5810">
            <w:r>
              <w:t>-links</w:t>
            </w:r>
          </w:p>
        </w:tc>
        <w:tc>
          <w:tcPr>
            <w:tcW w:w="1221" w:type="dxa"/>
            <w:vAlign w:val="center"/>
          </w:tcPr>
          <w:p w14:paraId="25904641" w14:textId="4FB2F7F2" w:rsidR="00FD1FCA" w:rsidRDefault="00FD1FCA" w:rsidP="006E5810">
            <w:r>
              <w:t>Complex</w:t>
            </w:r>
          </w:p>
        </w:tc>
        <w:tc>
          <w:tcPr>
            <w:tcW w:w="1306" w:type="dxa"/>
            <w:vAlign w:val="center"/>
          </w:tcPr>
          <w:p w14:paraId="2AE3FC76" w14:textId="1FDECE31" w:rsidR="00FD1FCA" w:rsidRDefault="00FD1FCA" w:rsidP="006E5810">
            <w:r>
              <w:t>Object</w:t>
            </w:r>
          </w:p>
        </w:tc>
        <w:tc>
          <w:tcPr>
            <w:tcW w:w="1085" w:type="dxa"/>
            <w:vAlign w:val="center"/>
          </w:tcPr>
          <w:p w14:paraId="07591456" w14:textId="77777777" w:rsidR="00FD1FCA" w:rsidRDefault="00FD1FCA" w:rsidP="006E5810"/>
        </w:tc>
        <w:tc>
          <w:tcPr>
            <w:tcW w:w="2789" w:type="dxa"/>
          </w:tcPr>
          <w:p w14:paraId="7F6DD612" w14:textId="4198E805" w:rsidR="00FD1FCA" w:rsidRDefault="00FD1FCA" w:rsidP="006E5810">
            <w:r>
              <w:t>Links to get guest details.</w:t>
            </w:r>
          </w:p>
        </w:tc>
      </w:tr>
      <w:tr w:rsidR="00FD1FCA" w:rsidRPr="000B1ADA" w14:paraId="1A8A68B8" w14:textId="77777777" w:rsidTr="006E5810">
        <w:tc>
          <w:tcPr>
            <w:tcW w:w="2419" w:type="dxa"/>
            <w:vAlign w:val="center"/>
          </w:tcPr>
          <w:p w14:paraId="5AA60544" w14:textId="2209E6D4" w:rsidR="00FD1FCA" w:rsidRDefault="00FD1FCA" w:rsidP="006E5810">
            <w:r>
              <w:t>-role</w:t>
            </w:r>
          </w:p>
        </w:tc>
        <w:tc>
          <w:tcPr>
            <w:tcW w:w="1221" w:type="dxa"/>
            <w:vAlign w:val="center"/>
          </w:tcPr>
          <w:p w14:paraId="2E24EAAE" w14:textId="70E912C7" w:rsidR="00FD1FCA" w:rsidRDefault="00FD1FCA" w:rsidP="006E5810">
            <w:r>
              <w:t>String</w:t>
            </w:r>
          </w:p>
        </w:tc>
        <w:tc>
          <w:tcPr>
            <w:tcW w:w="1306" w:type="dxa"/>
            <w:vAlign w:val="center"/>
          </w:tcPr>
          <w:p w14:paraId="594BDB0B" w14:textId="77777777" w:rsidR="00FD1FCA" w:rsidRDefault="00FD1FCA" w:rsidP="006E5810"/>
        </w:tc>
        <w:tc>
          <w:tcPr>
            <w:tcW w:w="1085" w:type="dxa"/>
            <w:vAlign w:val="center"/>
          </w:tcPr>
          <w:p w14:paraId="4E1F19ED" w14:textId="77777777" w:rsidR="00FD1FCA" w:rsidRDefault="00FD1FCA" w:rsidP="006E5810"/>
        </w:tc>
        <w:tc>
          <w:tcPr>
            <w:tcW w:w="2789" w:type="dxa"/>
          </w:tcPr>
          <w:p w14:paraId="1A326647" w14:textId="06070533" w:rsidR="00FD1FCA" w:rsidRDefault="00FD1FCA" w:rsidP="006E5810">
            <w:r>
              <w:t>Role of guest in the celebration.</w:t>
            </w:r>
          </w:p>
        </w:tc>
      </w:tr>
      <w:tr w:rsidR="00FD1FCA" w:rsidRPr="000B1ADA" w14:paraId="0C551DC7" w14:textId="77777777" w:rsidTr="006E5810">
        <w:tc>
          <w:tcPr>
            <w:tcW w:w="2419" w:type="dxa"/>
            <w:vAlign w:val="center"/>
          </w:tcPr>
          <w:p w14:paraId="29B26442" w14:textId="7CF2A5A8" w:rsidR="00FD1FCA" w:rsidRDefault="00FD1FCA" w:rsidP="006E5810">
            <w:r>
              <w:t>-</w:t>
            </w:r>
            <w:r w:rsidR="00D27E3F">
              <w:t>relationship</w:t>
            </w:r>
          </w:p>
        </w:tc>
        <w:tc>
          <w:tcPr>
            <w:tcW w:w="1221" w:type="dxa"/>
            <w:vAlign w:val="center"/>
          </w:tcPr>
          <w:p w14:paraId="3BBD0B99" w14:textId="77777777" w:rsidR="00FD1FCA" w:rsidRDefault="00FD1FCA" w:rsidP="006E5810"/>
        </w:tc>
        <w:tc>
          <w:tcPr>
            <w:tcW w:w="1306" w:type="dxa"/>
            <w:vAlign w:val="center"/>
          </w:tcPr>
          <w:p w14:paraId="5E72BB55" w14:textId="77777777" w:rsidR="00FD1FCA" w:rsidRDefault="00FD1FCA" w:rsidP="006E5810"/>
        </w:tc>
        <w:tc>
          <w:tcPr>
            <w:tcW w:w="1085" w:type="dxa"/>
            <w:vAlign w:val="center"/>
          </w:tcPr>
          <w:p w14:paraId="7289820B" w14:textId="77777777" w:rsidR="00FD1FCA" w:rsidRDefault="00FD1FCA" w:rsidP="006E5810"/>
        </w:tc>
        <w:tc>
          <w:tcPr>
            <w:tcW w:w="2789" w:type="dxa"/>
          </w:tcPr>
          <w:p w14:paraId="204EDBDB" w14:textId="7B26EEC7" w:rsidR="00FD1FCA" w:rsidRDefault="00D27E3F" w:rsidP="006E5810">
            <w:r>
              <w:t>Relationship to the guest celebrating.</w:t>
            </w:r>
          </w:p>
        </w:tc>
      </w:tr>
      <w:tr w:rsidR="00FD1FCA" w:rsidRPr="000B1ADA" w14:paraId="13D52051" w14:textId="77777777" w:rsidTr="006E5810">
        <w:tc>
          <w:tcPr>
            <w:tcW w:w="2419" w:type="dxa"/>
            <w:vAlign w:val="center"/>
          </w:tcPr>
          <w:p w14:paraId="722CB4FC" w14:textId="03CA09B5" w:rsidR="00FD1FCA" w:rsidRDefault="00D27E3F" w:rsidP="006E5810">
            <w:r>
              <w:t>-lastname</w:t>
            </w:r>
          </w:p>
        </w:tc>
        <w:tc>
          <w:tcPr>
            <w:tcW w:w="1221" w:type="dxa"/>
            <w:vAlign w:val="center"/>
          </w:tcPr>
          <w:p w14:paraId="382809A1" w14:textId="77777777" w:rsidR="00FD1FCA" w:rsidRDefault="00FD1FCA" w:rsidP="006E5810"/>
        </w:tc>
        <w:tc>
          <w:tcPr>
            <w:tcW w:w="1306" w:type="dxa"/>
            <w:vAlign w:val="center"/>
          </w:tcPr>
          <w:p w14:paraId="7306367C" w14:textId="77777777" w:rsidR="00FD1FCA" w:rsidRDefault="00FD1FCA" w:rsidP="006E5810"/>
        </w:tc>
        <w:tc>
          <w:tcPr>
            <w:tcW w:w="1085" w:type="dxa"/>
            <w:vAlign w:val="center"/>
          </w:tcPr>
          <w:p w14:paraId="50651A72" w14:textId="77777777" w:rsidR="00FD1FCA" w:rsidRDefault="00FD1FCA" w:rsidP="006E5810"/>
        </w:tc>
        <w:tc>
          <w:tcPr>
            <w:tcW w:w="2789" w:type="dxa"/>
          </w:tcPr>
          <w:p w14:paraId="51B47ABA" w14:textId="3B421FD0" w:rsidR="00FD1FCA" w:rsidRDefault="00D27E3F" w:rsidP="006E5810">
            <w:r>
              <w:t>Last name of the guest.</w:t>
            </w:r>
          </w:p>
        </w:tc>
      </w:tr>
      <w:tr w:rsidR="00FD1FCA" w:rsidRPr="000B1ADA" w14:paraId="28967835" w14:textId="77777777" w:rsidTr="006E5810">
        <w:tc>
          <w:tcPr>
            <w:tcW w:w="2419" w:type="dxa"/>
            <w:vAlign w:val="center"/>
          </w:tcPr>
          <w:p w14:paraId="60574A7B" w14:textId="78E318FA" w:rsidR="00FD1FCA" w:rsidRDefault="00D27E3F" w:rsidP="006E5810">
            <w:r>
              <w:t>-firstname</w:t>
            </w:r>
          </w:p>
        </w:tc>
        <w:tc>
          <w:tcPr>
            <w:tcW w:w="1221" w:type="dxa"/>
            <w:vAlign w:val="center"/>
          </w:tcPr>
          <w:p w14:paraId="0FD149D9" w14:textId="77777777" w:rsidR="00FD1FCA" w:rsidRDefault="00FD1FCA" w:rsidP="006E5810"/>
        </w:tc>
        <w:tc>
          <w:tcPr>
            <w:tcW w:w="1306" w:type="dxa"/>
            <w:vAlign w:val="center"/>
          </w:tcPr>
          <w:p w14:paraId="6B0AB24A" w14:textId="77777777" w:rsidR="00FD1FCA" w:rsidRDefault="00FD1FCA" w:rsidP="006E5810"/>
        </w:tc>
        <w:tc>
          <w:tcPr>
            <w:tcW w:w="1085" w:type="dxa"/>
            <w:vAlign w:val="center"/>
          </w:tcPr>
          <w:p w14:paraId="1466C463" w14:textId="77777777" w:rsidR="00FD1FCA" w:rsidRDefault="00FD1FCA" w:rsidP="006E5810"/>
        </w:tc>
        <w:tc>
          <w:tcPr>
            <w:tcW w:w="2789" w:type="dxa"/>
          </w:tcPr>
          <w:p w14:paraId="4588B50C" w14:textId="72CB451A" w:rsidR="00FD1FCA" w:rsidRDefault="00D27E3F" w:rsidP="006E5810">
            <w:r>
              <w:t>First name of the guest.</w:t>
            </w:r>
          </w:p>
        </w:tc>
      </w:tr>
    </w:tbl>
    <w:p w14:paraId="73378ABA" w14:textId="79B38205" w:rsidR="00FD1FCA" w:rsidRDefault="00FD1FCA" w:rsidP="00FD1FCA">
      <w:pPr>
        <w:pStyle w:val="Heading4"/>
      </w:pPr>
      <w:r>
        <w:t>Example</w:t>
      </w:r>
    </w:p>
    <w:p w14:paraId="29AF5A4E" w14:textId="77777777" w:rsidR="00FD1FCA" w:rsidRDefault="00FD1FCA" w:rsidP="00FD1FCA">
      <w:pPr>
        <w:pStyle w:val="H4Body"/>
      </w:pPr>
      <w:r>
        <w:t>{</w:t>
      </w:r>
    </w:p>
    <w:p w14:paraId="47283163" w14:textId="77777777" w:rsidR="00FD1FCA" w:rsidRDefault="00FD1FCA" w:rsidP="00FD1FCA">
      <w:pPr>
        <w:pStyle w:val="H4Body"/>
      </w:pPr>
    </w:p>
    <w:p w14:paraId="6BFB6EA4" w14:textId="77777777" w:rsidR="00FD1FCA" w:rsidRDefault="00FD1FCA" w:rsidP="00FD1FCA">
      <w:pPr>
        <w:pStyle w:val="H4Body"/>
      </w:pPr>
      <w:r>
        <w:t xml:space="preserve">    "links": {</w:t>
      </w:r>
    </w:p>
    <w:p w14:paraId="27D074F4" w14:textId="77777777" w:rsidR="00FD1FCA" w:rsidRDefault="00FD1FCA" w:rsidP="00FD1FCA">
      <w:pPr>
        <w:pStyle w:val="H4Body"/>
      </w:pPr>
      <w:r>
        <w:t xml:space="preserve">        "self": {</w:t>
      </w:r>
    </w:p>
    <w:p w14:paraId="0323735C" w14:textId="77777777" w:rsidR="00FD1FCA" w:rsidRDefault="00FD1FCA" w:rsidP="00FD1FCA">
      <w:pPr>
        <w:pStyle w:val="H4Body"/>
      </w:pPr>
      <w:r>
        <w:t xml:space="preserve">            "name": "self",</w:t>
      </w:r>
    </w:p>
    <w:p w14:paraId="020D452D" w14:textId="77777777" w:rsidR="00FD1FCA" w:rsidRDefault="00FD1FCA" w:rsidP="00FD1FCA">
      <w:pPr>
        <w:pStyle w:val="H4Body"/>
      </w:pPr>
      <w:r>
        <w:t xml:space="preserve">            "href": "/celebration/36872"</w:t>
      </w:r>
    </w:p>
    <w:p w14:paraId="52237E08" w14:textId="77777777" w:rsidR="00FD1FCA" w:rsidRDefault="00FD1FCA" w:rsidP="00FD1FCA">
      <w:pPr>
        <w:pStyle w:val="H4Body"/>
      </w:pPr>
      <w:r>
        <w:t xml:space="preserve">        },</w:t>
      </w:r>
    </w:p>
    <w:p w14:paraId="36A6C99A" w14:textId="77777777" w:rsidR="00FD1FCA" w:rsidRDefault="00FD1FCA" w:rsidP="00FD1FCA">
      <w:pPr>
        <w:pStyle w:val="H4Body"/>
      </w:pPr>
      <w:r>
        <w:t xml:space="preserve">        "reservation": {</w:t>
      </w:r>
    </w:p>
    <w:p w14:paraId="3790DCD5" w14:textId="77777777" w:rsidR="00FD1FCA" w:rsidRDefault="00FD1FCA" w:rsidP="00FD1FCA">
      <w:pPr>
        <w:pStyle w:val="H4Body"/>
      </w:pPr>
      <w:r>
        <w:t xml:space="preserve">            "name": "reservation",</w:t>
      </w:r>
    </w:p>
    <w:p w14:paraId="4B74A095" w14:textId="77777777" w:rsidR="00FD1FCA" w:rsidRDefault="00FD1FCA" w:rsidP="00FD1FCA">
      <w:pPr>
        <w:pStyle w:val="H4Body"/>
      </w:pPr>
      <w:r>
        <w:t xml:space="preserve">            "href": "/resort-reservation/pid001"</w:t>
      </w:r>
    </w:p>
    <w:p w14:paraId="54415FBA" w14:textId="77777777" w:rsidR="00FD1FCA" w:rsidRDefault="00FD1FCA" w:rsidP="00FD1FCA">
      <w:pPr>
        <w:pStyle w:val="H4Body"/>
      </w:pPr>
      <w:r>
        <w:t xml:space="preserve">        }</w:t>
      </w:r>
    </w:p>
    <w:p w14:paraId="6B02361D" w14:textId="77777777" w:rsidR="00FD1FCA" w:rsidRDefault="00FD1FCA" w:rsidP="00FD1FCA">
      <w:pPr>
        <w:pStyle w:val="H4Body"/>
      </w:pPr>
      <w:r>
        <w:t xml:space="preserve">    },</w:t>
      </w:r>
    </w:p>
    <w:p w14:paraId="4EE2E4AE" w14:textId="77777777" w:rsidR="00FD1FCA" w:rsidRDefault="00FD1FCA" w:rsidP="00FD1FCA">
      <w:pPr>
        <w:pStyle w:val="H4Body"/>
      </w:pPr>
      <w:r>
        <w:t xml:space="preserve">    "name": "Personal Triumph",</w:t>
      </w:r>
    </w:p>
    <w:p w14:paraId="716BC1A6" w14:textId="77777777" w:rsidR="00FD1FCA" w:rsidRDefault="00FD1FCA" w:rsidP="00FD1FCA">
      <w:pPr>
        <w:pStyle w:val="H4Body"/>
      </w:pPr>
      <w:r>
        <w:t xml:space="preserve">    "milestone": "Personal Triumph",</w:t>
      </w:r>
    </w:p>
    <w:p w14:paraId="4DF0E05C" w14:textId="77777777" w:rsidR="00FD1FCA" w:rsidRDefault="00FD1FCA" w:rsidP="00FD1FCA">
      <w:pPr>
        <w:pStyle w:val="H4Body"/>
      </w:pPr>
      <w:r>
        <w:t xml:space="preserve">    "month": "4",</w:t>
      </w:r>
    </w:p>
    <w:p w14:paraId="2CDC085C" w14:textId="77777777" w:rsidR="00FD1FCA" w:rsidRDefault="00FD1FCA" w:rsidP="00FD1FCA">
      <w:pPr>
        <w:pStyle w:val="H4Body"/>
      </w:pPr>
      <w:r>
        <w:t xml:space="preserve">    "day": "11",</w:t>
      </w:r>
    </w:p>
    <w:p w14:paraId="10396A39" w14:textId="77777777" w:rsidR="00FD1FCA" w:rsidRDefault="00FD1FCA" w:rsidP="00FD1FCA">
      <w:pPr>
        <w:pStyle w:val="H4Body"/>
      </w:pPr>
      <w:r>
        <w:t xml:space="preserve">    "year": "2013",</w:t>
      </w:r>
    </w:p>
    <w:p w14:paraId="05ACB40C" w14:textId="77777777" w:rsidR="00FD1FCA" w:rsidRDefault="00FD1FCA" w:rsidP="00FD1FCA">
      <w:pPr>
        <w:pStyle w:val="H4Body"/>
      </w:pPr>
      <w:r>
        <w:t xml:space="preserve">    "type": "Personal Triumph",</w:t>
      </w:r>
    </w:p>
    <w:p w14:paraId="4D83F1B2" w14:textId="77777777" w:rsidR="00FD1FCA" w:rsidRDefault="00FD1FCA" w:rsidP="00FD1FCA">
      <w:pPr>
        <w:pStyle w:val="H4Body"/>
      </w:pPr>
      <w:r>
        <w:t xml:space="preserve">    "startDate": "2013-04-11",</w:t>
      </w:r>
    </w:p>
    <w:p w14:paraId="59DC227D" w14:textId="77777777" w:rsidR="00FD1FCA" w:rsidRDefault="00FD1FCA" w:rsidP="00FD1FCA">
      <w:pPr>
        <w:pStyle w:val="H4Body"/>
      </w:pPr>
      <w:r>
        <w:t xml:space="preserve">    "endDate": "2013-04-15",</w:t>
      </w:r>
    </w:p>
    <w:p w14:paraId="6D23F3AB" w14:textId="77777777" w:rsidR="00FD1FCA" w:rsidRDefault="00FD1FCA" w:rsidP="00FD1FCA">
      <w:pPr>
        <w:pStyle w:val="H4Body"/>
      </w:pPr>
      <w:r>
        <w:t xml:space="preserve">    "recognitionDate": "2013-04-11",</w:t>
      </w:r>
    </w:p>
    <w:p w14:paraId="1747D44B" w14:textId="77777777" w:rsidR="00FD1FCA" w:rsidRDefault="00FD1FCA" w:rsidP="00FD1FCA">
      <w:pPr>
        <w:pStyle w:val="H4Body"/>
      </w:pPr>
      <w:r>
        <w:t xml:space="preserve">    "guests": [</w:t>
      </w:r>
    </w:p>
    <w:p w14:paraId="39A80DC0" w14:textId="77777777" w:rsidR="00FD1FCA" w:rsidRDefault="00FD1FCA" w:rsidP="00FD1FCA">
      <w:pPr>
        <w:pStyle w:val="H4Body"/>
      </w:pPr>
      <w:r>
        <w:t xml:space="preserve">        {</w:t>
      </w:r>
    </w:p>
    <w:p w14:paraId="7F2443AE" w14:textId="77777777" w:rsidR="00FD1FCA" w:rsidRDefault="00FD1FCA" w:rsidP="00FD1FCA">
      <w:pPr>
        <w:pStyle w:val="H4Body"/>
      </w:pPr>
      <w:r>
        <w:t xml:space="preserve">            "links": {</w:t>
      </w:r>
    </w:p>
    <w:p w14:paraId="2D456E9C" w14:textId="77777777" w:rsidR="00FD1FCA" w:rsidRDefault="00FD1FCA" w:rsidP="00FD1FCA">
      <w:pPr>
        <w:pStyle w:val="H4Body"/>
      </w:pPr>
      <w:r>
        <w:t xml:space="preserve">                "self": {</w:t>
      </w:r>
    </w:p>
    <w:p w14:paraId="5BB12F03" w14:textId="77777777" w:rsidR="00FD1FCA" w:rsidRDefault="00FD1FCA" w:rsidP="00FD1FCA">
      <w:pPr>
        <w:pStyle w:val="H4Body"/>
      </w:pPr>
      <w:r>
        <w:t xml:space="preserve">                    "name": "self",</w:t>
      </w:r>
    </w:p>
    <w:p w14:paraId="376565D9" w14:textId="77777777" w:rsidR="00FD1FCA" w:rsidRDefault="00FD1FCA" w:rsidP="00FD1FCA">
      <w:pPr>
        <w:pStyle w:val="H4Body"/>
      </w:pPr>
      <w:r>
        <w:t xml:space="preserve">                    "href": "/guest/BC534ADB5DD04CE2BDDD8FE02CEA1DC6/profile"</w:t>
      </w:r>
    </w:p>
    <w:p w14:paraId="480114EA" w14:textId="77777777" w:rsidR="00FD1FCA" w:rsidRDefault="00FD1FCA" w:rsidP="00FD1FCA">
      <w:pPr>
        <w:pStyle w:val="H4Body"/>
      </w:pPr>
      <w:r>
        <w:t xml:space="preserve">                }</w:t>
      </w:r>
    </w:p>
    <w:p w14:paraId="6C8C421A" w14:textId="77777777" w:rsidR="00FD1FCA" w:rsidRDefault="00FD1FCA" w:rsidP="00FD1FCA">
      <w:pPr>
        <w:pStyle w:val="H4Body"/>
      </w:pPr>
      <w:r>
        <w:t xml:space="preserve">            },</w:t>
      </w:r>
    </w:p>
    <w:p w14:paraId="5BD0CB44" w14:textId="77777777" w:rsidR="00FD1FCA" w:rsidRDefault="00FD1FCA" w:rsidP="00FD1FCA">
      <w:pPr>
        <w:pStyle w:val="H4Body"/>
      </w:pPr>
      <w:r>
        <w:t xml:space="preserve">            "role": "CELEBRANT",</w:t>
      </w:r>
    </w:p>
    <w:p w14:paraId="7412D83A" w14:textId="77777777" w:rsidR="00FD1FCA" w:rsidRDefault="00FD1FCA" w:rsidP="00FD1FCA">
      <w:pPr>
        <w:pStyle w:val="H4Body"/>
      </w:pPr>
      <w:r>
        <w:t xml:space="preserve">            "relationship": "OWNER,PARTICIPANT",</w:t>
      </w:r>
    </w:p>
    <w:p w14:paraId="11FE11D3" w14:textId="77777777" w:rsidR="00FD1FCA" w:rsidRDefault="00FD1FCA" w:rsidP="00FD1FCA">
      <w:pPr>
        <w:pStyle w:val="H4Body"/>
      </w:pPr>
      <w:r>
        <w:t xml:space="preserve">            "lastname": "Lalande",</w:t>
      </w:r>
    </w:p>
    <w:p w14:paraId="5AFE7CBB" w14:textId="77777777" w:rsidR="00FD1FCA" w:rsidRDefault="00FD1FCA" w:rsidP="00FD1FCA">
      <w:pPr>
        <w:pStyle w:val="H4Body"/>
      </w:pPr>
      <w:r>
        <w:t xml:space="preserve">            "firstname": "Vivan"</w:t>
      </w:r>
    </w:p>
    <w:p w14:paraId="7003EACC" w14:textId="77777777" w:rsidR="00FD1FCA" w:rsidRDefault="00FD1FCA" w:rsidP="00FD1FCA">
      <w:pPr>
        <w:pStyle w:val="H4Body"/>
      </w:pPr>
      <w:r>
        <w:t xml:space="preserve">        },</w:t>
      </w:r>
    </w:p>
    <w:p w14:paraId="61537E48" w14:textId="77777777" w:rsidR="00FD1FCA" w:rsidRDefault="00FD1FCA" w:rsidP="00FD1FCA">
      <w:pPr>
        <w:pStyle w:val="H4Body"/>
      </w:pPr>
      <w:r>
        <w:t xml:space="preserve">        {</w:t>
      </w:r>
    </w:p>
    <w:p w14:paraId="5B2078D4" w14:textId="77777777" w:rsidR="00FD1FCA" w:rsidRDefault="00FD1FCA" w:rsidP="00FD1FCA">
      <w:pPr>
        <w:pStyle w:val="H4Body"/>
      </w:pPr>
      <w:r>
        <w:t xml:space="preserve">            "links": {</w:t>
      </w:r>
    </w:p>
    <w:p w14:paraId="07C853B5" w14:textId="77777777" w:rsidR="00FD1FCA" w:rsidRDefault="00FD1FCA" w:rsidP="00FD1FCA">
      <w:pPr>
        <w:pStyle w:val="H4Body"/>
      </w:pPr>
      <w:r>
        <w:t xml:space="preserve">                "self": {</w:t>
      </w:r>
    </w:p>
    <w:p w14:paraId="2B3FEF71" w14:textId="77777777" w:rsidR="00FD1FCA" w:rsidRDefault="00FD1FCA" w:rsidP="00FD1FCA">
      <w:pPr>
        <w:pStyle w:val="H4Body"/>
      </w:pPr>
      <w:r>
        <w:t xml:space="preserve">                    "name": "self",</w:t>
      </w:r>
    </w:p>
    <w:p w14:paraId="4ED18DBA" w14:textId="77777777" w:rsidR="00FD1FCA" w:rsidRDefault="00FD1FCA" w:rsidP="00FD1FCA">
      <w:pPr>
        <w:pStyle w:val="H4Body"/>
      </w:pPr>
      <w:r>
        <w:t xml:space="preserve">                    "href": "/guest/B734DB4D031A4F57834ED723027BAE1C/profile"</w:t>
      </w:r>
    </w:p>
    <w:p w14:paraId="583703F1" w14:textId="77777777" w:rsidR="00FD1FCA" w:rsidRDefault="00FD1FCA" w:rsidP="00FD1FCA">
      <w:pPr>
        <w:pStyle w:val="H4Body"/>
      </w:pPr>
      <w:r>
        <w:t xml:space="preserve">                }</w:t>
      </w:r>
    </w:p>
    <w:p w14:paraId="519F198E" w14:textId="77777777" w:rsidR="00FD1FCA" w:rsidRDefault="00FD1FCA" w:rsidP="00FD1FCA">
      <w:pPr>
        <w:pStyle w:val="H4Body"/>
      </w:pPr>
      <w:r>
        <w:t xml:space="preserve">            },</w:t>
      </w:r>
    </w:p>
    <w:p w14:paraId="5FA430BB" w14:textId="77777777" w:rsidR="00FD1FCA" w:rsidRDefault="00FD1FCA" w:rsidP="00FD1FCA">
      <w:pPr>
        <w:pStyle w:val="H4Body"/>
      </w:pPr>
      <w:r>
        <w:t xml:space="preserve">            "role": "ADDITIONAL_PARTICIPANT",</w:t>
      </w:r>
    </w:p>
    <w:p w14:paraId="38EE4F19" w14:textId="77777777" w:rsidR="00FD1FCA" w:rsidRDefault="00FD1FCA" w:rsidP="00FD1FCA">
      <w:pPr>
        <w:pStyle w:val="H4Body"/>
      </w:pPr>
      <w:r>
        <w:t xml:space="preserve">            "relationship": "PARTICIPANT",</w:t>
      </w:r>
    </w:p>
    <w:p w14:paraId="295D51C4" w14:textId="77777777" w:rsidR="00FD1FCA" w:rsidRDefault="00FD1FCA" w:rsidP="00FD1FCA">
      <w:pPr>
        <w:pStyle w:val="H4Body"/>
      </w:pPr>
      <w:r>
        <w:t xml:space="preserve">            "lastname": "Winckler",</w:t>
      </w:r>
    </w:p>
    <w:p w14:paraId="7C16A451" w14:textId="77777777" w:rsidR="00FD1FCA" w:rsidRDefault="00FD1FCA" w:rsidP="00FD1FCA">
      <w:pPr>
        <w:pStyle w:val="H4Body"/>
      </w:pPr>
      <w:r>
        <w:t xml:space="preserve">            "firstname": "Efren"</w:t>
      </w:r>
    </w:p>
    <w:p w14:paraId="0BAAA8A5" w14:textId="77777777" w:rsidR="00FD1FCA" w:rsidRDefault="00FD1FCA" w:rsidP="00FD1FCA">
      <w:pPr>
        <w:pStyle w:val="H4Body"/>
      </w:pPr>
      <w:r>
        <w:t xml:space="preserve">        },</w:t>
      </w:r>
    </w:p>
    <w:p w14:paraId="2D14871A" w14:textId="77777777" w:rsidR="00FD1FCA" w:rsidRDefault="00FD1FCA" w:rsidP="00FD1FCA">
      <w:pPr>
        <w:pStyle w:val="H4Body"/>
      </w:pPr>
      <w:r>
        <w:t xml:space="preserve">        {</w:t>
      </w:r>
    </w:p>
    <w:p w14:paraId="078FBD07" w14:textId="77777777" w:rsidR="00FD1FCA" w:rsidRDefault="00FD1FCA" w:rsidP="00FD1FCA">
      <w:pPr>
        <w:pStyle w:val="H4Body"/>
      </w:pPr>
      <w:r>
        <w:t xml:space="preserve">            "links": {</w:t>
      </w:r>
    </w:p>
    <w:p w14:paraId="30535B15" w14:textId="77777777" w:rsidR="00FD1FCA" w:rsidRDefault="00FD1FCA" w:rsidP="00FD1FCA">
      <w:pPr>
        <w:pStyle w:val="H4Body"/>
      </w:pPr>
      <w:r>
        <w:t xml:space="preserve">                "self": {</w:t>
      </w:r>
    </w:p>
    <w:p w14:paraId="08DA0E8C" w14:textId="77777777" w:rsidR="00FD1FCA" w:rsidRDefault="00FD1FCA" w:rsidP="00FD1FCA">
      <w:pPr>
        <w:pStyle w:val="H4Body"/>
      </w:pPr>
      <w:r>
        <w:t xml:space="preserve">                    "name": "self",</w:t>
      </w:r>
    </w:p>
    <w:p w14:paraId="306CC323" w14:textId="77777777" w:rsidR="00FD1FCA" w:rsidRDefault="00FD1FCA" w:rsidP="00FD1FCA">
      <w:pPr>
        <w:pStyle w:val="H4Body"/>
      </w:pPr>
      <w:r>
        <w:t xml:space="preserve">                    "href": "/guest/BCD0CD0947B44DD989F63FD51BAE7ACA/profile"</w:t>
      </w:r>
    </w:p>
    <w:p w14:paraId="5786EAFB" w14:textId="77777777" w:rsidR="00FD1FCA" w:rsidRDefault="00FD1FCA" w:rsidP="00FD1FCA">
      <w:pPr>
        <w:pStyle w:val="H4Body"/>
      </w:pPr>
      <w:r>
        <w:t xml:space="preserve">                }</w:t>
      </w:r>
    </w:p>
    <w:p w14:paraId="6DF19425" w14:textId="77777777" w:rsidR="00FD1FCA" w:rsidRDefault="00FD1FCA" w:rsidP="00FD1FCA">
      <w:pPr>
        <w:pStyle w:val="H4Body"/>
      </w:pPr>
      <w:r>
        <w:t xml:space="preserve">            },</w:t>
      </w:r>
    </w:p>
    <w:p w14:paraId="67CD3E09" w14:textId="77777777" w:rsidR="00FD1FCA" w:rsidRDefault="00FD1FCA" w:rsidP="00FD1FCA">
      <w:pPr>
        <w:pStyle w:val="H4Body"/>
      </w:pPr>
      <w:r>
        <w:t xml:space="preserve">            "role": "ADDITIONAL_SURPRISE_CELEBRANT",</w:t>
      </w:r>
    </w:p>
    <w:p w14:paraId="47D1BD01" w14:textId="77777777" w:rsidR="00FD1FCA" w:rsidRDefault="00FD1FCA" w:rsidP="00FD1FCA">
      <w:pPr>
        <w:pStyle w:val="H4Body"/>
      </w:pPr>
      <w:r>
        <w:t xml:space="preserve">            "relationship": "PARTICIPANT",</w:t>
      </w:r>
    </w:p>
    <w:p w14:paraId="544CB21E" w14:textId="77777777" w:rsidR="00FD1FCA" w:rsidRDefault="00FD1FCA" w:rsidP="00FD1FCA">
      <w:pPr>
        <w:pStyle w:val="H4Body"/>
      </w:pPr>
      <w:r>
        <w:t xml:space="preserve">            "lastname": "Amundsen",</w:t>
      </w:r>
    </w:p>
    <w:p w14:paraId="1D5A122D" w14:textId="77777777" w:rsidR="00FD1FCA" w:rsidRDefault="00FD1FCA" w:rsidP="00FD1FCA">
      <w:pPr>
        <w:pStyle w:val="H4Body"/>
      </w:pPr>
      <w:r>
        <w:t xml:space="preserve">            "firstname": "Roselia"</w:t>
      </w:r>
    </w:p>
    <w:p w14:paraId="237803B1" w14:textId="77777777" w:rsidR="00FD1FCA" w:rsidRDefault="00FD1FCA" w:rsidP="00FD1FCA">
      <w:pPr>
        <w:pStyle w:val="H4Body"/>
      </w:pPr>
      <w:r>
        <w:t xml:space="preserve">        }</w:t>
      </w:r>
    </w:p>
    <w:p w14:paraId="00427B11" w14:textId="22E0E399" w:rsidR="00FD1FCA" w:rsidRDefault="00756691" w:rsidP="00756691">
      <w:pPr>
        <w:pStyle w:val="H4Body"/>
      </w:pPr>
      <w:r>
        <w:t xml:space="preserve">    ]</w:t>
      </w:r>
    </w:p>
    <w:p w14:paraId="44D4893A" w14:textId="1177E404" w:rsidR="00FD1FCA" w:rsidRPr="00FD1FCA" w:rsidRDefault="00FD1FCA" w:rsidP="00FD1FCA">
      <w:pPr>
        <w:pStyle w:val="H4Body"/>
      </w:pPr>
      <w:r>
        <w:t>}</w:t>
      </w:r>
    </w:p>
    <w:p w14:paraId="381D1670" w14:textId="2C1B571A" w:rsidR="00B3062D" w:rsidRDefault="00B3062D" w:rsidP="00B3062D">
      <w:pPr>
        <w:pStyle w:val="Heading2"/>
      </w:pPr>
      <w:bookmarkStart w:id="91" w:name="_Toc365371369"/>
      <w:r>
        <w:t>Create Celebration</w:t>
      </w:r>
      <w:bookmarkEnd w:id="91"/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40FDE14B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EF29F8D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4CDFCE65" w14:textId="5870000C" w:rsidR="00B3062D" w:rsidRDefault="00B3062D" w:rsidP="00B3062D">
            <w:pPr>
              <w:pStyle w:val="H2Body"/>
              <w:ind w:left="0"/>
            </w:pPr>
            <w:r>
              <w:t>/celebration</w:t>
            </w:r>
          </w:p>
        </w:tc>
      </w:tr>
      <w:tr w:rsidR="00B3062D" w14:paraId="576E5033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6B8C399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5934BE1D" w14:textId="1CE51A33" w:rsidR="00B3062D" w:rsidRDefault="00FD1FCA" w:rsidP="00DA4201">
            <w:pPr>
              <w:pStyle w:val="H2Body"/>
              <w:ind w:left="0"/>
            </w:pPr>
            <w:r>
              <w:t>POS</w:t>
            </w:r>
          </w:p>
        </w:tc>
      </w:tr>
      <w:tr w:rsidR="00B3062D" w14:paraId="374AF5F5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E07A36C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4615397B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710B3ABC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1CA7C6A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6013C220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6F969A78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6D93AD4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66B2ACA8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7FB0EDF1" w14:textId="77777777" w:rsidR="00B3062D" w:rsidRPr="008B6F7B" w:rsidRDefault="00B3062D" w:rsidP="00B3062D">
      <w:pPr>
        <w:pStyle w:val="H3Body"/>
      </w:pPr>
    </w:p>
    <w:p w14:paraId="0053A53A" w14:textId="77777777" w:rsidR="00756691" w:rsidRDefault="00756691" w:rsidP="00756691">
      <w:pPr>
        <w:pStyle w:val="Heading3"/>
      </w:pPr>
      <w:bookmarkStart w:id="92" w:name="_Toc365371370"/>
      <w:r>
        <w:t>Request</w:t>
      </w:r>
      <w:bookmarkEnd w:id="92"/>
    </w:p>
    <w:p w14:paraId="23F65EEA" w14:textId="77777777" w:rsidR="00756691" w:rsidRDefault="00756691" w:rsidP="00AD0964">
      <w:pPr>
        <w:pStyle w:val="Heading4"/>
        <w:numPr>
          <w:ilvl w:val="3"/>
          <w:numId w:val="6"/>
        </w:numPr>
      </w:pPr>
      <w:r>
        <w:t>Path Variables</w:t>
      </w:r>
    </w:p>
    <w:p w14:paraId="3DA3FD5E" w14:textId="77777777" w:rsidR="00756691" w:rsidRPr="00BE4AEB" w:rsidRDefault="00756691" w:rsidP="00756691">
      <w:pPr>
        <w:pStyle w:val="H4Body"/>
      </w:pPr>
      <w:r>
        <w:t>No path variables need to be specified.</w:t>
      </w:r>
    </w:p>
    <w:p w14:paraId="573BD684" w14:textId="77777777" w:rsidR="00756691" w:rsidRDefault="00756691" w:rsidP="00AD0964">
      <w:pPr>
        <w:pStyle w:val="Heading4"/>
        <w:numPr>
          <w:ilvl w:val="3"/>
          <w:numId w:val="6"/>
        </w:numPr>
      </w:pPr>
      <w:r>
        <w:t>Request Body</w:t>
      </w:r>
    </w:p>
    <w:p w14:paraId="2DA157DA" w14:textId="77777777" w:rsidR="00756691" w:rsidRDefault="00756691" w:rsidP="00756691">
      <w:pPr>
        <w:pStyle w:val="H4Body"/>
      </w:pPr>
      <w:r>
        <w:t>JSON</w:t>
      </w:r>
    </w:p>
    <w:p w14:paraId="700984CF" w14:textId="77777777" w:rsidR="00756691" w:rsidRDefault="00756691" w:rsidP="00756691">
      <w:pPr>
        <w:pStyle w:val="H4Body"/>
        <w:rPr>
          <w:b/>
        </w:rPr>
      </w:pPr>
    </w:p>
    <w:p w14:paraId="21B40E21" w14:textId="77777777" w:rsidR="00756691" w:rsidRDefault="00756691" w:rsidP="00756691">
      <w:pPr>
        <w:pStyle w:val="H4Body"/>
        <w:rPr>
          <w:b/>
        </w:rPr>
      </w:pPr>
      <w:r w:rsidRPr="00123737">
        <w:rPr>
          <w:b/>
        </w:rPr>
        <w:t>Data Format Details</w:t>
      </w:r>
    </w:p>
    <w:tbl>
      <w:tblPr>
        <w:tblStyle w:val="TableGrid"/>
        <w:tblW w:w="4605" w:type="pct"/>
        <w:tblInd w:w="1188" w:type="dxa"/>
        <w:tblLayout w:type="fixed"/>
        <w:tblLook w:val="04A0" w:firstRow="1" w:lastRow="0" w:firstColumn="1" w:lastColumn="0" w:noHBand="0" w:noVBand="1"/>
      </w:tblPr>
      <w:tblGrid>
        <w:gridCol w:w="2072"/>
        <w:gridCol w:w="993"/>
        <w:gridCol w:w="1079"/>
        <w:gridCol w:w="1169"/>
        <w:gridCol w:w="2072"/>
        <w:gridCol w:w="1434"/>
      </w:tblGrid>
      <w:tr w:rsidR="005C1C00" w:rsidRPr="000B1ADA" w14:paraId="15772486" w14:textId="77777777" w:rsidTr="005C1C00">
        <w:trPr>
          <w:trHeight w:val="620"/>
        </w:trPr>
        <w:tc>
          <w:tcPr>
            <w:tcW w:w="1174" w:type="pct"/>
            <w:shd w:val="clear" w:color="auto" w:fill="F2F2F2" w:themeFill="background1" w:themeFillShade="F2"/>
          </w:tcPr>
          <w:p w14:paraId="138EC9DA" w14:textId="77777777" w:rsidR="00756691" w:rsidRPr="000B1ADA" w:rsidRDefault="00756691" w:rsidP="006E5810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563" w:type="pct"/>
            <w:shd w:val="clear" w:color="auto" w:fill="F2F2F2" w:themeFill="background1" w:themeFillShade="F2"/>
          </w:tcPr>
          <w:p w14:paraId="67E27D12" w14:textId="77777777" w:rsidR="00756691" w:rsidRPr="000B1ADA" w:rsidRDefault="00756691" w:rsidP="006E581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12" w:type="pct"/>
            <w:shd w:val="clear" w:color="auto" w:fill="F2F2F2" w:themeFill="background1" w:themeFillShade="F2"/>
          </w:tcPr>
          <w:p w14:paraId="76E50350" w14:textId="77777777" w:rsidR="00756691" w:rsidRDefault="00756691" w:rsidP="006E5810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663" w:type="pct"/>
            <w:shd w:val="clear" w:color="auto" w:fill="F2F2F2" w:themeFill="background1" w:themeFillShade="F2"/>
          </w:tcPr>
          <w:p w14:paraId="4ABD03DB" w14:textId="77777777" w:rsidR="00756691" w:rsidRDefault="00756691" w:rsidP="006E5810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1175" w:type="pct"/>
            <w:shd w:val="clear" w:color="auto" w:fill="F2F2F2" w:themeFill="background1" w:themeFillShade="F2"/>
          </w:tcPr>
          <w:p w14:paraId="5049C2B2" w14:textId="77777777" w:rsidR="00756691" w:rsidRDefault="00756691" w:rsidP="006E5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14:paraId="38BF1436" w14:textId="77777777" w:rsidR="00756691" w:rsidRDefault="00756691" w:rsidP="006E5810">
            <w:pPr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5C1C00" w:rsidRPr="000B1ADA" w14:paraId="19E00263" w14:textId="77777777" w:rsidTr="005C1C00">
        <w:tc>
          <w:tcPr>
            <w:tcW w:w="1174" w:type="pct"/>
            <w:vAlign w:val="center"/>
          </w:tcPr>
          <w:p w14:paraId="16C0F868" w14:textId="2E024309" w:rsidR="00756691" w:rsidRPr="000B1ADA" w:rsidRDefault="00756691" w:rsidP="006E5810">
            <w:r>
              <w:t>xid</w:t>
            </w:r>
          </w:p>
        </w:tc>
        <w:tc>
          <w:tcPr>
            <w:tcW w:w="563" w:type="pct"/>
            <w:vAlign w:val="center"/>
          </w:tcPr>
          <w:p w14:paraId="04066B74" w14:textId="77777777" w:rsidR="00756691" w:rsidRPr="000B1ADA" w:rsidRDefault="00756691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0554E110" w14:textId="77777777" w:rsidR="00756691" w:rsidRDefault="00756691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244AE4D4" w14:textId="77777777" w:rsidR="00756691" w:rsidRDefault="00756691" w:rsidP="006E5810"/>
        </w:tc>
        <w:tc>
          <w:tcPr>
            <w:tcW w:w="1175" w:type="pct"/>
          </w:tcPr>
          <w:p w14:paraId="68394D77" w14:textId="4EE7556F" w:rsidR="00756691" w:rsidRDefault="00756691" w:rsidP="006E5810">
            <w:r>
              <w:t>XID of the guest</w:t>
            </w:r>
          </w:p>
        </w:tc>
        <w:tc>
          <w:tcPr>
            <w:tcW w:w="814" w:type="pct"/>
            <w:vAlign w:val="center"/>
          </w:tcPr>
          <w:p w14:paraId="795DADC3" w14:textId="77777777" w:rsidR="00756691" w:rsidRDefault="00756691" w:rsidP="006E5810">
            <w:pPr>
              <w:jc w:val="center"/>
            </w:pPr>
            <w:r>
              <w:t>Y</w:t>
            </w:r>
          </w:p>
        </w:tc>
      </w:tr>
      <w:tr w:rsidR="005C1C00" w:rsidRPr="000B1ADA" w14:paraId="15C060B1" w14:textId="77777777" w:rsidTr="005C1C00">
        <w:tc>
          <w:tcPr>
            <w:tcW w:w="1174" w:type="pct"/>
            <w:vAlign w:val="center"/>
          </w:tcPr>
          <w:p w14:paraId="41C83CD9" w14:textId="76E1A6C9" w:rsidR="00756691" w:rsidRDefault="00756691" w:rsidP="006E5810">
            <w:r>
              <w:t>name</w:t>
            </w:r>
          </w:p>
        </w:tc>
        <w:tc>
          <w:tcPr>
            <w:tcW w:w="563" w:type="pct"/>
            <w:vAlign w:val="center"/>
          </w:tcPr>
          <w:p w14:paraId="39D3231B" w14:textId="77777777" w:rsidR="00756691" w:rsidRDefault="00756691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73F68737" w14:textId="77777777" w:rsidR="00756691" w:rsidRDefault="00756691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53AE42F6" w14:textId="77777777" w:rsidR="00756691" w:rsidRDefault="00756691" w:rsidP="006E5810"/>
        </w:tc>
        <w:tc>
          <w:tcPr>
            <w:tcW w:w="1175" w:type="pct"/>
          </w:tcPr>
          <w:p w14:paraId="5F4BCC7B" w14:textId="3AAE5CE7" w:rsidR="00756691" w:rsidRDefault="00756691" w:rsidP="006E5810">
            <w:r>
              <w:t>Name of the celebration.</w:t>
            </w:r>
          </w:p>
        </w:tc>
        <w:tc>
          <w:tcPr>
            <w:tcW w:w="814" w:type="pct"/>
            <w:vAlign w:val="center"/>
          </w:tcPr>
          <w:p w14:paraId="79F060D9" w14:textId="77777777" w:rsidR="00756691" w:rsidRDefault="00756691" w:rsidP="006E5810">
            <w:pPr>
              <w:jc w:val="center"/>
            </w:pPr>
            <w:r>
              <w:t>Y</w:t>
            </w:r>
          </w:p>
        </w:tc>
      </w:tr>
      <w:tr w:rsidR="005C1C00" w:rsidRPr="000B1ADA" w14:paraId="4D7AA48A" w14:textId="77777777" w:rsidTr="005C1C00">
        <w:tc>
          <w:tcPr>
            <w:tcW w:w="1174" w:type="pct"/>
            <w:vAlign w:val="center"/>
          </w:tcPr>
          <w:p w14:paraId="104A2385" w14:textId="450BF02F" w:rsidR="00756691" w:rsidRDefault="00756691" w:rsidP="006E5810">
            <w:r>
              <w:t>milestone</w:t>
            </w:r>
          </w:p>
        </w:tc>
        <w:tc>
          <w:tcPr>
            <w:tcW w:w="563" w:type="pct"/>
            <w:vAlign w:val="center"/>
          </w:tcPr>
          <w:p w14:paraId="07416828" w14:textId="77777777" w:rsidR="00756691" w:rsidRDefault="00756691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73457AE7" w14:textId="77777777" w:rsidR="00756691" w:rsidRDefault="00756691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4B88EED9" w14:textId="77777777" w:rsidR="00756691" w:rsidRDefault="00756691" w:rsidP="006E5810"/>
        </w:tc>
        <w:tc>
          <w:tcPr>
            <w:tcW w:w="1175" w:type="pct"/>
          </w:tcPr>
          <w:p w14:paraId="5F3FC948" w14:textId="095F10E5" w:rsidR="00756691" w:rsidRDefault="00756691" w:rsidP="006E5810">
            <w:r>
              <w:t>Milestone being celebrated.</w:t>
            </w:r>
          </w:p>
        </w:tc>
        <w:tc>
          <w:tcPr>
            <w:tcW w:w="814" w:type="pct"/>
            <w:vAlign w:val="center"/>
          </w:tcPr>
          <w:p w14:paraId="2D19AFD1" w14:textId="7C863E87" w:rsidR="00756691" w:rsidRDefault="00756691" w:rsidP="006E5810">
            <w:pPr>
              <w:jc w:val="center"/>
            </w:pPr>
            <w:r>
              <w:t>Y</w:t>
            </w:r>
          </w:p>
        </w:tc>
      </w:tr>
      <w:tr w:rsidR="00756691" w:rsidRPr="000B1ADA" w14:paraId="1AC6FE02" w14:textId="77777777" w:rsidTr="005C1C00">
        <w:tc>
          <w:tcPr>
            <w:tcW w:w="1174" w:type="pct"/>
            <w:vAlign w:val="center"/>
          </w:tcPr>
          <w:p w14:paraId="5EE397C5" w14:textId="17E3BB2C" w:rsidR="00756691" w:rsidRDefault="00756691" w:rsidP="006E5810">
            <w:r>
              <w:t>type</w:t>
            </w:r>
          </w:p>
        </w:tc>
        <w:tc>
          <w:tcPr>
            <w:tcW w:w="563" w:type="pct"/>
            <w:vAlign w:val="center"/>
          </w:tcPr>
          <w:p w14:paraId="5C423DC7" w14:textId="5C1AC32E" w:rsidR="00756691" w:rsidRDefault="00756691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7448D3A1" w14:textId="77777777" w:rsidR="00756691" w:rsidRDefault="00756691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28EBCD9D" w14:textId="77777777" w:rsidR="00756691" w:rsidRDefault="00756691" w:rsidP="006E5810"/>
        </w:tc>
        <w:tc>
          <w:tcPr>
            <w:tcW w:w="1175" w:type="pct"/>
          </w:tcPr>
          <w:p w14:paraId="793BB8E7" w14:textId="0EB8DCEB" w:rsidR="00756691" w:rsidRDefault="00756691" w:rsidP="00756691">
            <w:r>
              <w:t>Type of celebration.</w:t>
            </w:r>
          </w:p>
        </w:tc>
        <w:tc>
          <w:tcPr>
            <w:tcW w:w="814" w:type="pct"/>
            <w:vAlign w:val="center"/>
          </w:tcPr>
          <w:p w14:paraId="033170F4" w14:textId="72CC0DBE" w:rsidR="00756691" w:rsidRDefault="00756691" w:rsidP="006E5810">
            <w:pPr>
              <w:jc w:val="center"/>
            </w:pPr>
            <w:r>
              <w:t>Y</w:t>
            </w:r>
          </w:p>
        </w:tc>
      </w:tr>
      <w:tr w:rsidR="00756691" w:rsidRPr="000B1ADA" w14:paraId="6143633B" w14:textId="77777777" w:rsidTr="005C1C00">
        <w:tc>
          <w:tcPr>
            <w:tcW w:w="1174" w:type="pct"/>
            <w:vAlign w:val="center"/>
          </w:tcPr>
          <w:p w14:paraId="554EDBFE" w14:textId="01D35676" w:rsidR="00756691" w:rsidRDefault="00756691" w:rsidP="006E5810">
            <w:r>
              <w:t>role</w:t>
            </w:r>
          </w:p>
        </w:tc>
        <w:tc>
          <w:tcPr>
            <w:tcW w:w="563" w:type="pct"/>
            <w:vAlign w:val="center"/>
          </w:tcPr>
          <w:p w14:paraId="4D5A8806" w14:textId="23A8A06B" w:rsidR="00756691" w:rsidRDefault="00756691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25212579" w14:textId="77777777" w:rsidR="00756691" w:rsidRDefault="00756691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03A75DE4" w14:textId="77777777" w:rsidR="00756691" w:rsidRDefault="00756691" w:rsidP="006E5810"/>
        </w:tc>
        <w:tc>
          <w:tcPr>
            <w:tcW w:w="1175" w:type="pct"/>
          </w:tcPr>
          <w:p w14:paraId="46C99984" w14:textId="3E0A640E" w:rsidR="00756691" w:rsidRDefault="005C1C00" w:rsidP="00756691">
            <w:r>
              <w:t xml:space="preserve">Role of guest. </w:t>
            </w:r>
          </w:p>
        </w:tc>
        <w:tc>
          <w:tcPr>
            <w:tcW w:w="814" w:type="pct"/>
            <w:vAlign w:val="center"/>
          </w:tcPr>
          <w:p w14:paraId="3F1344CE" w14:textId="03CB9157" w:rsidR="00756691" w:rsidRDefault="005C1C00" w:rsidP="006E5810">
            <w:pPr>
              <w:jc w:val="center"/>
            </w:pPr>
            <w:r>
              <w:t>Y</w:t>
            </w:r>
          </w:p>
        </w:tc>
      </w:tr>
      <w:tr w:rsidR="00756691" w:rsidRPr="000B1ADA" w14:paraId="35587C25" w14:textId="77777777" w:rsidTr="005C1C00">
        <w:tc>
          <w:tcPr>
            <w:tcW w:w="1174" w:type="pct"/>
            <w:vAlign w:val="center"/>
          </w:tcPr>
          <w:p w14:paraId="1FF80971" w14:textId="4B77276C" w:rsidR="00756691" w:rsidRDefault="005C1C00" w:rsidP="006E5810">
            <w:r>
              <w:t>date</w:t>
            </w:r>
          </w:p>
        </w:tc>
        <w:tc>
          <w:tcPr>
            <w:tcW w:w="563" w:type="pct"/>
            <w:vAlign w:val="center"/>
          </w:tcPr>
          <w:p w14:paraId="098EF504" w14:textId="09BBB809" w:rsidR="00756691" w:rsidRDefault="005C1C00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4C5A6070" w14:textId="77777777" w:rsidR="00756691" w:rsidRDefault="00756691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42327531" w14:textId="77777777" w:rsidR="00756691" w:rsidRDefault="00756691" w:rsidP="006E5810"/>
        </w:tc>
        <w:tc>
          <w:tcPr>
            <w:tcW w:w="1175" w:type="pct"/>
          </w:tcPr>
          <w:p w14:paraId="24C69DBD" w14:textId="018FDF0E" w:rsidR="00756691" w:rsidRDefault="005C1C00" w:rsidP="006E5810">
            <w:r>
              <w:t>Date of celebration</w:t>
            </w:r>
          </w:p>
        </w:tc>
        <w:tc>
          <w:tcPr>
            <w:tcW w:w="814" w:type="pct"/>
            <w:vAlign w:val="center"/>
          </w:tcPr>
          <w:p w14:paraId="729E1354" w14:textId="076CCEE4" w:rsidR="00756691" w:rsidRDefault="005C1C00" w:rsidP="006E5810">
            <w:pPr>
              <w:jc w:val="center"/>
            </w:pPr>
            <w:r>
              <w:t>Y</w:t>
            </w:r>
          </w:p>
        </w:tc>
      </w:tr>
      <w:tr w:rsidR="00756691" w:rsidRPr="000B1ADA" w14:paraId="32F03AC9" w14:textId="77777777" w:rsidTr="005C1C00">
        <w:tc>
          <w:tcPr>
            <w:tcW w:w="1174" w:type="pct"/>
            <w:vAlign w:val="center"/>
          </w:tcPr>
          <w:p w14:paraId="2ADE966D" w14:textId="7C424345" w:rsidR="00756691" w:rsidRDefault="005C1C00" w:rsidP="006E5810">
            <w:r>
              <w:t>startDate</w:t>
            </w:r>
          </w:p>
        </w:tc>
        <w:tc>
          <w:tcPr>
            <w:tcW w:w="563" w:type="pct"/>
            <w:vAlign w:val="center"/>
          </w:tcPr>
          <w:p w14:paraId="383D953C" w14:textId="151BA714" w:rsidR="00756691" w:rsidRDefault="005C1C00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2D92FD22" w14:textId="77777777" w:rsidR="00756691" w:rsidRDefault="00756691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7B05CF20" w14:textId="77777777" w:rsidR="00756691" w:rsidRDefault="00756691" w:rsidP="006E5810"/>
        </w:tc>
        <w:tc>
          <w:tcPr>
            <w:tcW w:w="1175" w:type="pct"/>
          </w:tcPr>
          <w:p w14:paraId="28E7ED4C" w14:textId="2794A42F" w:rsidR="00756691" w:rsidRDefault="005C1C00" w:rsidP="006E5810">
            <w:r>
              <w:t>Starting date of the celebration.</w:t>
            </w:r>
          </w:p>
        </w:tc>
        <w:tc>
          <w:tcPr>
            <w:tcW w:w="814" w:type="pct"/>
            <w:vAlign w:val="center"/>
          </w:tcPr>
          <w:p w14:paraId="64873B06" w14:textId="36BABEEB" w:rsidR="00756691" w:rsidRDefault="005C1C00" w:rsidP="006E5810">
            <w:pPr>
              <w:jc w:val="center"/>
            </w:pPr>
            <w:r>
              <w:t>Y</w:t>
            </w:r>
          </w:p>
        </w:tc>
      </w:tr>
      <w:tr w:rsidR="005C1C00" w:rsidRPr="000B1ADA" w14:paraId="6FD8E3DC" w14:textId="77777777" w:rsidTr="005C1C00">
        <w:tc>
          <w:tcPr>
            <w:tcW w:w="1174" w:type="pct"/>
            <w:vAlign w:val="center"/>
          </w:tcPr>
          <w:p w14:paraId="4D638D7C" w14:textId="60E56B3A" w:rsidR="005C1C00" w:rsidRDefault="005C1C00" w:rsidP="006E5810">
            <w:r>
              <w:t>endDate</w:t>
            </w:r>
          </w:p>
        </w:tc>
        <w:tc>
          <w:tcPr>
            <w:tcW w:w="563" w:type="pct"/>
            <w:vAlign w:val="center"/>
          </w:tcPr>
          <w:p w14:paraId="7F379C45" w14:textId="5C4F7C6A" w:rsidR="005C1C00" w:rsidRDefault="005C1C00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1372F52F" w14:textId="77777777" w:rsidR="005C1C00" w:rsidRDefault="005C1C00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3C34D821" w14:textId="77777777" w:rsidR="005C1C00" w:rsidRDefault="005C1C00" w:rsidP="006E5810"/>
        </w:tc>
        <w:tc>
          <w:tcPr>
            <w:tcW w:w="1175" w:type="pct"/>
          </w:tcPr>
          <w:p w14:paraId="52542B7A" w14:textId="0C6B5F11" w:rsidR="005C1C00" w:rsidRDefault="005C1C00" w:rsidP="006E5810">
            <w:r>
              <w:t>Date celebration ends.</w:t>
            </w:r>
          </w:p>
        </w:tc>
        <w:tc>
          <w:tcPr>
            <w:tcW w:w="814" w:type="pct"/>
            <w:vAlign w:val="center"/>
          </w:tcPr>
          <w:p w14:paraId="0214B7B9" w14:textId="353B0DC5" w:rsidR="005C1C00" w:rsidRDefault="005C1C00" w:rsidP="006E5810">
            <w:pPr>
              <w:jc w:val="center"/>
            </w:pPr>
            <w:r>
              <w:t>Y</w:t>
            </w:r>
          </w:p>
        </w:tc>
      </w:tr>
      <w:tr w:rsidR="005C1C00" w:rsidRPr="000B1ADA" w14:paraId="71A9056E" w14:textId="77777777" w:rsidTr="005C1C00">
        <w:tc>
          <w:tcPr>
            <w:tcW w:w="1174" w:type="pct"/>
            <w:vAlign w:val="center"/>
          </w:tcPr>
          <w:p w14:paraId="39DDD054" w14:textId="7064E15F" w:rsidR="005C1C00" w:rsidRDefault="005C1C00" w:rsidP="006E5810">
            <w:r>
              <w:t>recognitionDate</w:t>
            </w:r>
          </w:p>
        </w:tc>
        <w:tc>
          <w:tcPr>
            <w:tcW w:w="563" w:type="pct"/>
            <w:vAlign w:val="center"/>
          </w:tcPr>
          <w:p w14:paraId="0D8E0C1F" w14:textId="6926E4CF" w:rsidR="005C1C00" w:rsidRDefault="005C1C00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1D73C06E" w14:textId="77777777" w:rsidR="005C1C00" w:rsidRDefault="005C1C00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7CA9F427" w14:textId="77777777" w:rsidR="005C1C00" w:rsidRDefault="005C1C00" w:rsidP="006E5810"/>
        </w:tc>
        <w:tc>
          <w:tcPr>
            <w:tcW w:w="1175" w:type="pct"/>
          </w:tcPr>
          <w:p w14:paraId="1F088537" w14:textId="4FF14421" w:rsidR="005C1C00" w:rsidRDefault="005C1C00" w:rsidP="006E5810">
            <w:r>
              <w:t>Date of celebration recognition.</w:t>
            </w:r>
          </w:p>
        </w:tc>
        <w:tc>
          <w:tcPr>
            <w:tcW w:w="814" w:type="pct"/>
            <w:vAlign w:val="center"/>
          </w:tcPr>
          <w:p w14:paraId="24EB4B00" w14:textId="358C1496" w:rsidR="005C1C00" w:rsidRDefault="005C1C00" w:rsidP="006E5810">
            <w:pPr>
              <w:jc w:val="center"/>
            </w:pPr>
            <w:r>
              <w:t>Y</w:t>
            </w:r>
          </w:p>
        </w:tc>
      </w:tr>
      <w:tr w:rsidR="005C1C00" w:rsidRPr="000B1ADA" w14:paraId="5C55C23F" w14:textId="77777777" w:rsidTr="005C1C00">
        <w:tc>
          <w:tcPr>
            <w:tcW w:w="1174" w:type="pct"/>
            <w:vAlign w:val="center"/>
          </w:tcPr>
          <w:p w14:paraId="5D9CACDF" w14:textId="35AF720D" w:rsidR="005C1C00" w:rsidRDefault="005C1C00" w:rsidP="006E5810">
            <w:r>
              <w:t>surpriseIndicator</w:t>
            </w:r>
          </w:p>
        </w:tc>
        <w:tc>
          <w:tcPr>
            <w:tcW w:w="563" w:type="pct"/>
            <w:vAlign w:val="center"/>
          </w:tcPr>
          <w:p w14:paraId="5EA0C6EB" w14:textId="3DE57A61" w:rsidR="005C1C00" w:rsidRDefault="005C1C00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58FC1264" w14:textId="77777777" w:rsidR="005C1C00" w:rsidRDefault="005C1C00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595A6B2E" w14:textId="77777777" w:rsidR="005C1C00" w:rsidRDefault="005C1C00" w:rsidP="006E5810"/>
        </w:tc>
        <w:tc>
          <w:tcPr>
            <w:tcW w:w="1175" w:type="pct"/>
          </w:tcPr>
          <w:p w14:paraId="7CCEB047" w14:textId="75CF8F56" w:rsidR="005C1C00" w:rsidRDefault="005C1C00" w:rsidP="006E5810">
            <w:r>
              <w:t>Indicates whether or not the celebration is a surprise.</w:t>
            </w:r>
          </w:p>
        </w:tc>
        <w:tc>
          <w:tcPr>
            <w:tcW w:w="814" w:type="pct"/>
            <w:vAlign w:val="center"/>
          </w:tcPr>
          <w:p w14:paraId="204D9B91" w14:textId="59FE860C" w:rsidR="005C1C00" w:rsidRDefault="005C1C00" w:rsidP="006E5810">
            <w:pPr>
              <w:jc w:val="center"/>
            </w:pPr>
            <w:r>
              <w:t>Y</w:t>
            </w:r>
          </w:p>
        </w:tc>
      </w:tr>
      <w:tr w:rsidR="005C1C00" w:rsidRPr="000B1ADA" w14:paraId="5F96C278" w14:textId="77777777" w:rsidTr="005C1C00">
        <w:tc>
          <w:tcPr>
            <w:tcW w:w="1174" w:type="pct"/>
            <w:vAlign w:val="center"/>
          </w:tcPr>
          <w:p w14:paraId="2501A961" w14:textId="329CA151" w:rsidR="005C1C00" w:rsidRDefault="005C1C00" w:rsidP="006E5810">
            <w:r>
              <w:t>comment</w:t>
            </w:r>
          </w:p>
        </w:tc>
        <w:tc>
          <w:tcPr>
            <w:tcW w:w="563" w:type="pct"/>
            <w:vAlign w:val="center"/>
          </w:tcPr>
          <w:p w14:paraId="4BCBC335" w14:textId="010E7DCD" w:rsidR="005C1C00" w:rsidRDefault="005C1C00" w:rsidP="006E5810">
            <w:r>
              <w:t>String</w:t>
            </w:r>
          </w:p>
        </w:tc>
        <w:tc>
          <w:tcPr>
            <w:tcW w:w="612" w:type="pct"/>
            <w:vAlign w:val="center"/>
          </w:tcPr>
          <w:p w14:paraId="630CA158" w14:textId="77777777" w:rsidR="005C1C00" w:rsidRDefault="005C1C00" w:rsidP="006E5810">
            <w:pPr>
              <w:jc w:val="center"/>
            </w:pPr>
          </w:p>
        </w:tc>
        <w:tc>
          <w:tcPr>
            <w:tcW w:w="663" w:type="pct"/>
            <w:vAlign w:val="center"/>
          </w:tcPr>
          <w:p w14:paraId="769685AE" w14:textId="77777777" w:rsidR="005C1C00" w:rsidRDefault="005C1C00" w:rsidP="006E5810"/>
        </w:tc>
        <w:tc>
          <w:tcPr>
            <w:tcW w:w="1175" w:type="pct"/>
          </w:tcPr>
          <w:p w14:paraId="079366D1" w14:textId="77777777" w:rsidR="005C1C00" w:rsidRDefault="005C1C00" w:rsidP="006E5810"/>
        </w:tc>
        <w:tc>
          <w:tcPr>
            <w:tcW w:w="814" w:type="pct"/>
            <w:vAlign w:val="center"/>
          </w:tcPr>
          <w:p w14:paraId="3CDC041E" w14:textId="1469661C" w:rsidR="005C1C00" w:rsidRDefault="005C1C00" w:rsidP="006E5810">
            <w:pPr>
              <w:jc w:val="center"/>
            </w:pPr>
            <w:r>
              <w:t>Y</w:t>
            </w:r>
          </w:p>
        </w:tc>
      </w:tr>
    </w:tbl>
    <w:p w14:paraId="179BB248" w14:textId="77777777" w:rsidR="005C1C00" w:rsidRDefault="005C1C00" w:rsidP="005C1C00">
      <w:pPr>
        <w:pStyle w:val="H4Body"/>
      </w:pPr>
    </w:p>
    <w:p w14:paraId="4B1339B0" w14:textId="7848F4B7" w:rsidR="005C1C00" w:rsidRDefault="005C1C00" w:rsidP="005C1C00">
      <w:pPr>
        <w:pStyle w:val="H4Body"/>
      </w:pPr>
      <w:r>
        <w:t>Valid Values for type:</w:t>
      </w:r>
    </w:p>
    <w:p w14:paraId="3CC0CB9E" w14:textId="77777777" w:rsidR="005C1C00" w:rsidRDefault="005C1C00" w:rsidP="00AD0964">
      <w:pPr>
        <w:pStyle w:val="H4Body"/>
        <w:numPr>
          <w:ilvl w:val="0"/>
          <w:numId w:val="15"/>
        </w:numPr>
      </w:pPr>
      <w:r>
        <w:t>Birthday</w:t>
      </w:r>
    </w:p>
    <w:p w14:paraId="217051EF" w14:textId="77777777" w:rsidR="005C1C00" w:rsidRDefault="005C1C00" w:rsidP="00AD0964">
      <w:pPr>
        <w:pStyle w:val="H4Body"/>
        <w:numPr>
          <w:ilvl w:val="0"/>
          <w:numId w:val="15"/>
        </w:numPr>
      </w:pPr>
      <w:r>
        <w:t>Anniversary</w:t>
      </w:r>
    </w:p>
    <w:p w14:paraId="4470054E" w14:textId="77777777" w:rsidR="005C1C00" w:rsidRDefault="005C1C00" w:rsidP="00AD0964">
      <w:pPr>
        <w:pStyle w:val="H4Body"/>
        <w:numPr>
          <w:ilvl w:val="0"/>
          <w:numId w:val="15"/>
        </w:numPr>
      </w:pPr>
      <w:r>
        <w:t>Engagement</w:t>
      </w:r>
    </w:p>
    <w:p w14:paraId="5365A7DF" w14:textId="77777777" w:rsidR="005C1C00" w:rsidRDefault="005C1C00" w:rsidP="00AD0964">
      <w:pPr>
        <w:pStyle w:val="H4Body"/>
        <w:numPr>
          <w:ilvl w:val="0"/>
          <w:numId w:val="15"/>
        </w:numPr>
      </w:pPr>
      <w:r>
        <w:t>Graduation</w:t>
      </w:r>
    </w:p>
    <w:p w14:paraId="4234BE82" w14:textId="77777777" w:rsidR="005C1C00" w:rsidRDefault="005C1C00" w:rsidP="00AD0964">
      <w:pPr>
        <w:pStyle w:val="H4Body"/>
        <w:numPr>
          <w:ilvl w:val="0"/>
          <w:numId w:val="15"/>
        </w:numPr>
      </w:pPr>
      <w:r>
        <w:t>Honeymoon</w:t>
      </w:r>
    </w:p>
    <w:p w14:paraId="1DE1E972" w14:textId="77777777" w:rsidR="005C1C00" w:rsidRDefault="005C1C00" w:rsidP="00AD0964">
      <w:pPr>
        <w:pStyle w:val="H4Body"/>
        <w:numPr>
          <w:ilvl w:val="0"/>
          <w:numId w:val="15"/>
        </w:numPr>
      </w:pPr>
      <w:r>
        <w:t>Personal Triumph</w:t>
      </w:r>
    </w:p>
    <w:p w14:paraId="52CA60DB" w14:textId="77777777" w:rsidR="005C1C00" w:rsidRDefault="005C1C00" w:rsidP="00AD0964">
      <w:pPr>
        <w:pStyle w:val="H4Body"/>
        <w:numPr>
          <w:ilvl w:val="0"/>
          <w:numId w:val="15"/>
        </w:numPr>
      </w:pPr>
      <w:r>
        <w:t>Reunion</w:t>
      </w:r>
    </w:p>
    <w:p w14:paraId="1BCBD989" w14:textId="77777777" w:rsidR="005C1C00" w:rsidRDefault="005C1C00" w:rsidP="00AD0964">
      <w:pPr>
        <w:pStyle w:val="H4Body"/>
        <w:numPr>
          <w:ilvl w:val="0"/>
          <w:numId w:val="15"/>
        </w:numPr>
      </w:pPr>
      <w:r>
        <w:t>Wedding</w:t>
      </w:r>
    </w:p>
    <w:p w14:paraId="6175DE2F" w14:textId="77777777" w:rsidR="005C1C00" w:rsidRDefault="005C1C00" w:rsidP="00AD0964">
      <w:pPr>
        <w:pStyle w:val="H4Body"/>
        <w:numPr>
          <w:ilvl w:val="0"/>
          <w:numId w:val="15"/>
        </w:numPr>
      </w:pPr>
      <w:r>
        <w:t>Other</w:t>
      </w:r>
    </w:p>
    <w:p w14:paraId="3B99045B" w14:textId="01D98D3D" w:rsidR="005C1C00" w:rsidRDefault="005C1C00" w:rsidP="00AD0964">
      <w:pPr>
        <w:pStyle w:val="H4Body"/>
        <w:numPr>
          <w:ilvl w:val="0"/>
          <w:numId w:val="15"/>
        </w:numPr>
      </w:pPr>
      <w:r>
        <w:t>First Visit</w:t>
      </w:r>
    </w:p>
    <w:p w14:paraId="120C20AC" w14:textId="310F8F76" w:rsidR="005C1C00" w:rsidRDefault="005C1C00" w:rsidP="005C1C00">
      <w:pPr>
        <w:pStyle w:val="H4Body"/>
      </w:pPr>
      <w:r>
        <w:t>Valid Values for role:</w:t>
      </w:r>
    </w:p>
    <w:p w14:paraId="5A367F9C" w14:textId="77777777" w:rsidR="005C1C00" w:rsidRDefault="005C1C00" w:rsidP="00AD0964">
      <w:pPr>
        <w:pStyle w:val="H4Body"/>
        <w:numPr>
          <w:ilvl w:val="0"/>
          <w:numId w:val="16"/>
        </w:numPr>
      </w:pPr>
      <w:r>
        <w:t>CELEBRANT</w:t>
      </w:r>
    </w:p>
    <w:p w14:paraId="77CA6A3F" w14:textId="77777777" w:rsidR="005C1C00" w:rsidRDefault="005C1C00" w:rsidP="00AD0964">
      <w:pPr>
        <w:pStyle w:val="H4Body"/>
        <w:numPr>
          <w:ilvl w:val="0"/>
          <w:numId w:val="16"/>
        </w:numPr>
      </w:pPr>
      <w:r>
        <w:t>PARTICIPANT</w:t>
      </w:r>
    </w:p>
    <w:p w14:paraId="2B5AE647" w14:textId="77777777" w:rsidR="005C1C00" w:rsidRDefault="005C1C00" w:rsidP="00AD0964">
      <w:pPr>
        <w:pStyle w:val="H4Body"/>
        <w:numPr>
          <w:ilvl w:val="0"/>
          <w:numId w:val="16"/>
        </w:numPr>
      </w:pPr>
      <w:r>
        <w:t>SURPRISE_CELEBRANT</w:t>
      </w:r>
    </w:p>
    <w:p w14:paraId="59410124" w14:textId="77777777" w:rsidR="005C1C00" w:rsidRDefault="005C1C00" w:rsidP="00AD0964">
      <w:pPr>
        <w:pStyle w:val="H4Body"/>
        <w:numPr>
          <w:ilvl w:val="0"/>
          <w:numId w:val="16"/>
        </w:numPr>
      </w:pPr>
      <w:r>
        <w:t>ADDITIONAL_CELEBRANT</w:t>
      </w:r>
    </w:p>
    <w:p w14:paraId="2DD5A9A1" w14:textId="77777777" w:rsidR="005C1C00" w:rsidRDefault="005C1C00" w:rsidP="00AD0964">
      <w:pPr>
        <w:pStyle w:val="H4Body"/>
        <w:numPr>
          <w:ilvl w:val="0"/>
          <w:numId w:val="16"/>
        </w:numPr>
      </w:pPr>
      <w:r>
        <w:t>ADDITIONAL_PARTICIPANT</w:t>
      </w:r>
    </w:p>
    <w:p w14:paraId="764E3336" w14:textId="78D96060" w:rsidR="005C1C00" w:rsidRDefault="005C1C00" w:rsidP="00AD0964">
      <w:pPr>
        <w:pStyle w:val="H4Body"/>
        <w:numPr>
          <w:ilvl w:val="0"/>
          <w:numId w:val="16"/>
        </w:numPr>
      </w:pPr>
      <w:r>
        <w:t>ADDITIONAL_SURPRISE_CELEBRANT</w:t>
      </w:r>
    </w:p>
    <w:p w14:paraId="348C853B" w14:textId="0DDFF2B1" w:rsidR="00756691" w:rsidRDefault="00756691" w:rsidP="00756691">
      <w:pPr>
        <w:pStyle w:val="Heading4"/>
      </w:pPr>
      <w:r>
        <w:t>Example</w:t>
      </w:r>
    </w:p>
    <w:p w14:paraId="4B29BC68" w14:textId="77777777" w:rsidR="00756691" w:rsidRDefault="00756691" w:rsidP="00756691">
      <w:pPr>
        <w:pStyle w:val="H4Body"/>
      </w:pPr>
      <w:r>
        <w:t>{</w:t>
      </w:r>
    </w:p>
    <w:p w14:paraId="1B2DAE96" w14:textId="77777777" w:rsidR="00756691" w:rsidRDefault="00756691" w:rsidP="00756691">
      <w:pPr>
        <w:pStyle w:val="H4Body"/>
      </w:pPr>
      <w:r>
        <w:t>"xid":"B381EA40-0D2B-402F-88B9-43526B9AA0E5",</w:t>
      </w:r>
    </w:p>
    <w:p w14:paraId="428F6AF0" w14:textId="77777777" w:rsidR="00756691" w:rsidRDefault="00756691" w:rsidP="00756691">
      <w:pPr>
        <w:pStyle w:val="H4Body"/>
      </w:pPr>
      <w:r>
        <w:t>"name":"CelebrationName",</w:t>
      </w:r>
    </w:p>
    <w:p w14:paraId="130646BE" w14:textId="77777777" w:rsidR="00756691" w:rsidRDefault="00756691" w:rsidP="00756691">
      <w:pPr>
        <w:pStyle w:val="H4Body"/>
      </w:pPr>
      <w:r>
        <w:t>"milestone":"49th Birthday",</w:t>
      </w:r>
    </w:p>
    <w:p w14:paraId="72D49A6C" w14:textId="77777777" w:rsidR="00756691" w:rsidRDefault="00756691" w:rsidP="00756691">
      <w:pPr>
        <w:pStyle w:val="H4Body"/>
      </w:pPr>
      <w:r>
        <w:t>"type":"Birthday",</w:t>
      </w:r>
    </w:p>
    <w:p w14:paraId="6135124D" w14:textId="77777777" w:rsidR="00756691" w:rsidRDefault="00756691" w:rsidP="00756691">
      <w:pPr>
        <w:pStyle w:val="H4Body"/>
      </w:pPr>
      <w:r>
        <w:t>"role":"PARTICIPANT",</w:t>
      </w:r>
    </w:p>
    <w:p w14:paraId="4C0BF18F" w14:textId="77777777" w:rsidR="00756691" w:rsidRDefault="00756691" w:rsidP="00756691">
      <w:pPr>
        <w:pStyle w:val="H4Body"/>
      </w:pPr>
      <w:r>
        <w:t>"date":"2012-10-04",</w:t>
      </w:r>
    </w:p>
    <w:p w14:paraId="013ECFC6" w14:textId="77777777" w:rsidR="00756691" w:rsidRDefault="00756691" w:rsidP="00756691">
      <w:pPr>
        <w:pStyle w:val="H4Body"/>
      </w:pPr>
      <w:r>
        <w:t>"startDate":"2012-11-03T19:20:30Z",</w:t>
      </w:r>
    </w:p>
    <w:p w14:paraId="61B583B8" w14:textId="77777777" w:rsidR="00756691" w:rsidRDefault="00756691" w:rsidP="00756691">
      <w:pPr>
        <w:pStyle w:val="H4Body"/>
      </w:pPr>
      <w:r>
        <w:t>"endDate":"2012-11-08T19:20:30Z",</w:t>
      </w:r>
    </w:p>
    <w:p w14:paraId="0B8B0ACE" w14:textId="77777777" w:rsidR="00756691" w:rsidRDefault="00756691" w:rsidP="00756691">
      <w:pPr>
        <w:pStyle w:val="H4Body"/>
      </w:pPr>
      <w:r>
        <w:t>"recognitionDate":"2012-11-04T19:20:30Z",</w:t>
      </w:r>
    </w:p>
    <w:p w14:paraId="702A416C" w14:textId="77777777" w:rsidR="00756691" w:rsidRDefault="00756691" w:rsidP="00756691">
      <w:pPr>
        <w:pStyle w:val="H4Body"/>
      </w:pPr>
      <w:r>
        <w:t>"comment":""</w:t>
      </w:r>
    </w:p>
    <w:p w14:paraId="636E2400" w14:textId="201CBC1B" w:rsidR="00756691" w:rsidRPr="00756691" w:rsidRDefault="00756691" w:rsidP="00756691">
      <w:pPr>
        <w:pStyle w:val="H4Body"/>
      </w:pPr>
      <w:r>
        <w:t>}</w:t>
      </w:r>
    </w:p>
    <w:p w14:paraId="7C0FFC6C" w14:textId="77777777" w:rsidR="005C1C00" w:rsidRDefault="005C1C00" w:rsidP="005C1C00">
      <w:pPr>
        <w:pStyle w:val="Heading3"/>
      </w:pPr>
      <w:bookmarkStart w:id="93" w:name="_Toc365371371"/>
      <w:r>
        <w:t>Response</w:t>
      </w:r>
      <w:bookmarkEnd w:id="93"/>
    </w:p>
    <w:p w14:paraId="0C53BA64" w14:textId="77777777" w:rsidR="005C1C00" w:rsidRDefault="005C1C00" w:rsidP="005C1C0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C1C00" w:rsidRPr="000B1ADA" w14:paraId="7BA96BD7" w14:textId="77777777" w:rsidTr="006E5810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03224B40" w14:textId="77777777" w:rsidR="005C1C00" w:rsidRPr="000B1ADA" w:rsidRDefault="005C1C00" w:rsidP="006E5810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55AD7D36" w14:textId="77777777" w:rsidR="005C1C00" w:rsidRPr="000B1ADA" w:rsidRDefault="005C1C00" w:rsidP="006E5810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C1C00" w:rsidRPr="000B1ADA" w14:paraId="5532F33B" w14:textId="77777777" w:rsidTr="006E5810">
        <w:tc>
          <w:tcPr>
            <w:tcW w:w="2970" w:type="dxa"/>
            <w:vAlign w:val="center"/>
          </w:tcPr>
          <w:p w14:paraId="2D9B052D" w14:textId="77777777" w:rsidR="005C1C00" w:rsidRPr="000B1ADA" w:rsidRDefault="005C1C00" w:rsidP="006E5810">
            <w:r>
              <w:t>200 OK</w:t>
            </w:r>
          </w:p>
        </w:tc>
        <w:tc>
          <w:tcPr>
            <w:tcW w:w="5886" w:type="dxa"/>
            <w:vAlign w:val="center"/>
          </w:tcPr>
          <w:p w14:paraId="2F2262BF" w14:textId="77777777" w:rsidR="005C1C00" w:rsidRPr="000B1ADA" w:rsidRDefault="005C1C00" w:rsidP="006E5810">
            <w:r>
              <w:t>The request was processed successfully</w:t>
            </w:r>
            <w:r w:rsidRPr="000B1ADA">
              <w:t>.</w:t>
            </w:r>
          </w:p>
        </w:tc>
      </w:tr>
      <w:tr w:rsidR="005C1C00" w:rsidRPr="000B1ADA" w14:paraId="77B62526" w14:textId="77777777" w:rsidTr="006E5810">
        <w:tc>
          <w:tcPr>
            <w:tcW w:w="2970" w:type="dxa"/>
            <w:vAlign w:val="center"/>
          </w:tcPr>
          <w:p w14:paraId="1EAA00F7" w14:textId="77777777" w:rsidR="005C1C00" w:rsidRDefault="005C1C00" w:rsidP="006E5810">
            <w:r>
              <w:t>400 Bad Request</w:t>
            </w:r>
          </w:p>
        </w:tc>
        <w:tc>
          <w:tcPr>
            <w:tcW w:w="5886" w:type="dxa"/>
            <w:vAlign w:val="center"/>
          </w:tcPr>
          <w:p w14:paraId="7AF3D819" w14:textId="77777777" w:rsidR="005C1C00" w:rsidRDefault="005C1C00" w:rsidP="006E5810">
            <w:r w:rsidRPr="00366586">
              <w:t>This service was provided invalid input.</w:t>
            </w:r>
          </w:p>
        </w:tc>
      </w:tr>
      <w:tr w:rsidR="005C1C00" w:rsidRPr="000B1ADA" w14:paraId="553DD0B8" w14:textId="77777777" w:rsidTr="006E5810">
        <w:tc>
          <w:tcPr>
            <w:tcW w:w="2970" w:type="dxa"/>
            <w:vAlign w:val="center"/>
          </w:tcPr>
          <w:p w14:paraId="21BC1C91" w14:textId="77777777" w:rsidR="005C1C00" w:rsidRPr="000B1ADA" w:rsidRDefault="005C1C00" w:rsidP="006E5810">
            <w:r>
              <w:t>404 Not Found</w:t>
            </w:r>
          </w:p>
        </w:tc>
        <w:tc>
          <w:tcPr>
            <w:tcW w:w="5886" w:type="dxa"/>
            <w:vAlign w:val="center"/>
          </w:tcPr>
          <w:p w14:paraId="48A0A098" w14:textId="77777777" w:rsidR="005C1C00" w:rsidRPr="000B1ADA" w:rsidRDefault="005C1C00" w:rsidP="006E5810">
            <w:r>
              <w:t>The configuration data could not be found.</w:t>
            </w:r>
          </w:p>
        </w:tc>
      </w:tr>
    </w:tbl>
    <w:p w14:paraId="3F7CF318" w14:textId="77777777" w:rsidR="005C1C00" w:rsidRDefault="005C1C00" w:rsidP="005C1C00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5C1C00" w:rsidRPr="000B1ADA" w14:paraId="43FD5356" w14:textId="77777777" w:rsidTr="006E5810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3786A7CD" w14:textId="77777777" w:rsidR="005C1C00" w:rsidRPr="000B1ADA" w:rsidRDefault="005C1C00" w:rsidP="006E5810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43E03345" w14:textId="77777777" w:rsidR="005C1C00" w:rsidRPr="000B1ADA" w:rsidRDefault="005C1C00" w:rsidP="006E58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0B1BC911" w14:textId="77777777" w:rsidR="005C1C00" w:rsidRDefault="005C1C00" w:rsidP="006E5810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5C1C00" w:rsidRPr="000B1ADA" w14:paraId="2C3D705D" w14:textId="77777777" w:rsidTr="006E5810">
        <w:tc>
          <w:tcPr>
            <w:tcW w:w="1646" w:type="dxa"/>
            <w:vAlign w:val="center"/>
          </w:tcPr>
          <w:p w14:paraId="6872F2FD" w14:textId="77777777" w:rsidR="005C1C00" w:rsidRPr="000B1ADA" w:rsidRDefault="005C1C00" w:rsidP="006E5810">
            <w:r>
              <w:t>Content-Type</w:t>
            </w:r>
          </w:p>
        </w:tc>
        <w:tc>
          <w:tcPr>
            <w:tcW w:w="3124" w:type="dxa"/>
            <w:vAlign w:val="center"/>
          </w:tcPr>
          <w:p w14:paraId="1CE0D191" w14:textId="77777777" w:rsidR="005C1C00" w:rsidRPr="000B1ADA" w:rsidRDefault="005C1C00" w:rsidP="006E5810">
            <w:r>
              <w:t>The response content type</w:t>
            </w:r>
          </w:p>
        </w:tc>
        <w:tc>
          <w:tcPr>
            <w:tcW w:w="4050" w:type="dxa"/>
          </w:tcPr>
          <w:p w14:paraId="77D4729A" w14:textId="77777777" w:rsidR="005C1C00" w:rsidRDefault="005C1C00" w:rsidP="006E5810">
            <w:r>
              <w:t>application/json;charset=utf-8</w:t>
            </w:r>
          </w:p>
        </w:tc>
      </w:tr>
    </w:tbl>
    <w:p w14:paraId="4C0C6159" w14:textId="77777777" w:rsidR="005C1C00" w:rsidRDefault="005C1C00" w:rsidP="005C1C00">
      <w:pPr>
        <w:pStyle w:val="Heading4"/>
      </w:pPr>
      <w:r>
        <w:t>Response Body</w:t>
      </w:r>
    </w:p>
    <w:p w14:paraId="11FF6AB4" w14:textId="77777777" w:rsidR="005C1C00" w:rsidRPr="0040056A" w:rsidRDefault="005C1C00" w:rsidP="005C1C00">
      <w:pPr>
        <w:pStyle w:val="H2Body"/>
        <w:ind w:left="1170"/>
      </w:pPr>
      <w:r>
        <w:t>The response body for this service will be empty.</w:t>
      </w:r>
    </w:p>
    <w:p w14:paraId="295706AD" w14:textId="7AB98EAC" w:rsidR="00B3062D" w:rsidRDefault="00B3062D" w:rsidP="00B3062D">
      <w:pPr>
        <w:pStyle w:val="Heading2"/>
      </w:pPr>
      <w:bookmarkStart w:id="94" w:name="_Toc365371372"/>
      <w:r>
        <w:t>Update Celebration</w:t>
      </w:r>
      <w:bookmarkEnd w:id="94"/>
    </w:p>
    <w:p w14:paraId="6F36539A" w14:textId="1C73D458" w:rsidR="006E5810" w:rsidRPr="006E5810" w:rsidRDefault="006E5810" w:rsidP="006E5810">
      <w:pPr>
        <w:pStyle w:val="H2Body"/>
      </w:pPr>
      <w:r>
        <w:t>This service updates the details of a celebration.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6FCF44F7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AA7F0A5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67C79C97" w14:textId="77777777" w:rsidR="00B3062D" w:rsidRDefault="00B3062D" w:rsidP="00DA4201">
            <w:pPr>
              <w:pStyle w:val="H2Body"/>
              <w:ind w:left="0"/>
            </w:pPr>
            <w:r>
              <w:t>/celebration</w:t>
            </w:r>
          </w:p>
        </w:tc>
      </w:tr>
      <w:tr w:rsidR="00B3062D" w14:paraId="4C9E5ECF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D959816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6EF8749B" w14:textId="17F262E3" w:rsidR="00B3062D" w:rsidRDefault="00B3062D" w:rsidP="00DA4201">
            <w:pPr>
              <w:pStyle w:val="H2Body"/>
              <w:ind w:left="0"/>
            </w:pPr>
            <w:r>
              <w:t>PUT</w:t>
            </w:r>
          </w:p>
        </w:tc>
      </w:tr>
      <w:tr w:rsidR="00B3062D" w14:paraId="148C1703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2A818D1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35CD002A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0D7596F9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D5B9A11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1E325F0F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5A66DACC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32D7DBC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333D86BD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36E4B1A8" w14:textId="77777777" w:rsidR="00B3062D" w:rsidRPr="008B6F7B" w:rsidRDefault="00B3062D" w:rsidP="00B3062D">
      <w:pPr>
        <w:pStyle w:val="H3Body"/>
      </w:pPr>
    </w:p>
    <w:p w14:paraId="2956B7B9" w14:textId="5CF03E00" w:rsidR="006E5810" w:rsidRDefault="006E5810" w:rsidP="006E5810">
      <w:pPr>
        <w:pStyle w:val="Heading3"/>
      </w:pPr>
      <w:bookmarkStart w:id="95" w:name="_Toc365371373"/>
      <w:r>
        <w:t>Request</w:t>
      </w:r>
      <w:bookmarkEnd w:id="95"/>
    </w:p>
    <w:p w14:paraId="189FCDA9" w14:textId="77777777" w:rsidR="006E5810" w:rsidRDefault="006E5810" w:rsidP="00AD0964">
      <w:pPr>
        <w:pStyle w:val="Heading4"/>
        <w:numPr>
          <w:ilvl w:val="3"/>
          <w:numId w:val="6"/>
        </w:numPr>
      </w:pPr>
      <w:r>
        <w:t>Path Variables</w:t>
      </w:r>
    </w:p>
    <w:p w14:paraId="45A18378" w14:textId="77777777" w:rsidR="006E5810" w:rsidRPr="00BE4AEB" w:rsidRDefault="006E5810" w:rsidP="006E5810">
      <w:pPr>
        <w:pStyle w:val="H4Body"/>
      </w:pPr>
      <w:r>
        <w:t>No path variables need to be specified.</w:t>
      </w:r>
    </w:p>
    <w:p w14:paraId="603D5979" w14:textId="77777777" w:rsidR="006E5810" w:rsidRDefault="006E5810" w:rsidP="00AD0964">
      <w:pPr>
        <w:pStyle w:val="Heading4"/>
        <w:numPr>
          <w:ilvl w:val="3"/>
          <w:numId w:val="6"/>
        </w:numPr>
      </w:pPr>
      <w:r>
        <w:t>Request Body</w:t>
      </w:r>
    </w:p>
    <w:p w14:paraId="5556FCB0" w14:textId="0EFBF27A" w:rsidR="006E5810" w:rsidRPr="006E5810" w:rsidRDefault="006E5810" w:rsidP="006E5810">
      <w:pPr>
        <w:pStyle w:val="H4Body"/>
      </w:pPr>
      <w:r>
        <w:t>In addition to the required fields in Create Celebration Request Body, the celebration id is also required.</w:t>
      </w:r>
    </w:p>
    <w:p w14:paraId="0E93F37A" w14:textId="07876610" w:rsidR="006E5810" w:rsidRDefault="006E5810" w:rsidP="006E5810">
      <w:pPr>
        <w:pStyle w:val="Heading3"/>
      </w:pPr>
      <w:bookmarkStart w:id="96" w:name="_Toc365371374"/>
      <w:r>
        <w:t>Response</w:t>
      </w:r>
      <w:bookmarkEnd w:id="96"/>
    </w:p>
    <w:p w14:paraId="1D8BCD79" w14:textId="66AF771D" w:rsidR="006E5810" w:rsidRPr="006E5810" w:rsidRDefault="006E5810" w:rsidP="006E5810">
      <w:pPr>
        <w:pStyle w:val="H3Body"/>
      </w:pPr>
      <w:r>
        <w:t>See the Create Celebration Response for details.</w:t>
      </w:r>
    </w:p>
    <w:p w14:paraId="486E87B2" w14:textId="3B157C6A" w:rsidR="00B3062D" w:rsidRDefault="00B3062D" w:rsidP="00B3062D">
      <w:pPr>
        <w:pStyle w:val="Heading2"/>
      </w:pPr>
      <w:bookmarkStart w:id="97" w:name="_Toc365371375"/>
      <w:r>
        <w:t>Add Celebration Guest</w:t>
      </w:r>
      <w:bookmarkEnd w:id="97"/>
    </w:p>
    <w:p w14:paraId="505C2C19" w14:textId="589C039F" w:rsidR="00A45224" w:rsidRPr="00A45224" w:rsidRDefault="00A45224" w:rsidP="00A45224">
      <w:pPr>
        <w:pStyle w:val="H2Body"/>
      </w:pPr>
      <w:r>
        <w:t>This service adds the specified guest to a celebration.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3A7A7A3F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358825E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058E2DAA" w14:textId="41EA5CE1" w:rsidR="00B3062D" w:rsidRDefault="00B3062D" w:rsidP="00DA4201">
            <w:pPr>
              <w:pStyle w:val="H2Body"/>
              <w:ind w:left="0"/>
            </w:pPr>
            <w:r>
              <w:t>/celebration/guest</w:t>
            </w:r>
          </w:p>
        </w:tc>
      </w:tr>
      <w:tr w:rsidR="00B3062D" w14:paraId="17329A55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7B0922A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1BE40F7B" w14:textId="6D0E79A0" w:rsidR="00B3062D" w:rsidRDefault="00B3062D" w:rsidP="00DA4201">
            <w:pPr>
              <w:pStyle w:val="H2Body"/>
              <w:ind w:left="0"/>
            </w:pPr>
            <w:r>
              <w:t>POST</w:t>
            </w:r>
          </w:p>
        </w:tc>
      </w:tr>
      <w:tr w:rsidR="00B3062D" w14:paraId="0F0ECB65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B576EA5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343C7986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5FD9B3E8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59DA0A2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4B283081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1D229E80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DD7AC77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16001B43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54276113" w14:textId="77777777" w:rsidR="00B3062D" w:rsidRPr="008B6F7B" w:rsidRDefault="00B3062D" w:rsidP="00B3062D">
      <w:pPr>
        <w:pStyle w:val="H3Body"/>
      </w:pPr>
    </w:p>
    <w:p w14:paraId="2FE1EE2C" w14:textId="77777777" w:rsidR="00A45224" w:rsidRDefault="00A45224" w:rsidP="00AD0964">
      <w:pPr>
        <w:pStyle w:val="Heading4"/>
        <w:numPr>
          <w:ilvl w:val="3"/>
          <w:numId w:val="6"/>
        </w:numPr>
      </w:pPr>
      <w:r>
        <w:t>Path Variables</w:t>
      </w:r>
    </w:p>
    <w:p w14:paraId="097AE0DC" w14:textId="77777777" w:rsidR="00A45224" w:rsidRPr="00BE4AEB" w:rsidRDefault="00A45224" w:rsidP="00A45224">
      <w:pPr>
        <w:pStyle w:val="H4Body"/>
      </w:pPr>
      <w:r>
        <w:t>No path variables need to be specified.</w:t>
      </w:r>
    </w:p>
    <w:p w14:paraId="4A111E5B" w14:textId="77777777" w:rsidR="00A45224" w:rsidRDefault="00A45224" w:rsidP="00AD0964">
      <w:pPr>
        <w:pStyle w:val="Heading4"/>
        <w:numPr>
          <w:ilvl w:val="3"/>
          <w:numId w:val="6"/>
        </w:numPr>
      </w:pPr>
      <w:r>
        <w:t>Request Body</w:t>
      </w:r>
    </w:p>
    <w:p w14:paraId="0D51744D" w14:textId="7E099313" w:rsidR="00A45224" w:rsidRPr="00A45224" w:rsidRDefault="00A45224" w:rsidP="00A45224">
      <w:pPr>
        <w:pStyle w:val="H4Body"/>
      </w:pPr>
      <w:r>
        <w:t>JSON</w:t>
      </w:r>
    </w:p>
    <w:p w14:paraId="08E767E5" w14:textId="77777777" w:rsidR="00A45224" w:rsidRDefault="00A45224" w:rsidP="00A45224">
      <w:pPr>
        <w:pStyle w:val="H4Body"/>
        <w:rPr>
          <w:b/>
        </w:rPr>
      </w:pPr>
      <w:r w:rsidRPr="00123737">
        <w:rPr>
          <w:b/>
        </w:rPr>
        <w:t>Data Format Details</w:t>
      </w:r>
    </w:p>
    <w:tbl>
      <w:tblPr>
        <w:tblStyle w:val="TableGrid"/>
        <w:tblW w:w="4605" w:type="pct"/>
        <w:tblInd w:w="1188" w:type="dxa"/>
        <w:tblLayout w:type="fixed"/>
        <w:tblLook w:val="04A0" w:firstRow="1" w:lastRow="0" w:firstColumn="1" w:lastColumn="0" w:noHBand="0" w:noVBand="1"/>
      </w:tblPr>
      <w:tblGrid>
        <w:gridCol w:w="2073"/>
        <w:gridCol w:w="994"/>
        <w:gridCol w:w="1079"/>
        <w:gridCol w:w="1169"/>
        <w:gridCol w:w="2072"/>
        <w:gridCol w:w="1432"/>
      </w:tblGrid>
      <w:tr w:rsidR="00A45224" w:rsidRPr="000B1ADA" w14:paraId="57C1C03A" w14:textId="77777777" w:rsidTr="00A45224">
        <w:trPr>
          <w:trHeight w:val="620"/>
        </w:trPr>
        <w:tc>
          <w:tcPr>
            <w:tcW w:w="1175" w:type="pct"/>
            <w:shd w:val="clear" w:color="auto" w:fill="F2F2F2" w:themeFill="background1" w:themeFillShade="F2"/>
          </w:tcPr>
          <w:p w14:paraId="30897F54" w14:textId="77777777" w:rsidR="00A45224" w:rsidRPr="000B1ADA" w:rsidRDefault="00A45224" w:rsidP="00665E77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563" w:type="pct"/>
            <w:shd w:val="clear" w:color="auto" w:fill="F2F2F2" w:themeFill="background1" w:themeFillShade="F2"/>
          </w:tcPr>
          <w:p w14:paraId="25E689C4" w14:textId="77777777" w:rsidR="00A45224" w:rsidRPr="000B1ADA" w:rsidRDefault="00A45224" w:rsidP="00665E7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12" w:type="pct"/>
            <w:shd w:val="clear" w:color="auto" w:fill="F2F2F2" w:themeFill="background1" w:themeFillShade="F2"/>
          </w:tcPr>
          <w:p w14:paraId="183FEC49" w14:textId="77777777" w:rsidR="00A45224" w:rsidRDefault="00A45224" w:rsidP="00665E77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663" w:type="pct"/>
            <w:shd w:val="clear" w:color="auto" w:fill="F2F2F2" w:themeFill="background1" w:themeFillShade="F2"/>
          </w:tcPr>
          <w:p w14:paraId="67587C51" w14:textId="77777777" w:rsidR="00A45224" w:rsidRDefault="00A45224" w:rsidP="00665E77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1175" w:type="pct"/>
            <w:shd w:val="clear" w:color="auto" w:fill="F2F2F2" w:themeFill="background1" w:themeFillShade="F2"/>
          </w:tcPr>
          <w:p w14:paraId="48A61A6C" w14:textId="77777777" w:rsidR="00A45224" w:rsidRDefault="00A45224" w:rsidP="00665E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275089C3" w14:textId="77777777" w:rsidR="00A45224" w:rsidRDefault="00A45224" w:rsidP="00665E77">
            <w:pPr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A45224" w:rsidRPr="000B1ADA" w14:paraId="4D3B23BF" w14:textId="77777777" w:rsidTr="00A45224">
        <w:tc>
          <w:tcPr>
            <w:tcW w:w="1175" w:type="pct"/>
            <w:vAlign w:val="center"/>
          </w:tcPr>
          <w:p w14:paraId="3EF8485D" w14:textId="77777777" w:rsidR="00A45224" w:rsidRPr="000B1ADA" w:rsidRDefault="00A45224" w:rsidP="00665E77">
            <w:r>
              <w:t>xid</w:t>
            </w:r>
          </w:p>
        </w:tc>
        <w:tc>
          <w:tcPr>
            <w:tcW w:w="563" w:type="pct"/>
            <w:vAlign w:val="center"/>
          </w:tcPr>
          <w:p w14:paraId="55FCE2B6" w14:textId="77777777" w:rsidR="00A45224" w:rsidRPr="000B1ADA" w:rsidRDefault="00A45224" w:rsidP="00665E77">
            <w:r>
              <w:t>String</w:t>
            </w:r>
          </w:p>
        </w:tc>
        <w:tc>
          <w:tcPr>
            <w:tcW w:w="612" w:type="pct"/>
            <w:vAlign w:val="center"/>
          </w:tcPr>
          <w:p w14:paraId="61925288" w14:textId="77777777" w:rsidR="00A45224" w:rsidRDefault="00A45224" w:rsidP="00665E77">
            <w:pPr>
              <w:jc w:val="center"/>
            </w:pPr>
          </w:p>
        </w:tc>
        <w:tc>
          <w:tcPr>
            <w:tcW w:w="663" w:type="pct"/>
            <w:vAlign w:val="center"/>
          </w:tcPr>
          <w:p w14:paraId="45751342" w14:textId="77777777" w:rsidR="00A45224" w:rsidRDefault="00A45224" w:rsidP="00665E77"/>
        </w:tc>
        <w:tc>
          <w:tcPr>
            <w:tcW w:w="1175" w:type="pct"/>
          </w:tcPr>
          <w:p w14:paraId="37709B60" w14:textId="77777777" w:rsidR="00A45224" w:rsidRDefault="00A45224" w:rsidP="00665E77">
            <w:r>
              <w:t>XID of the guest</w:t>
            </w:r>
          </w:p>
        </w:tc>
        <w:tc>
          <w:tcPr>
            <w:tcW w:w="813" w:type="pct"/>
            <w:vAlign w:val="center"/>
          </w:tcPr>
          <w:p w14:paraId="760587E4" w14:textId="77777777" w:rsidR="00A45224" w:rsidRDefault="00A45224" w:rsidP="00665E77">
            <w:pPr>
              <w:jc w:val="center"/>
            </w:pPr>
            <w:r>
              <w:t>Y</w:t>
            </w:r>
          </w:p>
        </w:tc>
      </w:tr>
      <w:tr w:rsidR="00A45224" w:rsidRPr="000B1ADA" w14:paraId="3EDDB1B8" w14:textId="77777777" w:rsidTr="00A45224">
        <w:tc>
          <w:tcPr>
            <w:tcW w:w="1175" w:type="pct"/>
            <w:vAlign w:val="center"/>
          </w:tcPr>
          <w:p w14:paraId="70D74235" w14:textId="1990C71B" w:rsidR="00A45224" w:rsidRDefault="00A45224" w:rsidP="00665E77">
            <w:r>
              <w:t>celebrationId</w:t>
            </w:r>
          </w:p>
        </w:tc>
        <w:tc>
          <w:tcPr>
            <w:tcW w:w="563" w:type="pct"/>
            <w:vAlign w:val="center"/>
          </w:tcPr>
          <w:p w14:paraId="0D13D3B5" w14:textId="6C94C9F8" w:rsidR="00A45224" w:rsidRDefault="00A45224" w:rsidP="00665E77">
            <w:r>
              <w:t>int</w:t>
            </w:r>
          </w:p>
        </w:tc>
        <w:tc>
          <w:tcPr>
            <w:tcW w:w="612" w:type="pct"/>
            <w:vAlign w:val="center"/>
          </w:tcPr>
          <w:p w14:paraId="4CAD8252" w14:textId="77777777" w:rsidR="00A45224" w:rsidRDefault="00A45224" w:rsidP="00665E77">
            <w:pPr>
              <w:jc w:val="center"/>
            </w:pPr>
          </w:p>
        </w:tc>
        <w:tc>
          <w:tcPr>
            <w:tcW w:w="663" w:type="pct"/>
            <w:vAlign w:val="center"/>
          </w:tcPr>
          <w:p w14:paraId="376D6D24" w14:textId="77777777" w:rsidR="00A45224" w:rsidRDefault="00A45224" w:rsidP="00665E77"/>
        </w:tc>
        <w:tc>
          <w:tcPr>
            <w:tcW w:w="1175" w:type="pct"/>
          </w:tcPr>
          <w:p w14:paraId="7C00C063" w14:textId="0C3681FF" w:rsidR="00A45224" w:rsidRDefault="00A45224" w:rsidP="00665E77">
            <w:r>
              <w:t>ID of the celebration</w:t>
            </w:r>
          </w:p>
        </w:tc>
        <w:tc>
          <w:tcPr>
            <w:tcW w:w="813" w:type="pct"/>
            <w:vAlign w:val="center"/>
          </w:tcPr>
          <w:p w14:paraId="43E18CA7" w14:textId="77777777" w:rsidR="00A45224" w:rsidRDefault="00A45224" w:rsidP="00665E77">
            <w:pPr>
              <w:jc w:val="center"/>
            </w:pPr>
            <w:r>
              <w:t>Y</w:t>
            </w:r>
          </w:p>
        </w:tc>
      </w:tr>
      <w:tr w:rsidR="00A45224" w:rsidRPr="000B1ADA" w14:paraId="49813CE2" w14:textId="77777777" w:rsidTr="00A45224">
        <w:tc>
          <w:tcPr>
            <w:tcW w:w="1175" w:type="pct"/>
            <w:vAlign w:val="center"/>
          </w:tcPr>
          <w:p w14:paraId="59F7AB85" w14:textId="7A747A04" w:rsidR="00A45224" w:rsidRDefault="00A45224" w:rsidP="00665E77">
            <w:r>
              <w:t>role</w:t>
            </w:r>
          </w:p>
        </w:tc>
        <w:tc>
          <w:tcPr>
            <w:tcW w:w="563" w:type="pct"/>
            <w:vAlign w:val="center"/>
          </w:tcPr>
          <w:p w14:paraId="0D7BF8B1" w14:textId="77777777" w:rsidR="00A45224" w:rsidRDefault="00A45224" w:rsidP="00665E77">
            <w:r>
              <w:t>String</w:t>
            </w:r>
          </w:p>
        </w:tc>
        <w:tc>
          <w:tcPr>
            <w:tcW w:w="612" w:type="pct"/>
            <w:vAlign w:val="center"/>
          </w:tcPr>
          <w:p w14:paraId="68005CF0" w14:textId="77777777" w:rsidR="00A45224" w:rsidRDefault="00A45224" w:rsidP="00665E77">
            <w:pPr>
              <w:jc w:val="center"/>
            </w:pPr>
          </w:p>
        </w:tc>
        <w:tc>
          <w:tcPr>
            <w:tcW w:w="663" w:type="pct"/>
            <w:vAlign w:val="center"/>
          </w:tcPr>
          <w:p w14:paraId="70FA5DB1" w14:textId="77777777" w:rsidR="00A45224" w:rsidRDefault="00A45224" w:rsidP="00665E77"/>
        </w:tc>
        <w:tc>
          <w:tcPr>
            <w:tcW w:w="1175" w:type="pct"/>
          </w:tcPr>
          <w:p w14:paraId="4FE94ED4" w14:textId="21AD0EAC" w:rsidR="00A45224" w:rsidRDefault="00A45224" w:rsidP="00665E77">
            <w:r>
              <w:t>Role of guest.</w:t>
            </w:r>
          </w:p>
        </w:tc>
        <w:tc>
          <w:tcPr>
            <w:tcW w:w="813" w:type="pct"/>
            <w:vAlign w:val="center"/>
          </w:tcPr>
          <w:p w14:paraId="4481FAD9" w14:textId="77777777" w:rsidR="00A45224" w:rsidRDefault="00A45224" w:rsidP="00665E77">
            <w:pPr>
              <w:jc w:val="center"/>
            </w:pPr>
            <w:r>
              <w:t>Y</w:t>
            </w:r>
          </w:p>
        </w:tc>
      </w:tr>
    </w:tbl>
    <w:p w14:paraId="0EAB13E0" w14:textId="77777777" w:rsidR="00A45224" w:rsidRDefault="00A45224" w:rsidP="00AD0964">
      <w:pPr>
        <w:pStyle w:val="Heading3"/>
        <w:numPr>
          <w:ilvl w:val="2"/>
          <w:numId w:val="17"/>
        </w:numPr>
      </w:pPr>
      <w:bookmarkStart w:id="98" w:name="_Toc365371376"/>
      <w:r>
        <w:t>Response</w:t>
      </w:r>
      <w:bookmarkEnd w:id="98"/>
    </w:p>
    <w:p w14:paraId="542635BE" w14:textId="77777777" w:rsidR="00A45224" w:rsidRDefault="00A45224" w:rsidP="00A45224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A45224" w:rsidRPr="000B1ADA" w14:paraId="5D35C19F" w14:textId="77777777" w:rsidTr="00665E77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8E88ACC" w14:textId="77777777" w:rsidR="00A45224" w:rsidRPr="000B1ADA" w:rsidRDefault="00A45224" w:rsidP="00665E77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6C21869A" w14:textId="77777777" w:rsidR="00A45224" w:rsidRPr="000B1ADA" w:rsidRDefault="00A45224" w:rsidP="00665E77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A45224" w:rsidRPr="000B1ADA" w14:paraId="5E238512" w14:textId="77777777" w:rsidTr="00665E77">
        <w:tc>
          <w:tcPr>
            <w:tcW w:w="2970" w:type="dxa"/>
            <w:vAlign w:val="center"/>
          </w:tcPr>
          <w:p w14:paraId="7251DE61" w14:textId="77777777" w:rsidR="00A45224" w:rsidRPr="000B1ADA" w:rsidRDefault="00A45224" w:rsidP="00665E77">
            <w:r>
              <w:t>200 OK</w:t>
            </w:r>
          </w:p>
        </w:tc>
        <w:tc>
          <w:tcPr>
            <w:tcW w:w="5886" w:type="dxa"/>
            <w:vAlign w:val="center"/>
          </w:tcPr>
          <w:p w14:paraId="49CD257A" w14:textId="77777777" w:rsidR="00A45224" w:rsidRPr="000B1ADA" w:rsidRDefault="00A45224" w:rsidP="00665E77">
            <w:r>
              <w:t>The request was processed successfully</w:t>
            </w:r>
            <w:r w:rsidRPr="000B1ADA">
              <w:t>.</w:t>
            </w:r>
          </w:p>
        </w:tc>
      </w:tr>
      <w:tr w:rsidR="00A45224" w:rsidRPr="000B1ADA" w14:paraId="42973D48" w14:textId="77777777" w:rsidTr="00665E77">
        <w:tc>
          <w:tcPr>
            <w:tcW w:w="2970" w:type="dxa"/>
            <w:vAlign w:val="center"/>
          </w:tcPr>
          <w:p w14:paraId="13B4F5E2" w14:textId="77777777" w:rsidR="00A45224" w:rsidRDefault="00A45224" w:rsidP="00665E77">
            <w:r>
              <w:t>400 Bad Request</w:t>
            </w:r>
          </w:p>
        </w:tc>
        <w:tc>
          <w:tcPr>
            <w:tcW w:w="5886" w:type="dxa"/>
            <w:vAlign w:val="center"/>
          </w:tcPr>
          <w:p w14:paraId="2049999F" w14:textId="77777777" w:rsidR="00A45224" w:rsidRDefault="00A45224" w:rsidP="00665E77">
            <w:r w:rsidRPr="00366586">
              <w:t>This service was provided invalid input.</w:t>
            </w:r>
          </w:p>
        </w:tc>
      </w:tr>
      <w:tr w:rsidR="00A45224" w:rsidRPr="000B1ADA" w14:paraId="01ED9A37" w14:textId="77777777" w:rsidTr="00665E77">
        <w:tc>
          <w:tcPr>
            <w:tcW w:w="2970" w:type="dxa"/>
            <w:vAlign w:val="center"/>
          </w:tcPr>
          <w:p w14:paraId="3F16C8CD" w14:textId="77777777" w:rsidR="00A45224" w:rsidRPr="000B1ADA" w:rsidRDefault="00A45224" w:rsidP="00665E77">
            <w:r>
              <w:t>404 Not Found</w:t>
            </w:r>
          </w:p>
        </w:tc>
        <w:tc>
          <w:tcPr>
            <w:tcW w:w="5886" w:type="dxa"/>
            <w:vAlign w:val="center"/>
          </w:tcPr>
          <w:p w14:paraId="68222B8C" w14:textId="77777777" w:rsidR="00A45224" w:rsidRPr="000B1ADA" w:rsidRDefault="00A45224" w:rsidP="00665E77">
            <w:r>
              <w:t>The configuration data could not be found.</w:t>
            </w:r>
          </w:p>
        </w:tc>
      </w:tr>
    </w:tbl>
    <w:p w14:paraId="1341E93B" w14:textId="77777777" w:rsidR="00A45224" w:rsidRDefault="00A45224" w:rsidP="00A45224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A45224" w:rsidRPr="000B1ADA" w14:paraId="3994D810" w14:textId="77777777" w:rsidTr="00665E77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629D2738" w14:textId="77777777" w:rsidR="00A45224" w:rsidRPr="000B1ADA" w:rsidRDefault="00A45224" w:rsidP="00665E77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41F67552" w14:textId="77777777" w:rsidR="00A45224" w:rsidRPr="000B1ADA" w:rsidRDefault="00A45224" w:rsidP="00665E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6FFACCC" w14:textId="77777777" w:rsidR="00A45224" w:rsidRDefault="00A45224" w:rsidP="00665E77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A45224" w:rsidRPr="000B1ADA" w14:paraId="4EE616DB" w14:textId="77777777" w:rsidTr="00665E77">
        <w:tc>
          <w:tcPr>
            <w:tcW w:w="1646" w:type="dxa"/>
            <w:vAlign w:val="center"/>
          </w:tcPr>
          <w:p w14:paraId="1E31C25E" w14:textId="77777777" w:rsidR="00A45224" w:rsidRPr="000B1ADA" w:rsidRDefault="00A45224" w:rsidP="00665E77">
            <w:r>
              <w:t>Content-Type</w:t>
            </w:r>
          </w:p>
        </w:tc>
        <w:tc>
          <w:tcPr>
            <w:tcW w:w="3124" w:type="dxa"/>
            <w:vAlign w:val="center"/>
          </w:tcPr>
          <w:p w14:paraId="75FA60D8" w14:textId="77777777" w:rsidR="00A45224" w:rsidRPr="000B1ADA" w:rsidRDefault="00A45224" w:rsidP="00665E77">
            <w:r>
              <w:t>The response content type</w:t>
            </w:r>
          </w:p>
        </w:tc>
        <w:tc>
          <w:tcPr>
            <w:tcW w:w="4050" w:type="dxa"/>
          </w:tcPr>
          <w:p w14:paraId="2162305D" w14:textId="77777777" w:rsidR="00A45224" w:rsidRDefault="00A45224" w:rsidP="00665E77">
            <w:r>
              <w:t>application/json;charset=utf-8</w:t>
            </w:r>
          </w:p>
        </w:tc>
      </w:tr>
    </w:tbl>
    <w:p w14:paraId="6C07BCCD" w14:textId="77777777" w:rsidR="00A45224" w:rsidRDefault="00A45224" w:rsidP="00A45224">
      <w:pPr>
        <w:pStyle w:val="Heading4"/>
      </w:pPr>
      <w:r>
        <w:t>Response Body</w:t>
      </w:r>
    </w:p>
    <w:p w14:paraId="7FE2FE3A" w14:textId="77777777" w:rsidR="00A45224" w:rsidRPr="0040056A" w:rsidRDefault="00A45224" w:rsidP="00A45224">
      <w:pPr>
        <w:pStyle w:val="H2Body"/>
        <w:ind w:left="1170"/>
      </w:pPr>
      <w:r>
        <w:t>The response body for this service will be empty.</w:t>
      </w:r>
    </w:p>
    <w:p w14:paraId="5F5CF0F9" w14:textId="473DE6CC" w:rsidR="00B3062D" w:rsidRDefault="00B3062D" w:rsidP="00B3062D">
      <w:pPr>
        <w:pStyle w:val="Heading2"/>
      </w:pPr>
      <w:bookmarkStart w:id="99" w:name="_Toc365371377"/>
      <w:r>
        <w:t>Update Celebration Guest</w:t>
      </w:r>
      <w:bookmarkEnd w:id="99"/>
    </w:p>
    <w:p w14:paraId="672D75DD" w14:textId="37E6B7F1" w:rsidR="00A45224" w:rsidRPr="00A45224" w:rsidRDefault="00A45224" w:rsidP="00A45224">
      <w:pPr>
        <w:pStyle w:val="H2Body"/>
      </w:pPr>
      <w:r>
        <w:t>This service updates the specified guest’s information for a celebration.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3708D698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B95786C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0039734C" w14:textId="2CCBF036" w:rsidR="00B3062D" w:rsidRDefault="00B3062D" w:rsidP="00DA4201">
            <w:pPr>
              <w:pStyle w:val="H2Body"/>
              <w:ind w:left="0"/>
            </w:pPr>
            <w:r>
              <w:t>/celebration/guest</w:t>
            </w:r>
          </w:p>
        </w:tc>
      </w:tr>
      <w:tr w:rsidR="00B3062D" w14:paraId="235554ED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91D5099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24A9DB78" w14:textId="77777777" w:rsidR="00B3062D" w:rsidRDefault="00B3062D" w:rsidP="00DA4201">
            <w:pPr>
              <w:pStyle w:val="H2Body"/>
              <w:ind w:left="0"/>
            </w:pPr>
            <w:r>
              <w:t>PUT</w:t>
            </w:r>
          </w:p>
        </w:tc>
      </w:tr>
      <w:tr w:rsidR="00B3062D" w14:paraId="0E170FCD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BA7C2C5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0DE7BBAA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1CA7A71E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5C5D0F0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30ED5A22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7EBCF076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6C2D86D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5BF5C615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3161E118" w14:textId="77777777" w:rsidR="00B3062D" w:rsidRPr="008B6F7B" w:rsidRDefault="00B3062D" w:rsidP="00B3062D">
      <w:pPr>
        <w:pStyle w:val="H3Body"/>
      </w:pPr>
    </w:p>
    <w:p w14:paraId="129D4DEC" w14:textId="77777777" w:rsidR="00A45224" w:rsidRDefault="00A45224" w:rsidP="00AD0964">
      <w:pPr>
        <w:pStyle w:val="Heading4"/>
        <w:numPr>
          <w:ilvl w:val="3"/>
          <w:numId w:val="6"/>
        </w:numPr>
      </w:pPr>
      <w:r>
        <w:t>Path Variables</w:t>
      </w:r>
    </w:p>
    <w:p w14:paraId="37C32423" w14:textId="77777777" w:rsidR="00A45224" w:rsidRPr="00BE4AEB" w:rsidRDefault="00A45224" w:rsidP="00A45224">
      <w:pPr>
        <w:pStyle w:val="H4Body"/>
      </w:pPr>
      <w:r>
        <w:t>No path variables need to be specified.</w:t>
      </w:r>
    </w:p>
    <w:p w14:paraId="544E1E8B" w14:textId="77777777" w:rsidR="00A45224" w:rsidRDefault="00A45224" w:rsidP="00AD0964">
      <w:pPr>
        <w:pStyle w:val="Heading4"/>
        <w:numPr>
          <w:ilvl w:val="3"/>
          <w:numId w:val="6"/>
        </w:numPr>
      </w:pPr>
      <w:r>
        <w:t>Request Body</w:t>
      </w:r>
    </w:p>
    <w:p w14:paraId="53F68D71" w14:textId="77777777" w:rsidR="00A45224" w:rsidRPr="00A45224" w:rsidRDefault="00A45224" w:rsidP="00A45224">
      <w:pPr>
        <w:pStyle w:val="H4Body"/>
      </w:pPr>
      <w:r>
        <w:t>JSON</w:t>
      </w:r>
    </w:p>
    <w:p w14:paraId="349D04D0" w14:textId="77777777" w:rsidR="00A45224" w:rsidRDefault="00A45224" w:rsidP="00A45224">
      <w:pPr>
        <w:pStyle w:val="H4Body"/>
        <w:rPr>
          <w:b/>
        </w:rPr>
      </w:pPr>
      <w:r w:rsidRPr="00123737">
        <w:rPr>
          <w:b/>
        </w:rPr>
        <w:t>Data Format Details</w:t>
      </w:r>
    </w:p>
    <w:tbl>
      <w:tblPr>
        <w:tblStyle w:val="TableGrid"/>
        <w:tblW w:w="4605" w:type="pct"/>
        <w:tblInd w:w="1188" w:type="dxa"/>
        <w:tblLayout w:type="fixed"/>
        <w:tblLook w:val="04A0" w:firstRow="1" w:lastRow="0" w:firstColumn="1" w:lastColumn="0" w:noHBand="0" w:noVBand="1"/>
      </w:tblPr>
      <w:tblGrid>
        <w:gridCol w:w="2073"/>
        <w:gridCol w:w="994"/>
        <w:gridCol w:w="1079"/>
        <w:gridCol w:w="1169"/>
        <w:gridCol w:w="2072"/>
        <w:gridCol w:w="1432"/>
      </w:tblGrid>
      <w:tr w:rsidR="00A45224" w:rsidRPr="000B1ADA" w14:paraId="03CA091D" w14:textId="77777777" w:rsidTr="00665E77">
        <w:trPr>
          <w:trHeight w:val="620"/>
        </w:trPr>
        <w:tc>
          <w:tcPr>
            <w:tcW w:w="1175" w:type="pct"/>
            <w:shd w:val="clear" w:color="auto" w:fill="F2F2F2" w:themeFill="background1" w:themeFillShade="F2"/>
          </w:tcPr>
          <w:p w14:paraId="06CE7476" w14:textId="77777777" w:rsidR="00A45224" w:rsidRPr="000B1ADA" w:rsidRDefault="00A45224" w:rsidP="00665E77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563" w:type="pct"/>
            <w:shd w:val="clear" w:color="auto" w:fill="F2F2F2" w:themeFill="background1" w:themeFillShade="F2"/>
          </w:tcPr>
          <w:p w14:paraId="39567EA0" w14:textId="77777777" w:rsidR="00A45224" w:rsidRPr="000B1ADA" w:rsidRDefault="00A45224" w:rsidP="00665E7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12" w:type="pct"/>
            <w:shd w:val="clear" w:color="auto" w:fill="F2F2F2" w:themeFill="background1" w:themeFillShade="F2"/>
          </w:tcPr>
          <w:p w14:paraId="46449CF6" w14:textId="77777777" w:rsidR="00A45224" w:rsidRDefault="00A45224" w:rsidP="00665E77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663" w:type="pct"/>
            <w:shd w:val="clear" w:color="auto" w:fill="F2F2F2" w:themeFill="background1" w:themeFillShade="F2"/>
          </w:tcPr>
          <w:p w14:paraId="5146653B" w14:textId="77777777" w:rsidR="00A45224" w:rsidRDefault="00A45224" w:rsidP="00665E77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1175" w:type="pct"/>
            <w:shd w:val="clear" w:color="auto" w:fill="F2F2F2" w:themeFill="background1" w:themeFillShade="F2"/>
          </w:tcPr>
          <w:p w14:paraId="14A65670" w14:textId="77777777" w:rsidR="00A45224" w:rsidRDefault="00A45224" w:rsidP="00665E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4C4EBD89" w14:textId="77777777" w:rsidR="00A45224" w:rsidRDefault="00A45224" w:rsidP="00665E77">
            <w:pPr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A45224" w:rsidRPr="000B1ADA" w14:paraId="7630851B" w14:textId="77777777" w:rsidTr="00665E77">
        <w:tc>
          <w:tcPr>
            <w:tcW w:w="1175" w:type="pct"/>
            <w:vAlign w:val="center"/>
          </w:tcPr>
          <w:p w14:paraId="78CC56ED" w14:textId="77777777" w:rsidR="00A45224" w:rsidRPr="000B1ADA" w:rsidRDefault="00A45224" w:rsidP="00665E77">
            <w:r>
              <w:t>xid</w:t>
            </w:r>
          </w:p>
        </w:tc>
        <w:tc>
          <w:tcPr>
            <w:tcW w:w="563" w:type="pct"/>
            <w:vAlign w:val="center"/>
          </w:tcPr>
          <w:p w14:paraId="522FC78B" w14:textId="77777777" w:rsidR="00A45224" w:rsidRPr="000B1ADA" w:rsidRDefault="00A45224" w:rsidP="00665E77">
            <w:r>
              <w:t>String</w:t>
            </w:r>
          </w:p>
        </w:tc>
        <w:tc>
          <w:tcPr>
            <w:tcW w:w="612" w:type="pct"/>
            <w:vAlign w:val="center"/>
          </w:tcPr>
          <w:p w14:paraId="0E070CAC" w14:textId="77777777" w:rsidR="00A45224" w:rsidRDefault="00A45224" w:rsidP="00665E77">
            <w:pPr>
              <w:jc w:val="center"/>
            </w:pPr>
          </w:p>
        </w:tc>
        <w:tc>
          <w:tcPr>
            <w:tcW w:w="663" w:type="pct"/>
            <w:vAlign w:val="center"/>
          </w:tcPr>
          <w:p w14:paraId="3F7DC88C" w14:textId="77777777" w:rsidR="00A45224" w:rsidRDefault="00A45224" w:rsidP="00665E77"/>
        </w:tc>
        <w:tc>
          <w:tcPr>
            <w:tcW w:w="1175" w:type="pct"/>
          </w:tcPr>
          <w:p w14:paraId="57838730" w14:textId="77777777" w:rsidR="00A45224" w:rsidRDefault="00A45224" w:rsidP="00665E77">
            <w:r>
              <w:t>XID of the guest</w:t>
            </w:r>
          </w:p>
        </w:tc>
        <w:tc>
          <w:tcPr>
            <w:tcW w:w="813" w:type="pct"/>
            <w:vAlign w:val="center"/>
          </w:tcPr>
          <w:p w14:paraId="6BE61E97" w14:textId="77777777" w:rsidR="00A45224" w:rsidRDefault="00A45224" w:rsidP="00665E77">
            <w:pPr>
              <w:jc w:val="center"/>
            </w:pPr>
            <w:r>
              <w:t>Y</w:t>
            </w:r>
          </w:p>
        </w:tc>
      </w:tr>
      <w:tr w:rsidR="00A45224" w:rsidRPr="000B1ADA" w14:paraId="17FC55B3" w14:textId="77777777" w:rsidTr="00665E77">
        <w:tc>
          <w:tcPr>
            <w:tcW w:w="1175" w:type="pct"/>
            <w:vAlign w:val="center"/>
          </w:tcPr>
          <w:p w14:paraId="3E6F5F8F" w14:textId="77777777" w:rsidR="00A45224" w:rsidRDefault="00A45224" w:rsidP="00665E77">
            <w:r>
              <w:t>celebrationId</w:t>
            </w:r>
          </w:p>
        </w:tc>
        <w:tc>
          <w:tcPr>
            <w:tcW w:w="563" w:type="pct"/>
            <w:vAlign w:val="center"/>
          </w:tcPr>
          <w:p w14:paraId="51B1C970" w14:textId="77777777" w:rsidR="00A45224" w:rsidRDefault="00A45224" w:rsidP="00665E77">
            <w:r>
              <w:t>int</w:t>
            </w:r>
          </w:p>
        </w:tc>
        <w:tc>
          <w:tcPr>
            <w:tcW w:w="612" w:type="pct"/>
            <w:vAlign w:val="center"/>
          </w:tcPr>
          <w:p w14:paraId="2C89BB62" w14:textId="77777777" w:rsidR="00A45224" w:rsidRDefault="00A45224" w:rsidP="00665E77">
            <w:pPr>
              <w:jc w:val="center"/>
            </w:pPr>
          </w:p>
        </w:tc>
        <w:tc>
          <w:tcPr>
            <w:tcW w:w="663" w:type="pct"/>
            <w:vAlign w:val="center"/>
          </w:tcPr>
          <w:p w14:paraId="3AE67572" w14:textId="77777777" w:rsidR="00A45224" w:rsidRDefault="00A45224" w:rsidP="00665E77"/>
        </w:tc>
        <w:tc>
          <w:tcPr>
            <w:tcW w:w="1175" w:type="pct"/>
          </w:tcPr>
          <w:p w14:paraId="36345DE6" w14:textId="77777777" w:rsidR="00A45224" w:rsidRDefault="00A45224" w:rsidP="00665E77">
            <w:r>
              <w:t>ID of the celebration</w:t>
            </w:r>
          </w:p>
        </w:tc>
        <w:tc>
          <w:tcPr>
            <w:tcW w:w="813" w:type="pct"/>
            <w:vAlign w:val="center"/>
          </w:tcPr>
          <w:p w14:paraId="1202FEF9" w14:textId="77777777" w:rsidR="00A45224" w:rsidRDefault="00A45224" w:rsidP="00665E77">
            <w:pPr>
              <w:jc w:val="center"/>
            </w:pPr>
            <w:r>
              <w:t>Y</w:t>
            </w:r>
          </w:p>
        </w:tc>
      </w:tr>
      <w:tr w:rsidR="00A45224" w:rsidRPr="000B1ADA" w14:paraId="73900BF0" w14:textId="77777777" w:rsidTr="00665E77">
        <w:tc>
          <w:tcPr>
            <w:tcW w:w="1175" w:type="pct"/>
            <w:vAlign w:val="center"/>
          </w:tcPr>
          <w:p w14:paraId="46707331" w14:textId="77777777" w:rsidR="00A45224" w:rsidRDefault="00A45224" w:rsidP="00665E77">
            <w:r>
              <w:t>role</w:t>
            </w:r>
          </w:p>
        </w:tc>
        <w:tc>
          <w:tcPr>
            <w:tcW w:w="563" w:type="pct"/>
            <w:vAlign w:val="center"/>
          </w:tcPr>
          <w:p w14:paraId="62FFFD5C" w14:textId="77777777" w:rsidR="00A45224" w:rsidRDefault="00A45224" w:rsidP="00665E77">
            <w:r>
              <w:t>String</w:t>
            </w:r>
          </w:p>
        </w:tc>
        <w:tc>
          <w:tcPr>
            <w:tcW w:w="612" w:type="pct"/>
            <w:vAlign w:val="center"/>
          </w:tcPr>
          <w:p w14:paraId="11A7951B" w14:textId="77777777" w:rsidR="00A45224" w:rsidRDefault="00A45224" w:rsidP="00665E77">
            <w:pPr>
              <w:jc w:val="center"/>
            </w:pPr>
          </w:p>
        </w:tc>
        <w:tc>
          <w:tcPr>
            <w:tcW w:w="663" w:type="pct"/>
            <w:vAlign w:val="center"/>
          </w:tcPr>
          <w:p w14:paraId="650FE8C0" w14:textId="77777777" w:rsidR="00A45224" w:rsidRDefault="00A45224" w:rsidP="00665E77"/>
        </w:tc>
        <w:tc>
          <w:tcPr>
            <w:tcW w:w="1175" w:type="pct"/>
          </w:tcPr>
          <w:p w14:paraId="2E60F394" w14:textId="77777777" w:rsidR="00A45224" w:rsidRDefault="00A45224" w:rsidP="00665E77">
            <w:r>
              <w:t>Role of guest.</w:t>
            </w:r>
          </w:p>
        </w:tc>
        <w:tc>
          <w:tcPr>
            <w:tcW w:w="813" w:type="pct"/>
            <w:vAlign w:val="center"/>
          </w:tcPr>
          <w:p w14:paraId="586D48D6" w14:textId="77777777" w:rsidR="00A45224" w:rsidRDefault="00A45224" w:rsidP="00665E77">
            <w:pPr>
              <w:jc w:val="center"/>
            </w:pPr>
            <w:r>
              <w:t>Y</w:t>
            </w:r>
          </w:p>
        </w:tc>
      </w:tr>
    </w:tbl>
    <w:p w14:paraId="7826D9FD" w14:textId="77777777" w:rsidR="00A45224" w:rsidRDefault="00A45224" w:rsidP="00AD0964">
      <w:pPr>
        <w:pStyle w:val="Heading3"/>
        <w:numPr>
          <w:ilvl w:val="2"/>
          <w:numId w:val="17"/>
        </w:numPr>
      </w:pPr>
      <w:bookmarkStart w:id="100" w:name="_Toc365371378"/>
      <w:r>
        <w:t>Response</w:t>
      </w:r>
      <w:bookmarkEnd w:id="100"/>
    </w:p>
    <w:p w14:paraId="0585BD05" w14:textId="77777777" w:rsidR="00A45224" w:rsidRDefault="00A45224" w:rsidP="00A45224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A45224" w:rsidRPr="000B1ADA" w14:paraId="61ED4387" w14:textId="77777777" w:rsidTr="00665E77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76B110E6" w14:textId="77777777" w:rsidR="00A45224" w:rsidRPr="000B1ADA" w:rsidRDefault="00A45224" w:rsidP="00665E77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01E24E94" w14:textId="77777777" w:rsidR="00A45224" w:rsidRPr="000B1ADA" w:rsidRDefault="00A45224" w:rsidP="00665E77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A45224" w:rsidRPr="000B1ADA" w14:paraId="2367995D" w14:textId="77777777" w:rsidTr="00665E77">
        <w:tc>
          <w:tcPr>
            <w:tcW w:w="2970" w:type="dxa"/>
            <w:vAlign w:val="center"/>
          </w:tcPr>
          <w:p w14:paraId="664481FC" w14:textId="77777777" w:rsidR="00A45224" w:rsidRPr="000B1ADA" w:rsidRDefault="00A45224" w:rsidP="00665E77">
            <w:r>
              <w:t>200 OK</w:t>
            </w:r>
          </w:p>
        </w:tc>
        <w:tc>
          <w:tcPr>
            <w:tcW w:w="5886" w:type="dxa"/>
            <w:vAlign w:val="center"/>
          </w:tcPr>
          <w:p w14:paraId="6D3B9F9F" w14:textId="77777777" w:rsidR="00A45224" w:rsidRPr="000B1ADA" w:rsidRDefault="00A45224" w:rsidP="00665E77">
            <w:r>
              <w:t>The request was processed successfully</w:t>
            </w:r>
            <w:r w:rsidRPr="000B1ADA">
              <w:t>.</w:t>
            </w:r>
          </w:p>
        </w:tc>
      </w:tr>
      <w:tr w:rsidR="00A45224" w:rsidRPr="000B1ADA" w14:paraId="4E8996CE" w14:textId="77777777" w:rsidTr="00665E77">
        <w:tc>
          <w:tcPr>
            <w:tcW w:w="2970" w:type="dxa"/>
            <w:vAlign w:val="center"/>
          </w:tcPr>
          <w:p w14:paraId="58734F56" w14:textId="77777777" w:rsidR="00A45224" w:rsidRDefault="00A45224" w:rsidP="00665E77">
            <w:r>
              <w:t>400 Bad Request</w:t>
            </w:r>
          </w:p>
        </w:tc>
        <w:tc>
          <w:tcPr>
            <w:tcW w:w="5886" w:type="dxa"/>
            <w:vAlign w:val="center"/>
          </w:tcPr>
          <w:p w14:paraId="5AB78C2E" w14:textId="77777777" w:rsidR="00A45224" w:rsidRDefault="00A45224" w:rsidP="00665E77">
            <w:r w:rsidRPr="00366586">
              <w:t>This service was provided invalid input.</w:t>
            </w:r>
          </w:p>
        </w:tc>
      </w:tr>
      <w:tr w:rsidR="00A45224" w:rsidRPr="000B1ADA" w14:paraId="38EABE37" w14:textId="77777777" w:rsidTr="00665E77">
        <w:tc>
          <w:tcPr>
            <w:tcW w:w="2970" w:type="dxa"/>
            <w:vAlign w:val="center"/>
          </w:tcPr>
          <w:p w14:paraId="0F6B2B5D" w14:textId="77777777" w:rsidR="00A45224" w:rsidRPr="000B1ADA" w:rsidRDefault="00A45224" w:rsidP="00665E77">
            <w:r>
              <w:t>404 Not Found</w:t>
            </w:r>
          </w:p>
        </w:tc>
        <w:tc>
          <w:tcPr>
            <w:tcW w:w="5886" w:type="dxa"/>
            <w:vAlign w:val="center"/>
          </w:tcPr>
          <w:p w14:paraId="1D6B500D" w14:textId="77777777" w:rsidR="00A45224" w:rsidRPr="000B1ADA" w:rsidRDefault="00A45224" w:rsidP="00665E77">
            <w:r>
              <w:t>The configuration data could not be found.</w:t>
            </w:r>
          </w:p>
        </w:tc>
      </w:tr>
    </w:tbl>
    <w:p w14:paraId="2090265D" w14:textId="77777777" w:rsidR="00A45224" w:rsidRDefault="00A45224" w:rsidP="00A45224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A45224" w:rsidRPr="000B1ADA" w14:paraId="78DC0D35" w14:textId="77777777" w:rsidTr="00665E77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551C8437" w14:textId="77777777" w:rsidR="00A45224" w:rsidRPr="000B1ADA" w:rsidRDefault="00A45224" w:rsidP="00665E77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4209284B" w14:textId="77777777" w:rsidR="00A45224" w:rsidRPr="000B1ADA" w:rsidRDefault="00A45224" w:rsidP="00665E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745B97D0" w14:textId="77777777" w:rsidR="00A45224" w:rsidRDefault="00A45224" w:rsidP="00665E77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A45224" w:rsidRPr="000B1ADA" w14:paraId="18C9C48B" w14:textId="77777777" w:rsidTr="00665E77">
        <w:tc>
          <w:tcPr>
            <w:tcW w:w="1646" w:type="dxa"/>
            <w:vAlign w:val="center"/>
          </w:tcPr>
          <w:p w14:paraId="2CF393D4" w14:textId="77777777" w:rsidR="00A45224" w:rsidRPr="000B1ADA" w:rsidRDefault="00A45224" w:rsidP="00665E77">
            <w:r>
              <w:t>Content-Type</w:t>
            </w:r>
          </w:p>
        </w:tc>
        <w:tc>
          <w:tcPr>
            <w:tcW w:w="3124" w:type="dxa"/>
            <w:vAlign w:val="center"/>
          </w:tcPr>
          <w:p w14:paraId="177B034F" w14:textId="77777777" w:rsidR="00A45224" w:rsidRPr="000B1ADA" w:rsidRDefault="00A45224" w:rsidP="00665E77">
            <w:r>
              <w:t>The response content type</w:t>
            </w:r>
          </w:p>
        </w:tc>
        <w:tc>
          <w:tcPr>
            <w:tcW w:w="4050" w:type="dxa"/>
          </w:tcPr>
          <w:p w14:paraId="653AB8A0" w14:textId="77777777" w:rsidR="00A45224" w:rsidRDefault="00A45224" w:rsidP="00665E77">
            <w:r>
              <w:t>application/json;charset=utf-8</w:t>
            </w:r>
          </w:p>
        </w:tc>
      </w:tr>
    </w:tbl>
    <w:p w14:paraId="0F85C9FD" w14:textId="77777777" w:rsidR="00A45224" w:rsidRDefault="00A45224" w:rsidP="00A45224">
      <w:pPr>
        <w:pStyle w:val="Heading4"/>
      </w:pPr>
      <w:r>
        <w:t>Response Body</w:t>
      </w:r>
    </w:p>
    <w:p w14:paraId="1AA298F3" w14:textId="77777777" w:rsidR="00A45224" w:rsidRPr="0040056A" w:rsidRDefault="00A45224" w:rsidP="00A45224">
      <w:pPr>
        <w:pStyle w:val="H2Body"/>
        <w:ind w:left="1170"/>
      </w:pPr>
      <w:r>
        <w:t>The response body for this service will be empty.</w:t>
      </w:r>
    </w:p>
    <w:p w14:paraId="26CB01C3" w14:textId="5F28A1EA" w:rsidR="00B3062D" w:rsidRDefault="00B3062D" w:rsidP="00B3062D">
      <w:pPr>
        <w:pStyle w:val="Heading2"/>
      </w:pPr>
      <w:bookmarkStart w:id="101" w:name="_Toc365371379"/>
      <w:r>
        <w:t>Remove Celebration Guest</w:t>
      </w:r>
      <w:bookmarkEnd w:id="101"/>
    </w:p>
    <w:p w14:paraId="10CFAC7C" w14:textId="0A18C38D" w:rsidR="007A4BC4" w:rsidRPr="007A4BC4" w:rsidRDefault="007A4BC4" w:rsidP="007A4BC4">
      <w:pPr>
        <w:pStyle w:val="H2Body"/>
      </w:pPr>
      <w:r>
        <w:t>This service deletes a guest from a celebration.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669EC51D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50F6DE1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4BF73AFC" w14:textId="423BEB12" w:rsidR="00B3062D" w:rsidRDefault="00B3062D" w:rsidP="00DA4201">
            <w:pPr>
              <w:pStyle w:val="H2Body"/>
              <w:ind w:left="0"/>
            </w:pPr>
            <w:r>
              <w:t>/celebration/guest</w:t>
            </w:r>
          </w:p>
        </w:tc>
      </w:tr>
      <w:tr w:rsidR="00B3062D" w14:paraId="3F57DB69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3FCD521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45894CE6" w14:textId="552687FD" w:rsidR="00B3062D" w:rsidRDefault="00B3062D" w:rsidP="00DA4201">
            <w:pPr>
              <w:pStyle w:val="H2Body"/>
              <w:ind w:left="0"/>
            </w:pPr>
            <w:r>
              <w:t>DELETE</w:t>
            </w:r>
          </w:p>
        </w:tc>
      </w:tr>
      <w:tr w:rsidR="00B3062D" w14:paraId="130F95E9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8892C67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31793C6B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3A50220A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7F6D898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33E02DF7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6F0884E4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F36B426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60A9D977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34DF16CA" w14:textId="77777777" w:rsidR="00B3062D" w:rsidRPr="008B6F7B" w:rsidRDefault="00B3062D" w:rsidP="00B3062D">
      <w:pPr>
        <w:pStyle w:val="H3Body"/>
      </w:pPr>
    </w:p>
    <w:p w14:paraId="6F1D8981" w14:textId="77777777" w:rsidR="007A4BC4" w:rsidRDefault="007A4BC4" w:rsidP="00AD0964">
      <w:pPr>
        <w:pStyle w:val="Heading4"/>
        <w:numPr>
          <w:ilvl w:val="3"/>
          <w:numId w:val="6"/>
        </w:numPr>
      </w:pPr>
      <w:r>
        <w:t>Path Variables</w:t>
      </w:r>
    </w:p>
    <w:p w14:paraId="5B311904" w14:textId="77777777" w:rsidR="007A4BC4" w:rsidRPr="00BE4AEB" w:rsidRDefault="007A4BC4" w:rsidP="007A4BC4">
      <w:pPr>
        <w:pStyle w:val="H4Body"/>
      </w:pPr>
      <w:r>
        <w:t>No path variables need to be specified.</w:t>
      </w:r>
    </w:p>
    <w:p w14:paraId="059991BD" w14:textId="77777777" w:rsidR="007A4BC4" w:rsidRDefault="007A4BC4" w:rsidP="00AD0964">
      <w:pPr>
        <w:pStyle w:val="Heading4"/>
        <w:numPr>
          <w:ilvl w:val="3"/>
          <w:numId w:val="6"/>
        </w:numPr>
      </w:pPr>
      <w:r>
        <w:t>Request Body</w:t>
      </w:r>
    </w:p>
    <w:p w14:paraId="6F78A69F" w14:textId="77777777" w:rsidR="007A4BC4" w:rsidRPr="00A45224" w:rsidRDefault="007A4BC4" w:rsidP="007A4BC4">
      <w:pPr>
        <w:pStyle w:val="H4Body"/>
      </w:pPr>
      <w:r>
        <w:t>JSON</w:t>
      </w:r>
    </w:p>
    <w:p w14:paraId="029D0CFD" w14:textId="77777777" w:rsidR="007A4BC4" w:rsidRDefault="007A4BC4" w:rsidP="007A4BC4">
      <w:pPr>
        <w:pStyle w:val="H4Body"/>
        <w:rPr>
          <w:b/>
        </w:rPr>
      </w:pPr>
      <w:r w:rsidRPr="00123737">
        <w:rPr>
          <w:b/>
        </w:rPr>
        <w:t>Data Format Details</w:t>
      </w:r>
    </w:p>
    <w:tbl>
      <w:tblPr>
        <w:tblStyle w:val="TableGrid"/>
        <w:tblW w:w="4605" w:type="pct"/>
        <w:tblInd w:w="1188" w:type="dxa"/>
        <w:tblLayout w:type="fixed"/>
        <w:tblLook w:val="04A0" w:firstRow="1" w:lastRow="0" w:firstColumn="1" w:lastColumn="0" w:noHBand="0" w:noVBand="1"/>
      </w:tblPr>
      <w:tblGrid>
        <w:gridCol w:w="2073"/>
        <w:gridCol w:w="996"/>
        <w:gridCol w:w="1079"/>
        <w:gridCol w:w="1169"/>
        <w:gridCol w:w="2072"/>
        <w:gridCol w:w="1430"/>
      </w:tblGrid>
      <w:tr w:rsidR="007A4BC4" w:rsidRPr="000B1ADA" w14:paraId="6DA113A2" w14:textId="77777777" w:rsidTr="00C278AB">
        <w:trPr>
          <w:trHeight w:val="620"/>
        </w:trPr>
        <w:tc>
          <w:tcPr>
            <w:tcW w:w="1175" w:type="pct"/>
            <w:shd w:val="clear" w:color="auto" w:fill="F2F2F2" w:themeFill="background1" w:themeFillShade="F2"/>
          </w:tcPr>
          <w:p w14:paraId="5E07F6B0" w14:textId="77777777" w:rsidR="007A4BC4" w:rsidRPr="000B1ADA" w:rsidRDefault="007A4BC4" w:rsidP="00665E77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14:paraId="728FA14B" w14:textId="77777777" w:rsidR="007A4BC4" w:rsidRPr="000B1ADA" w:rsidRDefault="007A4BC4" w:rsidP="00665E7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12" w:type="pct"/>
            <w:shd w:val="clear" w:color="auto" w:fill="F2F2F2" w:themeFill="background1" w:themeFillShade="F2"/>
          </w:tcPr>
          <w:p w14:paraId="0B2BA58C" w14:textId="77777777" w:rsidR="007A4BC4" w:rsidRDefault="007A4BC4" w:rsidP="00665E77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663" w:type="pct"/>
            <w:shd w:val="clear" w:color="auto" w:fill="F2F2F2" w:themeFill="background1" w:themeFillShade="F2"/>
          </w:tcPr>
          <w:p w14:paraId="247AA388" w14:textId="77777777" w:rsidR="007A4BC4" w:rsidRDefault="007A4BC4" w:rsidP="00665E77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1175" w:type="pct"/>
            <w:shd w:val="clear" w:color="auto" w:fill="F2F2F2" w:themeFill="background1" w:themeFillShade="F2"/>
          </w:tcPr>
          <w:p w14:paraId="0FE070AD" w14:textId="77777777" w:rsidR="007A4BC4" w:rsidRDefault="007A4BC4" w:rsidP="00665E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2" w:type="pct"/>
            <w:shd w:val="clear" w:color="auto" w:fill="F2F2F2" w:themeFill="background1" w:themeFillShade="F2"/>
          </w:tcPr>
          <w:p w14:paraId="304F4F47" w14:textId="77777777" w:rsidR="007A4BC4" w:rsidRDefault="007A4BC4" w:rsidP="00665E77">
            <w:pPr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7A4BC4" w:rsidRPr="000B1ADA" w14:paraId="28DF0270" w14:textId="77777777" w:rsidTr="00C278AB">
        <w:tc>
          <w:tcPr>
            <w:tcW w:w="1175" w:type="pct"/>
            <w:vAlign w:val="center"/>
          </w:tcPr>
          <w:p w14:paraId="577B1A92" w14:textId="77777777" w:rsidR="007A4BC4" w:rsidRPr="000B1ADA" w:rsidRDefault="007A4BC4" w:rsidP="00665E77">
            <w:r>
              <w:t>xid</w:t>
            </w:r>
          </w:p>
        </w:tc>
        <w:tc>
          <w:tcPr>
            <w:tcW w:w="564" w:type="pct"/>
            <w:vAlign w:val="center"/>
          </w:tcPr>
          <w:p w14:paraId="28B74276" w14:textId="77777777" w:rsidR="007A4BC4" w:rsidRPr="000B1ADA" w:rsidRDefault="007A4BC4" w:rsidP="00665E77">
            <w:r>
              <w:t>String</w:t>
            </w:r>
          </w:p>
        </w:tc>
        <w:tc>
          <w:tcPr>
            <w:tcW w:w="612" w:type="pct"/>
            <w:vAlign w:val="center"/>
          </w:tcPr>
          <w:p w14:paraId="197D602B" w14:textId="77777777" w:rsidR="007A4BC4" w:rsidRDefault="007A4BC4" w:rsidP="00665E77">
            <w:pPr>
              <w:jc w:val="center"/>
            </w:pPr>
          </w:p>
        </w:tc>
        <w:tc>
          <w:tcPr>
            <w:tcW w:w="663" w:type="pct"/>
            <w:vAlign w:val="center"/>
          </w:tcPr>
          <w:p w14:paraId="79DF070B" w14:textId="77777777" w:rsidR="007A4BC4" w:rsidRDefault="007A4BC4" w:rsidP="00665E77"/>
        </w:tc>
        <w:tc>
          <w:tcPr>
            <w:tcW w:w="1175" w:type="pct"/>
          </w:tcPr>
          <w:p w14:paraId="7C1E1E63" w14:textId="77777777" w:rsidR="007A4BC4" w:rsidRDefault="007A4BC4" w:rsidP="00665E77">
            <w:r>
              <w:t>XID of the guest</w:t>
            </w:r>
          </w:p>
        </w:tc>
        <w:tc>
          <w:tcPr>
            <w:tcW w:w="812" w:type="pct"/>
            <w:vAlign w:val="center"/>
          </w:tcPr>
          <w:p w14:paraId="2A80C3A9" w14:textId="77777777" w:rsidR="007A4BC4" w:rsidRDefault="007A4BC4" w:rsidP="00665E77">
            <w:pPr>
              <w:jc w:val="center"/>
            </w:pPr>
            <w:r>
              <w:t>Y</w:t>
            </w:r>
          </w:p>
        </w:tc>
      </w:tr>
      <w:tr w:rsidR="007A4BC4" w:rsidRPr="000B1ADA" w14:paraId="3711D42D" w14:textId="77777777" w:rsidTr="00C278AB">
        <w:tc>
          <w:tcPr>
            <w:tcW w:w="1175" w:type="pct"/>
            <w:vAlign w:val="center"/>
          </w:tcPr>
          <w:p w14:paraId="0E6D4693" w14:textId="77777777" w:rsidR="007A4BC4" w:rsidRDefault="007A4BC4" w:rsidP="00665E77">
            <w:r>
              <w:t>celebrationId</w:t>
            </w:r>
          </w:p>
        </w:tc>
        <w:tc>
          <w:tcPr>
            <w:tcW w:w="564" w:type="pct"/>
            <w:vAlign w:val="center"/>
          </w:tcPr>
          <w:p w14:paraId="11393E9C" w14:textId="77777777" w:rsidR="007A4BC4" w:rsidRDefault="007A4BC4" w:rsidP="00665E77">
            <w:r>
              <w:t>int</w:t>
            </w:r>
          </w:p>
        </w:tc>
        <w:tc>
          <w:tcPr>
            <w:tcW w:w="612" w:type="pct"/>
            <w:vAlign w:val="center"/>
          </w:tcPr>
          <w:p w14:paraId="5C23ABE7" w14:textId="77777777" w:rsidR="007A4BC4" w:rsidRDefault="007A4BC4" w:rsidP="00665E77">
            <w:pPr>
              <w:jc w:val="center"/>
            </w:pPr>
          </w:p>
        </w:tc>
        <w:tc>
          <w:tcPr>
            <w:tcW w:w="663" w:type="pct"/>
            <w:vAlign w:val="center"/>
          </w:tcPr>
          <w:p w14:paraId="5F86B6D3" w14:textId="77777777" w:rsidR="007A4BC4" w:rsidRDefault="007A4BC4" w:rsidP="00665E77"/>
        </w:tc>
        <w:tc>
          <w:tcPr>
            <w:tcW w:w="1175" w:type="pct"/>
          </w:tcPr>
          <w:p w14:paraId="4E20AACC" w14:textId="77777777" w:rsidR="007A4BC4" w:rsidRDefault="007A4BC4" w:rsidP="00665E77">
            <w:r>
              <w:t>ID of the celebration</w:t>
            </w:r>
          </w:p>
        </w:tc>
        <w:tc>
          <w:tcPr>
            <w:tcW w:w="812" w:type="pct"/>
            <w:vAlign w:val="center"/>
          </w:tcPr>
          <w:p w14:paraId="56452E66" w14:textId="77777777" w:rsidR="007A4BC4" w:rsidRDefault="007A4BC4" w:rsidP="00665E77">
            <w:pPr>
              <w:jc w:val="center"/>
            </w:pPr>
            <w:r>
              <w:t>Y</w:t>
            </w:r>
          </w:p>
        </w:tc>
      </w:tr>
    </w:tbl>
    <w:p w14:paraId="4305D741" w14:textId="77777777" w:rsidR="007A4BC4" w:rsidRDefault="007A4BC4" w:rsidP="00AD0964">
      <w:pPr>
        <w:pStyle w:val="Heading3"/>
        <w:numPr>
          <w:ilvl w:val="2"/>
          <w:numId w:val="17"/>
        </w:numPr>
      </w:pPr>
      <w:bookmarkStart w:id="102" w:name="_Toc365371380"/>
      <w:r>
        <w:t>Response</w:t>
      </w:r>
      <w:bookmarkEnd w:id="102"/>
    </w:p>
    <w:p w14:paraId="521FC269" w14:textId="77777777" w:rsidR="007A4BC4" w:rsidRDefault="007A4BC4" w:rsidP="007A4BC4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7A4BC4" w:rsidRPr="000B1ADA" w14:paraId="7851130D" w14:textId="77777777" w:rsidTr="00665E77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7722245" w14:textId="77777777" w:rsidR="007A4BC4" w:rsidRPr="000B1ADA" w:rsidRDefault="007A4BC4" w:rsidP="00665E77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609968A9" w14:textId="77777777" w:rsidR="007A4BC4" w:rsidRPr="000B1ADA" w:rsidRDefault="007A4BC4" w:rsidP="00665E77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7A4BC4" w:rsidRPr="000B1ADA" w14:paraId="0071967A" w14:textId="77777777" w:rsidTr="00665E77">
        <w:tc>
          <w:tcPr>
            <w:tcW w:w="2970" w:type="dxa"/>
            <w:vAlign w:val="center"/>
          </w:tcPr>
          <w:p w14:paraId="5954DCFF" w14:textId="77777777" w:rsidR="007A4BC4" w:rsidRPr="000B1ADA" w:rsidRDefault="007A4BC4" w:rsidP="00665E77">
            <w:r>
              <w:t>200 OK</w:t>
            </w:r>
          </w:p>
        </w:tc>
        <w:tc>
          <w:tcPr>
            <w:tcW w:w="5886" w:type="dxa"/>
            <w:vAlign w:val="center"/>
          </w:tcPr>
          <w:p w14:paraId="27AF0578" w14:textId="77777777" w:rsidR="007A4BC4" w:rsidRPr="000B1ADA" w:rsidRDefault="007A4BC4" w:rsidP="00665E77">
            <w:r>
              <w:t>The request was processed successfully</w:t>
            </w:r>
            <w:r w:rsidRPr="000B1ADA">
              <w:t>.</w:t>
            </w:r>
          </w:p>
        </w:tc>
      </w:tr>
      <w:tr w:rsidR="007A4BC4" w:rsidRPr="000B1ADA" w14:paraId="456A8415" w14:textId="77777777" w:rsidTr="00665E77">
        <w:tc>
          <w:tcPr>
            <w:tcW w:w="2970" w:type="dxa"/>
            <w:vAlign w:val="center"/>
          </w:tcPr>
          <w:p w14:paraId="20A67D8B" w14:textId="77777777" w:rsidR="007A4BC4" w:rsidRDefault="007A4BC4" w:rsidP="00665E77">
            <w:r>
              <w:t>400 Bad Request</w:t>
            </w:r>
          </w:p>
        </w:tc>
        <w:tc>
          <w:tcPr>
            <w:tcW w:w="5886" w:type="dxa"/>
            <w:vAlign w:val="center"/>
          </w:tcPr>
          <w:p w14:paraId="2E2B1251" w14:textId="77777777" w:rsidR="007A4BC4" w:rsidRDefault="007A4BC4" w:rsidP="00665E77">
            <w:r w:rsidRPr="00366586">
              <w:t>This service was provided invalid input.</w:t>
            </w:r>
          </w:p>
        </w:tc>
      </w:tr>
      <w:tr w:rsidR="007A4BC4" w:rsidRPr="000B1ADA" w14:paraId="4BCE3F60" w14:textId="77777777" w:rsidTr="00665E77">
        <w:tc>
          <w:tcPr>
            <w:tcW w:w="2970" w:type="dxa"/>
            <w:vAlign w:val="center"/>
          </w:tcPr>
          <w:p w14:paraId="2259E2E0" w14:textId="77777777" w:rsidR="007A4BC4" w:rsidRPr="000B1ADA" w:rsidRDefault="007A4BC4" w:rsidP="00665E77">
            <w:r>
              <w:t>404 Not Found</w:t>
            </w:r>
          </w:p>
        </w:tc>
        <w:tc>
          <w:tcPr>
            <w:tcW w:w="5886" w:type="dxa"/>
            <w:vAlign w:val="center"/>
          </w:tcPr>
          <w:p w14:paraId="6D6160DF" w14:textId="77777777" w:rsidR="007A4BC4" w:rsidRPr="000B1ADA" w:rsidRDefault="007A4BC4" w:rsidP="00665E77">
            <w:r>
              <w:t>The configuration data could not be found.</w:t>
            </w:r>
          </w:p>
        </w:tc>
      </w:tr>
    </w:tbl>
    <w:p w14:paraId="42622329" w14:textId="77777777" w:rsidR="007A4BC4" w:rsidRDefault="007A4BC4" w:rsidP="007A4BC4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7A4BC4" w:rsidRPr="000B1ADA" w14:paraId="78798738" w14:textId="77777777" w:rsidTr="00665E77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49EBBB34" w14:textId="77777777" w:rsidR="007A4BC4" w:rsidRPr="000B1ADA" w:rsidRDefault="007A4BC4" w:rsidP="00665E77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73799586" w14:textId="77777777" w:rsidR="007A4BC4" w:rsidRPr="000B1ADA" w:rsidRDefault="007A4BC4" w:rsidP="00665E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1A6A3B81" w14:textId="77777777" w:rsidR="007A4BC4" w:rsidRDefault="007A4BC4" w:rsidP="00665E77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7A4BC4" w:rsidRPr="000B1ADA" w14:paraId="72A1EBBB" w14:textId="77777777" w:rsidTr="00665E77">
        <w:tc>
          <w:tcPr>
            <w:tcW w:w="1646" w:type="dxa"/>
            <w:vAlign w:val="center"/>
          </w:tcPr>
          <w:p w14:paraId="69457ADC" w14:textId="77777777" w:rsidR="007A4BC4" w:rsidRPr="000B1ADA" w:rsidRDefault="007A4BC4" w:rsidP="00665E77">
            <w:r>
              <w:t>Content-Type</w:t>
            </w:r>
          </w:p>
        </w:tc>
        <w:tc>
          <w:tcPr>
            <w:tcW w:w="3124" w:type="dxa"/>
            <w:vAlign w:val="center"/>
          </w:tcPr>
          <w:p w14:paraId="29872C28" w14:textId="77777777" w:rsidR="007A4BC4" w:rsidRPr="000B1ADA" w:rsidRDefault="007A4BC4" w:rsidP="00665E77">
            <w:r>
              <w:t>The response content type</w:t>
            </w:r>
          </w:p>
        </w:tc>
        <w:tc>
          <w:tcPr>
            <w:tcW w:w="4050" w:type="dxa"/>
          </w:tcPr>
          <w:p w14:paraId="41B5B307" w14:textId="77777777" w:rsidR="007A4BC4" w:rsidRDefault="007A4BC4" w:rsidP="00665E77">
            <w:r>
              <w:t>application/json;charset=utf-8</w:t>
            </w:r>
          </w:p>
        </w:tc>
      </w:tr>
    </w:tbl>
    <w:p w14:paraId="48DD5D1E" w14:textId="77777777" w:rsidR="007A4BC4" w:rsidRDefault="007A4BC4" w:rsidP="007A4BC4">
      <w:pPr>
        <w:pStyle w:val="Heading4"/>
      </w:pPr>
      <w:r>
        <w:t>Response Body</w:t>
      </w:r>
    </w:p>
    <w:p w14:paraId="6F4A2F39" w14:textId="77777777" w:rsidR="007A4BC4" w:rsidRPr="0040056A" w:rsidRDefault="007A4BC4" w:rsidP="007A4BC4">
      <w:pPr>
        <w:pStyle w:val="H2Body"/>
        <w:ind w:left="1170"/>
      </w:pPr>
      <w:r>
        <w:t>The response body for this service will be empty.</w:t>
      </w:r>
    </w:p>
    <w:p w14:paraId="4CE7356A" w14:textId="5341A190" w:rsidR="00CE1C02" w:rsidRDefault="00AD0542" w:rsidP="004E727D">
      <w:pPr>
        <w:pStyle w:val="Heading1"/>
      </w:pPr>
      <w:bookmarkStart w:id="103" w:name="_Toc365371381"/>
      <w:r>
        <w:t>Guest Acquisition</w:t>
      </w:r>
      <w:bookmarkEnd w:id="103"/>
    </w:p>
    <w:p w14:paraId="23474695" w14:textId="7025EBEA" w:rsidR="004C7AF7" w:rsidRDefault="00AD0542" w:rsidP="00AD331E">
      <w:pPr>
        <w:pStyle w:val="H2Body"/>
      </w:pPr>
      <w:r>
        <w:t xml:space="preserve">The guest acquisition API returns data about how the guest data in IDMS was acquired, i.e. the source system guest Id and xBMS request ID. </w:t>
      </w:r>
      <w:r w:rsidR="004C7AF7">
        <w:t>The data stored can be used to track whether or not the data in IDMS matches data from xBMS/xEDC.</w:t>
      </w:r>
    </w:p>
    <w:p w14:paraId="536D0B4C" w14:textId="2DAD4112" w:rsidR="004E727D" w:rsidRDefault="004E727D" w:rsidP="004E727D">
      <w:pPr>
        <w:pStyle w:val="Heading2"/>
      </w:pPr>
      <w:bookmarkStart w:id="104" w:name="_Toc365371382"/>
      <w:r>
        <w:t>Provide Guest Acquisition Details</w:t>
      </w:r>
      <w:bookmarkEnd w:id="104"/>
    </w:p>
    <w:p w14:paraId="6AA61D3D" w14:textId="0A0DD61F" w:rsidR="004E727D" w:rsidRPr="004E727D" w:rsidRDefault="004E727D" w:rsidP="004E727D">
      <w:pPr>
        <w:pStyle w:val="H2Body"/>
      </w:pPr>
      <w:r>
        <w:t>This API will provide the detailed information about how a quest was acquired. Either the xBand request id, guest id type/guest id, or acquisition id type/acquisition id can be used to find information about guest acquisition. The guest id type/guest id key value pair will return a list with a single item. The other two options will return one or more items in the list.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68"/>
        <w:gridCol w:w="5742"/>
      </w:tblGrid>
      <w:tr w:rsidR="004C7AF7" w14:paraId="08ACED34" w14:textId="77777777" w:rsidTr="00D77AF9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0AE3CF71" w14:textId="20BBAB2A" w:rsidR="004C7AF7" w:rsidRPr="004C7AF7" w:rsidRDefault="004C7AF7" w:rsidP="004C7AF7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742" w:type="dxa"/>
            <w:vAlign w:val="center"/>
          </w:tcPr>
          <w:p w14:paraId="6099D5D3" w14:textId="077BD069" w:rsidR="004C7AF7" w:rsidRDefault="00946167" w:rsidP="00797DBC">
            <w:pPr>
              <w:pStyle w:val="H2Body"/>
              <w:ind w:left="0"/>
            </w:pPr>
            <w:r>
              <w:t xml:space="preserve">/v2/guest-acquisition </w:t>
            </w:r>
          </w:p>
        </w:tc>
      </w:tr>
      <w:tr w:rsidR="004C7AF7" w14:paraId="19B85064" w14:textId="77777777" w:rsidTr="00D77AF9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6D14866E" w14:textId="5AA22440" w:rsidR="004C7AF7" w:rsidRPr="004C7AF7" w:rsidRDefault="004C7AF7" w:rsidP="004C7AF7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742" w:type="dxa"/>
            <w:vAlign w:val="center"/>
          </w:tcPr>
          <w:p w14:paraId="4776200C" w14:textId="5489FD0B" w:rsidR="004C7AF7" w:rsidRDefault="004C7AF7" w:rsidP="004C7AF7">
            <w:pPr>
              <w:pStyle w:val="H2Body"/>
              <w:ind w:left="0"/>
            </w:pPr>
            <w:r>
              <w:t>GET</w:t>
            </w:r>
          </w:p>
        </w:tc>
      </w:tr>
      <w:tr w:rsidR="004C7AF7" w14:paraId="4E320E2C" w14:textId="77777777" w:rsidTr="00D77AF9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4EF0D29C" w14:textId="0443ADFA" w:rsidR="004C7AF7" w:rsidRPr="004C7AF7" w:rsidRDefault="004C7AF7" w:rsidP="004C7AF7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742" w:type="dxa"/>
            <w:vAlign w:val="center"/>
          </w:tcPr>
          <w:p w14:paraId="07CC930D" w14:textId="4CBD6623" w:rsidR="004C7AF7" w:rsidRDefault="004C7AF7" w:rsidP="004C7AF7">
            <w:pPr>
              <w:pStyle w:val="H2Body"/>
              <w:ind w:left="0"/>
            </w:pPr>
            <w:r>
              <w:t>JSON</w:t>
            </w:r>
          </w:p>
        </w:tc>
      </w:tr>
      <w:tr w:rsidR="004C7AF7" w14:paraId="67606861" w14:textId="77777777" w:rsidTr="00D77AF9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71568D84" w14:textId="3375F1EA" w:rsidR="004C7AF7" w:rsidRPr="004C7AF7" w:rsidRDefault="004C7AF7" w:rsidP="004C7AF7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742" w:type="dxa"/>
            <w:vAlign w:val="center"/>
          </w:tcPr>
          <w:p w14:paraId="207FF17F" w14:textId="70F6D228" w:rsidR="004C7AF7" w:rsidRDefault="004C7AF7" w:rsidP="004C7AF7">
            <w:pPr>
              <w:pStyle w:val="H2Body"/>
              <w:ind w:left="0"/>
            </w:pPr>
            <w:r>
              <w:t>false</w:t>
            </w:r>
          </w:p>
        </w:tc>
      </w:tr>
      <w:tr w:rsidR="004C7AF7" w14:paraId="3F9524B7" w14:textId="77777777" w:rsidTr="00D77AF9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789149DF" w14:textId="4ECE6A49" w:rsidR="004C7AF7" w:rsidRPr="004C7AF7" w:rsidRDefault="004C7AF7" w:rsidP="004C7AF7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742" w:type="dxa"/>
            <w:vAlign w:val="center"/>
          </w:tcPr>
          <w:p w14:paraId="78CBDAC8" w14:textId="59FA38AA" w:rsidR="004C7AF7" w:rsidRDefault="004C7AF7" w:rsidP="004C7AF7">
            <w:pPr>
              <w:pStyle w:val="H2Body"/>
              <w:ind w:left="0"/>
            </w:pPr>
            <w:r>
              <w:t>false</w:t>
            </w:r>
          </w:p>
        </w:tc>
      </w:tr>
    </w:tbl>
    <w:p w14:paraId="1FDBD7F5" w14:textId="77777777" w:rsidR="00AD0542" w:rsidRDefault="00AD0542" w:rsidP="004C7AF7">
      <w:pPr>
        <w:pStyle w:val="H2Body"/>
      </w:pPr>
    </w:p>
    <w:p w14:paraId="105F7F54" w14:textId="0937E8DC" w:rsidR="004C7AF7" w:rsidRDefault="00946167" w:rsidP="004C7AF7">
      <w:pPr>
        <w:pStyle w:val="Heading3"/>
      </w:pPr>
      <w:bookmarkStart w:id="105" w:name="_Toc365371383"/>
      <w:r>
        <w:t>Request</w:t>
      </w:r>
      <w:bookmarkEnd w:id="105"/>
    </w:p>
    <w:p w14:paraId="302D62FD" w14:textId="583B3EBA" w:rsidR="00946167" w:rsidRPr="00946167" w:rsidRDefault="00946167" w:rsidP="00946167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946167" w14:paraId="5B9E8F5D" w14:textId="77777777" w:rsidTr="00946167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4C695168" w14:textId="7E83C038" w:rsidR="00946167" w:rsidRPr="00946167" w:rsidRDefault="00946167" w:rsidP="00946167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7F64DDD1" w14:textId="1F721B08" w:rsidR="00946167" w:rsidRPr="00946167" w:rsidRDefault="00946167" w:rsidP="00946167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946167" w14:paraId="486AAF57" w14:textId="77777777" w:rsidTr="00946167">
        <w:tc>
          <w:tcPr>
            <w:tcW w:w="4457" w:type="dxa"/>
            <w:vAlign w:val="center"/>
          </w:tcPr>
          <w:p w14:paraId="6CEEC71D" w14:textId="2C7D88BC" w:rsidR="00946167" w:rsidRDefault="00946167" w:rsidP="00946167">
            <w:pPr>
              <w:pStyle w:val="H3Body"/>
              <w:ind w:left="0"/>
            </w:pPr>
            <w:r w:rsidRPr="00946167">
              <w:t>xbandRequestId</w:t>
            </w:r>
          </w:p>
        </w:tc>
        <w:tc>
          <w:tcPr>
            <w:tcW w:w="4399" w:type="dxa"/>
            <w:vAlign w:val="center"/>
          </w:tcPr>
          <w:p w14:paraId="1F5985B2" w14:textId="270C6609" w:rsidR="00946167" w:rsidRDefault="00946167" w:rsidP="00946167">
            <w:pPr>
              <w:pStyle w:val="H3Body"/>
              <w:ind w:left="0"/>
            </w:pPr>
            <w:r>
              <w:t>The id of the request to be retrieved.</w:t>
            </w:r>
          </w:p>
        </w:tc>
      </w:tr>
      <w:tr w:rsidR="00946167" w14:paraId="7C2B4C6F" w14:textId="77777777" w:rsidTr="00946167">
        <w:tc>
          <w:tcPr>
            <w:tcW w:w="4457" w:type="dxa"/>
            <w:vAlign w:val="center"/>
          </w:tcPr>
          <w:p w14:paraId="3FD586DB" w14:textId="1212FADD" w:rsidR="00946167" w:rsidRDefault="00946167" w:rsidP="00946167">
            <w:pPr>
              <w:pStyle w:val="H3Body"/>
              <w:ind w:left="0"/>
            </w:pPr>
            <w:r>
              <w:t>guestIdType</w:t>
            </w:r>
          </w:p>
        </w:tc>
        <w:tc>
          <w:tcPr>
            <w:tcW w:w="4399" w:type="dxa"/>
            <w:vAlign w:val="center"/>
          </w:tcPr>
          <w:p w14:paraId="7DA348C3" w14:textId="7D2E9A77" w:rsidR="00946167" w:rsidRDefault="00946167" w:rsidP="00946167">
            <w:pPr>
              <w:pStyle w:val="H3Body"/>
              <w:ind w:left="0"/>
            </w:pPr>
            <w:r>
              <w:t>The type of id used to create the guest.</w:t>
            </w:r>
          </w:p>
        </w:tc>
      </w:tr>
      <w:tr w:rsidR="00946167" w14:paraId="1BF070ED" w14:textId="77777777" w:rsidTr="00946167">
        <w:tc>
          <w:tcPr>
            <w:tcW w:w="4457" w:type="dxa"/>
            <w:vAlign w:val="center"/>
          </w:tcPr>
          <w:p w14:paraId="2420383C" w14:textId="3CCEAD15" w:rsidR="00946167" w:rsidRDefault="00946167" w:rsidP="00946167">
            <w:pPr>
              <w:pStyle w:val="H3Body"/>
              <w:ind w:left="0"/>
            </w:pPr>
            <w:r>
              <w:t>guestIdValue</w:t>
            </w:r>
          </w:p>
        </w:tc>
        <w:tc>
          <w:tcPr>
            <w:tcW w:w="4399" w:type="dxa"/>
            <w:vAlign w:val="center"/>
          </w:tcPr>
          <w:p w14:paraId="031A1DA8" w14:textId="5FD2D7CB" w:rsidR="00946167" w:rsidRDefault="00946167" w:rsidP="00946167">
            <w:pPr>
              <w:pStyle w:val="H3Body"/>
              <w:ind w:left="0"/>
            </w:pPr>
            <w:r>
              <w:t>The guest Id.</w:t>
            </w:r>
          </w:p>
        </w:tc>
      </w:tr>
      <w:tr w:rsidR="00946167" w14:paraId="0C685797" w14:textId="77777777" w:rsidTr="00946167">
        <w:tc>
          <w:tcPr>
            <w:tcW w:w="4457" w:type="dxa"/>
            <w:vAlign w:val="center"/>
          </w:tcPr>
          <w:p w14:paraId="72290518" w14:textId="36AD666E" w:rsidR="00946167" w:rsidRDefault="00946167" w:rsidP="00946167">
            <w:pPr>
              <w:pStyle w:val="H3Body"/>
              <w:ind w:left="0"/>
            </w:pPr>
            <w:r>
              <w:t>acquisitionIdType</w:t>
            </w:r>
          </w:p>
        </w:tc>
        <w:tc>
          <w:tcPr>
            <w:tcW w:w="4399" w:type="dxa"/>
            <w:vAlign w:val="center"/>
          </w:tcPr>
          <w:p w14:paraId="2AB56820" w14:textId="353F6214" w:rsidR="00946167" w:rsidRDefault="00946167" w:rsidP="00946167">
            <w:pPr>
              <w:pStyle w:val="H3Body"/>
              <w:ind w:left="0"/>
            </w:pPr>
            <w:r>
              <w:t>The type of id used to acquire the guest.</w:t>
            </w:r>
          </w:p>
        </w:tc>
      </w:tr>
      <w:tr w:rsidR="00946167" w14:paraId="33C5DBB8" w14:textId="77777777" w:rsidTr="00946167">
        <w:tc>
          <w:tcPr>
            <w:tcW w:w="4457" w:type="dxa"/>
            <w:vAlign w:val="center"/>
          </w:tcPr>
          <w:p w14:paraId="19F4E5AB" w14:textId="5BA2641E" w:rsidR="00946167" w:rsidRDefault="00946167" w:rsidP="00946167">
            <w:pPr>
              <w:pStyle w:val="H3Body"/>
              <w:ind w:left="0"/>
            </w:pPr>
            <w:r>
              <w:t>acquisitionId</w:t>
            </w:r>
          </w:p>
        </w:tc>
        <w:tc>
          <w:tcPr>
            <w:tcW w:w="4399" w:type="dxa"/>
            <w:vAlign w:val="center"/>
          </w:tcPr>
          <w:p w14:paraId="631B923B" w14:textId="45F702A6" w:rsidR="00946167" w:rsidRDefault="00946167" w:rsidP="00946167">
            <w:pPr>
              <w:pStyle w:val="H3Body"/>
              <w:ind w:left="0"/>
            </w:pPr>
            <w:r>
              <w:t>The acquisition Id.</w:t>
            </w:r>
          </w:p>
        </w:tc>
      </w:tr>
    </w:tbl>
    <w:p w14:paraId="32FD749C" w14:textId="77777777" w:rsidR="00946167" w:rsidRDefault="00946167" w:rsidP="00946167">
      <w:pPr>
        <w:pStyle w:val="H3Body"/>
      </w:pPr>
    </w:p>
    <w:p w14:paraId="29481F11" w14:textId="2E7DC011" w:rsidR="00852FEC" w:rsidRDefault="00852FEC" w:rsidP="00852FEC">
      <w:pPr>
        <w:pStyle w:val="H4Body"/>
      </w:pPr>
      <w:r>
        <w:t>guestIdType and guestIdValue must be specified together</w:t>
      </w:r>
      <w:r>
        <w:br/>
        <w:t>acquisitionIdType and acqusitionId must be specified together</w:t>
      </w:r>
      <w:r>
        <w:br/>
        <w:t>xbandRequestId must be specified individually.</w:t>
      </w:r>
    </w:p>
    <w:p w14:paraId="606A5C7A" w14:textId="2C072F4F" w:rsidR="00946167" w:rsidRDefault="00946167" w:rsidP="00946167">
      <w:pPr>
        <w:pStyle w:val="Heading4"/>
      </w:pPr>
      <w:r>
        <w:t>Request Body</w:t>
      </w:r>
    </w:p>
    <w:p w14:paraId="7690F660" w14:textId="5ABB9ED3" w:rsidR="00946167" w:rsidRDefault="00946167" w:rsidP="00946167">
      <w:pPr>
        <w:pStyle w:val="H4Body"/>
      </w:pPr>
      <w:r>
        <w:t>The request body for this service will be empty.</w:t>
      </w:r>
    </w:p>
    <w:p w14:paraId="40ECE28A" w14:textId="37F52EF9" w:rsidR="00946167" w:rsidRDefault="00946167" w:rsidP="00946167">
      <w:pPr>
        <w:pStyle w:val="Heading3"/>
      </w:pPr>
      <w:bookmarkStart w:id="106" w:name="_Toc365371384"/>
      <w:r>
        <w:t>Response</w:t>
      </w:r>
      <w:bookmarkEnd w:id="106"/>
    </w:p>
    <w:p w14:paraId="6AC8E48F" w14:textId="15439670" w:rsidR="00946167" w:rsidRDefault="000B1ADA" w:rsidP="00946167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0B1ADA" w:rsidRPr="000B1ADA" w14:paraId="319A0448" w14:textId="77777777" w:rsidTr="000B1ADA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62F95027" w14:textId="6269C9FB" w:rsidR="000B1ADA" w:rsidRPr="000B1ADA" w:rsidRDefault="000B1ADA" w:rsidP="000B1ADA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1184E035" w14:textId="77777777" w:rsidR="000B1ADA" w:rsidRPr="000B1ADA" w:rsidRDefault="000B1ADA" w:rsidP="000B1ADA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0B1ADA" w:rsidRPr="000B1ADA" w14:paraId="38388A1D" w14:textId="77777777" w:rsidTr="000B1ADA">
        <w:tc>
          <w:tcPr>
            <w:tcW w:w="2970" w:type="dxa"/>
            <w:vAlign w:val="center"/>
          </w:tcPr>
          <w:p w14:paraId="7CA30C61" w14:textId="57D65275" w:rsidR="000B1ADA" w:rsidRPr="000B1ADA" w:rsidRDefault="000B1ADA" w:rsidP="000B1ADA">
            <w:r>
              <w:t>200</w:t>
            </w:r>
          </w:p>
        </w:tc>
        <w:tc>
          <w:tcPr>
            <w:tcW w:w="5886" w:type="dxa"/>
            <w:vAlign w:val="center"/>
          </w:tcPr>
          <w:p w14:paraId="161ED75B" w14:textId="58BF0F49" w:rsidR="000B1ADA" w:rsidRPr="000B1ADA" w:rsidRDefault="000B1ADA" w:rsidP="000B1ADA">
            <w:r>
              <w:t>The request was processed successfully</w:t>
            </w:r>
            <w:r w:rsidRPr="000B1ADA">
              <w:t>.</w:t>
            </w:r>
          </w:p>
        </w:tc>
      </w:tr>
      <w:tr w:rsidR="000B1ADA" w:rsidRPr="000B1ADA" w14:paraId="41AC3DDC" w14:textId="77777777" w:rsidTr="000B1ADA">
        <w:tc>
          <w:tcPr>
            <w:tcW w:w="2970" w:type="dxa"/>
            <w:vAlign w:val="center"/>
          </w:tcPr>
          <w:p w14:paraId="6C173C05" w14:textId="06134C81" w:rsidR="000B1ADA" w:rsidRPr="000B1ADA" w:rsidRDefault="000B1ADA" w:rsidP="000B1ADA">
            <w:r>
              <w:t>404 Not Found</w:t>
            </w:r>
          </w:p>
        </w:tc>
        <w:tc>
          <w:tcPr>
            <w:tcW w:w="5886" w:type="dxa"/>
            <w:vAlign w:val="center"/>
          </w:tcPr>
          <w:p w14:paraId="52668294" w14:textId="03345664" w:rsidR="000B1ADA" w:rsidRPr="000B1ADA" w:rsidRDefault="00166170" w:rsidP="000B1ADA">
            <w:r>
              <w:t>The guest acquisition data was not found.</w:t>
            </w:r>
          </w:p>
        </w:tc>
      </w:tr>
      <w:tr w:rsidR="000B1ADA" w:rsidRPr="000B1ADA" w14:paraId="63A4F17D" w14:textId="77777777" w:rsidTr="000B1ADA">
        <w:tc>
          <w:tcPr>
            <w:tcW w:w="2970" w:type="dxa"/>
            <w:vAlign w:val="center"/>
          </w:tcPr>
          <w:p w14:paraId="07CDEF73" w14:textId="578530D5" w:rsidR="000B1ADA" w:rsidRPr="000B1ADA" w:rsidRDefault="000B1ADA" w:rsidP="000B1ADA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0267D00B" w14:textId="7ED831A3" w:rsidR="000B1ADA" w:rsidRPr="000B1ADA" w:rsidRDefault="000B1ADA" w:rsidP="000B1ADA">
            <w:r>
              <w:t>The server raised an uncaught exception.</w:t>
            </w:r>
          </w:p>
        </w:tc>
      </w:tr>
    </w:tbl>
    <w:p w14:paraId="43A66BC5" w14:textId="77777777" w:rsidR="000B1ADA" w:rsidRDefault="000B1ADA" w:rsidP="000B1ADA">
      <w:pPr>
        <w:pStyle w:val="H4Body"/>
      </w:pPr>
    </w:p>
    <w:p w14:paraId="46F5383F" w14:textId="487B9071" w:rsidR="000B1ADA" w:rsidRDefault="000B1ADA" w:rsidP="000B1ADA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BC2697" w:rsidRPr="000B1ADA" w14:paraId="52D3DA5D" w14:textId="36CE3056" w:rsidTr="00BC2697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623E541D" w14:textId="1960A511" w:rsidR="00BC2697" w:rsidRPr="000B1ADA" w:rsidRDefault="00BC2697" w:rsidP="00AD331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0C2DC464" w14:textId="1523C3B0" w:rsidR="00BC2697" w:rsidRPr="000B1ADA" w:rsidRDefault="00BC2697" w:rsidP="00AD331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1F212CEF" w14:textId="6AD4EB86" w:rsidR="00BC2697" w:rsidRDefault="00BC2697" w:rsidP="00AD331E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BC2697" w:rsidRPr="000B1ADA" w14:paraId="49842513" w14:textId="56C5908F" w:rsidTr="00BC2697">
        <w:tc>
          <w:tcPr>
            <w:tcW w:w="1646" w:type="dxa"/>
            <w:vAlign w:val="center"/>
          </w:tcPr>
          <w:p w14:paraId="246CF7CE" w14:textId="45890556" w:rsidR="00BC2697" w:rsidRPr="000B1ADA" w:rsidRDefault="00BC2697" w:rsidP="00AD331E">
            <w:r>
              <w:t>Content-Type</w:t>
            </w:r>
          </w:p>
        </w:tc>
        <w:tc>
          <w:tcPr>
            <w:tcW w:w="3124" w:type="dxa"/>
            <w:vAlign w:val="center"/>
          </w:tcPr>
          <w:p w14:paraId="036B6165" w14:textId="3C778D8A" w:rsidR="00BC2697" w:rsidRPr="000B1ADA" w:rsidRDefault="00BC2697" w:rsidP="00AD331E">
            <w:r>
              <w:t>The response content type</w:t>
            </w:r>
          </w:p>
        </w:tc>
        <w:tc>
          <w:tcPr>
            <w:tcW w:w="4050" w:type="dxa"/>
          </w:tcPr>
          <w:p w14:paraId="74479F94" w14:textId="6F453269" w:rsidR="00BC2697" w:rsidRDefault="00BC2697" w:rsidP="00AD331E">
            <w:r>
              <w:t>application/json;charset=utf-8</w:t>
            </w:r>
          </w:p>
        </w:tc>
      </w:tr>
    </w:tbl>
    <w:p w14:paraId="62BAB6D5" w14:textId="77777777" w:rsidR="000B1ADA" w:rsidRDefault="000B1ADA" w:rsidP="000B1ADA">
      <w:pPr>
        <w:pStyle w:val="H4Body"/>
      </w:pPr>
    </w:p>
    <w:p w14:paraId="79396B68" w14:textId="171D7806" w:rsidR="00BC2697" w:rsidRDefault="00BC2697" w:rsidP="00BC2697">
      <w:pPr>
        <w:pStyle w:val="Heading4"/>
      </w:pPr>
      <w:r>
        <w:t>Response Body</w:t>
      </w:r>
    </w:p>
    <w:p w14:paraId="2ADA633A" w14:textId="60922A63" w:rsidR="00BC2697" w:rsidRDefault="00BC2697" w:rsidP="00BC2697">
      <w:pPr>
        <w:pStyle w:val="H4Body"/>
      </w:pPr>
      <w:r>
        <w:t>JSON</w:t>
      </w:r>
    </w:p>
    <w:p w14:paraId="4D1DD34D" w14:textId="0FB0B1ED" w:rsidR="004E727D" w:rsidRDefault="00BC2697" w:rsidP="004E727D">
      <w:pPr>
        <w:pStyle w:val="H4Body"/>
      </w:pPr>
      <w:r>
        <w:t>Data Format Details</w:t>
      </w:r>
      <w:r w:rsidR="004E727D">
        <w:t xml:space="preserve"> (a list of objects)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BC2697" w:rsidRPr="000B1ADA" w14:paraId="5549FE2B" w14:textId="324DDD8E" w:rsidTr="00D77AF9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5E00ABBD" w14:textId="2D2162DF" w:rsidR="00BC2697" w:rsidRPr="000B1ADA" w:rsidRDefault="00BC2697" w:rsidP="00BC2697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5AC9686C" w14:textId="7CF0EFDA" w:rsidR="00BC2697" w:rsidRPr="000B1ADA" w:rsidRDefault="00BC2697" w:rsidP="00BC269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7BB7CD40" w14:textId="4FC0A82E" w:rsidR="00BC2697" w:rsidRDefault="00BC2697" w:rsidP="00BC2697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0BCD3EC7" w14:textId="79D0076F" w:rsidR="00BC2697" w:rsidRDefault="00BC2697" w:rsidP="00BC2697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703950F2" w14:textId="54F3B287" w:rsidR="00BC2697" w:rsidRDefault="00BC2697" w:rsidP="00BC269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2697" w:rsidRPr="000B1ADA" w14:paraId="68E97391" w14:textId="61E3553D" w:rsidTr="00D77AF9">
        <w:tc>
          <w:tcPr>
            <w:tcW w:w="2419" w:type="dxa"/>
            <w:vAlign w:val="center"/>
          </w:tcPr>
          <w:p w14:paraId="12A8A372" w14:textId="5F844BCF" w:rsidR="00BC2697" w:rsidRPr="000B1ADA" w:rsidRDefault="00BC2697" w:rsidP="00AD331E">
            <w:r>
              <w:t>guestId</w:t>
            </w:r>
          </w:p>
        </w:tc>
        <w:tc>
          <w:tcPr>
            <w:tcW w:w="1221" w:type="dxa"/>
            <w:vAlign w:val="center"/>
          </w:tcPr>
          <w:p w14:paraId="6A930E80" w14:textId="4C936DD0" w:rsidR="00BC2697" w:rsidRPr="000B1ADA" w:rsidRDefault="00BC2697" w:rsidP="00AD331E">
            <w:r>
              <w:t>String</w:t>
            </w:r>
          </w:p>
        </w:tc>
        <w:tc>
          <w:tcPr>
            <w:tcW w:w="1306" w:type="dxa"/>
          </w:tcPr>
          <w:p w14:paraId="26A02649" w14:textId="2D00D29D" w:rsidR="00BC2697" w:rsidRDefault="00BC2697" w:rsidP="00AD331E"/>
        </w:tc>
        <w:tc>
          <w:tcPr>
            <w:tcW w:w="1085" w:type="dxa"/>
          </w:tcPr>
          <w:p w14:paraId="5620F7EB" w14:textId="77777777" w:rsidR="00BC2697" w:rsidRDefault="00BC2697" w:rsidP="00AD331E"/>
        </w:tc>
        <w:tc>
          <w:tcPr>
            <w:tcW w:w="2789" w:type="dxa"/>
          </w:tcPr>
          <w:p w14:paraId="6949F2C7" w14:textId="52153256" w:rsidR="00BC2697" w:rsidRDefault="00D77AF9" w:rsidP="00AD331E">
            <w:r w:rsidRPr="00D77AF9">
              <w:t>The guestId of the guest</w:t>
            </w:r>
            <w:r>
              <w:t>.</w:t>
            </w:r>
          </w:p>
        </w:tc>
      </w:tr>
      <w:tr w:rsidR="00D77AF9" w:rsidRPr="000B1ADA" w14:paraId="5FC79C73" w14:textId="77777777" w:rsidTr="00D77AF9">
        <w:tc>
          <w:tcPr>
            <w:tcW w:w="2419" w:type="dxa"/>
            <w:vAlign w:val="center"/>
          </w:tcPr>
          <w:p w14:paraId="2CAEA166" w14:textId="708BB9B6" w:rsidR="00D77AF9" w:rsidRDefault="00D77AF9" w:rsidP="00AD331E">
            <w:r>
              <w:t>guestIdType</w:t>
            </w:r>
          </w:p>
        </w:tc>
        <w:tc>
          <w:tcPr>
            <w:tcW w:w="1221" w:type="dxa"/>
            <w:vAlign w:val="center"/>
          </w:tcPr>
          <w:p w14:paraId="42727E8D" w14:textId="3B606418" w:rsidR="00D77AF9" w:rsidRDefault="00D77AF9" w:rsidP="00AD331E">
            <w:r>
              <w:t>String</w:t>
            </w:r>
          </w:p>
        </w:tc>
        <w:tc>
          <w:tcPr>
            <w:tcW w:w="1306" w:type="dxa"/>
          </w:tcPr>
          <w:p w14:paraId="3D6DBF6A" w14:textId="77777777" w:rsidR="00D77AF9" w:rsidRDefault="00D77AF9" w:rsidP="00AD331E"/>
        </w:tc>
        <w:tc>
          <w:tcPr>
            <w:tcW w:w="1085" w:type="dxa"/>
          </w:tcPr>
          <w:p w14:paraId="36551755" w14:textId="77777777" w:rsidR="00D77AF9" w:rsidRDefault="00D77AF9" w:rsidP="00AD331E"/>
        </w:tc>
        <w:tc>
          <w:tcPr>
            <w:tcW w:w="2789" w:type="dxa"/>
          </w:tcPr>
          <w:p w14:paraId="796CD8D7" w14:textId="11E54537" w:rsidR="00D77AF9" w:rsidRDefault="00D77AF9" w:rsidP="00AD331E">
            <w:r w:rsidRPr="00D77AF9">
              <w:t>The type of the identifier in the "guestId" field</w:t>
            </w:r>
          </w:p>
        </w:tc>
      </w:tr>
      <w:tr w:rsidR="00D77AF9" w:rsidRPr="000B1ADA" w14:paraId="2D03EA1B" w14:textId="77777777" w:rsidTr="00D77AF9">
        <w:tc>
          <w:tcPr>
            <w:tcW w:w="2419" w:type="dxa"/>
            <w:vAlign w:val="center"/>
          </w:tcPr>
          <w:p w14:paraId="784412D5" w14:textId="0A38DC90" w:rsidR="00D77AF9" w:rsidRDefault="00D77AF9" w:rsidP="00AD331E">
            <w:r>
              <w:t>firstName</w:t>
            </w:r>
          </w:p>
        </w:tc>
        <w:tc>
          <w:tcPr>
            <w:tcW w:w="1221" w:type="dxa"/>
            <w:vAlign w:val="center"/>
          </w:tcPr>
          <w:p w14:paraId="66936445" w14:textId="4272301E" w:rsidR="00D77AF9" w:rsidRDefault="00D77AF9" w:rsidP="00AD331E">
            <w:r>
              <w:t>String</w:t>
            </w:r>
          </w:p>
        </w:tc>
        <w:tc>
          <w:tcPr>
            <w:tcW w:w="1306" w:type="dxa"/>
          </w:tcPr>
          <w:p w14:paraId="3F7AA4AD" w14:textId="77777777" w:rsidR="00D77AF9" w:rsidRDefault="00D77AF9" w:rsidP="00AD331E"/>
        </w:tc>
        <w:tc>
          <w:tcPr>
            <w:tcW w:w="1085" w:type="dxa"/>
          </w:tcPr>
          <w:p w14:paraId="5F0C531E" w14:textId="77777777" w:rsidR="00D77AF9" w:rsidRDefault="00D77AF9" w:rsidP="00AD331E"/>
        </w:tc>
        <w:tc>
          <w:tcPr>
            <w:tcW w:w="2789" w:type="dxa"/>
          </w:tcPr>
          <w:p w14:paraId="76DD90AB" w14:textId="29DDB024" w:rsidR="00D77AF9" w:rsidRPr="00BC2697" w:rsidRDefault="00D77AF9" w:rsidP="00AD331E">
            <w:r>
              <w:t>The first name of the guest.</w:t>
            </w:r>
          </w:p>
        </w:tc>
      </w:tr>
      <w:tr w:rsidR="00D77AF9" w:rsidRPr="000B1ADA" w14:paraId="068907B3" w14:textId="77777777" w:rsidTr="00D77AF9">
        <w:tc>
          <w:tcPr>
            <w:tcW w:w="2419" w:type="dxa"/>
            <w:vAlign w:val="center"/>
          </w:tcPr>
          <w:p w14:paraId="7C5DE4DB" w14:textId="51F90451" w:rsidR="00D77AF9" w:rsidRDefault="00D77AF9" w:rsidP="00AD331E">
            <w:r>
              <w:t>lastName</w:t>
            </w:r>
          </w:p>
        </w:tc>
        <w:tc>
          <w:tcPr>
            <w:tcW w:w="1221" w:type="dxa"/>
            <w:vAlign w:val="center"/>
          </w:tcPr>
          <w:p w14:paraId="3921A6BC" w14:textId="59276A4C" w:rsidR="00D77AF9" w:rsidRDefault="00D77AF9" w:rsidP="00AD331E">
            <w:r>
              <w:t>String</w:t>
            </w:r>
          </w:p>
        </w:tc>
        <w:tc>
          <w:tcPr>
            <w:tcW w:w="1306" w:type="dxa"/>
          </w:tcPr>
          <w:p w14:paraId="5B0659D4" w14:textId="77777777" w:rsidR="00D77AF9" w:rsidRDefault="00D77AF9" w:rsidP="00AD331E"/>
        </w:tc>
        <w:tc>
          <w:tcPr>
            <w:tcW w:w="1085" w:type="dxa"/>
          </w:tcPr>
          <w:p w14:paraId="1DB10A8F" w14:textId="77777777" w:rsidR="00D77AF9" w:rsidRDefault="00D77AF9" w:rsidP="00AD331E"/>
        </w:tc>
        <w:tc>
          <w:tcPr>
            <w:tcW w:w="2789" w:type="dxa"/>
          </w:tcPr>
          <w:p w14:paraId="2BEEE30C" w14:textId="5825BB67" w:rsidR="00D77AF9" w:rsidRDefault="00D77AF9" w:rsidP="00AD331E">
            <w:r>
              <w:t>The last name of the guest.</w:t>
            </w:r>
          </w:p>
        </w:tc>
      </w:tr>
      <w:tr w:rsidR="00D77AF9" w:rsidRPr="000B1ADA" w14:paraId="076730EB" w14:textId="77777777" w:rsidTr="00D77AF9">
        <w:tc>
          <w:tcPr>
            <w:tcW w:w="2419" w:type="dxa"/>
            <w:vAlign w:val="center"/>
          </w:tcPr>
          <w:p w14:paraId="176EA223" w14:textId="31F1BE41" w:rsidR="00D77AF9" w:rsidRDefault="00D77AF9" w:rsidP="00AD331E">
            <w:r>
              <w:t>xbandRequestId</w:t>
            </w:r>
          </w:p>
        </w:tc>
        <w:tc>
          <w:tcPr>
            <w:tcW w:w="1221" w:type="dxa"/>
            <w:vAlign w:val="center"/>
          </w:tcPr>
          <w:p w14:paraId="0A4EE4FF" w14:textId="221C98CF" w:rsidR="00D77AF9" w:rsidRDefault="00D77AF9" w:rsidP="00AD331E">
            <w:r>
              <w:t>String</w:t>
            </w:r>
          </w:p>
        </w:tc>
        <w:tc>
          <w:tcPr>
            <w:tcW w:w="1306" w:type="dxa"/>
            <w:vAlign w:val="center"/>
          </w:tcPr>
          <w:p w14:paraId="0FB3BAAB" w14:textId="3E1F04D5" w:rsidR="00D77AF9" w:rsidRDefault="00D77AF9" w:rsidP="00D77AF9">
            <w:r>
              <w:t>GUID</w:t>
            </w:r>
          </w:p>
        </w:tc>
        <w:tc>
          <w:tcPr>
            <w:tcW w:w="1085" w:type="dxa"/>
          </w:tcPr>
          <w:p w14:paraId="7D0CF627" w14:textId="47092BBB" w:rsidR="00D77AF9" w:rsidRDefault="00D77AF9" w:rsidP="00AD331E">
            <w:r>
              <w:t>36</w:t>
            </w:r>
          </w:p>
        </w:tc>
        <w:tc>
          <w:tcPr>
            <w:tcW w:w="2789" w:type="dxa"/>
          </w:tcPr>
          <w:p w14:paraId="754C33AC" w14:textId="12320777" w:rsidR="00D77AF9" w:rsidRDefault="00D77AF9" w:rsidP="00AD331E">
            <w:r>
              <w:t>The id of the xBand request.</w:t>
            </w:r>
          </w:p>
        </w:tc>
      </w:tr>
      <w:tr w:rsidR="00D77AF9" w:rsidRPr="000B1ADA" w14:paraId="53CD2BB3" w14:textId="77777777" w:rsidTr="00D77AF9">
        <w:tc>
          <w:tcPr>
            <w:tcW w:w="2419" w:type="dxa"/>
            <w:vAlign w:val="center"/>
          </w:tcPr>
          <w:p w14:paraId="19BEA608" w14:textId="2ECA1F00" w:rsidR="00D77AF9" w:rsidRDefault="00D77AF9" w:rsidP="00AD331E">
            <w:r>
              <w:t>acquisitionId</w:t>
            </w:r>
          </w:p>
        </w:tc>
        <w:tc>
          <w:tcPr>
            <w:tcW w:w="1221" w:type="dxa"/>
            <w:vAlign w:val="center"/>
          </w:tcPr>
          <w:p w14:paraId="41F43AAD" w14:textId="2A965D86" w:rsidR="00D77AF9" w:rsidRDefault="00D77AF9" w:rsidP="00AD331E">
            <w:r>
              <w:t>String</w:t>
            </w:r>
          </w:p>
        </w:tc>
        <w:tc>
          <w:tcPr>
            <w:tcW w:w="1306" w:type="dxa"/>
          </w:tcPr>
          <w:p w14:paraId="517BDA69" w14:textId="77777777" w:rsidR="00D77AF9" w:rsidRDefault="00D77AF9" w:rsidP="00AD331E"/>
        </w:tc>
        <w:tc>
          <w:tcPr>
            <w:tcW w:w="1085" w:type="dxa"/>
          </w:tcPr>
          <w:p w14:paraId="1776C6A3" w14:textId="77777777" w:rsidR="00D77AF9" w:rsidRDefault="00D77AF9" w:rsidP="00AD331E"/>
        </w:tc>
        <w:tc>
          <w:tcPr>
            <w:tcW w:w="2789" w:type="dxa"/>
          </w:tcPr>
          <w:p w14:paraId="42AF228C" w14:textId="3DBCE23A" w:rsidR="00D77AF9" w:rsidRDefault="00D77AF9" w:rsidP="00AD331E">
            <w:r w:rsidRPr="00D77AF9">
              <w:t>The identifier that the acquisition system uses to identify the entitlement.</w:t>
            </w:r>
          </w:p>
        </w:tc>
      </w:tr>
      <w:tr w:rsidR="00D77AF9" w:rsidRPr="000B1ADA" w14:paraId="1C687F18" w14:textId="77777777" w:rsidTr="00D77AF9">
        <w:tc>
          <w:tcPr>
            <w:tcW w:w="2419" w:type="dxa"/>
            <w:vAlign w:val="center"/>
          </w:tcPr>
          <w:p w14:paraId="24A44AD2" w14:textId="69B802E9" w:rsidR="00D77AF9" w:rsidRDefault="00D77AF9" w:rsidP="00AD331E">
            <w:r>
              <w:t>acquisitionIdType</w:t>
            </w:r>
          </w:p>
        </w:tc>
        <w:tc>
          <w:tcPr>
            <w:tcW w:w="1221" w:type="dxa"/>
            <w:vAlign w:val="center"/>
          </w:tcPr>
          <w:p w14:paraId="4DD72931" w14:textId="77777777" w:rsidR="00D77AF9" w:rsidRDefault="00D77AF9" w:rsidP="00AD331E"/>
        </w:tc>
        <w:tc>
          <w:tcPr>
            <w:tcW w:w="1306" w:type="dxa"/>
          </w:tcPr>
          <w:p w14:paraId="5254118B" w14:textId="77777777" w:rsidR="00D77AF9" w:rsidRDefault="00D77AF9" w:rsidP="00AD331E"/>
        </w:tc>
        <w:tc>
          <w:tcPr>
            <w:tcW w:w="1085" w:type="dxa"/>
          </w:tcPr>
          <w:p w14:paraId="7E31EC0A" w14:textId="77777777" w:rsidR="00D77AF9" w:rsidRDefault="00D77AF9" w:rsidP="00AD331E"/>
        </w:tc>
        <w:tc>
          <w:tcPr>
            <w:tcW w:w="2789" w:type="dxa"/>
          </w:tcPr>
          <w:p w14:paraId="5C394713" w14:textId="324DFC84" w:rsidR="00D77AF9" w:rsidRDefault="00D77AF9" w:rsidP="00AD331E">
            <w:r w:rsidRPr="00D77AF9">
              <w:t>The type of the acquisition system of the entitlement.</w:t>
            </w:r>
          </w:p>
        </w:tc>
      </w:tr>
      <w:tr w:rsidR="00D77AF9" w:rsidRPr="000B1ADA" w14:paraId="161B5753" w14:textId="77777777" w:rsidTr="00D77AF9">
        <w:tc>
          <w:tcPr>
            <w:tcW w:w="2419" w:type="dxa"/>
            <w:vAlign w:val="center"/>
          </w:tcPr>
          <w:p w14:paraId="3EA982C9" w14:textId="535490D7" w:rsidR="00D77AF9" w:rsidRDefault="00D77AF9" w:rsidP="00AD331E">
            <w:r>
              <w:t>acquisitionStartDate</w:t>
            </w:r>
          </w:p>
        </w:tc>
        <w:tc>
          <w:tcPr>
            <w:tcW w:w="1221" w:type="dxa"/>
            <w:vAlign w:val="center"/>
          </w:tcPr>
          <w:p w14:paraId="080B1FFB" w14:textId="7C89CFF2" w:rsidR="00D77AF9" w:rsidRDefault="00D77AF9" w:rsidP="00AD331E">
            <w:r>
              <w:t>String</w:t>
            </w:r>
          </w:p>
        </w:tc>
        <w:tc>
          <w:tcPr>
            <w:tcW w:w="1306" w:type="dxa"/>
            <w:vAlign w:val="center"/>
          </w:tcPr>
          <w:p w14:paraId="2DD6942F" w14:textId="4DFB819B" w:rsidR="00D77AF9" w:rsidRDefault="00D77AF9" w:rsidP="00D77AF9">
            <w:r>
              <w:t>Date</w:t>
            </w:r>
          </w:p>
        </w:tc>
        <w:tc>
          <w:tcPr>
            <w:tcW w:w="1085" w:type="dxa"/>
          </w:tcPr>
          <w:p w14:paraId="1BFFAB2A" w14:textId="77777777" w:rsidR="00D77AF9" w:rsidRDefault="00D77AF9" w:rsidP="00AD331E"/>
        </w:tc>
        <w:tc>
          <w:tcPr>
            <w:tcW w:w="2789" w:type="dxa"/>
          </w:tcPr>
          <w:p w14:paraId="3A5626CD" w14:textId="342474F1" w:rsidR="00D77AF9" w:rsidRDefault="00D77AF9" w:rsidP="00AD331E">
            <w:r w:rsidRPr="00D77AF9">
              <w:t>The start date of the entitlement. This date is used to determine when xBMS will schedule fulfillment.</w:t>
            </w:r>
          </w:p>
        </w:tc>
      </w:tr>
      <w:tr w:rsidR="00D77AF9" w:rsidRPr="000B1ADA" w14:paraId="3E3A1A86" w14:textId="77777777" w:rsidTr="00D77AF9">
        <w:tc>
          <w:tcPr>
            <w:tcW w:w="2419" w:type="dxa"/>
            <w:vAlign w:val="center"/>
          </w:tcPr>
          <w:p w14:paraId="3BFF127E" w14:textId="56186A09" w:rsidR="00D77AF9" w:rsidRDefault="00D77AF9" w:rsidP="00AD331E">
            <w:r>
              <w:t>acqusitionUpdateDate</w:t>
            </w:r>
          </w:p>
        </w:tc>
        <w:tc>
          <w:tcPr>
            <w:tcW w:w="1221" w:type="dxa"/>
            <w:vAlign w:val="center"/>
          </w:tcPr>
          <w:p w14:paraId="43754EAE" w14:textId="01A8AF91" w:rsidR="00D77AF9" w:rsidRDefault="00D77AF9" w:rsidP="00AD331E">
            <w:r>
              <w:t>String</w:t>
            </w:r>
          </w:p>
        </w:tc>
        <w:tc>
          <w:tcPr>
            <w:tcW w:w="1306" w:type="dxa"/>
          </w:tcPr>
          <w:p w14:paraId="06583A10" w14:textId="3F640E6A" w:rsidR="00D77AF9" w:rsidRDefault="00D77AF9" w:rsidP="00AD331E">
            <w:r>
              <w:t>Date</w:t>
            </w:r>
          </w:p>
        </w:tc>
        <w:tc>
          <w:tcPr>
            <w:tcW w:w="1085" w:type="dxa"/>
          </w:tcPr>
          <w:p w14:paraId="01B82AEB" w14:textId="77777777" w:rsidR="00D77AF9" w:rsidRDefault="00D77AF9" w:rsidP="00AD331E"/>
        </w:tc>
        <w:tc>
          <w:tcPr>
            <w:tcW w:w="2789" w:type="dxa"/>
          </w:tcPr>
          <w:p w14:paraId="11532834" w14:textId="01D8E1F7" w:rsidR="00D77AF9" w:rsidRDefault="00D77AF9" w:rsidP="00AD331E">
            <w:r w:rsidRPr="00D77AF9">
              <w:t>The latest update date of the entitlement. This date is used to order incoming entitlement events in case events are received out of order.</w:t>
            </w:r>
          </w:p>
        </w:tc>
      </w:tr>
      <w:tr w:rsidR="00D77AF9" w:rsidRPr="000B1ADA" w14:paraId="43700A9B" w14:textId="77777777" w:rsidTr="00D77AF9">
        <w:tc>
          <w:tcPr>
            <w:tcW w:w="2419" w:type="dxa"/>
            <w:vAlign w:val="center"/>
          </w:tcPr>
          <w:p w14:paraId="6AC5CC98" w14:textId="06570F39" w:rsidR="00D77AF9" w:rsidRDefault="00D77AF9" w:rsidP="00AD331E">
            <w:r>
              <w:t>primaryGuest</w:t>
            </w:r>
          </w:p>
        </w:tc>
        <w:tc>
          <w:tcPr>
            <w:tcW w:w="1221" w:type="dxa"/>
            <w:vAlign w:val="center"/>
          </w:tcPr>
          <w:p w14:paraId="4146D689" w14:textId="6F30E7A3" w:rsidR="00D77AF9" w:rsidRDefault="00D77AF9" w:rsidP="00AD331E">
            <w:r>
              <w:t>Boolean</w:t>
            </w:r>
          </w:p>
        </w:tc>
        <w:tc>
          <w:tcPr>
            <w:tcW w:w="1306" w:type="dxa"/>
          </w:tcPr>
          <w:p w14:paraId="55A10E39" w14:textId="77777777" w:rsidR="00D77AF9" w:rsidRDefault="00D77AF9" w:rsidP="00AD331E"/>
        </w:tc>
        <w:tc>
          <w:tcPr>
            <w:tcW w:w="1085" w:type="dxa"/>
          </w:tcPr>
          <w:p w14:paraId="1EAB935A" w14:textId="77777777" w:rsidR="00D77AF9" w:rsidRDefault="00D77AF9" w:rsidP="00AD331E"/>
        </w:tc>
        <w:tc>
          <w:tcPr>
            <w:tcW w:w="2789" w:type="dxa"/>
          </w:tcPr>
          <w:p w14:paraId="374093BA" w14:textId="1B89ABD3" w:rsidR="00D77AF9" w:rsidRDefault="00D77AF9" w:rsidP="00AD331E">
            <w:r w:rsidRPr="00D77AF9">
              <w:t>Indicates that this guest is the primary guest of the party. Exactly one guest is the primary guest.</w:t>
            </w:r>
          </w:p>
        </w:tc>
      </w:tr>
    </w:tbl>
    <w:p w14:paraId="22F07263" w14:textId="77777777" w:rsidR="00BC2697" w:rsidRDefault="00BC2697" w:rsidP="00BC2697">
      <w:pPr>
        <w:pStyle w:val="H4Body"/>
      </w:pPr>
    </w:p>
    <w:p w14:paraId="4D26DFEE" w14:textId="0AEA3E5C" w:rsidR="00030C9A" w:rsidRDefault="00030C9A" w:rsidP="00030C9A">
      <w:pPr>
        <w:pStyle w:val="Heading4"/>
      </w:pPr>
      <w:r>
        <w:t>Example</w:t>
      </w:r>
    </w:p>
    <w:p w14:paraId="2EA3B7CC" w14:textId="58BCDA9E" w:rsidR="0044690E" w:rsidRDefault="0044690E" w:rsidP="002376FC">
      <w:pPr>
        <w:pStyle w:val="H4Body"/>
        <w:ind w:left="360" w:firstLine="720"/>
      </w:pPr>
      <w:r>
        <w:t>[</w:t>
      </w:r>
    </w:p>
    <w:p w14:paraId="59CED111" w14:textId="77777777" w:rsidR="0044690E" w:rsidRDefault="0044690E" w:rsidP="0044690E">
      <w:pPr>
        <w:pStyle w:val="H4Body"/>
      </w:pPr>
      <w:r>
        <w:t xml:space="preserve">    {</w:t>
      </w:r>
    </w:p>
    <w:p w14:paraId="6E376FB6" w14:textId="77777777" w:rsidR="0044690E" w:rsidRDefault="0044690E" w:rsidP="0044690E">
      <w:pPr>
        <w:pStyle w:val="H4Body"/>
      </w:pPr>
      <w:r>
        <w:t xml:space="preserve">        "guestId": "8736806607",</w:t>
      </w:r>
    </w:p>
    <w:p w14:paraId="5FC58097" w14:textId="77777777" w:rsidR="0044690E" w:rsidRDefault="0044690E" w:rsidP="0044690E">
      <w:pPr>
        <w:pStyle w:val="H4Body"/>
      </w:pPr>
      <w:r>
        <w:t xml:space="preserve">        "firstName": "HILDEGARDE",</w:t>
      </w:r>
    </w:p>
    <w:p w14:paraId="36E31B37" w14:textId="77777777" w:rsidR="0044690E" w:rsidRDefault="0044690E" w:rsidP="0044690E">
      <w:pPr>
        <w:pStyle w:val="H4Body"/>
      </w:pPr>
      <w:r>
        <w:t xml:space="preserve">        "lastName": "IACOVELLI",</w:t>
      </w:r>
    </w:p>
    <w:p w14:paraId="4197D835" w14:textId="77777777" w:rsidR="0044690E" w:rsidRDefault="0044690E" w:rsidP="0044690E">
      <w:pPr>
        <w:pStyle w:val="H4Body"/>
      </w:pPr>
      <w:r>
        <w:t xml:space="preserve">        "xbandRequestId": "E642D4A7-298B-416B-9A3A-0000195FBFB3",</w:t>
      </w:r>
    </w:p>
    <w:p w14:paraId="794E512D" w14:textId="77777777" w:rsidR="0044690E" w:rsidRDefault="0044690E" w:rsidP="0044690E">
      <w:pPr>
        <w:pStyle w:val="H4Body"/>
      </w:pPr>
      <w:r>
        <w:t xml:space="preserve">        "acquisitionId": "15528641",</w:t>
      </w:r>
    </w:p>
    <w:p w14:paraId="4C8D2914" w14:textId="77777777" w:rsidR="0044690E" w:rsidRDefault="0044690E" w:rsidP="0044690E">
      <w:pPr>
        <w:pStyle w:val="H4Body"/>
      </w:pPr>
      <w:r>
        <w:t xml:space="preserve">        "acquisitionIdType": "travel-plan-id",</w:t>
      </w:r>
    </w:p>
    <w:p w14:paraId="5E6DB650" w14:textId="77777777" w:rsidR="0044690E" w:rsidRDefault="0044690E" w:rsidP="0044690E">
      <w:pPr>
        <w:pStyle w:val="H4Body"/>
      </w:pPr>
      <w:r>
        <w:t xml:space="preserve">        "acquisitionStartDate": "2012-08-24 15:43:28.0",</w:t>
      </w:r>
    </w:p>
    <w:p w14:paraId="31F7F0EE" w14:textId="77777777" w:rsidR="0044690E" w:rsidRDefault="0044690E" w:rsidP="0044690E">
      <w:pPr>
        <w:pStyle w:val="H4Body"/>
      </w:pPr>
      <w:r>
        <w:t xml:space="preserve">        "acquisitionUpdateDate": "2012-08-30 15:43:28.0",</w:t>
      </w:r>
    </w:p>
    <w:p w14:paraId="0FE2BA73" w14:textId="77777777" w:rsidR="0044690E" w:rsidRDefault="0044690E" w:rsidP="0044690E">
      <w:pPr>
        <w:pStyle w:val="H4Body"/>
      </w:pPr>
      <w:r>
        <w:t xml:space="preserve">        "primaryGuest": false,</w:t>
      </w:r>
    </w:p>
    <w:p w14:paraId="0817750B" w14:textId="77777777" w:rsidR="0044690E" w:rsidRDefault="0044690E" w:rsidP="0044690E">
      <w:pPr>
        <w:pStyle w:val="H4Body"/>
      </w:pPr>
      <w:r>
        <w:t xml:space="preserve">        "guestIdType": "transactional-guest-id"</w:t>
      </w:r>
    </w:p>
    <w:p w14:paraId="085F99BC" w14:textId="25549542" w:rsidR="0044690E" w:rsidRDefault="0044690E" w:rsidP="0044690E">
      <w:pPr>
        <w:pStyle w:val="H4Body"/>
      </w:pPr>
      <w:r>
        <w:t xml:space="preserve">    }</w:t>
      </w:r>
    </w:p>
    <w:p w14:paraId="278AB059" w14:textId="569978D1" w:rsidR="00030C9A" w:rsidRPr="00030C9A" w:rsidRDefault="0044690E" w:rsidP="0044690E">
      <w:pPr>
        <w:pStyle w:val="H4Body"/>
      </w:pPr>
      <w:r>
        <w:t>]</w:t>
      </w:r>
    </w:p>
    <w:sectPr w:rsidR="00030C9A" w:rsidRPr="00030C9A" w:rsidSect="00E41BD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FE53C" w14:textId="77777777" w:rsidR="0028310F" w:rsidRDefault="0028310F" w:rsidP="00044632">
      <w:r>
        <w:separator/>
      </w:r>
    </w:p>
  </w:endnote>
  <w:endnote w:type="continuationSeparator" w:id="0">
    <w:p w14:paraId="6145A037" w14:textId="77777777" w:rsidR="0028310F" w:rsidRDefault="0028310F" w:rsidP="0004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space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jc w:val="center"/>
      <w:tblInd w:w="-4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15" w:type="dxa"/>
        <w:left w:w="115" w:type="dxa"/>
        <w:bottom w:w="115" w:type="dxa"/>
        <w:right w:w="115" w:type="dxa"/>
      </w:tblCellMar>
      <w:tblLook w:val="01E0" w:firstRow="1" w:lastRow="1" w:firstColumn="1" w:lastColumn="1" w:noHBand="0" w:noVBand="0"/>
    </w:tblPr>
    <w:tblGrid>
      <w:gridCol w:w="1890"/>
      <w:gridCol w:w="1890"/>
      <w:gridCol w:w="5382"/>
      <w:gridCol w:w="1800"/>
    </w:tblGrid>
    <w:tr w:rsidR="00665E77" w:rsidRPr="0007395D" w14:paraId="4CE735C2" w14:textId="77777777" w:rsidTr="00BC3126">
      <w:trPr>
        <w:trHeight w:val="272"/>
        <w:jc w:val="center"/>
      </w:trPr>
      <w:tc>
        <w:tcPr>
          <w:tcW w:w="1890" w:type="dxa"/>
          <w:vAlign w:val="center"/>
        </w:tcPr>
        <w:p w14:paraId="4CE735BE" w14:textId="77777777" w:rsidR="00665E77" w:rsidRDefault="00665E77" w:rsidP="00BC3126">
          <w:pPr>
            <w:pStyle w:val="Header"/>
          </w:pPr>
          <w:r>
            <w:t>900-0056</w:t>
          </w:r>
        </w:p>
      </w:tc>
      <w:tc>
        <w:tcPr>
          <w:tcW w:w="1890" w:type="dxa"/>
          <w:tcMar>
            <w:top w:w="58" w:type="dxa"/>
            <w:bottom w:w="58" w:type="dxa"/>
          </w:tcMar>
          <w:vAlign w:val="center"/>
        </w:tcPr>
        <w:p w14:paraId="4CE735BF" w14:textId="3297FA00" w:rsidR="00665E77" w:rsidRPr="00355A3D" w:rsidRDefault="00665E77" w:rsidP="00BC3126">
          <w:pPr>
            <w:pStyle w:val="Header"/>
          </w:pPr>
          <w:r>
            <w:t>Rev 1.7</w:t>
          </w:r>
          <w:r w:rsidRPr="00355A3D">
            <w:fldChar w:fldCharType="begin"/>
          </w:r>
          <w:r w:rsidRPr="00355A3D">
            <w:instrText xml:space="preserve"> SUBJECT   \* MERGEFORMAT </w:instrText>
          </w:r>
          <w:r w:rsidRPr="00355A3D">
            <w:fldChar w:fldCharType="end"/>
          </w:r>
        </w:p>
      </w:tc>
      <w:tc>
        <w:tcPr>
          <w:tcW w:w="5382" w:type="dxa"/>
          <w:tcMar>
            <w:top w:w="58" w:type="dxa"/>
            <w:bottom w:w="58" w:type="dxa"/>
          </w:tcMar>
          <w:vAlign w:val="center"/>
        </w:tcPr>
        <w:p w14:paraId="4CE735C0" w14:textId="2110B57A" w:rsidR="00665E77" w:rsidRPr="00F939DC" w:rsidRDefault="00665E77" w:rsidP="00BC3126">
          <w:pPr>
            <w:pStyle w:val="Header"/>
          </w:pPr>
          <w:r w:rsidRPr="00F939DC">
            <w:rPr>
              <w:bCs/>
            </w:rPr>
            <w:t>Identification Management System Interface Control Document</w:t>
          </w:r>
        </w:p>
      </w:tc>
      <w:tc>
        <w:tcPr>
          <w:tcW w:w="1800" w:type="dxa"/>
          <w:tcMar>
            <w:top w:w="58" w:type="dxa"/>
            <w:bottom w:w="58" w:type="dxa"/>
          </w:tcMar>
          <w:vAlign w:val="center"/>
        </w:tcPr>
        <w:p w14:paraId="4CE735C1" w14:textId="77777777" w:rsidR="00665E77" w:rsidRPr="00355A3D" w:rsidRDefault="00665E77" w:rsidP="00BC3126">
          <w:pPr>
            <w:pStyle w:val="Header"/>
          </w:pPr>
          <w:r w:rsidRPr="00355A3D">
            <w:t xml:space="preserve">Page </w:t>
          </w:r>
          <w:r w:rsidRPr="00355A3D">
            <w:fldChar w:fldCharType="begin"/>
          </w:r>
          <w:r w:rsidRPr="00355A3D">
            <w:instrText>page \* arabic</w:instrText>
          </w:r>
          <w:r w:rsidRPr="00355A3D">
            <w:fldChar w:fldCharType="separate"/>
          </w:r>
          <w:r w:rsidR="00A6272C">
            <w:rPr>
              <w:noProof/>
            </w:rPr>
            <w:t>1</w:t>
          </w:r>
          <w:r w:rsidRPr="00355A3D">
            <w:fldChar w:fldCharType="end"/>
          </w:r>
          <w:r w:rsidRPr="00355A3D">
            <w:t xml:space="preserve"> of </w:t>
          </w:r>
          <w:r w:rsidRPr="00355A3D">
            <w:rPr>
              <w:rStyle w:val="PageNumber"/>
              <w:color w:val="404040"/>
              <w:szCs w:val="20"/>
            </w:rPr>
            <w:fldChar w:fldCharType="begin"/>
          </w:r>
          <w:r w:rsidRPr="00355A3D">
            <w:rPr>
              <w:rStyle w:val="PageNumber"/>
              <w:color w:val="404040"/>
              <w:szCs w:val="20"/>
            </w:rPr>
            <w:instrText xml:space="preserve"> NUMPAGES </w:instrText>
          </w:r>
          <w:r w:rsidRPr="00355A3D">
            <w:rPr>
              <w:rStyle w:val="PageNumber"/>
              <w:color w:val="404040"/>
              <w:szCs w:val="20"/>
            </w:rPr>
            <w:fldChar w:fldCharType="separate"/>
          </w:r>
          <w:r w:rsidR="00A6272C">
            <w:rPr>
              <w:rStyle w:val="PageNumber"/>
              <w:noProof/>
              <w:color w:val="404040"/>
              <w:szCs w:val="20"/>
            </w:rPr>
            <w:t>51</w:t>
          </w:r>
          <w:r w:rsidRPr="00355A3D">
            <w:rPr>
              <w:rStyle w:val="PageNumber"/>
              <w:color w:val="404040"/>
              <w:szCs w:val="20"/>
            </w:rPr>
            <w:fldChar w:fldCharType="end"/>
          </w:r>
        </w:p>
      </w:tc>
    </w:tr>
  </w:tbl>
  <w:p w14:paraId="4CE735C4" w14:textId="77777777" w:rsidR="00665E77" w:rsidRDefault="00665E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D0A34" w14:textId="77777777" w:rsidR="0028310F" w:rsidRDefault="0028310F" w:rsidP="00044632">
      <w:r>
        <w:separator/>
      </w:r>
    </w:p>
  </w:footnote>
  <w:footnote w:type="continuationSeparator" w:id="0">
    <w:p w14:paraId="7F72914C" w14:textId="77777777" w:rsidR="0028310F" w:rsidRDefault="0028310F" w:rsidP="0004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735BC" w14:textId="3A9E03D0" w:rsidR="00665E77" w:rsidRDefault="00665E77" w:rsidP="001F5839">
    <w:pPr>
      <w:pStyle w:val="Header"/>
      <w:jc w:val="right"/>
    </w:pPr>
    <w:r>
      <w:rPr>
        <w:noProof/>
      </w:rPr>
      <w:drawing>
        <wp:inline distT="0" distB="0" distL="0" distR="0" wp14:anchorId="4B54C3B1" wp14:editId="0DDEE258">
          <wp:extent cx="658495" cy="682625"/>
          <wp:effectExtent l="0" t="0" r="8255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CE735BD" w14:textId="77777777" w:rsidR="00665E77" w:rsidRDefault="00665E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674"/>
    <w:multiLevelType w:val="multilevel"/>
    <w:tmpl w:val="00D66E52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A55368"/>
    <w:multiLevelType w:val="hybridMultilevel"/>
    <w:tmpl w:val="ECAAEB5C"/>
    <w:lvl w:ilvl="0" w:tplc="62002BA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4D2ADA"/>
    <w:multiLevelType w:val="hybridMultilevel"/>
    <w:tmpl w:val="3B98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357FA"/>
    <w:multiLevelType w:val="multilevel"/>
    <w:tmpl w:val="9084B3F8"/>
    <w:lvl w:ilvl="0">
      <w:start w:val="1"/>
      <w:numFmt w:val="decimal"/>
      <w:pStyle w:val="MyOutline"/>
      <w:lvlText w:val="%1.0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4">
    <w:nsid w:val="46527F66"/>
    <w:multiLevelType w:val="hybridMultilevel"/>
    <w:tmpl w:val="6A9A20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5051681B"/>
    <w:multiLevelType w:val="hybridMultilevel"/>
    <w:tmpl w:val="65EEE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626A45F9"/>
    <w:multiLevelType w:val="multilevel"/>
    <w:tmpl w:val="ED1E2EA0"/>
    <w:styleLink w:val="HeadingsLarry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06"/>
    <w:rsid w:val="00000656"/>
    <w:rsid w:val="00002254"/>
    <w:rsid w:val="000035D0"/>
    <w:rsid w:val="00005358"/>
    <w:rsid w:val="00005E83"/>
    <w:rsid w:val="00005F6A"/>
    <w:rsid w:val="000061AD"/>
    <w:rsid w:val="0001386D"/>
    <w:rsid w:val="00015BBE"/>
    <w:rsid w:val="00015C75"/>
    <w:rsid w:val="000176F2"/>
    <w:rsid w:val="00020471"/>
    <w:rsid w:val="000207EA"/>
    <w:rsid w:val="0002149D"/>
    <w:rsid w:val="0002221F"/>
    <w:rsid w:val="00023D0E"/>
    <w:rsid w:val="00024BC4"/>
    <w:rsid w:val="0002529F"/>
    <w:rsid w:val="000252F0"/>
    <w:rsid w:val="00025FA9"/>
    <w:rsid w:val="000262F7"/>
    <w:rsid w:val="00026D70"/>
    <w:rsid w:val="00030C9A"/>
    <w:rsid w:val="00031054"/>
    <w:rsid w:val="0003188A"/>
    <w:rsid w:val="0003476F"/>
    <w:rsid w:val="00035593"/>
    <w:rsid w:val="00035614"/>
    <w:rsid w:val="00036AB0"/>
    <w:rsid w:val="00040E64"/>
    <w:rsid w:val="00041C1A"/>
    <w:rsid w:val="000420CF"/>
    <w:rsid w:val="000434C7"/>
    <w:rsid w:val="00043B88"/>
    <w:rsid w:val="00044632"/>
    <w:rsid w:val="00044B43"/>
    <w:rsid w:val="000460B1"/>
    <w:rsid w:val="00047742"/>
    <w:rsid w:val="00051121"/>
    <w:rsid w:val="00051A6D"/>
    <w:rsid w:val="00055BDC"/>
    <w:rsid w:val="00056C33"/>
    <w:rsid w:val="00056DD4"/>
    <w:rsid w:val="00061019"/>
    <w:rsid w:val="00061133"/>
    <w:rsid w:val="000613C0"/>
    <w:rsid w:val="0006208F"/>
    <w:rsid w:val="00065862"/>
    <w:rsid w:val="00065EF2"/>
    <w:rsid w:val="00067A19"/>
    <w:rsid w:val="00073267"/>
    <w:rsid w:val="00075F84"/>
    <w:rsid w:val="00080F87"/>
    <w:rsid w:val="00081534"/>
    <w:rsid w:val="00081BF8"/>
    <w:rsid w:val="00082AF4"/>
    <w:rsid w:val="00083C7C"/>
    <w:rsid w:val="00086B90"/>
    <w:rsid w:val="000871F1"/>
    <w:rsid w:val="00087CF3"/>
    <w:rsid w:val="00094BA7"/>
    <w:rsid w:val="0009592E"/>
    <w:rsid w:val="00095F6B"/>
    <w:rsid w:val="0009736D"/>
    <w:rsid w:val="000976B4"/>
    <w:rsid w:val="000A0244"/>
    <w:rsid w:val="000A673C"/>
    <w:rsid w:val="000A7555"/>
    <w:rsid w:val="000B1ADA"/>
    <w:rsid w:val="000B1DF3"/>
    <w:rsid w:val="000B3AAD"/>
    <w:rsid w:val="000B4FD2"/>
    <w:rsid w:val="000C175D"/>
    <w:rsid w:val="000C183F"/>
    <w:rsid w:val="000C2090"/>
    <w:rsid w:val="000C32DF"/>
    <w:rsid w:val="000C341B"/>
    <w:rsid w:val="000C35CF"/>
    <w:rsid w:val="000C50DD"/>
    <w:rsid w:val="000C5BD5"/>
    <w:rsid w:val="000C6F90"/>
    <w:rsid w:val="000C7048"/>
    <w:rsid w:val="000C72FD"/>
    <w:rsid w:val="000C75FD"/>
    <w:rsid w:val="000D570B"/>
    <w:rsid w:val="000E0DF6"/>
    <w:rsid w:val="000E41AC"/>
    <w:rsid w:val="000E4987"/>
    <w:rsid w:val="000E5C42"/>
    <w:rsid w:val="000E76E8"/>
    <w:rsid w:val="000F0E2C"/>
    <w:rsid w:val="000F1037"/>
    <w:rsid w:val="000F197B"/>
    <w:rsid w:val="000F731A"/>
    <w:rsid w:val="000F7C37"/>
    <w:rsid w:val="00100134"/>
    <w:rsid w:val="00100AEE"/>
    <w:rsid w:val="001038C5"/>
    <w:rsid w:val="00105793"/>
    <w:rsid w:val="001063B0"/>
    <w:rsid w:val="00106E44"/>
    <w:rsid w:val="00111370"/>
    <w:rsid w:val="00111D21"/>
    <w:rsid w:val="00114218"/>
    <w:rsid w:val="001151B7"/>
    <w:rsid w:val="00115B33"/>
    <w:rsid w:val="00116978"/>
    <w:rsid w:val="00116A36"/>
    <w:rsid w:val="00120C4E"/>
    <w:rsid w:val="001219C6"/>
    <w:rsid w:val="00121A0D"/>
    <w:rsid w:val="00122CFA"/>
    <w:rsid w:val="00123737"/>
    <w:rsid w:val="001255A3"/>
    <w:rsid w:val="0012635B"/>
    <w:rsid w:val="00132322"/>
    <w:rsid w:val="00132B29"/>
    <w:rsid w:val="00133DF4"/>
    <w:rsid w:val="001358B2"/>
    <w:rsid w:val="00136D45"/>
    <w:rsid w:val="00137D17"/>
    <w:rsid w:val="001434B5"/>
    <w:rsid w:val="00144B81"/>
    <w:rsid w:val="00146A86"/>
    <w:rsid w:val="00151FCA"/>
    <w:rsid w:val="0016086A"/>
    <w:rsid w:val="00160FC0"/>
    <w:rsid w:val="00161DF9"/>
    <w:rsid w:val="00163F58"/>
    <w:rsid w:val="00164E5C"/>
    <w:rsid w:val="00165719"/>
    <w:rsid w:val="00166170"/>
    <w:rsid w:val="00167B44"/>
    <w:rsid w:val="001721DC"/>
    <w:rsid w:val="00172254"/>
    <w:rsid w:val="00172B76"/>
    <w:rsid w:val="00174DA9"/>
    <w:rsid w:val="00181A6E"/>
    <w:rsid w:val="001838AA"/>
    <w:rsid w:val="00183CF0"/>
    <w:rsid w:val="001843F0"/>
    <w:rsid w:val="00185B5A"/>
    <w:rsid w:val="00187768"/>
    <w:rsid w:val="00187A6B"/>
    <w:rsid w:val="00187B43"/>
    <w:rsid w:val="00195631"/>
    <w:rsid w:val="00195AC5"/>
    <w:rsid w:val="00196EEB"/>
    <w:rsid w:val="00197774"/>
    <w:rsid w:val="00197B57"/>
    <w:rsid w:val="001A41EB"/>
    <w:rsid w:val="001A4A23"/>
    <w:rsid w:val="001A5DE0"/>
    <w:rsid w:val="001A6050"/>
    <w:rsid w:val="001A61E4"/>
    <w:rsid w:val="001B1143"/>
    <w:rsid w:val="001B2100"/>
    <w:rsid w:val="001B2563"/>
    <w:rsid w:val="001B315C"/>
    <w:rsid w:val="001B5189"/>
    <w:rsid w:val="001C1EEC"/>
    <w:rsid w:val="001C5850"/>
    <w:rsid w:val="001C7EBE"/>
    <w:rsid w:val="001D43BA"/>
    <w:rsid w:val="001D641E"/>
    <w:rsid w:val="001D76A6"/>
    <w:rsid w:val="001E2D4D"/>
    <w:rsid w:val="001E50C5"/>
    <w:rsid w:val="001E6C78"/>
    <w:rsid w:val="001F128C"/>
    <w:rsid w:val="001F1331"/>
    <w:rsid w:val="001F1A94"/>
    <w:rsid w:val="001F2941"/>
    <w:rsid w:val="001F3168"/>
    <w:rsid w:val="001F4C2A"/>
    <w:rsid w:val="001F4DFF"/>
    <w:rsid w:val="001F559F"/>
    <w:rsid w:val="001F5839"/>
    <w:rsid w:val="001F7541"/>
    <w:rsid w:val="00202407"/>
    <w:rsid w:val="00205F2F"/>
    <w:rsid w:val="00207177"/>
    <w:rsid w:val="0021119E"/>
    <w:rsid w:val="0021561C"/>
    <w:rsid w:val="00215CA5"/>
    <w:rsid w:val="00217ABA"/>
    <w:rsid w:val="00220E1F"/>
    <w:rsid w:val="0022392F"/>
    <w:rsid w:val="00223AE2"/>
    <w:rsid w:val="00224311"/>
    <w:rsid w:val="00225152"/>
    <w:rsid w:val="00226E74"/>
    <w:rsid w:val="00226F9D"/>
    <w:rsid w:val="00230EE8"/>
    <w:rsid w:val="002312A1"/>
    <w:rsid w:val="00234E19"/>
    <w:rsid w:val="00235929"/>
    <w:rsid w:val="002376FC"/>
    <w:rsid w:val="002377E6"/>
    <w:rsid w:val="00237C98"/>
    <w:rsid w:val="00237DB4"/>
    <w:rsid w:val="0024031E"/>
    <w:rsid w:val="00242549"/>
    <w:rsid w:val="00246AE0"/>
    <w:rsid w:val="002470AA"/>
    <w:rsid w:val="00247A0C"/>
    <w:rsid w:val="00250F1E"/>
    <w:rsid w:val="002510E5"/>
    <w:rsid w:val="00251ACB"/>
    <w:rsid w:val="00251D32"/>
    <w:rsid w:val="002562DF"/>
    <w:rsid w:val="0025698D"/>
    <w:rsid w:val="00257A83"/>
    <w:rsid w:val="00265E16"/>
    <w:rsid w:val="0026762E"/>
    <w:rsid w:val="00271ED5"/>
    <w:rsid w:val="00272A30"/>
    <w:rsid w:val="0027405D"/>
    <w:rsid w:val="00276481"/>
    <w:rsid w:val="00276B33"/>
    <w:rsid w:val="00276E49"/>
    <w:rsid w:val="002772AA"/>
    <w:rsid w:val="00277BDF"/>
    <w:rsid w:val="002819A1"/>
    <w:rsid w:val="0028310F"/>
    <w:rsid w:val="002837F4"/>
    <w:rsid w:val="00284755"/>
    <w:rsid w:val="002848D0"/>
    <w:rsid w:val="002859B9"/>
    <w:rsid w:val="00287128"/>
    <w:rsid w:val="0029061A"/>
    <w:rsid w:val="00290919"/>
    <w:rsid w:val="0029187E"/>
    <w:rsid w:val="00291D36"/>
    <w:rsid w:val="00292434"/>
    <w:rsid w:val="002974E5"/>
    <w:rsid w:val="002A45BD"/>
    <w:rsid w:val="002B2B26"/>
    <w:rsid w:val="002B2B6C"/>
    <w:rsid w:val="002B5D09"/>
    <w:rsid w:val="002B67FA"/>
    <w:rsid w:val="002C0D7B"/>
    <w:rsid w:val="002C170A"/>
    <w:rsid w:val="002C2E83"/>
    <w:rsid w:val="002C33A9"/>
    <w:rsid w:val="002C3B55"/>
    <w:rsid w:val="002C50C7"/>
    <w:rsid w:val="002C53A9"/>
    <w:rsid w:val="002C60E6"/>
    <w:rsid w:val="002C61B2"/>
    <w:rsid w:val="002C711C"/>
    <w:rsid w:val="002C7385"/>
    <w:rsid w:val="002D052A"/>
    <w:rsid w:val="002D0E6E"/>
    <w:rsid w:val="002D2CE1"/>
    <w:rsid w:val="002D32BA"/>
    <w:rsid w:val="002D53A7"/>
    <w:rsid w:val="002D572D"/>
    <w:rsid w:val="002D5912"/>
    <w:rsid w:val="002D7471"/>
    <w:rsid w:val="002E7B12"/>
    <w:rsid w:val="002F1011"/>
    <w:rsid w:val="002F3171"/>
    <w:rsid w:val="002F4060"/>
    <w:rsid w:val="002F4683"/>
    <w:rsid w:val="002F49F5"/>
    <w:rsid w:val="002F61E9"/>
    <w:rsid w:val="002F7D7C"/>
    <w:rsid w:val="00300780"/>
    <w:rsid w:val="00301502"/>
    <w:rsid w:val="00301C9E"/>
    <w:rsid w:val="003100DE"/>
    <w:rsid w:val="003104E9"/>
    <w:rsid w:val="003126E4"/>
    <w:rsid w:val="00312A52"/>
    <w:rsid w:val="003145AA"/>
    <w:rsid w:val="003160BC"/>
    <w:rsid w:val="00317D76"/>
    <w:rsid w:val="00320BAC"/>
    <w:rsid w:val="003213AA"/>
    <w:rsid w:val="00321D2B"/>
    <w:rsid w:val="0032481D"/>
    <w:rsid w:val="003328DF"/>
    <w:rsid w:val="00332B60"/>
    <w:rsid w:val="00335425"/>
    <w:rsid w:val="00336603"/>
    <w:rsid w:val="00340E09"/>
    <w:rsid w:val="00342CF4"/>
    <w:rsid w:val="00347D1F"/>
    <w:rsid w:val="00350C99"/>
    <w:rsid w:val="00350F27"/>
    <w:rsid w:val="0035296F"/>
    <w:rsid w:val="00354225"/>
    <w:rsid w:val="0035449F"/>
    <w:rsid w:val="003548D1"/>
    <w:rsid w:val="00355A3D"/>
    <w:rsid w:val="00357F7D"/>
    <w:rsid w:val="00360654"/>
    <w:rsid w:val="00360D44"/>
    <w:rsid w:val="00360F61"/>
    <w:rsid w:val="00362B16"/>
    <w:rsid w:val="00366586"/>
    <w:rsid w:val="0037156E"/>
    <w:rsid w:val="0037372C"/>
    <w:rsid w:val="003740C4"/>
    <w:rsid w:val="003767B6"/>
    <w:rsid w:val="00376FFF"/>
    <w:rsid w:val="00377F41"/>
    <w:rsid w:val="003808D0"/>
    <w:rsid w:val="00380B00"/>
    <w:rsid w:val="003817FA"/>
    <w:rsid w:val="00384D20"/>
    <w:rsid w:val="003860E4"/>
    <w:rsid w:val="00391FC3"/>
    <w:rsid w:val="00393203"/>
    <w:rsid w:val="0039372A"/>
    <w:rsid w:val="00394256"/>
    <w:rsid w:val="00395ED9"/>
    <w:rsid w:val="0039609A"/>
    <w:rsid w:val="0039730D"/>
    <w:rsid w:val="003A0708"/>
    <w:rsid w:val="003A2B38"/>
    <w:rsid w:val="003A5FC4"/>
    <w:rsid w:val="003A66B4"/>
    <w:rsid w:val="003A7F90"/>
    <w:rsid w:val="003B0075"/>
    <w:rsid w:val="003B2297"/>
    <w:rsid w:val="003B406E"/>
    <w:rsid w:val="003B478C"/>
    <w:rsid w:val="003B481C"/>
    <w:rsid w:val="003B4C31"/>
    <w:rsid w:val="003B5B0B"/>
    <w:rsid w:val="003B665E"/>
    <w:rsid w:val="003B6C15"/>
    <w:rsid w:val="003C05D1"/>
    <w:rsid w:val="003C1C01"/>
    <w:rsid w:val="003C2C37"/>
    <w:rsid w:val="003C39BE"/>
    <w:rsid w:val="003C3CDD"/>
    <w:rsid w:val="003C443B"/>
    <w:rsid w:val="003C47C1"/>
    <w:rsid w:val="003C487E"/>
    <w:rsid w:val="003C4D64"/>
    <w:rsid w:val="003C4F7D"/>
    <w:rsid w:val="003C56CE"/>
    <w:rsid w:val="003C614E"/>
    <w:rsid w:val="003C62A2"/>
    <w:rsid w:val="003C7A20"/>
    <w:rsid w:val="003C7C80"/>
    <w:rsid w:val="003D10D9"/>
    <w:rsid w:val="003D227C"/>
    <w:rsid w:val="003D360C"/>
    <w:rsid w:val="003D3851"/>
    <w:rsid w:val="003E0170"/>
    <w:rsid w:val="003E0A63"/>
    <w:rsid w:val="003E170F"/>
    <w:rsid w:val="003E2FFF"/>
    <w:rsid w:val="003E57C4"/>
    <w:rsid w:val="003E57D6"/>
    <w:rsid w:val="003E7F1E"/>
    <w:rsid w:val="003F063D"/>
    <w:rsid w:val="003F54F9"/>
    <w:rsid w:val="003F5822"/>
    <w:rsid w:val="003F5CF2"/>
    <w:rsid w:val="003F6C7C"/>
    <w:rsid w:val="003F76B8"/>
    <w:rsid w:val="0040056A"/>
    <w:rsid w:val="00403255"/>
    <w:rsid w:val="0040352C"/>
    <w:rsid w:val="00403B10"/>
    <w:rsid w:val="00404C14"/>
    <w:rsid w:val="0040595E"/>
    <w:rsid w:val="00413580"/>
    <w:rsid w:val="00413F7A"/>
    <w:rsid w:val="00415DC9"/>
    <w:rsid w:val="00417B7F"/>
    <w:rsid w:val="00420336"/>
    <w:rsid w:val="004250E7"/>
    <w:rsid w:val="004263CB"/>
    <w:rsid w:val="00430B37"/>
    <w:rsid w:val="00432693"/>
    <w:rsid w:val="00437CE8"/>
    <w:rsid w:val="00441710"/>
    <w:rsid w:val="00446011"/>
    <w:rsid w:val="0044690E"/>
    <w:rsid w:val="00453E62"/>
    <w:rsid w:val="00454246"/>
    <w:rsid w:val="0045467E"/>
    <w:rsid w:val="004712E8"/>
    <w:rsid w:val="00471EC5"/>
    <w:rsid w:val="00472B26"/>
    <w:rsid w:val="00473E21"/>
    <w:rsid w:val="00474753"/>
    <w:rsid w:val="00474983"/>
    <w:rsid w:val="0047555B"/>
    <w:rsid w:val="0048102A"/>
    <w:rsid w:val="0048405C"/>
    <w:rsid w:val="004852F2"/>
    <w:rsid w:val="004854F2"/>
    <w:rsid w:val="00485734"/>
    <w:rsid w:val="00486A7B"/>
    <w:rsid w:val="00486F71"/>
    <w:rsid w:val="00494632"/>
    <w:rsid w:val="00494C4C"/>
    <w:rsid w:val="00496A96"/>
    <w:rsid w:val="004A00C6"/>
    <w:rsid w:val="004A0FC2"/>
    <w:rsid w:val="004A51F4"/>
    <w:rsid w:val="004A5A7C"/>
    <w:rsid w:val="004A7D8D"/>
    <w:rsid w:val="004B2CFC"/>
    <w:rsid w:val="004B5F9D"/>
    <w:rsid w:val="004B7CB8"/>
    <w:rsid w:val="004C160B"/>
    <w:rsid w:val="004C7069"/>
    <w:rsid w:val="004C7233"/>
    <w:rsid w:val="004C7AF7"/>
    <w:rsid w:val="004C7F44"/>
    <w:rsid w:val="004D192C"/>
    <w:rsid w:val="004D1968"/>
    <w:rsid w:val="004D196E"/>
    <w:rsid w:val="004D66DF"/>
    <w:rsid w:val="004E3241"/>
    <w:rsid w:val="004E4246"/>
    <w:rsid w:val="004E5759"/>
    <w:rsid w:val="004E6F3B"/>
    <w:rsid w:val="004E727D"/>
    <w:rsid w:val="004F07B3"/>
    <w:rsid w:val="004F2919"/>
    <w:rsid w:val="004F3EB4"/>
    <w:rsid w:val="004F4F05"/>
    <w:rsid w:val="004F6EF3"/>
    <w:rsid w:val="0050126B"/>
    <w:rsid w:val="00501FB8"/>
    <w:rsid w:val="00502468"/>
    <w:rsid w:val="00502714"/>
    <w:rsid w:val="0050311B"/>
    <w:rsid w:val="00503965"/>
    <w:rsid w:val="00513388"/>
    <w:rsid w:val="00515713"/>
    <w:rsid w:val="0052329C"/>
    <w:rsid w:val="005260A3"/>
    <w:rsid w:val="005267D5"/>
    <w:rsid w:val="005269AC"/>
    <w:rsid w:val="00531ABC"/>
    <w:rsid w:val="0053264A"/>
    <w:rsid w:val="00532CAF"/>
    <w:rsid w:val="00535AB4"/>
    <w:rsid w:val="00535B83"/>
    <w:rsid w:val="00537549"/>
    <w:rsid w:val="00540C85"/>
    <w:rsid w:val="005418C7"/>
    <w:rsid w:val="0054423B"/>
    <w:rsid w:val="00544380"/>
    <w:rsid w:val="00545243"/>
    <w:rsid w:val="005515A1"/>
    <w:rsid w:val="00554DFF"/>
    <w:rsid w:val="005556F1"/>
    <w:rsid w:val="00555A7D"/>
    <w:rsid w:val="005563F8"/>
    <w:rsid w:val="00557321"/>
    <w:rsid w:val="005573FC"/>
    <w:rsid w:val="005611F5"/>
    <w:rsid w:val="00561D53"/>
    <w:rsid w:val="00564A13"/>
    <w:rsid w:val="00564F9C"/>
    <w:rsid w:val="0056560D"/>
    <w:rsid w:val="005664C9"/>
    <w:rsid w:val="00566527"/>
    <w:rsid w:val="00566865"/>
    <w:rsid w:val="0056747E"/>
    <w:rsid w:val="0057000E"/>
    <w:rsid w:val="00571199"/>
    <w:rsid w:val="005733BE"/>
    <w:rsid w:val="00575437"/>
    <w:rsid w:val="005755B4"/>
    <w:rsid w:val="00580550"/>
    <w:rsid w:val="0058330B"/>
    <w:rsid w:val="00583E30"/>
    <w:rsid w:val="00585B43"/>
    <w:rsid w:val="00586B52"/>
    <w:rsid w:val="00591804"/>
    <w:rsid w:val="00592001"/>
    <w:rsid w:val="00593296"/>
    <w:rsid w:val="0059561B"/>
    <w:rsid w:val="005960EB"/>
    <w:rsid w:val="005963F1"/>
    <w:rsid w:val="005967B3"/>
    <w:rsid w:val="005A1904"/>
    <w:rsid w:val="005A24FD"/>
    <w:rsid w:val="005A39D3"/>
    <w:rsid w:val="005A4B08"/>
    <w:rsid w:val="005A5D20"/>
    <w:rsid w:val="005A7DDE"/>
    <w:rsid w:val="005B1098"/>
    <w:rsid w:val="005B49AB"/>
    <w:rsid w:val="005B6CCD"/>
    <w:rsid w:val="005C0B8E"/>
    <w:rsid w:val="005C1C00"/>
    <w:rsid w:val="005C3E89"/>
    <w:rsid w:val="005C4724"/>
    <w:rsid w:val="005C5E6F"/>
    <w:rsid w:val="005C6833"/>
    <w:rsid w:val="005C6C9B"/>
    <w:rsid w:val="005D406D"/>
    <w:rsid w:val="005D5652"/>
    <w:rsid w:val="005D6071"/>
    <w:rsid w:val="005D6BF6"/>
    <w:rsid w:val="005D6EA5"/>
    <w:rsid w:val="005E0B12"/>
    <w:rsid w:val="005E0D7F"/>
    <w:rsid w:val="005E386B"/>
    <w:rsid w:val="005E3BC4"/>
    <w:rsid w:val="005E59B4"/>
    <w:rsid w:val="005E63FC"/>
    <w:rsid w:val="005F1840"/>
    <w:rsid w:val="005F3186"/>
    <w:rsid w:val="005F3A42"/>
    <w:rsid w:val="005F4945"/>
    <w:rsid w:val="005F4D85"/>
    <w:rsid w:val="005F4F98"/>
    <w:rsid w:val="005F5A30"/>
    <w:rsid w:val="00601667"/>
    <w:rsid w:val="00601B36"/>
    <w:rsid w:val="00602708"/>
    <w:rsid w:val="00602CEE"/>
    <w:rsid w:val="00602F61"/>
    <w:rsid w:val="00604578"/>
    <w:rsid w:val="00605978"/>
    <w:rsid w:val="00613590"/>
    <w:rsid w:val="00614A90"/>
    <w:rsid w:val="006226A5"/>
    <w:rsid w:val="00623ABF"/>
    <w:rsid w:val="00624C6E"/>
    <w:rsid w:val="00625443"/>
    <w:rsid w:val="006307DB"/>
    <w:rsid w:val="00630F0A"/>
    <w:rsid w:val="006312A1"/>
    <w:rsid w:val="00631DD2"/>
    <w:rsid w:val="0063497A"/>
    <w:rsid w:val="006355DB"/>
    <w:rsid w:val="0063779B"/>
    <w:rsid w:val="00640A54"/>
    <w:rsid w:val="0064276B"/>
    <w:rsid w:val="00642B3C"/>
    <w:rsid w:val="006430F1"/>
    <w:rsid w:val="0064388D"/>
    <w:rsid w:val="0064511B"/>
    <w:rsid w:val="0064607F"/>
    <w:rsid w:val="00646315"/>
    <w:rsid w:val="00650CCF"/>
    <w:rsid w:val="00650DEE"/>
    <w:rsid w:val="00652DDF"/>
    <w:rsid w:val="006533F7"/>
    <w:rsid w:val="00655275"/>
    <w:rsid w:val="006578E6"/>
    <w:rsid w:val="006628CE"/>
    <w:rsid w:val="00664713"/>
    <w:rsid w:val="00665E77"/>
    <w:rsid w:val="006716F6"/>
    <w:rsid w:val="00675093"/>
    <w:rsid w:val="00675F3F"/>
    <w:rsid w:val="00676390"/>
    <w:rsid w:val="006804E9"/>
    <w:rsid w:val="00681359"/>
    <w:rsid w:val="00682F30"/>
    <w:rsid w:val="00691CEE"/>
    <w:rsid w:val="006932DA"/>
    <w:rsid w:val="00693B59"/>
    <w:rsid w:val="00694A9F"/>
    <w:rsid w:val="00695ECF"/>
    <w:rsid w:val="00696391"/>
    <w:rsid w:val="006967A9"/>
    <w:rsid w:val="00696C1B"/>
    <w:rsid w:val="00697716"/>
    <w:rsid w:val="006A076D"/>
    <w:rsid w:val="006A0E24"/>
    <w:rsid w:val="006A1357"/>
    <w:rsid w:val="006A1AC2"/>
    <w:rsid w:val="006A20F2"/>
    <w:rsid w:val="006A26C4"/>
    <w:rsid w:val="006A76E7"/>
    <w:rsid w:val="006B2E12"/>
    <w:rsid w:val="006B4A6C"/>
    <w:rsid w:val="006B64C7"/>
    <w:rsid w:val="006B7CA2"/>
    <w:rsid w:val="006C1617"/>
    <w:rsid w:val="006C1620"/>
    <w:rsid w:val="006D06A0"/>
    <w:rsid w:val="006D18C1"/>
    <w:rsid w:val="006D1EDF"/>
    <w:rsid w:val="006D2E1D"/>
    <w:rsid w:val="006D4266"/>
    <w:rsid w:val="006E2273"/>
    <w:rsid w:val="006E25D8"/>
    <w:rsid w:val="006E273F"/>
    <w:rsid w:val="006E35BE"/>
    <w:rsid w:val="006E4417"/>
    <w:rsid w:val="006E4C43"/>
    <w:rsid w:val="006E5810"/>
    <w:rsid w:val="006F03AD"/>
    <w:rsid w:val="006F2524"/>
    <w:rsid w:val="006F36BF"/>
    <w:rsid w:val="006F62CF"/>
    <w:rsid w:val="00700499"/>
    <w:rsid w:val="007021F4"/>
    <w:rsid w:val="007056C6"/>
    <w:rsid w:val="007078E0"/>
    <w:rsid w:val="007124E0"/>
    <w:rsid w:val="00713E48"/>
    <w:rsid w:val="00716A5E"/>
    <w:rsid w:val="0071753B"/>
    <w:rsid w:val="0072059D"/>
    <w:rsid w:val="00722060"/>
    <w:rsid w:val="007232B0"/>
    <w:rsid w:val="00724739"/>
    <w:rsid w:val="00724DDC"/>
    <w:rsid w:val="007278D1"/>
    <w:rsid w:val="00730B74"/>
    <w:rsid w:val="00731045"/>
    <w:rsid w:val="00734BC6"/>
    <w:rsid w:val="00735296"/>
    <w:rsid w:val="007354EE"/>
    <w:rsid w:val="00735702"/>
    <w:rsid w:val="00737064"/>
    <w:rsid w:val="00752063"/>
    <w:rsid w:val="00753E70"/>
    <w:rsid w:val="0075600A"/>
    <w:rsid w:val="00756691"/>
    <w:rsid w:val="00760206"/>
    <w:rsid w:val="00762A70"/>
    <w:rsid w:val="00764423"/>
    <w:rsid w:val="007644F2"/>
    <w:rsid w:val="007648E6"/>
    <w:rsid w:val="00765308"/>
    <w:rsid w:val="007679B5"/>
    <w:rsid w:val="007716A0"/>
    <w:rsid w:val="00772A48"/>
    <w:rsid w:val="00772D41"/>
    <w:rsid w:val="00775C54"/>
    <w:rsid w:val="007772F8"/>
    <w:rsid w:val="00777CE7"/>
    <w:rsid w:val="00781240"/>
    <w:rsid w:val="00781682"/>
    <w:rsid w:val="00781796"/>
    <w:rsid w:val="00781A21"/>
    <w:rsid w:val="0078229A"/>
    <w:rsid w:val="00782AEF"/>
    <w:rsid w:val="00783949"/>
    <w:rsid w:val="00783B79"/>
    <w:rsid w:val="00783CFA"/>
    <w:rsid w:val="00785178"/>
    <w:rsid w:val="00785841"/>
    <w:rsid w:val="00786C32"/>
    <w:rsid w:val="00787115"/>
    <w:rsid w:val="007919A5"/>
    <w:rsid w:val="00791D75"/>
    <w:rsid w:val="007933CE"/>
    <w:rsid w:val="007952C7"/>
    <w:rsid w:val="007962E5"/>
    <w:rsid w:val="00797DBC"/>
    <w:rsid w:val="00797F1B"/>
    <w:rsid w:val="007A05B4"/>
    <w:rsid w:val="007A150A"/>
    <w:rsid w:val="007A3C70"/>
    <w:rsid w:val="007A4BC4"/>
    <w:rsid w:val="007A7EDD"/>
    <w:rsid w:val="007B0DB3"/>
    <w:rsid w:val="007B10EF"/>
    <w:rsid w:val="007B391F"/>
    <w:rsid w:val="007B3979"/>
    <w:rsid w:val="007B511F"/>
    <w:rsid w:val="007C0395"/>
    <w:rsid w:val="007C2652"/>
    <w:rsid w:val="007C39A8"/>
    <w:rsid w:val="007C3FA5"/>
    <w:rsid w:val="007C7D8B"/>
    <w:rsid w:val="007D05D0"/>
    <w:rsid w:val="007D0621"/>
    <w:rsid w:val="007D11FB"/>
    <w:rsid w:val="007D2F58"/>
    <w:rsid w:val="007D57EA"/>
    <w:rsid w:val="007D5991"/>
    <w:rsid w:val="007D690B"/>
    <w:rsid w:val="007E0C75"/>
    <w:rsid w:val="007E2612"/>
    <w:rsid w:val="007E2DC2"/>
    <w:rsid w:val="007E31AD"/>
    <w:rsid w:val="007E3474"/>
    <w:rsid w:val="007E6E2E"/>
    <w:rsid w:val="007E6F30"/>
    <w:rsid w:val="007F03CE"/>
    <w:rsid w:val="007F07A2"/>
    <w:rsid w:val="007F2490"/>
    <w:rsid w:val="007F2B29"/>
    <w:rsid w:val="007F3806"/>
    <w:rsid w:val="007F3C6D"/>
    <w:rsid w:val="007F5420"/>
    <w:rsid w:val="007F734A"/>
    <w:rsid w:val="00803AA7"/>
    <w:rsid w:val="008056B0"/>
    <w:rsid w:val="00805E63"/>
    <w:rsid w:val="00806828"/>
    <w:rsid w:val="00806CB3"/>
    <w:rsid w:val="00807F5A"/>
    <w:rsid w:val="008116A9"/>
    <w:rsid w:val="008162F1"/>
    <w:rsid w:val="008168AB"/>
    <w:rsid w:val="00822D90"/>
    <w:rsid w:val="00827FD6"/>
    <w:rsid w:val="008316A6"/>
    <w:rsid w:val="00833231"/>
    <w:rsid w:val="008338CD"/>
    <w:rsid w:val="00833E92"/>
    <w:rsid w:val="00834016"/>
    <w:rsid w:val="00835B17"/>
    <w:rsid w:val="008365E7"/>
    <w:rsid w:val="00837393"/>
    <w:rsid w:val="00842451"/>
    <w:rsid w:val="00845AEF"/>
    <w:rsid w:val="00852FEC"/>
    <w:rsid w:val="00853729"/>
    <w:rsid w:val="00854165"/>
    <w:rsid w:val="00855D1D"/>
    <w:rsid w:val="008566CE"/>
    <w:rsid w:val="00857ACF"/>
    <w:rsid w:val="00860B56"/>
    <w:rsid w:val="00863124"/>
    <w:rsid w:val="00864262"/>
    <w:rsid w:val="00864B94"/>
    <w:rsid w:val="0087339F"/>
    <w:rsid w:val="008759CB"/>
    <w:rsid w:val="00880F30"/>
    <w:rsid w:val="00881E0F"/>
    <w:rsid w:val="008849C8"/>
    <w:rsid w:val="008857C2"/>
    <w:rsid w:val="008877E4"/>
    <w:rsid w:val="00887BD0"/>
    <w:rsid w:val="008906CE"/>
    <w:rsid w:val="0089072D"/>
    <w:rsid w:val="00890C3E"/>
    <w:rsid w:val="0089355C"/>
    <w:rsid w:val="00893FB4"/>
    <w:rsid w:val="0089400B"/>
    <w:rsid w:val="00894572"/>
    <w:rsid w:val="008A29A6"/>
    <w:rsid w:val="008A714E"/>
    <w:rsid w:val="008B34D2"/>
    <w:rsid w:val="008B46DD"/>
    <w:rsid w:val="008B59DE"/>
    <w:rsid w:val="008B6B0A"/>
    <w:rsid w:val="008B6F7B"/>
    <w:rsid w:val="008B74F7"/>
    <w:rsid w:val="008C1DF0"/>
    <w:rsid w:val="008C42A3"/>
    <w:rsid w:val="008C653B"/>
    <w:rsid w:val="008D230D"/>
    <w:rsid w:val="008D259B"/>
    <w:rsid w:val="008D2E0E"/>
    <w:rsid w:val="008D3342"/>
    <w:rsid w:val="008D3A08"/>
    <w:rsid w:val="008D5570"/>
    <w:rsid w:val="008D65D7"/>
    <w:rsid w:val="008D6E5F"/>
    <w:rsid w:val="008E0FB6"/>
    <w:rsid w:val="008E0FD9"/>
    <w:rsid w:val="008E1D7B"/>
    <w:rsid w:val="008E2D71"/>
    <w:rsid w:val="008E3603"/>
    <w:rsid w:val="008E6374"/>
    <w:rsid w:val="008E7894"/>
    <w:rsid w:val="008E7E99"/>
    <w:rsid w:val="008F0230"/>
    <w:rsid w:val="008F1240"/>
    <w:rsid w:val="008F1C6F"/>
    <w:rsid w:val="008F1F0E"/>
    <w:rsid w:val="008F30FE"/>
    <w:rsid w:val="008F67A6"/>
    <w:rsid w:val="008F7681"/>
    <w:rsid w:val="008F7F30"/>
    <w:rsid w:val="00900D2E"/>
    <w:rsid w:val="00901DD3"/>
    <w:rsid w:val="009045CD"/>
    <w:rsid w:val="00905206"/>
    <w:rsid w:val="00905704"/>
    <w:rsid w:val="00905C9D"/>
    <w:rsid w:val="0091024F"/>
    <w:rsid w:val="009124E5"/>
    <w:rsid w:val="00916556"/>
    <w:rsid w:val="0092007E"/>
    <w:rsid w:val="00920CF6"/>
    <w:rsid w:val="009229A6"/>
    <w:rsid w:val="00922C33"/>
    <w:rsid w:val="00926EAD"/>
    <w:rsid w:val="00927D77"/>
    <w:rsid w:val="00931A68"/>
    <w:rsid w:val="00931AA9"/>
    <w:rsid w:val="00931B48"/>
    <w:rsid w:val="00932673"/>
    <w:rsid w:val="009344EB"/>
    <w:rsid w:val="00936BF0"/>
    <w:rsid w:val="00936DC9"/>
    <w:rsid w:val="009413BA"/>
    <w:rsid w:val="00941487"/>
    <w:rsid w:val="0094322D"/>
    <w:rsid w:val="0094388F"/>
    <w:rsid w:val="00944881"/>
    <w:rsid w:val="00946167"/>
    <w:rsid w:val="00952E68"/>
    <w:rsid w:val="009569AA"/>
    <w:rsid w:val="00956C60"/>
    <w:rsid w:val="00956FF6"/>
    <w:rsid w:val="00960728"/>
    <w:rsid w:val="00961A31"/>
    <w:rsid w:val="00964BEB"/>
    <w:rsid w:val="00966FF3"/>
    <w:rsid w:val="00972CC3"/>
    <w:rsid w:val="00972DD3"/>
    <w:rsid w:val="0097343F"/>
    <w:rsid w:val="009734C6"/>
    <w:rsid w:val="0097401E"/>
    <w:rsid w:val="00974A33"/>
    <w:rsid w:val="00974C40"/>
    <w:rsid w:val="0097623E"/>
    <w:rsid w:val="00977158"/>
    <w:rsid w:val="00981008"/>
    <w:rsid w:val="00990CC0"/>
    <w:rsid w:val="009917D2"/>
    <w:rsid w:val="009924A4"/>
    <w:rsid w:val="0099263D"/>
    <w:rsid w:val="00992F3A"/>
    <w:rsid w:val="00993E09"/>
    <w:rsid w:val="00997AC9"/>
    <w:rsid w:val="009A0FF4"/>
    <w:rsid w:val="009A4FA6"/>
    <w:rsid w:val="009A5A67"/>
    <w:rsid w:val="009A74AF"/>
    <w:rsid w:val="009A757C"/>
    <w:rsid w:val="009B415A"/>
    <w:rsid w:val="009B49F6"/>
    <w:rsid w:val="009B4B89"/>
    <w:rsid w:val="009B75FE"/>
    <w:rsid w:val="009C0E2B"/>
    <w:rsid w:val="009C223F"/>
    <w:rsid w:val="009C492D"/>
    <w:rsid w:val="009C4EC6"/>
    <w:rsid w:val="009C5870"/>
    <w:rsid w:val="009C5EE2"/>
    <w:rsid w:val="009C6802"/>
    <w:rsid w:val="009D07D2"/>
    <w:rsid w:val="009D760C"/>
    <w:rsid w:val="009E1AA1"/>
    <w:rsid w:val="009E78C6"/>
    <w:rsid w:val="009F0B43"/>
    <w:rsid w:val="009F0EDA"/>
    <w:rsid w:val="009F0EE3"/>
    <w:rsid w:val="009F47DF"/>
    <w:rsid w:val="009F5C62"/>
    <w:rsid w:val="009F6794"/>
    <w:rsid w:val="00A04143"/>
    <w:rsid w:val="00A0472D"/>
    <w:rsid w:val="00A06F81"/>
    <w:rsid w:val="00A0730D"/>
    <w:rsid w:val="00A10E26"/>
    <w:rsid w:val="00A14466"/>
    <w:rsid w:val="00A155EC"/>
    <w:rsid w:val="00A17FBA"/>
    <w:rsid w:val="00A21102"/>
    <w:rsid w:val="00A21444"/>
    <w:rsid w:val="00A22D14"/>
    <w:rsid w:val="00A263B0"/>
    <w:rsid w:val="00A31D68"/>
    <w:rsid w:val="00A34AC6"/>
    <w:rsid w:val="00A35B95"/>
    <w:rsid w:val="00A36070"/>
    <w:rsid w:val="00A3674A"/>
    <w:rsid w:val="00A36A8F"/>
    <w:rsid w:val="00A40775"/>
    <w:rsid w:val="00A40E14"/>
    <w:rsid w:val="00A414D2"/>
    <w:rsid w:val="00A42AF8"/>
    <w:rsid w:val="00A43E7F"/>
    <w:rsid w:val="00A45224"/>
    <w:rsid w:val="00A46BB8"/>
    <w:rsid w:val="00A51617"/>
    <w:rsid w:val="00A52D0F"/>
    <w:rsid w:val="00A531C2"/>
    <w:rsid w:val="00A55188"/>
    <w:rsid w:val="00A55CF2"/>
    <w:rsid w:val="00A56121"/>
    <w:rsid w:val="00A56A38"/>
    <w:rsid w:val="00A6017D"/>
    <w:rsid w:val="00A6272C"/>
    <w:rsid w:val="00A63AAA"/>
    <w:rsid w:val="00A64B7B"/>
    <w:rsid w:val="00A65F1B"/>
    <w:rsid w:val="00A66DDF"/>
    <w:rsid w:val="00A67167"/>
    <w:rsid w:val="00A73548"/>
    <w:rsid w:val="00A73B0B"/>
    <w:rsid w:val="00A74B8B"/>
    <w:rsid w:val="00A75175"/>
    <w:rsid w:val="00A80FB8"/>
    <w:rsid w:val="00A84118"/>
    <w:rsid w:val="00A841D8"/>
    <w:rsid w:val="00A8533E"/>
    <w:rsid w:val="00A871E9"/>
    <w:rsid w:val="00A871FB"/>
    <w:rsid w:val="00A875D4"/>
    <w:rsid w:val="00A913CD"/>
    <w:rsid w:val="00A914F7"/>
    <w:rsid w:val="00A92614"/>
    <w:rsid w:val="00A92AED"/>
    <w:rsid w:val="00AA2F3C"/>
    <w:rsid w:val="00AA36D6"/>
    <w:rsid w:val="00AA38F0"/>
    <w:rsid w:val="00AA55FD"/>
    <w:rsid w:val="00AA593F"/>
    <w:rsid w:val="00AB0C7E"/>
    <w:rsid w:val="00AB108E"/>
    <w:rsid w:val="00AB474B"/>
    <w:rsid w:val="00AB5248"/>
    <w:rsid w:val="00AC1499"/>
    <w:rsid w:val="00AC3E4F"/>
    <w:rsid w:val="00AD0542"/>
    <w:rsid w:val="00AD0839"/>
    <w:rsid w:val="00AD0964"/>
    <w:rsid w:val="00AD1116"/>
    <w:rsid w:val="00AD27B9"/>
    <w:rsid w:val="00AD331E"/>
    <w:rsid w:val="00AD397F"/>
    <w:rsid w:val="00AD6E46"/>
    <w:rsid w:val="00AE1707"/>
    <w:rsid w:val="00AE1F00"/>
    <w:rsid w:val="00AE252F"/>
    <w:rsid w:val="00AE54C6"/>
    <w:rsid w:val="00AF20C7"/>
    <w:rsid w:val="00AF4D16"/>
    <w:rsid w:val="00AF5765"/>
    <w:rsid w:val="00AF5A4A"/>
    <w:rsid w:val="00AF613E"/>
    <w:rsid w:val="00AF6363"/>
    <w:rsid w:val="00AF6720"/>
    <w:rsid w:val="00B00B99"/>
    <w:rsid w:val="00B016A8"/>
    <w:rsid w:val="00B019B7"/>
    <w:rsid w:val="00B02FD2"/>
    <w:rsid w:val="00B032B1"/>
    <w:rsid w:val="00B06CCD"/>
    <w:rsid w:val="00B074D5"/>
    <w:rsid w:val="00B07FC1"/>
    <w:rsid w:val="00B10837"/>
    <w:rsid w:val="00B11C5A"/>
    <w:rsid w:val="00B1240E"/>
    <w:rsid w:val="00B12882"/>
    <w:rsid w:val="00B14448"/>
    <w:rsid w:val="00B14812"/>
    <w:rsid w:val="00B16A25"/>
    <w:rsid w:val="00B177C0"/>
    <w:rsid w:val="00B21271"/>
    <w:rsid w:val="00B21301"/>
    <w:rsid w:val="00B22F77"/>
    <w:rsid w:val="00B24771"/>
    <w:rsid w:val="00B24C11"/>
    <w:rsid w:val="00B25DE8"/>
    <w:rsid w:val="00B26A19"/>
    <w:rsid w:val="00B27256"/>
    <w:rsid w:val="00B3062D"/>
    <w:rsid w:val="00B338EE"/>
    <w:rsid w:val="00B362CC"/>
    <w:rsid w:val="00B40DD8"/>
    <w:rsid w:val="00B434A3"/>
    <w:rsid w:val="00B440CB"/>
    <w:rsid w:val="00B45FFD"/>
    <w:rsid w:val="00B4632F"/>
    <w:rsid w:val="00B46724"/>
    <w:rsid w:val="00B50D8D"/>
    <w:rsid w:val="00B51049"/>
    <w:rsid w:val="00B51E52"/>
    <w:rsid w:val="00B57DCB"/>
    <w:rsid w:val="00B620DD"/>
    <w:rsid w:val="00B62D6F"/>
    <w:rsid w:val="00B63879"/>
    <w:rsid w:val="00B642C9"/>
    <w:rsid w:val="00B64C1F"/>
    <w:rsid w:val="00B6543F"/>
    <w:rsid w:val="00B65D26"/>
    <w:rsid w:val="00B7042E"/>
    <w:rsid w:val="00B743AE"/>
    <w:rsid w:val="00B746D1"/>
    <w:rsid w:val="00B75343"/>
    <w:rsid w:val="00B80888"/>
    <w:rsid w:val="00B8291B"/>
    <w:rsid w:val="00B83B32"/>
    <w:rsid w:val="00B83FE0"/>
    <w:rsid w:val="00B8428F"/>
    <w:rsid w:val="00B84D90"/>
    <w:rsid w:val="00B87458"/>
    <w:rsid w:val="00B914CA"/>
    <w:rsid w:val="00B91F7E"/>
    <w:rsid w:val="00B92531"/>
    <w:rsid w:val="00B9483E"/>
    <w:rsid w:val="00B95EE4"/>
    <w:rsid w:val="00B97B2F"/>
    <w:rsid w:val="00BA089F"/>
    <w:rsid w:val="00BA13F2"/>
    <w:rsid w:val="00BA1706"/>
    <w:rsid w:val="00BA20F2"/>
    <w:rsid w:val="00BB1AFE"/>
    <w:rsid w:val="00BB5577"/>
    <w:rsid w:val="00BB6B0D"/>
    <w:rsid w:val="00BB71BA"/>
    <w:rsid w:val="00BC2697"/>
    <w:rsid w:val="00BC3126"/>
    <w:rsid w:val="00BC3220"/>
    <w:rsid w:val="00BC42F6"/>
    <w:rsid w:val="00BC6BBC"/>
    <w:rsid w:val="00BD263B"/>
    <w:rsid w:val="00BD308B"/>
    <w:rsid w:val="00BD45AC"/>
    <w:rsid w:val="00BD602E"/>
    <w:rsid w:val="00BD6F7E"/>
    <w:rsid w:val="00BD70F7"/>
    <w:rsid w:val="00BD714A"/>
    <w:rsid w:val="00BE20A8"/>
    <w:rsid w:val="00BE2741"/>
    <w:rsid w:val="00BE3116"/>
    <w:rsid w:val="00BE4595"/>
    <w:rsid w:val="00BE4AEB"/>
    <w:rsid w:val="00BF1D8C"/>
    <w:rsid w:val="00BF4880"/>
    <w:rsid w:val="00BF5EAA"/>
    <w:rsid w:val="00BF6BD2"/>
    <w:rsid w:val="00BF7B05"/>
    <w:rsid w:val="00C00CF0"/>
    <w:rsid w:val="00C03B6D"/>
    <w:rsid w:val="00C05E0E"/>
    <w:rsid w:val="00C06FE6"/>
    <w:rsid w:val="00C07DEF"/>
    <w:rsid w:val="00C104B5"/>
    <w:rsid w:val="00C10C75"/>
    <w:rsid w:val="00C118E7"/>
    <w:rsid w:val="00C12077"/>
    <w:rsid w:val="00C13909"/>
    <w:rsid w:val="00C163E1"/>
    <w:rsid w:val="00C165B4"/>
    <w:rsid w:val="00C17605"/>
    <w:rsid w:val="00C20F4F"/>
    <w:rsid w:val="00C215BE"/>
    <w:rsid w:val="00C21B3F"/>
    <w:rsid w:val="00C223B1"/>
    <w:rsid w:val="00C230C7"/>
    <w:rsid w:val="00C244CC"/>
    <w:rsid w:val="00C24819"/>
    <w:rsid w:val="00C24D9E"/>
    <w:rsid w:val="00C25EB1"/>
    <w:rsid w:val="00C278AB"/>
    <w:rsid w:val="00C30691"/>
    <w:rsid w:val="00C3132C"/>
    <w:rsid w:val="00C33F03"/>
    <w:rsid w:val="00C341A9"/>
    <w:rsid w:val="00C3605E"/>
    <w:rsid w:val="00C40412"/>
    <w:rsid w:val="00C408F7"/>
    <w:rsid w:val="00C44F04"/>
    <w:rsid w:val="00C46521"/>
    <w:rsid w:val="00C52A74"/>
    <w:rsid w:val="00C53278"/>
    <w:rsid w:val="00C548AA"/>
    <w:rsid w:val="00C5499A"/>
    <w:rsid w:val="00C555E5"/>
    <w:rsid w:val="00C56181"/>
    <w:rsid w:val="00C566F3"/>
    <w:rsid w:val="00C575AD"/>
    <w:rsid w:val="00C57CB0"/>
    <w:rsid w:val="00C604A2"/>
    <w:rsid w:val="00C61BB1"/>
    <w:rsid w:val="00C61F4F"/>
    <w:rsid w:val="00C62D0E"/>
    <w:rsid w:val="00C6301F"/>
    <w:rsid w:val="00C6421F"/>
    <w:rsid w:val="00C64F17"/>
    <w:rsid w:val="00C65BF1"/>
    <w:rsid w:val="00C7126C"/>
    <w:rsid w:val="00C71BD8"/>
    <w:rsid w:val="00C751B4"/>
    <w:rsid w:val="00C753BC"/>
    <w:rsid w:val="00C760FA"/>
    <w:rsid w:val="00C76BE9"/>
    <w:rsid w:val="00C77465"/>
    <w:rsid w:val="00C80CD5"/>
    <w:rsid w:val="00C819EA"/>
    <w:rsid w:val="00C82F46"/>
    <w:rsid w:val="00C838B4"/>
    <w:rsid w:val="00C83BFD"/>
    <w:rsid w:val="00C93A38"/>
    <w:rsid w:val="00C9710F"/>
    <w:rsid w:val="00CA460B"/>
    <w:rsid w:val="00CA4D8F"/>
    <w:rsid w:val="00CA550F"/>
    <w:rsid w:val="00CA6694"/>
    <w:rsid w:val="00CA75AB"/>
    <w:rsid w:val="00CA78FC"/>
    <w:rsid w:val="00CA7E6D"/>
    <w:rsid w:val="00CB0829"/>
    <w:rsid w:val="00CB1B20"/>
    <w:rsid w:val="00CB2B16"/>
    <w:rsid w:val="00CB4606"/>
    <w:rsid w:val="00CB4C85"/>
    <w:rsid w:val="00CB61AF"/>
    <w:rsid w:val="00CC2EFB"/>
    <w:rsid w:val="00CC3941"/>
    <w:rsid w:val="00CC6A3E"/>
    <w:rsid w:val="00CD4ABD"/>
    <w:rsid w:val="00CD4C22"/>
    <w:rsid w:val="00CD61C1"/>
    <w:rsid w:val="00CD6A9E"/>
    <w:rsid w:val="00CD7FEA"/>
    <w:rsid w:val="00CE14E0"/>
    <w:rsid w:val="00CE199A"/>
    <w:rsid w:val="00CE1C02"/>
    <w:rsid w:val="00CE2282"/>
    <w:rsid w:val="00CE2779"/>
    <w:rsid w:val="00CE34B1"/>
    <w:rsid w:val="00CE6B5A"/>
    <w:rsid w:val="00CF7980"/>
    <w:rsid w:val="00CF7D78"/>
    <w:rsid w:val="00D10829"/>
    <w:rsid w:val="00D11D4C"/>
    <w:rsid w:val="00D11D6E"/>
    <w:rsid w:val="00D13D2D"/>
    <w:rsid w:val="00D14F75"/>
    <w:rsid w:val="00D2514B"/>
    <w:rsid w:val="00D25715"/>
    <w:rsid w:val="00D26A3D"/>
    <w:rsid w:val="00D27E3F"/>
    <w:rsid w:val="00D31269"/>
    <w:rsid w:val="00D35859"/>
    <w:rsid w:val="00D35B69"/>
    <w:rsid w:val="00D368E2"/>
    <w:rsid w:val="00D4242E"/>
    <w:rsid w:val="00D459AC"/>
    <w:rsid w:val="00D45D1C"/>
    <w:rsid w:val="00D464C1"/>
    <w:rsid w:val="00D50F8F"/>
    <w:rsid w:val="00D519A8"/>
    <w:rsid w:val="00D52537"/>
    <w:rsid w:val="00D52937"/>
    <w:rsid w:val="00D534F3"/>
    <w:rsid w:val="00D54994"/>
    <w:rsid w:val="00D56474"/>
    <w:rsid w:val="00D601E5"/>
    <w:rsid w:val="00D649C4"/>
    <w:rsid w:val="00D659D5"/>
    <w:rsid w:val="00D66166"/>
    <w:rsid w:val="00D70B1F"/>
    <w:rsid w:val="00D71396"/>
    <w:rsid w:val="00D743A0"/>
    <w:rsid w:val="00D74A27"/>
    <w:rsid w:val="00D758A9"/>
    <w:rsid w:val="00D76A30"/>
    <w:rsid w:val="00D7797D"/>
    <w:rsid w:val="00D77AF9"/>
    <w:rsid w:val="00D8034F"/>
    <w:rsid w:val="00D80B4B"/>
    <w:rsid w:val="00D80CC6"/>
    <w:rsid w:val="00D81C23"/>
    <w:rsid w:val="00D82BF9"/>
    <w:rsid w:val="00D83B3F"/>
    <w:rsid w:val="00D92508"/>
    <w:rsid w:val="00D92927"/>
    <w:rsid w:val="00D93DD7"/>
    <w:rsid w:val="00D97696"/>
    <w:rsid w:val="00D97FA7"/>
    <w:rsid w:val="00DA0F70"/>
    <w:rsid w:val="00DA3069"/>
    <w:rsid w:val="00DA4201"/>
    <w:rsid w:val="00DA4675"/>
    <w:rsid w:val="00DA5691"/>
    <w:rsid w:val="00DA722F"/>
    <w:rsid w:val="00DA780B"/>
    <w:rsid w:val="00DB1F0A"/>
    <w:rsid w:val="00DB53A7"/>
    <w:rsid w:val="00DB66DF"/>
    <w:rsid w:val="00DB67F1"/>
    <w:rsid w:val="00DB7B5C"/>
    <w:rsid w:val="00DB7E2B"/>
    <w:rsid w:val="00DC128B"/>
    <w:rsid w:val="00DC2E3A"/>
    <w:rsid w:val="00DC362D"/>
    <w:rsid w:val="00DC5107"/>
    <w:rsid w:val="00DC5560"/>
    <w:rsid w:val="00DC5930"/>
    <w:rsid w:val="00DC67CE"/>
    <w:rsid w:val="00DC7B3B"/>
    <w:rsid w:val="00DD1354"/>
    <w:rsid w:val="00DD2602"/>
    <w:rsid w:val="00DD6559"/>
    <w:rsid w:val="00DD72C3"/>
    <w:rsid w:val="00DE2B12"/>
    <w:rsid w:val="00DE3ADA"/>
    <w:rsid w:val="00DF3474"/>
    <w:rsid w:val="00DF4E20"/>
    <w:rsid w:val="00DF65A5"/>
    <w:rsid w:val="00E01516"/>
    <w:rsid w:val="00E020EC"/>
    <w:rsid w:val="00E02336"/>
    <w:rsid w:val="00E043B2"/>
    <w:rsid w:val="00E048C9"/>
    <w:rsid w:val="00E04BBB"/>
    <w:rsid w:val="00E0685E"/>
    <w:rsid w:val="00E07D7E"/>
    <w:rsid w:val="00E101A5"/>
    <w:rsid w:val="00E104D9"/>
    <w:rsid w:val="00E1537E"/>
    <w:rsid w:val="00E161CA"/>
    <w:rsid w:val="00E24BB6"/>
    <w:rsid w:val="00E25AD6"/>
    <w:rsid w:val="00E27A6C"/>
    <w:rsid w:val="00E31DDC"/>
    <w:rsid w:val="00E320B8"/>
    <w:rsid w:val="00E34ABC"/>
    <w:rsid w:val="00E35DBC"/>
    <w:rsid w:val="00E36561"/>
    <w:rsid w:val="00E41BDF"/>
    <w:rsid w:val="00E4266E"/>
    <w:rsid w:val="00E442B4"/>
    <w:rsid w:val="00E44D2E"/>
    <w:rsid w:val="00E46635"/>
    <w:rsid w:val="00E50315"/>
    <w:rsid w:val="00E5184E"/>
    <w:rsid w:val="00E52DA5"/>
    <w:rsid w:val="00E5472A"/>
    <w:rsid w:val="00E55070"/>
    <w:rsid w:val="00E567C7"/>
    <w:rsid w:val="00E6126D"/>
    <w:rsid w:val="00E65C41"/>
    <w:rsid w:val="00E6735C"/>
    <w:rsid w:val="00E67B96"/>
    <w:rsid w:val="00E731A2"/>
    <w:rsid w:val="00E736E3"/>
    <w:rsid w:val="00E742D7"/>
    <w:rsid w:val="00E75504"/>
    <w:rsid w:val="00E75BF5"/>
    <w:rsid w:val="00E75DD5"/>
    <w:rsid w:val="00E80601"/>
    <w:rsid w:val="00E80C6B"/>
    <w:rsid w:val="00E83A2D"/>
    <w:rsid w:val="00E85CDA"/>
    <w:rsid w:val="00E85D5E"/>
    <w:rsid w:val="00E86A32"/>
    <w:rsid w:val="00E87566"/>
    <w:rsid w:val="00E87813"/>
    <w:rsid w:val="00E93F3C"/>
    <w:rsid w:val="00E9636B"/>
    <w:rsid w:val="00E974AB"/>
    <w:rsid w:val="00EA00D3"/>
    <w:rsid w:val="00EA2DC4"/>
    <w:rsid w:val="00EA3B1A"/>
    <w:rsid w:val="00EA6123"/>
    <w:rsid w:val="00EA7AC2"/>
    <w:rsid w:val="00EB09D8"/>
    <w:rsid w:val="00EB43E7"/>
    <w:rsid w:val="00EB4ADC"/>
    <w:rsid w:val="00EB4FB1"/>
    <w:rsid w:val="00EB66C9"/>
    <w:rsid w:val="00EC0358"/>
    <w:rsid w:val="00EC287F"/>
    <w:rsid w:val="00EC4D9C"/>
    <w:rsid w:val="00EC4F7A"/>
    <w:rsid w:val="00ED2476"/>
    <w:rsid w:val="00ED6086"/>
    <w:rsid w:val="00ED644C"/>
    <w:rsid w:val="00ED7539"/>
    <w:rsid w:val="00EE24D2"/>
    <w:rsid w:val="00EE283B"/>
    <w:rsid w:val="00EE291B"/>
    <w:rsid w:val="00EE6D8C"/>
    <w:rsid w:val="00EE7158"/>
    <w:rsid w:val="00EF135D"/>
    <w:rsid w:val="00EF1AA7"/>
    <w:rsid w:val="00EF2C7C"/>
    <w:rsid w:val="00EF3BEF"/>
    <w:rsid w:val="00EF4378"/>
    <w:rsid w:val="00EF5C22"/>
    <w:rsid w:val="00EF5C3C"/>
    <w:rsid w:val="00EF72E7"/>
    <w:rsid w:val="00F003A5"/>
    <w:rsid w:val="00F018FD"/>
    <w:rsid w:val="00F0197A"/>
    <w:rsid w:val="00F03A57"/>
    <w:rsid w:val="00F11926"/>
    <w:rsid w:val="00F11D5E"/>
    <w:rsid w:val="00F13BC4"/>
    <w:rsid w:val="00F1588C"/>
    <w:rsid w:val="00F15E05"/>
    <w:rsid w:val="00F20D5A"/>
    <w:rsid w:val="00F21C8E"/>
    <w:rsid w:val="00F25D80"/>
    <w:rsid w:val="00F25E95"/>
    <w:rsid w:val="00F262B3"/>
    <w:rsid w:val="00F26CD7"/>
    <w:rsid w:val="00F27941"/>
    <w:rsid w:val="00F31215"/>
    <w:rsid w:val="00F32432"/>
    <w:rsid w:val="00F3293F"/>
    <w:rsid w:val="00F343AD"/>
    <w:rsid w:val="00F346B3"/>
    <w:rsid w:val="00F35645"/>
    <w:rsid w:val="00F37303"/>
    <w:rsid w:val="00F4161A"/>
    <w:rsid w:val="00F41B2A"/>
    <w:rsid w:val="00F443E0"/>
    <w:rsid w:val="00F444F8"/>
    <w:rsid w:val="00F45CB8"/>
    <w:rsid w:val="00F46A23"/>
    <w:rsid w:val="00F51305"/>
    <w:rsid w:val="00F52EDF"/>
    <w:rsid w:val="00F5366D"/>
    <w:rsid w:val="00F53FE5"/>
    <w:rsid w:val="00F54DCC"/>
    <w:rsid w:val="00F563E9"/>
    <w:rsid w:val="00F606EB"/>
    <w:rsid w:val="00F61C8E"/>
    <w:rsid w:val="00F62E5D"/>
    <w:rsid w:val="00F6352D"/>
    <w:rsid w:val="00F63544"/>
    <w:rsid w:val="00F66F9C"/>
    <w:rsid w:val="00F67720"/>
    <w:rsid w:val="00F67AD4"/>
    <w:rsid w:val="00F67B17"/>
    <w:rsid w:val="00F70A99"/>
    <w:rsid w:val="00F726D3"/>
    <w:rsid w:val="00F72AA7"/>
    <w:rsid w:val="00F730FE"/>
    <w:rsid w:val="00F80525"/>
    <w:rsid w:val="00F83443"/>
    <w:rsid w:val="00F8410A"/>
    <w:rsid w:val="00F86D62"/>
    <w:rsid w:val="00F87746"/>
    <w:rsid w:val="00F90BF3"/>
    <w:rsid w:val="00F939DC"/>
    <w:rsid w:val="00F9748D"/>
    <w:rsid w:val="00FA29F3"/>
    <w:rsid w:val="00FA2ADC"/>
    <w:rsid w:val="00FA33FC"/>
    <w:rsid w:val="00FA43A3"/>
    <w:rsid w:val="00FA6906"/>
    <w:rsid w:val="00FA6F76"/>
    <w:rsid w:val="00FB0FBE"/>
    <w:rsid w:val="00FB735D"/>
    <w:rsid w:val="00FC0DD1"/>
    <w:rsid w:val="00FC20A3"/>
    <w:rsid w:val="00FC3971"/>
    <w:rsid w:val="00FC5C2D"/>
    <w:rsid w:val="00FC6679"/>
    <w:rsid w:val="00FD02F9"/>
    <w:rsid w:val="00FD1F52"/>
    <w:rsid w:val="00FD1FCA"/>
    <w:rsid w:val="00FD2386"/>
    <w:rsid w:val="00FD453E"/>
    <w:rsid w:val="00FD456B"/>
    <w:rsid w:val="00FD61D3"/>
    <w:rsid w:val="00FE0845"/>
    <w:rsid w:val="00FE5E12"/>
    <w:rsid w:val="00FE6667"/>
    <w:rsid w:val="00FF31AA"/>
    <w:rsid w:val="00FF3439"/>
    <w:rsid w:val="00FF4AAA"/>
    <w:rsid w:val="00FF64ED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E72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B8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paragraph" w:styleId="TOC4">
    <w:name w:val="toc 4"/>
    <w:basedOn w:val="Normal"/>
    <w:next w:val="Normal"/>
    <w:autoRedefine/>
    <w:uiPriority w:val="39"/>
    <w:unhideWhenUsed/>
    <w:rsid w:val="005573FC"/>
    <w:pPr>
      <w:spacing w:after="100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5573FC"/>
    <w:pPr>
      <w:spacing w:after="100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5573FC"/>
    <w:pPr>
      <w:spacing w:after="100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5573FC"/>
    <w:pPr>
      <w:spacing w:after="100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5573FC"/>
    <w:pPr>
      <w:spacing w:after="100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5573FC"/>
    <w:pPr>
      <w:spacing w:after="100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string">
    <w:name w:val="string"/>
    <w:basedOn w:val="DefaultParagraphFont"/>
    <w:rsid w:val="00CE1C02"/>
  </w:style>
  <w:style w:type="paragraph" w:styleId="Quote">
    <w:name w:val="Quote"/>
    <w:basedOn w:val="Normal"/>
    <w:next w:val="Normal"/>
    <w:link w:val="QuoteChar"/>
    <w:uiPriority w:val="29"/>
    <w:qFormat/>
    <w:rsid w:val="00357F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7F7D"/>
    <w:rPr>
      <w:rFonts w:ascii="Verdana" w:hAnsi="Verdana"/>
      <w:i/>
      <w:iCs/>
      <w:color w:val="000000" w:themeColor="text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B8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paragraph" w:styleId="TOC4">
    <w:name w:val="toc 4"/>
    <w:basedOn w:val="Normal"/>
    <w:next w:val="Normal"/>
    <w:autoRedefine/>
    <w:uiPriority w:val="39"/>
    <w:unhideWhenUsed/>
    <w:rsid w:val="005573FC"/>
    <w:pPr>
      <w:spacing w:after="100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5573FC"/>
    <w:pPr>
      <w:spacing w:after="100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5573FC"/>
    <w:pPr>
      <w:spacing w:after="100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5573FC"/>
    <w:pPr>
      <w:spacing w:after="100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5573FC"/>
    <w:pPr>
      <w:spacing w:after="100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5573FC"/>
    <w:pPr>
      <w:spacing w:after="100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string">
    <w:name w:val="string"/>
    <w:basedOn w:val="DefaultParagraphFont"/>
    <w:rsid w:val="00CE1C02"/>
  </w:style>
  <w:style w:type="paragraph" w:styleId="Quote">
    <w:name w:val="Quote"/>
    <w:basedOn w:val="Normal"/>
    <w:next w:val="Normal"/>
    <w:link w:val="QuoteChar"/>
    <w:uiPriority w:val="29"/>
    <w:qFormat/>
    <w:rsid w:val="00357F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7F7D"/>
    <w:rPr>
      <w:rFonts w:ascii="Verdana" w:hAnsi="Verdana"/>
      <w:i/>
      <w:iCs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3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jain\AppData\Local\Microsoft\Windows\Temporary%20Internet%20Files\Content.Outlook\035Z5QH0\Synapse%20Style%20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A4BC83A64DF40AFF3915C8BA17A98" ma:contentTypeVersion="9" ma:contentTypeDescription="Create a new document." ma:contentTypeScope="" ma:versionID="c37539d831936049746b32e469bdb5cd">
  <xsd:schema xmlns:xsd="http://www.w3.org/2001/XMLSchema" xmlns:xs="http://www.w3.org/2001/XMLSchema" xmlns:p="http://schemas.microsoft.com/office/2006/metadata/properties" xmlns:ns2="ba4e1f23-a969-462b-9abe-051c4490106f" targetNamespace="http://schemas.microsoft.com/office/2006/metadata/properties" ma:root="true" ma:fieldsID="cd6af1cc4e6e50acda77700d70179954" ns2:_="">
    <xsd:import namespace="ba4e1f23-a969-462b-9abe-051c4490106f"/>
    <xsd:element name="properties">
      <xsd:complexType>
        <xsd:sequence>
          <xsd:element name="documentManagement">
            <xsd:complexType>
              <xsd:all>
                <xsd:element ref="ns2:M11_x0020_Phase" minOccurs="0"/>
                <xsd:element ref="ns2:Deliverable_x0020_Type" minOccurs="0"/>
                <xsd:element ref="ns2:Status" minOccurs="0"/>
                <xsd:element ref="ns2:Workstream" minOccurs="0"/>
                <xsd:element ref="ns2:NGE_x0020_Release" minOccurs="0"/>
                <xsd:element ref="ns2:NGE_x0020_App" minOccurs="0"/>
                <xsd:element ref="ns2:WBS" minOccurs="0"/>
                <xsd:element ref="ns2:SOW" minOccurs="0"/>
                <xsd:element ref="ns2:Sprint_x0020_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e1f23-a969-462b-9abe-051c4490106f" elementFormDefault="qualified">
    <xsd:import namespace="http://schemas.microsoft.com/office/2006/documentManagement/types"/>
    <xsd:import namespace="http://schemas.microsoft.com/office/infopath/2007/PartnerControls"/>
    <xsd:element name="M11_x0020_Phase" ma:index="2" nillable="true" ma:displayName="M11 Stage" ma:default="1. Envision" ma:format="Dropdown" ma:internalName="M11_x0020_Phase">
      <xsd:simpleType>
        <xsd:restriction base="dms:Choice">
          <xsd:enumeration value="1. Envision"/>
          <xsd:enumeration value="2. Plan"/>
          <xsd:enumeration value="3. Design"/>
          <xsd:enumeration value="4. Business"/>
          <xsd:enumeration value="5. Tech Arch"/>
          <xsd:enumeration value="6. Infrastructure"/>
          <xsd:enumeration value="7. Development"/>
          <xsd:enumeration value="8. Testing"/>
          <xsd:enumeration value="9. Deployment"/>
          <xsd:enumeration value="10. Closure"/>
          <xsd:enumeration value="11. Management"/>
        </xsd:restriction>
      </xsd:simpleType>
    </xsd:element>
    <xsd:element name="Deliverable_x0020_Type" ma:index="3" nillable="true" ma:displayName="Deliverable Type" ma:internalName="Deliverable_x0020_Type">
      <xsd:simpleType>
        <xsd:restriction base="dms:Text">
          <xsd:maxLength value="255"/>
        </xsd:restriction>
      </xsd:simpleType>
    </xsd:element>
    <xsd:element name="Status" ma:index="4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Reviewed"/>
          <xsd:enumeration value="Completed"/>
          <xsd:enumeration value="Signed Off"/>
        </xsd:restriction>
      </xsd:simpleType>
    </xsd:element>
    <xsd:element name="Workstream" ma:index="5" nillable="true" ma:displayName="Workstream" ma:default="xBand" ma:format="Dropdown" ma:internalName="Workstream">
      <xsd:simpleType>
        <xsd:restriction base="dms:Choice">
          <xsd:enumeration value="Business Integration"/>
          <xsd:enumeration value="xBand"/>
          <xsd:enumeration value="Reader"/>
          <xsd:enumeration value="Controller"/>
          <xsd:enumeration value="NGE Apps"/>
          <xsd:enumeration value="Data Architecture"/>
          <xsd:enumeration value="Architecture &amp; Infrastructure"/>
          <xsd:enumeration value="Testing"/>
          <xsd:enumeration value="Deployment"/>
        </xsd:restriction>
      </xsd:simpleType>
    </xsd:element>
    <xsd:element name="NGE_x0020_Release" ma:index="6" nillable="true" ma:displayName="NGE Release" ma:default="R1" ma:format="Dropdown" ma:internalName="NGE_x0020_Release">
      <xsd:simpleType>
        <xsd:restriction base="dms:Choice">
          <xsd:enumeration value="POC"/>
          <xsd:enumeration value="LAB"/>
          <xsd:enumeration value="DCL"/>
          <xsd:enumeration value="GxP Pilot"/>
          <xsd:enumeration value="R1"/>
          <xsd:enumeration value="R2"/>
        </xsd:restriction>
      </xsd:simpleType>
    </xsd:element>
    <xsd:element name="NGE_x0020_App" ma:index="7" nillable="true" ma:displayName="NGE Apps" ma:default="NGE" ma:format="Dropdown" ma:internalName="NGE_x0020_App">
      <xsd:simpleType>
        <xsd:union memberTypes="dms:Text">
          <xsd:simpleType>
            <xsd:restriction base="dms:Choice">
              <xsd:enumeration value="AGC"/>
              <xsd:enumeration value="CastApps"/>
              <xsd:enumeration value="DCL"/>
              <xsd:enumeration value="ESB"/>
              <xsd:enumeration value="GxP"/>
              <xsd:enumeration value="Media"/>
              <xsd:enumeration value="NGE"/>
              <xsd:enumeration value="OneView"/>
              <xsd:enumeration value="PEP"/>
              <xsd:enumeration value="Reservations"/>
              <xsd:enumeration value="SF"/>
              <xsd:enumeration value="STI"/>
              <xsd:enumeration value="Ticketing"/>
              <xsd:enumeration value="xBand"/>
              <xsd:enumeration value="xBMS"/>
              <xsd:enumeration value="xBR"/>
              <xsd:enumeration value="xBRC"/>
              <xsd:enumeration value="xBRMS"/>
              <xsd:enumeration value="xi"/>
            </xsd:restriction>
          </xsd:simpleType>
        </xsd:union>
      </xsd:simpleType>
    </xsd:element>
    <xsd:element name="WBS" ma:index="14" nillable="true" ma:displayName="WBS" ma:internalName="WBS">
      <xsd:simpleType>
        <xsd:restriction base="dms:Text">
          <xsd:maxLength value="255"/>
        </xsd:restriction>
      </xsd:simpleType>
    </xsd:element>
    <xsd:element name="SOW" ma:index="15" nillable="true" ma:displayName="SOW" ma:default="SOW1" ma:format="Dropdown" ma:internalName="SOW">
      <xsd:simpleType>
        <xsd:restriction base="dms:Choice">
          <xsd:enumeration value="SOW1"/>
          <xsd:enumeration value="SOW2"/>
          <xsd:enumeration value="SOW3"/>
          <xsd:enumeration value="SOW4"/>
          <xsd:enumeration value="SOW5"/>
        </xsd:restriction>
      </xsd:simpleType>
    </xsd:element>
    <xsd:element name="Sprint_x0020__x0023_" ma:index="16" nillable="true" ma:displayName="Sprint #" ma:default="1" ma:format="Dropdown" ma:internalName="Sprint_x0020__x0023_">
      <xsd:simpleType>
        <xsd:restriction base="dms:Choice">
          <xsd:enumeration value="1"/>
          <xsd:enumeration value="2"/>
          <xsd:enumeration value="3"/>
          <xsd:enumeration value="4"/>
          <xsd:enumeration value="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1_x0020_Phase xmlns="ba4e1f23-a969-462b-9abe-051c4490106f">9. Deployment</M11_x0020_Phase>
    <WBS xmlns="ba4e1f23-a969-462b-9abe-051c4490106f" xsi:nil="true"/>
    <SOW xmlns="ba4e1f23-a969-462b-9abe-051c4490106f">SOW4</SOW>
    <NGE_x0020_App xmlns="ba4e1f23-a969-462b-9abe-051c4490106f">NGE</NGE_x0020_App>
    <Sprint_x0020__x0023_ xmlns="ba4e1f23-a969-462b-9abe-051c4490106f">5</Sprint_x0020__x0023_>
    <NGE_x0020_Release xmlns="ba4e1f23-a969-462b-9abe-051c4490106f">GxP Pilot</NGE_x0020_Release>
    <Deliverable_x0020_Type xmlns="ba4e1f23-a969-462b-9abe-051c4490106f" xsi:nil="true"/>
    <Status xmlns="ba4e1f23-a969-462b-9abe-051c4490106f">Completed</Status>
    <Workstream xmlns="ba4e1f23-a969-462b-9abe-051c4490106f">xBand</Workstream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8C20F-2D3F-4129-AE03-038C0AEC9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e1f23-a969-462b-9abe-051c44901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BF9AAC-4BE4-4FF3-9662-41EDFB42D5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5A83AE-11C8-4177-9514-A621CB16C645}">
  <ds:schemaRefs>
    <ds:schemaRef ds:uri="http://schemas.microsoft.com/office/2006/metadata/properties"/>
    <ds:schemaRef ds:uri="http://schemas.microsoft.com/office/infopath/2007/PartnerControls"/>
    <ds:schemaRef ds:uri="ba4e1f23-a969-462b-9abe-051c4490106f"/>
  </ds:schemaRefs>
</ds:datastoreItem>
</file>

<file path=customXml/itemProps5.xml><?xml version="1.0" encoding="utf-8"?>
<ds:datastoreItem xmlns:ds="http://schemas.openxmlformats.org/officeDocument/2006/customXml" ds:itemID="{22565820-6E2C-48BC-A4AE-81961AEE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Synapse Style Template (3).dotx</Template>
  <TotalTime>2</TotalTime>
  <Pages>51</Pages>
  <Words>10366</Words>
  <Characters>59091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Identification Management System Interface Control Document</vt:lpstr>
    </vt:vector>
  </TitlesOfParts>
  <Company>Synapse Product Development</Company>
  <LinksUpToDate>false</LinksUpToDate>
  <CharactersWithSpaces>69319</CharactersWithSpaces>
  <SharedDoc>false</SharedDoc>
  <HLinks>
    <vt:vector size="396" baseType="variant"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_Toc285178862</vt:lpwstr>
      </vt:variant>
      <vt:variant>
        <vt:i4>1048632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_Toc285178861</vt:lpwstr>
      </vt:variant>
      <vt:variant>
        <vt:i4>1048632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_Toc285178860</vt:lpwstr>
      </vt:variant>
      <vt:variant>
        <vt:i4>1245240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_Toc285178859</vt:lpwstr>
      </vt:variant>
      <vt:variant>
        <vt:i4>1245240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_Toc285178858</vt:lpwstr>
      </vt:variant>
      <vt:variant>
        <vt:i4>1245240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_Toc285178857</vt:lpwstr>
      </vt:variant>
      <vt:variant>
        <vt:i4>1245240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_Toc285178856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_Toc285178855</vt:lpwstr>
      </vt:variant>
      <vt:variant>
        <vt:i4>1245240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_Toc285178854</vt:lpwstr>
      </vt:variant>
      <vt:variant>
        <vt:i4>1245240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_Toc285178853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_Toc285178852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_Toc285178851</vt:lpwstr>
      </vt:variant>
      <vt:variant>
        <vt:i4>1245240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_Toc285178850</vt:lpwstr>
      </vt:variant>
      <vt:variant>
        <vt:i4>1179704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_Toc285178849</vt:lpwstr>
      </vt:variant>
      <vt:variant>
        <vt:i4>1179704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_Toc285178848</vt:lpwstr>
      </vt:variant>
      <vt:variant>
        <vt:i4>1179704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_Toc285178847</vt:lpwstr>
      </vt:variant>
      <vt:variant>
        <vt:i4>1179704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_Toc285178846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_Toc285178845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_Toc285178844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_Toc285178843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_Toc285178842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_Toc285178841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_Toc285178840</vt:lpwstr>
      </vt:variant>
      <vt:variant>
        <vt:i4>1376312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_Toc285178839</vt:lpwstr>
      </vt:variant>
      <vt:variant>
        <vt:i4>1376312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_Toc285178838</vt:lpwstr>
      </vt:variant>
      <vt:variant>
        <vt:i4>1376312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_Toc285178837</vt:lpwstr>
      </vt:variant>
      <vt:variant>
        <vt:i4>1376312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_Toc285178836</vt:lpwstr>
      </vt:variant>
      <vt:variant>
        <vt:i4>1376312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_Toc285178835</vt:lpwstr>
      </vt:variant>
      <vt:variant>
        <vt:i4>1376312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_Toc285178834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_Toc285178833</vt:lpwstr>
      </vt:variant>
      <vt:variant>
        <vt:i4>1376312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_Toc285178832</vt:lpwstr>
      </vt:variant>
      <vt:variant>
        <vt:i4>1376312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_Toc285178831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_Toc285178830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_Toc285178829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_Toc285178828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_Toc285178827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_Toc285178826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_Toc285178825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_Toc285178824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_Toc285178823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_Toc285178822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_Toc285178821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_Toc285178820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_Toc285178819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_Toc285178818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_Toc285178817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_Toc285178816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_Toc285178815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_Toc285178814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_Toc285178813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_Toc285178812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_Toc285178811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_Toc285178810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_Toc285178809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_Toc285178808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_Toc285178807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_Toc285178806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_Toc285178805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_Toc285178804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_Toc285178803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_Toc285178802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_Toc285178801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_Toc285178800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_Toc285178799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_Toc285178798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_Toc285178797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 Management System Interface Control Document</dc:title>
  <dc:creator>Robert Lantry</dc:creator>
  <cp:lastModifiedBy>Michael Lampi</cp:lastModifiedBy>
  <cp:revision>2</cp:revision>
  <cp:lastPrinted>2012-05-11T15:33:00Z</cp:lastPrinted>
  <dcterms:created xsi:type="dcterms:W3CDTF">2013-09-16T22:54:00Z</dcterms:created>
  <dcterms:modified xsi:type="dcterms:W3CDTF">2013-09-16T22:54:00Z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0x01010072CA4BC83A64DF40AFF3915C8BA17A98</vt:lpwstr>
  </property>
</Properties>
</file>