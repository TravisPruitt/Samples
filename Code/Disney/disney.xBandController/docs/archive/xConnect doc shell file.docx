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448" w:rsidRDefault="00B14448" w:rsidP="00B14448">
      <w:pPr>
        <w:rPr>
          <w:rStyle w:val="BookTitle"/>
          <w:rFonts w:eastAsia="ヒラギノ角ゴ Pro W3"/>
        </w:rPr>
      </w:pPr>
    </w:p>
    <w:p w:rsidR="00044632" w:rsidRPr="001B5189" w:rsidRDefault="003D5FB0" w:rsidP="00B64C1F">
      <w:pPr>
        <w:pStyle w:val="Title"/>
        <w:jc w:val="right"/>
        <w:rPr>
          <w:rStyle w:val="BookTitle"/>
          <w:rFonts w:ascii="Verdana" w:eastAsia="ヒラギノ角ゴ Pro W3" w:hAnsi="Verdana"/>
        </w:rPr>
      </w:pPr>
      <w:bookmarkStart w:id="0" w:name="_GoBack"/>
      <w:bookmarkEnd w:id="0"/>
      <w:r>
        <w:t>Doc Title</w:t>
      </w:r>
    </w:p>
    <w:p w:rsidR="009C5EE2" w:rsidRPr="00187A6B" w:rsidRDefault="009C5EE2" w:rsidP="00044632"/>
    <w:p w:rsidR="00187A6B" w:rsidRDefault="00187A6B" w:rsidP="00044632"/>
    <w:p w:rsidR="00D50F8F" w:rsidRPr="00187A6B" w:rsidRDefault="00D50F8F" w:rsidP="00044632"/>
    <w:p w:rsidR="00187A6B" w:rsidRPr="00187A6B" w:rsidRDefault="00187A6B" w:rsidP="00044632"/>
    <w:p w:rsidR="00A17FBA" w:rsidRDefault="00121A0D" w:rsidP="00044632">
      <w:r w:rsidRPr="00121A0D">
        <w:rPr>
          <w:rFonts w:eastAsia="ヒラギノ角ゴ Pro W3"/>
        </w:rPr>
        <w:br w:type="page"/>
      </w:r>
    </w:p>
    <w:p w:rsidR="005A24FD" w:rsidRPr="0099263D" w:rsidRDefault="00585B43" w:rsidP="00044632">
      <w:pPr>
        <w:rPr>
          <w:b/>
        </w:rPr>
      </w:pPr>
      <w:r w:rsidRPr="0099263D">
        <w:rPr>
          <w:b/>
        </w:rPr>
        <w:lastRenderedPageBreak/>
        <w:t>Revision History</w:t>
      </w:r>
    </w:p>
    <w:p w:rsidR="00585B43" w:rsidRDefault="00585B43" w:rsidP="0004463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1415"/>
        <w:gridCol w:w="2785"/>
        <w:gridCol w:w="3927"/>
      </w:tblGrid>
      <w:tr w:rsidR="00751467" w:rsidRPr="00FC5C2D" w:rsidTr="00F42EA3">
        <w:tc>
          <w:tcPr>
            <w:tcW w:w="1341" w:type="dxa"/>
            <w:shd w:val="clear" w:color="auto" w:fill="auto"/>
          </w:tcPr>
          <w:p w:rsidR="00585B43" w:rsidRPr="00FC5C2D" w:rsidRDefault="00185B5A" w:rsidP="00044632">
            <w:r>
              <w:t>Rev</w:t>
            </w:r>
          </w:p>
        </w:tc>
        <w:tc>
          <w:tcPr>
            <w:tcW w:w="1415" w:type="dxa"/>
            <w:shd w:val="clear" w:color="auto" w:fill="auto"/>
          </w:tcPr>
          <w:p w:rsidR="00585B43" w:rsidRPr="00FC5C2D" w:rsidRDefault="00585B43" w:rsidP="00044632">
            <w:r w:rsidRPr="00FC5C2D">
              <w:t>Date</w:t>
            </w:r>
          </w:p>
        </w:tc>
        <w:tc>
          <w:tcPr>
            <w:tcW w:w="2785" w:type="dxa"/>
            <w:shd w:val="clear" w:color="auto" w:fill="auto"/>
          </w:tcPr>
          <w:p w:rsidR="00585B43" w:rsidRPr="00FC5C2D" w:rsidRDefault="00585B43" w:rsidP="00044632">
            <w:r w:rsidRPr="00FC5C2D">
              <w:t>Author</w:t>
            </w:r>
          </w:p>
        </w:tc>
        <w:tc>
          <w:tcPr>
            <w:tcW w:w="3927" w:type="dxa"/>
            <w:shd w:val="clear" w:color="auto" w:fill="auto"/>
          </w:tcPr>
          <w:p w:rsidR="00585B43" w:rsidRPr="00FC5C2D" w:rsidRDefault="00585B43" w:rsidP="00044632">
            <w:r w:rsidRPr="00FC5C2D">
              <w:t>Description</w:t>
            </w:r>
          </w:p>
        </w:tc>
      </w:tr>
      <w:tr w:rsidR="00751467" w:rsidTr="00F42EA3">
        <w:tc>
          <w:tcPr>
            <w:tcW w:w="1341" w:type="dxa"/>
            <w:shd w:val="clear" w:color="auto" w:fill="auto"/>
          </w:tcPr>
          <w:p w:rsidR="00585B43" w:rsidRDefault="00585B43" w:rsidP="00044632">
            <w:r>
              <w:t>1.0</w:t>
            </w:r>
          </w:p>
        </w:tc>
        <w:tc>
          <w:tcPr>
            <w:tcW w:w="1415" w:type="dxa"/>
            <w:shd w:val="clear" w:color="auto" w:fill="auto"/>
          </w:tcPr>
          <w:p w:rsidR="00585B43" w:rsidRDefault="00585B43" w:rsidP="007954F7"/>
        </w:tc>
        <w:tc>
          <w:tcPr>
            <w:tcW w:w="2785" w:type="dxa"/>
            <w:shd w:val="clear" w:color="auto" w:fill="auto"/>
          </w:tcPr>
          <w:p w:rsidR="00585B43" w:rsidRDefault="00585B43" w:rsidP="00936BF0"/>
        </w:tc>
        <w:tc>
          <w:tcPr>
            <w:tcW w:w="3927" w:type="dxa"/>
            <w:shd w:val="clear" w:color="auto" w:fill="auto"/>
          </w:tcPr>
          <w:p w:rsidR="00585B43" w:rsidRDefault="0099263D" w:rsidP="00044632">
            <w:r>
              <w:t xml:space="preserve">Release </w:t>
            </w:r>
            <w:r w:rsidR="002E7B12">
              <w:t>Version</w:t>
            </w:r>
          </w:p>
        </w:tc>
      </w:tr>
      <w:tr w:rsidR="00F42EA3" w:rsidTr="00F42EA3"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EA3" w:rsidRPr="00751467" w:rsidRDefault="00F42EA3" w:rsidP="007C6C7E"/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EA3" w:rsidRPr="00751467" w:rsidRDefault="00F42EA3" w:rsidP="007C6C7E"/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EA3" w:rsidRPr="00751467" w:rsidRDefault="00F42EA3" w:rsidP="007C6C7E"/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EA3" w:rsidRPr="007C6C7E" w:rsidRDefault="00F42EA3" w:rsidP="007C6C7E">
            <w:pPr>
              <w:spacing w:after="0"/>
            </w:pPr>
          </w:p>
        </w:tc>
      </w:tr>
      <w:tr w:rsidR="00751467" w:rsidTr="00F42EA3"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467" w:rsidRPr="00751467" w:rsidRDefault="00751467" w:rsidP="00F42EA3"/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467" w:rsidRPr="00751467" w:rsidRDefault="00751467" w:rsidP="00F42EA3"/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467" w:rsidRPr="00751467" w:rsidRDefault="00751467" w:rsidP="00F51BBB"/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467" w:rsidRPr="007C6C7E" w:rsidRDefault="00751467" w:rsidP="007C6C7E">
            <w:pPr>
              <w:spacing w:after="0"/>
            </w:pPr>
          </w:p>
        </w:tc>
      </w:tr>
    </w:tbl>
    <w:p w:rsidR="004C7069" w:rsidRDefault="004C7069" w:rsidP="00781682"/>
    <w:p w:rsidR="0099263D" w:rsidRDefault="0099263D" w:rsidP="00781682">
      <w:pPr>
        <w:rPr>
          <w:b/>
        </w:rPr>
      </w:pPr>
      <w:r w:rsidRPr="0099263D">
        <w:rPr>
          <w:b/>
        </w:rPr>
        <w:t>Document Approvers</w:t>
      </w:r>
      <w:r w:rsidR="00936BF0">
        <w:rPr>
          <w:b/>
        </w:rPr>
        <w:t xml:space="preserve"> &amp; </w:t>
      </w:r>
      <w:r w:rsidRPr="0099263D">
        <w:rPr>
          <w:b/>
        </w:rPr>
        <w:t>Sign-Off</w:t>
      </w:r>
    </w:p>
    <w:p w:rsidR="0099263D" w:rsidRPr="0099263D" w:rsidRDefault="0099263D" w:rsidP="00781682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3240"/>
        <w:gridCol w:w="2250"/>
        <w:gridCol w:w="2718"/>
      </w:tblGrid>
      <w:tr w:rsidR="00E66F03" w:rsidRPr="00FC5C2D" w:rsidTr="00D56474">
        <w:trPr>
          <w:trHeight w:val="224"/>
        </w:trPr>
        <w:tc>
          <w:tcPr>
            <w:tcW w:w="1260" w:type="dxa"/>
            <w:shd w:val="clear" w:color="auto" w:fill="auto"/>
          </w:tcPr>
          <w:p w:rsidR="00936BF0" w:rsidRPr="00FC5C2D" w:rsidRDefault="00936BF0" w:rsidP="00B77A47">
            <w:r w:rsidRPr="00FC5C2D">
              <w:t>Date</w:t>
            </w:r>
          </w:p>
        </w:tc>
        <w:tc>
          <w:tcPr>
            <w:tcW w:w="3240" w:type="dxa"/>
            <w:shd w:val="clear" w:color="auto" w:fill="auto"/>
          </w:tcPr>
          <w:p w:rsidR="00936BF0" w:rsidRPr="00FC5C2D" w:rsidRDefault="00936BF0" w:rsidP="00B77A47">
            <w:r>
              <w:t>Approver</w:t>
            </w:r>
          </w:p>
        </w:tc>
        <w:tc>
          <w:tcPr>
            <w:tcW w:w="2250" w:type="dxa"/>
            <w:shd w:val="clear" w:color="auto" w:fill="auto"/>
          </w:tcPr>
          <w:p w:rsidR="00936BF0" w:rsidRPr="00FC5C2D" w:rsidRDefault="00936BF0" w:rsidP="00B77A47">
            <w:r>
              <w:t>Role</w:t>
            </w:r>
          </w:p>
        </w:tc>
        <w:tc>
          <w:tcPr>
            <w:tcW w:w="2718" w:type="dxa"/>
          </w:tcPr>
          <w:p w:rsidR="00936BF0" w:rsidRDefault="00D56474" w:rsidP="00D56474">
            <w:r>
              <w:t xml:space="preserve">Document </w:t>
            </w:r>
            <w:r w:rsidR="00936BF0">
              <w:t>Accept/</w:t>
            </w:r>
            <w:r>
              <w:t>Reject</w:t>
            </w:r>
          </w:p>
        </w:tc>
      </w:tr>
      <w:tr w:rsidR="00187E10" w:rsidRPr="00187E10" w:rsidTr="00D56474">
        <w:tc>
          <w:tcPr>
            <w:tcW w:w="1260" w:type="dxa"/>
            <w:shd w:val="clear" w:color="auto" w:fill="auto"/>
          </w:tcPr>
          <w:p w:rsidR="00936BF0" w:rsidRPr="00187E10" w:rsidRDefault="00936BF0" w:rsidP="00B77A47"/>
        </w:tc>
        <w:tc>
          <w:tcPr>
            <w:tcW w:w="3240" w:type="dxa"/>
            <w:shd w:val="clear" w:color="auto" w:fill="auto"/>
          </w:tcPr>
          <w:p w:rsidR="00936BF0" w:rsidRPr="006469C6" w:rsidRDefault="00936BF0" w:rsidP="00936BF0"/>
        </w:tc>
        <w:tc>
          <w:tcPr>
            <w:tcW w:w="2250" w:type="dxa"/>
            <w:shd w:val="clear" w:color="auto" w:fill="auto"/>
          </w:tcPr>
          <w:p w:rsidR="00936BF0" w:rsidRPr="00187E10" w:rsidRDefault="00936BF0" w:rsidP="00B77A47"/>
        </w:tc>
        <w:tc>
          <w:tcPr>
            <w:tcW w:w="2718" w:type="dxa"/>
          </w:tcPr>
          <w:p w:rsidR="00936BF0" w:rsidRPr="00187E10" w:rsidRDefault="00936BF0" w:rsidP="00D56474">
            <w:pPr>
              <w:rPr>
                <w:highlight w:val="yellow"/>
              </w:rPr>
            </w:pPr>
          </w:p>
        </w:tc>
      </w:tr>
    </w:tbl>
    <w:p w:rsidR="004C7069" w:rsidRPr="0099263D" w:rsidRDefault="004C7069" w:rsidP="00044632">
      <w:pPr>
        <w:rPr>
          <w:szCs w:val="20"/>
        </w:rPr>
      </w:pPr>
    </w:p>
    <w:p w:rsidR="00185B5A" w:rsidRDefault="00185B5A" w:rsidP="001B5189">
      <w:r>
        <w:br w:type="page"/>
      </w:r>
    </w:p>
    <w:p w:rsidR="00496A96" w:rsidRPr="00CB4606" w:rsidRDefault="00CB4C85" w:rsidP="002562DF">
      <w:pPr>
        <w:pStyle w:val="TableofContents"/>
        <w:rPr>
          <w:rStyle w:val="Strong"/>
          <w:rFonts w:ascii="Verdana" w:hAnsi="Verdana"/>
        </w:rPr>
      </w:pPr>
      <w:r w:rsidRPr="00CB4606">
        <w:rPr>
          <w:rStyle w:val="Strong"/>
          <w:rFonts w:ascii="Verdana" w:hAnsi="Verdana"/>
        </w:rPr>
        <w:lastRenderedPageBreak/>
        <w:t xml:space="preserve">Table of </w:t>
      </w:r>
      <w:r w:rsidR="00496A96" w:rsidRPr="00CB4606">
        <w:rPr>
          <w:rStyle w:val="Strong"/>
          <w:rFonts w:ascii="Verdana" w:hAnsi="Verdana"/>
        </w:rPr>
        <w:t>Contents</w:t>
      </w:r>
    </w:p>
    <w:p w:rsidR="00AA2272" w:rsidRDefault="00AA2272" w:rsidP="00044632"/>
    <w:p w:rsidR="00023438" w:rsidRPr="00023438" w:rsidRDefault="00023438" w:rsidP="003D5FB0">
      <w:pPr>
        <w:spacing w:after="0" w:line="240" w:lineRule="auto"/>
      </w:pPr>
    </w:p>
    <w:sectPr w:rsidR="00023438" w:rsidRPr="00023438" w:rsidSect="002C170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FE0" w:rsidRDefault="002A7FE0" w:rsidP="00044632">
      <w:r>
        <w:separator/>
      </w:r>
    </w:p>
  </w:endnote>
  <w:endnote w:type="continuationSeparator" w:id="0">
    <w:p w:rsidR="002A7FE0" w:rsidRDefault="002A7FE0" w:rsidP="0004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olkswagenTS-Regular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51" w:type="dxa"/>
      <w:jc w:val="center"/>
      <w:tblInd w:w="-2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15" w:type="dxa"/>
        <w:left w:w="115" w:type="dxa"/>
        <w:bottom w:w="115" w:type="dxa"/>
        <w:right w:w="115" w:type="dxa"/>
      </w:tblCellMar>
      <w:tblLook w:val="01E0" w:firstRow="1" w:lastRow="1" w:firstColumn="1" w:lastColumn="1" w:noHBand="0" w:noVBand="0"/>
    </w:tblPr>
    <w:tblGrid>
      <w:gridCol w:w="1380"/>
      <w:gridCol w:w="2359"/>
      <w:gridCol w:w="3896"/>
      <w:gridCol w:w="2116"/>
    </w:tblGrid>
    <w:tr w:rsidR="007C6C7E" w:rsidRPr="0007395D" w:rsidTr="002C6843">
      <w:trPr>
        <w:trHeight w:val="295"/>
        <w:jc w:val="center"/>
      </w:trPr>
      <w:tc>
        <w:tcPr>
          <w:tcW w:w="1380" w:type="dxa"/>
        </w:tcPr>
        <w:p w:rsidR="007C6C7E" w:rsidRDefault="003D5FB0" w:rsidP="00835CB4">
          <w:pPr>
            <w:pStyle w:val="Header"/>
          </w:pPr>
          <w:r>
            <w:t>900-xxxx</w:t>
          </w:r>
        </w:p>
      </w:tc>
      <w:tc>
        <w:tcPr>
          <w:tcW w:w="2359" w:type="dxa"/>
          <w:tcMar>
            <w:top w:w="58" w:type="dxa"/>
            <w:bottom w:w="58" w:type="dxa"/>
          </w:tcMar>
          <w:vAlign w:val="center"/>
        </w:tcPr>
        <w:p w:rsidR="007C6C7E" w:rsidRPr="00355A3D" w:rsidRDefault="003D5FB0" w:rsidP="00392F4B">
          <w:pPr>
            <w:pStyle w:val="Header"/>
          </w:pPr>
          <w:r>
            <w:t>Release Version x</w:t>
          </w:r>
          <w:r w:rsidR="007C6C7E">
            <w:t>.0</w:t>
          </w:r>
          <w:r w:rsidR="007C6C7E">
            <w:fldChar w:fldCharType="begin"/>
          </w:r>
          <w:r w:rsidR="007C6C7E">
            <w:instrText xml:space="preserve"> SUBJECT   \* MERGEFORMAT </w:instrText>
          </w:r>
          <w:r w:rsidR="007C6C7E">
            <w:fldChar w:fldCharType="end"/>
          </w:r>
        </w:p>
      </w:tc>
      <w:tc>
        <w:tcPr>
          <w:tcW w:w="3896" w:type="dxa"/>
          <w:tcMar>
            <w:top w:w="58" w:type="dxa"/>
            <w:bottom w:w="58" w:type="dxa"/>
          </w:tcMar>
          <w:vAlign w:val="center"/>
        </w:tcPr>
        <w:p w:rsidR="007C6C7E" w:rsidRPr="00355A3D" w:rsidRDefault="00FD6773" w:rsidP="00FD6773">
          <w:pPr>
            <w:pStyle w:val="Header"/>
          </w:pPr>
          <w:r>
            <w:t>xConnect</w:t>
          </w:r>
          <w:r w:rsidR="007C6C7E">
            <w:t xml:space="preserve"> - </w:t>
          </w:r>
        </w:p>
      </w:tc>
      <w:tc>
        <w:tcPr>
          <w:tcW w:w="2116" w:type="dxa"/>
          <w:tcMar>
            <w:top w:w="58" w:type="dxa"/>
            <w:bottom w:w="58" w:type="dxa"/>
          </w:tcMar>
          <w:vAlign w:val="center"/>
        </w:tcPr>
        <w:p w:rsidR="007C6C7E" w:rsidRPr="00355A3D" w:rsidRDefault="007C6C7E" w:rsidP="00044632">
          <w:pPr>
            <w:pStyle w:val="Header"/>
          </w:pPr>
          <w:r w:rsidRPr="00355A3D">
            <w:t xml:space="preserve">Page </w:t>
          </w:r>
          <w:r w:rsidRPr="00355A3D">
            <w:fldChar w:fldCharType="begin"/>
          </w:r>
          <w:r w:rsidRPr="00355A3D">
            <w:instrText>page \* arabic</w:instrText>
          </w:r>
          <w:r w:rsidRPr="00355A3D">
            <w:fldChar w:fldCharType="separate"/>
          </w:r>
          <w:r w:rsidR="00FD6773">
            <w:rPr>
              <w:noProof/>
            </w:rPr>
            <w:t>2</w:t>
          </w:r>
          <w:r w:rsidRPr="00355A3D">
            <w:fldChar w:fldCharType="end"/>
          </w:r>
          <w:r w:rsidRPr="00355A3D">
            <w:t xml:space="preserve"> of </w:t>
          </w:r>
          <w:r w:rsidRPr="00355A3D">
            <w:rPr>
              <w:rStyle w:val="PageNumber"/>
              <w:color w:val="404040"/>
              <w:szCs w:val="20"/>
            </w:rPr>
            <w:fldChar w:fldCharType="begin"/>
          </w:r>
          <w:r w:rsidRPr="00355A3D">
            <w:rPr>
              <w:rStyle w:val="PageNumber"/>
              <w:color w:val="404040"/>
              <w:szCs w:val="20"/>
            </w:rPr>
            <w:instrText xml:space="preserve"> NUMPAGES </w:instrText>
          </w:r>
          <w:r w:rsidRPr="00355A3D">
            <w:rPr>
              <w:rStyle w:val="PageNumber"/>
              <w:color w:val="404040"/>
              <w:szCs w:val="20"/>
            </w:rPr>
            <w:fldChar w:fldCharType="separate"/>
          </w:r>
          <w:r w:rsidR="00FD6773">
            <w:rPr>
              <w:rStyle w:val="PageNumber"/>
              <w:noProof/>
              <w:color w:val="404040"/>
              <w:szCs w:val="20"/>
            </w:rPr>
            <w:t>3</w:t>
          </w:r>
          <w:r w:rsidRPr="00355A3D">
            <w:rPr>
              <w:rStyle w:val="PageNumber"/>
              <w:color w:val="404040"/>
              <w:szCs w:val="20"/>
            </w:rPr>
            <w:fldChar w:fldCharType="end"/>
          </w:r>
        </w:p>
      </w:tc>
    </w:tr>
  </w:tbl>
  <w:p w:rsidR="007C6C7E" w:rsidRDefault="007C6C7E" w:rsidP="002C6843">
    <w:pPr>
      <w:ind w:left="2880" w:firstLine="720"/>
      <w:jc w:val="right"/>
    </w:pPr>
    <w:r>
      <w:rPr>
        <w:color w:val="404040"/>
        <w:sz w:val="12"/>
      </w:rPr>
      <w:t xml:space="preserve">                                                                        </w:t>
    </w:r>
    <w:r>
      <w:rPr>
        <w:rFonts w:ascii="VolkswagenTS-Regular" w:hAnsi="VolkswagenTS-Regular" w:cs="Arial"/>
        <w:szCs w:val="20"/>
        <w:lang w:val="en"/>
      </w:rPr>
      <w:t xml:space="preserve">                                      </w:t>
    </w:r>
  </w:p>
  <w:p w:rsidR="007C6C7E" w:rsidRPr="00A17FBA" w:rsidRDefault="007C6C7E" w:rsidP="000023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FE0" w:rsidRDefault="002A7FE0" w:rsidP="00044632">
      <w:r>
        <w:separator/>
      </w:r>
    </w:p>
  </w:footnote>
  <w:footnote w:type="continuationSeparator" w:id="0">
    <w:p w:rsidR="002A7FE0" w:rsidRDefault="002A7FE0" w:rsidP="000446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C7E" w:rsidRDefault="007C6C7E" w:rsidP="002C6843">
    <w:pPr>
      <w:pStyle w:val="Header"/>
      <w:ind w:left="1440"/>
      <w:jc w:val="right"/>
    </w:pPr>
    <w:r>
      <w:rPr>
        <w:noProof/>
      </w:rPr>
      <w:drawing>
        <wp:inline distT="0" distB="0" distL="0" distR="0" wp14:anchorId="70D0B121" wp14:editId="112836CD">
          <wp:extent cx="658368" cy="685800"/>
          <wp:effectExtent l="0" t="0" r="8890" b="0"/>
          <wp:docPr id="30" name="Picture 30" descr="Macintosh HD:Users:jackiejo:Desktop:xConnectLogo_11-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jackiejo:Desktop:xConnectLogo_11-1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368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AFB"/>
    <w:multiLevelType w:val="hybridMultilevel"/>
    <w:tmpl w:val="F3780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53674"/>
    <w:multiLevelType w:val="multilevel"/>
    <w:tmpl w:val="2FBCA932"/>
    <w:lvl w:ilvl="0">
      <w:start w:val="1"/>
      <w:numFmt w:val="decimal"/>
      <w:pStyle w:val="Heading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4A55368"/>
    <w:multiLevelType w:val="hybridMultilevel"/>
    <w:tmpl w:val="ECAAEB5C"/>
    <w:lvl w:ilvl="0" w:tplc="62002BA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E87439"/>
    <w:multiLevelType w:val="hybridMultilevel"/>
    <w:tmpl w:val="DC36C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B1DAE"/>
    <w:multiLevelType w:val="hybridMultilevel"/>
    <w:tmpl w:val="E8FC9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6666EF"/>
    <w:multiLevelType w:val="hybridMultilevel"/>
    <w:tmpl w:val="4C247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396290"/>
    <w:multiLevelType w:val="hybridMultilevel"/>
    <w:tmpl w:val="1136C8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FF56A8"/>
    <w:multiLevelType w:val="hybridMultilevel"/>
    <w:tmpl w:val="8ABCD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DE2208"/>
    <w:multiLevelType w:val="hybridMultilevel"/>
    <w:tmpl w:val="6C64C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9120B"/>
    <w:multiLevelType w:val="hybridMultilevel"/>
    <w:tmpl w:val="24507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3F7B0B"/>
    <w:multiLevelType w:val="hybridMultilevel"/>
    <w:tmpl w:val="3BCAF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00D5740"/>
    <w:multiLevelType w:val="hybridMultilevel"/>
    <w:tmpl w:val="07B2AA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257A6754"/>
    <w:multiLevelType w:val="hybridMultilevel"/>
    <w:tmpl w:val="F8B6E1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5C357FA"/>
    <w:multiLevelType w:val="multilevel"/>
    <w:tmpl w:val="9084B3F8"/>
    <w:lvl w:ilvl="0">
      <w:start w:val="1"/>
      <w:numFmt w:val="decimal"/>
      <w:pStyle w:val="MyOutline"/>
      <w:lvlText w:val="%1.0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24"/>
        </w:tabs>
        <w:ind w:left="3024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88"/>
        </w:tabs>
        <w:ind w:left="3888" w:hanging="432"/>
      </w:pPr>
      <w:rPr>
        <w:rFonts w:hint="default"/>
      </w:rPr>
    </w:lvl>
  </w:abstractNum>
  <w:abstractNum w:abstractNumId="14">
    <w:nsid w:val="298D358A"/>
    <w:multiLevelType w:val="hybridMultilevel"/>
    <w:tmpl w:val="5C9C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C84DCB"/>
    <w:multiLevelType w:val="multilevel"/>
    <w:tmpl w:val="B1E4FCF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"/>
      <w:lvlJc w:val="left"/>
      <w:pPr>
        <w:ind w:left="1107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160" w:hanging="36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520" w:hanging="36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>
    <w:nsid w:val="2E413909"/>
    <w:multiLevelType w:val="hybridMultilevel"/>
    <w:tmpl w:val="3FEEE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936ABA"/>
    <w:multiLevelType w:val="hybridMultilevel"/>
    <w:tmpl w:val="6E3E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F02BE7"/>
    <w:multiLevelType w:val="hybridMultilevel"/>
    <w:tmpl w:val="4A4CC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1B0AA2"/>
    <w:multiLevelType w:val="hybridMultilevel"/>
    <w:tmpl w:val="342496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35286E63"/>
    <w:multiLevelType w:val="hybridMultilevel"/>
    <w:tmpl w:val="591E6E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5426945"/>
    <w:multiLevelType w:val="hybridMultilevel"/>
    <w:tmpl w:val="591E6E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7975D71"/>
    <w:multiLevelType w:val="hybridMultilevel"/>
    <w:tmpl w:val="3724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46EBE"/>
    <w:multiLevelType w:val="hybridMultilevel"/>
    <w:tmpl w:val="FF24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322D8C"/>
    <w:multiLevelType w:val="hybridMultilevel"/>
    <w:tmpl w:val="52E8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D05545"/>
    <w:multiLevelType w:val="hybridMultilevel"/>
    <w:tmpl w:val="E63420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C6A4063"/>
    <w:multiLevelType w:val="hybridMultilevel"/>
    <w:tmpl w:val="C48CB1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CF6F5B"/>
    <w:multiLevelType w:val="hybridMultilevel"/>
    <w:tmpl w:val="8A323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642A5C"/>
    <w:multiLevelType w:val="hybridMultilevel"/>
    <w:tmpl w:val="735A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8031CB"/>
    <w:multiLevelType w:val="hybridMultilevel"/>
    <w:tmpl w:val="10C22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DF7378"/>
    <w:multiLevelType w:val="hybridMultilevel"/>
    <w:tmpl w:val="872889C2"/>
    <w:lvl w:ilvl="0" w:tplc="406E1688">
      <w:start w:val="1"/>
      <w:numFmt w:val="bullet"/>
      <w:pStyle w:val="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5A55BD9"/>
    <w:multiLevelType w:val="hybridMultilevel"/>
    <w:tmpl w:val="D338BC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F993493"/>
    <w:multiLevelType w:val="hybridMultilevel"/>
    <w:tmpl w:val="4702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34232E"/>
    <w:multiLevelType w:val="hybridMultilevel"/>
    <w:tmpl w:val="8E9A4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6A45F9"/>
    <w:multiLevelType w:val="multilevel"/>
    <w:tmpl w:val="ED1E2EA0"/>
    <w:styleLink w:val="HeadingsLarry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64FB3EAC"/>
    <w:multiLevelType w:val="hybridMultilevel"/>
    <w:tmpl w:val="3CB8E8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67B50D4"/>
    <w:multiLevelType w:val="hybridMultilevel"/>
    <w:tmpl w:val="326E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3149A6"/>
    <w:multiLevelType w:val="hybridMultilevel"/>
    <w:tmpl w:val="235E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803578"/>
    <w:multiLevelType w:val="hybridMultilevel"/>
    <w:tmpl w:val="DCC6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EE30A6"/>
    <w:multiLevelType w:val="hybridMultilevel"/>
    <w:tmpl w:val="354CF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10E7AEF"/>
    <w:multiLevelType w:val="hybridMultilevel"/>
    <w:tmpl w:val="CE5C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0F4EDA"/>
    <w:multiLevelType w:val="hybridMultilevel"/>
    <w:tmpl w:val="8A12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6A1FAB"/>
    <w:multiLevelType w:val="hybridMultilevel"/>
    <w:tmpl w:val="1D3A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"/>
  </w:num>
  <w:num w:numId="3">
    <w:abstractNumId w:val="13"/>
  </w:num>
  <w:num w:numId="4">
    <w:abstractNumId w:val="2"/>
  </w:num>
  <w:num w:numId="5">
    <w:abstractNumId w:val="37"/>
  </w:num>
  <w:num w:numId="6">
    <w:abstractNumId w:val="24"/>
  </w:num>
  <w:num w:numId="7">
    <w:abstractNumId w:val="22"/>
  </w:num>
  <w:num w:numId="8">
    <w:abstractNumId w:val="8"/>
  </w:num>
  <w:num w:numId="9">
    <w:abstractNumId w:val="12"/>
  </w:num>
  <w:num w:numId="10">
    <w:abstractNumId w:val="41"/>
  </w:num>
  <w:num w:numId="11">
    <w:abstractNumId w:val="16"/>
  </w:num>
  <w:num w:numId="12">
    <w:abstractNumId w:val="18"/>
  </w:num>
  <w:num w:numId="13">
    <w:abstractNumId w:val="28"/>
  </w:num>
  <w:num w:numId="14">
    <w:abstractNumId w:val="40"/>
  </w:num>
  <w:num w:numId="15">
    <w:abstractNumId w:val="17"/>
  </w:num>
  <w:num w:numId="16">
    <w:abstractNumId w:val="19"/>
  </w:num>
  <w:num w:numId="17">
    <w:abstractNumId w:val="30"/>
  </w:num>
  <w:num w:numId="18">
    <w:abstractNumId w:val="10"/>
  </w:num>
  <w:num w:numId="19">
    <w:abstractNumId w:val="14"/>
  </w:num>
  <w:num w:numId="20">
    <w:abstractNumId w:val="32"/>
  </w:num>
  <w:num w:numId="21">
    <w:abstractNumId w:val="38"/>
  </w:num>
  <w:num w:numId="22">
    <w:abstractNumId w:val="39"/>
  </w:num>
  <w:num w:numId="23">
    <w:abstractNumId w:val="6"/>
  </w:num>
  <w:num w:numId="24">
    <w:abstractNumId w:val="15"/>
  </w:num>
  <w:num w:numId="25">
    <w:abstractNumId w:val="23"/>
  </w:num>
  <w:num w:numId="26">
    <w:abstractNumId w:val="4"/>
  </w:num>
  <w:num w:numId="27">
    <w:abstractNumId w:val="29"/>
  </w:num>
  <w:num w:numId="28">
    <w:abstractNumId w:val="5"/>
  </w:num>
  <w:num w:numId="29">
    <w:abstractNumId w:val="9"/>
  </w:num>
  <w:num w:numId="30">
    <w:abstractNumId w:val="27"/>
  </w:num>
  <w:num w:numId="31">
    <w:abstractNumId w:val="26"/>
  </w:num>
  <w:num w:numId="32">
    <w:abstractNumId w:val="42"/>
  </w:num>
  <w:num w:numId="33">
    <w:abstractNumId w:val="33"/>
  </w:num>
  <w:num w:numId="34">
    <w:abstractNumId w:val="7"/>
  </w:num>
  <w:num w:numId="35">
    <w:abstractNumId w:val="3"/>
  </w:num>
  <w:num w:numId="36">
    <w:abstractNumId w:val="25"/>
  </w:num>
  <w:num w:numId="37">
    <w:abstractNumId w:val="36"/>
  </w:num>
  <w:num w:numId="38">
    <w:abstractNumId w:val="20"/>
  </w:num>
  <w:num w:numId="39">
    <w:abstractNumId w:val="2"/>
  </w:num>
  <w:num w:numId="40">
    <w:abstractNumId w:val="1"/>
  </w:num>
  <w:num w:numId="41">
    <w:abstractNumId w:val="21"/>
  </w:num>
  <w:num w:numId="42">
    <w:abstractNumId w:val="35"/>
  </w:num>
  <w:num w:numId="43">
    <w:abstractNumId w:val="31"/>
  </w:num>
  <w:num w:numId="44">
    <w:abstractNumId w:val="11"/>
  </w:num>
  <w:num w:numId="45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06"/>
    <w:rsid w:val="00000656"/>
    <w:rsid w:val="00002254"/>
    <w:rsid w:val="00002314"/>
    <w:rsid w:val="000035D0"/>
    <w:rsid w:val="00005358"/>
    <w:rsid w:val="00005E83"/>
    <w:rsid w:val="00005F6A"/>
    <w:rsid w:val="000061AD"/>
    <w:rsid w:val="00006ED5"/>
    <w:rsid w:val="00011F30"/>
    <w:rsid w:val="00012005"/>
    <w:rsid w:val="0001386D"/>
    <w:rsid w:val="00015BBE"/>
    <w:rsid w:val="00015C75"/>
    <w:rsid w:val="0001743E"/>
    <w:rsid w:val="000176F2"/>
    <w:rsid w:val="00020471"/>
    <w:rsid w:val="000207EA"/>
    <w:rsid w:val="0002149D"/>
    <w:rsid w:val="0002221F"/>
    <w:rsid w:val="00023438"/>
    <w:rsid w:val="00023606"/>
    <w:rsid w:val="00023D0E"/>
    <w:rsid w:val="00024BC4"/>
    <w:rsid w:val="0002529F"/>
    <w:rsid w:val="000252F0"/>
    <w:rsid w:val="00025FA9"/>
    <w:rsid w:val="000262F7"/>
    <w:rsid w:val="00026D70"/>
    <w:rsid w:val="00026DE5"/>
    <w:rsid w:val="00031054"/>
    <w:rsid w:val="0003188A"/>
    <w:rsid w:val="00031B5C"/>
    <w:rsid w:val="00033EAC"/>
    <w:rsid w:val="0003476F"/>
    <w:rsid w:val="00035076"/>
    <w:rsid w:val="00035614"/>
    <w:rsid w:val="00036AB0"/>
    <w:rsid w:val="00040E64"/>
    <w:rsid w:val="00041C1A"/>
    <w:rsid w:val="00041C20"/>
    <w:rsid w:val="000420CF"/>
    <w:rsid w:val="00042CAF"/>
    <w:rsid w:val="000434C7"/>
    <w:rsid w:val="00043B88"/>
    <w:rsid w:val="00043EC4"/>
    <w:rsid w:val="00044632"/>
    <w:rsid w:val="00044B43"/>
    <w:rsid w:val="00047350"/>
    <w:rsid w:val="00051121"/>
    <w:rsid w:val="00051A6D"/>
    <w:rsid w:val="00053608"/>
    <w:rsid w:val="00055BDC"/>
    <w:rsid w:val="00056101"/>
    <w:rsid w:val="00056740"/>
    <w:rsid w:val="00056C33"/>
    <w:rsid w:val="00056DD4"/>
    <w:rsid w:val="00057AF7"/>
    <w:rsid w:val="00061019"/>
    <w:rsid w:val="00061133"/>
    <w:rsid w:val="0006208F"/>
    <w:rsid w:val="0006467F"/>
    <w:rsid w:val="0006489F"/>
    <w:rsid w:val="00065862"/>
    <w:rsid w:val="00065EF2"/>
    <w:rsid w:val="00067A19"/>
    <w:rsid w:val="00070742"/>
    <w:rsid w:val="00075CEE"/>
    <w:rsid w:val="00075F84"/>
    <w:rsid w:val="00080F87"/>
    <w:rsid w:val="00081BF8"/>
    <w:rsid w:val="00081FE9"/>
    <w:rsid w:val="00082AF4"/>
    <w:rsid w:val="00083C7C"/>
    <w:rsid w:val="00086B90"/>
    <w:rsid w:val="000871F1"/>
    <w:rsid w:val="00094389"/>
    <w:rsid w:val="00094BA7"/>
    <w:rsid w:val="0009592E"/>
    <w:rsid w:val="00095E17"/>
    <w:rsid w:val="00095F6B"/>
    <w:rsid w:val="0009736D"/>
    <w:rsid w:val="00097B36"/>
    <w:rsid w:val="000A0D80"/>
    <w:rsid w:val="000A62BE"/>
    <w:rsid w:val="000A673C"/>
    <w:rsid w:val="000A7555"/>
    <w:rsid w:val="000A7ECF"/>
    <w:rsid w:val="000B1DF3"/>
    <w:rsid w:val="000B3AAD"/>
    <w:rsid w:val="000B4E52"/>
    <w:rsid w:val="000B4FD2"/>
    <w:rsid w:val="000C0DD9"/>
    <w:rsid w:val="000C175D"/>
    <w:rsid w:val="000C183F"/>
    <w:rsid w:val="000C2090"/>
    <w:rsid w:val="000C32DF"/>
    <w:rsid w:val="000C341B"/>
    <w:rsid w:val="000C35CF"/>
    <w:rsid w:val="000C3DA8"/>
    <w:rsid w:val="000C40C7"/>
    <w:rsid w:val="000C5BD5"/>
    <w:rsid w:val="000C6F90"/>
    <w:rsid w:val="000C7048"/>
    <w:rsid w:val="000C72FD"/>
    <w:rsid w:val="000C75FD"/>
    <w:rsid w:val="000D2124"/>
    <w:rsid w:val="000D2E18"/>
    <w:rsid w:val="000D4DDF"/>
    <w:rsid w:val="000D4E16"/>
    <w:rsid w:val="000D7387"/>
    <w:rsid w:val="000E0DF6"/>
    <w:rsid w:val="000E41AC"/>
    <w:rsid w:val="000E4987"/>
    <w:rsid w:val="000E59C8"/>
    <w:rsid w:val="000E5C42"/>
    <w:rsid w:val="000E76E8"/>
    <w:rsid w:val="000F0E2C"/>
    <w:rsid w:val="000F1037"/>
    <w:rsid w:val="000F5B01"/>
    <w:rsid w:val="000F5C71"/>
    <w:rsid w:val="000F731A"/>
    <w:rsid w:val="000F76BB"/>
    <w:rsid w:val="000F7C37"/>
    <w:rsid w:val="000F7EBB"/>
    <w:rsid w:val="00100134"/>
    <w:rsid w:val="00100C60"/>
    <w:rsid w:val="00101BA7"/>
    <w:rsid w:val="001038C5"/>
    <w:rsid w:val="00105027"/>
    <w:rsid w:val="00105793"/>
    <w:rsid w:val="001063B0"/>
    <w:rsid w:val="00106E44"/>
    <w:rsid w:val="00107E57"/>
    <w:rsid w:val="00111370"/>
    <w:rsid w:val="00111D21"/>
    <w:rsid w:val="00112D44"/>
    <w:rsid w:val="00114218"/>
    <w:rsid w:val="00114267"/>
    <w:rsid w:val="001151B7"/>
    <w:rsid w:val="00115B33"/>
    <w:rsid w:val="00116978"/>
    <w:rsid w:val="00116A36"/>
    <w:rsid w:val="00120C4E"/>
    <w:rsid w:val="001219C6"/>
    <w:rsid w:val="00121A0D"/>
    <w:rsid w:val="00121C33"/>
    <w:rsid w:val="00122CFA"/>
    <w:rsid w:val="001255A3"/>
    <w:rsid w:val="0012635B"/>
    <w:rsid w:val="00131497"/>
    <w:rsid w:val="001316D7"/>
    <w:rsid w:val="00132162"/>
    <w:rsid w:val="00132322"/>
    <w:rsid w:val="00132B29"/>
    <w:rsid w:val="00133099"/>
    <w:rsid w:val="00133254"/>
    <w:rsid w:val="00133DF4"/>
    <w:rsid w:val="001358B2"/>
    <w:rsid w:val="00135A35"/>
    <w:rsid w:val="00136D45"/>
    <w:rsid w:val="00137689"/>
    <w:rsid w:val="00137D17"/>
    <w:rsid w:val="001415F1"/>
    <w:rsid w:val="00144B81"/>
    <w:rsid w:val="00146A86"/>
    <w:rsid w:val="00156EB6"/>
    <w:rsid w:val="0016086A"/>
    <w:rsid w:val="00160FC0"/>
    <w:rsid w:val="00161DF9"/>
    <w:rsid w:val="00161F33"/>
    <w:rsid w:val="00163F58"/>
    <w:rsid w:val="001646DE"/>
    <w:rsid w:val="00164E5C"/>
    <w:rsid w:val="001661C1"/>
    <w:rsid w:val="00167B44"/>
    <w:rsid w:val="0017169B"/>
    <w:rsid w:val="001721DC"/>
    <w:rsid w:val="00172254"/>
    <w:rsid w:val="00172B76"/>
    <w:rsid w:val="00173B2D"/>
    <w:rsid w:val="00174DA9"/>
    <w:rsid w:val="001774DE"/>
    <w:rsid w:val="00181A6E"/>
    <w:rsid w:val="001838AA"/>
    <w:rsid w:val="00183CF0"/>
    <w:rsid w:val="00184245"/>
    <w:rsid w:val="001843F0"/>
    <w:rsid w:val="00185B5A"/>
    <w:rsid w:val="00186043"/>
    <w:rsid w:val="00187768"/>
    <w:rsid w:val="00187A6B"/>
    <w:rsid w:val="00187B43"/>
    <w:rsid w:val="00187DEE"/>
    <w:rsid w:val="00187E10"/>
    <w:rsid w:val="00191239"/>
    <w:rsid w:val="00194890"/>
    <w:rsid w:val="00194928"/>
    <w:rsid w:val="00195631"/>
    <w:rsid w:val="00195AC5"/>
    <w:rsid w:val="00196EEB"/>
    <w:rsid w:val="00197774"/>
    <w:rsid w:val="001A2245"/>
    <w:rsid w:val="001A4A23"/>
    <w:rsid w:val="001A5DE0"/>
    <w:rsid w:val="001A6050"/>
    <w:rsid w:val="001A61E4"/>
    <w:rsid w:val="001B1143"/>
    <w:rsid w:val="001B2100"/>
    <w:rsid w:val="001B2563"/>
    <w:rsid w:val="001B315C"/>
    <w:rsid w:val="001B4520"/>
    <w:rsid w:val="001B5189"/>
    <w:rsid w:val="001B70B3"/>
    <w:rsid w:val="001C1EEC"/>
    <w:rsid w:val="001C2307"/>
    <w:rsid w:val="001C3E14"/>
    <w:rsid w:val="001C5850"/>
    <w:rsid w:val="001C7EBE"/>
    <w:rsid w:val="001D09AB"/>
    <w:rsid w:val="001D1787"/>
    <w:rsid w:val="001D641E"/>
    <w:rsid w:val="001D665D"/>
    <w:rsid w:val="001D76A6"/>
    <w:rsid w:val="001E1C9E"/>
    <w:rsid w:val="001E2B0E"/>
    <w:rsid w:val="001E3B23"/>
    <w:rsid w:val="001E50C5"/>
    <w:rsid w:val="001E5212"/>
    <w:rsid w:val="001E6C78"/>
    <w:rsid w:val="001E72F5"/>
    <w:rsid w:val="001E73FD"/>
    <w:rsid w:val="001E7C3E"/>
    <w:rsid w:val="001F0326"/>
    <w:rsid w:val="001F128C"/>
    <w:rsid w:val="001F1331"/>
    <w:rsid w:val="001F1A94"/>
    <w:rsid w:val="001F2941"/>
    <w:rsid w:val="001F3168"/>
    <w:rsid w:val="001F40D7"/>
    <w:rsid w:val="001F4DFF"/>
    <w:rsid w:val="001F7541"/>
    <w:rsid w:val="00200E55"/>
    <w:rsid w:val="0020124C"/>
    <w:rsid w:val="00202407"/>
    <w:rsid w:val="00204EFB"/>
    <w:rsid w:val="00205F2F"/>
    <w:rsid w:val="00207177"/>
    <w:rsid w:val="0021119E"/>
    <w:rsid w:val="0021561C"/>
    <w:rsid w:val="00215700"/>
    <w:rsid w:val="00215CA5"/>
    <w:rsid w:val="00217ABA"/>
    <w:rsid w:val="00217C54"/>
    <w:rsid w:val="0022075B"/>
    <w:rsid w:val="00220E1F"/>
    <w:rsid w:val="00221F09"/>
    <w:rsid w:val="0022392F"/>
    <w:rsid w:val="00223AE2"/>
    <w:rsid w:val="00223F0A"/>
    <w:rsid w:val="00224311"/>
    <w:rsid w:val="00225152"/>
    <w:rsid w:val="002259FE"/>
    <w:rsid w:val="00226E74"/>
    <w:rsid w:val="00226F9D"/>
    <w:rsid w:val="00230EE8"/>
    <w:rsid w:val="002312A1"/>
    <w:rsid w:val="00231ADA"/>
    <w:rsid w:val="00234E19"/>
    <w:rsid w:val="002368E2"/>
    <w:rsid w:val="002377E6"/>
    <w:rsid w:val="00237C98"/>
    <w:rsid w:val="00237DB4"/>
    <w:rsid w:val="0024031E"/>
    <w:rsid w:val="0024059B"/>
    <w:rsid w:val="00242549"/>
    <w:rsid w:val="0024599E"/>
    <w:rsid w:val="00246AE0"/>
    <w:rsid w:val="002470AA"/>
    <w:rsid w:val="00247A0C"/>
    <w:rsid w:val="002510E5"/>
    <w:rsid w:val="00251ACB"/>
    <w:rsid w:val="002562DF"/>
    <w:rsid w:val="00256CFD"/>
    <w:rsid w:val="00257A83"/>
    <w:rsid w:val="00264FA3"/>
    <w:rsid w:val="00265E16"/>
    <w:rsid w:val="00265F67"/>
    <w:rsid w:val="0026762E"/>
    <w:rsid w:val="00271ED5"/>
    <w:rsid w:val="00272A30"/>
    <w:rsid w:val="00273CB1"/>
    <w:rsid w:val="0027638C"/>
    <w:rsid w:val="00276B33"/>
    <w:rsid w:val="00276E49"/>
    <w:rsid w:val="00277BDF"/>
    <w:rsid w:val="00280CDA"/>
    <w:rsid w:val="002819A1"/>
    <w:rsid w:val="0028256C"/>
    <w:rsid w:val="002837F4"/>
    <w:rsid w:val="00283985"/>
    <w:rsid w:val="0028441D"/>
    <w:rsid w:val="00284755"/>
    <w:rsid w:val="002848D0"/>
    <w:rsid w:val="00284B8C"/>
    <w:rsid w:val="00287128"/>
    <w:rsid w:val="0029050D"/>
    <w:rsid w:val="0029061A"/>
    <w:rsid w:val="00290919"/>
    <w:rsid w:val="0029187E"/>
    <w:rsid w:val="00291D36"/>
    <w:rsid w:val="00292434"/>
    <w:rsid w:val="002A1A15"/>
    <w:rsid w:val="002A444A"/>
    <w:rsid w:val="002A5861"/>
    <w:rsid w:val="002A7FE0"/>
    <w:rsid w:val="002B0740"/>
    <w:rsid w:val="002B0800"/>
    <w:rsid w:val="002B2B26"/>
    <w:rsid w:val="002B2B6C"/>
    <w:rsid w:val="002B5D09"/>
    <w:rsid w:val="002B67FA"/>
    <w:rsid w:val="002B6E1C"/>
    <w:rsid w:val="002C0D7B"/>
    <w:rsid w:val="002C170A"/>
    <w:rsid w:val="002C33A9"/>
    <w:rsid w:val="002C3B55"/>
    <w:rsid w:val="002C50C7"/>
    <w:rsid w:val="002C53A9"/>
    <w:rsid w:val="002C61B2"/>
    <w:rsid w:val="002C6843"/>
    <w:rsid w:val="002C7385"/>
    <w:rsid w:val="002D0E6E"/>
    <w:rsid w:val="002D24FE"/>
    <w:rsid w:val="002D2CE1"/>
    <w:rsid w:val="002D3186"/>
    <w:rsid w:val="002D32BA"/>
    <w:rsid w:val="002D48AA"/>
    <w:rsid w:val="002D53A7"/>
    <w:rsid w:val="002D572D"/>
    <w:rsid w:val="002D57C4"/>
    <w:rsid w:val="002D5912"/>
    <w:rsid w:val="002D5F2B"/>
    <w:rsid w:val="002D7471"/>
    <w:rsid w:val="002D7F1E"/>
    <w:rsid w:val="002E7B12"/>
    <w:rsid w:val="002F1011"/>
    <w:rsid w:val="002F1061"/>
    <w:rsid w:val="002F18CC"/>
    <w:rsid w:val="002F2B57"/>
    <w:rsid w:val="002F3171"/>
    <w:rsid w:val="002F4060"/>
    <w:rsid w:val="002F4683"/>
    <w:rsid w:val="002F49F5"/>
    <w:rsid w:val="002F61E9"/>
    <w:rsid w:val="002F7D7C"/>
    <w:rsid w:val="00300780"/>
    <w:rsid w:val="00301502"/>
    <w:rsid w:val="00301C9E"/>
    <w:rsid w:val="00303041"/>
    <w:rsid w:val="00303D04"/>
    <w:rsid w:val="00304DC7"/>
    <w:rsid w:val="0031005C"/>
    <w:rsid w:val="003100DE"/>
    <w:rsid w:val="003104E9"/>
    <w:rsid w:val="00310F8C"/>
    <w:rsid w:val="003126E4"/>
    <w:rsid w:val="00312A52"/>
    <w:rsid w:val="003140FD"/>
    <w:rsid w:val="003145AA"/>
    <w:rsid w:val="003158B4"/>
    <w:rsid w:val="003160BC"/>
    <w:rsid w:val="00317D76"/>
    <w:rsid w:val="00320BAC"/>
    <w:rsid w:val="00321D2B"/>
    <w:rsid w:val="0032481D"/>
    <w:rsid w:val="00324960"/>
    <w:rsid w:val="00324F2A"/>
    <w:rsid w:val="00326F4F"/>
    <w:rsid w:val="003305F9"/>
    <w:rsid w:val="00330D57"/>
    <w:rsid w:val="0033130F"/>
    <w:rsid w:val="003328DF"/>
    <w:rsid w:val="00332B60"/>
    <w:rsid w:val="0033414B"/>
    <w:rsid w:val="00335425"/>
    <w:rsid w:val="00340E09"/>
    <w:rsid w:val="00342092"/>
    <w:rsid w:val="00342CF4"/>
    <w:rsid w:val="00347D1F"/>
    <w:rsid w:val="00350C99"/>
    <w:rsid w:val="00350F27"/>
    <w:rsid w:val="00352017"/>
    <w:rsid w:val="0035296F"/>
    <w:rsid w:val="0035449F"/>
    <w:rsid w:val="003548D1"/>
    <w:rsid w:val="00355A3D"/>
    <w:rsid w:val="00360654"/>
    <w:rsid w:val="00360D44"/>
    <w:rsid w:val="00360F61"/>
    <w:rsid w:val="00361ABF"/>
    <w:rsid w:val="00363170"/>
    <w:rsid w:val="00365920"/>
    <w:rsid w:val="00367E0E"/>
    <w:rsid w:val="0037372C"/>
    <w:rsid w:val="003740C4"/>
    <w:rsid w:val="003767B6"/>
    <w:rsid w:val="00376FFF"/>
    <w:rsid w:val="003772FB"/>
    <w:rsid w:val="00377F41"/>
    <w:rsid w:val="003808D0"/>
    <w:rsid w:val="00380B00"/>
    <w:rsid w:val="003817FA"/>
    <w:rsid w:val="003830C0"/>
    <w:rsid w:val="0038327E"/>
    <w:rsid w:val="00384D20"/>
    <w:rsid w:val="00385BC2"/>
    <w:rsid w:val="003860E4"/>
    <w:rsid w:val="00386623"/>
    <w:rsid w:val="00386755"/>
    <w:rsid w:val="00390063"/>
    <w:rsid w:val="00391FC3"/>
    <w:rsid w:val="00392F4B"/>
    <w:rsid w:val="00393203"/>
    <w:rsid w:val="00393243"/>
    <w:rsid w:val="0039372A"/>
    <w:rsid w:val="00394256"/>
    <w:rsid w:val="00395ED9"/>
    <w:rsid w:val="0039609A"/>
    <w:rsid w:val="0039730D"/>
    <w:rsid w:val="003A10BE"/>
    <w:rsid w:val="003A2B38"/>
    <w:rsid w:val="003A5FC4"/>
    <w:rsid w:val="003A66B4"/>
    <w:rsid w:val="003A7F90"/>
    <w:rsid w:val="003B1B30"/>
    <w:rsid w:val="003B2297"/>
    <w:rsid w:val="003B406E"/>
    <w:rsid w:val="003B481C"/>
    <w:rsid w:val="003B4C31"/>
    <w:rsid w:val="003B5138"/>
    <w:rsid w:val="003B5B0B"/>
    <w:rsid w:val="003B665E"/>
    <w:rsid w:val="003B6C15"/>
    <w:rsid w:val="003B7B27"/>
    <w:rsid w:val="003C05D1"/>
    <w:rsid w:val="003C1C01"/>
    <w:rsid w:val="003C39BE"/>
    <w:rsid w:val="003C3CDD"/>
    <w:rsid w:val="003C443B"/>
    <w:rsid w:val="003C47C1"/>
    <w:rsid w:val="003C487E"/>
    <w:rsid w:val="003C4D64"/>
    <w:rsid w:val="003C56CE"/>
    <w:rsid w:val="003C614E"/>
    <w:rsid w:val="003C62A2"/>
    <w:rsid w:val="003C7C23"/>
    <w:rsid w:val="003C7C80"/>
    <w:rsid w:val="003D360C"/>
    <w:rsid w:val="003D3851"/>
    <w:rsid w:val="003D4F8E"/>
    <w:rsid w:val="003D5FB0"/>
    <w:rsid w:val="003E0A63"/>
    <w:rsid w:val="003E170F"/>
    <w:rsid w:val="003E2FFF"/>
    <w:rsid w:val="003E57C4"/>
    <w:rsid w:val="003E57D6"/>
    <w:rsid w:val="003E7F1E"/>
    <w:rsid w:val="003F063D"/>
    <w:rsid w:val="003F2F96"/>
    <w:rsid w:val="003F54F9"/>
    <w:rsid w:val="003F5822"/>
    <w:rsid w:val="003F5CF2"/>
    <w:rsid w:val="003F6A98"/>
    <w:rsid w:val="003F6C7C"/>
    <w:rsid w:val="003F76B8"/>
    <w:rsid w:val="00401AC6"/>
    <w:rsid w:val="00403255"/>
    <w:rsid w:val="0040352C"/>
    <w:rsid w:val="00403B10"/>
    <w:rsid w:val="00404C14"/>
    <w:rsid w:val="00405396"/>
    <w:rsid w:val="0040595E"/>
    <w:rsid w:val="00413580"/>
    <w:rsid w:val="00413F7A"/>
    <w:rsid w:val="00415DC9"/>
    <w:rsid w:val="00417B7F"/>
    <w:rsid w:val="00420336"/>
    <w:rsid w:val="004250E7"/>
    <w:rsid w:val="004263CB"/>
    <w:rsid w:val="00430177"/>
    <w:rsid w:val="00430B37"/>
    <w:rsid w:val="00432F25"/>
    <w:rsid w:val="0043540D"/>
    <w:rsid w:val="00435457"/>
    <w:rsid w:val="00435853"/>
    <w:rsid w:val="00437CE8"/>
    <w:rsid w:val="004431CB"/>
    <w:rsid w:val="00446011"/>
    <w:rsid w:val="00446491"/>
    <w:rsid w:val="00450AB5"/>
    <w:rsid w:val="00450B9A"/>
    <w:rsid w:val="00452545"/>
    <w:rsid w:val="00453E62"/>
    <w:rsid w:val="00454246"/>
    <w:rsid w:val="0045467E"/>
    <w:rsid w:val="00455E11"/>
    <w:rsid w:val="00456D71"/>
    <w:rsid w:val="004577C0"/>
    <w:rsid w:val="00464B4E"/>
    <w:rsid w:val="004668B3"/>
    <w:rsid w:val="004712E8"/>
    <w:rsid w:val="00471EA7"/>
    <w:rsid w:val="00471EC5"/>
    <w:rsid w:val="00472B26"/>
    <w:rsid w:val="00473E21"/>
    <w:rsid w:val="00474983"/>
    <w:rsid w:val="00475489"/>
    <w:rsid w:val="0047555B"/>
    <w:rsid w:val="00475D02"/>
    <w:rsid w:val="0048102A"/>
    <w:rsid w:val="0048405C"/>
    <w:rsid w:val="004852F2"/>
    <w:rsid w:val="00485734"/>
    <w:rsid w:val="00486F71"/>
    <w:rsid w:val="0049200C"/>
    <w:rsid w:val="00494632"/>
    <w:rsid w:val="00494900"/>
    <w:rsid w:val="00494C4C"/>
    <w:rsid w:val="00494F70"/>
    <w:rsid w:val="0049642D"/>
    <w:rsid w:val="00496A96"/>
    <w:rsid w:val="004A00C6"/>
    <w:rsid w:val="004A0FC2"/>
    <w:rsid w:val="004A15B9"/>
    <w:rsid w:val="004A51F4"/>
    <w:rsid w:val="004A7D8D"/>
    <w:rsid w:val="004B1CD3"/>
    <w:rsid w:val="004B227E"/>
    <w:rsid w:val="004B5F9D"/>
    <w:rsid w:val="004B6323"/>
    <w:rsid w:val="004C138E"/>
    <w:rsid w:val="004C160B"/>
    <w:rsid w:val="004C166A"/>
    <w:rsid w:val="004C6ADB"/>
    <w:rsid w:val="004C7069"/>
    <w:rsid w:val="004C7233"/>
    <w:rsid w:val="004D192C"/>
    <w:rsid w:val="004D1968"/>
    <w:rsid w:val="004D196E"/>
    <w:rsid w:val="004D37AD"/>
    <w:rsid w:val="004D66DF"/>
    <w:rsid w:val="004E0EA8"/>
    <w:rsid w:val="004E3241"/>
    <w:rsid w:val="004E5759"/>
    <w:rsid w:val="004E6F3B"/>
    <w:rsid w:val="004E7A95"/>
    <w:rsid w:val="004F07B3"/>
    <w:rsid w:val="004F0AF8"/>
    <w:rsid w:val="004F2919"/>
    <w:rsid w:val="004F3EB4"/>
    <w:rsid w:val="004F4F05"/>
    <w:rsid w:val="004F5C3C"/>
    <w:rsid w:val="004F6EF3"/>
    <w:rsid w:val="0050010A"/>
    <w:rsid w:val="0050126B"/>
    <w:rsid w:val="00501FB8"/>
    <w:rsid w:val="00502765"/>
    <w:rsid w:val="00502A17"/>
    <w:rsid w:val="0050311B"/>
    <w:rsid w:val="00503965"/>
    <w:rsid w:val="00506ADA"/>
    <w:rsid w:val="00507D1A"/>
    <w:rsid w:val="00513388"/>
    <w:rsid w:val="00515713"/>
    <w:rsid w:val="00521A1A"/>
    <w:rsid w:val="00521BE9"/>
    <w:rsid w:val="00521CCE"/>
    <w:rsid w:val="0052329C"/>
    <w:rsid w:val="005260A3"/>
    <w:rsid w:val="005267D5"/>
    <w:rsid w:val="00531ABC"/>
    <w:rsid w:val="00531FD4"/>
    <w:rsid w:val="0053264A"/>
    <w:rsid w:val="00532CAF"/>
    <w:rsid w:val="00535AB4"/>
    <w:rsid w:val="00535E53"/>
    <w:rsid w:val="005369B9"/>
    <w:rsid w:val="00537549"/>
    <w:rsid w:val="00537B6E"/>
    <w:rsid w:val="00540C85"/>
    <w:rsid w:val="005418C7"/>
    <w:rsid w:val="005423F9"/>
    <w:rsid w:val="00542988"/>
    <w:rsid w:val="00542EB7"/>
    <w:rsid w:val="00543839"/>
    <w:rsid w:val="0054423B"/>
    <w:rsid w:val="00544380"/>
    <w:rsid w:val="00545243"/>
    <w:rsid w:val="005505C7"/>
    <w:rsid w:val="005515A1"/>
    <w:rsid w:val="00551C9D"/>
    <w:rsid w:val="00554DFF"/>
    <w:rsid w:val="00555A7D"/>
    <w:rsid w:val="00555F1B"/>
    <w:rsid w:val="00557321"/>
    <w:rsid w:val="00561D53"/>
    <w:rsid w:val="00562959"/>
    <w:rsid w:val="00564CCF"/>
    <w:rsid w:val="00564F9C"/>
    <w:rsid w:val="0056560D"/>
    <w:rsid w:val="00566527"/>
    <w:rsid w:val="00566865"/>
    <w:rsid w:val="0057000E"/>
    <w:rsid w:val="00571199"/>
    <w:rsid w:val="00571ABE"/>
    <w:rsid w:val="005733BE"/>
    <w:rsid w:val="005734A4"/>
    <w:rsid w:val="00575437"/>
    <w:rsid w:val="005755B4"/>
    <w:rsid w:val="00575626"/>
    <w:rsid w:val="00577D65"/>
    <w:rsid w:val="00580550"/>
    <w:rsid w:val="005818D5"/>
    <w:rsid w:val="0058330B"/>
    <w:rsid w:val="00583E30"/>
    <w:rsid w:val="00585B43"/>
    <w:rsid w:val="00586B52"/>
    <w:rsid w:val="005871A6"/>
    <w:rsid w:val="00590E54"/>
    <w:rsid w:val="00593296"/>
    <w:rsid w:val="0059561B"/>
    <w:rsid w:val="005960EB"/>
    <w:rsid w:val="005963F1"/>
    <w:rsid w:val="005967B3"/>
    <w:rsid w:val="00597C86"/>
    <w:rsid w:val="005A0C73"/>
    <w:rsid w:val="005A1254"/>
    <w:rsid w:val="005A1904"/>
    <w:rsid w:val="005A24FD"/>
    <w:rsid w:val="005A39D3"/>
    <w:rsid w:val="005A4B08"/>
    <w:rsid w:val="005A5933"/>
    <w:rsid w:val="005A5D20"/>
    <w:rsid w:val="005A7DDE"/>
    <w:rsid w:val="005B0A78"/>
    <w:rsid w:val="005B1098"/>
    <w:rsid w:val="005B49AB"/>
    <w:rsid w:val="005B6CCD"/>
    <w:rsid w:val="005B79CD"/>
    <w:rsid w:val="005C0B8E"/>
    <w:rsid w:val="005C4724"/>
    <w:rsid w:val="005C60C6"/>
    <w:rsid w:val="005C6833"/>
    <w:rsid w:val="005C6C9B"/>
    <w:rsid w:val="005D1D79"/>
    <w:rsid w:val="005D406D"/>
    <w:rsid w:val="005D5652"/>
    <w:rsid w:val="005D6071"/>
    <w:rsid w:val="005D6EA5"/>
    <w:rsid w:val="005E0B12"/>
    <w:rsid w:val="005E0D7F"/>
    <w:rsid w:val="005E17FD"/>
    <w:rsid w:val="005E1DC4"/>
    <w:rsid w:val="005E386B"/>
    <w:rsid w:val="005E3BC4"/>
    <w:rsid w:val="005E63FC"/>
    <w:rsid w:val="005F1840"/>
    <w:rsid w:val="005F3186"/>
    <w:rsid w:val="005F3A42"/>
    <w:rsid w:val="005F4945"/>
    <w:rsid w:val="005F4A06"/>
    <w:rsid w:val="005F4D85"/>
    <w:rsid w:val="005F4F98"/>
    <w:rsid w:val="005F5A30"/>
    <w:rsid w:val="005F71D5"/>
    <w:rsid w:val="00601B36"/>
    <w:rsid w:val="00602708"/>
    <w:rsid w:val="00602B47"/>
    <w:rsid w:val="00602CEE"/>
    <w:rsid w:val="00602F61"/>
    <w:rsid w:val="00602FA4"/>
    <w:rsid w:val="00604578"/>
    <w:rsid w:val="00605978"/>
    <w:rsid w:val="006130F6"/>
    <w:rsid w:val="00613590"/>
    <w:rsid w:val="00614A90"/>
    <w:rsid w:val="00616689"/>
    <w:rsid w:val="00617BAE"/>
    <w:rsid w:val="00621A07"/>
    <w:rsid w:val="00623ABF"/>
    <w:rsid w:val="00624C6E"/>
    <w:rsid w:val="0062625C"/>
    <w:rsid w:val="006307DB"/>
    <w:rsid w:val="00630F0A"/>
    <w:rsid w:val="0063497A"/>
    <w:rsid w:val="006355DB"/>
    <w:rsid w:val="00640A54"/>
    <w:rsid w:val="006421B0"/>
    <w:rsid w:val="0064276B"/>
    <w:rsid w:val="00642B3C"/>
    <w:rsid w:val="006430F1"/>
    <w:rsid w:val="0064388D"/>
    <w:rsid w:val="00643B85"/>
    <w:rsid w:val="0064511B"/>
    <w:rsid w:val="0064607F"/>
    <w:rsid w:val="00646315"/>
    <w:rsid w:val="006469C6"/>
    <w:rsid w:val="00650DEE"/>
    <w:rsid w:val="00652DDF"/>
    <w:rsid w:val="006533F7"/>
    <w:rsid w:val="00653B9C"/>
    <w:rsid w:val="00655275"/>
    <w:rsid w:val="006578E6"/>
    <w:rsid w:val="006628CE"/>
    <w:rsid w:val="00662B7F"/>
    <w:rsid w:val="00664713"/>
    <w:rsid w:val="00670D59"/>
    <w:rsid w:val="006716F6"/>
    <w:rsid w:val="0067432D"/>
    <w:rsid w:val="00675093"/>
    <w:rsid w:val="006759B7"/>
    <w:rsid w:val="00675F3F"/>
    <w:rsid w:val="00676390"/>
    <w:rsid w:val="006804E9"/>
    <w:rsid w:val="00681359"/>
    <w:rsid w:val="00681F7B"/>
    <w:rsid w:val="0068224D"/>
    <w:rsid w:val="0068233D"/>
    <w:rsid w:val="00682F30"/>
    <w:rsid w:val="00691593"/>
    <w:rsid w:val="00691CEE"/>
    <w:rsid w:val="006932DA"/>
    <w:rsid w:val="00694A9F"/>
    <w:rsid w:val="00695A96"/>
    <w:rsid w:val="00695ECF"/>
    <w:rsid w:val="00696391"/>
    <w:rsid w:val="00696C1B"/>
    <w:rsid w:val="00697716"/>
    <w:rsid w:val="006A076D"/>
    <w:rsid w:val="006A07D8"/>
    <w:rsid w:val="006A0E24"/>
    <w:rsid w:val="006A1357"/>
    <w:rsid w:val="006A179A"/>
    <w:rsid w:val="006A1AC2"/>
    <w:rsid w:val="006A20F2"/>
    <w:rsid w:val="006A26C4"/>
    <w:rsid w:val="006A3A18"/>
    <w:rsid w:val="006A3BEB"/>
    <w:rsid w:val="006A76E7"/>
    <w:rsid w:val="006A7B82"/>
    <w:rsid w:val="006B4A6C"/>
    <w:rsid w:val="006B64C7"/>
    <w:rsid w:val="006B6B8E"/>
    <w:rsid w:val="006B7CA2"/>
    <w:rsid w:val="006C1617"/>
    <w:rsid w:val="006C684F"/>
    <w:rsid w:val="006C7D3D"/>
    <w:rsid w:val="006D06A0"/>
    <w:rsid w:val="006D18C1"/>
    <w:rsid w:val="006D1EDF"/>
    <w:rsid w:val="006D2E1D"/>
    <w:rsid w:val="006D312D"/>
    <w:rsid w:val="006D3984"/>
    <w:rsid w:val="006D5574"/>
    <w:rsid w:val="006E00AA"/>
    <w:rsid w:val="006E2273"/>
    <w:rsid w:val="006E273F"/>
    <w:rsid w:val="006E35BE"/>
    <w:rsid w:val="006E4417"/>
    <w:rsid w:val="006E4C43"/>
    <w:rsid w:val="006E5997"/>
    <w:rsid w:val="006E6D66"/>
    <w:rsid w:val="006F03AD"/>
    <w:rsid w:val="006F2524"/>
    <w:rsid w:val="006F36BF"/>
    <w:rsid w:val="006F62CF"/>
    <w:rsid w:val="006F69DF"/>
    <w:rsid w:val="00700499"/>
    <w:rsid w:val="007021F4"/>
    <w:rsid w:val="007049AB"/>
    <w:rsid w:val="00707100"/>
    <w:rsid w:val="007078E0"/>
    <w:rsid w:val="007124E0"/>
    <w:rsid w:val="00713E48"/>
    <w:rsid w:val="00716A5E"/>
    <w:rsid w:val="0071753B"/>
    <w:rsid w:val="0072059D"/>
    <w:rsid w:val="007232B0"/>
    <w:rsid w:val="00724739"/>
    <w:rsid w:val="00724DDC"/>
    <w:rsid w:val="007278D1"/>
    <w:rsid w:val="00730B74"/>
    <w:rsid w:val="00731045"/>
    <w:rsid w:val="007317F8"/>
    <w:rsid w:val="007330CC"/>
    <w:rsid w:val="00734BC6"/>
    <w:rsid w:val="00735296"/>
    <w:rsid w:val="007354EE"/>
    <w:rsid w:val="00735702"/>
    <w:rsid w:val="0073578C"/>
    <w:rsid w:val="00737064"/>
    <w:rsid w:val="007435F9"/>
    <w:rsid w:val="007438EC"/>
    <w:rsid w:val="0074413C"/>
    <w:rsid w:val="007446C8"/>
    <w:rsid w:val="007505C4"/>
    <w:rsid w:val="00751467"/>
    <w:rsid w:val="00753E2F"/>
    <w:rsid w:val="00753E70"/>
    <w:rsid w:val="00755851"/>
    <w:rsid w:val="0075600A"/>
    <w:rsid w:val="00760206"/>
    <w:rsid w:val="00762A70"/>
    <w:rsid w:val="00764423"/>
    <w:rsid w:val="007644F2"/>
    <w:rsid w:val="007648E6"/>
    <w:rsid w:val="00765308"/>
    <w:rsid w:val="007679B5"/>
    <w:rsid w:val="00767B02"/>
    <w:rsid w:val="00772A48"/>
    <w:rsid w:val="00775154"/>
    <w:rsid w:val="00775C54"/>
    <w:rsid w:val="007772F8"/>
    <w:rsid w:val="00777CE7"/>
    <w:rsid w:val="00781240"/>
    <w:rsid w:val="00781682"/>
    <w:rsid w:val="00781796"/>
    <w:rsid w:val="00781A21"/>
    <w:rsid w:val="0078229A"/>
    <w:rsid w:val="00782AEF"/>
    <w:rsid w:val="00783949"/>
    <w:rsid w:val="00783B79"/>
    <w:rsid w:val="00783CFA"/>
    <w:rsid w:val="00785178"/>
    <w:rsid w:val="00785841"/>
    <w:rsid w:val="00786C32"/>
    <w:rsid w:val="00787115"/>
    <w:rsid w:val="00791D75"/>
    <w:rsid w:val="007933CE"/>
    <w:rsid w:val="007954F7"/>
    <w:rsid w:val="00797F1B"/>
    <w:rsid w:val="007A05B4"/>
    <w:rsid w:val="007A150A"/>
    <w:rsid w:val="007A28AC"/>
    <w:rsid w:val="007A7EDD"/>
    <w:rsid w:val="007B0DB3"/>
    <w:rsid w:val="007B10EF"/>
    <w:rsid w:val="007B12DA"/>
    <w:rsid w:val="007B1FD5"/>
    <w:rsid w:val="007B2E3D"/>
    <w:rsid w:val="007B2E6E"/>
    <w:rsid w:val="007B3979"/>
    <w:rsid w:val="007B511F"/>
    <w:rsid w:val="007B640E"/>
    <w:rsid w:val="007C0395"/>
    <w:rsid w:val="007C2652"/>
    <w:rsid w:val="007C39A8"/>
    <w:rsid w:val="007C3FA5"/>
    <w:rsid w:val="007C6147"/>
    <w:rsid w:val="007C6C00"/>
    <w:rsid w:val="007C6C7E"/>
    <w:rsid w:val="007C7D8B"/>
    <w:rsid w:val="007D05D0"/>
    <w:rsid w:val="007D0621"/>
    <w:rsid w:val="007D11FB"/>
    <w:rsid w:val="007D25C6"/>
    <w:rsid w:val="007D2F58"/>
    <w:rsid w:val="007D33B8"/>
    <w:rsid w:val="007D57EA"/>
    <w:rsid w:val="007D5991"/>
    <w:rsid w:val="007D690B"/>
    <w:rsid w:val="007D731B"/>
    <w:rsid w:val="007E0C75"/>
    <w:rsid w:val="007E2612"/>
    <w:rsid w:val="007E2DC2"/>
    <w:rsid w:val="007E31AD"/>
    <w:rsid w:val="007E3474"/>
    <w:rsid w:val="007E6E2E"/>
    <w:rsid w:val="007E6F30"/>
    <w:rsid w:val="007F03CE"/>
    <w:rsid w:val="007F07A2"/>
    <w:rsid w:val="007F2490"/>
    <w:rsid w:val="007F3806"/>
    <w:rsid w:val="007F3C6D"/>
    <w:rsid w:val="007F5420"/>
    <w:rsid w:val="007F734A"/>
    <w:rsid w:val="00800F50"/>
    <w:rsid w:val="00803AA7"/>
    <w:rsid w:val="00804165"/>
    <w:rsid w:val="008044D4"/>
    <w:rsid w:val="008056B0"/>
    <w:rsid w:val="00805E63"/>
    <w:rsid w:val="00806CB3"/>
    <w:rsid w:val="00807F5A"/>
    <w:rsid w:val="00815099"/>
    <w:rsid w:val="008162F1"/>
    <w:rsid w:val="008168AB"/>
    <w:rsid w:val="00823888"/>
    <w:rsid w:val="0082397C"/>
    <w:rsid w:val="00827FD6"/>
    <w:rsid w:val="00833231"/>
    <w:rsid w:val="008338CD"/>
    <w:rsid w:val="00833E92"/>
    <w:rsid w:val="00834016"/>
    <w:rsid w:val="00835B17"/>
    <w:rsid w:val="00835CB4"/>
    <w:rsid w:val="008365E7"/>
    <w:rsid w:val="00837393"/>
    <w:rsid w:val="00842451"/>
    <w:rsid w:val="00842946"/>
    <w:rsid w:val="0084400E"/>
    <w:rsid w:val="00845AEF"/>
    <w:rsid w:val="0085244F"/>
    <w:rsid w:val="00853729"/>
    <w:rsid w:val="00854165"/>
    <w:rsid w:val="00855D1D"/>
    <w:rsid w:val="008576AD"/>
    <w:rsid w:val="00857ACF"/>
    <w:rsid w:val="00860B56"/>
    <w:rsid w:val="00862B10"/>
    <w:rsid w:val="00864262"/>
    <w:rsid w:val="00864B94"/>
    <w:rsid w:val="008670E2"/>
    <w:rsid w:val="00867F78"/>
    <w:rsid w:val="0087339F"/>
    <w:rsid w:val="008747BD"/>
    <w:rsid w:val="008759CB"/>
    <w:rsid w:val="00880F30"/>
    <w:rsid w:val="00881E0F"/>
    <w:rsid w:val="008849C8"/>
    <w:rsid w:val="008857C2"/>
    <w:rsid w:val="008877E4"/>
    <w:rsid w:val="00887BD0"/>
    <w:rsid w:val="00887F75"/>
    <w:rsid w:val="0089072D"/>
    <w:rsid w:val="00890C3E"/>
    <w:rsid w:val="0089355C"/>
    <w:rsid w:val="00893FB4"/>
    <w:rsid w:val="0089400B"/>
    <w:rsid w:val="00894572"/>
    <w:rsid w:val="00897C3A"/>
    <w:rsid w:val="008A29A6"/>
    <w:rsid w:val="008A2E4B"/>
    <w:rsid w:val="008A385B"/>
    <w:rsid w:val="008A69D9"/>
    <w:rsid w:val="008A714E"/>
    <w:rsid w:val="008B34D2"/>
    <w:rsid w:val="008B46DD"/>
    <w:rsid w:val="008B59DE"/>
    <w:rsid w:val="008B6B0A"/>
    <w:rsid w:val="008B6CF9"/>
    <w:rsid w:val="008B74F7"/>
    <w:rsid w:val="008C1860"/>
    <w:rsid w:val="008C1B32"/>
    <w:rsid w:val="008C1DF0"/>
    <w:rsid w:val="008C42A3"/>
    <w:rsid w:val="008C56A1"/>
    <w:rsid w:val="008C653B"/>
    <w:rsid w:val="008D11B9"/>
    <w:rsid w:val="008D259B"/>
    <w:rsid w:val="008D3342"/>
    <w:rsid w:val="008D3A08"/>
    <w:rsid w:val="008D5570"/>
    <w:rsid w:val="008D5955"/>
    <w:rsid w:val="008D65D7"/>
    <w:rsid w:val="008D6E5F"/>
    <w:rsid w:val="008D715E"/>
    <w:rsid w:val="008D7DE7"/>
    <w:rsid w:val="008E0FB6"/>
    <w:rsid w:val="008E0FD9"/>
    <w:rsid w:val="008E1D7B"/>
    <w:rsid w:val="008E2D71"/>
    <w:rsid w:val="008E3603"/>
    <w:rsid w:val="008E5894"/>
    <w:rsid w:val="008E6374"/>
    <w:rsid w:val="008E718F"/>
    <w:rsid w:val="008E7654"/>
    <w:rsid w:val="008E7894"/>
    <w:rsid w:val="008E7E99"/>
    <w:rsid w:val="008F0230"/>
    <w:rsid w:val="008F1240"/>
    <w:rsid w:val="008F1C6F"/>
    <w:rsid w:val="008F1F0E"/>
    <w:rsid w:val="008F30FE"/>
    <w:rsid w:val="008F5139"/>
    <w:rsid w:val="008F671B"/>
    <w:rsid w:val="008F67A6"/>
    <w:rsid w:val="008F7681"/>
    <w:rsid w:val="00900D2E"/>
    <w:rsid w:val="00901628"/>
    <w:rsid w:val="00901DD3"/>
    <w:rsid w:val="009045CD"/>
    <w:rsid w:val="00904973"/>
    <w:rsid w:val="00905206"/>
    <w:rsid w:val="00905704"/>
    <w:rsid w:val="00905C9D"/>
    <w:rsid w:val="0091024F"/>
    <w:rsid w:val="009124E5"/>
    <w:rsid w:val="00912A55"/>
    <w:rsid w:val="009130EE"/>
    <w:rsid w:val="00913AD7"/>
    <w:rsid w:val="009143B5"/>
    <w:rsid w:val="0092007E"/>
    <w:rsid w:val="009219E8"/>
    <w:rsid w:val="009229A6"/>
    <w:rsid w:val="00926EAD"/>
    <w:rsid w:val="00927D77"/>
    <w:rsid w:val="00931A68"/>
    <w:rsid w:val="00931AA9"/>
    <w:rsid w:val="00931B48"/>
    <w:rsid w:val="00932673"/>
    <w:rsid w:val="00933437"/>
    <w:rsid w:val="009344EB"/>
    <w:rsid w:val="00936BF0"/>
    <w:rsid w:val="00941487"/>
    <w:rsid w:val="0094322D"/>
    <w:rsid w:val="0094388F"/>
    <w:rsid w:val="00944881"/>
    <w:rsid w:val="00952E68"/>
    <w:rsid w:val="00954C63"/>
    <w:rsid w:val="009569AA"/>
    <w:rsid w:val="00956C60"/>
    <w:rsid w:val="00956C7F"/>
    <w:rsid w:val="00956FF6"/>
    <w:rsid w:val="00957B91"/>
    <w:rsid w:val="00960728"/>
    <w:rsid w:val="00961024"/>
    <w:rsid w:val="00961A31"/>
    <w:rsid w:val="00964BEB"/>
    <w:rsid w:val="00965E7C"/>
    <w:rsid w:val="00966FF3"/>
    <w:rsid w:val="00970588"/>
    <w:rsid w:val="009712C9"/>
    <w:rsid w:val="00972CC3"/>
    <w:rsid w:val="0097343F"/>
    <w:rsid w:val="009734C6"/>
    <w:rsid w:val="009737B4"/>
    <w:rsid w:val="00973E8F"/>
    <w:rsid w:val="0097401E"/>
    <w:rsid w:val="00974A33"/>
    <w:rsid w:val="00974C40"/>
    <w:rsid w:val="00981008"/>
    <w:rsid w:val="00983987"/>
    <w:rsid w:val="00987809"/>
    <w:rsid w:val="009917D2"/>
    <w:rsid w:val="009924A4"/>
    <w:rsid w:val="0099263D"/>
    <w:rsid w:val="00992F3A"/>
    <w:rsid w:val="00993E09"/>
    <w:rsid w:val="00996C4C"/>
    <w:rsid w:val="00997AC9"/>
    <w:rsid w:val="009A0FF4"/>
    <w:rsid w:val="009A198C"/>
    <w:rsid w:val="009A4FA6"/>
    <w:rsid w:val="009A5A67"/>
    <w:rsid w:val="009A5D5E"/>
    <w:rsid w:val="009A74AF"/>
    <w:rsid w:val="009A757C"/>
    <w:rsid w:val="009B2DD9"/>
    <w:rsid w:val="009B3A42"/>
    <w:rsid w:val="009B4B89"/>
    <w:rsid w:val="009B75FE"/>
    <w:rsid w:val="009C00CF"/>
    <w:rsid w:val="009C0E2B"/>
    <w:rsid w:val="009C23EB"/>
    <w:rsid w:val="009C3886"/>
    <w:rsid w:val="009C3C6B"/>
    <w:rsid w:val="009C492D"/>
    <w:rsid w:val="009C4EC6"/>
    <w:rsid w:val="009C5870"/>
    <w:rsid w:val="009C5EE2"/>
    <w:rsid w:val="009C6802"/>
    <w:rsid w:val="009D07D2"/>
    <w:rsid w:val="009D0C88"/>
    <w:rsid w:val="009D1DDA"/>
    <w:rsid w:val="009D2B56"/>
    <w:rsid w:val="009D7118"/>
    <w:rsid w:val="009D760C"/>
    <w:rsid w:val="009E1AA1"/>
    <w:rsid w:val="009E4CA0"/>
    <w:rsid w:val="009E78C6"/>
    <w:rsid w:val="009F0B43"/>
    <w:rsid w:val="009F0EDA"/>
    <w:rsid w:val="009F188F"/>
    <w:rsid w:val="009F47DF"/>
    <w:rsid w:val="009F5C62"/>
    <w:rsid w:val="009F6794"/>
    <w:rsid w:val="009F7261"/>
    <w:rsid w:val="00A03559"/>
    <w:rsid w:val="00A0472D"/>
    <w:rsid w:val="00A05465"/>
    <w:rsid w:val="00A06F81"/>
    <w:rsid w:val="00A0730D"/>
    <w:rsid w:val="00A10E26"/>
    <w:rsid w:val="00A13DCF"/>
    <w:rsid w:val="00A155EC"/>
    <w:rsid w:val="00A1578D"/>
    <w:rsid w:val="00A17FBA"/>
    <w:rsid w:val="00A21102"/>
    <w:rsid w:val="00A21444"/>
    <w:rsid w:val="00A217B0"/>
    <w:rsid w:val="00A22D14"/>
    <w:rsid w:val="00A2368D"/>
    <w:rsid w:val="00A263B0"/>
    <w:rsid w:val="00A27133"/>
    <w:rsid w:val="00A31D68"/>
    <w:rsid w:val="00A3206D"/>
    <w:rsid w:val="00A34AC6"/>
    <w:rsid w:val="00A35B95"/>
    <w:rsid w:val="00A3674A"/>
    <w:rsid w:val="00A36A8F"/>
    <w:rsid w:val="00A3772B"/>
    <w:rsid w:val="00A40775"/>
    <w:rsid w:val="00A40E14"/>
    <w:rsid w:val="00A414D2"/>
    <w:rsid w:val="00A42AF8"/>
    <w:rsid w:val="00A43E7F"/>
    <w:rsid w:val="00A4422A"/>
    <w:rsid w:val="00A45791"/>
    <w:rsid w:val="00A46BB8"/>
    <w:rsid w:val="00A50AEA"/>
    <w:rsid w:val="00A51617"/>
    <w:rsid w:val="00A52D0F"/>
    <w:rsid w:val="00A531C2"/>
    <w:rsid w:val="00A55CF2"/>
    <w:rsid w:val="00A56121"/>
    <w:rsid w:val="00A5678A"/>
    <w:rsid w:val="00A56A38"/>
    <w:rsid w:val="00A6017D"/>
    <w:rsid w:val="00A61139"/>
    <w:rsid w:val="00A63582"/>
    <w:rsid w:val="00A63AAA"/>
    <w:rsid w:val="00A64B7B"/>
    <w:rsid w:val="00A65F1B"/>
    <w:rsid w:val="00A66DDF"/>
    <w:rsid w:val="00A67251"/>
    <w:rsid w:val="00A714F4"/>
    <w:rsid w:val="00A73548"/>
    <w:rsid w:val="00A73BE0"/>
    <w:rsid w:val="00A74B8B"/>
    <w:rsid w:val="00A77EC6"/>
    <w:rsid w:val="00A80370"/>
    <w:rsid w:val="00A80FB8"/>
    <w:rsid w:val="00A841D8"/>
    <w:rsid w:val="00A8533E"/>
    <w:rsid w:val="00A871E9"/>
    <w:rsid w:val="00A875D4"/>
    <w:rsid w:val="00A913CD"/>
    <w:rsid w:val="00A914F7"/>
    <w:rsid w:val="00A92614"/>
    <w:rsid w:val="00A92AED"/>
    <w:rsid w:val="00A93BEF"/>
    <w:rsid w:val="00A95020"/>
    <w:rsid w:val="00AA13AB"/>
    <w:rsid w:val="00AA2272"/>
    <w:rsid w:val="00AA36D6"/>
    <w:rsid w:val="00AA38F0"/>
    <w:rsid w:val="00AA593F"/>
    <w:rsid w:val="00AA7278"/>
    <w:rsid w:val="00AA753E"/>
    <w:rsid w:val="00AA7C06"/>
    <w:rsid w:val="00AB0C7E"/>
    <w:rsid w:val="00AB108E"/>
    <w:rsid w:val="00AB474B"/>
    <w:rsid w:val="00AB5248"/>
    <w:rsid w:val="00AC1499"/>
    <w:rsid w:val="00AC2CD7"/>
    <w:rsid w:val="00AC4BBA"/>
    <w:rsid w:val="00AC7F6C"/>
    <w:rsid w:val="00AD0839"/>
    <w:rsid w:val="00AD1116"/>
    <w:rsid w:val="00AD2056"/>
    <w:rsid w:val="00AD27B9"/>
    <w:rsid w:val="00AD397F"/>
    <w:rsid w:val="00AD4F57"/>
    <w:rsid w:val="00AD5BB5"/>
    <w:rsid w:val="00AD665D"/>
    <w:rsid w:val="00AD6E46"/>
    <w:rsid w:val="00AE1707"/>
    <w:rsid w:val="00AE1F00"/>
    <w:rsid w:val="00AE252F"/>
    <w:rsid w:val="00AE3346"/>
    <w:rsid w:val="00AE54C6"/>
    <w:rsid w:val="00AF4D16"/>
    <w:rsid w:val="00AF4EC1"/>
    <w:rsid w:val="00AF5765"/>
    <w:rsid w:val="00AF613E"/>
    <w:rsid w:val="00AF6363"/>
    <w:rsid w:val="00AF6720"/>
    <w:rsid w:val="00B012C3"/>
    <w:rsid w:val="00B016A8"/>
    <w:rsid w:val="00B019B7"/>
    <w:rsid w:val="00B031C2"/>
    <w:rsid w:val="00B032B1"/>
    <w:rsid w:val="00B06CCD"/>
    <w:rsid w:val="00B074D5"/>
    <w:rsid w:val="00B07FC1"/>
    <w:rsid w:val="00B10837"/>
    <w:rsid w:val="00B11C5A"/>
    <w:rsid w:val="00B1240E"/>
    <w:rsid w:val="00B135FF"/>
    <w:rsid w:val="00B14448"/>
    <w:rsid w:val="00B16A25"/>
    <w:rsid w:val="00B16EC3"/>
    <w:rsid w:val="00B177C0"/>
    <w:rsid w:val="00B21271"/>
    <w:rsid w:val="00B22F77"/>
    <w:rsid w:val="00B24C11"/>
    <w:rsid w:val="00B25DE8"/>
    <w:rsid w:val="00B26A19"/>
    <w:rsid w:val="00B27256"/>
    <w:rsid w:val="00B362CC"/>
    <w:rsid w:val="00B36543"/>
    <w:rsid w:val="00B37585"/>
    <w:rsid w:val="00B40F49"/>
    <w:rsid w:val="00B434A3"/>
    <w:rsid w:val="00B440CB"/>
    <w:rsid w:val="00B45FFD"/>
    <w:rsid w:val="00B46724"/>
    <w:rsid w:val="00B50D8D"/>
    <w:rsid w:val="00B51049"/>
    <w:rsid w:val="00B51E52"/>
    <w:rsid w:val="00B56F9F"/>
    <w:rsid w:val="00B57BDA"/>
    <w:rsid w:val="00B620DD"/>
    <w:rsid w:val="00B62D6F"/>
    <w:rsid w:val="00B63879"/>
    <w:rsid w:val="00B642C9"/>
    <w:rsid w:val="00B64C1F"/>
    <w:rsid w:val="00B6543F"/>
    <w:rsid w:val="00B65D26"/>
    <w:rsid w:val="00B65EEE"/>
    <w:rsid w:val="00B662CC"/>
    <w:rsid w:val="00B672D9"/>
    <w:rsid w:val="00B7042E"/>
    <w:rsid w:val="00B7044C"/>
    <w:rsid w:val="00B719FF"/>
    <w:rsid w:val="00B73152"/>
    <w:rsid w:val="00B737D9"/>
    <w:rsid w:val="00B743AE"/>
    <w:rsid w:val="00B746D1"/>
    <w:rsid w:val="00B75343"/>
    <w:rsid w:val="00B77A47"/>
    <w:rsid w:val="00B77EE8"/>
    <w:rsid w:val="00B80797"/>
    <w:rsid w:val="00B81155"/>
    <w:rsid w:val="00B8291B"/>
    <w:rsid w:val="00B83B32"/>
    <w:rsid w:val="00B83FE0"/>
    <w:rsid w:val="00B841EC"/>
    <w:rsid w:val="00B8428F"/>
    <w:rsid w:val="00B87458"/>
    <w:rsid w:val="00B914CA"/>
    <w:rsid w:val="00B91F47"/>
    <w:rsid w:val="00B91F7E"/>
    <w:rsid w:val="00B92531"/>
    <w:rsid w:val="00B93D5E"/>
    <w:rsid w:val="00B93F9E"/>
    <w:rsid w:val="00B9483E"/>
    <w:rsid w:val="00B95EE4"/>
    <w:rsid w:val="00B96B93"/>
    <w:rsid w:val="00B97B2F"/>
    <w:rsid w:val="00BA089F"/>
    <w:rsid w:val="00BA13F2"/>
    <w:rsid w:val="00BA1706"/>
    <w:rsid w:val="00BB1AFE"/>
    <w:rsid w:val="00BB2471"/>
    <w:rsid w:val="00BB5577"/>
    <w:rsid w:val="00BB5670"/>
    <w:rsid w:val="00BB67B0"/>
    <w:rsid w:val="00BB6B0D"/>
    <w:rsid w:val="00BB6D4E"/>
    <w:rsid w:val="00BC3220"/>
    <w:rsid w:val="00BC42F6"/>
    <w:rsid w:val="00BC6BBC"/>
    <w:rsid w:val="00BC727E"/>
    <w:rsid w:val="00BD00DE"/>
    <w:rsid w:val="00BD048B"/>
    <w:rsid w:val="00BD055A"/>
    <w:rsid w:val="00BD263B"/>
    <w:rsid w:val="00BD45AC"/>
    <w:rsid w:val="00BD5E0D"/>
    <w:rsid w:val="00BD602E"/>
    <w:rsid w:val="00BD6F7E"/>
    <w:rsid w:val="00BD70F7"/>
    <w:rsid w:val="00BD714A"/>
    <w:rsid w:val="00BE20A8"/>
    <w:rsid w:val="00BE2741"/>
    <w:rsid w:val="00BE3116"/>
    <w:rsid w:val="00BE35D1"/>
    <w:rsid w:val="00BE4595"/>
    <w:rsid w:val="00BE6FF4"/>
    <w:rsid w:val="00BF0E49"/>
    <w:rsid w:val="00BF1D8C"/>
    <w:rsid w:val="00BF4AFF"/>
    <w:rsid w:val="00BF5EAA"/>
    <w:rsid w:val="00BF6BD2"/>
    <w:rsid w:val="00BF7B05"/>
    <w:rsid w:val="00C00CF0"/>
    <w:rsid w:val="00C03B6D"/>
    <w:rsid w:val="00C0458A"/>
    <w:rsid w:val="00C05E0E"/>
    <w:rsid w:val="00C06042"/>
    <w:rsid w:val="00C06FE6"/>
    <w:rsid w:val="00C07DEF"/>
    <w:rsid w:val="00C104B5"/>
    <w:rsid w:val="00C10C75"/>
    <w:rsid w:val="00C12077"/>
    <w:rsid w:val="00C13909"/>
    <w:rsid w:val="00C161C9"/>
    <w:rsid w:val="00C165B4"/>
    <w:rsid w:val="00C17605"/>
    <w:rsid w:val="00C20F4F"/>
    <w:rsid w:val="00C215BE"/>
    <w:rsid w:val="00C21B3F"/>
    <w:rsid w:val="00C223B1"/>
    <w:rsid w:val="00C244CC"/>
    <w:rsid w:val="00C24819"/>
    <w:rsid w:val="00C24D9E"/>
    <w:rsid w:val="00C25B4A"/>
    <w:rsid w:val="00C25EB1"/>
    <w:rsid w:val="00C27D31"/>
    <w:rsid w:val="00C30691"/>
    <w:rsid w:val="00C3132C"/>
    <w:rsid w:val="00C33F03"/>
    <w:rsid w:val="00C341A9"/>
    <w:rsid w:val="00C3605E"/>
    <w:rsid w:val="00C363FD"/>
    <w:rsid w:val="00C40412"/>
    <w:rsid w:val="00C44F04"/>
    <w:rsid w:val="00C46521"/>
    <w:rsid w:val="00C4667B"/>
    <w:rsid w:val="00C47B92"/>
    <w:rsid w:val="00C52A74"/>
    <w:rsid w:val="00C53278"/>
    <w:rsid w:val="00C548AA"/>
    <w:rsid w:val="00C5499A"/>
    <w:rsid w:val="00C56181"/>
    <w:rsid w:val="00C566F3"/>
    <w:rsid w:val="00C56785"/>
    <w:rsid w:val="00C57CB0"/>
    <w:rsid w:val="00C604A2"/>
    <w:rsid w:val="00C61BB1"/>
    <w:rsid w:val="00C61F4F"/>
    <w:rsid w:val="00C62D0E"/>
    <w:rsid w:val="00C64113"/>
    <w:rsid w:val="00C6421F"/>
    <w:rsid w:val="00C642F5"/>
    <w:rsid w:val="00C64F17"/>
    <w:rsid w:val="00C65BF1"/>
    <w:rsid w:val="00C71BD8"/>
    <w:rsid w:val="00C751B4"/>
    <w:rsid w:val="00C753BC"/>
    <w:rsid w:val="00C760FA"/>
    <w:rsid w:val="00C7682B"/>
    <w:rsid w:val="00C76BE9"/>
    <w:rsid w:val="00C77465"/>
    <w:rsid w:val="00C82F46"/>
    <w:rsid w:val="00C83BFD"/>
    <w:rsid w:val="00C85CF8"/>
    <w:rsid w:val="00C8704B"/>
    <w:rsid w:val="00C87A7B"/>
    <w:rsid w:val="00C87E3B"/>
    <w:rsid w:val="00C958E7"/>
    <w:rsid w:val="00C9710F"/>
    <w:rsid w:val="00C97DB9"/>
    <w:rsid w:val="00CA460B"/>
    <w:rsid w:val="00CA4D8F"/>
    <w:rsid w:val="00CA550F"/>
    <w:rsid w:val="00CA6694"/>
    <w:rsid w:val="00CA6FDA"/>
    <w:rsid w:val="00CA75AB"/>
    <w:rsid w:val="00CA78FC"/>
    <w:rsid w:val="00CA7E6D"/>
    <w:rsid w:val="00CB0829"/>
    <w:rsid w:val="00CB1B20"/>
    <w:rsid w:val="00CB1CA9"/>
    <w:rsid w:val="00CB2B16"/>
    <w:rsid w:val="00CB381B"/>
    <w:rsid w:val="00CB4606"/>
    <w:rsid w:val="00CB4C85"/>
    <w:rsid w:val="00CB61AF"/>
    <w:rsid w:val="00CC2EFB"/>
    <w:rsid w:val="00CC3941"/>
    <w:rsid w:val="00CC3C80"/>
    <w:rsid w:val="00CC6A3E"/>
    <w:rsid w:val="00CD37F7"/>
    <w:rsid w:val="00CD4ABD"/>
    <w:rsid w:val="00CD4C22"/>
    <w:rsid w:val="00CD61C1"/>
    <w:rsid w:val="00CD6A9E"/>
    <w:rsid w:val="00CD7FEA"/>
    <w:rsid w:val="00CE14E0"/>
    <w:rsid w:val="00CE199A"/>
    <w:rsid w:val="00CE2282"/>
    <w:rsid w:val="00CE24B5"/>
    <w:rsid w:val="00CE2779"/>
    <w:rsid w:val="00CE321A"/>
    <w:rsid w:val="00CE34B1"/>
    <w:rsid w:val="00CE59F6"/>
    <w:rsid w:val="00CF1ADD"/>
    <w:rsid w:val="00CF42B7"/>
    <w:rsid w:val="00CF7980"/>
    <w:rsid w:val="00CF7D78"/>
    <w:rsid w:val="00D04261"/>
    <w:rsid w:val="00D058A0"/>
    <w:rsid w:val="00D06016"/>
    <w:rsid w:val="00D11D4C"/>
    <w:rsid w:val="00D1240D"/>
    <w:rsid w:val="00D13165"/>
    <w:rsid w:val="00D13D2D"/>
    <w:rsid w:val="00D21DEA"/>
    <w:rsid w:val="00D2514B"/>
    <w:rsid w:val="00D25715"/>
    <w:rsid w:val="00D2677E"/>
    <w:rsid w:val="00D26A3D"/>
    <w:rsid w:val="00D274A3"/>
    <w:rsid w:val="00D30EF5"/>
    <w:rsid w:val="00D31269"/>
    <w:rsid w:val="00D31B89"/>
    <w:rsid w:val="00D35B69"/>
    <w:rsid w:val="00D368E2"/>
    <w:rsid w:val="00D40998"/>
    <w:rsid w:val="00D4242E"/>
    <w:rsid w:val="00D428A3"/>
    <w:rsid w:val="00D4440F"/>
    <w:rsid w:val="00D459AC"/>
    <w:rsid w:val="00D45D1C"/>
    <w:rsid w:val="00D464C1"/>
    <w:rsid w:val="00D50F8F"/>
    <w:rsid w:val="00D51693"/>
    <w:rsid w:val="00D519A8"/>
    <w:rsid w:val="00D52537"/>
    <w:rsid w:val="00D52937"/>
    <w:rsid w:val="00D534F3"/>
    <w:rsid w:val="00D54994"/>
    <w:rsid w:val="00D55B2B"/>
    <w:rsid w:val="00D55E0A"/>
    <w:rsid w:val="00D56474"/>
    <w:rsid w:val="00D601E5"/>
    <w:rsid w:val="00D60539"/>
    <w:rsid w:val="00D649C4"/>
    <w:rsid w:val="00D659D5"/>
    <w:rsid w:val="00D66166"/>
    <w:rsid w:val="00D70B1F"/>
    <w:rsid w:val="00D71396"/>
    <w:rsid w:val="00D743A0"/>
    <w:rsid w:val="00D74A27"/>
    <w:rsid w:val="00D758A9"/>
    <w:rsid w:val="00D76A30"/>
    <w:rsid w:val="00D7797D"/>
    <w:rsid w:val="00D77A9F"/>
    <w:rsid w:val="00D8034F"/>
    <w:rsid w:val="00D80B4B"/>
    <w:rsid w:val="00D81C23"/>
    <w:rsid w:val="00D82BF9"/>
    <w:rsid w:val="00D83B3F"/>
    <w:rsid w:val="00D850BA"/>
    <w:rsid w:val="00D86ACC"/>
    <w:rsid w:val="00D8719D"/>
    <w:rsid w:val="00D91DFF"/>
    <w:rsid w:val="00D92508"/>
    <w:rsid w:val="00D92927"/>
    <w:rsid w:val="00D93DD7"/>
    <w:rsid w:val="00D97696"/>
    <w:rsid w:val="00D97FA7"/>
    <w:rsid w:val="00DA0F70"/>
    <w:rsid w:val="00DA3069"/>
    <w:rsid w:val="00DA4675"/>
    <w:rsid w:val="00DA5691"/>
    <w:rsid w:val="00DA722F"/>
    <w:rsid w:val="00DA780B"/>
    <w:rsid w:val="00DB03A6"/>
    <w:rsid w:val="00DB1F0A"/>
    <w:rsid w:val="00DB53A7"/>
    <w:rsid w:val="00DB67F1"/>
    <w:rsid w:val="00DB6C3D"/>
    <w:rsid w:val="00DB7B5C"/>
    <w:rsid w:val="00DB7E2B"/>
    <w:rsid w:val="00DC00AA"/>
    <w:rsid w:val="00DC1064"/>
    <w:rsid w:val="00DC128B"/>
    <w:rsid w:val="00DC2E3A"/>
    <w:rsid w:val="00DC362D"/>
    <w:rsid w:val="00DC5107"/>
    <w:rsid w:val="00DC5560"/>
    <w:rsid w:val="00DC5930"/>
    <w:rsid w:val="00DC7A23"/>
    <w:rsid w:val="00DC7B3B"/>
    <w:rsid w:val="00DD1354"/>
    <w:rsid w:val="00DD2602"/>
    <w:rsid w:val="00DD3F2A"/>
    <w:rsid w:val="00DD6559"/>
    <w:rsid w:val="00DD6870"/>
    <w:rsid w:val="00DD72C3"/>
    <w:rsid w:val="00DE2091"/>
    <w:rsid w:val="00DE2B12"/>
    <w:rsid w:val="00DE3ADA"/>
    <w:rsid w:val="00DE4973"/>
    <w:rsid w:val="00DE5446"/>
    <w:rsid w:val="00DE6E07"/>
    <w:rsid w:val="00DF4E20"/>
    <w:rsid w:val="00DF65A5"/>
    <w:rsid w:val="00E01516"/>
    <w:rsid w:val="00E02336"/>
    <w:rsid w:val="00E03DD1"/>
    <w:rsid w:val="00E043B2"/>
    <w:rsid w:val="00E048C9"/>
    <w:rsid w:val="00E04BBB"/>
    <w:rsid w:val="00E0667B"/>
    <w:rsid w:val="00E0685E"/>
    <w:rsid w:val="00E06DB5"/>
    <w:rsid w:val="00E07D7E"/>
    <w:rsid w:val="00E104D9"/>
    <w:rsid w:val="00E110F1"/>
    <w:rsid w:val="00E12416"/>
    <w:rsid w:val="00E14408"/>
    <w:rsid w:val="00E161CA"/>
    <w:rsid w:val="00E1639F"/>
    <w:rsid w:val="00E21EBE"/>
    <w:rsid w:val="00E24BB6"/>
    <w:rsid w:val="00E27516"/>
    <w:rsid w:val="00E27A6C"/>
    <w:rsid w:val="00E30B4E"/>
    <w:rsid w:val="00E31DDC"/>
    <w:rsid w:val="00E320B8"/>
    <w:rsid w:val="00E33AEC"/>
    <w:rsid w:val="00E34ABC"/>
    <w:rsid w:val="00E35DBC"/>
    <w:rsid w:val="00E36561"/>
    <w:rsid w:val="00E4266E"/>
    <w:rsid w:val="00E436BB"/>
    <w:rsid w:val="00E442B4"/>
    <w:rsid w:val="00E46635"/>
    <w:rsid w:val="00E46F24"/>
    <w:rsid w:val="00E50315"/>
    <w:rsid w:val="00E50CE1"/>
    <w:rsid w:val="00E51362"/>
    <w:rsid w:val="00E52DA5"/>
    <w:rsid w:val="00E55070"/>
    <w:rsid w:val="00E567C7"/>
    <w:rsid w:val="00E56F1A"/>
    <w:rsid w:val="00E6126D"/>
    <w:rsid w:val="00E65C41"/>
    <w:rsid w:val="00E66F03"/>
    <w:rsid w:val="00E67B96"/>
    <w:rsid w:val="00E67BF5"/>
    <w:rsid w:val="00E742D7"/>
    <w:rsid w:val="00E75504"/>
    <w:rsid w:val="00E75BF5"/>
    <w:rsid w:val="00E75DD5"/>
    <w:rsid w:val="00E80601"/>
    <w:rsid w:val="00E80C6B"/>
    <w:rsid w:val="00E80D35"/>
    <w:rsid w:val="00E83A2D"/>
    <w:rsid w:val="00E85CDA"/>
    <w:rsid w:val="00E85D5E"/>
    <w:rsid w:val="00E86A32"/>
    <w:rsid w:val="00E87566"/>
    <w:rsid w:val="00E9081B"/>
    <w:rsid w:val="00E93F3C"/>
    <w:rsid w:val="00E9636B"/>
    <w:rsid w:val="00E974AB"/>
    <w:rsid w:val="00E97AC8"/>
    <w:rsid w:val="00EA00D3"/>
    <w:rsid w:val="00EA2DC4"/>
    <w:rsid w:val="00EA3B1A"/>
    <w:rsid w:val="00EA5D6C"/>
    <w:rsid w:val="00EA6123"/>
    <w:rsid w:val="00EA7AC2"/>
    <w:rsid w:val="00EB09D8"/>
    <w:rsid w:val="00EB43E7"/>
    <w:rsid w:val="00EB4ADC"/>
    <w:rsid w:val="00EB4FB1"/>
    <w:rsid w:val="00EB5C78"/>
    <w:rsid w:val="00EB66C9"/>
    <w:rsid w:val="00EC0358"/>
    <w:rsid w:val="00EC1D7A"/>
    <w:rsid w:val="00EC287F"/>
    <w:rsid w:val="00EC4D9C"/>
    <w:rsid w:val="00EC4F7A"/>
    <w:rsid w:val="00EC67D5"/>
    <w:rsid w:val="00EC6B20"/>
    <w:rsid w:val="00ED4166"/>
    <w:rsid w:val="00ED6086"/>
    <w:rsid w:val="00ED644C"/>
    <w:rsid w:val="00ED7539"/>
    <w:rsid w:val="00EE24D2"/>
    <w:rsid w:val="00EE283B"/>
    <w:rsid w:val="00EE291B"/>
    <w:rsid w:val="00EE5FD0"/>
    <w:rsid w:val="00EE6D8C"/>
    <w:rsid w:val="00EE7158"/>
    <w:rsid w:val="00EF135D"/>
    <w:rsid w:val="00EF1AA7"/>
    <w:rsid w:val="00EF26F1"/>
    <w:rsid w:val="00EF3BEF"/>
    <w:rsid w:val="00EF4378"/>
    <w:rsid w:val="00EF5C22"/>
    <w:rsid w:val="00EF5C3C"/>
    <w:rsid w:val="00EF72E7"/>
    <w:rsid w:val="00F003A5"/>
    <w:rsid w:val="00F018FD"/>
    <w:rsid w:val="00F0197A"/>
    <w:rsid w:val="00F03A57"/>
    <w:rsid w:val="00F068BA"/>
    <w:rsid w:val="00F1017E"/>
    <w:rsid w:val="00F10A29"/>
    <w:rsid w:val="00F11926"/>
    <w:rsid w:val="00F1192F"/>
    <w:rsid w:val="00F11D5E"/>
    <w:rsid w:val="00F13BC4"/>
    <w:rsid w:val="00F1588C"/>
    <w:rsid w:val="00F15E05"/>
    <w:rsid w:val="00F16FCB"/>
    <w:rsid w:val="00F20D5A"/>
    <w:rsid w:val="00F21C8E"/>
    <w:rsid w:val="00F22907"/>
    <w:rsid w:val="00F25D80"/>
    <w:rsid w:val="00F25E95"/>
    <w:rsid w:val="00F262B3"/>
    <w:rsid w:val="00F31215"/>
    <w:rsid w:val="00F3293F"/>
    <w:rsid w:val="00F346B3"/>
    <w:rsid w:val="00F37303"/>
    <w:rsid w:val="00F4161A"/>
    <w:rsid w:val="00F41B2A"/>
    <w:rsid w:val="00F42C3D"/>
    <w:rsid w:val="00F42EA3"/>
    <w:rsid w:val="00F443E0"/>
    <w:rsid w:val="00F444F8"/>
    <w:rsid w:val="00F45CB8"/>
    <w:rsid w:val="00F46A23"/>
    <w:rsid w:val="00F46CE4"/>
    <w:rsid w:val="00F51305"/>
    <w:rsid w:val="00F51BBB"/>
    <w:rsid w:val="00F52EDF"/>
    <w:rsid w:val="00F5382A"/>
    <w:rsid w:val="00F53FE5"/>
    <w:rsid w:val="00F54DCC"/>
    <w:rsid w:val="00F563E9"/>
    <w:rsid w:val="00F606EB"/>
    <w:rsid w:val="00F615BD"/>
    <w:rsid w:val="00F61893"/>
    <w:rsid w:val="00F61E84"/>
    <w:rsid w:val="00F62E5D"/>
    <w:rsid w:val="00F6352D"/>
    <w:rsid w:val="00F63544"/>
    <w:rsid w:val="00F6356E"/>
    <w:rsid w:val="00F641DD"/>
    <w:rsid w:val="00F67720"/>
    <w:rsid w:val="00F67B17"/>
    <w:rsid w:val="00F70A99"/>
    <w:rsid w:val="00F726D3"/>
    <w:rsid w:val="00F72AA7"/>
    <w:rsid w:val="00F73218"/>
    <w:rsid w:val="00F80525"/>
    <w:rsid w:val="00F83443"/>
    <w:rsid w:val="00F8410A"/>
    <w:rsid w:val="00F8651A"/>
    <w:rsid w:val="00F86D62"/>
    <w:rsid w:val="00F87746"/>
    <w:rsid w:val="00F9018D"/>
    <w:rsid w:val="00F90BF3"/>
    <w:rsid w:val="00F90DD3"/>
    <w:rsid w:val="00F91DC8"/>
    <w:rsid w:val="00F95F0C"/>
    <w:rsid w:val="00F965F7"/>
    <w:rsid w:val="00F9748D"/>
    <w:rsid w:val="00FA29F3"/>
    <w:rsid w:val="00FA2ADC"/>
    <w:rsid w:val="00FA33FC"/>
    <w:rsid w:val="00FA43A3"/>
    <w:rsid w:val="00FA6906"/>
    <w:rsid w:val="00FA6F76"/>
    <w:rsid w:val="00FB4468"/>
    <w:rsid w:val="00FB5659"/>
    <w:rsid w:val="00FB735D"/>
    <w:rsid w:val="00FC0DD1"/>
    <w:rsid w:val="00FC1428"/>
    <w:rsid w:val="00FC1A20"/>
    <w:rsid w:val="00FC20A3"/>
    <w:rsid w:val="00FC3971"/>
    <w:rsid w:val="00FC44FF"/>
    <w:rsid w:val="00FC5C2D"/>
    <w:rsid w:val="00FC6679"/>
    <w:rsid w:val="00FD02F9"/>
    <w:rsid w:val="00FD0AE4"/>
    <w:rsid w:val="00FD1F52"/>
    <w:rsid w:val="00FD2386"/>
    <w:rsid w:val="00FD4354"/>
    <w:rsid w:val="00FD456B"/>
    <w:rsid w:val="00FD61D3"/>
    <w:rsid w:val="00FD6773"/>
    <w:rsid w:val="00FE0845"/>
    <w:rsid w:val="00FE1B9E"/>
    <w:rsid w:val="00FE5E12"/>
    <w:rsid w:val="00FE6667"/>
    <w:rsid w:val="00FF31AA"/>
    <w:rsid w:val="00FF3294"/>
    <w:rsid w:val="00FF3439"/>
    <w:rsid w:val="00FF5568"/>
    <w:rsid w:val="00FF64ED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E19"/>
    <w:pPr>
      <w:spacing w:after="120" w:line="276" w:lineRule="auto"/>
    </w:pPr>
    <w:rPr>
      <w:rFonts w:ascii="Verdana" w:hAnsi="Verdana"/>
      <w:szCs w:val="22"/>
    </w:rPr>
  </w:style>
  <w:style w:type="paragraph" w:styleId="Heading1">
    <w:name w:val="heading 1"/>
    <w:next w:val="Normal"/>
    <w:link w:val="Heading1Char"/>
    <w:uiPriority w:val="9"/>
    <w:qFormat/>
    <w:rsid w:val="00234E19"/>
    <w:pPr>
      <w:keepNext/>
      <w:numPr>
        <w:numId w:val="2"/>
      </w:numPr>
      <w:spacing w:before="240" w:after="240"/>
      <w:outlineLvl w:val="0"/>
    </w:pPr>
    <w:rPr>
      <w:rFonts w:ascii="Verdana" w:eastAsia="Times New Roman" w:hAnsi="Verdana"/>
      <w:b/>
      <w:bCs/>
      <w:kern w:val="32"/>
      <w:sz w:val="32"/>
      <w:szCs w:val="32"/>
    </w:rPr>
  </w:style>
  <w:style w:type="paragraph" w:styleId="Heading2">
    <w:name w:val="heading 2"/>
    <w:basedOn w:val="Heading1"/>
    <w:next w:val="H2Body"/>
    <w:link w:val="Heading2Char"/>
    <w:uiPriority w:val="9"/>
    <w:unhideWhenUsed/>
    <w:qFormat/>
    <w:rsid w:val="00234E19"/>
    <w:pPr>
      <w:numPr>
        <w:ilvl w:val="1"/>
      </w:numPr>
      <w:spacing w:before="12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H3Body"/>
    <w:link w:val="Heading3Char"/>
    <w:uiPriority w:val="9"/>
    <w:unhideWhenUsed/>
    <w:qFormat/>
    <w:rsid w:val="00234E19"/>
    <w:pPr>
      <w:numPr>
        <w:ilvl w:val="2"/>
      </w:numPr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H4Body"/>
    <w:link w:val="Heading4Char"/>
    <w:uiPriority w:val="9"/>
    <w:unhideWhenUsed/>
    <w:qFormat/>
    <w:rsid w:val="00234E19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34E1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4E19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4E19"/>
    <w:rPr>
      <w:rFonts w:ascii="Verdana" w:eastAsia="Times New Roman" w:hAnsi="Verdan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234E19"/>
    <w:rPr>
      <w:rFonts w:ascii="Verdana" w:eastAsia="Times New Roman" w:hAnsi="Verdana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rsid w:val="00234E19"/>
    <w:rPr>
      <w:rFonts w:ascii="Verdana" w:eastAsia="Times New Roman" w:hAnsi="Verdana"/>
      <w:b/>
      <w:bCs/>
      <w:iCs/>
      <w:kern w:val="32"/>
      <w:sz w:val="26"/>
      <w:szCs w:val="26"/>
    </w:rPr>
  </w:style>
  <w:style w:type="character" w:customStyle="1" w:styleId="Heading4Char">
    <w:name w:val="Heading 4 Char"/>
    <w:link w:val="Heading4"/>
    <w:uiPriority w:val="9"/>
    <w:rsid w:val="00234E19"/>
    <w:rPr>
      <w:rFonts w:ascii="Verdana" w:eastAsia="Times New Roman" w:hAnsi="Verdana"/>
      <w:b/>
      <w:iCs/>
      <w:kern w:val="32"/>
      <w:sz w:val="24"/>
      <w:szCs w:val="28"/>
    </w:rPr>
  </w:style>
  <w:style w:type="character" w:customStyle="1" w:styleId="Heading5Char">
    <w:name w:val="Heading 5 Char"/>
    <w:link w:val="Heading5"/>
    <w:uiPriority w:val="9"/>
    <w:rsid w:val="00234E19"/>
    <w:rPr>
      <w:rFonts w:ascii="Verdana" w:eastAsia="Times New Roman" w:hAnsi="Verdana"/>
      <w:b/>
      <w:bCs/>
      <w:kern w:val="32"/>
      <w:sz w:val="24"/>
      <w:szCs w:val="26"/>
    </w:rPr>
  </w:style>
  <w:style w:type="paragraph" w:styleId="NoSpacing">
    <w:name w:val="No Spacing"/>
    <w:uiPriority w:val="1"/>
    <w:qFormat/>
    <w:rsid w:val="00234E19"/>
    <w:rPr>
      <w:rFonts w:ascii="Verdana" w:hAnsi="Verdana"/>
      <w:szCs w:val="22"/>
    </w:rPr>
  </w:style>
  <w:style w:type="character" w:customStyle="1" w:styleId="Heading6Char">
    <w:name w:val="Heading 6 Char"/>
    <w:link w:val="Heading6"/>
    <w:uiPriority w:val="9"/>
    <w:rsid w:val="00234E19"/>
    <w:rPr>
      <w:rFonts w:eastAsia="Times New Roman"/>
      <w:b/>
      <w:bCs/>
      <w:szCs w:val="22"/>
    </w:rPr>
  </w:style>
  <w:style w:type="numbering" w:customStyle="1" w:styleId="HeadingsLarry">
    <w:name w:val="HeadingsLarry"/>
    <w:uiPriority w:val="99"/>
    <w:rsid w:val="00234E19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E19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4E19"/>
    <w:pPr>
      <w:spacing w:line="480" w:lineRule="auto"/>
    </w:pPr>
  </w:style>
  <w:style w:type="character" w:customStyle="1" w:styleId="BodyText2Char">
    <w:name w:val="Body Text 2 Char"/>
    <w:link w:val="BodyText2"/>
    <w:uiPriority w:val="99"/>
    <w:semiHidden/>
    <w:rsid w:val="00234E19"/>
    <w:rPr>
      <w:rFonts w:ascii="Verdana" w:hAnsi="Verdana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1038C5"/>
    <w:pPr>
      <w:ind w:left="360"/>
    </w:pPr>
  </w:style>
  <w:style w:type="character" w:customStyle="1" w:styleId="BodyTextIndentChar">
    <w:name w:val="Body Text Indent Char"/>
    <w:link w:val="BodyTextIndent"/>
    <w:uiPriority w:val="99"/>
    <w:rsid w:val="001038C5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34E19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34E19"/>
    <w:rPr>
      <w:rFonts w:ascii="Verdana" w:hAnsi="Verdan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34E19"/>
    <w:pPr>
      <w:spacing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234E19"/>
    <w:rPr>
      <w:rFonts w:ascii="Verdana" w:hAnsi="Verdana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34E19"/>
    <w:pPr>
      <w:tabs>
        <w:tab w:val="right" w:leader="dot" w:pos="935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234E1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4E19"/>
    <w:pPr>
      <w:ind w:left="440"/>
    </w:pPr>
  </w:style>
  <w:style w:type="character" w:styleId="Hyperlink">
    <w:name w:val="Hyperlink"/>
    <w:uiPriority w:val="99"/>
    <w:unhideWhenUsed/>
    <w:rsid w:val="00234E19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34E19"/>
    <w:rPr>
      <w:rFonts w:ascii="Verdana" w:hAnsi="Verdana"/>
      <w:szCs w:val="22"/>
    </w:rPr>
  </w:style>
  <w:style w:type="paragraph" w:styleId="Footer">
    <w:name w:val="footer"/>
    <w:basedOn w:val="Normal"/>
    <w:link w:val="Foot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34E19"/>
    <w:rPr>
      <w:rFonts w:ascii="Verdana" w:hAnsi="Verdana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4E19"/>
    <w:rPr>
      <w:rFonts w:ascii="Tahoma" w:hAnsi="Tahoma" w:cs="Tahoma"/>
      <w:sz w:val="16"/>
      <w:szCs w:val="16"/>
    </w:rPr>
  </w:style>
  <w:style w:type="paragraph" w:customStyle="1" w:styleId="HeaderFooter">
    <w:name w:val="Header &amp; Footer"/>
    <w:rsid w:val="00234E19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table" w:styleId="TableGrid">
    <w:name w:val="Table Grid"/>
    <w:basedOn w:val="TableNormal"/>
    <w:uiPriority w:val="59"/>
    <w:rsid w:val="0023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4E19"/>
    <w:pPr>
      <w:numPr>
        <w:numId w:val="4"/>
      </w:numPr>
      <w:suppressAutoHyphens/>
      <w:spacing w:after="60" w:line="240" w:lineRule="auto"/>
    </w:pPr>
    <w:rPr>
      <w:rFonts w:eastAsia="ヒラギノ角ゴ Pro W3"/>
      <w:color w:val="3F3F3F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34E19"/>
    <w:pPr>
      <w:spacing w:after="0"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234E19"/>
    <w:rPr>
      <w:sz w:val="22"/>
      <w:szCs w:val="21"/>
    </w:rPr>
  </w:style>
  <w:style w:type="paragraph" w:customStyle="1" w:styleId="H2Body">
    <w:name w:val="H2 Body"/>
    <w:basedOn w:val="Normal"/>
    <w:link w:val="H2BodyChar"/>
    <w:qFormat/>
    <w:rsid w:val="00234E19"/>
    <w:pPr>
      <w:ind w:left="450"/>
    </w:pPr>
  </w:style>
  <w:style w:type="paragraph" w:customStyle="1" w:styleId="TableofContents">
    <w:name w:val="Table of Contents"/>
    <w:basedOn w:val="Normal"/>
    <w:rsid w:val="00234E19"/>
    <w:pPr>
      <w:keepLines/>
      <w:pageBreakBefore/>
      <w:spacing w:after="360" w:line="240" w:lineRule="auto"/>
      <w:jc w:val="center"/>
    </w:pPr>
    <w:rPr>
      <w:rFonts w:ascii="Times New Roman" w:eastAsia="Times New Roman" w:hAnsi="Times New Roman"/>
      <w:color w:val="000000"/>
      <w:sz w:val="36"/>
      <w:szCs w:val="20"/>
    </w:rPr>
  </w:style>
  <w:style w:type="paragraph" w:customStyle="1" w:styleId="MyOutline">
    <w:name w:val="My Outline"/>
    <w:basedOn w:val="Normal"/>
    <w:rsid w:val="00234E19"/>
    <w:pPr>
      <w:numPr>
        <w:numId w:val="3"/>
      </w:numPr>
      <w:spacing w:after="0" w:line="240" w:lineRule="auto"/>
    </w:pPr>
    <w:rPr>
      <w:rFonts w:ascii="Arial" w:eastAsia="Times New Roman" w:hAnsi="Arial"/>
      <w:szCs w:val="20"/>
    </w:rPr>
  </w:style>
  <w:style w:type="character" w:styleId="PageNumber">
    <w:name w:val="page number"/>
    <w:rsid w:val="00234E19"/>
    <w:rPr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35B17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044632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2562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B4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nhideWhenUsed/>
    <w:qFormat/>
    <w:rsid w:val="008849C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ghtList">
    <w:name w:val="Light List"/>
    <w:basedOn w:val="TableNormal"/>
    <w:uiPriority w:val="61"/>
    <w:rsid w:val="008849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nsole">
    <w:name w:val="Console"/>
    <w:basedOn w:val="Normal"/>
    <w:link w:val="ConsoleChar"/>
    <w:qFormat/>
    <w:rsid w:val="005A5D20"/>
    <w:pPr>
      <w:spacing w:after="60"/>
      <w:ind w:left="1627"/>
    </w:pPr>
    <w:rPr>
      <w:rFonts w:ascii="Consolas" w:hAnsi="Consolas" w:cs="Consolas"/>
    </w:rPr>
  </w:style>
  <w:style w:type="character" w:customStyle="1" w:styleId="H2BodyChar">
    <w:name w:val="H2 Body Char"/>
    <w:basedOn w:val="DefaultParagraphFont"/>
    <w:link w:val="H2Body"/>
    <w:rsid w:val="00234E19"/>
    <w:rPr>
      <w:rFonts w:ascii="Verdana" w:hAnsi="Verdana"/>
      <w:szCs w:val="22"/>
    </w:rPr>
  </w:style>
  <w:style w:type="character" w:customStyle="1" w:styleId="ConsoleChar">
    <w:name w:val="Console Char"/>
    <w:basedOn w:val="DefaultParagraphFont"/>
    <w:link w:val="Console"/>
    <w:rsid w:val="005A5D20"/>
    <w:rPr>
      <w:rFonts w:ascii="Consolas" w:hAnsi="Consolas" w:cs="Consolas"/>
      <w:szCs w:val="22"/>
    </w:rPr>
  </w:style>
  <w:style w:type="paragraph" w:customStyle="1" w:styleId="ProcedureHeading">
    <w:name w:val="Procedure Heading"/>
    <w:basedOn w:val="H3Body"/>
    <w:link w:val="ProcedureHeadingChar"/>
    <w:rsid w:val="00234E19"/>
  </w:style>
  <w:style w:type="character" w:styleId="IntenseReference">
    <w:name w:val="Intense Reference"/>
    <w:basedOn w:val="DefaultParagraphFont"/>
    <w:uiPriority w:val="32"/>
    <w:qFormat/>
    <w:rsid w:val="00234E19"/>
    <w:rPr>
      <w:b/>
      <w:bCs/>
      <w:smallCaps/>
      <w:color w:val="000000" w:themeColor="text1"/>
      <w:spacing w:val="5"/>
      <w:u w:val="single"/>
    </w:rPr>
  </w:style>
  <w:style w:type="paragraph" w:customStyle="1" w:styleId="H3Body">
    <w:name w:val="H3 Body"/>
    <w:basedOn w:val="Normal"/>
    <w:link w:val="H3BodyChar"/>
    <w:qFormat/>
    <w:rsid w:val="00234E19"/>
    <w:pPr>
      <w:ind w:left="720"/>
    </w:pPr>
  </w:style>
  <w:style w:type="character" w:customStyle="1" w:styleId="ProcedureHeadingChar">
    <w:name w:val="Procedure Heading Char"/>
    <w:basedOn w:val="H3BodyChar"/>
    <w:link w:val="ProcedureHeading"/>
    <w:rsid w:val="00234E19"/>
    <w:rPr>
      <w:rFonts w:ascii="Verdana" w:hAnsi="Verdana"/>
      <w:szCs w:val="22"/>
    </w:rPr>
  </w:style>
  <w:style w:type="character" w:customStyle="1" w:styleId="H3BodyChar">
    <w:name w:val="H3 Body Char"/>
    <w:basedOn w:val="DefaultParagraphFont"/>
    <w:link w:val="H3Body"/>
    <w:rsid w:val="00234E19"/>
    <w:rPr>
      <w:rFonts w:ascii="Verdana" w:hAnsi="Verdana"/>
      <w:szCs w:val="22"/>
    </w:rPr>
  </w:style>
  <w:style w:type="paragraph" w:customStyle="1" w:styleId="Procedure">
    <w:name w:val="Procedure"/>
    <w:basedOn w:val="ProcedureHeading"/>
    <w:link w:val="ProcedureChar"/>
    <w:qFormat/>
    <w:rsid w:val="00234E19"/>
  </w:style>
  <w:style w:type="paragraph" w:customStyle="1" w:styleId="H4Body">
    <w:name w:val="H4 Body"/>
    <w:basedOn w:val="Normal"/>
    <w:link w:val="H4BodyChar"/>
    <w:qFormat/>
    <w:rsid w:val="00234E19"/>
    <w:pPr>
      <w:ind w:left="1170"/>
    </w:pPr>
  </w:style>
  <w:style w:type="character" w:customStyle="1" w:styleId="ProcedureChar">
    <w:name w:val="Procedure Char"/>
    <w:basedOn w:val="ProcedureHeadingChar"/>
    <w:link w:val="Procedure"/>
    <w:rsid w:val="00234E19"/>
    <w:rPr>
      <w:rFonts w:ascii="Verdana" w:hAnsi="Verdana"/>
      <w:szCs w:val="22"/>
    </w:rPr>
  </w:style>
  <w:style w:type="paragraph" w:customStyle="1" w:styleId="FigureCaption">
    <w:name w:val="Figure Caption"/>
    <w:basedOn w:val="Normal"/>
    <w:link w:val="FigureCaptionChar"/>
    <w:qFormat/>
    <w:rsid w:val="00234E19"/>
    <w:pPr>
      <w:spacing w:line="240" w:lineRule="auto"/>
    </w:pPr>
    <w:rPr>
      <w:b/>
      <w:sz w:val="18"/>
      <w:szCs w:val="18"/>
    </w:rPr>
  </w:style>
  <w:style w:type="character" w:customStyle="1" w:styleId="H4BodyChar">
    <w:name w:val="H4 Body Char"/>
    <w:basedOn w:val="DefaultParagraphFont"/>
    <w:link w:val="H4Body"/>
    <w:rsid w:val="00234E19"/>
    <w:rPr>
      <w:rFonts w:ascii="Verdana" w:hAnsi="Verdana"/>
      <w:szCs w:val="22"/>
    </w:rPr>
  </w:style>
  <w:style w:type="character" w:customStyle="1" w:styleId="FigureCaptionChar">
    <w:name w:val="Figure Caption Char"/>
    <w:basedOn w:val="DefaultParagraphFont"/>
    <w:link w:val="FigureCaption"/>
    <w:rsid w:val="00234E19"/>
    <w:rPr>
      <w:rFonts w:ascii="Verdana" w:hAnsi="Verdana"/>
      <w:b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5A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AC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AC5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A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AC5"/>
    <w:rPr>
      <w:rFonts w:ascii="Verdana" w:hAnsi="Verdana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C322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22F77"/>
  </w:style>
  <w:style w:type="paragraph" w:customStyle="1" w:styleId="Body1">
    <w:name w:val="Body 1"/>
    <w:qFormat/>
    <w:rsid w:val="00FF5568"/>
    <w:pPr>
      <w:spacing w:before="100" w:after="100" w:line="280" w:lineRule="exact"/>
    </w:pPr>
    <w:rPr>
      <w:rFonts w:ascii="Verdana" w:eastAsia="Times New Roman" w:hAnsi="Verdana"/>
      <w:sz w:val="18"/>
      <w:szCs w:val="24"/>
    </w:rPr>
  </w:style>
  <w:style w:type="character" w:customStyle="1" w:styleId="ft">
    <w:name w:val="ft"/>
    <w:basedOn w:val="DefaultParagraphFont"/>
    <w:rsid w:val="00F22907"/>
  </w:style>
  <w:style w:type="character" w:styleId="Emphasis">
    <w:name w:val="Emphasis"/>
    <w:basedOn w:val="DefaultParagraphFont"/>
    <w:uiPriority w:val="20"/>
    <w:qFormat/>
    <w:rsid w:val="007B2E6E"/>
    <w:rPr>
      <w:b/>
      <w:bCs/>
      <w:i w:val="0"/>
      <w:iCs w:val="0"/>
    </w:rPr>
  </w:style>
  <w:style w:type="paragraph" w:customStyle="1" w:styleId="Item">
    <w:name w:val="Item"/>
    <w:basedOn w:val="Normal"/>
    <w:link w:val="ItemChar"/>
    <w:qFormat/>
    <w:rsid w:val="00954C63"/>
    <w:pPr>
      <w:numPr>
        <w:numId w:val="17"/>
      </w:numPr>
      <w:tabs>
        <w:tab w:val="left" w:pos="360"/>
        <w:tab w:val="left" w:pos="540"/>
      </w:tabs>
      <w:spacing w:after="60" w:line="240" w:lineRule="auto"/>
      <w:ind w:left="532" w:hanging="446"/>
    </w:pPr>
    <w:rPr>
      <w:rFonts w:eastAsiaTheme="minorEastAsia" w:cstheme="minorBidi"/>
      <w:sz w:val="18"/>
      <w:szCs w:val="18"/>
    </w:rPr>
  </w:style>
  <w:style w:type="character" w:customStyle="1" w:styleId="ItemChar">
    <w:name w:val="Item Char"/>
    <w:basedOn w:val="DefaultParagraphFont"/>
    <w:link w:val="Item"/>
    <w:rsid w:val="00954C63"/>
    <w:rPr>
      <w:rFonts w:ascii="Verdana" w:eastAsiaTheme="minorEastAsia" w:hAnsi="Verdana" w:cstheme="min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E19"/>
    <w:pPr>
      <w:spacing w:after="120" w:line="276" w:lineRule="auto"/>
    </w:pPr>
    <w:rPr>
      <w:rFonts w:ascii="Verdana" w:hAnsi="Verdana"/>
      <w:szCs w:val="22"/>
    </w:rPr>
  </w:style>
  <w:style w:type="paragraph" w:styleId="Heading1">
    <w:name w:val="heading 1"/>
    <w:next w:val="Normal"/>
    <w:link w:val="Heading1Char"/>
    <w:uiPriority w:val="9"/>
    <w:qFormat/>
    <w:rsid w:val="00234E19"/>
    <w:pPr>
      <w:keepNext/>
      <w:numPr>
        <w:numId w:val="2"/>
      </w:numPr>
      <w:spacing w:before="240" w:after="240"/>
      <w:outlineLvl w:val="0"/>
    </w:pPr>
    <w:rPr>
      <w:rFonts w:ascii="Verdana" w:eastAsia="Times New Roman" w:hAnsi="Verdana"/>
      <w:b/>
      <w:bCs/>
      <w:kern w:val="32"/>
      <w:sz w:val="32"/>
      <w:szCs w:val="32"/>
    </w:rPr>
  </w:style>
  <w:style w:type="paragraph" w:styleId="Heading2">
    <w:name w:val="heading 2"/>
    <w:basedOn w:val="Heading1"/>
    <w:next w:val="H2Body"/>
    <w:link w:val="Heading2Char"/>
    <w:uiPriority w:val="9"/>
    <w:unhideWhenUsed/>
    <w:qFormat/>
    <w:rsid w:val="00234E19"/>
    <w:pPr>
      <w:numPr>
        <w:ilvl w:val="1"/>
      </w:numPr>
      <w:spacing w:before="12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H3Body"/>
    <w:link w:val="Heading3Char"/>
    <w:uiPriority w:val="9"/>
    <w:unhideWhenUsed/>
    <w:qFormat/>
    <w:rsid w:val="00234E19"/>
    <w:pPr>
      <w:numPr>
        <w:ilvl w:val="2"/>
      </w:numPr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H4Body"/>
    <w:link w:val="Heading4Char"/>
    <w:uiPriority w:val="9"/>
    <w:unhideWhenUsed/>
    <w:qFormat/>
    <w:rsid w:val="00234E19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34E1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4E19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4E19"/>
    <w:rPr>
      <w:rFonts w:ascii="Verdana" w:eastAsia="Times New Roman" w:hAnsi="Verdan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234E19"/>
    <w:rPr>
      <w:rFonts w:ascii="Verdana" w:eastAsia="Times New Roman" w:hAnsi="Verdana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rsid w:val="00234E19"/>
    <w:rPr>
      <w:rFonts w:ascii="Verdana" w:eastAsia="Times New Roman" w:hAnsi="Verdana"/>
      <w:b/>
      <w:bCs/>
      <w:iCs/>
      <w:kern w:val="32"/>
      <w:sz w:val="26"/>
      <w:szCs w:val="26"/>
    </w:rPr>
  </w:style>
  <w:style w:type="character" w:customStyle="1" w:styleId="Heading4Char">
    <w:name w:val="Heading 4 Char"/>
    <w:link w:val="Heading4"/>
    <w:uiPriority w:val="9"/>
    <w:rsid w:val="00234E19"/>
    <w:rPr>
      <w:rFonts w:ascii="Verdana" w:eastAsia="Times New Roman" w:hAnsi="Verdana"/>
      <w:b/>
      <w:iCs/>
      <w:kern w:val="32"/>
      <w:sz w:val="24"/>
      <w:szCs w:val="28"/>
    </w:rPr>
  </w:style>
  <w:style w:type="character" w:customStyle="1" w:styleId="Heading5Char">
    <w:name w:val="Heading 5 Char"/>
    <w:link w:val="Heading5"/>
    <w:uiPriority w:val="9"/>
    <w:rsid w:val="00234E19"/>
    <w:rPr>
      <w:rFonts w:ascii="Verdana" w:eastAsia="Times New Roman" w:hAnsi="Verdana"/>
      <w:b/>
      <w:bCs/>
      <w:kern w:val="32"/>
      <w:sz w:val="24"/>
      <w:szCs w:val="26"/>
    </w:rPr>
  </w:style>
  <w:style w:type="paragraph" w:styleId="NoSpacing">
    <w:name w:val="No Spacing"/>
    <w:uiPriority w:val="1"/>
    <w:qFormat/>
    <w:rsid w:val="00234E19"/>
    <w:rPr>
      <w:rFonts w:ascii="Verdana" w:hAnsi="Verdana"/>
      <w:szCs w:val="22"/>
    </w:rPr>
  </w:style>
  <w:style w:type="character" w:customStyle="1" w:styleId="Heading6Char">
    <w:name w:val="Heading 6 Char"/>
    <w:link w:val="Heading6"/>
    <w:uiPriority w:val="9"/>
    <w:rsid w:val="00234E19"/>
    <w:rPr>
      <w:rFonts w:eastAsia="Times New Roman"/>
      <w:b/>
      <w:bCs/>
      <w:szCs w:val="22"/>
    </w:rPr>
  </w:style>
  <w:style w:type="numbering" w:customStyle="1" w:styleId="HeadingsLarry">
    <w:name w:val="HeadingsLarry"/>
    <w:uiPriority w:val="99"/>
    <w:rsid w:val="00234E19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E19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4E19"/>
    <w:pPr>
      <w:spacing w:line="480" w:lineRule="auto"/>
    </w:pPr>
  </w:style>
  <w:style w:type="character" w:customStyle="1" w:styleId="BodyText2Char">
    <w:name w:val="Body Text 2 Char"/>
    <w:link w:val="BodyText2"/>
    <w:uiPriority w:val="99"/>
    <w:semiHidden/>
    <w:rsid w:val="00234E19"/>
    <w:rPr>
      <w:rFonts w:ascii="Verdana" w:hAnsi="Verdana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1038C5"/>
    <w:pPr>
      <w:ind w:left="360"/>
    </w:pPr>
  </w:style>
  <w:style w:type="character" w:customStyle="1" w:styleId="BodyTextIndentChar">
    <w:name w:val="Body Text Indent Char"/>
    <w:link w:val="BodyTextIndent"/>
    <w:uiPriority w:val="99"/>
    <w:rsid w:val="001038C5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34E19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34E19"/>
    <w:rPr>
      <w:rFonts w:ascii="Verdana" w:hAnsi="Verdan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34E19"/>
    <w:pPr>
      <w:spacing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234E19"/>
    <w:rPr>
      <w:rFonts w:ascii="Verdana" w:hAnsi="Verdana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34E19"/>
    <w:pPr>
      <w:tabs>
        <w:tab w:val="right" w:leader="dot" w:pos="935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234E1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4E19"/>
    <w:pPr>
      <w:ind w:left="440"/>
    </w:pPr>
  </w:style>
  <w:style w:type="character" w:styleId="Hyperlink">
    <w:name w:val="Hyperlink"/>
    <w:uiPriority w:val="99"/>
    <w:unhideWhenUsed/>
    <w:rsid w:val="00234E19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34E19"/>
    <w:rPr>
      <w:rFonts w:ascii="Verdana" w:hAnsi="Verdana"/>
      <w:szCs w:val="22"/>
    </w:rPr>
  </w:style>
  <w:style w:type="paragraph" w:styleId="Footer">
    <w:name w:val="footer"/>
    <w:basedOn w:val="Normal"/>
    <w:link w:val="Foot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34E19"/>
    <w:rPr>
      <w:rFonts w:ascii="Verdana" w:hAnsi="Verdana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4E19"/>
    <w:rPr>
      <w:rFonts w:ascii="Tahoma" w:hAnsi="Tahoma" w:cs="Tahoma"/>
      <w:sz w:val="16"/>
      <w:szCs w:val="16"/>
    </w:rPr>
  </w:style>
  <w:style w:type="paragraph" w:customStyle="1" w:styleId="HeaderFooter">
    <w:name w:val="Header &amp; Footer"/>
    <w:rsid w:val="00234E19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table" w:styleId="TableGrid">
    <w:name w:val="Table Grid"/>
    <w:basedOn w:val="TableNormal"/>
    <w:uiPriority w:val="59"/>
    <w:rsid w:val="0023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4E19"/>
    <w:pPr>
      <w:numPr>
        <w:numId w:val="4"/>
      </w:numPr>
      <w:suppressAutoHyphens/>
      <w:spacing w:after="60" w:line="240" w:lineRule="auto"/>
    </w:pPr>
    <w:rPr>
      <w:rFonts w:eastAsia="ヒラギノ角ゴ Pro W3"/>
      <w:color w:val="3F3F3F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34E19"/>
    <w:pPr>
      <w:spacing w:after="0"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234E19"/>
    <w:rPr>
      <w:sz w:val="22"/>
      <w:szCs w:val="21"/>
    </w:rPr>
  </w:style>
  <w:style w:type="paragraph" w:customStyle="1" w:styleId="H2Body">
    <w:name w:val="H2 Body"/>
    <w:basedOn w:val="Normal"/>
    <w:link w:val="H2BodyChar"/>
    <w:qFormat/>
    <w:rsid w:val="00234E19"/>
    <w:pPr>
      <w:ind w:left="450"/>
    </w:pPr>
  </w:style>
  <w:style w:type="paragraph" w:customStyle="1" w:styleId="TableofContents">
    <w:name w:val="Table of Contents"/>
    <w:basedOn w:val="Normal"/>
    <w:rsid w:val="00234E19"/>
    <w:pPr>
      <w:keepLines/>
      <w:pageBreakBefore/>
      <w:spacing w:after="360" w:line="240" w:lineRule="auto"/>
      <w:jc w:val="center"/>
    </w:pPr>
    <w:rPr>
      <w:rFonts w:ascii="Times New Roman" w:eastAsia="Times New Roman" w:hAnsi="Times New Roman"/>
      <w:color w:val="000000"/>
      <w:sz w:val="36"/>
      <w:szCs w:val="20"/>
    </w:rPr>
  </w:style>
  <w:style w:type="paragraph" w:customStyle="1" w:styleId="MyOutline">
    <w:name w:val="My Outline"/>
    <w:basedOn w:val="Normal"/>
    <w:rsid w:val="00234E19"/>
    <w:pPr>
      <w:numPr>
        <w:numId w:val="3"/>
      </w:numPr>
      <w:spacing w:after="0" w:line="240" w:lineRule="auto"/>
    </w:pPr>
    <w:rPr>
      <w:rFonts w:ascii="Arial" w:eastAsia="Times New Roman" w:hAnsi="Arial"/>
      <w:szCs w:val="20"/>
    </w:rPr>
  </w:style>
  <w:style w:type="character" w:styleId="PageNumber">
    <w:name w:val="page number"/>
    <w:rsid w:val="00234E19"/>
    <w:rPr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35B17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044632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2562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B4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nhideWhenUsed/>
    <w:qFormat/>
    <w:rsid w:val="008849C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ghtList">
    <w:name w:val="Light List"/>
    <w:basedOn w:val="TableNormal"/>
    <w:uiPriority w:val="61"/>
    <w:rsid w:val="008849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nsole">
    <w:name w:val="Console"/>
    <w:basedOn w:val="Normal"/>
    <w:link w:val="ConsoleChar"/>
    <w:qFormat/>
    <w:rsid w:val="005A5D20"/>
    <w:pPr>
      <w:spacing w:after="60"/>
      <w:ind w:left="1627"/>
    </w:pPr>
    <w:rPr>
      <w:rFonts w:ascii="Consolas" w:hAnsi="Consolas" w:cs="Consolas"/>
    </w:rPr>
  </w:style>
  <w:style w:type="character" w:customStyle="1" w:styleId="H2BodyChar">
    <w:name w:val="H2 Body Char"/>
    <w:basedOn w:val="DefaultParagraphFont"/>
    <w:link w:val="H2Body"/>
    <w:rsid w:val="00234E19"/>
    <w:rPr>
      <w:rFonts w:ascii="Verdana" w:hAnsi="Verdana"/>
      <w:szCs w:val="22"/>
    </w:rPr>
  </w:style>
  <w:style w:type="character" w:customStyle="1" w:styleId="ConsoleChar">
    <w:name w:val="Console Char"/>
    <w:basedOn w:val="DefaultParagraphFont"/>
    <w:link w:val="Console"/>
    <w:rsid w:val="005A5D20"/>
    <w:rPr>
      <w:rFonts w:ascii="Consolas" w:hAnsi="Consolas" w:cs="Consolas"/>
      <w:szCs w:val="22"/>
    </w:rPr>
  </w:style>
  <w:style w:type="paragraph" w:customStyle="1" w:styleId="ProcedureHeading">
    <w:name w:val="Procedure Heading"/>
    <w:basedOn w:val="H3Body"/>
    <w:link w:val="ProcedureHeadingChar"/>
    <w:rsid w:val="00234E19"/>
  </w:style>
  <w:style w:type="character" w:styleId="IntenseReference">
    <w:name w:val="Intense Reference"/>
    <w:basedOn w:val="DefaultParagraphFont"/>
    <w:uiPriority w:val="32"/>
    <w:qFormat/>
    <w:rsid w:val="00234E19"/>
    <w:rPr>
      <w:b/>
      <w:bCs/>
      <w:smallCaps/>
      <w:color w:val="000000" w:themeColor="text1"/>
      <w:spacing w:val="5"/>
      <w:u w:val="single"/>
    </w:rPr>
  </w:style>
  <w:style w:type="paragraph" w:customStyle="1" w:styleId="H3Body">
    <w:name w:val="H3 Body"/>
    <w:basedOn w:val="Normal"/>
    <w:link w:val="H3BodyChar"/>
    <w:qFormat/>
    <w:rsid w:val="00234E19"/>
    <w:pPr>
      <w:ind w:left="720"/>
    </w:pPr>
  </w:style>
  <w:style w:type="character" w:customStyle="1" w:styleId="ProcedureHeadingChar">
    <w:name w:val="Procedure Heading Char"/>
    <w:basedOn w:val="H3BodyChar"/>
    <w:link w:val="ProcedureHeading"/>
    <w:rsid w:val="00234E19"/>
    <w:rPr>
      <w:rFonts w:ascii="Verdana" w:hAnsi="Verdana"/>
      <w:szCs w:val="22"/>
    </w:rPr>
  </w:style>
  <w:style w:type="character" w:customStyle="1" w:styleId="H3BodyChar">
    <w:name w:val="H3 Body Char"/>
    <w:basedOn w:val="DefaultParagraphFont"/>
    <w:link w:val="H3Body"/>
    <w:rsid w:val="00234E19"/>
    <w:rPr>
      <w:rFonts w:ascii="Verdana" w:hAnsi="Verdana"/>
      <w:szCs w:val="22"/>
    </w:rPr>
  </w:style>
  <w:style w:type="paragraph" w:customStyle="1" w:styleId="Procedure">
    <w:name w:val="Procedure"/>
    <w:basedOn w:val="ProcedureHeading"/>
    <w:link w:val="ProcedureChar"/>
    <w:qFormat/>
    <w:rsid w:val="00234E19"/>
  </w:style>
  <w:style w:type="paragraph" w:customStyle="1" w:styleId="H4Body">
    <w:name w:val="H4 Body"/>
    <w:basedOn w:val="Normal"/>
    <w:link w:val="H4BodyChar"/>
    <w:qFormat/>
    <w:rsid w:val="00234E19"/>
    <w:pPr>
      <w:ind w:left="1170"/>
    </w:pPr>
  </w:style>
  <w:style w:type="character" w:customStyle="1" w:styleId="ProcedureChar">
    <w:name w:val="Procedure Char"/>
    <w:basedOn w:val="ProcedureHeadingChar"/>
    <w:link w:val="Procedure"/>
    <w:rsid w:val="00234E19"/>
    <w:rPr>
      <w:rFonts w:ascii="Verdana" w:hAnsi="Verdana"/>
      <w:szCs w:val="22"/>
    </w:rPr>
  </w:style>
  <w:style w:type="paragraph" w:customStyle="1" w:styleId="FigureCaption">
    <w:name w:val="Figure Caption"/>
    <w:basedOn w:val="Normal"/>
    <w:link w:val="FigureCaptionChar"/>
    <w:qFormat/>
    <w:rsid w:val="00234E19"/>
    <w:pPr>
      <w:spacing w:line="240" w:lineRule="auto"/>
    </w:pPr>
    <w:rPr>
      <w:b/>
      <w:sz w:val="18"/>
      <w:szCs w:val="18"/>
    </w:rPr>
  </w:style>
  <w:style w:type="character" w:customStyle="1" w:styleId="H4BodyChar">
    <w:name w:val="H4 Body Char"/>
    <w:basedOn w:val="DefaultParagraphFont"/>
    <w:link w:val="H4Body"/>
    <w:rsid w:val="00234E19"/>
    <w:rPr>
      <w:rFonts w:ascii="Verdana" w:hAnsi="Verdana"/>
      <w:szCs w:val="22"/>
    </w:rPr>
  </w:style>
  <w:style w:type="character" w:customStyle="1" w:styleId="FigureCaptionChar">
    <w:name w:val="Figure Caption Char"/>
    <w:basedOn w:val="DefaultParagraphFont"/>
    <w:link w:val="FigureCaption"/>
    <w:rsid w:val="00234E19"/>
    <w:rPr>
      <w:rFonts w:ascii="Verdana" w:hAnsi="Verdana"/>
      <w:b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5A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AC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AC5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A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AC5"/>
    <w:rPr>
      <w:rFonts w:ascii="Verdana" w:hAnsi="Verdana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C322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22F77"/>
  </w:style>
  <w:style w:type="paragraph" w:customStyle="1" w:styleId="Body1">
    <w:name w:val="Body 1"/>
    <w:qFormat/>
    <w:rsid w:val="00FF5568"/>
    <w:pPr>
      <w:spacing w:before="100" w:after="100" w:line="280" w:lineRule="exact"/>
    </w:pPr>
    <w:rPr>
      <w:rFonts w:ascii="Verdana" w:eastAsia="Times New Roman" w:hAnsi="Verdana"/>
      <w:sz w:val="18"/>
      <w:szCs w:val="24"/>
    </w:rPr>
  </w:style>
  <w:style w:type="character" w:customStyle="1" w:styleId="ft">
    <w:name w:val="ft"/>
    <w:basedOn w:val="DefaultParagraphFont"/>
    <w:rsid w:val="00F22907"/>
  </w:style>
  <w:style w:type="character" w:styleId="Emphasis">
    <w:name w:val="Emphasis"/>
    <w:basedOn w:val="DefaultParagraphFont"/>
    <w:uiPriority w:val="20"/>
    <w:qFormat/>
    <w:rsid w:val="007B2E6E"/>
    <w:rPr>
      <w:b/>
      <w:bCs/>
      <w:i w:val="0"/>
      <w:iCs w:val="0"/>
    </w:rPr>
  </w:style>
  <w:style w:type="paragraph" w:customStyle="1" w:styleId="Item">
    <w:name w:val="Item"/>
    <w:basedOn w:val="Normal"/>
    <w:link w:val="ItemChar"/>
    <w:qFormat/>
    <w:rsid w:val="00954C63"/>
    <w:pPr>
      <w:numPr>
        <w:numId w:val="17"/>
      </w:numPr>
      <w:tabs>
        <w:tab w:val="left" w:pos="360"/>
        <w:tab w:val="left" w:pos="540"/>
      </w:tabs>
      <w:spacing w:after="60" w:line="240" w:lineRule="auto"/>
      <w:ind w:left="532" w:hanging="446"/>
    </w:pPr>
    <w:rPr>
      <w:rFonts w:eastAsiaTheme="minorEastAsia" w:cstheme="minorBidi"/>
      <w:sz w:val="18"/>
      <w:szCs w:val="18"/>
    </w:rPr>
  </w:style>
  <w:style w:type="character" w:customStyle="1" w:styleId="ItemChar">
    <w:name w:val="Item Char"/>
    <w:basedOn w:val="DefaultParagraphFont"/>
    <w:link w:val="Item"/>
    <w:rsid w:val="00954C63"/>
    <w:rPr>
      <w:rFonts w:ascii="Verdana" w:eastAsiaTheme="minorEastAsia" w:hAnsi="Verdana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331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jain\AppData\Local\Microsoft\Windows\Temporary%20Internet%20Files\Content.Outlook\035Z5QH0\Synapse%20Style%20Template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11_x0020_Phase xmlns="ba4e1f23-a969-462b-9abe-051c4490106f">9. Deployment</M11_x0020_Phase>
    <WBS xmlns="ba4e1f23-a969-462b-9abe-051c4490106f" xsi:nil="true"/>
    <SOW xmlns="ba4e1f23-a969-462b-9abe-051c4490106f">SOW4</SOW>
    <NGE_x0020_App xmlns="ba4e1f23-a969-462b-9abe-051c4490106f">NGE</NGE_x0020_App>
    <Sprint_x0020__x0023_ xmlns="ba4e1f23-a969-462b-9abe-051c4490106f">5</Sprint_x0020__x0023_>
    <NGE_x0020_Release xmlns="ba4e1f23-a969-462b-9abe-051c4490106f">GxP Pilot</NGE_x0020_Release>
    <Deliverable_x0020_Type xmlns="ba4e1f23-a969-462b-9abe-051c4490106f" xsi:nil="true"/>
    <Status xmlns="ba4e1f23-a969-462b-9abe-051c4490106f">Completed</Status>
    <Workstream xmlns="ba4e1f23-a969-462b-9abe-051c4490106f">xBand</Workstream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A4BC83A64DF40AFF3915C8BA17A98" ma:contentTypeVersion="9" ma:contentTypeDescription="Create a new document." ma:contentTypeScope="" ma:versionID="c37539d831936049746b32e469bdb5cd">
  <xsd:schema xmlns:xsd="http://www.w3.org/2001/XMLSchema" xmlns:xs="http://www.w3.org/2001/XMLSchema" xmlns:p="http://schemas.microsoft.com/office/2006/metadata/properties" xmlns:ns2="ba4e1f23-a969-462b-9abe-051c4490106f" targetNamespace="http://schemas.microsoft.com/office/2006/metadata/properties" ma:root="true" ma:fieldsID="cd6af1cc4e6e50acda77700d70179954" ns2:_="">
    <xsd:import namespace="ba4e1f23-a969-462b-9abe-051c4490106f"/>
    <xsd:element name="properties">
      <xsd:complexType>
        <xsd:sequence>
          <xsd:element name="documentManagement">
            <xsd:complexType>
              <xsd:all>
                <xsd:element ref="ns2:M11_x0020_Phase" minOccurs="0"/>
                <xsd:element ref="ns2:Deliverable_x0020_Type" minOccurs="0"/>
                <xsd:element ref="ns2:Status" minOccurs="0"/>
                <xsd:element ref="ns2:Workstream" minOccurs="0"/>
                <xsd:element ref="ns2:NGE_x0020_Release" minOccurs="0"/>
                <xsd:element ref="ns2:NGE_x0020_App" minOccurs="0"/>
                <xsd:element ref="ns2:WBS" minOccurs="0"/>
                <xsd:element ref="ns2:SOW" minOccurs="0"/>
                <xsd:element ref="ns2:Sprint_x0020__x0023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e1f23-a969-462b-9abe-051c4490106f" elementFormDefault="qualified">
    <xsd:import namespace="http://schemas.microsoft.com/office/2006/documentManagement/types"/>
    <xsd:import namespace="http://schemas.microsoft.com/office/infopath/2007/PartnerControls"/>
    <xsd:element name="M11_x0020_Phase" ma:index="2" nillable="true" ma:displayName="M11 Stage" ma:default="1. Envision" ma:format="Dropdown" ma:internalName="M11_x0020_Phase">
      <xsd:simpleType>
        <xsd:restriction base="dms:Choice">
          <xsd:enumeration value="1. Envision"/>
          <xsd:enumeration value="2. Plan"/>
          <xsd:enumeration value="3. Design"/>
          <xsd:enumeration value="4. Business"/>
          <xsd:enumeration value="5. Tech Arch"/>
          <xsd:enumeration value="6. Infrastructure"/>
          <xsd:enumeration value="7. Development"/>
          <xsd:enumeration value="8. Testing"/>
          <xsd:enumeration value="9. Deployment"/>
          <xsd:enumeration value="10. Closure"/>
          <xsd:enumeration value="11. Management"/>
        </xsd:restriction>
      </xsd:simpleType>
    </xsd:element>
    <xsd:element name="Deliverable_x0020_Type" ma:index="3" nillable="true" ma:displayName="Deliverable Type" ma:internalName="Deliverable_x0020_Type">
      <xsd:simpleType>
        <xsd:restriction base="dms:Text">
          <xsd:maxLength value="255"/>
        </xsd:restriction>
      </xsd:simpleType>
    </xsd:element>
    <xsd:element name="Status" ma:index="4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Reviewed"/>
          <xsd:enumeration value="Completed"/>
          <xsd:enumeration value="Signed Off"/>
        </xsd:restriction>
      </xsd:simpleType>
    </xsd:element>
    <xsd:element name="Workstream" ma:index="5" nillable="true" ma:displayName="Workstream" ma:default="xBand" ma:format="Dropdown" ma:internalName="Workstream">
      <xsd:simpleType>
        <xsd:restriction base="dms:Choice">
          <xsd:enumeration value="Business Integration"/>
          <xsd:enumeration value="xBand"/>
          <xsd:enumeration value="Reader"/>
          <xsd:enumeration value="Controller"/>
          <xsd:enumeration value="NGE Apps"/>
          <xsd:enumeration value="Data Architecture"/>
          <xsd:enumeration value="Architecture &amp; Infrastructure"/>
          <xsd:enumeration value="Testing"/>
          <xsd:enumeration value="Deployment"/>
        </xsd:restriction>
      </xsd:simpleType>
    </xsd:element>
    <xsd:element name="NGE_x0020_Release" ma:index="6" nillable="true" ma:displayName="NGE Release" ma:default="R1" ma:format="Dropdown" ma:internalName="NGE_x0020_Release">
      <xsd:simpleType>
        <xsd:restriction base="dms:Choice">
          <xsd:enumeration value="POC"/>
          <xsd:enumeration value="LAB"/>
          <xsd:enumeration value="DCL"/>
          <xsd:enumeration value="GxP Pilot"/>
          <xsd:enumeration value="R1"/>
          <xsd:enumeration value="R2"/>
        </xsd:restriction>
      </xsd:simpleType>
    </xsd:element>
    <xsd:element name="NGE_x0020_App" ma:index="7" nillable="true" ma:displayName="NGE Apps" ma:default="NGE" ma:format="Dropdown" ma:internalName="NGE_x0020_App">
      <xsd:simpleType>
        <xsd:union memberTypes="dms:Text">
          <xsd:simpleType>
            <xsd:restriction base="dms:Choice">
              <xsd:enumeration value="AGC"/>
              <xsd:enumeration value="CastApps"/>
              <xsd:enumeration value="DCL"/>
              <xsd:enumeration value="ESB"/>
              <xsd:enumeration value="GxP"/>
              <xsd:enumeration value="Media"/>
              <xsd:enumeration value="NGE"/>
              <xsd:enumeration value="OneView"/>
              <xsd:enumeration value="PEP"/>
              <xsd:enumeration value="Reservations"/>
              <xsd:enumeration value="SF"/>
              <xsd:enumeration value="STI"/>
              <xsd:enumeration value="Ticketing"/>
              <xsd:enumeration value="xBand"/>
              <xsd:enumeration value="xBMS"/>
              <xsd:enumeration value="xBR"/>
              <xsd:enumeration value="xBRC"/>
              <xsd:enumeration value="xBRMS"/>
              <xsd:enumeration value="xi"/>
            </xsd:restriction>
          </xsd:simpleType>
        </xsd:union>
      </xsd:simpleType>
    </xsd:element>
    <xsd:element name="WBS" ma:index="14" nillable="true" ma:displayName="WBS" ma:internalName="WBS">
      <xsd:simpleType>
        <xsd:restriction base="dms:Text">
          <xsd:maxLength value="255"/>
        </xsd:restriction>
      </xsd:simpleType>
    </xsd:element>
    <xsd:element name="SOW" ma:index="15" nillable="true" ma:displayName="SOW" ma:default="SOW1" ma:format="Dropdown" ma:internalName="SOW">
      <xsd:simpleType>
        <xsd:restriction base="dms:Choice">
          <xsd:enumeration value="SOW1"/>
          <xsd:enumeration value="SOW2"/>
          <xsd:enumeration value="SOW3"/>
          <xsd:enumeration value="SOW4"/>
          <xsd:enumeration value="SOW5"/>
        </xsd:restriction>
      </xsd:simpleType>
    </xsd:element>
    <xsd:element name="Sprint_x0020__x0023_" ma:index="16" nillable="true" ma:displayName="Sprint #" ma:default="1" ma:format="Dropdown" ma:internalName="Sprint_x0020__x0023_">
      <xsd:simpleType>
        <xsd:restriction base="dms:Choice">
          <xsd:enumeration value="1"/>
          <xsd:enumeration value="2"/>
          <xsd:enumeration value="3"/>
          <xsd:enumeration value="4"/>
          <xsd:enumeration value="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F9AAC-4BE4-4FF3-9662-41EDFB42D5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5A83AE-11C8-4177-9514-A621CB16C645}">
  <ds:schemaRefs>
    <ds:schemaRef ds:uri="http://schemas.microsoft.com/office/2006/metadata/properties"/>
    <ds:schemaRef ds:uri="http://schemas.microsoft.com/office/infopath/2007/PartnerControls"/>
    <ds:schemaRef ds:uri="ba4e1f23-a969-462b-9abe-051c4490106f"/>
  </ds:schemaRefs>
</ds:datastoreItem>
</file>

<file path=customXml/itemProps3.xml><?xml version="1.0" encoding="utf-8"?>
<ds:datastoreItem xmlns:ds="http://schemas.openxmlformats.org/officeDocument/2006/customXml" ds:itemID="{CEC8C20F-2D3F-4129-AE03-038C0AEC9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e1f23-a969-462b-9abe-051c44901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501A88-10E7-45D0-BF8B-39B3E93ED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Synapse Style Template (3)</Template>
  <TotalTime>0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xBRC User Interface User Guide</vt:lpstr>
    </vt:vector>
  </TitlesOfParts>
  <Company>Synapse Product Development</Company>
  <LinksUpToDate>false</LinksUpToDate>
  <CharactersWithSpaces>199</CharactersWithSpaces>
  <SharedDoc>false</SharedDoc>
  <HLinks>
    <vt:vector size="396" baseType="variant">
      <vt:variant>
        <vt:i4>1048632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_Toc285178862</vt:lpwstr>
      </vt:variant>
      <vt:variant>
        <vt:i4>1048632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_Toc285178861</vt:lpwstr>
      </vt:variant>
      <vt:variant>
        <vt:i4>1048632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_Toc285178860</vt:lpwstr>
      </vt:variant>
      <vt:variant>
        <vt:i4>1245240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_Toc285178859</vt:lpwstr>
      </vt:variant>
      <vt:variant>
        <vt:i4>1245240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_Toc285178858</vt:lpwstr>
      </vt:variant>
      <vt:variant>
        <vt:i4>1245240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_Toc285178857</vt:lpwstr>
      </vt:variant>
      <vt:variant>
        <vt:i4>1245240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_Toc285178856</vt:lpwstr>
      </vt:variant>
      <vt:variant>
        <vt:i4>1245240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_Toc285178855</vt:lpwstr>
      </vt:variant>
      <vt:variant>
        <vt:i4>1245240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_Toc285178854</vt:lpwstr>
      </vt:variant>
      <vt:variant>
        <vt:i4>1245240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_Toc285178853</vt:lpwstr>
      </vt:variant>
      <vt:variant>
        <vt:i4>1245240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_Toc285178852</vt:lpwstr>
      </vt:variant>
      <vt:variant>
        <vt:i4>1245240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_Toc285178851</vt:lpwstr>
      </vt:variant>
      <vt:variant>
        <vt:i4>1245240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_Toc285178850</vt:lpwstr>
      </vt:variant>
      <vt:variant>
        <vt:i4>1179704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_Toc285178849</vt:lpwstr>
      </vt:variant>
      <vt:variant>
        <vt:i4>1179704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_Toc285178848</vt:lpwstr>
      </vt:variant>
      <vt:variant>
        <vt:i4>1179704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_Toc285178847</vt:lpwstr>
      </vt:variant>
      <vt:variant>
        <vt:i4>1179704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_Toc285178846</vt:lpwstr>
      </vt:variant>
      <vt:variant>
        <vt:i4>1179704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_Toc285178845</vt:lpwstr>
      </vt:variant>
      <vt:variant>
        <vt:i4>1179704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_Toc285178844</vt:lpwstr>
      </vt:variant>
      <vt:variant>
        <vt:i4>1179704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_Toc285178843</vt:lpwstr>
      </vt:variant>
      <vt:variant>
        <vt:i4>1179704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_Toc285178842</vt:lpwstr>
      </vt:variant>
      <vt:variant>
        <vt:i4>1179704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_Toc285178841</vt:lpwstr>
      </vt:variant>
      <vt:variant>
        <vt:i4>1179704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_Toc285178840</vt:lpwstr>
      </vt:variant>
      <vt:variant>
        <vt:i4>1376312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_Toc285178839</vt:lpwstr>
      </vt:variant>
      <vt:variant>
        <vt:i4>1376312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_Toc285178838</vt:lpwstr>
      </vt:variant>
      <vt:variant>
        <vt:i4>1376312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_Toc285178837</vt:lpwstr>
      </vt:variant>
      <vt:variant>
        <vt:i4>1376312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_Toc285178836</vt:lpwstr>
      </vt:variant>
      <vt:variant>
        <vt:i4>1376312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_Toc285178835</vt:lpwstr>
      </vt:variant>
      <vt:variant>
        <vt:i4>1376312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_Toc285178834</vt:lpwstr>
      </vt:variant>
      <vt:variant>
        <vt:i4>1376312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_Toc285178833</vt:lpwstr>
      </vt:variant>
      <vt:variant>
        <vt:i4>1376312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_Toc285178832</vt:lpwstr>
      </vt:variant>
      <vt:variant>
        <vt:i4>1376312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_Toc285178831</vt:lpwstr>
      </vt:variant>
      <vt:variant>
        <vt:i4>1376312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_Toc285178830</vt:lpwstr>
      </vt:variant>
      <vt:variant>
        <vt:i4>1310776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_Toc285178829</vt:lpwstr>
      </vt:variant>
      <vt:variant>
        <vt:i4>1310776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_Toc285178828</vt:lpwstr>
      </vt:variant>
      <vt:variant>
        <vt:i4>1310776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_Toc285178827</vt:lpwstr>
      </vt:variant>
      <vt:variant>
        <vt:i4>1310776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_Toc285178826</vt:lpwstr>
      </vt:variant>
      <vt:variant>
        <vt:i4>1310776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_Toc285178825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_Toc285178824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_Toc285178823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_Toc285178822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_Toc285178821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_Toc285178820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_Toc285178819</vt:lpwstr>
      </vt:variant>
      <vt:variant>
        <vt:i4>1507384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_Toc285178818</vt:lpwstr>
      </vt:variant>
      <vt:variant>
        <vt:i4>1507384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_Toc285178817</vt:lpwstr>
      </vt:variant>
      <vt:variant>
        <vt:i4>1507384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_Toc285178816</vt:lpwstr>
      </vt:variant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_Toc285178815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_Toc285178814</vt:lpwstr>
      </vt:variant>
      <vt:variant>
        <vt:i4>1507384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_Toc285178813</vt:lpwstr>
      </vt:variant>
      <vt:variant>
        <vt:i4>1507384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_Toc285178812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_Toc285178811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_Toc285178810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_Toc285178809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_Toc285178808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_Toc285178807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_Toc285178806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_Toc285178805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_Toc285178804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_Toc285178803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_Toc285178802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_Toc285178801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_Toc285178800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_Toc285178799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_Toc285178798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_Toc285178797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xBRC User Interface User Guide</dc:title>
  <dc:creator>tanyajain</dc:creator>
  <cp:lastModifiedBy>sarahas</cp:lastModifiedBy>
  <cp:revision>2</cp:revision>
  <cp:lastPrinted>2013-02-20T17:57:00Z</cp:lastPrinted>
  <dcterms:created xsi:type="dcterms:W3CDTF">2013-03-28T18:02:00Z</dcterms:created>
  <dcterms:modified xsi:type="dcterms:W3CDTF">2013-03-28T18:02:00Z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0x01010072CA4BC83A64DF40AFF3915C8BA17A98</vt:lpwstr>
  </property>
</Properties>
</file>