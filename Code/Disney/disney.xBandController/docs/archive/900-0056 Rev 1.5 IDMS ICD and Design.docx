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72BB8" w14:textId="77777777" w:rsidR="00B14448" w:rsidRDefault="00B14448" w:rsidP="00B14448">
      <w:pPr>
        <w:rPr>
          <w:rStyle w:val="BookTitle"/>
          <w:rFonts w:eastAsia="ヒラギノ角ゴ Pro W3"/>
        </w:rPr>
      </w:pPr>
    </w:p>
    <w:p w14:paraId="4CE72BB9" w14:textId="77777777" w:rsidR="00044632" w:rsidRPr="00BC3126" w:rsidRDefault="00E87813" w:rsidP="00B64C1F">
      <w:pPr>
        <w:pStyle w:val="Title"/>
        <w:jc w:val="right"/>
        <w:rPr>
          <w:rStyle w:val="BookTitle"/>
          <w:rFonts w:ascii="Verdana" w:eastAsia="ヒラギノ角ゴ Pro W3" w:hAnsi="Verdana"/>
        </w:rPr>
      </w:pPr>
      <w:sdt>
        <w:sdtPr>
          <w:rPr>
            <w:rFonts w:ascii="Verdana" w:hAnsi="Verdana"/>
            <w:b/>
            <w:bCs/>
            <w:smallCaps/>
          </w:rPr>
          <w:alias w:val="Title"/>
          <w:id w:val="15524250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5366D">
            <w:rPr>
              <w:rFonts w:ascii="Verdana" w:hAnsi="Verdana"/>
              <w:b/>
              <w:bCs/>
              <w:smallCaps/>
            </w:rPr>
            <w:t>IDMS ICD and Design Identification Management System</w:t>
          </w:r>
        </w:sdtContent>
      </w:sdt>
    </w:p>
    <w:p w14:paraId="4CE72BBA" w14:textId="77777777" w:rsidR="009C5EE2" w:rsidRPr="00187A6B" w:rsidRDefault="009C5EE2" w:rsidP="00044632"/>
    <w:p w14:paraId="4CE72BBB" w14:textId="77777777" w:rsidR="00187A6B" w:rsidRDefault="00187A6B" w:rsidP="00044632"/>
    <w:p w14:paraId="4CE72BBC" w14:textId="77777777" w:rsidR="00D50F8F" w:rsidRPr="00187A6B" w:rsidRDefault="00D50F8F" w:rsidP="00044632"/>
    <w:p w14:paraId="4CE72BBD" w14:textId="77777777" w:rsidR="00187A6B" w:rsidRPr="00187A6B" w:rsidRDefault="00187A6B" w:rsidP="00044632"/>
    <w:p w14:paraId="4CE72BBE" w14:textId="77777777" w:rsidR="00A17FBA" w:rsidRDefault="00121A0D" w:rsidP="00044632">
      <w:r w:rsidRPr="00121A0D">
        <w:rPr>
          <w:rFonts w:eastAsia="ヒラギノ角ゴ Pro W3"/>
        </w:rPr>
        <w:br w:type="page"/>
      </w:r>
    </w:p>
    <w:p w14:paraId="4CE72BBF" w14:textId="77777777" w:rsidR="005A24FD" w:rsidRPr="0099263D" w:rsidRDefault="00585B43" w:rsidP="00044632">
      <w:pPr>
        <w:rPr>
          <w:b/>
        </w:rPr>
      </w:pPr>
      <w:r w:rsidRPr="0099263D">
        <w:rPr>
          <w:b/>
        </w:rPr>
        <w:lastRenderedPageBreak/>
        <w:t>Revision History</w:t>
      </w:r>
    </w:p>
    <w:p w14:paraId="4CE72BC0" w14:textId="77777777" w:rsidR="00585B43" w:rsidRDefault="00585B43" w:rsidP="0004463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  <w:gridCol w:w="1415"/>
        <w:gridCol w:w="2782"/>
        <w:gridCol w:w="3932"/>
      </w:tblGrid>
      <w:tr w:rsidR="00585B43" w:rsidRPr="00FC5C2D" w14:paraId="4CE72BC5" w14:textId="77777777" w:rsidTr="00D56474">
        <w:tc>
          <w:tcPr>
            <w:tcW w:w="1350" w:type="dxa"/>
            <w:shd w:val="clear" w:color="auto" w:fill="auto"/>
          </w:tcPr>
          <w:p w14:paraId="4CE72BC1" w14:textId="77777777" w:rsidR="00585B43" w:rsidRPr="005C3E89" w:rsidRDefault="00185B5A" w:rsidP="00044632">
            <w:pPr>
              <w:rPr>
                <w:b/>
              </w:rPr>
            </w:pPr>
            <w:r w:rsidRPr="005C3E89">
              <w:rPr>
                <w:b/>
              </w:rPr>
              <w:t>Rev</w:t>
            </w:r>
          </w:p>
        </w:tc>
        <w:tc>
          <w:tcPr>
            <w:tcW w:w="1350" w:type="dxa"/>
            <w:shd w:val="clear" w:color="auto" w:fill="auto"/>
          </w:tcPr>
          <w:p w14:paraId="4CE72BC2" w14:textId="77777777" w:rsidR="00585B43" w:rsidRPr="005C3E89" w:rsidRDefault="00585B43" w:rsidP="00044632">
            <w:pPr>
              <w:rPr>
                <w:b/>
              </w:rPr>
            </w:pPr>
            <w:r w:rsidRPr="005C3E89">
              <w:rPr>
                <w:b/>
              </w:rPr>
              <w:t>Date</w:t>
            </w:r>
          </w:p>
        </w:tc>
        <w:tc>
          <w:tcPr>
            <w:tcW w:w="2809" w:type="dxa"/>
            <w:shd w:val="clear" w:color="auto" w:fill="auto"/>
          </w:tcPr>
          <w:p w14:paraId="4CE72BC3" w14:textId="77777777" w:rsidR="00585B43" w:rsidRPr="005C3E89" w:rsidRDefault="00585B43" w:rsidP="00044632">
            <w:pPr>
              <w:rPr>
                <w:b/>
              </w:rPr>
            </w:pPr>
            <w:r w:rsidRPr="005C3E89">
              <w:rPr>
                <w:b/>
              </w:rPr>
              <w:t>Author</w:t>
            </w:r>
          </w:p>
        </w:tc>
        <w:tc>
          <w:tcPr>
            <w:tcW w:w="3959" w:type="dxa"/>
            <w:shd w:val="clear" w:color="auto" w:fill="auto"/>
          </w:tcPr>
          <w:p w14:paraId="4CE72BC4" w14:textId="77777777" w:rsidR="00585B43" w:rsidRPr="005C3E89" w:rsidRDefault="00585B43" w:rsidP="00044632">
            <w:pPr>
              <w:rPr>
                <w:b/>
              </w:rPr>
            </w:pPr>
            <w:r w:rsidRPr="005C3E89">
              <w:rPr>
                <w:b/>
              </w:rPr>
              <w:t>Description</w:t>
            </w:r>
          </w:p>
        </w:tc>
      </w:tr>
      <w:tr w:rsidR="00585B43" w14:paraId="4CE72BCA" w14:textId="77777777" w:rsidTr="00D56474">
        <w:tc>
          <w:tcPr>
            <w:tcW w:w="1350" w:type="dxa"/>
            <w:shd w:val="clear" w:color="auto" w:fill="auto"/>
          </w:tcPr>
          <w:p w14:paraId="4CE72BC6" w14:textId="77777777" w:rsidR="00585B43" w:rsidRDefault="00585B43" w:rsidP="00044632">
            <w:r>
              <w:t>1.0</w:t>
            </w:r>
          </w:p>
        </w:tc>
        <w:tc>
          <w:tcPr>
            <w:tcW w:w="1350" w:type="dxa"/>
            <w:shd w:val="clear" w:color="auto" w:fill="auto"/>
          </w:tcPr>
          <w:p w14:paraId="4CE72BC7" w14:textId="77777777" w:rsidR="00585B43" w:rsidRPr="00197B57" w:rsidRDefault="00E87813" w:rsidP="00197B57">
            <w:sdt>
              <w:sdtPr>
                <w:rPr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5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5366D">
                  <w:rPr>
                    <w:bCs/>
                  </w:rPr>
                  <w:t>5/1/2012</w:t>
                </w:r>
              </w:sdtContent>
            </w:sdt>
          </w:p>
        </w:tc>
        <w:sdt>
          <w:sdtPr>
            <w:alias w:val="Autho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2809" w:type="dxa"/>
                <w:shd w:val="clear" w:color="auto" w:fill="auto"/>
              </w:tcPr>
              <w:p w14:paraId="4CE72BC8" w14:textId="77777777" w:rsidR="00585B43" w:rsidRDefault="00F5366D" w:rsidP="00936BF0">
                <w:r>
                  <w:t>Robert Lantry</w:t>
                </w:r>
              </w:p>
            </w:tc>
          </w:sdtContent>
        </w:sdt>
        <w:tc>
          <w:tcPr>
            <w:tcW w:w="3959" w:type="dxa"/>
            <w:shd w:val="clear" w:color="auto" w:fill="auto"/>
          </w:tcPr>
          <w:p w14:paraId="4CE72BC9" w14:textId="77777777" w:rsidR="00585B43" w:rsidRDefault="00A14466" w:rsidP="00A14466">
            <w:r>
              <w:t xml:space="preserve">Initial </w:t>
            </w:r>
            <w:r w:rsidR="002E7B12">
              <w:t>Version</w:t>
            </w:r>
          </w:p>
        </w:tc>
      </w:tr>
      <w:tr w:rsidR="00564A13" w14:paraId="68618AF7" w14:textId="77777777" w:rsidTr="00D56474">
        <w:tc>
          <w:tcPr>
            <w:tcW w:w="1350" w:type="dxa"/>
            <w:shd w:val="clear" w:color="auto" w:fill="auto"/>
          </w:tcPr>
          <w:p w14:paraId="367B99EA" w14:textId="011D1AC6" w:rsidR="00564A13" w:rsidRDefault="00564A13" w:rsidP="00044632">
            <w:r>
              <w:t>1.4</w:t>
            </w:r>
          </w:p>
        </w:tc>
        <w:tc>
          <w:tcPr>
            <w:tcW w:w="1350" w:type="dxa"/>
            <w:shd w:val="clear" w:color="auto" w:fill="auto"/>
          </w:tcPr>
          <w:p w14:paraId="3ECC88C4" w14:textId="5498D23B" w:rsidR="00564A13" w:rsidRDefault="00564A13" w:rsidP="00197B57">
            <w:pPr>
              <w:rPr>
                <w:bCs/>
              </w:rPr>
            </w:pPr>
            <w:r>
              <w:rPr>
                <w:bCs/>
              </w:rPr>
              <w:t>9/18/2012</w:t>
            </w:r>
          </w:p>
        </w:tc>
        <w:tc>
          <w:tcPr>
            <w:tcW w:w="2809" w:type="dxa"/>
            <w:shd w:val="clear" w:color="auto" w:fill="auto"/>
          </w:tcPr>
          <w:p w14:paraId="47A78A1D" w14:textId="05C5F309" w:rsidR="00564A13" w:rsidRDefault="00564A13" w:rsidP="00936BF0">
            <w:r>
              <w:t>Scott Salley</w:t>
            </w:r>
          </w:p>
        </w:tc>
        <w:tc>
          <w:tcPr>
            <w:tcW w:w="3959" w:type="dxa"/>
            <w:shd w:val="clear" w:color="auto" w:fill="auto"/>
          </w:tcPr>
          <w:p w14:paraId="016A5C3F" w14:textId="52B1C22A" w:rsidR="00564A13" w:rsidRDefault="001A41EB" w:rsidP="00A14466">
            <w:r>
              <w:t xml:space="preserve">Updated configuration, removed meta </w:t>
            </w:r>
            <w:r w:rsidR="00B24771">
              <w:t>api, added Cre</w:t>
            </w:r>
            <w:r w:rsidR="0063779B">
              <w:t>a</w:t>
            </w:r>
            <w:r w:rsidR="00B24771">
              <w:t>teXBand, UpdateXBandType</w:t>
            </w:r>
            <w:r w:rsidR="0063779B">
              <w:t>, createGuest, updateGuest</w:t>
            </w:r>
          </w:p>
        </w:tc>
      </w:tr>
      <w:tr w:rsidR="00650CCF" w14:paraId="799ED5C6" w14:textId="77777777" w:rsidTr="00D56474">
        <w:tc>
          <w:tcPr>
            <w:tcW w:w="1350" w:type="dxa"/>
            <w:shd w:val="clear" w:color="auto" w:fill="auto"/>
          </w:tcPr>
          <w:p w14:paraId="41BDB07C" w14:textId="5D7BFF58" w:rsidR="00650CCF" w:rsidRDefault="00650CCF" w:rsidP="00044632">
            <w:r>
              <w:t>1.5</w:t>
            </w:r>
          </w:p>
        </w:tc>
        <w:tc>
          <w:tcPr>
            <w:tcW w:w="1350" w:type="dxa"/>
            <w:shd w:val="clear" w:color="auto" w:fill="auto"/>
          </w:tcPr>
          <w:p w14:paraId="25286D93" w14:textId="78FFBAE4" w:rsidR="00650CCF" w:rsidRDefault="00650CCF" w:rsidP="00197B57">
            <w:pPr>
              <w:rPr>
                <w:bCs/>
              </w:rPr>
            </w:pPr>
            <w:r>
              <w:rPr>
                <w:bCs/>
              </w:rPr>
              <w:t>01/15/2013</w:t>
            </w:r>
          </w:p>
        </w:tc>
        <w:tc>
          <w:tcPr>
            <w:tcW w:w="2809" w:type="dxa"/>
            <w:shd w:val="clear" w:color="auto" w:fill="auto"/>
          </w:tcPr>
          <w:p w14:paraId="1B0062CB" w14:textId="05B1BA90" w:rsidR="00650CCF" w:rsidRDefault="00650CCF" w:rsidP="00936BF0">
            <w:r>
              <w:t>Ted Crane</w:t>
            </w:r>
          </w:p>
        </w:tc>
        <w:tc>
          <w:tcPr>
            <w:tcW w:w="3959" w:type="dxa"/>
            <w:shd w:val="clear" w:color="auto" w:fill="auto"/>
          </w:tcPr>
          <w:p w14:paraId="78DAB6AC" w14:textId="0E4ED200" w:rsidR="00650CCF" w:rsidRDefault="00650CCF" w:rsidP="00A14466">
            <w:r>
              <w:t>Clean up</w:t>
            </w:r>
          </w:p>
        </w:tc>
      </w:tr>
    </w:tbl>
    <w:p w14:paraId="4CE72BCB" w14:textId="77777777" w:rsidR="004C7069" w:rsidRDefault="004C7069" w:rsidP="00781682"/>
    <w:p w14:paraId="4CE72BCC" w14:textId="77777777" w:rsidR="0099263D" w:rsidRDefault="0099263D" w:rsidP="00781682">
      <w:pPr>
        <w:rPr>
          <w:b/>
        </w:rPr>
      </w:pPr>
      <w:r w:rsidRPr="0099263D">
        <w:rPr>
          <w:b/>
        </w:rPr>
        <w:t>Document Approvers</w:t>
      </w:r>
      <w:r w:rsidR="00936BF0">
        <w:rPr>
          <w:b/>
        </w:rPr>
        <w:t xml:space="preserve"> &amp; </w:t>
      </w:r>
      <w:r w:rsidRPr="0099263D">
        <w:rPr>
          <w:b/>
        </w:rPr>
        <w:t>Sign-Off</w:t>
      </w:r>
    </w:p>
    <w:p w14:paraId="4CE72BCD" w14:textId="77777777" w:rsidR="0099263D" w:rsidRPr="0099263D" w:rsidRDefault="0099263D" w:rsidP="00781682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3226"/>
        <w:gridCol w:w="2242"/>
        <w:gridCol w:w="2712"/>
      </w:tblGrid>
      <w:tr w:rsidR="00936BF0" w:rsidRPr="00FC5C2D" w14:paraId="4CE72BD2" w14:textId="77777777" w:rsidTr="00D56474">
        <w:trPr>
          <w:trHeight w:val="224"/>
        </w:trPr>
        <w:tc>
          <w:tcPr>
            <w:tcW w:w="1260" w:type="dxa"/>
            <w:shd w:val="clear" w:color="auto" w:fill="auto"/>
          </w:tcPr>
          <w:p w14:paraId="4CE72BCE" w14:textId="77777777" w:rsidR="00936BF0" w:rsidRPr="005C3E89" w:rsidRDefault="00936BF0" w:rsidP="00CE6B5A">
            <w:pPr>
              <w:rPr>
                <w:b/>
              </w:rPr>
            </w:pPr>
            <w:r w:rsidRPr="005C3E89">
              <w:rPr>
                <w:b/>
              </w:rPr>
              <w:t>Date</w:t>
            </w:r>
          </w:p>
        </w:tc>
        <w:tc>
          <w:tcPr>
            <w:tcW w:w="3240" w:type="dxa"/>
            <w:shd w:val="clear" w:color="auto" w:fill="auto"/>
          </w:tcPr>
          <w:p w14:paraId="4CE72BCF" w14:textId="77777777" w:rsidR="00936BF0" w:rsidRPr="005C3E89" w:rsidRDefault="00936BF0" w:rsidP="00CE6B5A">
            <w:pPr>
              <w:rPr>
                <w:b/>
              </w:rPr>
            </w:pPr>
            <w:r w:rsidRPr="005C3E89">
              <w:rPr>
                <w:b/>
              </w:rPr>
              <w:t>Approver</w:t>
            </w:r>
          </w:p>
        </w:tc>
        <w:tc>
          <w:tcPr>
            <w:tcW w:w="2250" w:type="dxa"/>
            <w:shd w:val="clear" w:color="auto" w:fill="auto"/>
          </w:tcPr>
          <w:p w14:paraId="4CE72BD0" w14:textId="77777777" w:rsidR="00936BF0" w:rsidRPr="005C3E89" w:rsidRDefault="00936BF0" w:rsidP="00CE6B5A">
            <w:pPr>
              <w:rPr>
                <w:b/>
              </w:rPr>
            </w:pPr>
            <w:r w:rsidRPr="005C3E89">
              <w:rPr>
                <w:b/>
              </w:rPr>
              <w:t>Role</w:t>
            </w:r>
          </w:p>
        </w:tc>
        <w:tc>
          <w:tcPr>
            <w:tcW w:w="2718" w:type="dxa"/>
          </w:tcPr>
          <w:p w14:paraId="4CE72BD1" w14:textId="77777777" w:rsidR="00936BF0" w:rsidRPr="005C3E89" w:rsidRDefault="00D56474" w:rsidP="00D56474">
            <w:pPr>
              <w:rPr>
                <w:b/>
              </w:rPr>
            </w:pPr>
            <w:r w:rsidRPr="005C3E89">
              <w:rPr>
                <w:b/>
              </w:rPr>
              <w:t xml:space="preserve">Document </w:t>
            </w:r>
            <w:r w:rsidR="00936BF0" w:rsidRPr="005C3E89">
              <w:rPr>
                <w:b/>
              </w:rPr>
              <w:t>Accept/</w:t>
            </w:r>
            <w:r w:rsidRPr="005C3E89">
              <w:rPr>
                <w:b/>
              </w:rPr>
              <w:t>Reject</w:t>
            </w:r>
          </w:p>
        </w:tc>
      </w:tr>
      <w:tr w:rsidR="00936BF0" w14:paraId="4CE72BD7" w14:textId="77777777" w:rsidTr="00D56474">
        <w:tc>
          <w:tcPr>
            <w:tcW w:w="1260" w:type="dxa"/>
            <w:shd w:val="clear" w:color="auto" w:fill="auto"/>
          </w:tcPr>
          <w:p w14:paraId="4CE72BD3" w14:textId="19BE6E90" w:rsidR="00936BF0" w:rsidRPr="00E41BDF" w:rsidRDefault="00E41BDF" w:rsidP="00CE6B5A">
            <w:r>
              <w:t>5/1/2012</w:t>
            </w:r>
          </w:p>
        </w:tc>
        <w:tc>
          <w:tcPr>
            <w:tcW w:w="3240" w:type="dxa"/>
            <w:shd w:val="clear" w:color="auto" w:fill="auto"/>
          </w:tcPr>
          <w:p w14:paraId="4CE72BD4" w14:textId="66E52AD7" w:rsidR="00936BF0" w:rsidRPr="00E41BDF" w:rsidRDefault="00E41BDF" w:rsidP="00936BF0">
            <w:r>
              <w:t>Ric Merrifield</w:t>
            </w:r>
          </w:p>
        </w:tc>
        <w:tc>
          <w:tcPr>
            <w:tcW w:w="2250" w:type="dxa"/>
            <w:shd w:val="clear" w:color="auto" w:fill="auto"/>
          </w:tcPr>
          <w:p w14:paraId="4CE72BD5" w14:textId="7C98AA7A" w:rsidR="00936BF0" w:rsidRPr="00E41BDF" w:rsidRDefault="00E41BDF" w:rsidP="00CE6B5A">
            <w:r>
              <w:t>Release Manager</w:t>
            </w:r>
          </w:p>
        </w:tc>
        <w:tc>
          <w:tcPr>
            <w:tcW w:w="2718" w:type="dxa"/>
          </w:tcPr>
          <w:p w14:paraId="4CE72BD6" w14:textId="7C593B2F" w:rsidR="00936BF0" w:rsidRPr="00E41BDF" w:rsidRDefault="00E41BDF" w:rsidP="00D56474">
            <w:r>
              <w:t>Accept</w:t>
            </w:r>
          </w:p>
        </w:tc>
      </w:tr>
      <w:tr w:rsidR="00E41BDF" w14:paraId="79EC476A" w14:textId="77777777" w:rsidTr="00D56474">
        <w:tc>
          <w:tcPr>
            <w:tcW w:w="1260" w:type="dxa"/>
            <w:shd w:val="clear" w:color="auto" w:fill="auto"/>
          </w:tcPr>
          <w:p w14:paraId="620F5DA8" w14:textId="787C9402" w:rsidR="00E41BDF" w:rsidRDefault="00E41BDF" w:rsidP="00CE6B5A">
            <w:r>
              <w:t>5/11/2012</w:t>
            </w:r>
          </w:p>
        </w:tc>
        <w:tc>
          <w:tcPr>
            <w:tcW w:w="3240" w:type="dxa"/>
            <w:shd w:val="clear" w:color="auto" w:fill="auto"/>
          </w:tcPr>
          <w:p w14:paraId="0288EC7F" w14:textId="5E46FD25" w:rsidR="00E41BDF" w:rsidRDefault="00E41BDF" w:rsidP="00936BF0">
            <w:r>
              <w:t>John Stiehl</w:t>
            </w:r>
          </w:p>
        </w:tc>
        <w:tc>
          <w:tcPr>
            <w:tcW w:w="2250" w:type="dxa"/>
            <w:shd w:val="clear" w:color="auto" w:fill="auto"/>
          </w:tcPr>
          <w:p w14:paraId="59E57E48" w14:textId="646A6E59" w:rsidR="00E41BDF" w:rsidRDefault="00E41BDF" w:rsidP="00CE6B5A">
            <w:r>
              <w:t>Release Manager</w:t>
            </w:r>
          </w:p>
        </w:tc>
        <w:tc>
          <w:tcPr>
            <w:tcW w:w="2718" w:type="dxa"/>
          </w:tcPr>
          <w:p w14:paraId="542A6833" w14:textId="62183A7A" w:rsidR="00E41BDF" w:rsidRDefault="00E41BDF" w:rsidP="00D56474">
            <w:r>
              <w:t>Accept</w:t>
            </w:r>
          </w:p>
        </w:tc>
      </w:tr>
    </w:tbl>
    <w:p w14:paraId="4CE72BD8" w14:textId="77777777" w:rsidR="004C7069" w:rsidRPr="0099263D" w:rsidRDefault="004C7069" w:rsidP="00044632">
      <w:pPr>
        <w:rPr>
          <w:szCs w:val="20"/>
        </w:rPr>
      </w:pPr>
    </w:p>
    <w:p w14:paraId="4CE72BD9" w14:textId="77777777" w:rsidR="00185B5A" w:rsidRDefault="00185B5A" w:rsidP="001B5189">
      <w:r>
        <w:br w:type="page"/>
      </w:r>
    </w:p>
    <w:p w14:paraId="4CE72BDA" w14:textId="77777777" w:rsidR="00496A96" w:rsidRPr="00CB4606" w:rsidRDefault="00CB4C85" w:rsidP="002562DF">
      <w:pPr>
        <w:pStyle w:val="TableofContents"/>
        <w:rPr>
          <w:rStyle w:val="Strong"/>
          <w:rFonts w:ascii="Verdana" w:hAnsi="Verdana"/>
        </w:rPr>
      </w:pPr>
      <w:r w:rsidRPr="00CB4606">
        <w:rPr>
          <w:rStyle w:val="Strong"/>
          <w:rFonts w:ascii="Verdana" w:hAnsi="Verdana"/>
        </w:rPr>
        <w:lastRenderedPageBreak/>
        <w:t xml:space="preserve">Table of </w:t>
      </w:r>
      <w:r w:rsidR="00496A96" w:rsidRPr="00CB4606">
        <w:rPr>
          <w:rStyle w:val="Strong"/>
          <w:rFonts w:ascii="Verdana" w:hAnsi="Verdana"/>
        </w:rPr>
        <w:t>Contents</w:t>
      </w:r>
    </w:p>
    <w:p w14:paraId="29DDDD08" w14:textId="77777777" w:rsidR="009B415A" w:rsidRDefault="003C7C80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5103546" w:history="1">
        <w:r w:rsidR="009B415A" w:rsidRPr="008C3B0D">
          <w:rPr>
            <w:rStyle w:val="Hyperlink"/>
            <w:noProof/>
          </w:rPr>
          <w:t>1 Document Purpose and IDMS Background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_Toc325103546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8</w:t>
        </w:r>
        <w:r w:rsidR="009B415A">
          <w:rPr>
            <w:noProof/>
            <w:webHidden/>
          </w:rPr>
          <w:fldChar w:fldCharType="end"/>
        </w:r>
      </w:hyperlink>
    </w:p>
    <w:p w14:paraId="3F7543B0" w14:textId="77777777" w:rsidR="009B415A" w:rsidRDefault="00E87813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25103547" w:history="1">
        <w:r w:rsidR="009B415A" w:rsidRPr="008C3B0D">
          <w:rPr>
            <w:rStyle w:val="Hyperlink"/>
            <w:noProof/>
          </w:rPr>
          <w:t>2 Technology Used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_Toc325103547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10</w:t>
        </w:r>
        <w:r w:rsidR="009B415A">
          <w:rPr>
            <w:noProof/>
            <w:webHidden/>
          </w:rPr>
          <w:fldChar w:fldCharType="end"/>
        </w:r>
      </w:hyperlink>
    </w:p>
    <w:p w14:paraId="10B2913B" w14:textId="77777777" w:rsidR="009B415A" w:rsidRDefault="00E87813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25103548" w:history="1">
        <w:r w:rsidR="009B415A" w:rsidRPr="008C3B0D">
          <w:rPr>
            <w:rStyle w:val="Hyperlink"/>
            <w:noProof/>
          </w:rPr>
          <w:t>3 Installation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_Toc325103548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10</w:t>
        </w:r>
        <w:r w:rsidR="009B415A">
          <w:rPr>
            <w:noProof/>
            <w:webHidden/>
          </w:rPr>
          <w:fldChar w:fldCharType="end"/>
        </w:r>
      </w:hyperlink>
    </w:p>
    <w:p w14:paraId="2D7A3331" w14:textId="77777777" w:rsidR="009B415A" w:rsidRDefault="00E87813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25103549" w:history="1">
        <w:r w:rsidR="009B415A" w:rsidRPr="008C3B0D">
          <w:rPr>
            <w:rStyle w:val="Hyperlink"/>
            <w:noProof/>
          </w:rPr>
          <w:t>4 Dependencies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_Toc325103549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10</w:t>
        </w:r>
        <w:r w:rsidR="009B415A">
          <w:rPr>
            <w:noProof/>
            <w:webHidden/>
          </w:rPr>
          <w:fldChar w:fldCharType="end"/>
        </w:r>
      </w:hyperlink>
    </w:p>
    <w:p w14:paraId="440A9F77" w14:textId="77777777" w:rsidR="009B415A" w:rsidRDefault="00E87813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25103550" w:history="1">
        <w:r w:rsidR="009B415A" w:rsidRPr="008C3B0D">
          <w:rPr>
            <w:rStyle w:val="Hyperlink"/>
            <w:noProof/>
          </w:rPr>
          <w:t>5 Actors and Terms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_Toc325103550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10</w:t>
        </w:r>
        <w:r w:rsidR="009B415A">
          <w:rPr>
            <w:noProof/>
            <w:webHidden/>
          </w:rPr>
          <w:fldChar w:fldCharType="end"/>
        </w:r>
      </w:hyperlink>
    </w:p>
    <w:p w14:paraId="669468B4" w14:textId="77777777" w:rsidR="009B415A" w:rsidRDefault="00E87813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25103551" w:history="1">
        <w:r w:rsidR="009B415A" w:rsidRPr="008C3B0D">
          <w:rPr>
            <w:rStyle w:val="Hyperlink"/>
            <w:noProof/>
          </w:rPr>
          <w:t>6 External Libraries in Build Path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_Toc325103551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12</w:t>
        </w:r>
        <w:r w:rsidR="009B415A">
          <w:rPr>
            <w:noProof/>
            <w:webHidden/>
          </w:rPr>
          <w:fldChar w:fldCharType="end"/>
        </w:r>
      </w:hyperlink>
    </w:p>
    <w:p w14:paraId="66819E60" w14:textId="77777777" w:rsidR="009B415A" w:rsidRDefault="00E87813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25103552" w:history="1">
        <w:r w:rsidR="009B415A" w:rsidRPr="008C3B0D">
          <w:rPr>
            <w:rStyle w:val="Hyperlink"/>
            <w:noProof/>
          </w:rPr>
          <w:t>7 Architecture Overview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_Toc325103552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13</w:t>
        </w:r>
        <w:r w:rsidR="009B415A">
          <w:rPr>
            <w:noProof/>
            <w:webHidden/>
          </w:rPr>
          <w:fldChar w:fldCharType="end"/>
        </w:r>
      </w:hyperlink>
    </w:p>
    <w:p w14:paraId="15A5B2AD" w14:textId="77777777" w:rsidR="009B415A" w:rsidRDefault="00E87813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25103553" w:history="1">
        <w:r w:rsidR="009B415A" w:rsidRPr="008C3B0D">
          <w:rPr>
            <w:rStyle w:val="Hyperlink"/>
            <w:noProof/>
          </w:rPr>
          <w:t>8 Configuration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_Toc325103553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14</w:t>
        </w:r>
        <w:r w:rsidR="009B415A">
          <w:rPr>
            <w:noProof/>
            <w:webHidden/>
          </w:rPr>
          <w:fldChar w:fldCharType="end"/>
        </w:r>
      </w:hyperlink>
    </w:p>
    <w:p w14:paraId="10C45C9C" w14:textId="77777777" w:rsidR="009B415A" w:rsidRDefault="00E87813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25103554" w:history="1">
        <w:r w:rsidR="009B415A" w:rsidRPr="008C3B0D">
          <w:rPr>
            <w:rStyle w:val="Hyperlink"/>
            <w:noProof/>
          </w:rPr>
          <w:t>9 IDMS Application API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_Toc325103554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15</w:t>
        </w:r>
        <w:r w:rsidR="009B415A">
          <w:rPr>
            <w:noProof/>
            <w:webHidden/>
          </w:rPr>
          <w:fldChar w:fldCharType="end"/>
        </w:r>
      </w:hyperlink>
    </w:p>
    <w:p w14:paraId="58218444" w14:textId="77777777" w:rsidR="009B415A" w:rsidRDefault="00E87813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25103555" w:history="1">
        <w:r w:rsidR="009B415A" w:rsidRPr="008C3B0D">
          <w:rPr>
            <w:rStyle w:val="Hyperlink"/>
            <w:noProof/>
          </w:rPr>
          <w:t>10 Celebrations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_Toc325103555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15</w:t>
        </w:r>
        <w:r w:rsidR="009B415A">
          <w:rPr>
            <w:noProof/>
            <w:webHidden/>
          </w:rPr>
          <w:fldChar w:fldCharType="end"/>
        </w:r>
      </w:hyperlink>
    </w:p>
    <w:p w14:paraId="18DC1C5E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56" w:history="1">
        <w:r w:rsidR="009B415A" w:rsidRPr="008C3B0D">
          <w:rPr>
            <w:rStyle w:val="Hyperlink"/>
            <w:noProof/>
          </w:rPr>
          <w:t>10.1 getCelebrationByGuestXId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_Toc325103556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17</w:t>
        </w:r>
        <w:r w:rsidR="009B415A">
          <w:rPr>
            <w:noProof/>
            <w:webHidden/>
          </w:rPr>
          <w:fldChar w:fldCharType="end"/>
        </w:r>
      </w:hyperlink>
    </w:p>
    <w:p w14:paraId="4F38F8B2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57" w:history="1">
        <w:r w:rsidR="009B415A" w:rsidRPr="008C3B0D">
          <w:rPr>
            <w:rStyle w:val="Hyperlink"/>
            <w:noProof/>
          </w:rPr>
          <w:t>10.1.1 Request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_Toc325103557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17</w:t>
        </w:r>
        <w:r w:rsidR="009B415A">
          <w:rPr>
            <w:noProof/>
            <w:webHidden/>
          </w:rPr>
          <w:fldChar w:fldCharType="end"/>
        </w:r>
      </w:hyperlink>
    </w:p>
    <w:p w14:paraId="57A9A77E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58" w:history="1">
        <w:r w:rsidR="009B415A" w:rsidRPr="008C3B0D">
          <w:rPr>
            <w:rStyle w:val="Hyperlink"/>
            <w:noProof/>
          </w:rPr>
          <w:t>10.1.2 Example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_Toc325103558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17</w:t>
        </w:r>
        <w:r w:rsidR="009B415A">
          <w:rPr>
            <w:noProof/>
            <w:webHidden/>
          </w:rPr>
          <w:fldChar w:fldCharType="end"/>
        </w:r>
      </w:hyperlink>
    </w:p>
    <w:p w14:paraId="228B7D05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59" w:history="1">
        <w:r w:rsidR="009B415A" w:rsidRPr="008C3B0D">
          <w:rPr>
            <w:rStyle w:val="Hyperlink"/>
            <w:noProof/>
          </w:rPr>
          <w:t>10.1.3 Response Headers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_Toc325103559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17</w:t>
        </w:r>
        <w:r w:rsidR="009B415A">
          <w:rPr>
            <w:noProof/>
            <w:webHidden/>
          </w:rPr>
          <w:fldChar w:fldCharType="end"/>
        </w:r>
      </w:hyperlink>
    </w:p>
    <w:p w14:paraId="5C47E00A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60" w:history="1">
        <w:r w:rsidR="009B415A" w:rsidRPr="008C3B0D">
          <w:rPr>
            <w:rStyle w:val="Hyperlink"/>
            <w:noProof/>
          </w:rPr>
          <w:t>10.1.1 Response Body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_Toc325103560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17</w:t>
        </w:r>
        <w:r w:rsidR="009B415A">
          <w:rPr>
            <w:noProof/>
            <w:webHidden/>
          </w:rPr>
          <w:fldChar w:fldCharType="end"/>
        </w:r>
      </w:hyperlink>
    </w:p>
    <w:p w14:paraId="4C6AB474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61" w:history="1">
        <w:r w:rsidR="009B415A" w:rsidRPr="008C3B0D">
          <w:rPr>
            <w:rStyle w:val="Hyperlink"/>
            <w:noProof/>
          </w:rPr>
          <w:t>10.2 getCelebrationsByGuestId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_Toc325103561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19</w:t>
        </w:r>
        <w:r w:rsidR="009B415A">
          <w:rPr>
            <w:noProof/>
            <w:webHidden/>
          </w:rPr>
          <w:fldChar w:fldCharType="end"/>
        </w:r>
      </w:hyperlink>
    </w:p>
    <w:p w14:paraId="3499914B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62" w:history="1">
        <w:r w:rsidR="009B415A" w:rsidRPr="008C3B0D">
          <w:rPr>
            <w:rStyle w:val="Hyperlink"/>
            <w:noProof/>
          </w:rPr>
          <w:t>10.2.1 Request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_Toc325103562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19</w:t>
        </w:r>
        <w:r w:rsidR="009B415A">
          <w:rPr>
            <w:noProof/>
            <w:webHidden/>
          </w:rPr>
          <w:fldChar w:fldCharType="end"/>
        </w:r>
      </w:hyperlink>
    </w:p>
    <w:p w14:paraId="0267CB35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63" w:history="1">
        <w:r w:rsidR="009B415A" w:rsidRPr="008C3B0D">
          <w:rPr>
            <w:rStyle w:val="Hyperlink"/>
            <w:noProof/>
          </w:rPr>
          <w:t>10.2.2 Example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_Toc325103563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19</w:t>
        </w:r>
        <w:r w:rsidR="009B415A">
          <w:rPr>
            <w:noProof/>
            <w:webHidden/>
          </w:rPr>
          <w:fldChar w:fldCharType="end"/>
        </w:r>
      </w:hyperlink>
    </w:p>
    <w:p w14:paraId="62EB6560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64" w:history="1">
        <w:r w:rsidR="009B415A" w:rsidRPr="008C3B0D">
          <w:rPr>
            <w:rStyle w:val="Hyperlink"/>
            <w:noProof/>
          </w:rPr>
          <w:t>10.2.3 Response Headers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_Toc325103564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19</w:t>
        </w:r>
        <w:r w:rsidR="009B415A">
          <w:rPr>
            <w:noProof/>
            <w:webHidden/>
          </w:rPr>
          <w:fldChar w:fldCharType="end"/>
        </w:r>
      </w:hyperlink>
    </w:p>
    <w:p w14:paraId="7B9D0BC2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65" w:history="1">
        <w:r w:rsidR="009B415A" w:rsidRPr="008C3B0D">
          <w:rPr>
            <w:rStyle w:val="Hyperlink"/>
            <w:noProof/>
          </w:rPr>
          <w:t>10.2.4 Response Body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_Toc325103565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19</w:t>
        </w:r>
        <w:r w:rsidR="009B415A">
          <w:rPr>
            <w:noProof/>
            <w:webHidden/>
          </w:rPr>
          <w:fldChar w:fldCharType="end"/>
        </w:r>
      </w:hyperlink>
    </w:p>
    <w:p w14:paraId="52D91A4B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66" w:history="1">
        <w:r w:rsidR="009B415A" w:rsidRPr="008C3B0D">
          <w:rPr>
            <w:rStyle w:val="Hyperlink"/>
            <w:noProof/>
          </w:rPr>
          <w:t>10.3 getCelebrationById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_Toc325103566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21</w:t>
        </w:r>
        <w:r w:rsidR="009B415A">
          <w:rPr>
            <w:noProof/>
            <w:webHidden/>
          </w:rPr>
          <w:fldChar w:fldCharType="end"/>
        </w:r>
      </w:hyperlink>
    </w:p>
    <w:p w14:paraId="6DD2A328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67" w:history="1">
        <w:r w:rsidR="009B415A" w:rsidRPr="008C3B0D">
          <w:rPr>
            <w:rStyle w:val="Hyperlink"/>
            <w:noProof/>
          </w:rPr>
          <w:t>10.3.1 Request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_Toc325103567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21</w:t>
        </w:r>
        <w:r w:rsidR="009B415A">
          <w:rPr>
            <w:noProof/>
            <w:webHidden/>
          </w:rPr>
          <w:fldChar w:fldCharType="end"/>
        </w:r>
      </w:hyperlink>
    </w:p>
    <w:p w14:paraId="44CA35A9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68" w:history="1">
        <w:r w:rsidR="009B415A" w:rsidRPr="008C3B0D">
          <w:rPr>
            <w:rStyle w:val="Hyperlink"/>
            <w:noProof/>
          </w:rPr>
          <w:t>10.3.2 Example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_Toc325103568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21</w:t>
        </w:r>
        <w:r w:rsidR="009B415A">
          <w:rPr>
            <w:noProof/>
            <w:webHidden/>
          </w:rPr>
          <w:fldChar w:fldCharType="end"/>
        </w:r>
      </w:hyperlink>
    </w:p>
    <w:p w14:paraId="1C795F40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69" w:history="1">
        <w:r w:rsidR="009B415A" w:rsidRPr="008C3B0D">
          <w:rPr>
            <w:rStyle w:val="Hyperlink"/>
            <w:noProof/>
          </w:rPr>
          <w:t>10.3.3 Response Headers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_Toc325103569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21</w:t>
        </w:r>
        <w:r w:rsidR="009B415A">
          <w:rPr>
            <w:noProof/>
            <w:webHidden/>
          </w:rPr>
          <w:fldChar w:fldCharType="end"/>
        </w:r>
      </w:hyperlink>
    </w:p>
    <w:p w14:paraId="7747DF55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70" w:history="1">
        <w:r w:rsidR="009B415A" w:rsidRPr="008C3B0D">
          <w:rPr>
            <w:rStyle w:val="Hyperlink"/>
            <w:noProof/>
          </w:rPr>
          <w:t>10.3.4 Response Body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_Toc325103570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21</w:t>
        </w:r>
        <w:r w:rsidR="009B415A">
          <w:rPr>
            <w:noProof/>
            <w:webHidden/>
          </w:rPr>
          <w:fldChar w:fldCharType="end"/>
        </w:r>
      </w:hyperlink>
    </w:p>
    <w:p w14:paraId="1B4FABDA" w14:textId="77777777" w:rsidR="009B415A" w:rsidRDefault="00E87813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25103571" w:history="1">
        <w:r w:rsidR="009B415A" w:rsidRPr="008C3B0D">
          <w:rPr>
            <w:rStyle w:val="Hyperlink"/>
            <w:noProof/>
          </w:rPr>
          <w:t>11 IDMS Meta View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_Toc325103571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22</w:t>
        </w:r>
        <w:r w:rsidR="009B415A">
          <w:rPr>
            <w:noProof/>
            <w:webHidden/>
          </w:rPr>
          <w:fldChar w:fldCharType="end"/>
        </w:r>
      </w:hyperlink>
    </w:p>
    <w:p w14:paraId="5A809A4B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72" w:history="1">
        <w:r w:rsidR="009B415A" w:rsidRPr="008C3B0D">
          <w:rPr>
            <w:rStyle w:val="Hyperlink"/>
            <w:noProof/>
          </w:rPr>
          <w:t>11.1 GetIDMSIdFromName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_Toc325103572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24</w:t>
        </w:r>
        <w:r w:rsidR="009B415A">
          <w:rPr>
            <w:noProof/>
            <w:webHidden/>
          </w:rPr>
          <w:fldChar w:fldCharType="end"/>
        </w:r>
      </w:hyperlink>
    </w:p>
    <w:p w14:paraId="12AC0FC2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73" w:history="1">
        <w:r w:rsidR="009B415A" w:rsidRPr="008C3B0D">
          <w:rPr>
            <w:rStyle w:val="Hyperlink"/>
            <w:noProof/>
          </w:rPr>
          <w:t>11.1.1 Request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_Toc325103573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24</w:t>
        </w:r>
        <w:r w:rsidR="009B415A">
          <w:rPr>
            <w:noProof/>
            <w:webHidden/>
          </w:rPr>
          <w:fldChar w:fldCharType="end"/>
        </w:r>
      </w:hyperlink>
    </w:p>
    <w:p w14:paraId="6DE53727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74" w:history="1">
        <w:r w:rsidR="009B415A" w:rsidRPr="008C3B0D">
          <w:rPr>
            <w:rStyle w:val="Hyperlink"/>
            <w:noProof/>
          </w:rPr>
          <w:t>11.1.2 Example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_Toc325103574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24</w:t>
        </w:r>
        <w:r w:rsidR="009B415A">
          <w:rPr>
            <w:noProof/>
            <w:webHidden/>
          </w:rPr>
          <w:fldChar w:fldCharType="end"/>
        </w:r>
      </w:hyperlink>
    </w:p>
    <w:p w14:paraId="0D81BD6B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75" w:history="1">
        <w:r w:rsidR="009B415A" w:rsidRPr="008C3B0D">
          <w:rPr>
            <w:rStyle w:val="Hyperlink"/>
            <w:noProof/>
          </w:rPr>
          <w:t>11.1.3 Response Headers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_Toc325103575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24</w:t>
        </w:r>
        <w:r w:rsidR="009B415A">
          <w:rPr>
            <w:noProof/>
            <w:webHidden/>
          </w:rPr>
          <w:fldChar w:fldCharType="end"/>
        </w:r>
      </w:hyperlink>
    </w:p>
    <w:p w14:paraId="454C7B3A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76" w:history="1">
        <w:r w:rsidR="009B415A" w:rsidRPr="008C3B0D">
          <w:rPr>
            <w:rStyle w:val="Hyperlink"/>
            <w:noProof/>
          </w:rPr>
          <w:t>11.1.4 Response Body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_Toc325103576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24</w:t>
        </w:r>
        <w:r w:rsidR="009B415A">
          <w:rPr>
            <w:noProof/>
            <w:webHidden/>
          </w:rPr>
          <w:fldChar w:fldCharType="end"/>
        </w:r>
      </w:hyperlink>
    </w:p>
    <w:p w14:paraId="2220333E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77" w:history="1">
        <w:r w:rsidR="009B415A" w:rsidRPr="008C3B0D">
          <w:rPr>
            <w:rStyle w:val="Hyperlink"/>
            <w:noProof/>
          </w:rPr>
          <w:t>11.2 GetIDMSTypeKeys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_Toc325103577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24</w:t>
        </w:r>
        <w:r w:rsidR="009B415A">
          <w:rPr>
            <w:noProof/>
            <w:webHidden/>
          </w:rPr>
          <w:fldChar w:fldCharType="end"/>
        </w:r>
      </w:hyperlink>
    </w:p>
    <w:p w14:paraId="485A9CD4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78" w:history="1">
        <w:r w:rsidR="009B415A" w:rsidRPr="008C3B0D">
          <w:rPr>
            <w:rStyle w:val="Hyperlink"/>
            <w:noProof/>
          </w:rPr>
          <w:t>11.2.1 Request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_Toc325103578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25</w:t>
        </w:r>
        <w:r w:rsidR="009B415A">
          <w:rPr>
            <w:noProof/>
            <w:webHidden/>
          </w:rPr>
          <w:fldChar w:fldCharType="end"/>
        </w:r>
      </w:hyperlink>
    </w:p>
    <w:p w14:paraId="573F398C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79" w:history="1">
        <w:r w:rsidR="009B415A" w:rsidRPr="008C3B0D">
          <w:rPr>
            <w:rStyle w:val="Hyperlink"/>
            <w:noProof/>
          </w:rPr>
          <w:t>11.2.2 Example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_Toc325103579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25</w:t>
        </w:r>
        <w:r w:rsidR="009B415A">
          <w:rPr>
            <w:noProof/>
            <w:webHidden/>
          </w:rPr>
          <w:fldChar w:fldCharType="end"/>
        </w:r>
      </w:hyperlink>
    </w:p>
    <w:p w14:paraId="2F8F831B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80" w:history="1">
        <w:r w:rsidR="009B415A" w:rsidRPr="008C3B0D">
          <w:rPr>
            <w:rStyle w:val="Hyperlink"/>
            <w:noProof/>
          </w:rPr>
          <w:t>11.2.3 Response Headers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_Toc325103580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25</w:t>
        </w:r>
        <w:r w:rsidR="009B415A">
          <w:rPr>
            <w:noProof/>
            <w:webHidden/>
          </w:rPr>
          <w:fldChar w:fldCharType="end"/>
        </w:r>
      </w:hyperlink>
    </w:p>
    <w:p w14:paraId="2FA57515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81" w:history="1">
        <w:r w:rsidR="009B415A" w:rsidRPr="008C3B0D">
          <w:rPr>
            <w:rStyle w:val="Hyperlink"/>
            <w:noProof/>
          </w:rPr>
          <w:t>11.2.4 Response Body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_Toc325103581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25</w:t>
        </w:r>
        <w:r w:rsidR="009B415A">
          <w:rPr>
            <w:noProof/>
            <w:webHidden/>
          </w:rPr>
          <w:fldChar w:fldCharType="end"/>
        </w:r>
      </w:hyperlink>
    </w:p>
    <w:p w14:paraId="79896B09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82" w:history="1">
        <w:r w:rsidR="009B415A" w:rsidRPr="008C3B0D">
          <w:rPr>
            <w:rStyle w:val="Hyperlink"/>
            <w:noProof/>
          </w:rPr>
          <w:t>11.2.1 Usage Note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_Toc325103582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25</w:t>
        </w:r>
        <w:r w:rsidR="009B415A">
          <w:rPr>
            <w:noProof/>
            <w:webHidden/>
          </w:rPr>
          <w:fldChar w:fldCharType="end"/>
        </w:r>
      </w:hyperlink>
    </w:p>
    <w:p w14:paraId="27DC3241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83" w:history="1">
        <w:r w:rsidR="009B415A" w:rsidRPr="008C3B0D">
          <w:rPr>
            <w:rStyle w:val="Hyperlink"/>
            <w:noProof/>
          </w:rPr>
          <w:t>11.3 getIDMSTypeById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_Toc325103583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25</w:t>
        </w:r>
        <w:r w:rsidR="009B415A">
          <w:rPr>
            <w:noProof/>
            <w:webHidden/>
          </w:rPr>
          <w:fldChar w:fldCharType="end"/>
        </w:r>
      </w:hyperlink>
    </w:p>
    <w:p w14:paraId="4580B65D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84" w:history="1">
        <w:r w:rsidR="009B415A" w:rsidRPr="008C3B0D">
          <w:rPr>
            <w:rStyle w:val="Hyperlink"/>
            <w:noProof/>
          </w:rPr>
          <w:t>11.3.1 Request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_Toc325103584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26</w:t>
        </w:r>
        <w:r w:rsidR="009B415A">
          <w:rPr>
            <w:noProof/>
            <w:webHidden/>
          </w:rPr>
          <w:fldChar w:fldCharType="end"/>
        </w:r>
      </w:hyperlink>
    </w:p>
    <w:p w14:paraId="75E0E3F3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85" w:history="1">
        <w:r w:rsidR="009B415A" w:rsidRPr="008C3B0D">
          <w:rPr>
            <w:rStyle w:val="Hyperlink"/>
            <w:noProof/>
          </w:rPr>
          <w:t>11.3.2 Example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_Toc325103585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26</w:t>
        </w:r>
        <w:r w:rsidR="009B415A">
          <w:rPr>
            <w:noProof/>
            <w:webHidden/>
          </w:rPr>
          <w:fldChar w:fldCharType="end"/>
        </w:r>
      </w:hyperlink>
    </w:p>
    <w:p w14:paraId="4F95DD22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86" w:history="1">
        <w:r w:rsidR="009B415A" w:rsidRPr="008C3B0D">
          <w:rPr>
            <w:rStyle w:val="Hyperlink"/>
            <w:noProof/>
          </w:rPr>
          <w:t>11.3.3 Response Headers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_Toc325103586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26</w:t>
        </w:r>
        <w:r w:rsidR="009B415A">
          <w:rPr>
            <w:noProof/>
            <w:webHidden/>
          </w:rPr>
          <w:fldChar w:fldCharType="end"/>
        </w:r>
      </w:hyperlink>
    </w:p>
    <w:p w14:paraId="435144EE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87" w:history="1">
        <w:r w:rsidR="009B415A" w:rsidRPr="008C3B0D">
          <w:rPr>
            <w:rStyle w:val="Hyperlink"/>
            <w:noProof/>
          </w:rPr>
          <w:t>11.3.4 Response Body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_Toc325103587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26</w:t>
        </w:r>
        <w:r w:rsidR="009B415A">
          <w:rPr>
            <w:noProof/>
            <w:webHidden/>
          </w:rPr>
          <w:fldChar w:fldCharType="end"/>
        </w:r>
      </w:hyperlink>
    </w:p>
    <w:p w14:paraId="1FCE47AA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88" w:history="1">
        <w:r w:rsidR="009B415A" w:rsidRPr="008C3B0D">
          <w:rPr>
            <w:rStyle w:val="Hyperlink"/>
            <w:noProof/>
          </w:rPr>
          <w:t>11.4 CreateIDMSType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_Toc325103588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26</w:t>
        </w:r>
        <w:r w:rsidR="009B415A">
          <w:rPr>
            <w:noProof/>
            <w:webHidden/>
          </w:rPr>
          <w:fldChar w:fldCharType="end"/>
        </w:r>
      </w:hyperlink>
    </w:p>
    <w:p w14:paraId="479FF922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89" w:history="1">
        <w:r w:rsidR="009B415A" w:rsidRPr="008C3B0D">
          <w:rPr>
            <w:rStyle w:val="Hyperlink"/>
            <w:noProof/>
          </w:rPr>
          <w:t>11.4.1 Request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_Toc325103589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26</w:t>
        </w:r>
        <w:r w:rsidR="009B415A">
          <w:rPr>
            <w:noProof/>
            <w:webHidden/>
          </w:rPr>
          <w:fldChar w:fldCharType="end"/>
        </w:r>
      </w:hyperlink>
    </w:p>
    <w:p w14:paraId="5F2565EA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90" w:history="1">
        <w:r w:rsidR="009B415A" w:rsidRPr="008C3B0D">
          <w:rPr>
            <w:rStyle w:val="Hyperlink"/>
            <w:noProof/>
          </w:rPr>
          <w:t>11.4.2 Example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_Toc325103590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27</w:t>
        </w:r>
        <w:r w:rsidR="009B415A">
          <w:rPr>
            <w:noProof/>
            <w:webHidden/>
          </w:rPr>
          <w:fldChar w:fldCharType="end"/>
        </w:r>
      </w:hyperlink>
    </w:p>
    <w:p w14:paraId="38C3B6AC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91" w:history="1">
        <w:r w:rsidR="009B415A" w:rsidRPr="008C3B0D">
          <w:rPr>
            <w:rStyle w:val="Hyperlink"/>
            <w:noProof/>
          </w:rPr>
          <w:t>11.4.3 Response Headers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_Toc325103591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27</w:t>
        </w:r>
        <w:r w:rsidR="009B415A">
          <w:rPr>
            <w:noProof/>
            <w:webHidden/>
          </w:rPr>
          <w:fldChar w:fldCharType="end"/>
        </w:r>
      </w:hyperlink>
    </w:p>
    <w:p w14:paraId="4743B735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92" w:history="1">
        <w:r w:rsidR="009B415A" w:rsidRPr="008C3B0D">
          <w:rPr>
            <w:rStyle w:val="Hyperlink"/>
            <w:noProof/>
          </w:rPr>
          <w:t>11.4.4 Response Body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_Toc325103592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27</w:t>
        </w:r>
        <w:r w:rsidR="009B415A">
          <w:rPr>
            <w:noProof/>
            <w:webHidden/>
          </w:rPr>
          <w:fldChar w:fldCharType="end"/>
        </w:r>
      </w:hyperlink>
    </w:p>
    <w:p w14:paraId="0BD8341D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93" w:history="1">
        <w:r w:rsidR="009B415A" w:rsidRPr="008C3B0D">
          <w:rPr>
            <w:rStyle w:val="Hyperlink"/>
            <w:noProof/>
          </w:rPr>
          <w:t>11.1 OneViewGuestService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_Toc325103593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27</w:t>
        </w:r>
        <w:r w:rsidR="009B415A">
          <w:rPr>
            <w:noProof/>
            <w:webHidden/>
          </w:rPr>
          <w:fldChar w:fldCharType="end"/>
        </w:r>
      </w:hyperlink>
    </w:p>
    <w:p w14:paraId="0053F76F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94" w:history="1">
        <w:r w:rsidR="009B415A" w:rsidRPr="008C3B0D">
          <w:rPr>
            <w:rStyle w:val="Hyperlink"/>
            <w:noProof/>
          </w:rPr>
          <w:t>11.2 getGuestXBandsByIDType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_Toc325103594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31</w:t>
        </w:r>
        <w:r w:rsidR="009B415A">
          <w:rPr>
            <w:noProof/>
            <w:webHidden/>
          </w:rPr>
          <w:fldChar w:fldCharType="end"/>
        </w:r>
      </w:hyperlink>
    </w:p>
    <w:p w14:paraId="304807F6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95" w:history="1">
        <w:r w:rsidR="009B415A" w:rsidRPr="008C3B0D">
          <w:rPr>
            <w:rStyle w:val="Hyperlink"/>
            <w:noProof/>
          </w:rPr>
          <w:t>11.2.1 Request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_Toc325103595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31</w:t>
        </w:r>
        <w:r w:rsidR="009B415A">
          <w:rPr>
            <w:noProof/>
            <w:webHidden/>
          </w:rPr>
          <w:fldChar w:fldCharType="end"/>
        </w:r>
      </w:hyperlink>
    </w:p>
    <w:p w14:paraId="56662968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96" w:history="1">
        <w:r w:rsidR="009B415A" w:rsidRPr="008C3B0D">
          <w:rPr>
            <w:rStyle w:val="Hyperlink"/>
            <w:noProof/>
          </w:rPr>
          <w:t>11.2.2 Example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_Toc325103596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31</w:t>
        </w:r>
        <w:r w:rsidR="009B415A">
          <w:rPr>
            <w:noProof/>
            <w:webHidden/>
          </w:rPr>
          <w:fldChar w:fldCharType="end"/>
        </w:r>
      </w:hyperlink>
    </w:p>
    <w:p w14:paraId="284F561F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97" w:history="1">
        <w:r w:rsidR="009B415A" w:rsidRPr="008C3B0D">
          <w:rPr>
            <w:rStyle w:val="Hyperlink"/>
            <w:noProof/>
          </w:rPr>
          <w:t>11.2.3 Response Headers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_Toc325103597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31</w:t>
        </w:r>
        <w:r w:rsidR="009B415A">
          <w:rPr>
            <w:noProof/>
            <w:webHidden/>
          </w:rPr>
          <w:fldChar w:fldCharType="end"/>
        </w:r>
      </w:hyperlink>
    </w:p>
    <w:p w14:paraId="06A7A6DA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98" w:history="1">
        <w:r w:rsidR="009B415A" w:rsidRPr="008C3B0D">
          <w:rPr>
            <w:rStyle w:val="Hyperlink"/>
            <w:noProof/>
          </w:rPr>
          <w:t>11.2.4 Response Body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_Toc325103598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31</w:t>
        </w:r>
        <w:r w:rsidR="009B415A">
          <w:rPr>
            <w:noProof/>
            <w:webHidden/>
          </w:rPr>
          <w:fldChar w:fldCharType="end"/>
        </w:r>
      </w:hyperlink>
    </w:p>
    <w:p w14:paraId="68B8A686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599" w:history="1">
        <w:r w:rsidR="009B415A" w:rsidRPr="008C3B0D">
          <w:rPr>
            <w:rStyle w:val="Hyperlink"/>
            <w:noProof/>
          </w:rPr>
          <w:t>11.3 getGuestIdentifiers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_Toc325103599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32</w:t>
        </w:r>
        <w:r w:rsidR="009B415A">
          <w:rPr>
            <w:noProof/>
            <w:webHidden/>
          </w:rPr>
          <w:fldChar w:fldCharType="end"/>
        </w:r>
      </w:hyperlink>
    </w:p>
    <w:p w14:paraId="0ED95EC4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00" w:history="1">
        <w:r w:rsidR="009B415A" w:rsidRPr="008C3B0D">
          <w:rPr>
            <w:rStyle w:val="Hyperlink"/>
            <w:noProof/>
          </w:rPr>
          <w:t>11.3.1 Request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_Toc325103600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33</w:t>
        </w:r>
        <w:r w:rsidR="009B415A">
          <w:rPr>
            <w:noProof/>
            <w:webHidden/>
          </w:rPr>
          <w:fldChar w:fldCharType="end"/>
        </w:r>
      </w:hyperlink>
    </w:p>
    <w:p w14:paraId="441530E3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01" w:history="1">
        <w:r w:rsidR="009B415A" w:rsidRPr="008C3B0D">
          <w:rPr>
            <w:rStyle w:val="Hyperlink"/>
            <w:noProof/>
          </w:rPr>
          <w:t>11.3.2 Example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_Toc325103601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33</w:t>
        </w:r>
        <w:r w:rsidR="009B415A">
          <w:rPr>
            <w:noProof/>
            <w:webHidden/>
          </w:rPr>
          <w:fldChar w:fldCharType="end"/>
        </w:r>
      </w:hyperlink>
    </w:p>
    <w:p w14:paraId="7C014A54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02" w:history="1">
        <w:r w:rsidR="009B415A" w:rsidRPr="008C3B0D">
          <w:rPr>
            <w:rStyle w:val="Hyperlink"/>
            <w:noProof/>
          </w:rPr>
          <w:t>11.3.3 Response Headers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_Toc325103602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33</w:t>
        </w:r>
        <w:r w:rsidR="009B415A">
          <w:rPr>
            <w:noProof/>
            <w:webHidden/>
          </w:rPr>
          <w:fldChar w:fldCharType="end"/>
        </w:r>
      </w:hyperlink>
    </w:p>
    <w:p w14:paraId="588D7EDC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03" w:history="1">
        <w:r w:rsidR="009B415A" w:rsidRPr="008C3B0D">
          <w:rPr>
            <w:rStyle w:val="Hyperlink"/>
            <w:noProof/>
          </w:rPr>
          <w:t>11.3.4 Response Body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_Toc325103603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33</w:t>
        </w:r>
        <w:r w:rsidR="009B415A">
          <w:rPr>
            <w:noProof/>
            <w:webHidden/>
          </w:rPr>
          <w:fldChar w:fldCharType="end"/>
        </w:r>
      </w:hyperlink>
    </w:p>
    <w:p w14:paraId="4748B1FC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04" w:history="1">
        <w:r w:rsidR="009B415A" w:rsidRPr="008C3B0D">
          <w:rPr>
            <w:rStyle w:val="Hyperlink"/>
            <w:noProof/>
          </w:rPr>
          <w:t>11.4 getGuestCelebrations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_Toc325103604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34</w:t>
        </w:r>
        <w:r w:rsidR="009B415A">
          <w:rPr>
            <w:noProof/>
            <w:webHidden/>
          </w:rPr>
          <w:fldChar w:fldCharType="end"/>
        </w:r>
      </w:hyperlink>
    </w:p>
    <w:p w14:paraId="4AE0F83F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05" w:history="1">
        <w:r w:rsidR="009B415A" w:rsidRPr="008C3B0D">
          <w:rPr>
            <w:rStyle w:val="Hyperlink"/>
            <w:noProof/>
          </w:rPr>
          <w:t>11.4.1 Request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_Toc325103605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34</w:t>
        </w:r>
        <w:r w:rsidR="009B415A">
          <w:rPr>
            <w:noProof/>
            <w:webHidden/>
          </w:rPr>
          <w:fldChar w:fldCharType="end"/>
        </w:r>
      </w:hyperlink>
    </w:p>
    <w:p w14:paraId="33A071B6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06" w:history="1">
        <w:r w:rsidR="009B415A" w:rsidRPr="008C3B0D">
          <w:rPr>
            <w:rStyle w:val="Hyperlink"/>
            <w:noProof/>
          </w:rPr>
          <w:t>11.4.2 Example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_Toc325103606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34</w:t>
        </w:r>
        <w:r w:rsidR="009B415A">
          <w:rPr>
            <w:noProof/>
            <w:webHidden/>
          </w:rPr>
          <w:fldChar w:fldCharType="end"/>
        </w:r>
      </w:hyperlink>
    </w:p>
    <w:p w14:paraId="2D373161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07" w:history="1">
        <w:r w:rsidR="009B415A" w:rsidRPr="008C3B0D">
          <w:rPr>
            <w:rStyle w:val="Hyperlink"/>
            <w:noProof/>
          </w:rPr>
          <w:t>11.4.3 Response Headers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_Toc325103607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35</w:t>
        </w:r>
        <w:r w:rsidR="009B415A">
          <w:rPr>
            <w:noProof/>
            <w:webHidden/>
          </w:rPr>
          <w:fldChar w:fldCharType="end"/>
        </w:r>
      </w:hyperlink>
    </w:p>
    <w:p w14:paraId="396E1D0C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08" w:history="1">
        <w:r w:rsidR="009B415A" w:rsidRPr="008C3B0D">
          <w:rPr>
            <w:rStyle w:val="Hyperlink"/>
            <w:noProof/>
          </w:rPr>
          <w:t>11.4.4 Response Body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_Toc325103608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35</w:t>
        </w:r>
        <w:r w:rsidR="009B415A">
          <w:rPr>
            <w:noProof/>
            <w:webHidden/>
          </w:rPr>
          <w:fldChar w:fldCharType="end"/>
        </w:r>
      </w:hyperlink>
    </w:p>
    <w:p w14:paraId="505D21C9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09" w:history="1">
        <w:r w:rsidR="009B415A" w:rsidRPr="008C3B0D">
          <w:rPr>
            <w:rStyle w:val="Hyperlink"/>
            <w:noProof/>
          </w:rPr>
          <w:t>11.5 putGuestIdentifier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_Toc325103609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36</w:t>
        </w:r>
        <w:r w:rsidR="009B415A">
          <w:rPr>
            <w:noProof/>
            <w:webHidden/>
          </w:rPr>
          <w:fldChar w:fldCharType="end"/>
        </w:r>
      </w:hyperlink>
    </w:p>
    <w:p w14:paraId="1FE6005A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10" w:history="1">
        <w:r w:rsidR="009B415A" w:rsidRPr="008C3B0D">
          <w:rPr>
            <w:rStyle w:val="Hyperlink"/>
            <w:noProof/>
          </w:rPr>
          <w:t>11.5.1 Request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_Toc325103610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36</w:t>
        </w:r>
        <w:r w:rsidR="009B415A">
          <w:rPr>
            <w:noProof/>
            <w:webHidden/>
          </w:rPr>
          <w:fldChar w:fldCharType="end"/>
        </w:r>
      </w:hyperlink>
    </w:p>
    <w:p w14:paraId="55A8387D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11" w:history="1">
        <w:r w:rsidR="009B415A" w:rsidRPr="008C3B0D">
          <w:rPr>
            <w:rStyle w:val="Hyperlink"/>
            <w:noProof/>
          </w:rPr>
          <w:t>11.5.2 Example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_Toc325103611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36</w:t>
        </w:r>
        <w:r w:rsidR="009B415A">
          <w:rPr>
            <w:noProof/>
            <w:webHidden/>
          </w:rPr>
          <w:fldChar w:fldCharType="end"/>
        </w:r>
      </w:hyperlink>
    </w:p>
    <w:p w14:paraId="318BEB4D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12" w:history="1">
        <w:r w:rsidR="009B415A" w:rsidRPr="008C3B0D">
          <w:rPr>
            <w:rStyle w:val="Hyperlink"/>
            <w:noProof/>
          </w:rPr>
          <w:t>11.5.3 Response Headers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_Toc325103612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37</w:t>
        </w:r>
        <w:r w:rsidR="009B415A">
          <w:rPr>
            <w:noProof/>
            <w:webHidden/>
          </w:rPr>
          <w:fldChar w:fldCharType="end"/>
        </w:r>
      </w:hyperlink>
    </w:p>
    <w:p w14:paraId="5FCEC548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13" w:history="1">
        <w:r w:rsidR="009B415A" w:rsidRPr="008C3B0D">
          <w:rPr>
            <w:rStyle w:val="Hyperlink"/>
            <w:noProof/>
          </w:rPr>
          <w:t>11.5.4 Response Body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_Toc325103613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37</w:t>
        </w:r>
        <w:r w:rsidR="009B415A">
          <w:rPr>
            <w:noProof/>
            <w:webHidden/>
          </w:rPr>
          <w:fldChar w:fldCharType="end"/>
        </w:r>
      </w:hyperlink>
    </w:p>
    <w:p w14:paraId="1A7352F8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14" w:history="1">
        <w:r w:rsidR="009B415A" w:rsidRPr="008C3B0D">
          <w:rPr>
            <w:rStyle w:val="Hyperlink"/>
            <w:noProof/>
          </w:rPr>
          <w:t>11.6 postGuestIdentifier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_Toc325103614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37</w:t>
        </w:r>
        <w:r w:rsidR="009B415A">
          <w:rPr>
            <w:noProof/>
            <w:webHidden/>
          </w:rPr>
          <w:fldChar w:fldCharType="end"/>
        </w:r>
      </w:hyperlink>
    </w:p>
    <w:p w14:paraId="5542B894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15" w:history="1">
        <w:r w:rsidR="009B415A" w:rsidRPr="008C3B0D">
          <w:rPr>
            <w:rStyle w:val="Hyperlink"/>
            <w:noProof/>
          </w:rPr>
          <w:t>11.6.1 Request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_Toc325103615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37</w:t>
        </w:r>
        <w:r w:rsidR="009B415A">
          <w:rPr>
            <w:noProof/>
            <w:webHidden/>
          </w:rPr>
          <w:fldChar w:fldCharType="end"/>
        </w:r>
      </w:hyperlink>
    </w:p>
    <w:p w14:paraId="7BAFE05A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16" w:history="1">
        <w:r w:rsidR="009B415A" w:rsidRPr="008C3B0D">
          <w:rPr>
            <w:rStyle w:val="Hyperlink"/>
            <w:noProof/>
          </w:rPr>
          <w:t>11.6.2 Example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_Toc325103616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37</w:t>
        </w:r>
        <w:r w:rsidR="009B415A">
          <w:rPr>
            <w:noProof/>
            <w:webHidden/>
          </w:rPr>
          <w:fldChar w:fldCharType="end"/>
        </w:r>
      </w:hyperlink>
    </w:p>
    <w:p w14:paraId="253ECDB0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17" w:history="1">
        <w:r w:rsidR="009B415A" w:rsidRPr="008C3B0D">
          <w:rPr>
            <w:rStyle w:val="Hyperlink"/>
            <w:noProof/>
          </w:rPr>
          <w:t>11.6.3 Response Headers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_Toc325103617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38</w:t>
        </w:r>
        <w:r w:rsidR="009B415A">
          <w:rPr>
            <w:noProof/>
            <w:webHidden/>
          </w:rPr>
          <w:fldChar w:fldCharType="end"/>
        </w:r>
      </w:hyperlink>
    </w:p>
    <w:p w14:paraId="7565AF7A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18" w:history="1">
        <w:r w:rsidR="009B415A" w:rsidRPr="008C3B0D">
          <w:rPr>
            <w:rStyle w:val="Hyperlink"/>
            <w:noProof/>
          </w:rPr>
          <w:t>11.6.4 Response Body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_Toc325103618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38</w:t>
        </w:r>
        <w:r w:rsidR="009B415A">
          <w:rPr>
            <w:noProof/>
            <w:webHidden/>
          </w:rPr>
          <w:fldChar w:fldCharType="end"/>
        </w:r>
      </w:hyperlink>
    </w:p>
    <w:p w14:paraId="5909D3A7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19" w:history="1">
        <w:r w:rsidR="009B415A" w:rsidRPr="008C3B0D">
          <w:rPr>
            <w:rStyle w:val="Hyperlink"/>
            <w:noProof/>
          </w:rPr>
          <w:t>11.7 getGuestProfileById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_Toc325103619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38</w:t>
        </w:r>
        <w:r w:rsidR="009B415A">
          <w:rPr>
            <w:noProof/>
            <w:webHidden/>
          </w:rPr>
          <w:fldChar w:fldCharType="end"/>
        </w:r>
      </w:hyperlink>
    </w:p>
    <w:p w14:paraId="6909A314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20" w:history="1">
        <w:r w:rsidR="009B415A" w:rsidRPr="008C3B0D">
          <w:rPr>
            <w:rStyle w:val="Hyperlink"/>
            <w:noProof/>
          </w:rPr>
          <w:t>11.8 getGuestOnlineProfile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_Toc325103620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38</w:t>
        </w:r>
        <w:r w:rsidR="009B415A">
          <w:rPr>
            <w:noProof/>
            <w:webHidden/>
          </w:rPr>
          <w:fldChar w:fldCharType="end"/>
        </w:r>
      </w:hyperlink>
    </w:p>
    <w:p w14:paraId="31C2284F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21" w:history="1">
        <w:r w:rsidR="009B415A" w:rsidRPr="008C3B0D">
          <w:rPr>
            <w:rStyle w:val="Hyperlink"/>
            <w:noProof/>
          </w:rPr>
          <w:t>11.9 getGuestProfile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_Toc325103621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38</w:t>
        </w:r>
        <w:r w:rsidR="009B415A">
          <w:rPr>
            <w:noProof/>
            <w:webHidden/>
          </w:rPr>
          <w:fldChar w:fldCharType="end"/>
        </w:r>
      </w:hyperlink>
    </w:p>
    <w:p w14:paraId="009123B6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22" w:history="1">
        <w:r w:rsidR="009B415A" w:rsidRPr="008C3B0D">
          <w:rPr>
            <w:rStyle w:val="Hyperlink"/>
            <w:noProof/>
          </w:rPr>
          <w:t>11.9.1 Request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_Toc325103622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38</w:t>
        </w:r>
        <w:r w:rsidR="009B415A">
          <w:rPr>
            <w:noProof/>
            <w:webHidden/>
          </w:rPr>
          <w:fldChar w:fldCharType="end"/>
        </w:r>
      </w:hyperlink>
    </w:p>
    <w:p w14:paraId="5B13BBC2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23" w:history="1">
        <w:r w:rsidR="009B415A" w:rsidRPr="008C3B0D">
          <w:rPr>
            <w:rStyle w:val="Hyperlink"/>
            <w:noProof/>
          </w:rPr>
          <w:t>11.9.2 Example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_Toc325103623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39</w:t>
        </w:r>
        <w:r w:rsidR="009B415A">
          <w:rPr>
            <w:noProof/>
            <w:webHidden/>
          </w:rPr>
          <w:fldChar w:fldCharType="end"/>
        </w:r>
      </w:hyperlink>
    </w:p>
    <w:p w14:paraId="1F16D5A0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24" w:history="1">
        <w:r w:rsidR="009B415A" w:rsidRPr="008C3B0D">
          <w:rPr>
            <w:rStyle w:val="Hyperlink"/>
            <w:noProof/>
          </w:rPr>
          <w:t>11.9.3 Response Headers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_Toc325103624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39</w:t>
        </w:r>
        <w:r w:rsidR="009B415A">
          <w:rPr>
            <w:noProof/>
            <w:webHidden/>
          </w:rPr>
          <w:fldChar w:fldCharType="end"/>
        </w:r>
      </w:hyperlink>
    </w:p>
    <w:p w14:paraId="4A0E1964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25" w:history="1">
        <w:r w:rsidR="009B415A" w:rsidRPr="008C3B0D">
          <w:rPr>
            <w:rStyle w:val="Hyperlink"/>
            <w:noProof/>
          </w:rPr>
          <w:t>11.9.4 Response Body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_Toc325103625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39</w:t>
        </w:r>
        <w:r w:rsidR="009B415A">
          <w:rPr>
            <w:noProof/>
            <w:webHidden/>
          </w:rPr>
          <w:fldChar w:fldCharType="end"/>
        </w:r>
      </w:hyperlink>
    </w:p>
    <w:p w14:paraId="19F0E8FF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26" w:history="1">
        <w:r w:rsidR="009B415A" w:rsidRPr="008C3B0D">
          <w:rPr>
            <w:rStyle w:val="Hyperlink"/>
            <w:noProof/>
          </w:rPr>
          <w:t>11.10 getOneViewParty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_Toc325103626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42</w:t>
        </w:r>
        <w:r w:rsidR="009B415A">
          <w:rPr>
            <w:noProof/>
            <w:webHidden/>
          </w:rPr>
          <w:fldChar w:fldCharType="end"/>
        </w:r>
      </w:hyperlink>
    </w:p>
    <w:p w14:paraId="4A27460B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27" w:history="1">
        <w:r w:rsidR="009B415A" w:rsidRPr="008C3B0D">
          <w:rPr>
            <w:rStyle w:val="Hyperlink"/>
            <w:noProof/>
          </w:rPr>
          <w:t>11.10.1 Request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_Toc325103627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42</w:t>
        </w:r>
        <w:r w:rsidR="009B415A">
          <w:rPr>
            <w:noProof/>
            <w:webHidden/>
          </w:rPr>
          <w:fldChar w:fldCharType="end"/>
        </w:r>
      </w:hyperlink>
    </w:p>
    <w:p w14:paraId="5FB6F1CE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28" w:history="1">
        <w:r w:rsidR="009B415A" w:rsidRPr="008C3B0D">
          <w:rPr>
            <w:rStyle w:val="Hyperlink"/>
            <w:noProof/>
          </w:rPr>
          <w:t>11.10.2 Example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_Toc325103628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42</w:t>
        </w:r>
        <w:r w:rsidR="009B415A">
          <w:rPr>
            <w:noProof/>
            <w:webHidden/>
          </w:rPr>
          <w:fldChar w:fldCharType="end"/>
        </w:r>
      </w:hyperlink>
    </w:p>
    <w:p w14:paraId="08675590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29" w:history="1">
        <w:r w:rsidR="009B415A" w:rsidRPr="008C3B0D">
          <w:rPr>
            <w:rStyle w:val="Hyperlink"/>
            <w:noProof/>
          </w:rPr>
          <w:t>11.10.3 Response Headers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_Toc325103629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42</w:t>
        </w:r>
        <w:r w:rsidR="009B415A">
          <w:rPr>
            <w:noProof/>
            <w:webHidden/>
          </w:rPr>
          <w:fldChar w:fldCharType="end"/>
        </w:r>
      </w:hyperlink>
    </w:p>
    <w:p w14:paraId="7F4A3419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30" w:history="1">
        <w:r w:rsidR="009B415A" w:rsidRPr="008C3B0D">
          <w:rPr>
            <w:rStyle w:val="Hyperlink"/>
            <w:noProof/>
          </w:rPr>
          <w:t>11.10.4 Response Body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_Toc325103630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42</w:t>
        </w:r>
        <w:r w:rsidR="009B415A">
          <w:rPr>
            <w:noProof/>
            <w:webHidden/>
          </w:rPr>
          <w:fldChar w:fldCharType="end"/>
        </w:r>
      </w:hyperlink>
    </w:p>
    <w:p w14:paraId="5CBDAB86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31" w:history="1">
        <w:r w:rsidR="009B415A" w:rsidRPr="008C3B0D">
          <w:rPr>
            <w:rStyle w:val="Hyperlink"/>
            <w:noProof/>
          </w:rPr>
          <w:t>11.11 Area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_Toc325103631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43</w:t>
        </w:r>
        <w:r w:rsidR="009B415A">
          <w:rPr>
            <w:noProof/>
            <w:webHidden/>
          </w:rPr>
          <w:fldChar w:fldCharType="end"/>
        </w:r>
      </w:hyperlink>
    </w:p>
    <w:p w14:paraId="736A2B0A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32" w:history="1">
        <w:r w:rsidR="009B415A" w:rsidRPr="008C3B0D">
          <w:rPr>
            <w:rStyle w:val="Hyperlink"/>
            <w:noProof/>
          </w:rPr>
          <w:t>11.11.1 Request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_Toc325103632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43</w:t>
        </w:r>
        <w:r w:rsidR="009B415A">
          <w:rPr>
            <w:noProof/>
            <w:webHidden/>
          </w:rPr>
          <w:fldChar w:fldCharType="end"/>
        </w:r>
      </w:hyperlink>
    </w:p>
    <w:p w14:paraId="4B020609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33" w:history="1">
        <w:r w:rsidR="009B415A" w:rsidRPr="008C3B0D">
          <w:rPr>
            <w:rStyle w:val="Hyperlink"/>
            <w:noProof/>
          </w:rPr>
          <w:t>11.11.2 Example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_Toc325103633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43</w:t>
        </w:r>
        <w:r w:rsidR="009B415A">
          <w:rPr>
            <w:noProof/>
            <w:webHidden/>
          </w:rPr>
          <w:fldChar w:fldCharType="end"/>
        </w:r>
      </w:hyperlink>
    </w:p>
    <w:p w14:paraId="27AE5439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34" w:history="1">
        <w:r w:rsidR="009B415A" w:rsidRPr="008C3B0D">
          <w:rPr>
            <w:rStyle w:val="Hyperlink"/>
            <w:noProof/>
          </w:rPr>
          <w:t>11.11.3 Response Headers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_Toc325103634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44</w:t>
        </w:r>
        <w:r w:rsidR="009B415A">
          <w:rPr>
            <w:noProof/>
            <w:webHidden/>
          </w:rPr>
          <w:fldChar w:fldCharType="end"/>
        </w:r>
      </w:hyperlink>
    </w:p>
    <w:p w14:paraId="65E1D716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35" w:history="1">
        <w:r w:rsidR="009B415A" w:rsidRPr="008C3B0D">
          <w:rPr>
            <w:rStyle w:val="Hyperlink"/>
            <w:noProof/>
          </w:rPr>
          <w:t>11.11.4 Response Body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_Toc325103635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44</w:t>
        </w:r>
        <w:r w:rsidR="009B415A">
          <w:rPr>
            <w:noProof/>
            <w:webHidden/>
          </w:rPr>
          <w:fldChar w:fldCharType="end"/>
        </w:r>
      </w:hyperlink>
    </w:p>
    <w:p w14:paraId="240552AB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36" w:history="1">
        <w:r w:rsidR="009B415A" w:rsidRPr="008C3B0D">
          <w:rPr>
            <w:rStyle w:val="Hyperlink"/>
            <w:noProof/>
          </w:rPr>
          <w:t>11.1 PartyService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_Toc325103636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44</w:t>
        </w:r>
        <w:r w:rsidR="009B415A">
          <w:rPr>
            <w:noProof/>
            <w:webHidden/>
          </w:rPr>
          <w:fldChar w:fldCharType="end"/>
        </w:r>
      </w:hyperlink>
    </w:p>
    <w:p w14:paraId="7B411E45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37" w:history="1">
        <w:r w:rsidR="009B415A" w:rsidRPr="008C3B0D">
          <w:rPr>
            <w:rStyle w:val="Hyperlink"/>
            <w:noProof/>
          </w:rPr>
          <w:t>11.2 findPartyByPartyName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_Toc325103637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46</w:t>
        </w:r>
        <w:r w:rsidR="009B415A">
          <w:rPr>
            <w:noProof/>
            <w:webHidden/>
          </w:rPr>
          <w:fldChar w:fldCharType="end"/>
        </w:r>
      </w:hyperlink>
    </w:p>
    <w:p w14:paraId="0C332718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38" w:history="1">
        <w:r w:rsidR="009B415A" w:rsidRPr="008C3B0D">
          <w:rPr>
            <w:rStyle w:val="Hyperlink"/>
            <w:noProof/>
          </w:rPr>
          <w:t>11.2.1 Request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_Toc325103638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46</w:t>
        </w:r>
        <w:r w:rsidR="009B415A">
          <w:rPr>
            <w:noProof/>
            <w:webHidden/>
          </w:rPr>
          <w:fldChar w:fldCharType="end"/>
        </w:r>
      </w:hyperlink>
    </w:p>
    <w:p w14:paraId="216F7819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39" w:history="1">
        <w:r w:rsidR="009B415A" w:rsidRPr="008C3B0D">
          <w:rPr>
            <w:rStyle w:val="Hyperlink"/>
            <w:noProof/>
          </w:rPr>
          <w:t>11.2.2 Example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_Toc325103639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46</w:t>
        </w:r>
        <w:r w:rsidR="009B415A">
          <w:rPr>
            <w:noProof/>
            <w:webHidden/>
          </w:rPr>
          <w:fldChar w:fldCharType="end"/>
        </w:r>
      </w:hyperlink>
    </w:p>
    <w:p w14:paraId="4C5F0949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40" w:history="1">
        <w:r w:rsidR="009B415A" w:rsidRPr="008C3B0D">
          <w:rPr>
            <w:rStyle w:val="Hyperlink"/>
            <w:noProof/>
          </w:rPr>
          <w:t>11.2.3 Response Headers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_Toc325103640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46</w:t>
        </w:r>
        <w:r w:rsidR="009B415A">
          <w:rPr>
            <w:noProof/>
            <w:webHidden/>
          </w:rPr>
          <w:fldChar w:fldCharType="end"/>
        </w:r>
      </w:hyperlink>
    </w:p>
    <w:p w14:paraId="74F403D1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41" w:history="1">
        <w:r w:rsidR="009B415A" w:rsidRPr="008C3B0D">
          <w:rPr>
            <w:rStyle w:val="Hyperlink"/>
            <w:noProof/>
          </w:rPr>
          <w:t>11.2.1 Response Body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_Toc325103641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46</w:t>
        </w:r>
        <w:r w:rsidR="009B415A">
          <w:rPr>
            <w:noProof/>
            <w:webHidden/>
          </w:rPr>
          <w:fldChar w:fldCharType="end"/>
        </w:r>
      </w:hyperlink>
    </w:p>
    <w:p w14:paraId="50436202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42" w:history="1">
        <w:r w:rsidR="009B415A" w:rsidRPr="008C3B0D">
          <w:rPr>
            <w:rStyle w:val="Hyperlink"/>
            <w:noProof/>
          </w:rPr>
          <w:t>11.3 GetVisitByVisitId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_Toc325103642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47</w:t>
        </w:r>
        <w:r w:rsidR="009B415A">
          <w:rPr>
            <w:noProof/>
            <w:webHidden/>
          </w:rPr>
          <w:fldChar w:fldCharType="end"/>
        </w:r>
      </w:hyperlink>
    </w:p>
    <w:p w14:paraId="4413D4F2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43" w:history="1">
        <w:r w:rsidR="009B415A" w:rsidRPr="008C3B0D">
          <w:rPr>
            <w:rStyle w:val="Hyperlink"/>
            <w:noProof/>
          </w:rPr>
          <w:t>11.3.1 Request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_Toc325103643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47</w:t>
        </w:r>
        <w:r w:rsidR="009B415A">
          <w:rPr>
            <w:noProof/>
            <w:webHidden/>
          </w:rPr>
          <w:fldChar w:fldCharType="end"/>
        </w:r>
      </w:hyperlink>
    </w:p>
    <w:p w14:paraId="47DD292C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44" w:history="1">
        <w:r w:rsidR="009B415A" w:rsidRPr="008C3B0D">
          <w:rPr>
            <w:rStyle w:val="Hyperlink"/>
            <w:noProof/>
          </w:rPr>
          <w:t>11.3.2 Example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_Toc325103644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48</w:t>
        </w:r>
        <w:r w:rsidR="009B415A">
          <w:rPr>
            <w:noProof/>
            <w:webHidden/>
          </w:rPr>
          <w:fldChar w:fldCharType="end"/>
        </w:r>
      </w:hyperlink>
    </w:p>
    <w:p w14:paraId="0A814DFC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45" w:history="1">
        <w:r w:rsidR="009B415A" w:rsidRPr="008C3B0D">
          <w:rPr>
            <w:rStyle w:val="Hyperlink"/>
            <w:noProof/>
          </w:rPr>
          <w:t>11.3.3 Response Headers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_Toc325103645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48</w:t>
        </w:r>
        <w:r w:rsidR="009B415A">
          <w:rPr>
            <w:noProof/>
            <w:webHidden/>
          </w:rPr>
          <w:fldChar w:fldCharType="end"/>
        </w:r>
      </w:hyperlink>
    </w:p>
    <w:p w14:paraId="1D997D96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46" w:history="1">
        <w:r w:rsidR="009B415A" w:rsidRPr="008C3B0D">
          <w:rPr>
            <w:rStyle w:val="Hyperlink"/>
            <w:noProof/>
          </w:rPr>
          <w:t>11.3.4 Response Body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_Toc325103646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48</w:t>
        </w:r>
        <w:r w:rsidR="009B415A">
          <w:rPr>
            <w:noProof/>
            <w:webHidden/>
          </w:rPr>
          <w:fldChar w:fldCharType="end"/>
        </w:r>
      </w:hyperlink>
    </w:p>
    <w:p w14:paraId="2473B072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47" w:history="1">
        <w:r w:rsidR="009B415A" w:rsidRPr="008C3B0D">
          <w:rPr>
            <w:rStyle w:val="Hyperlink"/>
            <w:noProof/>
          </w:rPr>
          <w:t>11.4 GetGuestsByVisitId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_Toc325103647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48</w:t>
        </w:r>
        <w:r w:rsidR="009B415A">
          <w:rPr>
            <w:noProof/>
            <w:webHidden/>
          </w:rPr>
          <w:fldChar w:fldCharType="end"/>
        </w:r>
      </w:hyperlink>
    </w:p>
    <w:p w14:paraId="0544CDCC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48" w:history="1">
        <w:r w:rsidR="009B415A" w:rsidRPr="008C3B0D">
          <w:rPr>
            <w:rStyle w:val="Hyperlink"/>
            <w:noProof/>
          </w:rPr>
          <w:t>11.4.1 Request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_Toc325103648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49</w:t>
        </w:r>
        <w:r w:rsidR="009B415A">
          <w:rPr>
            <w:noProof/>
            <w:webHidden/>
          </w:rPr>
          <w:fldChar w:fldCharType="end"/>
        </w:r>
      </w:hyperlink>
    </w:p>
    <w:p w14:paraId="3B97D06B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49" w:history="1">
        <w:r w:rsidR="009B415A" w:rsidRPr="008C3B0D">
          <w:rPr>
            <w:rStyle w:val="Hyperlink"/>
            <w:noProof/>
          </w:rPr>
          <w:t>11.4.2 Example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_Toc325103649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49</w:t>
        </w:r>
        <w:r w:rsidR="009B415A">
          <w:rPr>
            <w:noProof/>
            <w:webHidden/>
          </w:rPr>
          <w:fldChar w:fldCharType="end"/>
        </w:r>
      </w:hyperlink>
    </w:p>
    <w:p w14:paraId="4A237362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50" w:history="1">
        <w:r w:rsidR="009B415A" w:rsidRPr="008C3B0D">
          <w:rPr>
            <w:rStyle w:val="Hyperlink"/>
            <w:noProof/>
          </w:rPr>
          <w:t>11.4.3 Response Headers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_Toc325103650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49</w:t>
        </w:r>
        <w:r w:rsidR="009B415A">
          <w:rPr>
            <w:noProof/>
            <w:webHidden/>
          </w:rPr>
          <w:fldChar w:fldCharType="end"/>
        </w:r>
      </w:hyperlink>
    </w:p>
    <w:p w14:paraId="4D0E60A0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51" w:history="1">
        <w:r w:rsidR="009B415A" w:rsidRPr="008C3B0D">
          <w:rPr>
            <w:rStyle w:val="Hyperlink"/>
            <w:noProof/>
          </w:rPr>
          <w:t>11.4.4 Response Body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_Toc325103651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49</w:t>
        </w:r>
        <w:r w:rsidR="009B415A">
          <w:rPr>
            <w:noProof/>
            <w:webHidden/>
          </w:rPr>
          <w:fldChar w:fldCharType="end"/>
        </w:r>
      </w:hyperlink>
    </w:p>
    <w:p w14:paraId="3B9DB4CA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52" w:history="1">
        <w:r w:rsidR="009B415A" w:rsidRPr="008C3B0D">
          <w:rPr>
            <w:rStyle w:val="Hyperlink"/>
            <w:noProof/>
          </w:rPr>
          <w:t>11.5 createParty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_Toc325103652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50</w:t>
        </w:r>
        <w:r w:rsidR="009B415A">
          <w:rPr>
            <w:noProof/>
            <w:webHidden/>
          </w:rPr>
          <w:fldChar w:fldCharType="end"/>
        </w:r>
      </w:hyperlink>
    </w:p>
    <w:p w14:paraId="2C2D7AFB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53" w:history="1">
        <w:r w:rsidR="009B415A" w:rsidRPr="008C3B0D">
          <w:rPr>
            <w:rStyle w:val="Hyperlink"/>
            <w:noProof/>
          </w:rPr>
          <w:t>11.5.1 Request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_Toc325103653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50</w:t>
        </w:r>
        <w:r w:rsidR="009B415A">
          <w:rPr>
            <w:noProof/>
            <w:webHidden/>
          </w:rPr>
          <w:fldChar w:fldCharType="end"/>
        </w:r>
      </w:hyperlink>
    </w:p>
    <w:p w14:paraId="67D3C19A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54" w:history="1">
        <w:r w:rsidR="009B415A" w:rsidRPr="008C3B0D">
          <w:rPr>
            <w:rStyle w:val="Hyperlink"/>
            <w:noProof/>
          </w:rPr>
          <w:t>11.5.2 Example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_Toc325103654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50</w:t>
        </w:r>
        <w:r w:rsidR="009B415A">
          <w:rPr>
            <w:noProof/>
            <w:webHidden/>
          </w:rPr>
          <w:fldChar w:fldCharType="end"/>
        </w:r>
      </w:hyperlink>
    </w:p>
    <w:p w14:paraId="41B729A8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55" w:history="1">
        <w:r w:rsidR="009B415A" w:rsidRPr="008C3B0D">
          <w:rPr>
            <w:rStyle w:val="Hyperlink"/>
            <w:noProof/>
          </w:rPr>
          <w:t>11.5.3 Response Headers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_Toc325103655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51</w:t>
        </w:r>
        <w:r w:rsidR="009B415A">
          <w:rPr>
            <w:noProof/>
            <w:webHidden/>
          </w:rPr>
          <w:fldChar w:fldCharType="end"/>
        </w:r>
      </w:hyperlink>
    </w:p>
    <w:p w14:paraId="2AC5DD69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56" w:history="1">
        <w:r w:rsidR="009B415A" w:rsidRPr="008C3B0D">
          <w:rPr>
            <w:rStyle w:val="Hyperlink"/>
            <w:noProof/>
          </w:rPr>
          <w:t>11.5.4 Response Body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_Toc325103656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51</w:t>
        </w:r>
        <w:r w:rsidR="009B415A">
          <w:rPr>
            <w:noProof/>
            <w:webHidden/>
          </w:rPr>
          <w:fldChar w:fldCharType="end"/>
        </w:r>
      </w:hyperlink>
    </w:p>
    <w:p w14:paraId="03CBD4A6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57" w:history="1">
        <w:r w:rsidR="009B415A" w:rsidRPr="008C3B0D">
          <w:rPr>
            <w:rStyle w:val="Hyperlink"/>
            <w:noProof/>
          </w:rPr>
          <w:t>11.6 AddGuestToParty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_Toc325103657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51</w:t>
        </w:r>
        <w:r w:rsidR="009B415A">
          <w:rPr>
            <w:noProof/>
            <w:webHidden/>
          </w:rPr>
          <w:fldChar w:fldCharType="end"/>
        </w:r>
      </w:hyperlink>
    </w:p>
    <w:p w14:paraId="3DA98D11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58" w:history="1">
        <w:r w:rsidR="009B415A" w:rsidRPr="008C3B0D">
          <w:rPr>
            <w:rStyle w:val="Hyperlink"/>
            <w:noProof/>
          </w:rPr>
          <w:t>11.6.1 Request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_Toc325103658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51</w:t>
        </w:r>
        <w:r w:rsidR="009B415A">
          <w:rPr>
            <w:noProof/>
            <w:webHidden/>
          </w:rPr>
          <w:fldChar w:fldCharType="end"/>
        </w:r>
      </w:hyperlink>
    </w:p>
    <w:p w14:paraId="2C9597D3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59" w:history="1">
        <w:r w:rsidR="009B415A" w:rsidRPr="008C3B0D">
          <w:rPr>
            <w:rStyle w:val="Hyperlink"/>
            <w:noProof/>
          </w:rPr>
          <w:t>11.6.2 Example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_Toc325103659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52</w:t>
        </w:r>
        <w:r w:rsidR="009B415A">
          <w:rPr>
            <w:noProof/>
            <w:webHidden/>
          </w:rPr>
          <w:fldChar w:fldCharType="end"/>
        </w:r>
      </w:hyperlink>
    </w:p>
    <w:p w14:paraId="01EE3A8B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60" w:history="1">
        <w:r w:rsidR="009B415A" w:rsidRPr="008C3B0D">
          <w:rPr>
            <w:rStyle w:val="Hyperlink"/>
            <w:noProof/>
          </w:rPr>
          <w:t>11.6.3 Response Headers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_Toc325103660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52</w:t>
        </w:r>
        <w:r w:rsidR="009B415A">
          <w:rPr>
            <w:noProof/>
            <w:webHidden/>
          </w:rPr>
          <w:fldChar w:fldCharType="end"/>
        </w:r>
      </w:hyperlink>
    </w:p>
    <w:p w14:paraId="2B48A583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61" w:history="1">
        <w:r w:rsidR="009B415A" w:rsidRPr="008C3B0D">
          <w:rPr>
            <w:rStyle w:val="Hyperlink"/>
            <w:noProof/>
          </w:rPr>
          <w:t>11.6.4 Response Body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_Toc325103661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52</w:t>
        </w:r>
        <w:r w:rsidR="009B415A">
          <w:rPr>
            <w:noProof/>
            <w:webHidden/>
          </w:rPr>
          <w:fldChar w:fldCharType="end"/>
        </w:r>
      </w:hyperlink>
    </w:p>
    <w:p w14:paraId="1D026338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62" w:history="1">
        <w:r w:rsidR="009B415A" w:rsidRPr="008C3B0D">
          <w:rPr>
            <w:rStyle w:val="Hyperlink"/>
            <w:noProof/>
          </w:rPr>
          <w:t>11.7 Configuration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_Toc325103662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52</w:t>
        </w:r>
        <w:r w:rsidR="009B415A">
          <w:rPr>
            <w:noProof/>
            <w:webHidden/>
          </w:rPr>
          <w:fldChar w:fldCharType="end"/>
        </w:r>
      </w:hyperlink>
    </w:p>
    <w:p w14:paraId="7FA5108A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63" w:history="1">
        <w:r w:rsidR="009B415A" w:rsidRPr="008C3B0D">
          <w:rPr>
            <w:rStyle w:val="Hyperlink"/>
            <w:noProof/>
          </w:rPr>
          <w:t>11.8 getConfiguration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_Toc325103663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53</w:t>
        </w:r>
        <w:r w:rsidR="009B415A">
          <w:rPr>
            <w:noProof/>
            <w:webHidden/>
          </w:rPr>
          <w:fldChar w:fldCharType="end"/>
        </w:r>
      </w:hyperlink>
    </w:p>
    <w:p w14:paraId="7A787CFC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64" w:history="1">
        <w:r w:rsidR="009B415A" w:rsidRPr="008C3B0D">
          <w:rPr>
            <w:rStyle w:val="Hyperlink"/>
            <w:noProof/>
          </w:rPr>
          <w:t>11.8.1 Request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_Toc325103664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53</w:t>
        </w:r>
        <w:r w:rsidR="009B415A">
          <w:rPr>
            <w:noProof/>
            <w:webHidden/>
          </w:rPr>
          <w:fldChar w:fldCharType="end"/>
        </w:r>
      </w:hyperlink>
    </w:p>
    <w:p w14:paraId="7B5FBD50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65" w:history="1">
        <w:r w:rsidR="009B415A" w:rsidRPr="008C3B0D">
          <w:rPr>
            <w:rStyle w:val="Hyperlink"/>
            <w:noProof/>
          </w:rPr>
          <w:t>11.8.2 Example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_Toc325103665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53</w:t>
        </w:r>
        <w:r w:rsidR="009B415A">
          <w:rPr>
            <w:noProof/>
            <w:webHidden/>
          </w:rPr>
          <w:fldChar w:fldCharType="end"/>
        </w:r>
      </w:hyperlink>
    </w:p>
    <w:p w14:paraId="22EEAA50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66" w:history="1">
        <w:r w:rsidR="009B415A" w:rsidRPr="008C3B0D">
          <w:rPr>
            <w:rStyle w:val="Hyperlink"/>
            <w:noProof/>
          </w:rPr>
          <w:t>11.8.3 Response Headers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_Toc325103666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53</w:t>
        </w:r>
        <w:r w:rsidR="009B415A">
          <w:rPr>
            <w:noProof/>
            <w:webHidden/>
          </w:rPr>
          <w:fldChar w:fldCharType="end"/>
        </w:r>
      </w:hyperlink>
    </w:p>
    <w:p w14:paraId="39088978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67" w:history="1">
        <w:r w:rsidR="009B415A" w:rsidRPr="008C3B0D">
          <w:rPr>
            <w:rStyle w:val="Hyperlink"/>
            <w:noProof/>
          </w:rPr>
          <w:t>11.8.4 Response Body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_Toc325103667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53</w:t>
        </w:r>
        <w:r w:rsidR="009B415A">
          <w:rPr>
            <w:noProof/>
            <w:webHidden/>
          </w:rPr>
          <w:fldChar w:fldCharType="end"/>
        </w:r>
      </w:hyperlink>
    </w:p>
    <w:p w14:paraId="178E823C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68" w:history="1">
        <w:r w:rsidR="009B415A" w:rsidRPr="008C3B0D">
          <w:rPr>
            <w:rStyle w:val="Hyperlink"/>
            <w:noProof/>
          </w:rPr>
          <w:t>11.9 saveConfiguration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_Toc325103668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54</w:t>
        </w:r>
        <w:r w:rsidR="009B415A">
          <w:rPr>
            <w:noProof/>
            <w:webHidden/>
          </w:rPr>
          <w:fldChar w:fldCharType="end"/>
        </w:r>
      </w:hyperlink>
    </w:p>
    <w:p w14:paraId="5126EFC5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69" w:history="1">
        <w:r w:rsidR="009B415A" w:rsidRPr="008C3B0D">
          <w:rPr>
            <w:rStyle w:val="Hyperlink"/>
            <w:noProof/>
          </w:rPr>
          <w:t>11.9.1 Request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_Toc325103669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54</w:t>
        </w:r>
        <w:r w:rsidR="009B415A">
          <w:rPr>
            <w:noProof/>
            <w:webHidden/>
          </w:rPr>
          <w:fldChar w:fldCharType="end"/>
        </w:r>
      </w:hyperlink>
    </w:p>
    <w:p w14:paraId="5DC92657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70" w:history="1">
        <w:r w:rsidR="009B415A" w:rsidRPr="008C3B0D">
          <w:rPr>
            <w:rStyle w:val="Hyperlink"/>
            <w:noProof/>
          </w:rPr>
          <w:t>11.9.2 Example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_Toc325103670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55</w:t>
        </w:r>
        <w:r w:rsidR="009B415A">
          <w:rPr>
            <w:noProof/>
            <w:webHidden/>
          </w:rPr>
          <w:fldChar w:fldCharType="end"/>
        </w:r>
      </w:hyperlink>
    </w:p>
    <w:p w14:paraId="08D0C647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71" w:history="1">
        <w:r w:rsidR="009B415A" w:rsidRPr="008C3B0D">
          <w:rPr>
            <w:rStyle w:val="Hyperlink"/>
            <w:noProof/>
          </w:rPr>
          <w:t>11.9.3 Response Headers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_Toc325103671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55</w:t>
        </w:r>
        <w:r w:rsidR="009B415A">
          <w:rPr>
            <w:noProof/>
            <w:webHidden/>
          </w:rPr>
          <w:fldChar w:fldCharType="end"/>
        </w:r>
      </w:hyperlink>
    </w:p>
    <w:p w14:paraId="4C535022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72" w:history="1">
        <w:r w:rsidR="009B415A" w:rsidRPr="008C3B0D">
          <w:rPr>
            <w:rStyle w:val="Hyperlink"/>
            <w:noProof/>
          </w:rPr>
          <w:t>11.9.4 Response Body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_Toc325103672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55</w:t>
        </w:r>
        <w:r w:rsidR="009B415A">
          <w:rPr>
            <w:noProof/>
            <w:webHidden/>
          </w:rPr>
          <w:fldChar w:fldCharType="end"/>
        </w:r>
      </w:hyperlink>
    </w:p>
    <w:p w14:paraId="333606FD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73" w:history="1">
        <w:r w:rsidR="009B415A" w:rsidRPr="008C3B0D">
          <w:rPr>
            <w:rStyle w:val="Hyperlink"/>
            <w:noProof/>
          </w:rPr>
          <w:t>11.10 OneViewXBandView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_Toc325103673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55</w:t>
        </w:r>
        <w:r w:rsidR="009B415A">
          <w:rPr>
            <w:noProof/>
            <w:webHidden/>
          </w:rPr>
          <w:fldChar w:fldCharType="end"/>
        </w:r>
      </w:hyperlink>
    </w:p>
    <w:p w14:paraId="3AB6DB32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74" w:history="1">
        <w:r w:rsidR="009B415A" w:rsidRPr="008C3B0D">
          <w:rPr>
            <w:rStyle w:val="Hyperlink"/>
            <w:noProof/>
          </w:rPr>
          <w:t>11.11 AssignXBandToGuest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_Toc325103674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57</w:t>
        </w:r>
        <w:r w:rsidR="009B415A">
          <w:rPr>
            <w:noProof/>
            <w:webHidden/>
          </w:rPr>
          <w:fldChar w:fldCharType="end"/>
        </w:r>
      </w:hyperlink>
    </w:p>
    <w:p w14:paraId="1403EB5A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75" w:history="1">
        <w:r w:rsidR="009B415A" w:rsidRPr="008C3B0D">
          <w:rPr>
            <w:rStyle w:val="Hyperlink"/>
            <w:noProof/>
          </w:rPr>
          <w:t>11.11.1 Request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_Toc325103675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58</w:t>
        </w:r>
        <w:r w:rsidR="009B415A">
          <w:rPr>
            <w:noProof/>
            <w:webHidden/>
          </w:rPr>
          <w:fldChar w:fldCharType="end"/>
        </w:r>
      </w:hyperlink>
    </w:p>
    <w:p w14:paraId="75689B88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76" w:history="1">
        <w:r w:rsidR="009B415A" w:rsidRPr="008C3B0D">
          <w:rPr>
            <w:rStyle w:val="Hyperlink"/>
            <w:noProof/>
          </w:rPr>
          <w:t>11.11.2 Example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_Toc325103676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58</w:t>
        </w:r>
        <w:r w:rsidR="009B415A">
          <w:rPr>
            <w:noProof/>
            <w:webHidden/>
          </w:rPr>
          <w:fldChar w:fldCharType="end"/>
        </w:r>
      </w:hyperlink>
    </w:p>
    <w:p w14:paraId="4923A751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77" w:history="1">
        <w:r w:rsidR="009B415A" w:rsidRPr="008C3B0D">
          <w:rPr>
            <w:rStyle w:val="Hyperlink"/>
            <w:noProof/>
          </w:rPr>
          <w:t>11.11.3 Response Headers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_Toc325103677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58</w:t>
        </w:r>
        <w:r w:rsidR="009B415A">
          <w:rPr>
            <w:noProof/>
            <w:webHidden/>
          </w:rPr>
          <w:fldChar w:fldCharType="end"/>
        </w:r>
      </w:hyperlink>
    </w:p>
    <w:p w14:paraId="77D6B274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78" w:history="1">
        <w:r w:rsidR="009B415A" w:rsidRPr="008C3B0D">
          <w:rPr>
            <w:rStyle w:val="Hyperlink"/>
            <w:noProof/>
          </w:rPr>
          <w:t>11.11.4 Response Body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_Toc325103678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58</w:t>
        </w:r>
        <w:r w:rsidR="009B415A">
          <w:rPr>
            <w:noProof/>
            <w:webHidden/>
          </w:rPr>
          <w:fldChar w:fldCharType="end"/>
        </w:r>
      </w:hyperlink>
    </w:p>
    <w:p w14:paraId="0288F8CA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79" w:history="1">
        <w:r w:rsidR="009B415A" w:rsidRPr="008C3B0D">
          <w:rPr>
            <w:rStyle w:val="Hyperlink"/>
            <w:noProof/>
          </w:rPr>
          <w:t>11.12 RemoveXBandFromGuest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_Toc325103679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58</w:t>
        </w:r>
        <w:r w:rsidR="009B415A">
          <w:rPr>
            <w:noProof/>
            <w:webHidden/>
          </w:rPr>
          <w:fldChar w:fldCharType="end"/>
        </w:r>
      </w:hyperlink>
    </w:p>
    <w:p w14:paraId="5BBD1F8B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80" w:history="1">
        <w:r w:rsidR="009B415A" w:rsidRPr="008C3B0D">
          <w:rPr>
            <w:rStyle w:val="Hyperlink"/>
            <w:noProof/>
          </w:rPr>
          <w:t>11.12.1 Request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_Toc325103680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59</w:t>
        </w:r>
        <w:r w:rsidR="009B415A">
          <w:rPr>
            <w:noProof/>
            <w:webHidden/>
          </w:rPr>
          <w:fldChar w:fldCharType="end"/>
        </w:r>
      </w:hyperlink>
    </w:p>
    <w:p w14:paraId="01700041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81" w:history="1">
        <w:r w:rsidR="009B415A" w:rsidRPr="008C3B0D">
          <w:rPr>
            <w:rStyle w:val="Hyperlink"/>
            <w:noProof/>
          </w:rPr>
          <w:t>11.12.2 Example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_Toc325103681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59</w:t>
        </w:r>
        <w:r w:rsidR="009B415A">
          <w:rPr>
            <w:noProof/>
            <w:webHidden/>
          </w:rPr>
          <w:fldChar w:fldCharType="end"/>
        </w:r>
      </w:hyperlink>
    </w:p>
    <w:p w14:paraId="40C65F2E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82" w:history="1">
        <w:r w:rsidR="009B415A" w:rsidRPr="008C3B0D">
          <w:rPr>
            <w:rStyle w:val="Hyperlink"/>
            <w:noProof/>
          </w:rPr>
          <w:t>11.12.3 Response Headers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_Toc325103682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59</w:t>
        </w:r>
        <w:r w:rsidR="009B415A">
          <w:rPr>
            <w:noProof/>
            <w:webHidden/>
          </w:rPr>
          <w:fldChar w:fldCharType="end"/>
        </w:r>
      </w:hyperlink>
    </w:p>
    <w:p w14:paraId="153E4FF1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83" w:history="1">
        <w:r w:rsidR="009B415A" w:rsidRPr="008C3B0D">
          <w:rPr>
            <w:rStyle w:val="Hyperlink"/>
            <w:noProof/>
          </w:rPr>
          <w:t>11.12.4 Response Body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_Toc325103683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59</w:t>
        </w:r>
        <w:r w:rsidR="009B415A">
          <w:rPr>
            <w:noProof/>
            <w:webHidden/>
          </w:rPr>
          <w:fldChar w:fldCharType="end"/>
        </w:r>
      </w:hyperlink>
    </w:p>
    <w:p w14:paraId="128D8288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84" w:history="1">
        <w:r w:rsidR="009B415A" w:rsidRPr="008C3B0D">
          <w:rPr>
            <w:rStyle w:val="Hyperlink"/>
            <w:noProof/>
          </w:rPr>
          <w:t>11.13 AssignXBand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_Toc325103684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59</w:t>
        </w:r>
        <w:r w:rsidR="009B415A">
          <w:rPr>
            <w:noProof/>
            <w:webHidden/>
          </w:rPr>
          <w:fldChar w:fldCharType="end"/>
        </w:r>
      </w:hyperlink>
    </w:p>
    <w:p w14:paraId="59D554CD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85" w:history="1">
        <w:r w:rsidR="009B415A" w:rsidRPr="008C3B0D">
          <w:rPr>
            <w:rStyle w:val="Hyperlink"/>
            <w:noProof/>
          </w:rPr>
          <w:t>11.13.1 Request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_Toc325103685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60</w:t>
        </w:r>
        <w:r w:rsidR="009B415A">
          <w:rPr>
            <w:noProof/>
            <w:webHidden/>
          </w:rPr>
          <w:fldChar w:fldCharType="end"/>
        </w:r>
      </w:hyperlink>
    </w:p>
    <w:p w14:paraId="68231B8E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86" w:history="1">
        <w:r w:rsidR="009B415A" w:rsidRPr="008C3B0D">
          <w:rPr>
            <w:rStyle w:val="Hyperlink"/>
            <w:noProof/>
          </w:rPr>
          <w:t>11.13.2 Example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_Toc325103686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60</w:t>
        </w:r>
        <w:r w:rsidR="009B415A">
          <w:rPr>
            <w:noProof/>
            <w:webHidden/>
          </w:rPr>
          <w:fldChar w:fldCharType="end"/>
        </w:r>
      </w:hyperlink>
    </w:p>
    <w:p w14:paraId="25E503AF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87" w:history="1">
        <w:r w:rsidR="009B415A" w:rsidRPr="008C3B0D">
          <w:rPr>
            <w:rStyle w:val="Hyperlink"/>
            <w:noProof/>
          </w:rPr>
          <w:t>11.13.3 Response Headers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_Toc325103687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60</w:t>
        </w:r>
        <w:r w:rsidR="009B415A">
          <w:rPr>
            <w:noProof/>
            <w:webHidden/>
          </w:rPr>
          <w:fldChar w:fldCharType="end"/>
        </w:r>
      </w:hyperlink>
    </w:p>
    <w:p w14:paraId="5DCB1608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88" w:history="1">
        <w:r w:rsidR="009B415A" w:rsidRPr="008C3B0D">
          <w:rPr>
            <w:rStyle w:val="Hyperlink"/>
            <w:noProof/>
          </w:rPr>
          <w:t>11.13.4 Response Body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_Toc325103688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60</w:t>
        </w:r>
        <w:r w:rsidR="009B415A">
          <w:rPr>
            <w:noProof/>
            <w:webHidden/>
          </w:rPr>
          <w:fldChar w:fldCharType="end"/>
        </w:r>
      </w:hyperlink>
    </w:p>
    <w:p w14:paraId="5319195B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89" w:history="1">
        <w:r w:rsidR="009B415A" w:rsidRPr="008C3B0D">
          <w:rPr>
            <w:rStyle w:val="Hyperlink"/>
            <w:noProof/>
          </w:rPr>
          <w:t>11.14 GetXBandByxBandId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_Toc325103689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61</w:t>
        </w:r>
        <w:r w:rsidR="009B415A">
          <w:rPr>
            <w:noProof/>
            <w:webHidden/>
          </w:rPr>
          <w:fldChar w:fldCharType="end"/>
        </w:r>
      </w:hyperlink>
    </w:p>
    <w:p w14:paraId="04EE99D8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90" w:history="1">
        <w:r w:rsidR="009B415A" w:rsidRPr="008C3B0D">
          <w:rPr>
            <w:rStyle w:val="Hyperlink"/>
            <w:noProof/>
          </w:rPr>
          <w:t>11.15 GetXBandByxBandIdTwo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_Toc325103690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61</w:t>
        </w:r>
        <w:r w:rsidR="009B415A">
          <w:rPr>
            <w:noProof/>
            <w:webHidden/>
          </w:rPr>
          <w:fldChar w:fldCharType="end"/>
        </w:r>
      </w:hyperlink>
    </w:p>
    <w:p w14:paraId="5090A884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91" w:history="1">
        <w:r w:rsidR="009B415A" w:rsidRPr="008C3B0D">
          <w:rPr>
            <w:rStyle w:val="Hyperlink"/>
            <w:noProof/>
          </w:rPr>
          <w:t>11.16 GetXBandByBandId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_Toc325103691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61</w:t>
        </w:r>
        <w:r w:rsidR="009B415A">
          <w:rPr>
            <w:noProof/>
            <w:webHidden/>
          </w:rPr>
          <w:fldChar w:fldCharType="end"/>
        </w:r>
      </w:hyperlink>
    </w:p>
    <w:p w14:paraId="589DC0DE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92" w:history="1">
        <w:r w:rsidR="009B415A" w:rsidRPr="008C3B0D">
          <w:rPr>
            <w:rStyle w:val="Hyperlink"/>
            <w:noProof/>
          </w:rPr>
          <w:t>11.17 GetXBandBylrid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_Toc325103692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61</w:t>
        </w:r>
        <w:r w:rsidR="009B415A">
          <w:rPr>
            <w:noProof/>
            <w:webHidden/>
          </w:rPr>
          <w:fldChar w:fldCharType="end"/>
        </w:r>
      </w:hyperlink>
    </w:p>
    <w:p w14:paraId="36FCFA96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93" w:history="1">
        <w:r w:rsidR="009B415A" w:rsidRPr="008C3B0D">
          <w:rPr>
            <w:rStyle w:val="Hyperlink"/>
            <w:noProof/>
          </w:rPr>
          <w:t>11.18 GetXBandBytapid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_Toc325103693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61</w:t>
        </w:r>
        <w:r w:rsidR="009B415A">
          <w:rPr>
            <w:noProof/>
            <w:webHidden/>
          </w:rPr>
          <w:fldChar w:fldCharType="end"/>
        </w:r>
      </w:hyperlink>
    </w:p>
    <w:p w14:paraId="22262296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94" w:history="1">
        <w:r w:rsidR="009B415A" w:rsidRPr="008C3B0D">
          <w:rPr>
            <w:rStyle w:val="Hyperlink"/>
            <w:noProof/>
          </w:rPr>
          <w:t>11.19 GetXBandBysecureid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_Toc325103694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61</w:t>
        </w:r>
        <w:r w:rsidR="009B415A">
          <w:rPr>
            <w:noProof/>
            <w:webHidden/>
          </w:rPr>
          <w:fldChar w:fldCharType="end"/>
        </w:r>
      </w:hyperlink>
    </w:p>
    <w:p w14:paraId="2C09A305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95" w:history="1">
        <w:r w:rsidR="009B415A" w:rsidRPr="008C3B0D">
          <w:rPr>
            <w:rStyle w:val="Hyperlink"/>
            <w:noProof/>
          </w:rPr>
          <w:t>11.20 GetXBandByUid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_Toc325103695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61</w:t>
        </w:r>
        <w:r w:rsidR="009B415A">
          <w:rPr>
            <w:noProof/>
            <w:webHidden/>
          </w:rPr>
          <w:fldChar w:fldCharType="end"/>
        </w:r>
      </w:hyperlink>
    </w:p>
    <w:p w14:paraId="08BFB815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96" w:history="1">
        <w:r w:rsidR="009B415A" w:rsidRPr="008C3B0D">
          <w:rPr>
            <w:rStyle w:val="Hyperlink"/>
            <w:noProof/>
          </w:rPr>
          <w:t>11.20.1 Request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_Toc325103696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61</w:t>
        </w:r>
        <w:r w:rsidR="009B415A">
          <w:rPr>
            <w:noProof/>
            <w:webHidden/>
          </w:rPr>
          <w:fldChar w:fldCharType="end"/>
        </w:r>
      </w:hyperlink>
    </w:p>
    <w:p w14:paraId="3E05B91F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97" w:history="1">
        <w:r w:rsidR="009B415A" w:rsidRPr="008C3B0D">
          <w:rPr>
            <w:rStyle w:val="Hyperlink"/>
            <w:noProof/>
          </w:rPr>
          <w:t>11.20.2 Examples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_Toc325103697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62</w:t>
        </w:r>
        <w:r w:rsidR="009B415A">
          <w:rPr>
            <w:noProof/>
            <w:webHidden/>
          </w:rPr>
          <w:fldChar w:fldCharType="end"/>
        </w:r>
      </w:hyperlink>
    </w:p>
    <w:p w14:paraId="7C9BBCA4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98" w:history="1">
        <w:r w:rsidR="009B415A" w:rsidRPr="008C3B0D">
          <w:rPr>
            <w:rStyle w:val="Hyperlink"/>
            <w:noProof/>
          </w:rPr>
          <w:t>11.20.3 Response Headers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_Toc325103698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62</w:t>
        </w:r>
        <w:r w:rsidR="009B415A">
          <w:rPr>
            <w:noProof/>
            <w:webHidden/>
          </w:rPr>
          <w:fldChar w:fldCharType="end"/>
        </w:r>
      </w:hyperlink>
    </w:p>
    <w:p w14:paraId="7DA0CC5F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699" w:history="1">
        <w:r w:rsidR="009B415A" w:rsidRPr="008C3B0D">
          <w:rPr>
            <w:rStyle w:val="Hyperlink"/>
            <w:noProof/>
          </w:rPr>
          <w:t>11.20.4 Response Body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_Toc325103699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62</w:t>
        </w:r>
        <w:r w:rsidR="009B415A">
          <w:rPr>
            <w:noProof/>
            <w:webHidden/>
          </w:rPr>
          <w:fldChar w:fldCharType="end"/>
        </w:r>
      </w:hyperlink>
    </w:p>
    <w:p w14:paraId="1CCD4ED3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700" w:history="1">
        <w:r w:rsidR="009B415A" w:rsidRPr="008C3B0D">
          <w:rPr>
            <w:rStyle w:val="Hyperlink"/>
            <w:noProof/>
          </w:rPr>
          <w:t>11.21 XBandView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_Toc325103700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63</w:t>
        </w:r>
        <w:r w:rsidR="009B415A">
          <w:rPr>
            <w:noProof/>
            <w:webHidden/>
          </w:rPr>
          <w:fldChar w:fldCharType="end"/>
        </w:r>
      </w:hyperlink>
    </w:p>
    <w:p w14:paraId="0B55C74D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701" w:history="1">
        <w:r w:rsidR="009B415A" w:rsidRPr="008C3B0D">
          <w:rPr>
            <w:rStyle w:val="Hyperlink"/>
            <w:noProof/>
          </w:rPr>
          <w:t>11.22 getXBandByXBandIdOld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_Toc325103701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65</w:t>
        </w:r>
        <w:r w:rsidR="009B415A">
          <w:rPr>
            <w:noProof/>
            <w:webHidden/>
          </w:rPr>
          <w:fldChar w:fldCharType="end"/>
        </w:r>
      </w:hyperlink>
    </w:p>
    <w:p w14:paraId="74CB95DC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702" w:history="1">
        <w:r w:rsidR="009B415A" w:rsidRPr="008C3B0D">
          <w:rPr>
            <w:rStyle w:val="Hyperlink"/>
            <w:noProof/>
          </w:rPr>
          <w:t>11.23 getXBandByXBandId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_Toc325103702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65</w:t>
        </w:r>
        <w:r w:rsidR="009B415A">
          <w:rPr>
            <w:noProof/>
            <w:webHidden/>
          </w:rPr>
          <w:fldChar w:fldCharType="end"/>
        </w:r>
      </w:hyperlink>
    </w:p>
    <w:p w14:paraId="4140FE4D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703" w:history="1">
        <w:r w:rsidR="009B415A" w:rsidRPr="008C3B0D">
          <w:rPr>
            <w:rStyle w:val="Hyperlink"/>
            <w:noProof/>
          </w:rPr>
          <w:t>11.24 getXBandByTapId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_Toc325103703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65</w:t>
        </w:r>
        <w:r w:rsidR="009B415A">
          <w:rPr>
            <w:noProof/>
            <w:webHidden/>
          </w:rPr>
          <w:fldChar w:fldCharType="end"/>
        </w:r>
      </w:hyperlink>
    </w:p>
    <w:p w14:paraId="7568A0AB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704" w:history="1">
        <w:r w:rsidR="009B415A" w:rsidRPr="008C3B0D">
          <w:rPr>
            <w:rStyle w:val="Hyperlink"/>
            <w:noProof/>
          </w:rPr>
          <w:t>11.25 getXBandBylrId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_Toc325103704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65</w:t>
        </w:r>
        <w:r w:rsidR="009B415A">
          <w:rPr>
            <w:noProof/>
            <w:webHidden/>
          </w:rPr>
          <w:fldChar w:fldCharType="end"/>
        </w:r>
      </w:hyperlink>
    </w:p>
    <w:p w14:paraId="49E8B203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705" w:history="1">
        <w:r w:rsidR="009B415A" w:rsidRPr="008C3B0D">
          <w:rPr>
            <w:rStyle w:val="Hyperlink"/>
            <w:noProof/>
          </w:rPr>
          <w:t>11.26 getXBandByBandId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_Toc325103705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65</w:t>
        </w:r>
        <w:r w:rsidR="009B415A">
          <w:rPr>
            <w:noProof/>
            <w:webHidden/>
          </w:rPr>
          <w:fldChar w:fldCharType="end"/>
        </w:r>
      </w:hyperlink>
    </w:p>
    <w:p w14:paraId="7F01FA86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706" w:history="1">
        <w:r w:rsidR="009B415A" w:rsidRPr="008C3B0D">
          <w:rPr>
            <w:rStyle w:val="Hyperlink"/>
            <w:noProof/>
          </w:rPr>
          <w:t>11.27 getXBandBySecureId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_Toc325103706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65</w:t>
        </w:r>
        <w:r w:rsidR="009B415A">
          <w:rPr>
            <w:noProof/>
            <w:webHidden/>
          </w:rPr>
          <w:fldChar w:fldCharType="end"/>
        </w:r>
      </w:hyperlink>
    </w:p>
    <w:p w14:paraId="09F4D3EE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707" w:history="1">
        <w:r w:rsidR="009B415A" w:rsidRPr="008C3B0D">
          <w:rPr>
            <w:rStyle w:val="Hyperlink"/>
            <w:noProof/>
          </w:rPr>
          <w:t>11.27.1 Request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_Toc325103707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65</w:t>
        </w:r>
        <w:r w:rsidR="009B415A">
          <w:rPr>
            <w:noProof/>
            <w:webHidden/>
          </w:rPr>
          <w:fldChar w:fldCharType="end"/>
        </w:r>
      </w:hyperlink>
    </w:p>
    <w:p w14:paraId="1072FEA5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708" w:history="1">
        <w:r w:rsidR="009B415A" w:rsidRPr="008C3B0D">
          <w:rPr>
            <w:rStyle w:val="Hyperlink"/>
            <w:noProof/>
          </w:rPr>
          <w:t>11.27.2 Examples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_Toc325103708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66</w:t>
        </w:r>
        <w:r w:rsidR="009B415A">
          <w:rPr>
            <w:noProof/>
            <w:webHidden/>
          </w:rPr>
          <w:fldChar w:fldCharType="end"/>
        </w:r>
      </w:hyperlink>
    </w:p>
    <w:p w14:paraId="269FC7B9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709" w:history="1">
        <w:r w:rsidR="009B415A" w:rsidRPr="008C3B0D">
          <w:rPr>
            <w:rStyle w:val="Hyperlink"/>
            <w:noProof/>
          </w:rPr>
          <w:t>11.27.3 Response Headers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_Toc325103709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66</w:t>
        </w:r>
        <w:r w:rsidR="009B415A">
          <w:rPr>
            <w:noProof/>
            <w:webHidden/>
          </w:rPr>
          <w:fldChar w:fldCharType="end"/>
        </w:r>
      </w:hyperlink>
    </w:p>
    <w:p w14:paraId="5ABDDE7F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710" w:history="1">
        <w:r w:rsidR="009B415A" w:rsidRPr="008C3B0D">
          <w:rPr>
            <w:rStyle w:val="Hyperlink"/>
            <w:noProof/>
          </w:rPr>
          <w:t>11.27.4 Response Body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_Toc325103710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66</w:t>
        </w:r>
        <w:r w:rsidR="009B415A">
          <w:rPr>
            <w:noProof/>
            <w:webHidden/>
          </w:rPr>
          <w:fldChar w:fldCharType="end"/>
        </w:r>
      </w:hyperlink>
    </w:p>
    <w:p w14:paraId="410D8341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711" w:history="1">
        <w:r w:rsidR="009B415A" w:rsidRPr="008C3B0D">
          <w:rPr>
            <w:rStyle w:val="Hyperlink"/>
            <w:noProof/>
          </w:rPr>
          <w:t>11.28 Importer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_Toc325103711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68</w:t>
        </w:r>
        <w:r w:rsidR="009B415A">
          <w:rPr>
            <w:noProof/>
            <w:webHidden/>
          </w:rPr>
          <w:fldChar w:fldCharType="end"/>
        </w:r>
      </w:hyperlink>
    </w:p>
    <w:p w14:paraId="3E713BA4" w14:textId="77777777" w:rsidR="009B415A" w:rsidRDefault="00E8781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712" w:history="1">
        <w:r w:rsidR="009B415A" w:rsidRPr="008C3B0D">
          <w:rPr>
            <w:rStyle w:val="Hyperlink"/>
            <w:noProof/>
          </w:rPr>
          <w:t>11.29 uploadFile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_Toc325103712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68</w:t>
        </w:r>
        <w:r w:rsidR="009B415A">
          <w:rPr>
            <w:noProof/>
            <w:webHidden/>
          </w:rPr>
          <w:fldChar w:fldCharType="end"/>
        </w:r>
      </w:hyperlink>
    </w:p>
    <w:p w14:paraId="1909D30E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713" w:history="1">
        <w:r w:rsidR="009B415A" w:rsidRPr="008C3B0D">
          <w:rPr>
            <w:rStyle w:val="Hyperlink"/>
            <w:noProof/>
          </w:rPr>
          <w:t>11.29.1 Request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_Toc325103713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69</w:t>
        </w:r>
        <w:r w:rsidR="009B415A">
          <w:rPr>
            <w:noProof/>
            <w:webHidden/>
          </w:rPr>
          <w:fldChar w:fldCharType="end"/>
        </w:r>
      </w:hyperlink>
    </w:p>
    <w:p w14:paraId="28F276B6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714" w:history="1">
        <w:r w:rsidR="009B415A" w:rsidRPr="008C3B0D">
          <w:rPr>
            <w:rStyle w:val="Hyperlink"/>
            <w:noProof/>
          </w:rPr>
          <w:t>11.29.2 Example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_Toc325103714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69</w:t>
        </w:r>
        <w:r w:rsidR="009B415A">
          <w:rPr>
            <w:noProof/>
            <w:webHidden/>
          </w:rPr>
          <w:fldChar w:fldCharType="end"/>
        </w:r>
      </w:hyperlink>
    </w:p>
    <w:p w14:paraId="78C0E78D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715" w:history="1">
        <w:r w:rsidR="009B415A" w:rsidRPr="008C3B0D">
          <w:rPr>
            <w:rStyle w:val="Hyperlink"/>
            <w:noProof/>
          </w:rPr>
          <w:t>11.29.3 Response Headers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_Toc325103715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69</w:t>
        </w:r>
        <w:r w:rsidR="009B415A">
          <w:rPr>
            <w:noProof/>
            <w:webHidden/>
          </w:rPr>
          <w:fldChar w:fldCharType="end"/>
        </w:r>
      </w:hyperlink>
    </w:p>
    <w:p w14:paraId="1B7FF859" w14:textId="77777777" w:rsidR="009B415A" w:rsidRDefault="00E8781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25103716" w:history="1">
        <w:r w:rsidR="009B415A" w:rsidRPr="008C3B0D">
          <w:rPr>
            <w:rStyle w:val="Hyperlink"/>
            <w:noProof/>
          </w:rPr>
          <w:t>11.29.4 Response Body</w:t>
        </w:r>
        <w:r w:rsidR="009B415A">
          <w:rPr>
            <w:noProof/>
            <w:webHidden/>
          </w:rPr>
          <w:tab/>
        </w:r>
        <w:r w:rsidR="009B415A">
          <w:rPr>
            <w:noProof/>
            <w:webHidden/>
          </w:rPr>
          <w:fldChar w:fldCharType="begin"/>
        </w:r>
        <w:r w:rsidR="009B415A">
          <w:rPr>
            <w:noProof/>
            <w:webHidden/>
          </w:rPr>
          <w:instrText xml:space="preserve"> PAGEREF _Toc325103716 \h </w:instrText>
        </w:r>
        <w:r w:rsidR="009B415A">
          <w:rPr>
            <w:noProof/>
            <w:webHidden/>
          </w:rPr>
        </w:r>
        <w:r w:rsidR="009B415A">
          <w:rPr>
            <w:noProof/>
            <w:webHidden/>
          </w:rPr>
          <w:fldChar w:fldCharType="separate"/>
        </w:r>
        <w:r w:rsidR="009B415A">
          <w:rPr>
            <w:noProof/>
            <w:webHidden/>
          </w:rPr>
          <w:t>69</w:t>
        </w:r>
        <w:r w:rsidR="009B415A">
          <w:rPr>
            <w:noProof/>
            <w:webHidden/>
          </w:rPr>
          <w:fldChar w:fldCharType="end"/>
        </w:r>
      </w:hyperlink>
    </w:p>
    <w:p w14:paraId="4CE72C86" w14:textId="77777777" w:rsidR="00496A96" w:rsidRPr="00187A6B" w:rsidRDefault="003C7C80" w:rsidP="00044632">
      <w:r>
        <w:fldChar w:fldCharType="end"/>
      </w:r>
    </w:p>
    <w:p w14:paraId="4CE72C87" w14:textId="77777777" w:rsidR="003860E4" w:rsidRDefault="008906CE" w:rsidP="00496A96">
      <w:pPr>
        <w:pStyle w:val="Heading1"/>
      </w:pPr>
      <w:bookmarkStart w:id="0" w:name="_Toc197144941"/>
      <w:bookmarkStart w:id="1" w:name="_Toc325103546"/>
      <w:r>
        <w:t xml:space="preserve">Document </w:t>
      </w:r>
      <w:r w:rsidR="00197B57">
        <w:t xml:space="preserve">Purpose and </w:t>
      </w:r>
      <w:r>
        <w:t xml:space="preserve">IDMS </w:t>
      </w:r>
      <w:r w:rsidR="00197B57">
        <w:t>Background</w:t>
      </w:r>
      <w:bookmarkEnd w:id="0"/>
      <w:bookmarkEnd w:id="1"/>
      <w:r w:rsidR="00197B57">
        <w:t xml:space="preserve"> </w:t>
      </w:r>
    </w:p>
    <w:p w14:paraId="4CE72C88" w14:textId="77777777" w:rsidR="00936DC9" w:rsidRDefault="008906CE" w:rsidP="00936DC9">
      <w:pPr>
        <w:spacing w:after="200"/>
      </w:pPr>
      <w:r>
        <w:t>T</w:t>
      </w:r>
      <w:r w:rsidR="00936DC9">
        <w:t>his document help</w:t>
      </w:r>
      <w:r>
        <w:t>s to</w:t>
      </w:r>
      <w:r w:rsidR="00936DC9">
        <w:t xml:space="preserve"> outline and define the functionality of the </w:t>
      </w:r>
      <w:r>
        <w:t>Identification Management System (</w:t>
      </w:r>
      <w:r w:rsidR="00936DC9">
        <w:t>IDMS</w:t>
      </w:r>
      <w:r>
        <w:t>)</w:t>
      </w:r>
      <w:r w:rsidR="00936DC9">
        <w:t>, it</w:t>
      </w:r>
      <w:r>
        <w:t>s</w:t>
      </w:r>
      <w:r w:rsidR="00936DC9">
        <w:t xml:space="preserve"> </w:t>
      </w:r>
      <w:r>
        <w:t xml:space="preserve">use and </w:t>
      </w:r>
      <w:r w:rsidR="00936DC9">
        <w:t>dependencies</w:t>
      </w:r>
      <w:r>
        <w:t>,</w:t>
      </w:r>
      <w:r w:rsidR="00936DC9">
        <w:t xml:space="preserve"> considerations during a deployment scenario</w:t>
      </w:r>
      <w:r>
        <w:t>,</w:t>
      </w:r>
      <w:r w:rsidR="00936DC9">
        <w:t xml:space="preserve"> and what it provides client systems.</w:t>
      </w:r>
    </w:p>
    <w:p w14:paraId="4CE72C89" w14:textId="147B1ED3" w:rsidR="00936DC9" w:rsidRDefault="00936DC9" w:rsidP="00936DC9">
      <w:pPr>
        <w:spacing w:after="200"/>
      </w:pPr>
      <w:r>
        <w:t>At its heart, IDMS is an ID to ID management system</w:t>
      </w:r>
      <w:r w:rsidR="008906CE">
        <w:t xml:space="preserve">. </w:t>
      </w:r>
      <w:r>
        <w:t xml:space="preserve">It </w:t>
      </w:r>
      <w:r w:rsidR="008906CE">
        <w:t>functions as a</w:t>
      </w:r>
      <w:r>
        <w:t xml:space="preserve"> lookup or “phonebook” for various systems to look</w:t>
      </w:r>
      <w:r w:rsidR="008906CE">
        <w:t xml:space="preserve"> </w:t>
      </w:r>
      <w:r>
        <w:t>up data in other systems</w:t>
      </w:r>
      <w:r w:rsidR="008906CE">
        <w:t xml:space="preserve">. </w:t>
      </w:r>
    </w:p>
    <w:p w14:paraId="4CE72C8A" w14:textId="77777777" w:rsidR="00936DC9" w:rsidRDefault="00B338EE" w:rsidP="00936DC9">
      <w:pPr>
        <w:spacing w:after="200"/>
      </w:pPr>
      <w:r>
        <w:t>Though IDMS ultimately acts as an ID repository, the</w:t>
      </w:r>
      <w:r w:rsidR="00936DC9">
        <w:t xml:space="preserve"> following needs have helped flesh out some of</w:t>
      </w:r>
      <w:r>
        <w:t xml:space="preserve"> its</w:t>
      </w:r>
      <w:r w:rsidR="00936DC9">
        <w:t xml:space="preserve"> functionality:</w:t>
      </w:r>
    </w:p>
    <w:p w14:paraId="4CE72C8B" w14:textId="77777777" w:rsidR="00B338EE" w:rsidRDefault="00B338EE" w:rsidP="00BC3126">
      <w:pPr>
        <w:pStyle w:val="ListParagraph"/>
        <w:numPr>
          <w:ilvl w:val="0"/>
          <w:numId w:val="32"/>
        </w:numPr>
        <w:spacing w:after="200"/>
      </w:pPr>
      <w:r>
        <w:t xml:space="preserve">The </w:t>
      </w:r>
      <w:r w:rsidR="00936DC9">
        <w:t>need to track the association between a guest and their redeemable entitlement</w:t>
      </w:r>
      <w:r w:rsidR="008906CE">
        <w:t>.</w:t>
      </w:r>
    </w:p>
    <w:p w14:paraId="4CE72C8E" w14:textId="77777777" w:rsidR="00B338EE" w:rsidRDefault="00B338EE" w:rsidP="00BC3126">
      <w:pPr>
        <w:pStyle w:val="ListParagraph"/>
        <w:numPr>
          <w:ilvl w:val="0"/>
          <w:numId w:val="32"/>
        </w:numPr>
        <w:spacing w:after="200"/>
      </w:pPr>
      <w:r>
        <w:t>The</w:t>
      </w:r>
      <w:r w:rsidR="00936DC9">
        <w:t xml:space="preserve"> need for guests to be associated to an entitlement instrument, either a Magic Band or an RFID card</w:t>
      </w:r>
      <w:r w:rsidR="008906CE">
        <w:t>.</w:t>
      </w:r>
    </w:p>
    <w:p w14:paraId="4CE72C8F" w14:textId="77777777" w:rsidR="00936DC9" w:rsidRDefault="00936DC9" w:rsidP="00BC3126">
      <w:pPr>
        <w:spacing w:after="200"/>
        <w:ind w:left="720"/>
      </w:pPr>
      <w:r>
        <w:t xml:space="preserve">IDMS provides the means to associate </w:t>
      </w:r>
      <w:r w:rsidR="00F26CD7">
        <w:t xml:space="preserve">the Magic Band or RFID card with </w:t>
      </w:r>
      <w:r>
        <w:t>a guest</w:t>
      </w:r>
      <w:r w:rsidR="00F26CD7">
        <w:t>,</w:t>
      </w:r>
      <w:r>
        <w:t xml:space="preserve"> </w:t>
      </w:r>
      <w:r w:rsidR="00F26CD7">
        <w:t>as well as with</w:t>
      </w:r>
      <w:r>
        <w:t xml:space="preserve"> all of the subsequent foreign system IDs that are registered in the system for </w:t>
      </w:r>
      <w:r w:rsidR="00F26CD7">
        <w:t xml:space="preserve">that </w:t>
      </w:r>
      <w:r>
        <w:t>guest</w:t>
      </w:r>
      <w:r w:rsidR="008906CE">
        <w:t xml:space="preserve">. </w:t>
      </w:r>
      <w:r>
        <w:t xml:space="preserve">Once </w:t>
      </w:r>
      <w:r w:rsidR="007716A0">
        <w:t xml:space="preserve">this </w:t>
      </w:r>
      <w:r>
        <w:t>association is created, entitlements can be checked out of GxP and associated with the Magic Band or RFID card.</w:t>
      </w:r>
    </w:p>
    <w:p w14:paraId="4CE72C90" w14:textId="77777777" w:rsidR="00936DC9" w:rsidRDefault="007716A0" w:rsidP="00936DC9">
      <w:pPr>
        <w:spacing w:after="200"/>
      </w:pPr>
      <w:r>
        <w:t>I</w:t>
      </w:r>
      <w:r w:rsidR="00936DC9">
        <w:t xml:space="preserve">n the short term, IDMS </w:t>
      </w:r>
      <w:r>
        <w:t xml:space="preserve">also </w:t>
      </w:r>
      <w:r w:rsidR="00936DC9">
        <w:t>provides the means for a guest to be associated with a celebration type, such as an anniversary or a birthday</w:t>
      </w:r>
      <w:r>
        <w:t>. This information is used</w:t>
      </w:r>
      <w:r w:rsidR="00936DC9">
        <w:t xml:space="preserve"> by other systems within the park </w:t>
      </w:r>
      <w:r>
        <w:t xml:space="preserve">either </w:t>
      </w:r>
      <w:r w:rsidR="00936DC9">
        <w:t xml:space="preserve">to display messages or </w:t>
      </w:r>
      <w:r>
        <w:t xml:space="preserve">to </w:t>
      </w:r>
      <w:r w:rsidR="00936DC9">
        <w:t xml:space="preserve">notify cast members so they </w:t>
      </w:r>
      <w:r>
        <w:t xml:space="preserve">can </w:t>
      </w:r>
      <w:r w:rsidR="00936DC9">
        <w:t>further personalize the guest’s park experience.</w:t>
      </w:r>
    </w:p>
    <w:p w14:paraId="4CE72C91" w14:textId="77777777" w:rsidR="00936DC9" w:rsidRDefault="00936DC9" w:rsidP="00936DC9">
      <w:pPr>
        <w:pStyle w:val="Heading1"/>
      </w:pPr>
      <w:bookmarkStart w:id="2" w:name="_Toc325103547"/>
      <w:r>
        <w:t>Technology Used</w:t>
      </w:r>
      <w:bookmarkEnd w:id="2"/>
    </w:p>
    <w:p w14:paraId="4CE72C92" w14:textId="77777777" w:rsidR="00936DC9" w:rsidRDefault="00936DC9" w:rsidP="00936DC9">
      <w:r>
        <w:t xml:space="preserve">IDMS was developed </w:t>
      </w:r>
      <w:r w:rsidR="007716A0">
        <w:t xml:space="preserve">in </w:t>
      </w:r>
      <w:r>
        <w:t xml:space="preserve">Java </w:t>
      </w:r>
      <w:r w:rsidR="007716A0">
        <w:t xml:space="preserve">using </w:t>
      </w:r>
      <w:r>
        <w:t>the Open JDK 1.6 for Ubuntu in an Eclipse Indigo development environment</w:t>
      </w:r>
      <w:r w:rsidR="008906CE">
        <w:t xml:space="preserve">. </w:t>
      </w:r>
      <w:r>
        <w:t>IDMS operates as a servlet, with TC Server acting as the servlet container</w:t>
      </w:r>
      <w:r w:rsidR="007716A0">
        <w:t>,</w:t>
      </w:r>
      <w:r>
        <w:t xml:space="preserve"> providing a REST API over </w:t>
      </w:r>
      <w:r w:rsidR="007716A0">
        <w:t>HTTPS</w:t>
      </w:r>
      <w:r>
        <w:t>.</w:t>
      </w:r>
    </w:p>
    <w:p w14:paraId="4CE72C93" w14:textId="77777777" w:rsidR="00936DC9" w:rsidRDefault="00936DC9" w:rsidP="00936DC9">
      <w:r>
        <w:t>IDMS uses MS SQL Server to provide database services through TSQL Stored Procedures and parameterized SQL statements with JDBC.</w:t>
      </w:r>
    </w:p>
    <w:p w14:paraId="4CE72C94" w14:textId="77777777" w:rsidR="00936DC9" w:rsidRDefault="00936DC9" w:rsidP="00936DC9">
      <w:pPr>
        <w:pStyle w:val="Heading1"/>
      </w:pPr>
      <w:bookmarkStart w:id="3" w:name="_Toc325103548"/>
      <w:r>
        <w:lastRenderedPageBreak/>
        <w:t>Installation</w:t>
      </w:r>
      <w:bookmarkEnd w:id="3"/>
    </w:p>
    <w:p w14:paraId="4CE72C95" w14:textId="77777777" w:rsidR="00936DC9" w:rsidRDefault="00936DC9" w:rsidP="00936DC9">
      <w:r>
        <w:t xml:space="preserve">Installation for the IDMS system is discussed in the document </w:t>
      </w:r>
      <w:r w:rsidRPr="00BC3126">
        <w:rPr>
          <w:i/>
        </w:rPr>
        <w:t>NGE Alpha Lab Installation</w:t>
      </w:r>
      <w:r>
        <w:t>.</w:t>
      </w:r>
    </w:p>
    <w:p w14:paraId="4CE72C96" w14:textId="77777777" w:rsidR="00CE6B5A" w:rsidRDefault="00936DC9" w:rsidP="00936DC9">
      <w:pPr>
        <w:pStyle w:val="Heading1"/>
      </w:pPr>
      <w:bookmarkStart w:id="4" w:name="_Toc325103549"/>
      <w:r>
        <w:t>Dependencies</w:t>
      </w:r>
      <w:bookmarkEnd w:id="4"/>
    </w:p>
    <w:p w14:paraId="4CE72C97" w14:textId="77777777" w:rsidR="00CE6B5A" w:rsidRDefault="00CE6B5A" w:rsidP="00CE6B5A">
      <w:r>
        <w:t>IDMS has two components</w:t>
      </w:r>
      <w:r w:rsidR="00D10829">
        <w:t>,</w:t>
      </w:r>
      <w:r>
        <w:t xml:space="preserve"> a middle tier library called IDMSLib.jar and the IDMS application</w:t>
      </w:r>
      <w:r w:rsidR="008906CE">
        <w:t xml:space="preserve">. </w:t>
      </w:r>
      <w:r>
        <w:t>The IDMS application is a RESTful API over HTTP</w:t>
      </w:r>
      <w:r w:rsidR="008906CE">
        <w:t xml:space="preserve">. </w:t>
      </w:r>
      <w:r>
        <w:t xml:space="preserve">The API uses standard HTTP, mapping its calls to </w:t>
      </w:r>
      <w:r w:rsidRPr="00BC3126">
        <w:rPr>
          <w:rStyle w:val="Strong"/>
        </w:rPr>
        <w:t>GET</w:t>
      </w:r>
      <w:r>
        <w:t xml:space="preserve">, </w:t>
      </w:r>
      <w:r w:rsidRPr="00BC3126">
        <w:rPr>
          <w:rStyle w:val="Strong"/>
        </w:rPr>
        <w:t>PUT</w:t>
      </w:r>
      <w:r>
        <w:t xml:space="preserve">, </w:t>
      </w:r>
      <w:r w:rsidRPr="00BC3126">
        <w:rPr>
          <w:rStyle w:val="Strong"/>
        </w:rPr>
        <w:t>POST</w:t>
      </w:r>
      <w:r>
        <w:t xml:space="preserve"> and </w:t>
      </w:r>
      <w:r w:rsidRPr="00BC3126">
        <w:rPr>
          <w:rStyle w:val="Strong"/>
        </w:rPr>
        <w:t>DELETE</w:t>
      </w:r>
      <w:r>
        <w:t xml:space="preserve"> calls and responds with HTTP headers, response types and response codes</w:t>
      </w:r>
      <w:r w:rsidR="008906CE">
        <w:t xml:space="preserve">. </w:t>
      </w:r>
      <w:r>
        <w:t>This is accomplished using the Jersey JAX-RS implementation.</w:t>
      </w:r>
    </w:p>
    <w:p w14:paraId="4CE72C98" w14:textId="77777777" w:rsidR="00936DC9" w:rsidRDefault="005664C9" w:rsidP="00936DC9">
      <w:pPr>
        <w:pStyle w:val="Heading1"/>
      </w:pPr>
      <w:bookmarkStart w:id="5" w:name="_Toc325103550"/>
      <w:r>
        <w:t>Actors and Terms</w:t>
      </w:r>
      <w:bookmarkEnd w:id="5"/>
    </w:p>
    <w:p w14:paraId="4CE72C99" w14:textId="46282166" w:rsidR="005664C9" w:rsidRDefault="005664C9" w:rsidP="005664C9">
      <w:pPr>
        <w:spacing w:after="200"/>
      </w:pPr>
      <w:r>
        <w:t>IDMS has several components and language</w:t>
      </w:r>
      <w:r w:rsidR="001D43BA">
        <w:t xml:space="preserve"> features</w:t>
      </w:r>
      <w:r>
        <w:t xml:space="preserve"> that are intrinsic to it</w:t>
      </w:r>
      <w:r w:rsidR="001D43BA">
        <w:t xml:space="preserve"> and</w:t>
      </w:r>
      <w:r>
        <w:t xml:space="preserve"> that may not map directly to other external systems</w:t>
      </w:r>
      <w:r w:rsidR="008906CE">
        <w:t xml:space="preserve">. </w:t>
      </w:r>
      <w:r>
        <w:t>It has undergone several name changes</w:t>
      </w:r>
      <w:r w:rsidR="001D43BA">
        <w:t xml:space="preserve"> over its life cycle,</w:t>
      </w:r>
      <w:r>
        <w:t xml:space="preserve"> and many of the actors have also changed</w:t>
      </w:r>
      <w:r w:rsidR="008906CE">
        <w:t xml:space="preserve">. </w:t>
      </w:r>
      <w:r>
        <w:t>When discussing the system</w:t>
      </w:r>
      <w:r w:rsidR="001D43BA">
        <w:t>,</w:t>
      </w:r>
      <w:r>
        <w:t xml:space="preserve"> it</w:t>
      </w:r>
      <w:r w:rsidR="001D43BA">
        <w:t xml:space="preserve"> i</w:t>
      </w:r>
      <w:r>
        <w:t xml:space="preserve">s important to understand that IDMS may have analogs that are not </w:t>
      </w:r>
      <w:r w:rsidR="001D43BA">
        <w:t xml:space="preserve">equivalent </w:t>
      </w:r>
      <w:r>
        <w:t>to external systems like GxP</w:t>
      </w:r>
      <w:r w:rsidR="008906CE">
        <w:t xml:space="preserve">. </w:t>
      </w:r>
      <w:r>
        <w:t xml:space="preserve">For example, Magic Bands were </w:t>
      </w:r>
      <w:r w:rsidR="001D43BA">
        <w:t xml:space="preserve">originally </w:t>
      </w:r>
      <w:r>
        <w:t>called xBands</w:t>
      </w:r>
      <w:r w:rsidR="001D43BA">
        <w:t>,</w:t>
      </w:r>
      <w:r>
        <w:t xml:space="preserve"> and </w:t>
      </w:r>
      <w:r w:rsidR="001D43BA">
        <w:t>that older terminology</w:t>
      </w:r>
      <w:r>
        <w:t xml:space="preserve"> still exists in IDMS – and will for the foreseeable future</w:t>
      </w:r>
      <w:r w:rsidR="001D43BA">
        <w:t>,</w:t>
      </w:r>
      <w:r>
        <w:t xml:space="preserve"> </w:t>
      </w:r>
      <w:r w:rsidR="001D43BA">
        <w:t xml:space="preserve">since </w:t>
      </w:r>
      <w:r>
        <w:t>maintaining backwards compatibility for IDMS clients has been extremely important</w:t>
      </w:r>
      <w:r w:rsidR="008906CE">
        <w:t xml:space="preserve">. </w:t>
      </w:r>
      <w:r>
        <w:t>Philosophically</w:t>
      </w:r>
      <w:r w:rsidR="001D43BA">
        <w:t>,</w:t>
      </w:r>
      <w:r>
        <w:t xml:space="preserve"> IDMS prefers to deprecate but maintain ol</w:t>
      </w:r>
      <w:r w:rsidR="00F343AD">
        <w:t>der calls when replacing actors</w:t>
      </w:r>
      <w:r w:rsidR="001D43BA">
        <w:t>,</w:t>
      </w:r>
      <w:r w:rsidR="00F343AD">
        <w:t xml:space="preserve"> </w:t>
      </w:r>
      <w:r>
        <w:t>names</w:t>
      </w:r>
      <w:r w:rsidR="001D43BA">
        <w:t>,</w:t>
      </w:r>
      <w:r>
        <w:t xml:space="preserve"> or concepts in the system</w:t>
      </w:r>
      <w:r w:rsidR="008906CE">
        <w:t>.</w:t>
      </w:r>
    </w:p>
    <w:p w14:paraId="4CE72C9A" w14:textId="77777777" w:rsidR="005664C9" w:rsidRDefault="001D43BA" w:rsidP="005664C9">
      <w:pPr>
        <w:spacing w:after="200"/>
      </w:pPr>
      <w:r>
        <w:t>I</w:t>
      </w:r>
      <w:r w:rsidR="005664C9">
        <w:t xml:space="preserve">n the context of this document, </w:t>
      </w:r>
      <w:r w:rsidRPr="00BC3126">
        <w:rPr>
          <w:i/>
        </w:rPr>
        <w:t>actors</w:t>
      </w:r>
      <w:r>
        <w:t xml:space="preserve"> </w:t>
      </w:r>
      <w:r w:rsidR="005664C9">
        <w:t>refer to the primary types of data that IDMS deals with and exposes through its API</w:t>
      </w:r>
      <w:r w:rsidR="008906CE">
        <w:t xml:space="preserve">. </w:t>
      </w:r>
      <w:r w:rsidR="005664C9">
        <w:t>Below is a high level matrix and description of IDMS actors: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250"/>
        <w:gridCol w:w="5778"/>
      </w:tblGrid>
      <w:tr w:rsidR="005664C9" w:rsidRPr="00E41BDF" w14:paraId="4CE72C9E" w14:textId="77777777" w:rsidTr="00E41BDF">
        <w:trPr>
          <w:cantSplit/>
          <w:tblHeader/>
        </w:trPr>
        <w:tc>
          <w:tcPr>
            <w:tcW w:w="1548" w:type="dxa"/>
            <w:shd w:val="pct15" w:color="auto" w:fill="auto"/>
          </w:tcPr>
          <w:p w14:paraId="4CE72C9B" w14:textId="77777777" w:rsidR="005664C9" w:rsidRPr="00E41BDF" w:rsidRDefault="005664C9" w:rsidP="008D230D">
            <w:pPr>
              <w:spacing w:after="200"/>
              <w:rPr>
                <w:b/>
              </w:rPr>
            </w:pPr>
            <w:r w:rsidRPr="00E41BDF">
              <w:rPr>
                <w:b/>
              </w:rPr>
              <w:t>Actor</w:t>
            </w:r>
          </w:p>
        </w:tc>
        <w:tc>
          <w:tcPr>
            <w:tcW w:w="2250" w:type="dxa"/>
            <w:shd w:val="pct15" w:color="auto" w:fill="auto"/>
          </w:tcPr>
          <w:p w14:paraId="4CE72C9C" w14:textId="77777777" w:rsidR="005664C9" w:rsidRPr="00E41BDF" w:rsidRDefault="005664C9" w:rsidP="008D230D">
            <w:pPr>
              <w:spacing w:after="200"/>
              <w:rPr>
                <w:b/>
              </w:rPr>
            </w:pPr>
            <w:r w:rsidRPr="00E41BDF">
              <w:rPr>
                <w:b/>
              </w:rPr>
              <w:t>IDMS API</w:t>
            </w:r>
          </w:p>
        </w:tc>
        <w:tc>
          <w:tcPr>
            <w:tcW w:w="5778" w:type="dxa"/>
            <w:shd w:val="pct15" w:color="auto" w:fill="auto"/>
          </w:tcPr>
          <w:p w14:paraId="4CE72C9D" w14:textId="77777777" w:rsidR="005664C9" w:rsidRPr="00E41BDF" w:rsidRDefault="005664C9" w:rsidP="008D230D">
            <w:pPr>
              <w:spacing w:after="200"/>
              <w:rPr>
                <w:b/>
              </w:rPr>
            </w:pPr>
            <w:r w:rsidRPr="00E41BDF">
              <w:rPr>
                <w:b/>
              </w:rPr>
              <w:t>Description</w:t>
            </w:r>
          </w:p>
        </w:tc>
      </w:tr>
      <w:tr w:rsidR="005664C9" w14:paraId="4CE72CA2" w14:textId="77777777" w:rsidTr="00E41BDF">
        <w:trPr>
          <w:cantSplit/>
        </w:trPr>
        <w:tc>
          <w:tcPr>
            <w:tcW w:w="1548" w:type="dxa"/>
          </w:tcPr>
          <w:p w14:paraId="4CE72C9F" w14:textId="77777777" w:rsidR="005664C9" w:rsidRDefault="005664C9" w:rsidP="008D230D">
            <w:pPr>
              <w:spacing w:after="200"/>
            </w:pPr>
            <w:r>
              <w:t>Celebration</w:t>
            </w:r>
          </w:p>
        </w:tc>
        <w:tc>
          <w:tcPr>
            <w:tcW w:w="2250" w:type="dxa"/>
          </w:tcPr>
          <w:p w14:paraId="4CE72CA0" w14:textId="7FF5A42D" w:rsidR="005664C9" w:rsidRDefault="005664C9" w:rsidP="001A41EB">
            <w:pPr>
              <w:spacing w:after="200"/>
            </w:pPr>
            <w:r>
              <w:t>IDMS/celebration</w:t>
            </w:r>
          </w:p>
        </w:tc>
        <w:tc>
          <w:tcPr>
            <w:tcW w:w="5778" w:type="dxa"/>
          </w:tcPr>
          <w:p w14:paraId="4CE72CA1" w14:textId="77777777" w:rsidR="005664C9" w:rsidRDefault="005664C9" w:rsidP="008D230D">
            <w:pPr>
              <w:spacing w:after="200"/>
            </w:pPr>
            <w:r>
              <w:t>Magical Celebrations are a temporary API in IDMS as there is not a system of record for them in time for the GxP Pilot</w:t>
            </w:r>
            <w:r w:rsidR="008906CE">
              <w:t xml:space="preserve">. </w:t>
            </w:r>
            <w:r>
              <w:t>Eventually this portion of the API will be deprecated and IDMS will provide pass-through to the Magical Celebration SOR.</w:t>
            </w:r>
          </w:p>
        </w:tc>
      </w:tr>
      <w:tr w:rsidR="005664C9" w14:paraId="4CE72CA6" w14:textId="77777777" w:rsidTr="00E41BDF">
        <w:trPr>
          <w:cantSplit/>
        </w:trPr>
        <w:tc>
          <w:tcPr>
            <w:tcW w:w="1548" w:type="dxa"/>
          </w:tcPr>
          <w:p w14:paraId="4CE72CA3" w14:textId="77777777" w:rsidR="005664C9" w:rsidRDefault="005664C9" w:rsidP="008D230D">
            <w:pPr>
              <w:spacing w:after="200"/>
            </w:pPr>
            <w:r>
              <w:lastRenderedPageBreak/>
              <w:t>Guest</w:t>
            </w:r>
          </w:p>
        </w:tc>
        <w:tc>
          <w:tcPr>
            <w:tcW w:w="2250" w:type="dxa"/>
          </w:tcPr>
          <w:p w14:paraId="4CE72CA4" w14:textId="77777777" w:rsidR="005664C9" w:rsidRDefault="005664C9" w:rsidP="008D230D">
            <w:pPr>
              <w:spacing w:after="200"/>
            </w:pPr>
            <w:r>
              <w:t>IDMS/guests</w:t>
            </w:r>
          </w:p>
        </w:tc>
        <w:tc>
          <w:tcPr>
            <w:tcW w:w="5778" w:type="dxa"/>
          </w:tcPr>
          <w:p w14:paraId="4CE72CA5" w14:textId="77777777" w:rsidR="005664C9" w:rsidRDefault="005664C9" w:rsidP="008D230D">
            <w:pPr>
              <w:spacing w:after="200"/>
            </w:pPr>
            <w:r>
              <w:t>This is an older API, designed when IDMS was originally XView</w:t>
            </w:r>
            <w:r w:rsidR="008906CE">
              <w:t xml:space="preserve">. </w:t>
            </w:r>
            <w:r>
              <w:t>It should, at some point in the future, be deprecated</w:t>
            </w:r>
            <w:r w:rsidR="008906CE">
              <w:t xml:space="preserve">. </w:t>
            </w:r>
            <w:r>
              <w:t>This API provides means to retrieve a guest by Id.</w:t>
            </w:r>
          </w:p>
        </w:tc>
      </w:tr>
      <w:tr w:rsidR="005664C9" w14:paraId="4CE72CAA" w14:textId="77777777" w:rsidTr="00E41BDF">
        <w:trPr>
          <w:cantSplit/>
        </w:trPr>
        <w:tc>
          <w:tcPr>
            <w:tcW w:w="1548" w:type="dxa"/>
          </w:tcPr>
          <w:p w14:paraId="4CE72CA7" w14:textId="77777777" w:rsidR="005664C9" w:rsidRDefault="005664C9" w:rsidP="008D230D">
            <w:pPr>
              <w:spacing w:after="200"/>
            </w:pPr>
            <w:r>
              <w:t>Guest</w:t>
            </w:r>
          </w:p>
        </w:tc>
        <w:tc>
          <w:tcPr>
            <w:tcW w:w="2250" w:type="dxa"/>
          </w:tcPr>
          <w:p w14:paraId="4CE72CA8" w14:textId="77777777" w:rsidR="005664C9" w:rsidRDefault="005664C9" w:rsidP="008D230D">
            <w:pPr>
              <w:spacing w:after="200"/>
            </w:pPr>
            <w:r>
              <w:t>IDMS/guest</w:t>
            </w:r>
          </w:p>
        </w:tc>
        <w:tc>
          <w:tcPr>
            <w:tcW w:w="5778" w:type="dxa"/>
          </w:tcPr>
          <w:p w14:paraId="4CE72CA9" w14:textId="77777777" w:rsidR="005664C9" w:rsidRDefault="005664C9" w:rsidP="008D230D">
            <w:pPr>
              <w:spacing w:after="200"/>
            </w:pPr>
            <w:r>
              <w:t>This is the current API that is compatible with GxP and other clients</w:t>
            </w:r>
            <w:r w:rsidR="008906CE">
              <w:t xml:space="preserve">. </w:t>
            </w:r>
            <w:r>
              <w:t>It provides the ability to create guests, edit guests and provides a guest object with identifiers, assigned xbands, as well as some search capabilities.</w:t>
            </w:r>
          </w:p>
        </w:tc>
      </w:tr>
      <w:tr w:rsidR="005664C9" w14:paraId="4CE72CB2" w14:textId="77777777" w:rsidTr="00E41BDF">
        <w:trPr>
          <w:cantSplit/>
        </w:trPr>
        <w:tc>
          <w:tcPr>
            <w:tcW w:w="1548" w:type="dxa"/>
          </w:tcPr>
          <w:p w14:paraId="4CE72CAF" w14:textId="77777777" w:rsidR="005664C9" w:rsidRDefault="005664C9" w:rsidP="008D230D">
            <w:pPr>
              <w:spacing w:after="200"/>
            </w:pPr>
            <w:r>
              <w:t>Visit</w:t>
            </w:r>
          </w:p>
        </w:tc>
        <w:tc>
          <w:tcPr>
            <w:tcW w:w="2250" w:type="dxa"/>
          </w:tcPr>
          <w:p w14:paraId="4CE72CB0" w14:textId="77777777" w:rsidR="005664C9" w:rsidRDefault="005664C9" w:rsidP="008D230D">
            <w:pPr>
              <w:spacing w:after="200"/>
            </w:pPr>
            <w:r>
              <w:t>IDMS/visit</w:t>
            </w:r>
          </w:p>
        </w:tc>
        <w:tc>
          <w:tcPr>
            <w:tcW w:w="5778" w:type="dxa"/>
          </w:tcPr>
          <w:p w14:paraId="4CE72CB1" w14:textId="77777777" w:rsidR="005664C9" w:rsidRDefault="005664C9" w:rsidP="008D230D">
            <w:pPr>
              <w:spacing w:after="200"/>
            </w:pPr>
            <w:r>
              <w:t>Provides information about a guest’s visit and the number and members of their party</w:t>
            </w:r>
            <w:r w:rsidR="008906CE">
              <w:t xml:space="preserve">. </w:t>
            </w:r>
            <w:r>
              <w:t>This has been deprecated and replaced with the Party API</w:t>
            </w:r>
          </w:p>
        </w:tc>
      </w:tr>
      <w:tr w:rsidR="005664C9" w14:paraId="4CE72CB6" w14:textId="77777777" w:rsidTr="00E41BDF">
        <w:trPr>
          <w:cantSplit/>
        </w:trPr>
        <w:tc>
          <w:tcPr>
            <w:tcW w:w="1548" w:type="dxa"/>
          </w:tcPr>
          <w:p w14:paraId="4CE72CB3" w14:textId="77777777" w:rsidR="005664C9" w:rsidRDefault="005664C9" w:rsidP="008D230D">
            <w:pPr>
              <w:spacing w:after="200"/>
            </w:pPr>
            <w:r>
              <w:t>Party</w:t>
            </w:r>
          </w:p>
        </w:tc>
        <w:tc>
          <w:tcPr>
            <w:tcW w:w="2250" w:type="dxa"/>
          </w:tcPr>
          <w:p w14:paraId="4CE72CB4" w14:textId="77777777" w:rsidR="005664C9" w:rsidRDefault="005664C9" w:rsidP="008D230D">
            <w:pPr>
              <w:spacing w:after="200"/>
            </w:pPr>
            <w:r>
              <w:t>IDMS/party</w:t>
            </w:r>
          </w:p>
        </w:tc>
        <w:tc>
          <w:tcPr>
            <w:tcW w:w="5778" w:type="dxa"/>
          </w:tcPr>
          <w:p w14:paraId="4CE72CB5" w14:textId="77777777" w:rsidR="005664C9" w:rsidRDefault="005664C9" w:rsidP="008D230D">
            <w:pPr>
              <w:spacing w:after="200"/>
            </w:pPr>
            <w:r>
              <w:t>Provides means to create, add, update guests and their party members.</w:t>
            </w:r>
          </w:p>
        </w:tc>
      </w:tr>
      <w:tr w:rsidR="005664C9" w14:paraId="4CE72CBA" w14:textId="77777777" w:rsidTr="00E41BDF">
        <w:trPr>
          <w:cantSplit/>
        </w:trPr>
        <w:tc>
          <w:tcPr>
            <w:tcW w:w="1548" w:type="dxa"/>
          </w:tcPr>
          <w:p w14:paraId="4CE72CB7" w14:textId="77777777" w:rsidR="005664C9" w:rsidRDefault="005664C9" w:rsidP="008D230D">
            <w:pPr>
              <w:spacing w:after="200"/>
            </w:pPr>
            <w:r>
              <w:t>xBand</w:t>
            </w:r>
          </w:p>
        </w:tc>
        <w:tc>
          <w:tcPr>
            <w:tcW w:w="2250" w:type="dxa"/>
          </w:tcPr>
          <w:p w14:paraId="4CE72CB8" w14:textId="77777777" w:rsidR="005664C9" w:rsidRDefault="005664C9" w:rsidP="008D230D">
            <w:pPr>
              <w:spacing w:after="200"/>
            </w:pPr>
            <w:r>
              <w:t>IDMS/xbands</w:t>
            </w:r>
          </w:p>
        </w:tc>
        <w:tc>
          <w:tcPr>
            <w:tcW w:w="5778" w:type="dxa"/>
          </w:tcPr>
          <w:p w14:paraId="4CE72CB9" w14:textId="77777777" w:rsidR="005664C9" w:rsidRDefault="005664C9" w:rsidP="008D230D">
            <w:pPr>
              <w:spacing w:after="200"/>
            </w:pPr>
            <w:r>
              <w:t>Deprecated</w:t>
            </w:r>
            <w:r w:rsidR="008906CE">
              <w:t xml:space="preserve">. </w:t>
            </w:r>
            <w:r>
              <w:t>This is the original XView xband object with guest.</w:t>
            </w:r>
          </w:p>
        </w:tc>
      </w:tr>
      <w:tr w:rsidR="005664C9" w14:paraId="4CE72CBE" w14:textId="77777777" w:rsidTr="00E41BDF">
        <w:trPr>
          <w:cantSplit/>
        </w:trPr>
        <w:tc>
          <w:tcPr>
            <w:tcW w:w="1548" w:type="dxa"/>
          </w:tcPr>
          <w:p w14:paraId="4CE72CBB" w14:textId="77777777" w:rsidR="005664C9" w:rsidRDefault="005664C9" w:rsidP="008D230D">
            <w:pPr>
              <w:spacing w:after="200"/>
            </w:pPr>
            <w:r>
              <w:t>xBand</w:t>
            </w:r>
          </w:p>
        </w:tc>
        <w:tc>
          <w:tcPr>
            <w:tcW w:w="2250" w:type="dxa"/>
          </w:tcPr>
          <w:p w14:paraId="4CE72CBC" w14:textId="77777777" w:rsidR="005664C9" w:rsidRDefault="005664C9" w:rsidP="008D230D">
            <w:pPr>
              <w:spacing w:after="200"/>
            </w:pPr>
            <w:r>
              <w:t>IDMS/xband</w:t>
            </w:r>
          </w:p>
        </w:tc>
        <w:tc>
          <w:tcPr>
            <w:tcW w:w="5778" w:type="dxa"/>
          </w:tcPr>
          <w:p w14:paraId="4CE72CBD" w14:textId="77777777" w:rsidR="005664C9" w:rsidRDefault="005664C9" w:rsidP="008D230D">
            <w:pPr>
              <w:spacing w:after="200"/>
            </w:pPr>
            <w:r>
              <w:t>This API provides means to assign guests to xbands, unassign them, and retrieve xBand by their xband Id, tapId, long range Id, secureId, UId and bandId</w:t>
            </w:r>
            <w:r w:rsidR="008906CE">
              <w:t xml:space="preserve">. </w:t>
            </w:r>
            <w:r>
              <w:t>This API also provides a bulk xband uploader.</w:t>
            </w:r>
          </w:p>
        </w:tc>
      </w:tr>
    </w:tbl>
    <w:p w14:paraId="4CE72CBF" w14:textId="77777777" w:rsidR="005664C9" w:rsidRDefault="005664C9" w:rsidP="005664C9">
      <w:pPr>
        <w:spacing w:after="200"/>
      </w:pPr>
    </w:p>
    <w:p w14:paraId="4CE72CC0" w14:textId="77777777" w:rsidR="005664C9" w:rsidRDefault="005664C9" w:rsidP="005664C9">
      <w:pPr>
        <w:spacing w:after="200"/>
      </w:pPr>
      <w:r>
        <w:t>Each of these areas will be further described later in this document.</w:t>
      </w:r>
    </w:p>
    <w:p w14:paraId="4CE72CC1" w14:textId="77777777" w:rsidR="005664C9" w:rsidRPr="005664C9" w:rsidRDefault="005664C9" w:rsidP="005664C9"/>
    <w:p w14:paraId="4CE72CC2" w14:textId="77777777" w:rsidR="008D230D" w:rsidRDefault="008D230D" w:rsidP="00CE6B5A">
      <w:pPr>
        <w:pStyle w:val="Heading1"/>
      </w:pPr>
      <w:bookmarkStart w:id="6" w:name="_Toc325103551"/>
      <w:r>
        <w:t>External Libraries in Build Path</w:t>
      </w:r>
      <w:bookmarkEnd w:id="6"/>
    </w:p>
    <w:p w14:paraId="4CE72CC3" w14:textId="77777777" w:rsidR="008D230D" w:rsidRDefault="008D230D" w:rsidP="008D230D">
      <w:r>
        <w:t>The following libraries provide an inventory of the technologies used in IDMS.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8D230D" w14:paraId="4CE72CC6" w14:textId="77777777" w:rsidTr="00E41BDF">
        <w:trPr>
          <w:cantSplit/>
          <w:tblHeader/>
        </w:trPr>
        <w:tc>
          <w:tcPr>
            <w:tcW w:w="2358" w:type="dxa"/>
            <w:shd w:val="pct15" w:color="auto" w:fill="auto"/>
          </w:tcPr>
          <w:p w14:paraId="4CE72CC4" w14:textId="77777777" w:rsidR="008D230D" w:rsidRPr="0044791A" w:rsidRDefault="008D230D" w:rsidP="008D230D">
            <w:pPr>
              <w:rPr>
                <w:b/>
              </w:rPr>
            </w:pPr>
            <w:r w:rsidRPr="0044791A">
              <w:rPr>
                <w:b/>
              </w:rPr>
              <w:t>Library</w:t>
            </w:r>
          </w:p>
        </w:tc>
        <w:tc>
          <w:tcPr>
            <w:tcW w:w="7218" w:type="dxa"/>
            <w:shd w:val="pct15" w:color="auto" w:fill="auto"/>
          </w:tcPr>
          <w:p w14:paraId="4CE72CC5" w14:textId="77777777" w:rsidR="008D230D" w:rsidRPr="0044791A" w:rsidRDefault="008D230D" w:rsidP="008D230D">
            <w:pPr>
              <w:rPr>
                <w:b/>
              </w:rPr>
            </w:pPr>
            <w:r w:rsidRPr="0044791A">
              <w:rPr>
                <w:b/>
              </w:rPr>
              <w:t>Description</w:t>
            </w:r>
          </w:p>
        </w:tc>
      </w:tr>
      <w:tr w:rsidR="008D230D" w14:paraId="4CE72CC9" w14:textId="77777777" w:rsidTr="00E41BDF">
        <w:trPr>
          <w:cantSplit/>
        </w:trPr>
        <w:tc>
          <w:tcPr>
            <w:tcW w:w="2358" w:type="dxa"/>
          </w:tcPr>
          <w:p w14:paraId="4CE72CC7" w14:textId="77777777" w:rsidR="008D230D" w:rsidRDefault="008D230D" w:rsidP="008D230D">
            <w:r>
              <w:lastRenderedPageBreak/>
              <w:t>IDMSLib.jar</w:t>
            </w:r>
          </w:p>
        </w:tc>
        <w:tc>
          <w:tcPr>
            <w:tcW w:w="7218" w:type="dxa"/>
          </w:tcPr>
          <w:p w14:paraId="4CE72CC8" w14:textId="77777777" w:rsidR="008D230D" w:rsidRDefault="008D230D" w:rsidP="008D230D">
            <w:r>
              <w:t>Provides the middle-tier database connectivity as well as the inventory of business objects used and methods called to support the IDMS application.</w:t>
            </w:r>
          </w:p>
        </w:tc>
      </w:tr>
      <w:tr w:rsidR="008D230D" w14:paraId="4CE72CCC" w14:textId="77777777" w:rsidTr="00E41BDF">
        <w:trPr>
          <w:cantSplit/>
        </w:trPr>
        <w:tc>
          <w:tcPr>
            <w:tcW w:w="2358" w:type="dxa"/>
          </w:tcPr>
          <w:p w14:paraId="4CE72CCA" w14:textId="77777777" w:rsidR="008D230D" w:rsidRDefault="008D230D" w:rsidP="008D230D">
            <w:r>
              <w:t>asm.jar</w:t>
            </w:r>
          </w:p>
        </w:tc>
        <w:tc>
          <w:tcPr>
            <w:tcW w:w="7218" w:type="dxa"/>
          </w:tcPr>
          <w:p w14:paraId="4CE72CCB" w14:textId="77777777" w:rsidR="008D230D" w:rsidRDefault="008D230D" w:rsidP="008D230D">
            <w:r>
              <w:t>A dependency library used by Jackson libraries.</w:t>
            </w:r>
          </w:p>
        </w:tc>
      </w:tr>
      <w:tr w:rsidR="008D230D" w14:paraId="4CE72CCF" w14:textId="77777777" w:rsidTr="00E41BDF">
        <w:trPr>
          <w:cantSplit/>
        </w:trPr>
        <w:tc>
          <w:tcPr>
            <w:tcW w:w="2358" w:type="dxa"/>
          </w:tcPr>
          <w:p w14:paraId="4CE72CCD" w14:textId="77777777" w:rsidR="008D230D" w:rsidRDefault="008D230D" w:rsidP="008D230D">
            <w:r>
              <w:t>c3p0.jar</w:t>
            </w:r>
          </w:p>
        </w:tc>
        <w:tc>
          <w:tcPr>
            <w:tcW w:w="7218" w:type="dxa"/>
          </w:tcPr>
          <w:p w14:paraId="4CE72CCE" w14:textId="77777777" w:rsidR="008D230D" w:rsidRDefault="008D230D" w:rsidP="008D230D">
            <w:r>
              <w:t>A connection pooling library.</w:t>
            </w:r>
          </w:p>
        </w:tc>
      </w:tr>
      <w:tr w:rsidR="008D230D" w14:paraId="4CE72CD2" w14:textId="77777777" w:rsidTr="00E41BDF">
        <w:trPr>
          <w:cantSplit/>
        </w:trPr>
        <w:tc>
          <w:tcPr>
            <w:tcW w:w="2358" w:type="dxa"/>
          </w:tcPr>
          <w:p w14:paraId="4CE72CD0" w14:textId="77777777" w:rsidR="008D230D" w:rsidRDefault="008D230D" w:rsidP="008D230D">
            <w:r>
              <w:t>jackson-core-asl.jar</w:t>
            </w:r>
          </w:p>
        </w:tc>
        <w:tc>
          <w:tcPr>
            <w:tcW w:w="7218" w:type="dxa"/>
          </w:tcPr>
          <w:p w14:paraId="4CE72CD1" w14:textId="77777777" w:rsidR="008D230D" w:rsidRDefault="008D230D" w:rsidP="008D230D">
            <w:r>
              <w:t>A component of Jackson that provides JSON portability.</w:t>
            </w:r>
          </w:p>
        </w:tc>
      </w:tr>
      <w:tr w:rsidR="008D230D" w14:paraId="4CE72CD5" w14:textId="77777777" w:rsidTr="00E41BDF">
        <w:trPr>
          <w:cantSplit/>
        </w:trPr>
        <w:tc>
          <w:tcPr>
            <w:tcW w:w="2358" w:type="dxa"/>
          </w:tcPr>
          <w:p w14:paraId="4CE72CD3" w14:textId="77777777" w:rsidR="008D230D" w:rsidRDefault="008D230D" w:rsidP="008D230D">
            <w:r>
              <w:t>jacsson-jaxrs.jar</w:t>
            </w:r>
          </w:p>
        </w:tc>
        <w:tc>
          <w:tcPr>
            <w:tcW w:w="7218" w:type="dxa"/>
          </w:tcPr>
          <w:p w14:paraId="4CE72CD4" w14:textId="77777777" w:rsidR="008D230D" w:rsidRDefault="008D230D" w:rsidP="008D230D">
            <w:r>
              <w:t>Jaxrs provides mapping capabilities for java objects and XML.</w:t>
            </w:r>
          </w:p>
        </w:tc>
      </w:tr>
      <w:tr w:rsidR="008D230D" w14:paraId="4CE72CD8" w14:textId="77777777" w:rsidTr="00E41BDF">
        <w:trPr>
          <w:cantSplit/>
        </w:trPr>
        <w:tc>
          <w:tcPr>
            <w:tcW w:w="2358" w:type="dxa"/>
          </w:tcPr>
          <w:p w14:paraId="4CE72CD6" w14:textId="77777777" w:rsidR="008D230D" w:rsidRDefault="008D230D" w:rsidP="008D230D">
            <w:r>
              <w:t>jackson-mapper-asl.jar</w:t>
            </w:r>
          </w:p>
        </w:tc>
        <w:tc>
          <w:tcPr>
            <w:tcW w:w="7218" w:type="dxa"/>
          </w:tcPr>
          <w:p w14:paraId="4CE72CD7" w14:textId="77777777" w:rsidR="008D230D" w:rsidRDefault="008D230D" w:rsidP="008D230D">
            <w:r>
              <w:t>Provides mapping services from java objects to other types of objects, such as JSON.</w:t>
            </w:r>
          </w:p>
        </w:tc>
      </w:tr>
      <w:tr w:rsidR="008D230D" w14:paraId="4CE72CDB" w14:textId="77777777" w:rsidTr="00E41BDF">
        <w:trPr>
          <w:cantSplit/>
        </w:trPr>
        <w:tc>
          <w:tcPr>
            <w:tcW w:w="2358" w:type="dxa"/>
          </w:tcPr>
          <w:p w14:paraId="4CE72CD9" w14:textId="77777777" w:rsidR="008D230D" w:rsidRDefault="008D230D" w:rsidP="008D230D">
            <w:r>
              <w:t>jackson-xc.jar</w:t>
            </w:r>
          </w:p>
        </w:tc>
        <w:tc>
          <w:tcPr>
            <w:tcW w:w="7218" w:type="dxa"/>
          </w:tcPr>
          <w:p w14:paraId="4CE72CDA" w14:textId="77777777" w:rsidR="008D230D" w:rsidRDefault="008D230D" w:rsidP="008D230D">
            <w:r>
              <w:t>Provides XML services functionality for Jackson for handlers such as JAXB.</w:t>
            </w:r>
          </w:p>
        </w:tc>
      </w:tr>
      <w:tr w:rsidR="008D230D" w14:paraId="4CE72CDE" w14:textId="77777777" w:rsidTr="00E41BDF">
        <w:trPr>
          <w:cantSplit/>
        </w:trPr>
        <w:tc>
          <w:tcPr>
            <w:tcW w:w="2358" w:type="dxa"/>
          </w:tcPr>
          <w:p w14:paraId="4CE72CDC" w14:textId="77777777" w:rsidR="008D230D" w:rsidRDefault="008D230D" w:rsidP="008D230D">
            <w:r>
              <w:t>jersey-core.jar</w:t>
            </w:r>
          </w:p>
        </w:tc>
        <w:tc>
          <w:tcPr>
            <w:tcW w:w="7218" w:type="dxa"/>
          </w:tcPr>
          <w:p w14:paraId="4CE72CDD" w14:textId="77777777" w:rsidR="008D230D" w:rsidRDefault="008D230D" w:rsidP="008D230D">
            <w:r>
              <w:t>Core functionality creating RESTful web services. Defines the attributes and objects used by other components in Jersey.</w:t>
            </w:r>
          </w:p>
        </w:tc>
      </w:tr>
      <w:tr w:rsidR="008D230D" w14:paraId="4CE72CE1" w14:textId="77777777" w:rsidTr="00E41BDF">
        <w:trPr>
          <w:cantSplit/>
        </w:trPr>
        <w:tc>
          <w:tcPr>
            <w:tcW w:w="2358" w:type="dxa"/>
          </w:tcPr>
          <w:p w14:paraId="4CE72CDF" w14:textId="77777777" w:rsidR="008D230D" w:rsidRDefault="008D230D" w:rsidP="008D230D">
            <w:r>
              <w:t>jersey-json.jar</w:t>
            </w:r>
          </w:p>
        </w:tc>
        <w:tc>
          <w:tcPr>
            <w:tcW w:w="7218" w:type="dxa"/>
          </w:tcPr>
          <w:p w14:paraId="4CE72CE0" w14:textId="77777777" w:rsidR="008D230D" w:rsidRDefault="008D230D" w:rsidP="008D230D">
            <w:r>
              <w:t>Jersey expression object, responsible for creating JSON messages.</w:t>
            </w:r>
          </w:p>
        </w:tc>
      </w:tr>
      <w:tr w:rsidR="008D230D" w14:paraId="4CE72CE4" w14:textId="77777777" w:rsidTr="00E41BDF">
        <w:trPr>
          <w:cantSplit/>
        </w:trPr>
        <w:tc>
          <w:tcPr>
            <w:tcW w:w="2358" w:type="dxa"/>
          </w:tcPr>
          <w:p w14:paraId="4CE72CE2" w14:textId="77777777" w:rsidR="008D230D" w:rsidRDefault="008D230D" w:rsidP="008D230D">
            <w:r>
              <w:t>Jersey-server.jar</w:t>
            </w:r>
          </w:p>
        </w:tc>
        <w:tc>
          <w:tcPr>
            <w:tcW w:w="7218" w:type="dxa"/>
          </w:tcPr>
          <w:p w14:paraId="4CE72CE3" w14:textId="77777777" w:rsidR="008D230D" w:rsidRDefault="008D230D" w:rsidP="008D230D">
            <w:r>
              <w:t>Provides container information for the tomcat server to act as an servelet container for a RESTful API.</w:t>
            </w:r>
          </w:p>
        </w:tc>
      </w:tr>
      <w:tr w:rsidR="008D230D" w14:paraId="4CE72CE7" w14:textId="77777777" w:rsidTr="00E41BDF">
        <w:trPr>
          <w:cantSplit/>
        </w:trPr>
        <w:tc>
          <w:tcPr>
            <w:tcW w:w="2358" w:type="dxa"/>
          </w:tcPr>
          <w:p w14:paraId="4CE72CE5" w14:textId="77777777" w:rsidR="008D230D" w:rsidRDefault="008D230D" w:rsidP="008D230D">
            <w:r>
              <w:t>jettison.jar</w:t>
            </w:r>
          </w:p>
        </w:tc>
        <w:tc>
          <w:tcPr>
            <w:tcW w:w="7218" w:type="dxa"/>
          </w:tcPr>
          <w:p w14:paraId="4CE72CE6" w14:textId="77777777" w:rsidR="008D230D" w:rsidRDefault="008D230D" w:rsidP="008D230D">
            <w:r>
              <w:t>Provides RESTful implementation to HTTPS endpoints.</w:t>
            </w:r>
          </w:p>
        </w:tc>
      </w:tr>
      <w:tr w:rsidR="008D230D" w14:paraId="4CE72CEA" w14:textId="77777777" w:rsidTr="00E41BDF">
        <w:trPr>
          <w:cantSplit/>
        </w:trPr>
        <w:tc>
          <w:tcPr>
            <w:tcW w:w="2358" w:type="dxa"/>
          </w:tcPr>
          <w:p w14:paraId="4CE72CE8" w14:textId="77777777" w:rsidR="008D230D" w:rsidRDefault="008D230D" w:rsidP="008D230D">
            <w:r>
              <w:t>jsr311-api.jar</w:t>
            </w:r>
          </w:p>
        </w:tc>
        <w:tc>
          <w:tcPr>
            <w:tcW w:w="7218" w:type="dxa"/>
          </w:tcPr>
          <w:p w14:paraId="4CE72CE9" w14:textId="77777777" w:rsidR="008D230D" w:rsidRDefault="008D230D" w:rsidP="008D230D">
            <w:r>
              <w:t>Java Specification Request is part of the Java EE extensions.</w:t>
            </w:r>
          </w:p>
        </w:tc>
      </w:tr>
      <w:tr w:rsidR="008D230D" w14:paraId="4CE72CED" w14:textId="77777777" w:rsidTr="00E41BDF">
        <w:trPr>
          <w:cantSplit/>
        </w:trPr>
        <w:tc>
          <w:tcPr>
            <w:tcW w:w="2358" w:type="dxa"/>
          </w:tcPr>
          <w:p w14:paraId="4CE72CEB" w14:textId="77777777" w:rsidR="008D230D" w:rsidRDefault="008D230D" w:rsidP="008D230D">
            <w:r>
              <w:t>junit.jar</w:t>
            </w:r>
          </w:p>
        </w:tc>
        <w:tc>
          <w:tcPr>
            <w:tcW w:w="7218" w:type="dxa"/>
          </w:tcPr>
          <w:p w14:paraId="4CE72CEC" w14:textId="77777777" w:rsidR="008D230D" w:rsidRDefault="008D230D" w:rsidP="008D230D">
            <w:r>
              <w:t>Provides automated unit testing features to Java.</w:t>
            </w:r>
          </w:p>
        </w:tc>
      </w:tr>
      <w:tr w:rsidR="008D230D" w14:paraId="4CE72CF0" w14:textId="77777777" w:rsidTr="00E41BDF">
        <w:trPr>
          <w:cantSplit/>
        </w:trPr>
        <w:tc>
          <w:tcPr>
            <w:tcW w:w="2358" w:type="dxa"/>
          </w:tcPr>
          <w:p w14:paraId="4CE72CEE" w14:textId="77777777" w:rsidR="008D230D" w:rsidRDefault="008D230D" w:rsidP="008D230D">
            <w:r>
              <w:t>log4j.jar</w:t>
            </w:r>
          </w:p>
        </w:tc>
        <w:tc>
          <w:tcPr>
            <w:tcW w:w="7218" w:type="dxa"/>
          </w:tcPr>
          <w:p w14:paraId="4CE72CEF" w14:textId="77777777" w:rsidR="008D230D" w:rsidRDefault="008D230D" w:rsidP="008D230D">
            <w:r>
              <w:t>Logging and metrics monitoring system for Java.</w:t>
            </w:r>
          </w:p>
        </w:tc>
      </w:tr>
      <w:tr w:rsidR="008D230D" w14:paraId="4CE72CF3" w14:textId="77777777" w:rsidTr="00E41BDF">
        <w:trPr>
          <w:cantSplit/>
        </w:trPr>
        <w:tc>
          <w:tcPr>
            <w:tcW w:w="2358" w:type="dxa"/>
          </w:tcPr>
          <w:p w14:paraId="4CE72CF1" w14:textId="77777777" w:rsidR="008D230D" w:rsidRDefault="008D230D" w:rsidP="008D230D">
            <w:r>
              <w:t>commons-lang.jar</w:t>
            </w:r>
          </w:p>
        </w:tc>
        <w:tc>
          <w:tcPr>
            <w:tcW w:w="7218" w:type="dxa"/>
          </w:tcPr>
          <w:p w14:paraId="4CE72CF2" w14:textId="77777777" w:rsidR="008D230D" w:rsidRDefault="008D230D" w:rsidP="008D230D">
            <w:r>
              <w:t>Provides common utilities for Java, such as string manipulation and escaping and unescaping values passed into a RESTful system.</w:t>
            </w:r>
          </w:p>
        </w:tc>
      </w:tr>
      <w:tr w:rsidR="008D230D" w14:paraId="4CE72CF6" w14:textId="77777777" w:rsidTr="00E41BDF">
        <w:trPr>
          <w:cantSplit/>
        </w:trPr>
        <w:tc>
          <w:tcPr>
            <w:tcW w:w="2358" w:type="dxa"/>
          </w:tcPr>
          <w:p w14:paraId="4CE72CF4" w14:textId="77777777" w:rsidR="008D230D" w:rsidRDefault="008D230D" w:rsidP="008D230D">
            <w:r>
              <w:t>jtds.jar</w:t>
            </w:r>
          </w:p>
        </w:tc>
        <w:tc>
          <w:tcPr>
            <w:tcW w:w="7218" w:type="dxa"/>
          </w:tcPr>
          <w:p w14:paraId="4CE72CF5" w14:textId="77777777" w:rsidR="008D230D" w:rsidRDefault="008D230D" w:rsidP="008D230D">
            <w:r>
              <w:t>JTDS is an alternate database connection library for Java.</w:t>
            </w:r>
          </w:p>
        </w:tc>
      </w:tr>
      <w:tr w:rsidR="008D230D" w14:paraId="4CE72CF9" w14:textId="77777777" w:rsidTr="00E41BDF">
        <w:trPr>
          <w:cantSplit/>
        </w:trPr>
        <w:tc>
          <w:tcPr>
            <w:tcW w:w="2358" w:type="dxa"/>
          </w:tcPr>
          <w:p w14:paraId="4CE72CF7" w14:textId="77777777" w:rsidR="008D230D" w:rsidRDefault="008D230D" w:rsidP="008D230D">
            <w:r>
              <w:t>jcs.jar</w:t>
            </w:r>
          </w:p>
        </w:tc>
        <w:tc>
          <w:tcPr>
            <w:tcW w:w="7218" w:type="dxa"/>
          </w:tcPr>
          <w:p w14:paraId="4CE72CF8" w14:textId="77777777" w:rsidR="008D230D" w:rsidRDefault="008D230D" w:rsidP="008D230D">
            <w:r>
              <w:t>Java Cache System – provides caching mechanism for Java.</w:t>
            </w:r>
          </w:p>
        </w:tc>
      </w:tr>
      <w:tr w:rsidR="008D230D" w14:paraId="4CE72CFC" w14:textId="77777777" w:rsidTr="00E41BDF">
        <w:trPr>
          <w:cantSplit/>
        </w:trPr>
        <w:tc>
          <w:tcPr>
            <w:tcW w:w="2358" w:type="dxa"/>
          </w:tcPr>
          <w:p w14:paraId="4CE72CFA" w14:textId="77777777" w:rsidR="008D230D" w:rsidRDefault="008D230D" w:rsidP="008D230D">
            <w:r>
              <w:t>commons-dbutils.jar</w:t>
            </w:r>
          </w:p>
        </w:tc>
        <w:tc>
          <w:tcPr>
            <w:tcW w:w="7218" w:type="dxa"/>
          </w:tcPr>
          <w:p w14:paraId="4CE72CFB" w14:textId="77777777" w:rsidR="008D230D" w:rsidRDefault="008D230D" w:rsidP="008D230D">
            <w:r>
              <w:t>Provides a wrapper on JDBC database primitives, managing connection pooling and providing other services to JDBC code.</w:t>
            </w:r>
          </w:p>
        </w:tc>
      </w:tr>
    </w:tbl>
    <w:p w14:paraId="4CE72CFD" w14:textId="77777777" w:rsidR="008D230D" w:rsidRDefault="008D230D" w:rsidP="008D230D"/>
    <w:p w14:paraId="4CE72CFE" w14:textId="77777777" w:rsidR="008D230D" w:rsidRDefault="008D230D" w:rsidP="008D230D"/>
    <w:p w14:paraId="4CE72D00" w14:textId="77777777" w:rsidR="008D230D" w:rsidRDefault="008D230D" w:rsidP="008D230D">
      <w:pPr>
        <w:pStyle w:val="Heading1"/>
      </w:pPr>
      <w:bookmarkStart w:id="7" w:name="_Toc325103552"/>
      <w:r w:rsidRPr="008D230D">
        <w:lastRenderedPageBreak/>
        <w:t>Architecture Overview</w:t>
      </w:r>
      <w:bookmarkEnd w:id="7"/>
    </w:p>
    <w:p w14:paraId="4CE72D01" w14:textId="77777777" w:rsidR="008D230D" w:rsidRPr="008D230D" w:rsidRDefault="008D230D" w:rsidP="008D230D">
      <w:r>
        <w:rPr>
          <w:noProof/>
        </w:rPr>
        <w:lastRenderedPageBreak/>
        <w:drawing>
          <wp:inline distT="0" distB="0" distL="0" distR="0" wp14:anchorId="4CE735B2" wp14:editId="4CE735B3">
            <wp:extent cx="5640779" cy="6844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MS HL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418" cy="684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2D02" w14:textId="77777777" w:rsidR="00CE6B5A" w:rsidRDefault="008D230D" w:rsidP="00CE6B5A">
      <w:pPr>
        <w:pStyle w:val="Heading1"/>
      </w:pPr>
      <w:bookmarkStart w:id="8" w:name="_Toc325103553"/>
      <w:r>
        <w:lastRenderedPageBreak/>
        <w:t>Configuration</w:t>
      </w:r>
      <w:bookmarkEnd w:id="8"/>
    </w:p>
    <w:p w14:paraId="4CE72D03" w14:textId="681473CA" w:rsidR="008D230D" w:rsidRDefault="008D230D" w:rsidP="008D230D">
      <w:r>
        <w:t xml:space="preserve">IDMS </w:t>
      </w:r>
      <w:r w:rsidR="00E5472A">
        <w:t xml:space="preserve">uses </w:t>
      </w:r>
      <w:r w:rsidR="001A41EB">
        <w:t>the file /etc/nge/config/environment.properties. A</w:t>
      </w:r>
      <w:r>
        <w:t xml:space="preserve">ny change to </w:t>
      </w:r>
      <w:r w:rsidR="001A41EB">
        <w:t>environment.properties r</w:t>
      </w:r>
      <w:r>
        <w:t>equires Tomcat or TC Server to be restarted.</w:t>
      </w:r>
    </w:p>
    <w:p w14:paraId="4CE72D04" w14:textId="73AAFDE5" w:rsidR="008D230D" w:rsidRDefault="008D230D" w:rsidP="008D230D">
      <w:r>
        <w:t>The following is an example configuration:</w:t>
      </w:r>
    </w:p>
    <w:p w14:paraId="4CE72D0A" w14:textId="77777777" w:rsidR="008D230D" w:rsidRDefault="008D230D" w:rsidP="008D230D">
      <w:pPr>
        <w:autoSpaceDE w:val="0"/>
        <w:autoSpaceDN w:val="0"/>
        <w:adjustRightInd w:val="0"/>
        <w:spacing w:line="240" w:lineRule="auto"/>
        <w:rPr>
          <w:rFonts w:ascii="Monospace" w:hAnsi="Monospace" w:cs="Monospace"/>
          <w:szCs w:val="20"/>
        </w:rPr>
      </w:pPr>
    </w:p>
    <w:p w14:paraId="1C317350" w14:textId="77777777" w:rsidR="00564A13" w:rsidRDefault="00564A13" w:rsidP="00564A13">
      <w:r>
        <w:t>nge.xconnect.idms.databasedriver=net.sourceforge.jtds.jdbc.Driver</w:t>
      </w:r>
    </w:p>
    <w:p w14:paraId="30218733" w14:textId="77777777" w:rsidR="00564A13" w:rsidRDefault="00564A13" w:rsidP="00564A13">
      <w:r>
        <w:t>nge.xconnect.idms.dbserver.url=jdbc:jtds:sqlserver://localhost:1433/IDMS</w:t>
      </w:r>
    </w:p>
    <w:p w14:paraId="114C7FC7" w14:textId="77777777" w:rsidR="00564A13" w:rsidRDefault="00564A13" w:rsidP="00564A13">
      <w:r>
        <w:t>nge.xconnect.idms.dbserver.uid=EMUSER</w:t>
      </w:r>
    </w:p>
    <w:p w14:paraId="3ECEBD60" w14:textId="77777777" w:rsidR="00564A13" w:rsidRDefault="00564A13" w:rsidP="00564A13">
      <w:r>
        <w:t>nge.xconnect.idms.dbserver.pwd=Mayhem!23</w:t>
      </w:r>
    </w:p>
    <w:p w14:paraId="1C43DBAD" w14:textId="77777777" w:rsidR="00564A13" w:rsidRDefault="00564A13" w:rsidP="00564A13">
      <w:r>
        <w:t>nge.xconnect.idms.c3p0.maxPoolSize=20</w:t>
      </w:r>
    </w:p>
    <w:p w14:paraId="724F407B" w14:textId="77777777" w:rsidR="00564A13" w:rsidRDefault="00564A13" w:rsidP="00564A13">
      <w:r>
        <w:t>nge.xconnect.idms.c3p0.maxStatementsPerConnection=50</w:t>
      </w:r>
    </w:p>
    <w:p w14:paraId="65699735" w14:textId="77777777" w:rsidR="00564A13" w:rsidRDefault="00564A13" w:rsidP="00564A13">
      <w:r>
        <w:t>nge.xconnect.idms.c3p0.maxStatements=400</w:t>
      </w:r>
    </w:p>
    <w:p w14:paraId="1EDAB515" w14:textId="77777777" w:rsidR="00564A13" w:rsidRDefault="00564A13" w:rsidP="00564A13">
      <w:r>
        <w:t>nge.xconnect.idms.cache.enable=true</w:t>
      </w:r>
    </w:p>
    <w:p w14:paraId="47619E86" w14:textId="77777777" w:rsidR="00564A13" w:rsidRDefault="00564A13" w:rsidP="00564A13">
      <w:r>
        <w:t>nge.xconnect.idms.cache.maxGuests=1000000</w:t>
      </w:r>
    </w:p>
    <w:p w14:paraId="070B67DB" w14:textId="77777777" w:rsidR="00564A13" w:rsidRDefault="00564A13" w:rsidP="00564A13">
      <w:r>
        <w:t>nge.xconnect.idms.cache.maxBands=3000000</w:t>
      </w:r>
    </w:p>
    <w:p w14:paraId="5B9BE29F" w14:textId="77777777" w:rsidR="00564A13" w:rsidRDefault="00564A13" w:rsidP="00564A13">
      <w:r>
        <w:t>nge.xconnect.idms.cache.resetTime=17:00</w:t>
      </w:r>
    </w:p>
    <w:p w14:paraId="0651D218" w14:textId="77777777" w:rsidR="00564A13" w:rsidRDefault="00564A13" w:rsidP="00564A13">
      <w:r>
        <w:t>nge.xconnect.idms.ssl.keystore.client=/etc/nge/ssl/xconnect/.client.ks</w:t>
      </w:r>
    </w:p>
    <w:p w14:paraId="3596B03D" w14:textId="0BF59E84" w:rsidR="00564A13" w:rsidRDefault="00564A13" w:rsidP="00564A13">
      <w:r>
        <w:t>nge.xconnect.idms.ssl.keystorePassword.client=ENC(sai+/7P4uf69LweE1nP9gae2YhPZwpGoZJ0vI9MTXOE=)</w:t>
      </w:r>
    </w:p>
    <w:p w14:paraId="4CE72D10" w14:textId="77777777" w:rsidR="008D230D" w:rsidRDefault="008D230D" w:rsidP="008D23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2"/>
        <w:gridCol w:w="3804"/>
      </w:tblGrid>
      <w:tr w:rsidR="008D230D" w:rsidRPr="00E41BDF" w14:paraId="4CE72D13" w14:textId="77777777" w:rsidTr="00752063">
        <w:trPr>
          <w:cantSplit/>
          <w:tblHeader/>
        </w:trPr>
        <w:tc>
          <w:tcPr>
            <w:tcW w:w="5772" w:type="dxa"/>
            <w:shd w:val="pct15" w:color="auto" w:fill="auto"/>
          </w:tcPr>
          <w:p w14:paraId="4CE72D11" w14:textId="77777777" w:rsidR="008D230D" w:rsidRPr="00E41BDF" w:rsidRDefault="008D230D" w:rsidP="008D230D">
            <w:pPr>
              <w:spacing w:after="200"/>
              <w:rPr>
                <w:b/>
              </w:rPr>
            </w:pPr>
            <w:r w:rsidRPr="00E41BDF">
              <w:rPr>
                <w:b/>
              </w:rPr>
              <w:t>Property</w:t>
            </w:r>
          </w:p>
        </w:tc>
        <w:tc>
          <w:tcPr>
            <w:tcW w:w="3804" w:type="dxa"/>
            <w:shd w:val="pct15" w:color="auto" w:fill="auto"/>
          </w:tcPr>
          <w:p w14:paraId="4CE72D12" w14:textId="77777777" w:rsidR="008D230D" w:rsidRPr="00E41BDF" w:rsidRDefault="008D230D" w:rsidP="008D230D">
            <w:pPr>
              <w:spacing w:after="200"/>
              <w:rPr>
                <w:b/>
              </w:rPr>
            </w:pPr>
            <w:r w:rsidRPr="00E41BDF">
              <w:rPr>
                <w:b/>
              </w:rPr>
              <w:t>Description</w:t>
            </w:r>
          </w:p>
        </w:tc>
      </w:tr>
      <w:tr w:rsidR="008D230D" w14:paraId="4CE72D16" w14:textId="77777777" w:rsidTr="00752063">
        <w:trPr>
          <w:cantSplit/>
        </w:trPr>
        <w:tc>
          <w:tcPr>
            <w:tcW w:w="5772" w:type="dxa"/>
          </w:tcPr>
          <w:p w14:paraId="4CE72D14" w14:textId="443FBCDE" w:rsidR="008D230D" w:rsidRDefault="00564A13" w:rsidP="008D230D">
            <w:pPr>
              <w:spacing w:after="200"/>
            </w:pPr>
            <w:r>
              <w:t>nge.xconnect.idms.databasedriver</w:t>
            </w:r>
          </w:p>
        </w:tc>
        <w:tc>
          <w:tcPr>
            <w:tcW w:w="3804" w:type="dxa"/>
          </w:tcPr>
          <w:p w14:paraId="4CE72D15" w14:textId="77777777" w:rsidR="008D230D" w:rsidRDefault="008D230D" w:rsidP="008D230D">
            <w:pPr>
              <w:spacing w:after="200"/>
            </w:pPr>
            <w:r>
              <w:t>The name of the database driver used to create an instance of a database connection.</w:t>
            </w:r>
          </w:p>
        </w:tc>
      </w:tr>
      <w:tr w:rsidR="008D230D" w14:paraId="4CE72D19" w14:textId="77777777" w:rsidTr="00752063">
        <w:trPr>
          <w:cantSplit/>
        </w:trPr>
        <w:tc>
          <w:tcPr>
            <w:tcW w:w="5772" w:type="dxa"/>
          </w:tcPr>
          <w:p w14:paraId="4CE72D17" w14:textId="08C8146A" w:rsidR="008D230D" w:rsidRDefault="00564A13" w:rsidP="008D230D">
            <w:pPr>
              <w:spacing w:after="200"/>
            </w:pPr>
            <w:r>
              <w:t>nge.xconnect.idms.dbserver.url</w:t>
            </w:r>
          </w:p>
        </w:tc>
        <w:tc>
          <w:tcPr>
            <w:tcW w:w="3804" w:type="dxa"/>
          </w:tcPr>
          <w:p w14:paraId="4CE72D18" w14:textId="77777777" w:rsidR="008D230D" w:rsidRDefault="008D230D" w:rsidP="008D230D">
            <w:pPr>
              <w:spacing w:after="200"/>
            </w:pPr>
            <w:r>
              <w:t xml:space="preserve">A JDBC database connection URL. </w:t>
            </w:r>
          </w:p>
        </w:tc>
      </w:tr>
      <w:tr w:rsidR="008D230D" w14:paraId="4CE72D1F" w14:textId="77777777" w:rsidTr="00752063">
        <w:trPr>
          <w:cantSplit/>
        </w:trPr>
        <w:tc>
          <w:tcPr>
            <w:tcW w:w="5772" w:type="dxa"/>
          </w:tcPr>
          <w:p w14:paraId="4CE72D1D" w14:textId="051590D8" w:rsidR="008D230D" w:rsidRDefault="00564A13" w:rsidP="008D230D">
            <w:pPr>
              <w:spacing w:after="200"/>
            </w:pPr>
            <w:r>
              <w:lastRenderedPageBreak/>
              <w:t>nge.xconnect.idms.dbserver.uid</w:t>
            </w:r>
          </w:p>
        </w:tc>
        <w:tc>
          <w:tcPr>
            <w:tcW w:w="3804" w:type="dxa"/>
          </w:tcPr>
          <w:p w14:paraId="4CE72D1E" w14:textId="77777777" w:rsidR="008D230D" w:rsidRDefault="008D230D" w:rsidP="008D230D">
            <w:pPr>
              <w:spacing w:after="200"/>
            </w:pPr>
            <w:r>
              <w:t>A user created in the IDMS database that has read/write ability and the ability to run the stored procs associated with IDMS.</w:t>
            </w:r>
          </w:p>
        </w:tc>
      </w:tr>
      <w:tr w:rsidR="008D230D" w14:paraId="4CE72D22" w14:textId="77777777" w:rsidTr="00752063">
        <w:trPr>
          <w:cantSplit/>
        </w:trPr>
        <w:tc>
          <w:tcPr>
            <w:tcW w:w="5772" w:type="dxa"/>
          </w:tcPr>
          <w:p w14:paraId="4CE72D20" w14:textId="40452B56" w:rsidR="008D230D" w:rsidRDefault="00564A13" w:rsidP="00990CC0">
            <w:pPr>
              <w:spacing w:after="200"/>
            </w:pPr>
            <w:r>
              <w:t>nge.xconnect.idms.dbserver.</w:t>
            </w:r>
            <w:r w:rsidR="00990CC0">
              <w:t>pwd</w:t>
            </w:r>
          </w:p>
        </w:tc>
        <w:tc>
          <w:tcPr>
            <w:tcW w:w="3804" w:type="dxa"/>
          </w:tcPr>
          <w:p w14:paraId="4CE72D21" w14:textId="77777777" w:rsidR="008D230D" w:rsidRDefault="008D230D" w:rsidP="008D230D">
            <w:pPr>
              <w:spacing w:after="200"/>
            </w:pPr>
            <w:r>
              <w:t>The password for the databaseUser.</w:t>
            </w:r>
          </w:p>
        </w:tc>
      </w:tr>
      <w:tr w:rsidR="00922C33" w14:paraId="230FAE50" w14:textId="77777777" w:rsidTr="00752063">
        <w:trPr>
          <w:cantSplit/>
        </w:trPr>
        <w:tc>
          <w:tcPr>
            <w:tcW w:w="5772" w:type="dxa"/>
          </w:tcPr>
          <w:p w14:paraId="2918235E" w14:textId="02073401" w:rsidR="00922C33" w:rsidRDefault="00922C33" w:rsidP="008D230D">
            <w:pPr>
              <w:spacing w:after="200"/>
            </w:pPr>
            <w:r>
              <w:t>nge.xconnect.idms.readOnly</w:t>
            </w:r>
          </w:p>
        </w:tc>
        <w:tc>
          <w:tcPr>
            <w:tcW w:w="3804" w:type="dxa"/>
          </w:tcPr>
          <w:p w14:paraId="1E1191B6" w14:textId="045AB7F5" w:rsidR="00922C33" w:rsidRDefault="00922C33" w:rsidP="00922C33">
            <w:pPr>
              <w:spacing w:after="200"/>
            </w:pPr>
            <w:r>
              <w:t>Interfaces that cause a change in the database will return an error when set to true. Default: false.</w:t>
            </w:r>
          </w:p>
        </w:tc>
      </w:tr>
      <w:tr w:rsidR="00990CC0" w14:paraId="32279614" w14:textId="77777777" w:rsidTr="00752063">
        <w:trPr>
          <w:cantSplit/>
        </w:trPr>
        <w:tc>
          <w:tcPr>
            <w:tcW w:w="5772" w:type="dxa"/>
          </w:tcPr>
          <w:p w14:paraId="67D81853" w14:textId="4F1AB5A2" w:rsidR="00990CC0" w:rsidRDefault="00990CC0" w:rsidP="008D230D">
            <w:pPr>
              <w:spacing w:after="200"/>
            </w:pPr>
            <w:r>
              <w:t>nge.xconnect.idms.c3p0.maxPoolSize</w:t>
            </w:r>
          </w:p>
        </w:tc>
        <w:tc>
          <w:tcPr>
            <w:tcW w:w="3804" w:type="dxa"/>
          </w:tcPr>
          <w:p w14:paraId="682A19AB" w14:textId="77777777" w:rsidR="00990CC0" w:rsidRDefault="00990CC0" w:rsidP="008D230D">
            <w:pPr>
              <w:spacing w:after="200"/>
            </w:pPr>
          </w:p>
        </w:tc>
      </w:tr>
      <w:tr w:rsidR="00990CC0" w14:paraId="6A9A21DE" w14:textId="77777777" w:rsidTr="00752063">
        <w:trPr>
          <w:cantSplit/>
        </w:trPr>
        <w:tc>
          <w:tcPr>
            <w:tcW w:w="5772" w:type="dxa"/>
          </w:tcPr>
          <w:p w14:paraId="4B1673BD" w14:textId="581ECADC" w:rsidR="00990CC0" w:rsidRDefault="00990CC0" w:rsidP="008D230D">
            <w:pPr>
              <w:spacing w:after="200"/>
            </w:pPr>
            <w:r>
              <w:t>nge.xconnect.idms.c3p0.maxStatementsPerConnection</w:t>
            </w:r>
          </w:p>
        </w:tc>
        <w:tc>
          <w:tcPr>
            <w:tcW w:w="3804" w:type="dxa"/>
          </w:tcPr>
          <w:p w14:paraId="3762F692" w14:textId="77777777" w:rsidR="00990CC0" w:rsidRDefault="00990CC0" w:rsidP="008D230D">
            <w:pPr>
              <w:spacing w:after="200"/>
            </w:pPr>
          </w:p>
        </w:tc>
      </w:tr>
      <w:tr w:rsidR="00990CC0" w14:paraId="103F9D17" w14:textId="77777777" w:rsidTr="00752063">
        <w:trPr>
          <w:cantSplit/>
        </w:trPr>
        <w:tc>
          <w:tcPr>
            <w:tcW w:w="5772" w:type="dxa"/>
          </w:tcPr>
          <w:p w14:paraId="6B240FEB" w14:textId="618A83ED" w:rsidR="00990CC0" w:rsidRDefault="00990CC0" w:rsidP="008D230D">
            <w:pPr>
              <w:spacing w:after="200"/>
            </w:pPr>
            <w:r>
              <w:t>nge.xconnect.idms.c3p0.maxStatements</w:t>
            </w:r>
          </w:p>
        </w:tc>
        <w:tc>
          <w:tcPr>
            <w:tcW w:w="3804" w:type="dxa"/>
          </w:tcPr>
          <w:p w14:paraId="618396DE" w14:textId="77777777" w:rsidR="00990CC0" w:rsidRDefault="00990CC0" w:rsidP="008D230D">
            <w:pPr>
              <w:spacing w:after="200"/>
            </w:pPr>
          </w:p>
        </w:tc>
      </w:tr>
      <w:tr w:rsidR="008D230D" w14:paraId="4CE72D25" w14:textId="77777777" w:rsidTr="00752063">
        <w:trPr>
          <w:cantSplit/>
        </w:trPr>
        <w:tc>
          <w:tcPr>
            <w:tcW w:w="5772" w:type="dxa"/>
          </w:tcPr>
          <w:p w14:paraId="4CE72D23" w14:textId="00AF6579" w:rsidR="008D230D" w:rsidRDefault="00564A13" w:rsidP="008D230D">
            <w:pPr>
              <w:spacing w:after="200"/>
            </w:pPr>
            <w:r>
              <w:t>nge.xconnect.idms.ssl.keystore.client</w:t>
            </w:r>
          </w:p>
        </w:tc>
        <w:tc>
          <w:tcPr>
            <w:tcW w:w="3804" w:type="dxa"/>
          </w:tcPr>
          <w:p w14:paraId="4CE72D24" w14:textId="77777777" w:rsidR="008D230D" w:rsidRDefault="008D230D" w:rsidP="008D230D">
            <w:pPr>
              <w:spacing w:after="200"/>
            </w:pPr>
            <w:r>
              <w:t>Location of the client SSL keystore installed.</w:t>
            </w:r>
          </w:p>
        </w:tc>
      </w:tr>
      <w:tr w:rsidR="008D230D" w14:paraId="4CE72D28" w14:textId="77777777" w:rsidTr="00752063">
        <w:trPr>
          <w:cantSplit/>
        </w:trPr>
        <w:tc>
          <w:tcPr>
            <w:tcW w:w="5772" w:type="dxa"/>
          </w:tcPr>
          <w:p w14:paraId="4CE72D26" w14:textId="6D45C94E" w:rsidR="008D230D" w:rsidRDefault="00564A13" w:rsidP="008D230D">
            <w:pPr>
              <w:spacing w:after="200"/>
            </w:pPr>
            <w:r>
              <w:t>nge.xconnect.idms.ssl.keystorePassword.client</w:t>
            </w:r>
          </w:p>
        </w:tc>
        <w:tc>
          <w:tcPr>
            <w:tcW w:w="3804" w:type="dxa"/>
          </w:tcPr>
          <w:p w14:paraId="4CE72D27" w14:textId="77777777" w:rsidR="008D230D" w:rsidRDefault="008D230D" w:rsidP="008D230D">
            <w:pPr>
              <w:spacing w:after="200"/>
            </w:pPr>
            <w:r>
              <w:t>The password for the SSL keystore.</w:t>
            </w:r>
          </w:p>
        </w:tc>
      </w:tr>
      <w:tr w:rsidR="00E5472A" w14:paraId="4FA8A2E9" w14:textId="77777777" w:rsidTr="00752063">
        <w:trPr>
          <w:cantSplit/>
        </w:trPr>
        <w:tc>
          <w:tcPr>
            <w:tcW w:w="5772" w:type="dxa"/>
          </w:tcPr>
          <w:p w14:paraId="1B940289" w14:textId="484B0B55" w:rsidR="00E5472A" w:rsidRDefault="00E5472A" w:rsidP="008D230D">
            <w:pPr>
              <w:spacing w:after="200"/>
            </w:pPr>
            <w:r>
              <w:t>nge.xconnect.idms.cache.enable</w:t>
            </w:r>
          </w:p>
        </w:tc>
        <w:tc>
          <w:tcPr>
            <w:tcW w:w="3804" w:type="dxa"/>
          </w:tcPr>
          <w:p w14:paraId="1831F59F" w14:textId="17FE496A" w:rsidR="00E5472A" w:rsidRDefault="00752063" w:rsidP="008D230D">
            <w:pPr>
              <w:spacing w:after="200"/>
            </w:pPr>
            <w:r>
              <w:t>Set to ‘true’ to turn on caching. Default: false</w:t>
            </w:r>
          </w:p>
        </w:tc>
      </w:tr>
      <w:tr w:rsidR="00752063" w14:paraId="2519EC2C" w14:textId="77777777" w:rsidTr="00752063">
        <w:trPr>
          <w:cantSplit/>
        </w:trPr>
        <w:tc>
          <w:tcPr>
            <w:tcW w:w="5772" w:type="dxa"/>
          </w:tcPr>
          <w:p w14:paraId="4B4E14FA" w14:textId="497291D2" w:rsidR="00752063" w:rsidRDefault="00752063" w:rsidP="008D230D">
            <w:pPr>
              <w:spacing w:after="200"/>
            </w:pPr>
            <w:r>
              <w:t>nge.xconnect.idms.cache.maxGuests</w:t>
            </w:r>
          </w:p>
        </w:tc>
        <w:tc>
          <w:tcPr>
            <w:tcW w:w="3804" w:type="dxa"/>
          </w:tcPr>
          <w:p w14:paraId="0D8792DD" w14:textId="46003F73" w:rsidR="00752063" w:rsidRDefault="00752063" w:rsidP="008D230D">
            <w:pPr>
              <w:spacing w:after="200"/>
            </w:pPr>
            <w:r>
              <w:t>The maximum number of guest objects to hold in memory. Default: 1000000</w:t>
            </w:r>
          </w:p>
        </w:tc>
      </w:tr>
      <w:tr w:rsidR="00752063" w14:paraId="04B4D90C" w14:textId="77777777" w:rsidTr="00752063">
        <w:trPr>
          <w:cantSplit/>
        </w:trPr>
        <w:tc>
          <w:tcPr>
            <w:tcW w:w="5772" w:type="dxa"/>
          </w:tcPr>
          <w:p w14:paraId="5B607AD0" w14:textId="006DC796" w:rsidR="00752063" w:rsidRDefault="00752063" w:rsidP="008D230D">
            <w:pPr>
              <w:spacing w:after="200"/>
            </w:pPr>
            <w:r>
              <w:t>nge.xconnect.idms.cache.maxBands</w:t>
            </w:r>
          </w:p>
        </w:tc>
        <w:tc>
          <w:tcPr>
            <w:tcW w:w="3804" w:type="dxa"/>
          </w:tcPr>
          <w:p w14:paraId="1F546BB6" w14:textId="10F04211" w:rsidR="00752063" w:rsidRDefault="00752063" w:rsidP="008D230D">
            <w:pPr>
              <w:spacing w:after="200"/>
            </w:pPr>
            <w:r>
              <w:t>The maximum number of band objects to hold in memory. Default: 3000000</w:t>
            </w:r>
          </w:p>
        </w:tc>
      </w:tr>
      <w:tr w:rsidR="00752063" w14:paraId="098DAB3E" w14:textId="77777777" w:rsidTr="00752063">
        <w:trPr>
          <w:cantSplit/>
        </w:trPr>
        <w:tc>
          <w:tcPr>
            <w:tcW w:w="5772" w:type="dxa"/>
          </w:tcPr>
          <w:p w14:paraId="6FFE17C8" w14:textId="78874E06" w:rsidR="00752063" w:rsidRDefault="00752063" w:rsidP="008D230D">
            <w:pPr>
              <w:spacing w:after="200"/>
            </w:pPr>
            <w:r>
              <w:t>nge.xconnect.idms.cache.resetTime</w:t>
            </w:r>
          </w:p>
        </w:tc>
        <w:tc>
          <w:tcPr>
            <w:tcW w:w="3804" w:type="dxa"/>
          </w:tcPr>
          <w:p w14:paraId="01E35702" w14:textId="4C6D5766" w:rsidR="00752063" w:rsidRDefault="00752063" w:rsidP="008D230D">
            <w:pPr>
              <w:spacing w:after="200"/>
            </w:pPr>
            <w:r>
              <w:t>Time of day (HH:mm, 24-hr clock) to clear cache. Default: “”</w:t>
            </w:r>
          </w:p>
        </w:tc>
      </w:tr>
    </w:tbl>
    <w:p w14:paraId="4CE72D29" w14:textId="77777777" w:rsidR="008D230D" w:rsidRDefault="008D230D" w:rsidP="008D230D"/>
    <w:p w14:paraId="7F56A6EE" w14:textId="77777777" w:rsidR="00564A13" w:rsidRDefault="00564A13" w:rsidP="008D230D"/>
    <w:p w14:paraId="4CE72D2A" w14:textId="77777777" w:rsidR="00CE6B5A" w:rsidRDefault="008D230D" w:rsidP="008D230D">
      <w:pPr>
        <w:pStyle w:val="Heading1"/>
      </w:pPr>
      <w:bookmarkStart w:id="9" w:name="_Toc325103554"/>
      <w:r w:rsidRPr="008D230D">
        <w:lastRenderedPageBreak/>
        <w:t>IDMS Application API</w:t>
      </w:r>
      <w:bookmarkEnd w:id="9"/>
    </w:p>
    <w:p w14:paraId="4CE72D2B" w14:textId="77777777" w:rsidR="003C2C37" w:rsidRDefault="003C2C37" w:rsidP="003C2C37">
      <w:pPr>
        <w:spacing w:after="200"/>
      </w:pPr>
      <w:r>
        <w:t>This section describes the IDMS RESTful API and provides guidance and examples of the types of objects used in an IDMS transaction</w:t>
      </w:r>
      <w:r w:rsidR="008906CE">
        <w:t xml:space="preserve">. </w:t>
      </w:r>
    </w:p>
    <w:p w14:paraId="45922EB2" w14:textId="77777777" w:rsidR="00B24771" w:rsidRDefault="00B24771" w:rsidP="00B24771">
      <w:pPr>
        <w:pStyle w:val="Heading2"/>
      </w:pPr>
      <w:bookmarkStart w:id="10" w:name="_Toc325103662"/>
      <w:bookmarkStart w:id="11" w:name="_Toc325103593"/>
      <w:r>
        <w:t>Configuration</w:t>
      </w:r>
      <w:bookmarkEnd w:id="10"/>
    </w:p>
    <w:p w14:paraId="14162B33" w14:textId="77777777" w:rsidR="00B24771" w:rsidRDefault="00B24771" w:rsidP="00B24771">
      <w:pPr>
        <w:ind w:left="450"/>
      </w:pPr>
      <w:r>
        <w:t>The configuration API calls allow configuration applications, such as the xBRMS to view and alter the IDMS configuration.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576"/>
      </w:tblGrid>
      <w:tr w:rsidR="00B24771" w14:paraId="79733E66" w14:textId="77777777" w:rsidTr="00B24771">
        <w:tc>
          <w:tcPr>
            <w:tcW w:w="9576" w:type="dxa"/>
          </w:tcPr>
          <w:p w14:paraId="3183F069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2DAABE6B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 xml:space="preserve">  </w:t>
            </w:r>
            <w:r>
              <w:rPr>
                <w:rFonts w:ascii="Monospace" w:hAnsi="Monospace" w:cs="Monospace"/>
                <w:color w:val="646464"/>
                <w:szCs w:val="20"/>
              </w:rPr>
              <w:t>@GET</w:t>
            </w:r>
          </w:p>
          <w:p w14:paraId="0A57D349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 xml:space="preserve">  </w:t>
            </w:r>
            <w:r>
              <w:rPr>
                <w:rFonts w:ascii="Monospace" w:hAnsi="Monospace" w:cs="Monospace"/>
                <w:color w:val="646464"/>
                <w:szCs w:val="20"/>
              </w:rPr>
              <w:t>@Produces</w:t>
            </w:r>
            <w:r>
              <w:rPr>
                <w:rFonts w:ascii="Monospace" w:hAnsi="Monospace" w:cs="Monospace"/>
                <w:color w:val="000000"/>
                <w:szCs w:val="20"/>
              </w:rPr>
              <w:t>({</w:t>
            </w:r>
            <w:r>
              <w:rPr>
                <w:rFonts w:ascii="Monospace" w:hAnsi="Monospace" w:cs="Monospace"/>
                <w:color w:val="2A00FF"/>
                <w:szCs w:val="20"/>
              </w:rPr>
              <w:t>"application/json"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665144C6" w14:textId="77777777" w:rsidR="00B24771" w:rsidRDefault="00B24771" w:rsidP="00B24771">
            <w:pPr>
              <w:rPr>
                <w:rFonts w:ascii="Monospace" w:hAnsi="Monospace" w:cs="Monospace"/>
                <w:color w:val="000000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 xml:space="preserve">  </w:t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getConfiguration();</w:t>
            </w:r>
          </w:p>
          <w:p w14:paraId="56C8550B" w14:textId="77777777" w:rsidR="00B24771" w:rsidRDefault="00B24771" w:rsidP="00B24771">
            <w:pPr>
              <w:rPr>
                <w:rFonts w:ascii="Monospace" w:hAnsi="Monospace" w:cs="Monospace"/>
                <w:color w:val="000000"/>
                <w:szCs w:val="20"/>
              </w:rPr>
            </w:pPr>
          </w:p>
          <w:p w14:paraId="5E735D29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0AC9E9C1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 xml:space="preserve">  </w:t>
            </w:r>
            <w:r>
              <w:rPr>
                <w:rFonts w:ascii="Monospace" w:hAnsi="Monospace" w:cs="Monospace"/>
                <w:color w:val="646464"/>
                <w:szCs w:val="20"/>
              </w:rPr>
              <w:t>@POST</w:t>
            </w:r>
          </w:p>
          <w:p w14:paraId="7F194E40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 xml:space="preserve">  </w:t>
            </w:r>
            <w:r>
              <w:rPr>
                <w:rFonts w:ascii="Monospace" w:hAnsi="Monospace" w:cs="Monospace"/>
                <w:color w:val="646464"/>
                <w:szCs w:val="20"/>
              </w:rPr>
              <w:t>@Consumes</w:t>
            </w:r>
            <w:r>
              <w:rPr>
                <w:rFonts w:ascii="Monospace" w:hAnsi="Monospace" w:cs="Monospace"/>
                <w:color w:val="000000"/>
                <w:szCs w:val="20"/>
              </w:rPr>
              <w:t>({</w:t>
            </w:r>
            <w:r>
              <w:rPr>
                <w:rFonts w:ascii="Monospace" w:hAnsi="Monospace" w:cs="Monospace"/>
                <w:color w:val="2A00FF"/>
                <w:szCs w:val="20"/>
              </w:rPr>
              <w:t>"application/json"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08DBF5D9" w14:textId="77777777" w:rsidR="00B24771" w:rsidRDefault="00B24771" w:rsidP="00B24771">
            <w:r>
              <w:rPr>
                <w:rFonts w:ascii="Monospace" w:hAnsi="Monospace" w:cs="Monospace"/>
                <w:color w:val="000000"/>
                <w:szCs w:val="20"/>
              </w:rPr>
              <w:t xml:space="preserve">  </w:t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saveConfiguration(String settings);</w:t>
            </w:r>
          </w:p>
        </w:tc>
      </w:tr>
    </w:tbl>
    <w:p w14:paraId="552DD493" w14:textId="77777777" w:rsidR="00B24771" w:rsidRDefault="00B24771" w:rsidP="00B24771"/>
    <w:p w14:paraId="5A40FF9D" w14:textId="77777777" w:rsidR="00B24771" w:rsidRDefault="00B24771" w:rsidP="00B24771">
      <w:pPr>
        <w:pStyle w:val="Heading3"/>
      </w:pPr>
      <w:r w:rsidRPr="00C118E7">
        <w:t xml:space="preserve"> </w:t>
      </w:r>
      <w:bookmarkStart w:id="12" w:name="_Toc325103663"/>
      <w:r>
        <w:t>getConfiguration</w:t>
      </w:r>
      <w:bookmarkEnd w:id="12"/>
      <w:r w:rsidRPr="005573FC">
        <w:t xml:space="preserve"> </w:t>
      </w:r>
      <w:r w:rsidRPr="00432693">
        <w:t xml:space="preserve"> </w:t>
      </w:r>
      <w:r w:rsidRPr="00C118E7">
        <w:t xml:space="preserve"> 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B24771" w14:paraId="2F926D30" w14:textId="77777777" w:rsidTr="00B24771">
        <w:tc>
          <w:tcPr>
            <w:tcW w:w="2358" w:type="dxa"/>
          </w:tcPr>
          <w:p w14:paraId="0A9B1FAD" w14:textId="77777777" w:rsidR="00B24771" w:rsidRPr="00BB26E3" w:rsidRDefault="00B24771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Path</w:t>
            </w:r>
          </w:p>
        </w:tc>
        <w:tc>
          <w:tcPr>
            <w:tcW w:w="7218" w:type="dxa"/>
          </w:tcPr>
          <w:p w14:paraId="7C1AEA10" w14:textId="77777777" w:rsidR="00B24771" w:rsidRDefault="00B24771" w:rsidP="00B24771">
            <w:r>
              <w:t>&lt;idms-context&gt;/IDMS/configuration</w:t>
            </w:r>
          </w:p>
        </w:tc>
      </w:tr>
      <w:tr w:rsidR="00B24771" w14:paraId="742A01AB" w14:textId="77777777" w:rsidTr="00B24771">
        <w:tc>
          <w:tcPr>
            <w:tcW w:w="2358" w:type="dxa"/>
          </w:tcPr>
          <w:p w14:paraId="1F738A34" w14:textId="77777777" w:rsidR="00B24771" w:rsidRPr="00BB26E3" w:rsidRDefault="00B24771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HTTP Method</w:t>
            </w:r>
          </w:p>
        </w:tc>
        <w:tc>
          <w:tcPr>
            <w:tcW w:w="7218" w:type="dxa"/>
          </w:tcPr>
          <w:p w14:paraId="2E89B679" w14:textId="77777777" w:rsidR="00B24771" w:rsidRDefault="00B24771" w:rsidP="00B24771">
            <w:r>
              <w:t>GET</w:t>
            </w:r>
          </w:p>
        </w:tc>
      </w:tr>
      <w:tr w:rsidR="00B24771" w14:paraId="2C4E3B4C" w14:textId="77777777" w:rsidTr="00B24771">
        <w:tc>
          <w:tcPr>
            <w:tcW w:w="2358" w:type="dxa"/>
          </w:tcPr>
          <w:p w14:paraId="0A8EE26D" w14:textId="77777777" w:rsidR="00B24771" w:rsidRPr="00BB26E3" w:rsidRDefault="00B24771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Response Format</w:t>
            </w:r>
          </w:p>
        </w:tc>
        <w:tc>
          <w:tcPr>
            <w:tcW w:w="7218" w:type="dxa"/>
          </w:tcPr>
          <w:p w14:paraId="26913941" w14:textId="77777777" w:rsidR="00B24771" w:rsidRDefault="00B24771" w:rsidP="00B24771">
            <w:r>
              <w:t>application/json</w:t>
            </w:r>
          </w:p>
        </w:tc>
      </w:tr>
    </w:tbl>
    <w:p w14:paraId="50458D6D" w14:textId="77777777" w:rsidR="00B24771" w:rsidRDefault="00B24771" w:rsidP="00B24771">
      <w:pPr>
        <w:pStyle w:val="H3Body"/>
      </w:pPr>
    </w:p>
    <w:p w14:paraId="174F7EFE" w14:textId="77777777" w:rsidR="00B24771" w:rsidRDefault="00B24771" w:rsidP="00B24771">
      <w:pPr>
        <w:pStyle w:val="Heading4"/>
      </w:pPr>
      <w:bookmarkStart w:id="13" w:name="_Toc325103664"/>
      <w:r>
        <w:t>Request</w:t>
      </w:r>
      <w:bookmarkEnd w:id="13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B24771" w14:paraId="095C12D3" w14:textId="77777777" w:rsidTr="00B24771">
        <w:tc>
          <w:tcPr>
            <w:tcW w:w="2358" w:type="dxa"/>
          </w:tcPr>
          <w:p w14:paraId="5FC79B6E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Variable</w:t>
            </w:r>
          </w:p>
        </w:tc>
        <w:tc>
          <w:tcPr>
            <w:tcW w:w="7218" w:type="dxa"/>
          </w:tcPr>
          <w:p w14:paraId="07A2BDE8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B24771" w14:paraId="310529AD" w14:textId="77777777" w:rsidTr="00B24771">
        <w:tc>
          <w:tcPr>
            <w:tcW w:w="2358" w:type="dxa"/>
          </w:tcPr>
          <w:p w14:paraId="2C4ADC34" w14:textId="77777777" w:rsidR="00B24771" w:rsidRDefault="00B24771" w:rsidP="00B24771">
            <w:r>
              <w:t>None</w:t>
            </w:r>
          </w:p>
        </w:tc>
        <w:tc>
          <w:tcPr>
            <w:tcW w:w="7218" w:type="dxa"/>
          </w:tcPr>
          <w:p w14:paraId="4EEE8F88" w14:textId="77777777" w:rsidR="00B24771" w:rsidRDefault="00B24771" w:rsidP="00B24771"/>
        </w:tc>
      </w:tr>
    </w:tbl>
    <w:p w14:paraId="2E1CA073" w14:textId="77777777" w:rsidR="00B24771" w:rsidRPr="00AC7A3B" w:rsidRDefault="00B24771" w:rsidP="00B24771">
      <w:pPr>
        <w:ind w:left="720"/>
      </w:pPr>
    </w:p>
    <w:p w14:paraId="1B442403" w14:textId="77777777" w:rsidR="00B24771" w:rsidRDefault="00B24771" w:rsidP="00B24771">
      <w:pPr>
        <w:ind w:left="720"/>
        <w:rPr>
          <w:rStyle w:val="Strong"/>
        </w:rPr>
      </w:pPr>
    </w:p>
    <w:p w14:paraId="20263E77" w14:textId="77777777" w:rsidR="00B24771" w:rsidRDefault="00B24771" w:rsidP="00B24771">
      <w:pPr>
        <w:ind w:left="720"/>
        <w:rPr>
          <w:rStyle w:val="Strong"/>
        </w:rPr>
      </w:pPr>
      <w:r w:rsidRPr="00AC7A3B">
        <w:rPr>
          <w:rStyle w:val="Strong"/>
        </w:rPr>
        <w:t>Request Header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B24771" w14:paraId="3A921809" w14:textId="77777777" w:rsidTr="00B24771">
        <w:tc>
          <w:tcPr>
            <w:tcW w:w="9747" w:type="dxa"/>
          </w:tcPr>
          <w:p w14:paraId="7637179F" w14:textId="77777777" w:rsidR="00B24771" w:rsidRDefault="00B24771" w:rsidP="00B24771">
            <w:r>
              <w:rPr>
                <w:rStyle w:val="Strong"/>
                <w:b w:val="0"/>
              </w:rPr>
              <w:lastRenderedPageBreak/>
              <w:t>None</w:t>
            </w:r>
          </w:p>
        </w:tc>
      </w:tr>
    </w:tbl>
    <w:p w14:paraId="11B0F30E" w14:textId="77777777" w:rsidR="00B24771" w:rsidRDefault="00B24771" w:rsidP="00B24771">
      <w:pPr>
        <w:rPr>
          <w:rStyle w:val="Strong"/>
        </w:rPr>
      </w:pPr>
    </w:p>
    <w:p w14:paraId="4C691522" w14:textId="77777777" w:rsidR="00B24771" w:rsidRDefault="00B24771" w:rsidP="00B24771">
      <w:pPr>
        <w:ind w:left="720"/>
        <w:rPr>
          <w:rStyle w:val="Strong"/>
        </w:rPr>
      </w:pPr>
      <w:r w:rsidRPr="00AC7A3B">
        <w:rPr>
          <w:rStyle w:val="Strong"/>
        </w:rPr>
        <w:t>Request Body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B24771" w14:paraId="5BFCE8A4" w14:textId="77777777" w:rsidTr="00B24771">
        <w:tc>
          <w:tcPr>
            <w:tcW w:w="9747" w:type="dxa"/>
          </w:tcPr>
          <w:p w14:paraId="765CAA44" w14:textId="77777777" w:rsidR="00B24771" w:rsidRDefault="00B24771" w:rsidP="00B24771">
            <w:r>
              <w:rPr>
                <w:rStyle w:val="Strong"/>
                <w:b w:val="0"/>
              </w:rPr>
              <w:t>None</w:t>
            </w:r>
          </w:p>
        </w:tc>
      </w:tr>
    </w:tbl>
    <w:p w14:paraId="1075B1D3" w14:textId="77777777" w:rsidR="00B24771" w:rsidRDefault="00B24771" w:rsidP="00B24771">
      <w:pPr>
        <w:rPr>
          <w:rStyle w:val="Strong"/>
        </w:rPr>
      </w:pPr>
    </w:p>
    <w:p w14:paraId="0E33A1C1" w14:textId="77777777" w:rsidR="00B24771" w:rsidRPr="00972DD3" w:rsidRDefault="00B24771" w:rsidP="00B24771">
      <w:pPr>
        <w:pStyle w:val="Heading4"/>
        <w:rPr>
          <w:rStyle w:val="Strong"/>
          <w:b/>
        </w:rPr>
      </w:pPr>
      <w:bookmarkStart w:id="14" w:name="_Toc325103665"/>
      <w:r w:rsidRPr="00972DD3">
        <w:rPr>
          <w:rStyle w:val="Strong"/>
          <w:b/>
        </w:rPr>
        <w:t>Example</w:t>
      </w:r>
      <w:bookmarkEnd w:id="14"/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B24771" w14:paraId="0B1754F6" w14:textId="77777777" w:rsidTr="00B24771">
        <w:tc>
          <w:tcPr>
            <w:tcW w:w="9747" w:type="dxa"/>
          </w:tcPr>
          <w:p w14:paraId="6DD12222" w14:textId="77777777" w:rsidR="00B24771" w:rsidRDefault="00B24771" w:rsidP="00B24771">
            <w:r>
              <w:t>http://localhost:8080/IDMS/configuration</w:t>
            </w:r>
          </w:p>
        </w:tc>
      </w:tr>
    </w:tbl>
    <w:p w14:paraId="19231658" w14:textId="77777777" w:rsidR="00B24771" w:rsidRDefault="00B24771" w:rsidP="00B24771"/>
    <w:p w14:paraId="721CF18D" w14:textId="77777777" w:rsidR="00B24771" w:rsidRDefault="00B24771" w:rsidP="00B24771">
      <w:pPr>
        <w:pStyle w:val="Heading4"/>
      </w:pPr>
      <w:bookmarkStart w:id="15" w:name="_Toc325103666"/>
      <w:r>
        <w:t>Response Headers</w:t>
      </w:r>
      <w:bookmarkEnd w:id="15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08"/>
        <w:gridCol w:w="7668"/>
      </w:tblGrid>
      <w:tr w:rsidR="00B24771" w14:paraId="0EEEEE4C" w14:textId="77777777" w:rsidTr="00B24771">
        <w:tc>
          <w:tcPr>
            <w:tcW w:w="1908" w:type="dxa"/>
          </w:tcPr>
          <w:p w14:paraId="5B6BA848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Status Code</w:t>
            </w:r>
          </w:p>
        </w:tc>
        <w:tc>
          <w:tcPr>
            <w:tcW w:w="7668" w:type="dxa"/>
          </w:tcPr>
          <w:p w14:paraId="4C23A7F3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B24771" w14:paraId="2519E51C" w14:textId="77777777" w:rsidTr="00B24771">
        <w:tc>
          <w:tcPr>
            <w:tcW w:w="1908" w:type="dxa"/>
          </w:tcPr>
          <w:p w14:paraId="7F3884FD" w14:textId="77777777" w:rsidR="00B24771" w:rsidRDefault="00B24771" w:rsidP="00B24771">
            <w:r>
              <w:t>200</w:t>
            </w:r>
          </w:p>
        </w:tc>
        <w:tc>
          <w:tcPr>
            <w:tcW w:w="7668" w:type="dxa"/>
          </w:tcPr>
          <w:p w14:paraId="3652E4A2" w14:textId="77777777" w:rsidR="00B24771" w:rsidRDefault="00B24771" w:rsidP="00B24771">
            <w:r>
              <w:t>Configuration values are returned.</w:t>
            </w:r>
          </w:p>
        </w:tc>
      </w:tr>
    </w:tbl>
    <w:p w14:paraId="6D7716DF" w14:textId="77777777" w:rsidR="00B24771" w:rsidRDefault="00B24771" w:rsidP="00B24771">
      <w:pPr>
        <w:pStyle w:val="H2Body"/>
      </w:pPr>
    </w:p>
    <w:p w14:paraId="0CB54F98" w14:textId="77777777" w:rsidR="00B24771" w:rsidRDefault="00B24771" w:rsidP="00B24771">
      <w:pPr>
        <w:pStyle w:val="Heading4"/>
      </w:pPr>
      <w:bookmarkStart w:id="16" w:name="_Toc325103667"/>
      <w:r>
        <w:t>Response Body</w:t>
      </w:r>
      <w:bookmarkEnd w:id="16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576"/>
      </w:tblGrid>
      <w:tr w:rsidR="00B24771" w14:paraId="1D2F173F" w14:textId="77777777" w:rsidTr="00B24771">
        <w:tc>
          <w:tcPr>
            <w:tcW w:w="9576" w:type="dxa"/>
          </w:tcPr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9350"/>
            </w:tblGrid>
            <w:tr w:rsidR="00B24771" w:rsidRPr="005C124F" w14:paraId="7F9CDD72" w14:textId="77777777" w:rsidTr="00B24771">
              <w:tc>
                <w:tcPr>
                  <w:tcW w:w="9576" w:type="dxa"/>
                </w:tcPr>
                <w:p w14:paraId="22BB20F5" w14:textId="77777777" w:rsidR="00B24771" w:rsidRPr="005C124F" w:rsidRDefault="00B24771" w:rsidP="00B24771">
                  <w:pPr>
                    <w:rPr>
                      <w:rFonts w:ascii="Times" w:eastAsia="Times New Roman" w:hAnsi="Times"/>
                      <w:szCs w:val="20"/>
                    </w:rPr>
                  </w:pPr>
                  <w:r w:rsidRPr="005C124F">
                    <w:rPr>
                      <w:rFonts w:ascii="Times" w:eastAsia="Times New Roman" w:hAnsi="Times"/>
                      <w:szCs w:val="20"/>
                    </w:rPr>
                    <w:t>{</w:t>
                  </w:r>
                </w:p>
                <w:p w14:paraId="7FEC2D51" w14:textId="77777777" w:rsidR="00B24771" w:rsidRPr="005C124F" w:rsidRDefault="00B24771" w:rsidP="00B24771">
                  <w:pPr>
                    <w:numPr>
                      <w:ilvl w:val="0"/>
                      <w:numId w:val="30"/>
                    </w:numPr>
                    <w:spacing w:before="100" w:beforeAutospacing="1" w:after="100" w:afterAutospacing="1" w:line="240" w:lineRule="auto"/>
                    <w:rPr>
                      <w:rFonts w:ascii="Times" w:eastAsia="Times New Roman" w:hAnsi="Times"/>
                      <w:szCs w:val="20"/>
                    </w:rPr>
                  </w:pPr>
                  <w:r w:rsidRPr="005C124F">
                    <w:rPr>
                      <w:rFonts w:ascii="Times" w:eastAsia="Times New Roman" w:hAnsi="Times"/>
                      <w:szCs w:val="20"/>
                    </w:rPr>
                    <w:t>"databaseURL": "jdbc:jtds:sqlserver://localhost:1433/IDMS",</w:t>
                  </w:r>
                </w:p>
                <w:p w14:paraId="22938639" w14:textId="77777777" w:rsidR="00B24771" w:rsidRPr="005C124F" w:rsidRDefault="00B24771" w:rsidP="00B24771">
                  <w:pPr>
                    <w:numPr>
                      <w:ilvl w:val="0"/>
                      <w:numId w:val="30"/>
                    </w:numPr>
                    <w:spacing w:before="100" w:beforeAutospacing="1" w:after="100" w:afterAutospacing="1" w:line="240" w:lineRule="auto"/>
                    <w:rPr>
                      <w:rFonts w:ascii="Times" w:eastAsia="Times New Roman" w:hAnsi="Times"/>
                      <w:szCs w:val="20"/>
                    </w:rPr>
                  </w:pPr>
                  <w:r w:rsidRPr="005C124F">
                    <w:rPr>
                      <w:rFonts w:ascii="Times" w:eastAsia="Times New Roman" w:hAnsi="Times"/>
                      <w:szCs w:val="20"/>
                    </w:rPr>
                    <w:t>"emUserName": "EMUSER",</w:t>
                  </w:r>
                </w:p>
                <w:p w14:paraId="1090EDAF" w14:textId="77777777" w:rsidR="00B24771" w:rsidRPr="005C124F" w:rsidRDefault="00B24771" w:rsidP="00B24771">
                  <w:pPr>
                    <w:numPr>
                      <w:ilvl w:val="0"/>
                      <w:numId w:val="30"/>
                    </w:numPr>
                    <w:spacing w:before="100" w:beforeAutospacing="1" w:after="100" w:afterAutospacing="1" w:line="240" w:lineRule="auto"/>
                    <w:rPr>
                      <w:rFonts w:ascii="Times" w:eastAsia="Times New Roman" w:hAnsi="Times"/>
                      <w:szCs w:val="20"/>
                    </w:rPr>
                  </w:pPr>
                  <w:r w:rsidRPr="005C124F">
                    <w:rPr>
                      <w:rFonts w:ascii="Times" w:eastAsia="Times New Roman" w:hAnsi="Times"/>
                      <w:szCs w:val="20"/>
                    </w:rPr>
                    <w:t>"emUserPassword": "Mayhem!23",</w:t>
                  </w:r>
                </w:p>
                <w:p w14:paraId="22FB1629" w14:textId="77777777" w:rsidR="00B24771" w:rsidRPr="005C124F" w:rsidRDefault="00B24771" w:rsidP="00B24771">
                  <w:pPr>
                    <w:numPr>
                      <w:ilvl w:val="0"/>
                      <w:numId w:val="30"/>
                    </w:numPr>
                    <w:spacing w:before="100" w:beforeAutospacing="1" w:after="100" w:afterAutospacing="1" w:line="240" w:lineRule="auto"/>
                    <w:rPr>
                      <w:rFonts w:ascii="Times" w:eastAsia="Times New Roman" w:hAnsi="Times"/>
                      <w:szCs w:val="20"/>
                    </w:rPr>
                  </w:pPr>
                  <w:r w:rsidRPr="005C124F">
                    <w:rPr>
                      <w:rFonts w:ascii="Times" w:eastAsia="Times New Roman" w:hAnsi="Times"/>
                      <w:szCs w:val="20"/>
                    </w:rPr>
                    <w:t>"remoteSettings": "",</w:t>
                  </w:r>
                </w:p>
                <w:p w14:paraId="158DF698" w14:textId="77777777" w:rsidR="00B24771" w:rsidRPr="005C124F" w:rsidRDefault="00B24771" w:rsidP="00B24771">
                  <w:pPr>
                    <w:numPr>
                      <w:ilvl w:val="0"/>
                      <w:numId w:val="30"/>
                    </w:numPr>
                    <w:spacing w:before="100" w:beforeAutospacing="1" w:after="100" w:afterAutospacing="1" w:line="240" w:lineRule="auto"/>
                    <w:rPr>
                      <w:rFonts w:ascii="Times" w:eastAsia="Times New Roman" w:hAnsi="Times"/>
                      <w:szCs w:val="20"/>
                    </w:rPr>
                  </w:pPr>
                  <w:r w:rsidRPr="005C124F">
                    <w:rPr>
                      <w:rFonts w:ascii="Times" w:eastAsia="Times New Roman" w:hAnsi="Times"/>
                      <w:szCs w:val="20"/>
                    </w:rPr>
                    <w:t>"restartIDMS": false</w:t>
                  </w:r>
                </w:p>
                <w:p w14:paraId="0239D494" w14:textId="77777777" w:rsidR="00B24771" w:rsidRPr="005C124F" w:rsidRDefault="00B24771" w:rsidP="00B24771">
                  <w:r w:rsidRPr="005C124F">
                    <w:rPr>
                      <w:rFonts w:ascii="Times" w:eastAsia="Times New Roman" w:hAnsi="Times"/>
                      <w:szCs w:val="20"/>
                    </w:rPr>
                    <w:t>}</w:t>
                  </w:r>
                </w:p>
              </w:tc>
            </w:tr>
            <w:tr w:rsidR="00B24771" w:rsidRPr="005C124F" w14:paraId="4FEA6300" w14:textId="77777777" w:rsidTr="00B24771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368"/>
              </w:trPr>
              <w:tc>
                <w:tcPr>
                  <w:tcW w:w="9576" w:type="dxa"/>
                </w:tcPr>
                <w:p w14:paraId="3FE85AA6" w14:textId="77777777" w:rsidR="00B24771" w:rsidRPr="005C124F" w:rsidRDefault="00B24771" w:rsidP="00B24771">
                  <w:r w:rsidRPr="005C124F">
                    <w:t>databaseURL – the jdbc URL to the location of the IDMS database.</w:t>
                  </w:r>
                </w:p>
              </w:tc>
            </w:tr>
            <w:tr w:rsidR="00B24771" w:rsidRPr="005C124F" w14:paraId="01C75045" w14:textId="77777777" w:rsidTr="00B24771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566"/>
              </w:trPr>
              <w:tc>
                <w:tcPr>
                  <w:tcW w:w="9576" w:type="dxa"/>
                </w:tcPr>
                <w:p w14:paraId="6DE4E8E3" w14:textId="77777777" w:rsidR="00B24771" w:rsidRPr="005C124F" w:rsidRDefault="00B24771" w:rsidP="00B24771">
                  <w:r w:rsidRPr="005C124F">
                    <w:t xml:space="preserve">emUserName : the IDMS database user with databaseReader/databaseWriter privileges in IDMS. </w:t>
                  </w:r>
                </w:p>
              </w:tc>
            </w:tr>
            <w:tr w:rsidR="00B24771" w:rsidRPr="005C124F" w14:paraId="16B5B8C3" w14:textId="77777777" w:rsidTr="00B24771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350"/>
              </w:trPr>
              <w:tc>
                <w:tcPr>
                  <w:tcW w:w="9576" w:type="dxa"/>
                </w:tcPr>
                <w:p w14:paraId="565F07A9" w14:textId="77777777" w:rsidR="00B24771" w:rsidRPr="005C124F" w:rsidRDefault="00B24771" w:rsidP="00B24771">
                  <w:r w:rsidRPr="005C124F">
                    <w:t>emUserPassword: The password for the emUserName.</w:t>
                  </w:r>
                </w:p>
              </w:tc>
            </w:tr>
            <w:tr w:rsidR="00B24771" w:rsidRPr="005C124F" w14:paraId="7BA9DD83" w14:textId="77777777" w:rsidTr="00B24771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350"/>
              </w:trPr>
              <w:tc>
                <w:tcPr>
                  <w:tcW w:w="9576" w:type="dxa"/>
                </w:tcPr>
                <w:p w14:paraId="547DDD91" w14:textId="77777777" w:rsidR="00B24771" w:rsidRPr="005C124F" w:rsidRDefault="00B24771" w:rsidP="00B24771">
                  <w:r w:rsidRPr="005C124F">
                    <w:t>remoteSettings: The location of remote (not in the build path of the IDMS Web Application) configuration file</w:t>
                  </w:r>
                  <w:r>
                    <w:t xml:space="preserve">. </w:t>
                  </w:r>
                  <w:r w:rsidRPr="005C124F">
                    <w:t>Settings would alternately be read from this location</w:t>
                  </w:r>
                  <w:r>
                    <w:t xml:space="preserve">. </w:t>
                  </w:r>
                  <w:r w:rsidRPr="005C124F">
                    <w:t>The path must include the name of the properties file, i.e., /usr/share/settings/idms/idmslib.properties</w:t>
                  </w:r>
                </w:p>
              </w:tc>
            </w:tr>
            <w:tr w:rsidR="00B24771" w:rsidRPr="005C124F" w14:paraId="3039EDAA" w14:textId="77777777" w:rsidTr="00B24771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350"/>
              </w:trPr>
              <w:tc>
                <w:tcPr>
                  <w:tcW w:w="9576" w:type="dxa"/>
                </w:tcPr>
                <w:p w14:paraId="3EA3E2A0" w14:textId="77777777" w:rsidR="00B24771" w:rsidRPr="005C124F" w:rsidRDefault="00B24771" w:rsidP="00B24771">
                  <w:r w:rsidRPr="005C124F">
                    <w:t>restartIDMS – Not used at this time.</w:t>
                  </w:r>
                </w:p>
              </w:tc>
            </w:tr>
          </w:tbl>
          <w:p w14:paraId="395F6EEC" w14:textId="77777777" w:rsidR="00B24771" w:rsidRDefault="00B24771" w:rsidP="00B24771"/>
        </w:tc>
      </w:tr>
    </w:tbl>
    <w:p w14:paraId="329B989D" w14:textId="77777777" w:rsidR="00B24771" w:rsidRDefault="00B24771" w:rsidP="00B24771">
      <w:pPr>
        <w:spacing w:after="200"/>
      </w:pPr>
    </w:p>
    <w:p w14:paraId="163A98E1" w14:textId="77777777" w:rsidR="00B24771" w:rsidRDefault="00B24771" w:rsidP="00B24771">
      <w:pPr>
        <w:pStyle w:val="Heading3"/>
      </w:pPr>
      <w:bookmarkStart w:id="17" w:name="_Toc325103668"/>
      <w:r>
        <w:t>saveConfiguration</w:t>
      </w:r>
      <w:bookmarkEnd w:id="17"/>
      <w:r w:rsidRPr="005573FC">
        <w:t xml:space="preserve"> </w:t>
      </w:r>
      <w:r w:rsidRPr="00432693">
        <w:t xml:space="preserve"> </w:t>
      </w:r>
      <w:r w:rsidRPr="00C118E7">
        <w:t xml:space="preserve"> 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B24771" w14:paraId="0D6137FB" w14:textId="77777777" w:rsidTr="00B24771">
        <w:tc>
          <w:tcPr>
            <w:tcW w:w="2358" w:type="dxa"/>
          </w:tcPr>
          <w:p w14:paraId="61079B0C" w14:textId="77777777" w:rsidR="00B24771" w:rsidRPr="00BB26E3" w:rsidRDefault="00B24771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Path</w:t>
            </w:r>
          </w:p>
        </w:tc>
        <w:tc>
          <w:tcPr>
            <w:tcW w:w="7218" w:type="dxa"/>
          </w:tcPr>
          <w:p w14:paraId="7BD3F4BF" w14:textId="77777777" w:rsidR="00B24771" w:rsidRDefault="00B24771" w:rsidP="00B24771">
            <w:r>
              <w:t>&lt;idms-context&gt;/IDMS/configuration</w:t>
            </w:r>
          </w:p>
        </w:tc>
      </w:tr>
      <w:tr w:rsidR="00B24771" w14:paraId="6021F61E" w14:textId="77777777" w:rsidTr="00B24771">
        <w:tc>
          <w:tcPr>
            <w:tcW w:w="2358" w:type="dxa"/>
          </w:tcPr>
          <w:p w14:paraId="65AD3D92" w14:textId="77777777" w:rsidR="00B24771" w:rsidRPr="00BB26E3" w:rsidRDefault="00B24771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HTTP Method</w:t>
            </w:r>
          </w:p>
        </w:tc>
        <w:tc>
          <w:tcPr>
            <w:tcW w:w="7218" w:type="dxa"/>
          </w:tcPr>
          <w:p w14:paraId="421FFC61" w14:textId="77777777" w:rsidR="00B24771" w:rsidRDefault="00B24771" w:rsidP="00B24771">
            <w:r>
              <w:t>POST</w:t>
            </w:r>
          </w:p>
        </w:tc>
      </w:tr>
      <w:tr w:rsidR="00B24771" w14:paraId="6D1FFA0C" w14:textId="77777777" w:rsidTr="00B24771">
        <w:tc>
          <w:tcPr>
            <w:tcW w:w="2358" w:type="dxa"/>
          </w:tcPr>
          <w:p w14:paraId="11EBD7C9" w14:textId="77777777" w:rsidR="00B24771" w:rsidRPr="00BB26E3" w:rsidRDefault="00B24771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Response Format</w:t>
            </w:r>
          </w:p>
        </w:tc>
        <w:tc>
          <w:tcPr>
            <w:tcW w:w="7218" w:type="dxa"/>
          </w:tcPr>
          <w:p w14:paraId="1FC1E94D" w14:textId="77777777" w:rsidR="00B24771" w:rsidRDefault="00B24771" w:rsidP="00B24771">
            <w:r>
              <w:t>HTTP Response</w:t>
            </w:r>
          </w:p>
        </w:tc>
      </w:tr>
    </w:tbl>
    <w:p w14:paraId="7EC89EB5" w14:textId="77777777" w:rsidR="00B24771" w:rsidRDefault="00B24771" w:rsidP="00B24771">
      <w:pPr>
        <w:pStyle w:val="H3Body"/>
      </w:pPr>
    </w:p>
    <w:p w14:paraId="717D8BCC" w14:textId="77777777" w:rsidR="00B24771" w:rsidRDefault="00B24771" w:rsidP="00B24771">
      <w:pPr>
        <w:pStyle w:val="Heading4"/>
      </w:pPr>
      <w:bookmarkStart w:id="18" w:name="_Toc325103669"/>
      <w:r>
        <w:t>Request</w:t>
      </w:r>
      <w:bookmarkEnd w:id="18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B24771" w14:paraId="72C0FB09" w14:textId="77777777" w:rsidTr="00B24771">
        <w:tc>
          <w:tcPr>
            <w:tcW w:w="2358" w:type="dxa"/>
          </w:tcPr>
          <w:p w14:paraId="78690FA9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Variable</w:t>
            </w:r>
          </w:p>
        </w:tc>
        <w:tc>
          <w:tcPr>
            <w:tcW w:w="7218" w:type="dxa"/>
          </w:tcPr>
          <w:p w14:paraId="718ABEA7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</w:tbl>
    <w:p w14:paraId="706B7789" w14:textId="77777777" w:rsidR="00B24771" w:rsidRPr="00AC7A3B" w:rsidRDefault="00B24771" w:rsidP="00B24771">
      <w:pPr>
        <w:ind w:left="720"/>
      </w:pPr>
    </w:p>
    <w:p w14:paraId="65D5B8EE" w14:textId="77777777" w:rsidR="00B24771" w:rsidRDefault="00B24771" w:rsidP="00B24771">
      <w:pPr>
        <w:ind w:left="720"/>
        <w:rPr>
          <w:rStyle w:val="Strong"/>
        </w:rPr>
      </w:pPr>
    </w:p>
    <w:p w14:paraId="53246D88" w14:textId="77777777" w:rsidR="00B24771" w:rsidRDefault="00B24771" w:rsidP="00B24771">
      <w:pPr>
        <w:ind w:left="720"/>
        <w:rPr>
          <w:rStyle w:val="Strong"/>
        </w:rPr>
      </w:pPr>
      <w:r w:rsidRPr="00AC7A3B">
        <w:rPr>
          <w:rStyle w:val="Strong"/>
        </w:rPr>
        <w:t>Request Header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B24771" w14:paraId="673C012E" w14:textId="77777777" w:rsidTr="00B24771">
        <w:tc>
          <w:tcPr>
            <w:tcW w:w="9747" w:type="dxa"/>
          </w:tcPr>
          <w:p w14:paraId="378AE9E6" w14:textId="77777777" w:rsidR="00B24771" w:rsidRDefault="00B24771" w:rsidP="00B24771">
            <w:r>
              <w:rPr>
                <w:rStyle w:val="Strong"/>
                <w:b w:val="0"/>
              </w:rPr>
              <w:t>None</w:t>
            </w:r>
          </w:p>
        </w:tc>
      </w:tr>
    </w:tbl>
    <w:p w14:paraId="04063FBF" w14:textId="77777777" w:rsidR="00B24771" w:rsidRDefault="00B24771" w:rsidP="00B24771">
      <w:pPr>
        <w:rPr>
          <w:rStyle w:val="Strong"/>
        </w:rPr>
      </w:pPr>
    </w:p>
    <w:p w14:paraId="7EC8236D" w14:textId="77777777" w:rsidR="00B24771" w:rsidRDefault="00B24771" w:rsidP="00B24771">
      <w:pPr>
        <w:ind w:left="720"/>
        <w:rPr>
          <w:rStyle w:val="Strong"/>
        </w:rPr>
      </w:pPr>
      <w:r w:rsidRPr="00AC7A3B">
        <w:rPr>
          <w:rStyle w:val="Strong"/>
        </w:rPr>
        <w:t>Request Body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B24771" w14:paraId="2AFA2A05" w14:textId="77777777" w:rsidTr="00B24771">
        <w:tc>
          <w:tcPr>
            <w:tcW w:w="9747" w:type="dxa"/>
          </w:tcPr>
          <w:p w14:paraId="5F0410C5" w14:textId="148F8726" w:rsidR="00B24771" w:rsidRDefault="00B24771" w:rsidP="00B24771">
            <w:pPr>
              <w:rPr>
                <w:rFonts w:ascii="Times" w:eastAsia="Times New Roman" w:hAnsi="Times"/>
                <w:szCs w:val="20"/>
              </w:rPr>
            </w:pPr>
            <w:r w:rsidRPr="00A01F80">
              <w:rPr>
                <w:rFonts w:ascii="Times" w:eastAsia="Times New Roman" w:hAnsi="Times"/>
                <w:szCs w:val="20"/>
              </w:rPr>
              <w:t>{</w:t>
            </w:r>
          </w:p>
          <w:p w14:paraId="38DB1D52" w14:textId="515AFA25" w:rsidR="00E44D2E" w:rsidRPr="00A01F80" w:rsidRDefault="00822D90" w:rsidP="00B24771">
            <w:pPr>
              <w:rPr>
                <w:rFonts w:ascii="Times" w:eastAsia="Times New Roman" w:hAnsi="Times"/>
                <w:szCs w:val="20"/>
              </w:rPr>
            </w:pPr>
            <w:r>
              <w:rPr>
                <w:rFonts w:ascii="Times" w:eastAsia="Times New Roman" w:hAnsi="Times"/>
                <w:szCs w:val="20"/>
              </w:rPr>
              <w:t xml:space="preserve">       </w:t>
            </w:r>
            <w:r w:rsidR="00E44D2E" w:rsidRPr="00A01F80">
              <w:rPr>
                <w:rFonts w:ascii="Times" w:eastAsia="Times New Roman" w:hAnsi="Times"/>
                <w:szCs w:val="20"/>
              </w:rPr>
              <w:t>"</w:t>
            </w:r>
            <w:r w:rsidR="00E44D2E">
              <w:rPr>
                <w:rFonts w:ascii="Times" w:eastAsia="Times New Roman" w:hAnsi="Times"/>
                <w:szCs w:val="20"/>
              </w:rPr>
              <w:t>databaseDriver</w:t>
            </w:r>
            <w:r w:rsidR="00E44D2E" w:rsidRPr="00A01F80">
              <w:rPr>
                <w:rFonts w:ascii="Times" w:eastAsia="Times New Roman" w:hAnsi="Times"/>
                <w:szCs w:val="20"/>
              </w:rPr>
              <w:t>"</w:t>
            </w:r>
            <w:r w:rsidR="00E44D2E">
              <w:rPr>
                <w:rFonts w:ascii="Times" w:eastAsia="Times New Roman" w:hAnsi="Times"/>
                <w:szCs w:val="20"/>
              </w:rPr>
              <w:t xml:space="preserve">: </w:t>
            </w:r>
            <w:r w:rsidRPr="00A01F80">
              <w:rPr>
                <w:rFonts w:ascii="Times" w:eastAsia="Times New Roman" w:hAnsi="Times"/>
                <w:szCs w:val="20"/>
              </w:rPr>
              <w:t>"</w:t>
            </w:r>
            <w:r>
              <w:rPr>
                <w:rFonts w:ascii="Times" w:eastAsia="Times New Roman" w:hAnsi="Times"/>
                <w:szCs w:val="20"/>
              </w:rPr>
              <w:t>net.sourceforge.jtds.jdbc.Driver</w:t>
            </w:r>
            <w:r w:rsidRPr="00A01F80">
              <w:rPr>
                <w:rFonts w:ascii="Times" w:eastAsia="Times New Roman" w:hAnsi="Times"/>
                <w:szCs w:val="20"/>
              </w:rPr>
              <w:t>"</w:t>
            </w:r>
            <w:r>
              <w:rPr>
                <w:rFonts w:ascii="Times" w:eastAsia="Times New Roman" w:hAnsi="Times"/>
                <w:szCs w:val="20"/>
              </w:rPr>
              <w:t>,</w:t>
            </w:r>
          </w:p>
          <w:p w14:paraId="3A043F4A" w14:textId="77777777" w:rsidR="00B24771" w:rsidRPr="00A01F80" w:rsidRDefault="00B24771" w:rsidP="00B24771">
            <w:pPr>
              <w:spacing w:before="100" w:beforeAutospacing="1" w:after="100" w:afterAutospacing="1"/>
              <w:ind w:left="360"/>
              <w:rPr>
                <w:rFonts w:ascii="Times" w:eastAsia="Times New Roman" w:hAnsi="Times"/>
                <w:szCs w:val="20"/>
              </w:rPr>
            </w:pPr>
            <w:r w:rsidRPr="00A01F80">
              <w:rPr>
                <w:rFonts w:ascii="Times" w:eastAsia="Times New Roman" w:hAnsi="Times"/>
                <w:szCs w:val="20"/>
              </w:rPr>
              <w:t>"databaseURL": "jdbc:jtds:sqlserver://</w:t>
            </w:r>
            <w:r>
              <w:rPr>
                <w:rFonts w:ascii="Times" w:eastAsia="Times New Roman" w:hAnsi="Times"/>
                <w:szCs w:val="20"/>
              </w:rPr>
              <w:t>localhost</w:t>
            </w:r>
            <w:r w:rsidRPr="00A01F80">
              <w:rPr>
                <w:rFonts w:ascii="Times" w:eastAsia="Times New Roman" w:hAnsi="Times"/>
                <w:szCs w:val="20"/>
              </w:rPr>
              <w:t>:1433/IDMS",</w:t>
            </w:r>
          </w:p>
          <w:p w14:paraId="4FFCDF09" w14:textId="6E8904E9" w:rsidR="00B24771" w:rsidRDefault="00B24771" w:rsidP="00B24771">
            <w:pPr>
              <w:spacing w:before="100" w:beforeAutospacing="1" w:after="100" w:afterAutospacing="1"/>
              <w:ind w:left="360"/>
              <w:rPr>
                <w:rFonts w:ascii="Times" w:eastAsia="Times New Roman" w:hAnsi="Times"/>
                <w:szCs w:val="20"/>
              </w:rPr>
            </w:pPr>
            <w:r w:rsidRPr="00A01F80">
              <w:rPr>
                <w:rFonts w:ascii="Times" w:eastAsia="Times New Roman" w:hAnsi="Times"/>
                <w:szCs w:val="20"/>
              </w:rPr>
              <w:t>"</w:t>
            </w:r>
            <w:r w:rsidR="00E44D2E">
              <w:rPr>
                <w:rFonts w:ascii="Times" w:eastAsia="Times New Roman" w:hAnsi="Times"/>
                <w:szCs w:val="20"/>
              </w:rPr>
              <w:t>databaseUser</w:t>
            </w:r>
            <w:r w:rsidRPr="00A01F80">
              <w:rPr>
                <w:rFonts w:ascii="Times" w:eastAsia="Times New Roman" w:hAnsi="Times"/>
                <w:szCs w:val="20"/>
              </w:rPr>
              <w:t>": "EMUSER",</w:t>
            </w:r>
          </w:p>
          <w:p w14:paraId="2A3B2CB8" w14:textId="6B38B027" w:rsidR="00822D90" w:rsidRDefault="00822D90" w:rsidP="00B24771">
            <w:pPr>
              <w:spacing w:before="100" w:beforeAutospacing="1" w:after="100" w:afterAutospacing="1"/>
              <w:ind w:left="360"/>
              <w:rPr>
                <w:rFonts w:ascii="Times" w:eastAsia="Times New Roman" w:hAnsi="Times"/>
                <w:szCs w:val="20"/>
              </w:rPr>
            </w:pPr>
            <w:r w:rsidRPr="00A01F80">
              <w:rPr>
                <w:rFonts w:ascii="Times" w:eastAsia="Times New Roman" w:hAnsi="Times"/>
                <w:szCs w:val="20"/>
              </w:rPr>
              <w:t>"</w:t>
            </w:r>
            <w:r>
              <w:rPr>
                <w:rFonts w:ascii="Times" w:eastAsia="Times New Roman" w:hAnsi="Times"/>
                <w:szCs w:val="20"/>
              </w:rPr>
              <w:t>maxPoolSize</w:t>
            </w:r>
            <w:r w:rsidRPr="00A01F80">
              <w:rPr>
                <w:rFonts w:ascii="Times" w:eastAsia="Times New Roman" w:hAnsi="Times"/>
                <w:szCs w:val="20"/>
              </w:rPr>
              <w:t>"</w:t>
            </w:r>
            <w:r>
              <w:rPr>
                <w:rFonts w:ascii="Times" w:eastAsia="Times New Roman" w:hAnsi="Times"/>
                <w:szCs w:val="20"/>
              </w:rPr>
              <w:t xml:space="preserve">: </w:t>
            </w:r>
            <w:r w:rsidRPr="00A01F80">
              <w:rPr>
                <w:rFonts w:ascii="Times" w:eastAsia="Times New Roman" w:hAnsi="Times"/>
                <w:szCs w:val="20"/>
              </w:rPr>
              <w:t>"</w:t>
            </w:r>
            <w:r>
              <w:rPr>
                <w:rFonts w:ascii="Times" w:eastAsia="Times New Roman" w:hAnsi="Times"/>
                <w:szCs w:val="20"/>
              </w:rPr>
              <w:t>20</w:t>
            </w:r>
            <w:r w:rsidRPr="00A01F80">
              <w:rPr>
                <w:rFonts w:ascii="Times" w:eastAsia="Times New Roman" w:hAnsi="Times"/>
                <w:szCs w:val="20"/>
              </w:rPr>
              <w:t>"</w:t>
            </w:r>
            <w:r>
              <w:rPr>
                <w:rFonts w:ascii="Times" w:eastAsia="Times New Roman" w:hAnsi="Times"/>
                <w:szCs w:val="20"/>
              </w:rPr>
              <w:t>,</w:t>
            </w:r>
          </w:p>
          <w:p w14:paraId="78CAB735" w14:textId="6EC47A77" w:rsidR="00822D90" w:rsidRDefault="00822D90" w:rsidP="00B24771">
            <w:pPr>
              <w:spacing w:before="100" w:beforeAutospacing="1" w:after="100" w:afterAutospacing="1"/>
              <w:ind w:left="360"/>
              <w:rPr>
                <w:rFonts w:ascii="Times" w:eastAsia="Times New Roman" w:hAnsi="Times"/>
                <w:szCs w:val="20"/>
              </w:rPr>
            </w:pPr>
            <w:r w:rsidRPr="00A01F80">
              <w:rPr>
                <w:rFonts w:ascii="Times" w:eastAsia="Times New Roman" w:hAnsi="Times"/>
                <w:szCs w:val="20"/>
              </w:rPr>
              <w:t>"</w:t>
            </w:r>
            <w:r>
              <w:rPr>
                <w:rFonts w:ascii="Times" w:eastAsia="Times New Roman" w:hAnsi="Times"/>
                <w:szCs w:val="20"/>
              </w:rPr>
              <w:t>maxStatements</w:t>
            </w:r>
            <w:r w:rsidRPr="00A01F80">
              <w:rPr>
                <w:rFonts w:ascii="Times" w:eastAsia="Times New Roman" w:hAnsi="Times"/>
                <w:szCs w:val="20"/>
              </w:rPr>
              <w:t>"</w:t>
            </w:r>
            <w:r>
              <w:rPr>
                <w:rFonts w:ascii="Times" w:eastAsia="Times New Roman" w:hAnsi="Times"/>
                <w:szCs w:val="20"/>
              </w:rPr>
              <w:t xml:space="preserve">: </w:t>
            </w:r>
            <w:r w:rsidRPr="00A01F80">
              <w:rPr>
                <w:rFonts w:ascii="Times" w:eastAsia="Times New Roman" w:hAnsi="Times"/>
                <w:szCs w:val="20"/>
              </w:rPr>
              <w:t>"</w:t>
            </w:r>
            <w:r>
              <w:rPr>
                <w:rFonts w:ascii="Times" w:eastAsia="Times New Roman" w:hAnsi="Times"/>
                <w:szCs w:val="20"/>
              </w:rPr>
              <w:t>400</w:t>
            </w:r>
            <w:r w:rsidRPr="00A01F80">
              <w:rPr>
                <w:rFonts w:ascii="Times" w:eastAsia="Times New Roman" w:hAnsi="Times"/>
                <w:szCs w:val="20"/>
              </w:rPr>
              <w:t>"</w:t>
            </w:r>
            <w:r>
              <w:rPr>
                <w:rFonts w:ascii="Times" w:eastAsia="Times New Roman" w:hAnsi="Times"/>
                <w:szCs w:val="20"/>
              </w:rPr>
              <w:t>,</w:t>
            </w:r>
          </w:p>
          <w:p w14:paraId="029B22B7" w14:textId="5CBB72B6" w:rsidR="00822D90" w:rsidRPr="00A01F80" w:rsidRDefault="00822D90" w:rsidP="00B24771">
            <w:pPr>
              <w:spacing w:before="100" w:beforeAutospacing="1" w:after="100" w:afterAutospacing="1"/>
              <w:ind w:left="360"/>
              <w:rPr>
                <w:rFonts w:ascii="Times" w:eastAsia="Times New Roman" w:hAnsi="Times"/>
                <w:szCs w:val="20"/>
              </w:rPr>
            </w:pPr>
            <w:r w:rsidRPr="00A01F80">
              <w:rPr>
                <w:rFonts w:ascii="Times" w:eastAsia="Times New Roman" w:hAnsi="Times"/>
                <w:szCs w:val="20"/>
              </w:rPr>
              <w:t>"</w:t>
            </w:r>
            <w:r>
              <w:rPr>
                <w:rFonts w:ascii="Times" w:eastAsia="Times New Roman" w:hAnsi="Times"/>
                <w:szCs w:val="20"/>
              </w:rPr>
              <w:t>maxStatementsPerConnection</w:t>
            </w:r>
            <w:r w:rsidRPr="00A01F80">
              <w:rPr>
                <w:rFonts w:ascii="Times" w:eastAsia="Times New Roman" w:hAnsi="Times"/>
                <w:szCs w:val="20"/>
              </w:rPr>
              <w:t>"</w:t>
            </w:r>
            <w:r>
              <w:rPr>
                <w:rFonts w:ascii="Times" w:eastAsia="Times New Roman" w:hAnsi="Times"/>
                <w:szCs w:val="20"/>
              </w:rPr>
              <w:t xml:space="preserve">: </w:t>
            </w:r>
            <w:r w:rsidRPr="00A01F80">
              <w:rPr>
                <w:rFonts w:ascii="Times" w:eastAsia="Times New Roman" w:hAnsi="Times"/>
                <w:szCs w:val="20"/>
              </w:rPr>
              <w:t>"</w:t>
            </w:r>
            <w:r>
              <w:rPr>
                <w:rFonts w:ascii="Times" w:eastAsia="Times New Roman" w:hAnsi="Times"/>
                <w:szCs w:val="20"/>
              </w:rPr>
              <w:t>50</w:t>
            </w:r>
            <w:r w:rsidRPr="00A01F80">
              <w:rPr>
                <w:rFonts w:ascii="Times" w:eastAsia="Times New Roman" w:hAnsi="Times"/>
                <w:szCs w:val="20"/>
              </w:rPr>
              <w:t>"</w:t>
            </w:r>
            <w:r>
              <w:rPr>
                <w:rFonts w:ascii="Times" w:eastAsia="Times New Roman" w:hAnsi="Times"/>
                <w:szCs w:val="20"/>
              </w:rPr>
              <w:t>,</w:t>
            </w:r>
          </w:p>
          <w:p w14:paraId="0B0434D6" w14:textId="77777777" w:rsidR="00B24771" w:rsidRDefault="00B24771" w:rsidP="00B24771">
            <w:pPr>
              <w:spacing w:before="100" w:beforeAutospacing="1" w:after="100" w:afterAutospacing="1"/>
              <w:ind w:left="360"/>
              <w:rPr>
                <w:rFonts w:ascii="Times" w:eastAsia="Times New Roman" w:hAnsi="Times"/>
                <w:szCs w:val="20"/>
              </w:rPr>
            </w:pPr>
            <w:r w:rsidRPr="00A01F80">
              <w:rPr>
                <w:rFonts w:ascii="Times" w:eastAsia="Times New Roman" w:hAnsi="Times"/>
                <w:szCs w:val="20"/>
              </w:rPr>
              <w:t>"restartIDMS": false</w:t>
            </w:r>
            <w:r w:rsidR="00E44D2E">
              <w:rPr>
                <w:rFonts w:ascii="Times" w:eastAsia="Times New Roman" w:hAnsi="Times"/>
                <w:szCs w:val="20"/>
              </w:rPr>
              <w:t>,</w:t>
            </w:r>
          </w:p>
          <w:p w14:paraId="198E5E06" w14:textId="76C09DC7" w:rsidR="00E44D2E" w:rsidRDefault="00E44D2E" w:rsidP="00B24771">
            <w:pPr>
              <w:spacing w:before="100" w:beforeAutospacing="1" w:after="100" w:afterAutospacing="1"/>
              <w:ind w:left="360"/>
              <w:rPr>
                <w:rFonts w:ascii="Times" w:eastAsia="Times New Roman" w:hAnsi="Times"/>
                <w:szCs w:val="20"/>
              </w:rPr>
            </w:pPr>
            <w:r w:rsidRPr="00A01F80">
              <w:rPr>
                <w:rFonts w:ascii="Times" w:eastAsia="Times New Roman" w:hAnsi="Times"/>
                <w:szCs w:val="20"/>
              </w:rPr>
              <w:t>"</w:t>
            </w:r>
            <w:r>
              <w:rPr>
                <w:rFonts w:ascii="Times" w:eastAsia="Times New Roman" w:hAnsi="Times"/>
                <w:szCs w:val="20"/>
              </w:rPr>
              <w:t>cacheMaxGuests</w:t>
            </w:r>
            <w:r w:rsidRPr="00A01F80">
              <w:rPr>
                <w:rFonts w:ascii="Times" w:eastAsia="Times New Roman" w:hAnsi="Times"/>
                <w:szCs w:val="20"/>
              </w:rPr>
              <w:t>"</w:t>
            </w:r>
            <w:r>
              <w:rPr>
                <w:rFonts w:ascii="Times" w:eastAsia="Times New Roman" w:hAnsi="Times"/>
                <w:szCs w:val="20"/>
              </w:rPr>
              <w:t xml:space="preserve">: </w:t>
            </w:r>
            <w:r w:rsidRPr="00A01F80">
              <w:rPr>
                <w:rFonts w:ascii="Times" w:eastAsia="Times New Roman" w:hAnsi="Times"/>
                <w:szCs w:val="20"/>
              </w:rPr>
              <w:t>"</w:t>
            </w:r>
            <w:r>
              <w:rPr>
                <w:rFonts w:ascii="Times" w:eastAsia="Times New Roman" w:hAnsi="Times"/>
                <w:szCs w:val="20"/>
              </w:rPr>
              <w:t>1000000</w:t>
            </w:r>
            <w:r w:rsidRPr="00A01F80">
              <w:rPr>
                <w:rFonts w:ascii="Times" w:eastAsia="Times New Roman" w:hAnsi="Times"/>
                <w:szCs w:val="20"/>
              </w:rPr>
              <w:t>"</w:t>
            </w:r>
            <w:r>
              <w:rPr>
                <w:rFonts w:ascii="Times" w:eastAsia="Times New Roman" w:hAnsi="Times"/>
                <w:szCs w:val="20"/>
              </w:rPr>
              <w:t>,</w:t>
            </w:r>
          </w:p>
          <w:p w14:paraId="5671D86C" w14:textId="7ABA75B5" w:rsidR="00E44D2E" w:rsidRDefault="00E44D2E" w:rsidP="00B24771">
            <w:pPr>
              <w:spacing w:before="100" w:beforeAutospacing="1" w:after="100" w:afterAutospacing="1"/>
              <w:ind w:left="360"/>
              <w:rPr>
                <w:rFonts w:ascii="Times" w:eastAsia="Times New Roman" w:hAnsi="Times"/>
                <w:szCs w:val="20"/>
              </w:rPr>
            </w:pPr>
            <w:r w:rsidRPr="00A01F80">
              <w:rPr>
                <w:rFonts w:ascii="Times" w:eastAsia="Times New Roman" w:hAnsi="Times"/>
                <w:szCs w:val="20"/>
              </w:rPr>
              <w:t>"</w:t>
            </w:r>
            <w:r>
              <w:rPr>
                <w:rFonts w:ascii="Times" w:eastAsia="Times New Roman" w:hAnsi="Times"/>
                <w:szCs w:val="20"/>
              </w:rPr>
              <w:t>cacheMaxBands</w:t>
            </w:r>
            <w:r w:rsidRPr="00A01F80">
              <w:rPr>
                <w:rFonts w:ascii="Times" w:eastAsia="Times New Roman" w:hAnsi="Times"/>
                <w:szCs w:val="20"/>
              </w:rPr>
              <w:t>"</w:t>
            </w:r>
            <w:r>
              <w:rPr>
                <w:rFonts w:ascii="Times" w:eastAsia="Times New Roman" w:hAnsi="Times"/>
                <w:szCs w:val="20"/>
              </w:rPr>
              <w:t xml:space="preserve">: </w:t>
            </w:r>
            <w:r w:rsidRPr="00A01F80">
              <w:rPr>
                <w:rFonts w:ascii="Times" w:eastAsia="Times New Roman" w:hAnsi="Times"/>
                <w:szCs w:val="20"/>
              </w:rPr>
              <w:t>"</w:t>
            </w:r>
            <w:r>
              <w:rPr>
                <w:rFonts w:ascii="Times" w:eastAsia="Times New Roman" w:hAnsi="Times"/>
                <w:szCs w:val="20"/>
              </w:rPr>
              <w:t>3000000</w:t>
            </w:r>
            <w:r w:rsidRPr="00A01F80">
              <w:rPr>
                <w:rFonts w:ascii="Times" w:eastAsia="Times New Roman" w:hAnsi="Times"/>
                <w:szCs w:val="20"/>
              </w:rPr>
              <w:t>"</w:t>
            </w:r>
            <w:r>
              <w:rPr>
                <w:rFonts w:ascii="Times" w:eastAsia="Times New Roman" w:hAnsi="Times"/>
                <w:szCs w:val="20"/>
              </w:rPr>
              <w:t>,</w:t>
            </w:r>
          </w:p>
          <w:p w14:paraId="5E429BF0" w14:textId="550B9835" w:rsidR="00E44D2E" w:rsidRPr="00A01F80" w:rsidRDefault="00E44D2E" w:rsidP="00B24771">
            <w:pPr>
              <w:spacing w:before="100" w:beforeAutospacing="1" w:after="100" w:afterAutospacing="1"/>
              <w:ind w:left="360"/>
              <w:rPr>
                <w:rFonts w:ascii="Times" w:eastAsia="Times New Roman" w:hAnsi="Times"/>
                <w:szCs w:val="20"/>
              </w:rPr>
            </w:pPr>
            <w:r w:rsidRPr="00A01F80">
              <w:rPr>
                <w:rFonts w:ascii="Times" w:eastAsia="Times New Roman" w:hAnsi="Times"/>
                <w:szCs w:val="20"/>
              </w:rPr>
              <w:lastRenderedPageBreak/>
              <w:t>"</w:t>
            </w:r>
            <w:r>
              <w:rPr>
                <w:rFonts w:ascii="Times" w:eastAsia="Times New Roman" w:hAnsi="Times"/>
                <w:szCs w:val="20"/>
              </w:rPr>
              <w:t>cacheResetTime</w:t>
            </w:r>
            <w:r w:rsidRPr="00A01F80">
              <w:rPr>
                <w:rFonts w:ascii="Times" w:eastAsia="Times New Roman" w:hAnsi="Times"/>
                <w:szCs w:val="20"/>
              </w:rPr>
              <w:t>"</w:t>
            </w:r>
            <w:r>
              <w:rPr>
                <w:rFonts w:ascii="Times" w:eastAsia="Times New Roman" w:hAnsi="Times"/>
                <w:szCs w:val="20"/>
              </w:rPr>
              <w:t xml:space="preserve">: </w:t>
            </w:r>
            <w:r w:rsidRPr="00A01F80">
              <w:rPr>
                <w:rFonts w:ascii="Times" w:eastAsia="Times New Roman" w:hAnsi="Times"/>
                <w:szCs w:val="20"/>
              </w:rPr>
              <w:t>"</w:t>
            </w:r>
            <w:r>
              <w:rPr>
                <w:rFonts w:ascii="Times" w:eastAsia="Times New Roman" w:hAnsi="Times"/>
                <w:szCs w:val="20"/>
              </w:rPr>
              <w:t>17:00</w:t>
            </w:r>
            <w:r w:rsidRPr="00A01F80">
              <w:rPr>
                <w:rFonts w:ascii="Times" w:eastAsia="Times New Roman" w:hAnsi="Times"/>
                <w:szCs w:val="20"/>
              </w:rPr>
              <w:t>"</w:t>
            </w:r>
          </w:p>
          <w:p w14:paraId="3B6BA087" w14:textId="77777777" w:rsidR="00B24771" w:rsidRDefault="00B24771" w:rsidP="00B24771">
            <w:r w:rsidRPr="00A01F80">
              <w:rPr>
                <w:rFonts w:ascii="Times" w:eastAsia="Times New Roman" w:hAnsi="Times"/>
                <w:szCs w:val="20"/>
              </w:rPr>
              <w:t>}</w:t>
            </w:r>
          </w:p>
        </w:tc>
      </w:tr>
      <w:tr w:rsidR="00822D90" w14:paraId="60B8FE14" w14:textId="77777777" w:rsidTr="00B24771">
        <w:tc>
          <w:tcPr>
            <w:tcW w:w="9747" w:type="dxa"/>
          </w:tcPr>
          <w:p w14:paraId="1D870AE0" w14:textId="77777777" w:rsidR="00822D90" w:rsidRPr="00A01F80" w:rsidRDefault="00822D90" w:rsidP="00B24771">
            <w:pPr>
              <w:rPr>
                <w:rFonts w:ascii="Times" w:eastAsia="Times New Roman" w:hAnsi="Times"/>
                <w:szCs w:val="20"/>
              </w:rPr>
            </w:pPr>
          </w:p>
        </w:tc>
      </w:tr>
    </w:tbl>
    <w:p w14:paraId="5A2AC686" w14:textId="77777777" w:rsidR="00B24771" w:rsidRDefault="00B24771" w:rsidP="00B24771">
      <w:pPr>
        <w:rPr>
          <w:rStyle w:val="Strong"/>
        </w:rPr>
      </w:pPr>
    </w:p>
    <w:p w14:paraId="360EF22D" w14:textId="77777777" w:rsidR="00B24771" w:rsidRPr="00972DD3" w:rsidRDefault="00B24771" w:rsidP="00B24771">
      <w:pPr>
        <w:pStyle w:val="Heading4"/>
        <w:rPr>
          <w:rStyle w:val="Strong"/>
          <w:b/>
        </w:rPr>
      </w:pPr>
      <w:bookmarkStart w:id="19" w:name="_Toc325103670"/>
      <w:r w:rsidRPr="00972DD3">
        <w:rPr>
          <w:rStyle w:val="Strong"/>
          <w:b/>
        </w:rPr>
        <w:t>Example</w:t>
      </w:r>
      <w:bookmarkEnd w:id="19"/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B24771" w14:paraId="5E066CB3" w14:textId="77777777" w:rsidTr="00B24771">
        <w:tc>
          <w:tcPr>
            <w:tcW w:w="9747" w:type="dxa"/>
          </w:tcPr>
          <w:p w14:paraId="766D669C" w14:textId="77777777" w:rsidR="00B24771" w:rsidRDefault="00B24771" w:rsidP="00B24771">
            <w:r>
              <w:t>http://localhost:8080/IDMS/configuration</w:t>
            </w:r>
          </w:p>
        </w:tc>
      </w:tr>
    </w:tbl>
    <w:p w14:paraId="3784FCF3" w14:textId="77777777" w:rsidR="00B24771" w:rsidRDefault="00B24771" w:rsidP="00B24771"/>
    <w:p w14:paraId="03E8BBAA" w14:textId="77777777" w:rsidR="00B24771" w:rsidRDefault="00B24771" w:rsidP="00B24771">
      <w:pPr>
        <w:pStyle w:val="Heading4"/>
      </w:pPr>
      <w:bookmarkStart w:id="20" w:name="_Toc325103671"/>
      <w:r>
        <w:t>Response Headers</w:t>
      </w:r>
      <w:bookmarkEnd w:id="20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08"/>
        <w:gridCol w:w="7668"/>
      </w:tblGrid>
      <w:tr w:rsidR="00B24771" w14:paraId="38A934D5" w14:textId="77777777" w:rsidTr="00B24771">
        <w:tc>
          <w:tcPr>
            <w:tcW w:w="1908" w:type="dxa"/>
          </w:tcPr>
          <w:p w14:paraId="127423E1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Status Code</w:t>
            </w:r>
          </w:p>
        </w:tc>
        <w:tc>
          <w:tcPr>
            <w:tcW w:w="7668" w:type="dxa"/>
          </w:tcPr>
          <w:p w14:paraId="0C912E48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B24771" w14:paraId="7D1CD101" w14:textId="77777777" w:rsidTr="00B24771">
        <w:tc>
          <w:tcPr>
            <w:tcW w:w="1908" w:type="dxa"/>
          </w:tcPr>
          <w:p w14:paraId="4E5C9D74" w14:textId="77777777" w:rsidR="00B24771" w:rsidRDefault="00B24771" w:rsidP="00B24771">
            <w:r>
              <w:t>201</w:t>
            </w:r>
          </w:p>
        </w:tc>
        <w:tc>
          <w:tcPr>
            <w:tcW w:w="7668" w:type="dxa"/>
          </w:tcPr>
          <w:p w14:paraId="52114F52" w14:textId="77777777" w:rsidR="00B24771" w:rsidRDefault="00B24771" w:rsidP="00B24771">
            <w:r>
              <w:t>The configuration was successful applied. IDMS database connections are automatically restarted.</w:t>
            </w:r>
          </w:p>
        </w:tc>
      </w:tr>
    </w:tbl>
    <w:p w14:paraId="558B19DC" w14:textId="77777777" w:rsidR="00B24771" w:rsidRDefault="00B24771" w:rsidP="00B24771">
      <w:pPr>
        <w:pStyle w:val="H2Body"/>
      </w:pPr>
    </w:p>
    <w:p w14:paraId="546BE88F" w14:textId="77777777" w:rsidR="00B24771" w:rsidRDefault="00B24771" w:rsidP="00B24771">
      <w:pPr>
        <w:pStyle w:val="Heading4"/>
      </w:pPr>
      <w:bookmarkStart w:id="21" w:name="_Toc325103672"/>
      <w:r>
        <w:t>Response Body</w:t>
      </w:r>
      <w:bookmarkEnd w:id="21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576"/>
      </w:tblGrid>
      <w:tr w:rsidR="00B24771" w14:paraId="1901A05C" w14:textId="77777777" w:rsidTr="00B24771">
        <w:tc>
          <w:tcPr>
            <w:tcW w:w="9576" w:type="dxa"/>
          </w:tcPr>
          <w:p w14:paraId="4AC59568" w14:textId="77777777" w:rsidR="00B24771" w:rsidRDefault="00B24771" w:rsidP="00B24771">
            <w:r>
              <w:t>None</w:t>
            </w:r>
          </w:p>
        </w:tc>
      </w:tr>
    </w:tbl>
    <w:p w14:paraId="7F3F44D0" w14:textId="340EC2D0" w:rsidR="00B24771" w:rsidRDefault="00B24771" w:rsidP="00B24771">
      <w:pPr>
        <w:pStyle w:val="Heading2"/>
      </w:pPr>
      <w:r>
        <w:t>Status</w:t>
      </w:r>
    </w:p>
    <w:p w14:paraId="393FDCEB" w14:textId="3A129B18" w:rsidR="00B24771" w:rsidRDefault="00B24771" w:rsidP="00B24771">
      <w:pPr>
        <w:ind w:left="450"/>
      </w:pP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576"/>
      </w:tblGrid>
      <w:tr w:rsidR="00B24771" w14:paraId="43D9B478" w14:textId="77777777" w:rsidTr="00B24771">
        <w:tc>
          <w:tcPr>
            <w:tcW w:w="9576" w:type="dxa"/>
          </w:tcPr>
          <w:p w14:paraId="620AF8DD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59FA19CA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 xml:space="preserve">  </w:t>
            </w:r>
            <w:r>
              <w:rPr>
                <w:rFonts w:ascii="Monospace" w:hAnsi="Monospace" w:cs="Monospace"/>
                <w:color w:val="646464"/>
                <w:szCs w:val="20"/>
              </w:rPr>
              <w:t>@GET</w:t>
            </w:r>
          </w:p>
          <w:p w14:paraId="6ABC3C9D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 xml:space="preserve">  </w:t>
            </w:r>
            <w:r>
              <w:rPr>
                <w:rFonts w:ascii="Monospace" w:hAnsi="Monospace" w:cs="Monospace"/>
                <w:color w:val="646464"/>
                <w:szCs w:val="20"/>
              </w:rPr>
              <w:t>@Produces</w:t>
            </w:r>
            <w:r>
              <w:rPr>
                <w:rFonts w:ascii="Monospace" w:hAnsi="Monospace" w:cs="Monospace"/>
                <w:color w:val="000000"/>
                <w:szCs w:val="20"/>
              </w:rPr>
              <w:t>({</w:t>
            </w:r>
            <w:r>
              <w:rPr>
                <w:rFonts w:ascii="Monospace" w:hAnsi="Monospace" w:cs="Monospace"/>
                <w:color w:val="2A00FF"/>
                <w:szCs w:val="20"/>
              </w:rPr>
              <w:t>"application/json"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6953831C" w14:textId="5895AF7C" w:rsidR="00B24771" w:rsidRPr="00B24771" w:rsidRDefault="00B24771" w:rsidP="00B24771">
            <w:pPr>
              <w:rPr>
                <w:rFonts w:ascii="Monospace" w:hAnsi="Monospace" w:cs="Monospace"/>
                <w:color w:val="000000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 xml:space="preserve">  </w:t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getStatus();</w:t>
            </w:r>
          </w:p>
        </w:tc>
      </w:tr>
    </w:tbl>
    <w:p w14:paraId="11ED3DA2" w14:textId="77777777" w:rsidR="00B24771" w:rsidRDefault="00B24771" w:rsidP="00B24771"/>
    <w:p w14:paraId="556221C1" w14:textId="413CAC69" w:rsidR="00B24771" w:rsidRDefault="00B24771" w:rsidP="00B24771">
      <w:pPr>
        <w:pStyle w:val="Heading3"/>
      </w:pPr>
      <w:r w:rsidRPr="00C118E7">
        <w:t xml:space="preserve"> </w:t>
      </w:r>
      <w:r>
        <w:t>getStatus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B24771" w14:paraId="75AAF7FB" w14:textId="77777777" w:rsidTr="00B24771">
        <w:tc>
          <w:tcPr>
            <w:tcW w:w="2358" w:type="dxa"/>
          </w:tcPr>
          <w:p w14:paraId="30B5C1E8" w14:textId="77777777" w:rsidR="00B24771" w:rsidRPr="00BB26E3" w:rsidRDefault="00B24771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Path</w:t>
            </w:r>
          </w:p>
        </w:tc>
        <w:tc>
          <w:tcPr>
            <w:tcW w:w="7218" w:type="dxa"/>
          </w:tcPr>
          <w:p w14:paraId="47DC9E1F" w14:textId="0CA1F30C" w:rsidR="00B24771" w:rsidRDefault="00B24771" w:rsidP="00B24771">
            <w:r>
              <w:t>&lt;idms-context&gt;/IDMS/status</w:t>
            </w:r>
          </w:p>
        </w:tc>
      </w:tr>
      <w:tr w:rsidR="00B24771" w14:paraId="7112B7F2" w14:textId="77777777" w:rsidTr="00B24771">
        <w:tc>
          <w:tcPr>
            <w:tcW w:w="2358" w:type="dxa"/>
          </w:tcPr>
          <w:p w14:paraId="3AF84787" w14:textId="77777777" w:rsidR="00B24771" w:rsidRPr="00BB26E3" w:rsidRDefault="00B24771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HTTP Method</w:t>
            </w:r>
          </w:p>
        </w:tc>
        <w:tc>
          <w:tcPr>
            <w:tcW w:w="7218" w:type="dxa"/>
          </w:tcPr>
          <w:p w14:paraId="61DCDCE2" w14:textId="77777777" w:rsidR="00B24771" w:rsidRDefault="00B24771" w:rsidP="00B24771">
            <w:r>
              <w:t>GET</w:t>
            </w:r>
          </w:p>
        </w:tc>
      </w:tr>
      <w:tr w:rsidR="00B24771" w14:paraId="77DC3D63" w14:textId="77777777" w:rsidTr="00B24771">
        <w:tc>
          <w:tcPr>
            <w:tcW w:w="2358" w:type="dxa"/>
          </w:tcPr>
          <w:p w14:paraId="7627A3B1" w14:textId="77777777" w:rsidR="00B24771" w:rsidRPr="00BB26E3" w:rsidRDefault="00B24771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Response Format</w:t>
            </w:r>
          </w:p>
        </w:tc>
        <w:tc>
          <w:tcPr>
            <w:tcW w:w="7218" w:type="dxa"/>
          </w:tcPr>
          <w:p w14:paraId="69BFA2FA" w14:textId="77777777" w:rsidR="00B24771" w:rsidRDefault="00B24771" w:rsidP="00B24771">
            <w:r>
              <w:t>application/json</w:t>
            </w:r>
          </w:p>
        </w:tc>
      </w:tr>
    </w:tbl>
    <w:p w14:paraId="572C06BC" w14:textId="77777777" w:rsidR="00B24771" w:rsidRDefault="00B24771" w:rsidP="00B24771">
      <w:pPr>
        <w:pStyle w:val="H3Body"/>
      </w:pPr>
    </w:p>
    <w:p w14:paraId="4F0B393B" w14:textId="77777777" w:rsidR="00B24771" w:rsidRDefault="00B24771" w:rsidP="00B24771">
      <w:pPr>
        <w:pStyle w:val="Heading4"/>
      </w:pPr>
      <w:r>
        <w:lastRenderedPageBreak/>
        <w:t>Request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B24771" w14:paraId="1F3EE626" w14:textId="77777777" w:rsidTr="00B24771">
        <w:tc>
          <w:tcPr>
            <w:tcW w:w="2358" w:type="dxa"/>
          </w:tcPr>
          <w:p w14:paraId="7C9F6B97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Variable</w:t>
            </w:r>
          </w:p>
        </w:tc>
        <w:tc>
          <w:tcPr>
            <w:tcW w:w="7218" w:type="dxa"/>
          </w:tcPr>
          <w:p w14:paraId="0AEF73EC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B24771" w14:paraId="2D45EA5F" w14:textId="77777777" w:rsidTr="00B24771">
        <w:tc>
          <w:tcPr>
            <w:tcW w:w="2358" w:type="dxa"/>
          </w:tcPr>
          <w:p w14:paraId="4B10093C" w14:textId="77777777" w:rsidR="00B24771" w:rsidRDefault="00B24771" w:rsidP="00B24771">
            <w:r>
              <w:t>None</w:t>
            </w:r>
          </w:p>
        </w:tc>
        <w:tc>
          <w:tcPr>
            <w:tcW w:w="7218" w:type="dxa"/>
          </w:tcPr>
          <w:p w14:paraId="413F1CF0" w14:textId="77777777" w:rsidR="00B24771" w:rsidRDefault="00B24771" w:rsidP="00B24771"/>
        </w:tc>
      </w:tr>
    </w:tbl>
    <w:p w14:paraId="6E3D076A" w14:textId="77777777" w:rsidR="00B24771" w:rsidRPr="00AC7A3B" w:rsidRDefault="00B24771" w:rsidP="00B24771">
      <w:pPr>
        <w:ind w:left="720"/>
      </w:pPr>
    </w:p>
    <w:p w14:paraId="36526399" w14:textId="77777777" w:rsidR="00B24771" w:rsidRDefault="00B24771" w:rsidP="00B24771">
      <w:pPr>
        <w:ind w:left="720"/>
        <w:rPr>
          <w:rStyle w:val="Strong"/>
        </w:rPr>
      </w:pPr>
    </w:p>
    <w:p w14:paraId="11C3A240" w14:textId="77777777" w:rsidR="00B24771" w:rsidRDefault="00B24771" w:rsidP="00B24771">
      <w:pPr>
        <w:ind w:left="720"/>
        <w:rPr>
          <w:rStyle w:val="Strong"/>
        </w:rPr>
      </w:pPr>
      <w:r w:rsidRPr="00AC7A3B">
        <w:rPr>
          <w:rStyle w:val="Strong"/>
        </w:rPr>
        <w:t>Request Header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B24771" w14:paraId="034344C9" w14:textId="77777777" w:rsidTr="00B24771">
        <w:tc>
          <w:tcPr>
            <w:tcW w:w="9747" w:type="dxa"/>
          </w:tcPr>
          <w:p w14:paraId="19343789" w14:textId="77777777" w:rsidR="00B24771" w:rsidRDefault="00B24771" w:rsidP="00B24771">
            <w:r>
              <w:rPr>
                <w:rStyle w:val="Strong"/>
                <w:b w:val="0"/>
              </w:rPr>
              <w:t>None</w:t>
            </w:r>
          </w:p>
        </w:tc>
      </w:tr>
    </w:tbl>
    <w:p w14:paraId="46B28778" w14:textId="77777777" w:rsidR="00B24771" w:rsidRDefault="00B24771" w:rsidP="00B24771">
      <w:pPr>
        <w:rPr>
          <w:rStyle w:val="Strong"/>
        </w:rPr>
      </w:pPr>
    </w:p>
    <w:p w14:paraId="4A03E621" w14:textId="77777777" w:rsidR="00B24771" w:rsidRDefault="00B24771" w:rsidP="00B24771">
      <w:pPr>
        <w:ind w:left="720"/>
        <w:rPr>
          <w:rStyle w:val="Strong"/>
        </w:rPr>
      </w:pPr>
      <w:r w:rsidRPr="00AC7A3B">
        <w:rPr>
          <w:rStyle w:val="Strong"/>
        </w:rPr>
        <w:t>Request Body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B24771" w14:paraId="2DBC9F04" w14:textId="77777777" w:rsidTr="00B24771">
        <w:tc>
          <w:tcPr>
            <w:tcW w:w="9747" w:type="dxa"/>
          </w:tcPr>
          <w:p w14:paraId="12A0612C" w14:textId="77777777" w:rsidR="00B24771" w:rsidRDefault="00B24771" w:rsidP="00B24771">
            <w:r>
              <w:rPr>
                <w:rStyle w:val="Strong"/>
                <w:b w:val="0"/>
              </w:rPr>
              <w:t>None</w:t>
            </w:r>
          </w:p>
        </w:tc>
      </w:tr>
    </w:tbl>
    <w:p w14:paraId="382D219D" w14:textId="77777777" w:rsidR="00B24771" w:rsidRDefault="00B24771" w:rsidP="00B24771">
      <w:pPr>
        <w:rPr>
          <w:rStyle w:val="Strong"/>
        </w:rPr>
      </w:pPr>
    </w:p>
    <w:p w14:paraId="366F509D" w14:textId="77777777" w:rsidR="00B24771" w:rsidRPr="00972DD3" w:rsidRDefault="00B24771" w:rsidP="00B24771">
      <w:pPr>
        <w:pStyle w:val="Heading4"/>
        <w:rPr>
          <w:rStyle w:val="Strong"/>
          <w:b/>
        </w:rPr>
      </w:pPr>
      <w:r w:rsidRPr="00972DD3">
        <w:rPr>
          <w:rStyle w:val="Strong"/>
          <w:b/>
        </w:rPr>
        <w:t>Example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B24771" w14:paraId="77046B19" w14:textId="77777777" w:rsidTr="00B24771">
        <w:tc>
          <w:tcPr>
            <w:tcW w:w="9747" w:type="dxa"/>
          </w:tcPr>
          <w:p w14:paraId="677462EF" w14:textId="5CD74890" w:rsidR="00B24771" w:rsidRDefault="00B24771" w:rsidP="00B24771">
            <w:r>
              <w:t>http://localhost:8080/IDMS/status</w:t>
            </w:r>
          </w:p>
        </w:tc>
      </w:tr>
    </w:tbl>
    <w:p w14:paraId="7F8D9D15" w14:textId="77777777" w:rsidR="00B24771" w:rsidRDefault="00B24771" w:rsidP="00B24771"/>
    <w:p w14:paraId="76D02A55" w14:textId="77777777" w:rsidR="00B24771" w:rsidRDefault="00B24771" w:rsidP="00B24771">
      <w:pPr>
        <w:pStyle w:val="Heading4"/>
      </w:pPr>
      <w:r>
        <w:t>Response Headers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08"/>
        <w:gridCol w:w="7668"/>
      </w:tblGrid>
      <w:tr w:rsidR="00B24771" w14:paraId="0ACA0B5C" w14:textId="77777777" w:rsidTr="00B24771">
        <w:tc>
          <w:tcPr>
            <w:tcW w:w="1908" w:type="dxa"/>
          </w:tcPr>
          <w:p w14:paraId="2AF4FAE3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Status Code</w:t>
            </w:r>
          </w:p>
        </w:tc>
        <w:tc>
          <w:tcPr>
            <w:tcW w:w="7668" w:type="dxa"/>
          </w:tcPr>
          <w:p w14:paraId="1349A19F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B24771" w14:paraId="7307BC0D" w14:textId="77777777" w:rsidTr="00B24771">
        <w:tc>
          <w:tcPr>
            <w:tcW w:w="1908" w:type="dxa"/>
          </w:tcPr>
          <w:p w14:paraId="04227D8D" w14:textId="77777777" w:rsidR="00B24771" w:rsidRDefault="00B24771" w:rsidP="00B24771">
            <w:r>
              <w:t>200</w:t>
            </w:r>
          </w:p>
        </w:tc>
        <w:tc>
          <w:tcPr>
            <w:tcW w:w="7668" w:type="dxa"/>
          </w:tcPr>
          <w:p w14:paraId="3A373562" w14:textId="04D2B347" w:rsidR="00B24771" w:rsidRDefault="00B24771" w:rsidP="00B24771">
            <w:r>
              <w:t>Status values are returned.</w:t>
            </w:r>
          </w:p>
        </w:tc>
      </w:tr>
    </w:tbl>
    <w:p w14:paraId="0AC63B8F" w14:textId="77777777" w:rsidR="00B24771" w:rsidRDefault="00B24771" w:rsidP="00B24771">
      <w:pPr>
        <w:pStyle w:val="H2Body"/>
      </w:pPr>
    </w:p>
    <w:p w14:paraId="71E781BC" w14:textId="77777777" w:rsidR="00B24771" w:rsidRDefault="00B24771" w:rsidP="00B24771">
      <w:pPr>
        <w:pStyle w:val="Heading4"/>
      </w:pPr>
      <w:r>
        <w:t>Response Body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576"/>
      </w:tblGrid>
      <w:tr w:rsidR="00B24771" w14:paraId="183A8687" w14:textId="77777777" w:rsidTr="00B24771">
        <w:tc>
          <w:tcPr>
            <w:tcW w:w="9576" w:type="dxa"/>
          </w:tcPr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2245"/>
              <w:gridCol w:w="7105"/>
            </w:tblGrid>
            <w:tr w:rsidR="00E44D2E" w:rsidRPr="005C124F" w14:paraId="2A7720E9" w14:textId="77777777" w:rsidTr="00E44D2E">
              <w:tc>
                <w:tcPr>
                  <w:tcW w:w="2245" w:type="dxa"/>
                </w:tcPr>
                <w:p w14:paraId="6E88F2E5" w14:textId="77777777" w:rsidR="00E44D2E" w:rsidRPr="00B24771" w:rsidRDefault="00E44D2E" w:rsidP="00B24771">
                  <w:pPr>
                    <w:rPr>
                      <w:rFonts w:ascii="Times" w:eastAsia="Times New Roman" w:hAnsi="Times"/>
                      <w:szCs w:val="20"/>
                    </w:rPr>
                  </w:pPr>
                </w:p>
              </w:tc>
              <w:tc>
                <w:tcPr>
                  <w:tcW w:w="7105" w:type="dxa"/>
                </w:tcPr>
                <w:p w14:paraId="4BE67504" w14:textId="25E21D40" w:rsidR="00E44D2E" w:rsidRDefault="00E44D2E" w:rsidP="00B24771">
                  <w:pPr>
                    <w:rPr>
                      <w:rFonts w:ascii="Times" w:eastAsia="Times New Roman" w:hAnsi="Times"/>
                      <w:szCs w:val="20"/>
                    </w:rPr>
                  </w:pPr>
                  <w:r w:rsidRPr="00B24771">
                    <w:rPr>
                      <w:rFonts w:ascii="Times" w:eastAsia="Times New Roman" w:hAnsi="Times"/>
                      <w:szCs w:val="20"/>
                    </w:rPr>
                    <w:t>&lt;status&gt;</w:t>
                  </w:r>
                </w:p>
                <w:p w14:paraId="74711DA6" w14:textId="77777777" w:rsidR="00E44D2E" w:rsidRDefault="00E44D2E" w:rsidP="00B24771">
                  <w:pPr>
                    <w:rPr>
                      <w:rFonts w:ascii="Times" w:eastAsia="Times New Roman" w:hAnsi="Times"/>
                      <w:szCs w:val="20"/>
                    </w:rPr>
                  </w:pPr>
                  <w:r w:rsidRPr="00B24771">
                    <w:rPr>
                      <w:rFonts w:ascii="Times" w:eastAsia="Times New Roman" w:hAnsi="Times"/>
                      <w:szCs w:val="20"/>
                    </w:rPr>
                    <w:t>&lt;databaseURL&gt;jdbc:jtds:sqlserver://localhost:1433/IDMS&lt;/databaseURL&gt;</w:t>
                  </w:r>
                </w:p>
                <w:p w14:paraId="28CE9863" w14:textId="77777777" w:rsidR="00E44D2E" w:rsidRDefault="00E44D2E" w:rsidP="00B24771">
                  <w:pPr>
                    <w:rPr>
                      <w:rFonts w:ascii="Times" w:eastAsia="Times New Roman" w:hAnsi="Times"/>
                      <w:szCs w:val="20"/>
                    </w:rPr>
                  </w:pPr>
                  <w:r w:rsidRPr="00B24771">
                    <w:rPr>
                      <w:rFonts w:ascii="Times" w:eastAsia="Times New Roman" w:hAnsi="Times"/>
                      <w:szCs w:val="20"/>
                    </w:rPr>
                    <w:t>&lt;databaseUserName&gt;EMUSER&lt;/databaseUserName&gt;</w:t>
                  </w:r>
                </w:p>
                <w:p w14:paraId="066B54FD" w14:textId="77777777" w:rsidR="00E44D2E" w:rsidRDefault="00E44D2E" w:rsidP="00B24771">
                  <w:pPr>
                    <w:rPr>
                      <w:rFonts w:ascii="Times" w:eastAsia="Times New Roman" w:hAnsi="Times"/>
                      <w:szCs w:val="20"/>
                    </w:rPr>
                  </w:pPr>
                  <w:r w:rsidRPr="00B24771">
                    <w:rPr>
                      <w:rFonts w:ascii="Times" w:eastAsia="Times New Roman" w:hAnsi="Times"/>
                      <w:szCs w:val="20"/>
                    </w:rPr>
                    <w:t>&lt;databaseVersion&gt;1.4.0.0001&lt;/databaseVersion&gt;</w:t>
                  </w:r>
                </w:p>
                <w:p w14:paraId="73F2FAAD" w14:textId="77777777" w:rsidR="00E44D2E" w:rsidRDefault="00E44D2E" w:rsidP="00B24771">
                  <w:pPr>
                    <w:rPr>
                      <w:rFonts w:ascii="Times" w:eastAsia="Times New Roman" w:hAnsi="Times"/>
                      <w:szCs w:val="20"/>
                    </w:rPr>
                  </w:pPr>
                  <w:r w:rsidRPr="00B24771">
                    <w:rPr>
                      <w:rFonts w:ascii="Times" w:eastAsia="Times New Roman" w:hAnsi="Times"/>
                      <w:szCs w:val="20"/>
                    </w:rPr>
                    <w:t>&lt;hostname&gt;scottsa-ubuntu&lt;/hostname&gt;</w:t>
                  </w:r>
                </w:p>
                <w:p w14:paraId="30185A4C" w14:textId="77777777" w:rsidR="00E44D2E" w:rsidRDefault="00E44D2E" w:rsidP="00B24771">
                  <w:pPr>
                    <w:rPr>
                      <w:rFonts w:ascii="Times" w:eastAsia="Times New Roman" w:hAnsi="Times"/>
                      <w:szCs w:val="20"/>
                    </w:rPr>
                  </w:pPr>
                  <w:r w:rsidRPr="00B24771">
                    <w:rPr>
                      <w:rFonts w:ascii="Times" w:eastAsia="Times New Roman" w:hAnsi="Times"/>
                      <w:szCs w:val="20"/>
                    </w:rPr>
                    <w:t>&lt;startTime&gt;2012-09-25T09:28:46.284-04:00&lt;/startTime&gt;</w:t>
                  </w:r>
                </w:p>
                <w:p w14:paraId="4F1BEFEE" w14:textId="77777777" w:rsidR="00E44D2E" w:rsidRDefault="00E44D2E" w:rsidP="00B24771">
                  <w:pPr>
                    <w:rPr>
                      <w:rFonts w:ascii="Times" w:eastAsia="Times New Roman" w:hAnsi="Times"/>
                      <w:szCs w:val="20"/>
                    </w:rPr>
                  </w:pPr>
                  <w:r w:rsidRPr="00B24771">
                    <w:rPr>
                      <w:rFonts w:ascii="Times" w:eastAsia="Times New Roman" w:hAnsi="Times"/>
                      <w:szCs w:val="20"/>
                    </w:rPr>
                    <w:t>&lt;status&gt;Green&lt;/status&gt;</w:t>
                  </w:r>
                </w:p>
                <w:p w14:paraId="1219F404" w14:textId="08B2FF05" w:rsidR="00D14F75" w:rsidRDefault="00D14F75" w:rsidP="00B24771">
                  <w:pPr>
                    <w:rPr>
                      <w:rFonts w:ascii="Times" w:eastAsia="Times New Roman" w:hAnsi="Times"/>
                      <w:szCs w:val="20"/>
                    </w:rPr>
                  </w:pPr>
                  <w:r>
                    <w:rPr>
                      <w:rFonts w:ascii="Times" w:eastAsia="Times New Roman" w:hAnsi="Times"/>
                      <w:szCs w:val="20"/>
                    </w:rPr>
                    <w:t>&lt;readOnly&gt;true&lt;/readOnly&gt;</w:t>
                  </w:r>
                </w:p>
                <w:p w14:paraId="50FF4B71" w14:textId="7DD06AED" w:rsidR="00E44D2E" w:rsidRPr="00B24771" w:rsidRDefault="00E44D2E" w:rsidP="00B24771">
                  <w:pPr>
                    <w:rPr>
                      <w:rFonts w:ascii="Times" w:eastAsia="Times New Roman" w:hAnsi="Times"/>
                      <w:szCs w:val="20"/>
                    </w:rPr>
                  </w:pPr>
                  <w:r w:rsidRPr="00B24771">
                    <w:rPr>
                      <w:rFonts w:ascii="Times" w:eastAsia="Times New Roman" w:hAnsi="Times"/>
                      <w:szCs w:val="20"/>
                    </w:rPr>
                    <w:lastRenderedPageBreak/>
                    <w:t>&lt;statusMessage&gt; Guest objects 0/1000000</w:t>
                  </w:r>
                </w:p>
                <w:p w14:paraId="3C1FB245" w14:textId="3FA314C3" w:rsidR="00E44D2E" w:rsidRPr="00B24771" w:rsidRDefault="00E44D2E" w:rsidP="00B24771">
                  <w:pPr>
                    <w:rPr>
                      <w:rFonts w:ascii="Times" w:eastAsia="Times New Roman" w:hAnsi="Times"/>
                      <w:szCs w:val="20"/>
                    </w:rPr>
                  </w:pPr>
                  <w:r>
                    <w:rPr>
                      <w:rFonts w:ascii="Times" w:eastAsia="Times New Roman" w:hAnsi="Times"/>
                      <w:szCs w:val="20"/>
                    </w:rPr>
                    <w:t>Band objects 0/3000000</w:t>
                  </w:r>
                </w:p>
                <w:p w14:paraId="6E6050AF" w14:textId="77777777" w:rsidR="00E44D2E" w:rsidRDefault="00E44D2E" w:rsidP="00B24771">
                  <w:pPr>
                    <w:rPr>
                      <w:rFonts w:ascii="Times" w:eastAsia="Times New Roman" w:hAnsi="Times"/>
                      <w:szCs w:val="20"/>
                    </w:rPr>
                  </w:pPr>
                  <w:r w:rsidRPr="00B24771">
                    <w:rPr>
                      <w:rFonts w:ascii="Times" w:eastAsia="Times New Roman" w:hAnsi="Times"/>
                      <w:szCs w:val="20"/>
                    </w:rPr>
                    <w:t>Cache is enabled&lt;/statusMessage&gt;</w:t>
                  </w:r>
                </w:p>
                <w:p w14:paraId="3B47FA63" w14:textId="77777777" w:rsidR="00E44D2E" w:rsidRDefault="00E44D2E" w:rsidP="00B24771">
                  <w:pPr>
                    <w:rPr>
                      <w:rFonts w:ascii="Times" w:eastAsia="Times New Roman" w:hAnsi="Times"/>
                      <w:szCs w:val="20"/>
                    </w:rPr>
                  </w:pPr>
                  <w:r w:rsidRPr="00B24771">
                    <w:rPr>
                      <w:rFonts w:ascii="Times" w:eastAsia="Times New Roman" w:hAnsi="Times"/>
                      <w:szCs w:val="20"/>
                    </w:rPr>
                    <w:t>&lt;version&gt;1.4.0.3007&lt;/version&gt;</w:t>
                  </w:r>
                </w:p>
                <w:p w14:paraId="6BCCCA3B" w14:textId="535D8C85" w:rsidR="00E44D2E" w:rsidRPr="005C124F" w:rsidRDefault="00E44D2E" w:rsidP="00B24771">
                  <w:r w:rsidRPr="00B24771">
                    <w:rPr>
                      <w:rFonts w:ascii="Times" w:eastAsia="Times New Roman" w:hAnsi="Times"/>
                      <w:szCs w:val="20"/>
                    </w:rPr>
                    <w:t>&lt;/status&gt;</w:t>
                  </w:r>
                </w:p>
              </w:tc>
            </w:tr>
            <w:tr w:rsidR="00E44D2E" w:rsidRPr="005C124F" w14:paraId="3BD984CF" w14:textId="77777777" w:rsidTr="00E44D2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368"/>
              </w:trPr>
              <w:tc>
                <w:tcPr>
                  <w:tcW w:w="2245" w:type="dxa"/>
                </w:tcPr>
                <w:p w14:paraId="6FC52E93" w14:textId="019E8F28" w:rsidR="00E44D2E" w:rsidRPr="005C124F" w:rsidRDefault="00E44D2E" w:rsidP="00B24771">
                  <w:r>
                    <w:lastRenderedPageBreak/>
                    <w:t>databaseURL</w:t>
                  </w:r>
                </w:p>
              </w:tc>
              <w:tc>
                <w:tcPr>
                  <w:tcW w:w="7105" w:type="dxa"/>
                </w:tcPr>
                <w:p w14:paraId="37365EA4" w14:textId="3D1B91FD" w:rsidR="00E44D2E" w:rsidRPr="005C124F" w:rsidRDefault="00E44D2E" w:rsidP="00B24771">
                  <w:r>
                    <w:t>T</w:t>
                  </w:r>
                  <w:r w:rsidRPr="005C124F">
                    <w:t>he jdbc URL to the location of the IDMS database.</w:t>
                  </w:r>
                </w:p>
              </w:tc>
            </w:tr>
            <w:tr w:rsidR="00E44D2E" w:rsidRPr="005C124F" w14:paraId="09B1A236" w14:textId="77777777" w:rsidTr="00E44D2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566"/>
              </w:trPr>
              <w:tc>
                <w:tcPr>
                  <w:tcW w:w="2245" w:type="dxa"/>
                </w:tcPr>
                <w:p w14:paraId="5163CCFB" w14:textId="65BC5B18" w:rsidR="00E44D2E" w:rsidRDefault="00E44D2E" w:rsidP="00E44D2E">
                  <w:r>
                    <w:t>databaseUserName</w:t>
                  </w:r>
                </w:p>
              </w:tc>
              <w:tc>
                <w:tcPr>
                  <w:tcW w:w="7105" w:type="dxa"/>
                </w:tcPr>
                <w:p w14:paraId="22C8BAC3" w14:textId="05FF8CCD" w:rsidR="00E44D2E" w:rsidRPr="005C124F" w:rsidRDefault="00E44D2E" w:rsidP="00E44D2E">
                  <w:r w:rsidRPr="005C124F">
                    <w:t xml:space="preserve">IDMS database user with </w:t>
                  </w:r>
                  <w:r>
                    <w:t>connection and execute permissions.</w:t>
                  </w:r>
                </w:p>
              </w:tc>
            </w:tr>
            <w:tr w:rsidR="00E44D2E" w:rsidRPr="005C124F" w14:paraId="25A1A91A" w14:textId="77777777" w:rsidTr="00E44D2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350"/>
              </w:trPr>
              <w:tc>
                <w:tcPr>
                  <w:tcW w:w="2245" w:type="dxa"/>
                </w:tcPr>
                <w:p w14:paraId="4662780E" w14:textId="37C94939" w:rsidR="00E44D2E" w:rsidRDefault="00E44D2E" w:rsidP="00E44D2E">
                  <w:r>
                    <w:t>databaseVersion</w:t>
                  </w:r>
                </w:p>
              </w:tc>
              <w:tc>
                <w:tcPr>
                  <w:tcW w:w="7105" w:type="dxa"/>
                </w:tcPr>
                <w:p w14:paraId="7EA89D26" w14:textId="400AE4C0" w:rsidR="00E44D2E" w:rsidRPr="005C124F" w:rsidRDefault="00E44D2E" w:rsidP="00E44D2E">
                  <w:r>
                    <w:t>Schema version as reported by database at databaseURL.</w:t>
                  </w:r>
                </w:p>
              </w:tc>
            </w:tr>
            <w:tr w:rsidR="00E44D2E" w:rsidRPr="005C124F" w14:paraId="65A1FF93" w14:textId="77777777" w:rsidTr="00E44D2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350"/>
              </w:trPr>
              <w:tc>
                <w:tcPr>
                  <w:tcW w:w="2245" w:type="dxa"/>
                </w:tcPr>
                <w:p w14:paraId="2419874A" w14:textId="3A46195B" w:rsidR="00E44D2E" w:rsidRDefault="00F67AD4" w:rsidP="00E44D2E">
                  <w:r>
                    <w:t>H</w:t>
                  </w:r>
                  <w:r w:rsidR="00E44D2E">
                    <w:t>ostname</w:t>
                  </w:r>
                </w:p>
              </w:tc>
              <w:tc>
                <w:tcPr>
                  <w:tcW w:w="7105" w:type="dxa"/>
                </w:tcPr>
                <w:p w14:paraId="45E10C4F" w14:textId="75039AF1" w:rsidR="00E44D2E" w:rsidRPr="005C124F" w:rsidRDefault="00E44D2E" w:rsidP="00E44D2E">
                  <w:r>
                    <w:t>hostname of system where IDMS is running.</w:t>
                  </w:r>
                </w:p>
              </w:tc>
            </w:tr>
            <w:tr w:rsidR="00E44D2E" w:rsidRPr="005C124F" w14:paraId="4CB2B824" w14:textId="77777777" w:rsidTr="00E44D2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350"/>
              </w:trPr>
              <w:tc>
                <w:tcPr>
                  <w:tcW w:w="2245" w:type="dxa"/>
                </w:tcPr>
                <w:p w14:paraId="697E81E5" w14:textId="08FFFF8A" w:rsidR="00E44D2E" w:rsidRDefault="00F67AD4" w:rsidP="00E44D2E">
                  <w:r>
                    <w:t>S</w:t>
                  </w:r>
                  <w:r w:rsidR="00E44D2E">
                    <w:t>tatus</w:t>
                  </w:r>
                </w:p>
              </w:tc>
              <w:tc>
                <w:tcPr>
                  <w:tcW w:w="7105" w:type="dxa"/>
                </w:tcPr>
                <w:p w14:paraId="12D6922E" w14:textId="78678640" w:rsidR="00E44D2E" w:rsidRPr="005C124F" w:rsidRDefault="00E44D2E" w:rsidP="00E44D2E">
                  <w:r>
                    <w:t xml:space="preserve"> ‘G</w:t>
                  </w:r>
                  <w:r w:rsidRPr="005C124F">
                    <w:t>re</w:t>
                  </w:r>
                  <w:r>
                    <w:t>en’ if all is good, ‘Red’ otherwise.</w:t>
                  </w:r>
                </w:p>
              </w:tc>
            </w:tr>
            <w:tr w:rsidR="00E44D2E" w:rsidRPr="005C124F" w14:paraId="72617505" w14:textId="77777777" w:rsidTr="00E44D2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350"/>
              </w:trPr>
              <w:tc>
                <w:tcPr>
                  <w:tcW w:w="2245" w:type="dxa"/>
                </w:tcPr>
                <w:p w14:paraId="77DD58A4" w14:textId="36963199" w:rsidR="00E44D2E" w:rsidRDefault="00E44D2E" w:rsidP="00E44D2E">
                  <w:r>
                    <w:t>statusMessage</w:t>
                  </w:r>
                </w:p>
              </w:tc>
              <w:tc>
                <w:tcPr>
                  <w:tcW w:w="7105" w:type="dxa"/>
                </w:tcPr>
                <w:p w14:paraId="1EE28051" w14:textId="3287C278" w:rsidR="00E44D2E" w:rsidRDefault="00E44D2E" w:rsidP="00E44D2E">
                  <w:r>
                    <w:t>A message of use to people. Not intended to be parsable.</w:t>
                  </w:r>
                </w:p>
              </w:tc>
            </w:tr>
            <w:tr w:rsidR="00D14F75" w:rsidRPr="005C124F" w14:paraId="2ED0EBD4" w14:textId="77777777" w:rsidTr="00E44D2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350"/>
              </w:trPr>
              <w:tc>
                <w:tcPr>
                  <w:tcW w:w="2245" w:type="dxa"/>
                </w:tcPr>
                <w:p w14:paraId="761AC65E" w14:textId="1FF3EC79" w:rsidR="00D14F75" w:rsidRDefault="00D14F75" w:rsidP="00E44D2E">
                  <w:r>
                    <w:t>readOnly</w:t>
                  </w:r>
                </w:p>
              </w:tc>
              <w:tc>
                <w:tcPr>
                  <w:tcW w:w="7105" w:type="dxa"/>
                </w:tcPr>
                <w:p w14:paraId="7C38EC5F" w14:textId="4536B694" w:rsidR="00D14F75" w:rsidRDefault="00D14F75" w:rsidP="00E44D2E">
                  <w:r>
                    <w:t>‘true’ if IDMS is in read-only mode.</w:t>
                  </w:r>
                </w:p>
              </w:tc>
            </w:tr>
          </w:tbl>
          <w:p w14:paraId="7F4F1737" w14:textId="77777777" w:rsidR="00B24771" w:rsidRDefault="00B24771" w:rsidP="00B24771"/>
        </w:tc>
      </w:tr>
    </w:tbl>
    <w:p w14:paraId="1847B21A" w14:textId="77777777" w:rsidR="00B24771" w:rsidRDefault="00B24771" w:rsidP="00B24771">
      <w:pPr>
        <w:spacing w:after="200"/>
      </w:pPr>
    </w:p>
    <w:p w14:paraId="6E719A46" w14:textId="77777777" w:rsidR="00B24771" w:rsidRDefault="00B24771" w:rsidP="00B24771">
      <w:pPr>
        <w:spacing w:after="200"/>
      </w:pPr>
    </w:p>
    <w:p w14:paraId="4CE72F26" w14:textId="77777777" w:rsidR="00535B83" w:rsidRDefault="00535B83" w:rsidP="00B24771">
      <w:pPr>
        <w:pStyle w:val="Heading2"/>
      </w:pPr>
      <w:r w:rsidRPr="00535B83">
        <w:t>OneViewGuestService</w:t>
      </w:r>
      <w:bookmarkEnd w:id="11"/>
      <w:r w:rsidRPr="00DC67CE">
        <w:t xml:space="preserve"> </w:t>
      </w:r>
      <w:r w:rsidRPr="003C2C37">
        <w:t xml:space="preserve"> </w:t>
      </w:r>
    </w:p>
    <w:p w14:paraId="4CE72F27" w14:textId="77777777" w:rsidR="00535B83" w:rsidRDefault="00535B83" w:rsidP="00B24771">
      <w:pPr>
        <w:ind w:left="720"/>
      </w:pPr>
      <w:r>
        <w:t>The OneViewGuestService provides the calls for IDMS to interact with Guests, providing services such as search, and updating guest identifiers.</w:t>
      </w:r>
    </w:p>
    <w:p w14:paraId="4CE72F28" w14:textId="77777777" w:rsidR="00535B83" w:rsidRDefault="00535B83" w:rsidP="00B24771"/>
    <w:tbl>
      <w:tblPr>
        <w:tblStyle w:val="TableGrid"/>
        <w:tblW w:w="9576" w:type="dxa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535B83" w14:paraId="4CE72F85" w14:textId="77777777" w:rsidTr="00535B83">
        <w:tc>
          <w:tcPr>
            <w:tcW w:w="9576" w:type="dxa"/>
          </w:tcPr>
          <w:p w14:paraId="4CE72F29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"/guest"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5F38841F" w14:textId="2E57463F" w:rsidR="00F67AD4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interface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IOneViewGuestService {</w:t>
            </w:r>
          </w:p>
          <w:p w14:paraId="48B34B34" w14:textId="1B671709" w:rsidR="00F67AD4" w:rsidRPr="00F67AD4" w:rsidRDefault="00F67AD4" w:rsidP="00F67AD4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 w:rsidRPr="00F67AD4">
              <w:rPr>
                <w:rFonts w:ascii="Monospace" w:hAnsi="Monospace" w:cs="Monospace"/>
                <w:color w:val="646464"/>
                <w:szCs w:val="20"/>
              </w:rPr>
              <w:t>@</w:t>
            </w:r>
            <w:r>
              <w:rPr>
                <w:rFonts w:ascii="Monospace" w:hAnsi="Monospace" w:cs="Monospace"/>
                <w:color w:val="646464"/>
                <w:szCs w:val="20"/>
              </w:rPr>
              <w:t>POST</w:t>
            </w:r>
          </w:p>
          <w:p w14:paraId="2158D6D9" w14:textId="77777777" w:rsidR="00F67AD4" w:rsidRDefault="00F67AD4" w:rsidP="00F67AD4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@Consumes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6836FBDA" w14:textId="525BC97E" w:rsidR="00F67AD4" w:rsidRDefault="00F67AD4" w:rsidP="00F67AD4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createGuest();</w:t>
            </w:r>
          </w:p>
          <w:p w14:paraId="7C1763C1" w14:textId="411CBB41" w:rsidR="00F67AD4" w:rsidRPr="00F67AD4" w:rsidRDefault="00F67AD4" w:rsidP="00F67AD4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</w:p>
          <w:p w14:paraId="41457261" w14:textId="2E422AD1" w:rsidR="00F67AD4" w:rsidRPr="00F67AD4" w:rsidRDefault="00F67AD4" w:rsidP="00F67AD4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 w:rsidRPr="00F67AD4">
              <w:rPr>
                <w:rFonts w:ascii="Monospace" w:hAnsi="Monospace" w:cs="Monospace"/>
                <w:color w:val="000000"/>
                <w:szCs w:val="20"/>
              </w:rPr>
              <w:tab/>
            </w:r>
            <w:r w:rsidRPr="00F67AD4">
              <w:rPr>
                <w:rFonts w:ascii="Monospace" w:hAnsi="Monospace" w:cs="Monospace"/>
                <w:color w:val="646464"/>
                <w:szCs w:val="20"/>
              </w:rPr>
              <w:t>@PUT</w:t>
            </w:r>
          </w:p>
          <w:p w14:paraId="207EF228" w14:textId="77777777" w:rsidR="00F67AD4" w:rsidRDefault="00F67AD4" w:rsidP="00F67AD4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@Consumes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19455458" w14:textId="43AB5F97" w:rsidR="00F67AD4" w:rsidRDefault="00F67AD4" w:rsidP="00F67AD4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updateGuest();</w:t>
            </w:r>
          </w:p>
          <w:p w14:paraId="13C16952" w14:textId="77777777" w:rsidR="00F67AD4" w:rsidRDefault="00F67AD4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color w:val="000000"/>
                <w:szCs w:val="20"/>
              </w:rPr>
            </w:pPr>
          </w:p>
          <w:p w14:paraId="4CE72F2C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2F2D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@GET</w:t>
            </w:r>
          </w:p>
          <w:p w14:paraId="4CE72F2E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"/{id}/xbands"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2F2F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@Produces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4CE72F30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getGuestXBandsByIDType(</w:t>
            </w:r>
            <w:r>
              <w:rPr>
                <w:rFonts w:ascii="Monospace" w:hAnsi="Monospace" w:cs="Monospace"/>
                <w:color w:val="646464"/>
                <w:szCs w:val="20"/>
              </w:rPr>
              <w:t>@PathParam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"id"</w:t>
            </w:r>
            <w:r>
              <w:rPr>
                <w:rFonts w:ascii="Monospace" w:hAnsi="Monospace" w:cs="Monospace"/>
                <w:color w:val="000000"/>
                <w:szCs w:val="20"/>
              </w:rPr>
              <w:t>) PathSegment pathSegment);</w:t>
            </w:r>
          </w:p>
          <w:p w14:paraId="4CE72F31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</w:p>
          <w:p w14:paraId="4CE72F32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2F33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@GET</w:t>
            </w:r>
          </w:p>
          <w:p w14:paraId="4CE72F34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"/{id}/identifiers"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2F35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@Produces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4CE72F3C" w14:textId="1B59F31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getGuestIdentifiers(</w:t>
            </w:r>
            <w:r>
              <w:rPr>
                <w:rFonts w:ascii="Monospace" w:hAnsi="Monospace" w:cs="Monospace"/>
                <w:color w:val="646464"/>
                <w:szCs w:val="20"/>
              </w:rPr>
              <w:t>@PathParam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"id"</w:t>
            </w:r>
            <w:r>
              <w:rPr>
                <w:rFonts w:ascii="Monospace" w:hAnsi="Monospace" w:cs="Monospace"/>
                <w:color w:val="000000"/>
                <w:szCs w:val="20"/>
              </w:rPr>
              <w:t>) PathSegment pathSegment);</w:t>
            </w:r>
          </w:p>
          <w:p w14:paraId="4CE72F3D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</w:p>
          <w:p w14:paraId="4CE72F3E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2F3F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@PUT</w:t>
            </w:r>
          </w:p>
          <w:p w14:paraId="4CE72F40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"/{id}/identifiers"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2F41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@Consumes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4CE72F42" w14:textId="7DEC6ABC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putGuestIdentifier(</w:t>
            </w:r>
            <w:r>
              <w:rPr>
                <w:rFonts w:ascii="Monospace" w:hAnsi="Monospace" w:cs="Monospace"/>
                <w:color w:val="646464"/>
                <w:szCs w:val="20"/>
              </w:rPr>
              <w:t>@PathParam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"id"</w:t>
            </w:r>
            <w:r w:rsidR="00F35645">
              <w:rPr>
                <w:rFonts w:ascii="Monospace" w:hAnsi="Monospace" w:cs="Monospace"/>
                <w:color w:val="000000"/>
                <w:szCs w:val="20"/>
              </w:rPr>
              <w:t>) PathSegment </w:t>
            </w:r>
            <w:r>
              <w:rPr>
                <w:rFonts w:ascii="Monospace" w:hAnsi="Monospace" w:cs="Monospace"/>
                <w:color w:val="000000"/>
                <w:szCs w:val="20"/>
              </w:rPr>
              <w:t>pathSegment, String</w:t>
            </w:r>
            <w:r w:rsidR="00F35645">
              <w:rPr>
                <w:rFonts w:ascii="Monospace" w:hAnsi="Monospace" w:cs="Monospace"/>
                <w:color w:val="000000"/>
                <w:szCs w:val="20"/>
              </w:rPr>
              <w:t> </w:t>
            </w:r>
            <w:r>
              <w:rPr>
                <w:rFonts w:ascii="Monospace" w:hAnsi="Monospace" w:cs="Monospace"/>
                <w:color w:val="000000"/>
                <w:szCs w:val="20"/>
              </w:rPr>
              <w:t>identifier);</w:t>
            </w:r>
          </w:p>
          <w:p w14:paraId="4CE72F43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</w:p>
          <w:p w14:paraId="4CE72F44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2F45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@POST</w:t>
            </w:r>
          </w:p>
          <w:p w14:paraId="4CE72F46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"/{id}/identifiers"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2F47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@Consumes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4CE72F48" w14:textId="65E8F0A4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postGuestIdentifier(</w:t>
            </w:r>
            <w:r>
              <w:rPr>
                <w:rFonts w:ascii="Monospace" w:hAnsi="Monospace" w:cs="Monospace"/>
                <w:color w:val="646464"/>
                <w:szCs w:val="20"/>
              </w:rPr>
              <w:t>@PathParam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"id"</w:t>
            </w:r>
            <w:r>
              <w:rPr>
                <w:rFonts w:ascii="Monospace" w:hAnsi="Monospace" w:cs="Monospace"/>
                <w:color w:val="000000"/>
                <w:szCs w:val="20"/>
              </w:rPr>
              <w:t>) PathSegment</w:t>
            </w:r>
            <w:r w:rsidR="00F35645">
              <w:rPr>
                <w:rFonts w:ascii="Monospace" w:hAnsi="Monospace" w:cs="Monospace"/>
                <w:color w:val="000000"/>
                <w:szCs w:val="20"/>
              </w:rPr>
              <w:t> pathSegment, String </w:t>
            </w:r>
            <w:r>
              <w:rPr>
                <w:rFonts w:ascii="Monospace" w:hAnsi="Monospace" w:cs="Monospace"/>
                <w:color w:val="000000"/>
                <w:szCs w:val="20"/>
              </w:rPr>
              <w:t>identifier);</w:t>
            </w:r>
          </w:p>
          <w:p w14:paraId="4CE72F49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</w:p>
          <w:p w14:paraId="4CE72F4A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2F4B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@GET</w:t>
            </w:r>
          </w:p>
          <w:p w14:paraId="4CE72F4C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lastRenderedPageBreak/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"/{id}"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2F4D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@Produces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4CE72F4E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getGuestProfileById(</w:t>
            </w:r>
            <w:r>
              <w:rPr>
                <w:rFonts w:ascii="Monospace" w:hAnsi="Monospace" w:cs="Monospace"/>
                <w:color w:val="646464"/>
                <w:szCs w:val="20"/>
              </w:rPr>
              <w:t>@PathParam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"id"</w:t>
            </w:r>
            <w:r>
              <w:rPr>
                <w:rFonts w:ascii="Monospace" w:hAnsi="Monospace" w:cs="Monospace"/>
                <w:color w:val="000000"/>
                <w:szCs w:val="20"/>
              </w:rPr>
              <w:t>)PathSegment pathSegment);</w:t>
            </w:r>
          </w:p>
          <w:p w14:paraId="4CE72F4F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</w:p>
          <w:p w14:paraId="4CE72F50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2F51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@GET</w:t>
            </w:r>
          </w:p>
          <w:p w14:paraId="4CE72F52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"/{id}/online-profile"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2F53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@Produces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4CE72F54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getGuestOnlineProfile(</w:t>
            </w:r>
            <w:r>
              <w:rPr>
                <w:rFonts w:ascii="Monospace" w:hAnsi="Monospace" w:cs="Monospace"/>
                <w:color w:val="646464"/>
                <w:szCs w:val="20"/>
              </w:rPr>
              <w:t>@PathParam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"id"</w:t>
            </w:r>
            <w:r>
              <w:rPr>
                <w:rFonts w:ascii="Monospace" w:hAnsi="Monospace" w:cs="Monospace"/>
                <w:color w:val="000000"/>
                <w:szCs w:val="20"/>
              </w:rPr>
              <w:t>)PathSegment pathSegment);</w:t>
            </w:r>
          </w:p>
          <w:p w14:paraId="4CE72F55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</w:p>
          <w:p w14:paraId="4CE72F56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2F57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@GET</w:t>
            </w:r>
          </w:p>
          <w:p w14:paraId="4CE72F58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"/{id}/profile"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2F59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@Produces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4CE72F5A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getGuestProfile(</w:t>
            </w:r>
            <w:r>
              <w:rPr>
                <w:rFonts w:ascii="Monospace" w:hAnsi="Monospace" w:cs="Monospace"/>
                <w:color w:val="646464"/>
                <w:szCs w:val="20"/>
              </w:rPr>
              <w:t>@PathParam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"id"</w:t>
            </w:r>
            <w:r>
              <w:rPr>
                <w:rFonts w:ascii="Monospace" w:hAnsi="Monospace" w:cs="Monospace"/>
                <w:color w:val="000000"/>
                <w:szCs w:val="20"/>
              </w:rPr>
              <w:t>)PathSegment pathSegment);</w:t>
            </w:r>
          </w:p>
          <w:p w14:paraId="4CE72F5B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</w:p>
          <w:p w14:paraId="4CE72F5C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2F5D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@GET</w:t>
            </w:r>
          </w:p>
          <w:p w14:paraId="4CE72F5E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"/{id}/visit/current"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2F5F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@Produces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4CE72F60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getOneViewParty(</w:t>
            </w:r>
            <w:r>
              <w:rPr>
                <w:rFonts w:ascii="Monospace" w:hAnsi="Monospace" w:cs="Monospace"/>
                <w:color w:val="646464"/>
                <w:szCs w:val="20"/>
              </w:rPr>
              <w:t>@PathParam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"id"</w:t>
            </w:r>
            <w:r>
              <w:rPr>
                <w:rFonts w:ascii="Monospace" w:hAnsi="Monospace" w:cs="Monospace"/>
                <w:color w:val="000000"/>
                <w:szCs w:val="20"/>
              </w:rPr>
              <w:t>)PathSegment pathSegment);</w:t>
            </w:r>
          </w:p>
          <w:p w14:paraId="4CE72F61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</w:p>
          <w:p w14:paraId="4CE72F62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2F63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@GET</w:t>
            </w:r>
          </w:p>
          <w:p w14:paraId="4CE72F64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"/search/{searchName}"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2F65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@Produces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4CE72F66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searchByName(</w:t>
            </w:r>
            <w:r>
              <w:rPr>
                <w:rFonts w:ascii="Monospace" w:hAnsi="Monospace" w:cs="Monospace"/>
                <w:color w:val="646464"/>
                <w:szCs w:val="20"/>
              </w:rPr>
              <w:t>@PathParam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"searchName"</w:t>
            </w:r>
            <w:r>
              <w:rPr>
                <w:rFonts w:ascii="Monospace" w:hAnsi="Monospace" w:cs="Monospace"/>
                <w:color w:val="000000"/>
                <w:szCs w:val="20"/>
              </w:rPr>
              <w:t>)String searchName);</w:t>
            </w:r>
          </w:p>
          <w:p w14:paraId="4CE72F67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</w:p>
          <w:p w14:paraId="4CE72F68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lastRenderedPageBreak/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2F69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@GET</w:t>
            </w:r>
          </w:p>
          <w:p w14:paraId="4CE72F6A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"/searchEmail/{email}"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2F6B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@Produces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4CE72F6C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GetGuestByEmail(</w:t>
            </w:r>
            <w:r>
              <w:rPr>
                <w:rFonts w:ascii="Monospace" w:hAnsi="Monospace" w:cs="Monospace"/>
                <w:color w:val="646464"/>
                <w:szCs w:val="20"/>
              </w:rPr>
              <w:t>@PathParam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"email"</w:t>
            </w:r>
            <w:r>
              <w:rPr>
                <w:rFonts w:ascii="Monospace" w:hAnsi="Monospace" w:cs="Monospace"/>
                <w:color w:val="000000"/>
                <w:szCs w:val="20"/>
              </w:rPr>
              <w:t>)String email);</w:t>
            </w:r>
          </w:p>
          <w:p w14:paraId="4CE72F6D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</w:p>
          <w:p w14:paraId="4CE72F6E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2F6F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@GET</w:t>
            </w:r>
          </w:p>
          <w:p w14:paraId="4CE72F70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"/name/{id}"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2F71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@Produces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4CE72F72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getGuestNameById(</w:t>
            </w:r>
            <w:r>
              <w:rPr>
                <w:rFonts w:ascii="Monospace" w:hAnsi="Monospace" w:cs="Monospace"/>
                <w:color w:val="646464"/>
                <w:szCs w:val="20"/>
              </w:rPr>
              <w:t>@PathParam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"id"</w:t>
            </w:r>
            <w:r>
              <w:rPr>
                <w:rFonts w:ascii="Monospace" w:hAnsi="Monospace" w:cs="Monospace"/>
                <w:color w:val="000000"/>
                <w:szCs w:val="20"/>
              </w:rPr>
              <w:t>)PathSegment pathSegment);</w:t>
            </w:r>
          </w:p>
          <w:p w14:paraId="4CE72F73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</w:p>
          <w:p w14:paraId="4CE72F74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2F75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@POST</w:t>
            </w:r>
          </w:p>
          <w:p w14:paraId="4CE72F76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@Consumes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4CE72F77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SaveGuest(String guestString);</w:t>
            </w:r>
          </w:p>
          <w:p w14:paraId="4CE72F78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</w:p>
          <w:p w14:paraId="4CE72F79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2F7A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@PUT</w:t>
            </w:r>
          </w:p>
          <w:p w14:paraId="4CE72F7B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"/email"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2F7C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@Consumes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4CE72F7D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UpdateGuestEmail(String guestEmailPutString);</w:t>
            </w:r>
          </w:p>
          <w:p w14:paraId="4CE72F7E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</w:p>
          <w:p w14:paraId="4CE72F7F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2F80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@PUT</w:t>
            </w:r>
          </w:p>
          <w:p w14:paraId="4CE72F81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@Consumes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4CE72F82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updateGuest(String guestString);</w:t>
            </w:r>
          </w:p>
          <w:p w14:paraId="4CE72F83" w14:textId="77777777" w:rsidR="00535B83" w:rsidRDefault="00535B83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</w:p>
          <w:p w14:paraId="4CE72F84" w14:textId="77777777" w:rsidR="00535B83" w:rsidRDefault="00535B83" w:rsidP="00B24771">
            <w:r>
              <w:rPr>
                <w:rFonts w:ascii="Monospace" w:hAnsi="Monospace" w:cs="Monospace"/>
                <w:color w:val="000000"/>
                <w:szCs w:val="20"/>
              </w:rPr>
              <w:lastRenderedPageBreak/>
              <w:t>}</w:t>
            </w:r>
          </w:p>
        </w:tc>
      </w:tr>
      <w:tr w:rsidR="00F67AD4" w14:paraId="506E30E9" w14:textId="77777777" w:rsidTr="00535B83">
        <w:tc>
          <w:tcPr>
            <w:tcW w:w="9576" w:type="dxa"/>
          </w:tcPr>
          <w:p w14:paraId="01D4813A" w14:textId="77777777" w:rsidR="00F67AD4" w:rsidRDefault="00F67AD4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color w:val="646464"/>
                <w:szCs w:val="20"/>
              </w:rPr>
            </w:pPr>
          </w:p>
        </w:tc>
      </w:tr>
    </w:tbl>
    <w:p w14:paraId="4CE72F86" w14:textId="77777777" w:rsidR="00535B83" w:rsidRDefault="00535B83" w:rsidP="00B24771"/>
    <w:p w14:paraId="7CA41657" w14:textId="7A927D0B" w:rsidR="00D80CC6" w:rsidRDefault="00D80CC6" w:rsidP="00D80CC6">
      <w:pPr>
        <w:pStyle w:val="Heading3"/>
      </w:pPr>
      <w:bookmarkStart w:id="22" w:name="_Toc325103594"/>
      <w:r>
        <w:t>createGuest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D80CC6" w14:paraId="2F147A3E" w14:textId="77777777" w:rsidTr="002D052A">
        <w:tc>
          <w:tcPr>
            <w:tcW w:w="2358" w:type="dxa"/>
          </w:tcPr>
          <w:p w14:paraId="3DF9EFC2" w14:textId="77777777" w:rsidR="00D80CC6" w:rsidRPr="00BB26E3" w:rsidRDefault="00D80CC6" w:rsidP="002D052A">
            <w:pPr>
              <w:rPr>
                <w:rStyle w:val="Strong"/>
              </w:rPr>
            </w:pPr>
            <w:r w:rsidRPr="00BB26E3">
              <w:rPr>
                <w:rStyle w:val="Strong"/>
              </w:rPr>
              <w:t>Path</w:t>
            </w:r>
          </w:p>
        </w:tc>
        <w:tc>
          <w:tcPr>
            <w:tcW w:w="7218" w:type="dxa"/>
          </w:tcPr>
          <w:p w14:paraId="386FAB89" w14:textId="51EED5B3" w:rsidR="00D80CC6" w:rsidRDefault="00D80CC6" w:rsidP="002D052A">
            <w:r>
              <w:t>&lt;idms-context&gt;/IDMS/guest</w:t>
            </w:r>
          </w:p>
        </w:tc>
      </w:tr>
      <w:tr w:rsidR="00D80CC6" w14:paraId="7E4AFD69" w14:textId="77777777" w:rsidTr="002D052A">
        <w:tc>
          <w:tcPr>
            <w:tcW w:w="2358" w:type="dxa"/>
          </w:tcPr>
          <w:p w14:paraId="3FA25D56" w14:textId="77777777" w:rsidR="00D80CC6" w:rsidRPr="00BB26E3" w:rsidRDefault="00D80CC6" w:rsidP="002D052A">
            <w:pPr>
              <w:rPr>
                <w:rStyle w:val="Strong"/>
              </w:rPr>
            </w:pPr>
            <w:r w:rsidRPr="00BB26E3">
              <w:rPr>
                <w:rStyle w:val="Strong"/>
              </w:rPr>
              <w:t>HTTP Method</w:t>
            </w:r>
          </w:p>
        </w:tc>
        <w:tc>
          <w:tcPr>
            <w:tcW w:w="7218" w:type="dxa"/>
          </w:tcPr>
          <w:p w14:paraId="52E38AA7" w14:textId="77777777" w:rsidR="00D80CC6" w:rsidRDefault="00D80CC6" w:rsidP="002D052A">
            <w:r>
              <w:t>POST</w:t>
            </w:r>
          </w:p>
        </w:tc>
      </w:tr>
      <w:tr w:rsidR="00D80CC6" w14:paraId="30804A18" w14:textId="77777777" w:rsidTr="002D052A">
        <w:tc>
          <w:tcPr>
            <w:tcW w:w="2358" w:type="dxa"/>
          </w:tcPr>
          <w:p w14:paraId="1DE88FB2" w14:textId="77777777" w:rsidR="00D80CC6" w:rsidRPr="00BB26E3" w:rsidRDefault="00D80CC6" w:rsidP="002D052A">
            <w:pPr>
              <w:rPr>
                <w:rStyle w:val="Strong"/>
              </w:rPr>
            </w:pPr>
            <w:r w:rsidRPr="00BB26E3">
              <w:rPr>
                <w:rStyle w:val="Strong"/>
              </w:rPr>
              <w:t>Response Format</w:t>
            </w:r>
          </w:p>
        </w:tc>
        <w:tc>
          <w:tcPr>
            <w:tcW w:w="7218" w:type="dxa"/>
          </w:tcPr>
          <w:p w14:paraId="7DDD5E87" w14:textId="77777777" w:rsidR="00D80CC6" w:rsidRDefault="00D80CC6" w:rsidP="002D052A">
            <w:r>
              <w:t>application/json</w:t>
            </w:r>
          </w:p>
        </w:tc>
      </w:tr>
    </w:tbl>
    <w:p w14:paraId="44A747AC" w14:textId="77777777" w:rsidR="00D80CC6" w:rsidRDefault="00D80CC6" w:rsidP="00D80CC6">
      <w:pPr>
        <w:pStyle w:val="Heading4"/>
      </w:pPr>
      <w:r>
        <w:t>Request</w:t>
      </w:r>
    </w:p>
    <w:p w14:paraId="607559DD" w14:textId="77777777" w:rsidR="00D80CC6" w:rsidRDefault="00D80CC6" w:rsidP="00D80CC6">
      <w:pPr>
        <w:rPr>
          <w:rStyle w:val="Strong"/>
        </w:rPr>
      </w:pPr>
    </w:p>
    <w:p w14:paraId="11055EF6" w14:textId="77777777" w:rsidR="00D80CC6" w:rsidRDefault="00D80CC6" w:rsidP="00D80CC6">
      <w:pPr>
        <w:ind w:left="720"/>
        <w:rPr>
          <w:rStyle w:val="Strong"/>
        </w:rPr>
      </w:pPr>
      <w:r w:rsidRPr="00AC7A3B">
        <w:rPr>
          <w:rStyle w:val="Strong"/>
        </w:rPr>
        <w:t>Request Header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D80CC6" w14:paraId="4D452CFA" w14:textId="77777777" w:rsidTr="002D052A">
        <w:tc>
          <w:tcPr>
            <w:tcW w:w="9747" w:type="dxa"/>
          </w:tcPr>
          <w:p w14:paraId="1618B785" w14:textId="77777777" w:rsidR="00D80CC6" w:rsidRDefault="00D80CC6" w:rsidP="002D052A">
            <w:r>
              <w:rPr>
                <w:rStyle w:val="Strong"/>
                <w:b w:val="0"/>
              </w:rPr>
              <w:t>None</w:t>
            </w:r>
          </w:p>
        </w:tc>
      </w:tr>
    </w:tbl>
    <w:p w14:paraId="71DB4D7B" w14:textId="77777777" w:rsidR="00D80CC6" w:rsidRDefault="00D80CC6" w:rsidP="00D80CC6">
      <w:pPr>
        <w:rPr>
          <w:rStyle w:val="Strong"/>
        </w:rPr>
      </w:pPr>
    </w:p>
    <w:p w14:paraId="05385FA6" w14:textId="77777777" w:rsidR="00D80CC6" w:rsidRDefault="00D80CC6" w:rsidP="00D80CC6">
      <w:pPr>
        <w:ind w:left="720"/>
        <w:rPr>
          <w:rStyle w:val="Strong"/>
        </w:rPr>
      </w:pPr>
      <w:r w:rsidRPr="00AC7A3B">
        <w:rPr>
          <w:rStyle w:val="Strong"/>
        </w:rPr>
        <w:t>Request Body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D80CC6" w14:paraId="22EF1501" w14:textId="77777777" w:rsidTr="002D052A">
        <w:tc>
          <w:tcPr>
            <w:tcW w:w="9747" w:type="dxa"/>
          </w:tcPr>
          <w:p w14:paraId="5EBA0F70" w14:textId="77777777" w:rsidR="00D80CC6" w:rsidRDefault="00D80CC6" w:rsidP="002D052A">
            <w:r>
              <w:t>None</w:t>
            </w:r>
          </w:p>
        </w:tc>
      </w:tr>
    </w:tbl>
    <w:p w14:paraId="49058E9F" w14:textId="77777777" w:rsidR="00D80CC6" w:rsidRDefault="00D80CC6" w:rsidP="00D80CC6">
      <w:pPr>
        <w:rPr>
          <w:rStyle w:val="Strong"/>
        </w:rPr>
      </w:pPr>
    </w:p>
    <w:p w14:paraId="753D39A2" w14:textId="77777777" w:rsidR="00D80CC6" w:rsidRDefault="00D80CC6" w:rsidP="00D80CC6">
      <w:pPr>
        <w:ind w:left="720"/>
        <w:rPr>
          <w:rStyle w:val="Strong"/>
        </w:rPr>
      </w:pPr>
      <w:r w:rsidRPr="00AC7A3B">
        <w:rPr>
          <w:rStyle w:val="Strong"/>
        </w:rPr>
        <w:t>Request Body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D80CC6" w14:paraId="5C283890" w14:textId="77777777" w:rsidTr="002D052A">
        <w:tc>
          <w:tcPr>
            <w:tcW w:w="9747" w:type="dxa"/>
          </w:tcPr>
          <w:p w14:paraId="48D8EDD1" w14:textId="7EEB6A9A" w:rsidR="00D80CC6" w:rsidRPr="00762828" w:rsidRDefault="00D80CC6" w:rsidP="002D052A">
            <w:pPr>
              <w:rPr>
                <w:rStyle w:val="Strong"/>
              </w:rPr>
            </w:pPr>
            <w:r w:rsidRPr="00762828">
              <w:rPr>
                <w:rStyle w:val="Strong"/>
              </w:rPr>
              <w:t>{</w:t>
            </w:r>
          </w:p>
          <w:p w14:paraId="367B1283" w14:textId="1114D266" w:rsidR="00D80CC6" w:rsidRDefault="00D80CC6" w:rsidP="002D052A">
            <w:pPr>
              <w:rPr>
                <w:rStyle w:val="Strong"/>
              </w:rPr>
            </w:pPr>
            <w:r>
              <w:rPr>
                <w:rStyle w:val="Strong"/>
              </w:rPr>
              <w:t>"swid</w:t>
            </w:r>
            <w:r w:rsidRPr="00762828">
              <w:rPr>
                <w:rStyle w:val="Strong"/>
              </w:rPr>
              <w:t>":</w:t>
            </w:r>
            <w:r w:rsidR="0063779B">
              <w:rPr>
                <w:rStyle w:val="Strong"/>
              </w:rPr>
              <w:t xml:space="preserve"> "1234ABCD-1234-ABCD-123456ABCDEF"</w:t>
            </w:r>
            <w:r>
              <w:rPr>
                <w:rStyle w:val="Strong"/>
              </w:rPr>
              <w:t>,</w:t>
            </w:r>
          </w:p>
          <w:p w14:paraId="2A81FB3E" w14:textId="2582204B" w:rsidR="00D80CC6" w:rsidRDefault="00D80CC6" w:rsidP="002D052A">
            <w:pPr>
              <w:rPr>
                <w:rStyle w:val="Strong"/>
              </w:rPr>
            </w:pPr>
            <w:r>
              <w:rPr>
                <w:rStyle w:val="Strong"/>
              </w:rPr>
              <w:t>"name": {</w:t>
            </w:r>
          </w:p>
          <w:p w14:paraId="57903038" w14:textId="78A61705" w:rsidR="00D80CC6" w:rsidRDefault="00D80CC6" w:rsidP="002D052A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"lastName": "Doe",</w:t>
            </w:r>
          </w:p>
          <w:p w14:paraId="5196C51C" w14:textId="7918215B" w:rsidR="00D80CC6" w:rsidRDefault="00D80CC6" w:rsidP="002D052A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"firstName": "John",</w:t>
            </w:r>
          </w:p>
          <w:p w14:paraId="2014AB2D" w14:textId="68903B54" w:rsidR="00D80CC6" w:rsidRDefault="00D80CC6" w:rsidP="002D052A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"middleName": "Mo"</w:t>
            </w:r>
          </w:p>
          <w:p w14:paraId="2FBC0C00" w14:textId="5C252CB2" w:rsidR="00D80CC6" w:rsidRDefault="00D80CC6" w:rsidP="002D052A">
            <w:pPr>
              <w:rPr>
                <w:rStyle w:val="Strong"/>
              </w:rPr>
            </w:pPr>
            <w:r>
              <w:rPr>
                <w:rStyle w:val="Strong"/>
              </w:rPr>
              <w:t>}</w:t>
            </w:r>
          </w:p>
          <w:p w14:paraId="622F02E7" w14:textId="66B39EA5" w:rsidR="00D80CC6" w:rsidRDefault="00D80CC6" w:rsidP="002D052A">
            <w:pPr>
              <w:rPr>
                <w:rStyle w:val="Strong"/>
              </w:rPr>
            </w:pPr>
            <w:r>
              <w:rPr>
                <w:rStyle w:val="Strong"/>
              </w:rPr>
              <w:t>"visitCount": "2",</w:t>
            </w:r>
          </w:p>
          <w:p w14:paraId="4AF856C0" w14:textId="13DA071F" w:rsidR="00D80CC6" w:rsidRDefault="00D80CC6" w:rsidP="002D052A">
            <w:pPr>
              <w:rPr>
                <w:rStyle w:val="Strong"/>
              </w:rPr>
            </w:pPr>
            <w:r>
              <w:rPr>
                <w:rStyle w:val="Strong"/>
              </w:rPr>
              <w:t>"status": "Active",</w:t>
            </w:r>
          </w:p>
          <w:p w14:paraId="61AE832E" w14:textId="019E72AA" w:rsidR="00D80CC6" w:rsidRDefault="00D80CC6" w:rsidP="002D052A">
            <w:pPr>
              <w:rPr>
                <w:rStyle w:val="Strong"/>
              </w:rPr>
            </w:pPr>
            <w:r>
              <w:rPr>
                <w:rStyle w:val="Strong"/>
              </w:rPr>
              <w:t>"gender": "MALE"</w:t>
            </w:r>
          </w:p>
          <w:p w14:paraId="53F79551" w14:textId="77777777" w:rsidR="00D80CC6" w:rsidRDefault="00D80CC6" w:rsidP="002D052A">
            <w:r w:rsidRPr="00762828">
              <w:rPr>
                <w:rStyle w:val="Strong"/>
              </w:rPr>
              <w:t>}</w:t>
            </w:r>
          </w:p>
        </w:tc>
      </w:tr>
      <w:tr w:rsidR="00D80CC6" w14:paraId="6AF3B3E3" w14:textId="77777777" w:rsidTr="002D052A">
        <w:tc>
          <w:tcPr>
            <w:tcW w:w="9747" w:type="dxa"/>
          </w:tcPr>
          <w:p w14:paraId="0E0EDAFC" w14:textId="66D85943" w:rsidR="00D80CC6" w:rsidRPr="002C2E83" w:rsidRDefault="00D80CC6" w:rsidP="002D052A">
            <w:pPr>
              <w:rPr>
                <w:rStyle w:val="Strong"/>
                <w:b w:val="0"/>
              </w:rPr>
            </w:pPr>
          </w:p>
        </w:tc>
      </w:tr>
    </w:tbl>
    <w:p w14:paraId="2248EA1A" w14:textId="77777777" w:rsidR="00D80CC6" w:rsidRPr="00972DD3" w:rsidRDefault="00D80CC6" w:rsidP="00D80CC6">
      <w:pPr>
        <w:pStyle w:val="Heading4"/>
        <w:rPr>
          <w:rStyle w:val="Strong"/>
          <w:b/>
        </w:rPr>
      </w:pPr>
      <w:r w:rsidRPr="00972DD3">
        <w:rPr>
          <w:rStyle w:val="Strong"/>
          <w:b/>
        </w:rPr>
        <w:t>Example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D80CC6" w14:paraId="3F2A85FD" w14:textId="77777777" w:rsidTr="002D052A">
        <w:tc>
          <w:tcPr>
            <w:tcW w:w="9747" w:type="dxa"/>
          </w:tcPr>
          <w:p w14:paraId="6249AACE" w14:textId="39F1BE52" w:rsidR="00D80CC6" w:rsidRPr="00441710" w:rsidRDefault="00D80CC6" w:rsidP="0063779B">
            <w:pPr>
              <w:rPr>
                <w:b/>
              </w:rPr>
            </w:pPr>
            <w:r>
              <w:t>http://localhost:8080/IDMS/</w:t>
            </w:r>
            <w:r w:rsidR="0063779B">
              <w:t>guest</w:t>
            </w:r>
            <w:r>
              <w:t>/</w:t>
            </w:r>
          </w:p>
        </w:tc>
      </w:tr>
    </w:tbl>
    <w:p w14:paraId="5D631CFD" w14:textId="77777777" w:rsidR="00D80CC6" w:rsidRDefault="00D80CC6" w:rsidP="00D80CC6"/>
    <w:p w14:paraId="3E5C0D32" w14:textId="77777777" w:rsidR="00D80CC6" w:rsidRDefault="00D80CC6" w:rsidP="00D80CC6">
      <w:pPr>
        <w:pStyle w:val="Heading4"/>
      </w:pPr>
      <w:r>
        <w:t>Response Headers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08"/>
        <w:gridCol w:w="7668"/>
      </w:tblGrid>
      <w:tr w:rsidR="00D80CC6" w14:paraId="0CAE0A31" w14:textId="77777777" w:rsidTr="002D052A">
        <w:tc>
          <w:tcPr>
            <w:tcW w:w="1908" w:type="dxa"/>
          </w:tcPr>
          <w:p w14:paraId="6C731798" w14:textId="77777777" w:rsidR="00D80CC6" w:rsidRPr="00AC7A3B" w:rsidRDefault="00D80CC6" w:rsidP="002D052A">
            <w:pPr>
              <w:rPr>
                <w:rStyle w:val="Strong"/>
              </w:rPr>
            </w:pPr>
            <w:r w:rsidRPr="00AC7A3B">
              <w:rPr>
                <w:rStyle w:val="Strong"/>
              </w:rPr>
              <w:t>Status Code</w:t>
            </w:r>
          </w:p>
        </w:tc>
        <w:tc>
          <w:tcPr>
            <w:tcW w:w="7668" w:type="dxa"/>
          </w:tcPr>
          <w:p w14:paraId="165D19A8" w14:textId="77777777" w:rsidR="00D80CC6" w:rsidRPr="00AC7A3B" w:rsidRDefault="00D80CC6" w:rsidP="002D052A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D80CC6" w14:paraId="7DCD0F19" w14:textId="77777777" w:rsidTr="002D052A">
        <w:tc>
          <w:tcPr>
            <w:tcW w:w="1908" w:type="dxa"/>
          </w:tcPr>
          <w:p w14:paraId="0BC9AA35" w14:textId="77777777" w:rsidR="00D80CC6" w:rsidRDefault="00D80CC6" w:rsidP="002D052A">
            <w:r>
              <w:t>201</w:t>
            </w:r>
          </w:p>
        </w:tc>
        <w:tc>
          <w:tcPr>
            <w:tcW w:w="7668" w:type="dxa"/>
          </w:tcPr>
          <w:p w14:paraId="529373C4" w14:textId="6958EDFA" w:rsidR="00D80CC6" w:rsidRDefault="0063779B" w:rsidP="002D052A">
            <w:r>
              <w:t>Guest</w:t>
            </w:r>
            <w:r w:rsidR="00D80CC6">
              <w:t xml:space="preserve"> was created</w:t>
            </w:r>
          </w:p>
        </w:tc>
      </w:tr>
    </w:tbl>
    <w:p w14:paraId="3EC93DAD" w14:textId="77777777" w:rsidR="00D80CC6" w:rsidRDefault="00D80CC6" w:rsidP="00D80CC6">
      <w:pPr>
        <w:pStyle w:val="H2Body"/>
      </w:pPr>
    </w:p>
    <w:p w14:paraId="494FD89C" w14:textId="77777777" w:rsidR="00D80CC6" w:rsidRDefault="00D80CC6" w:rsidP="00D80CC6">
      <w:pPr>
        <w:pStyle w:val="Heading4"/>
      </w:pPr>
      <w:r>
        <w:t>Response Body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576"/>
      </w:tblGrid>
      <w:tr w:rsidR="00D80CC6" w14:paraId="012547BE" w14:textId="77777777" w:rsidTr="002D052A">
        <w:tc>
          <w:tcPr>
            <w:tcW w:w="9576" w:type="dxa"/>
          </w:tcPr>
          <w:p w14:paraId="1735AC72" w14:textId="37303C27" w:rsidR="00D80CC6" w:rsidRDefault="00D80CC6" w:rsidP="0063779B">
            <w:r>
              <w:t>Location: http://localhost:8080/IDMS/</w:t>
            </w:r>
            <w:r w:rsidR="0063779B">
              <w:t>guest</w:t>
            </w:r>
            <w:r>
              <w:t>/</w:t>
            </w:r>
            <w:r w:rsidR="0063779B">
              <w:t>12345</w:t>
            </w:r>
          </w:p>
        </w:tc>
      </w:tr>
    </w:tbl>
    <w:p w14:paraId="2E0B364C" w14:textId="191BEA1F" w:rsidR="0063779B" w:rsidRDefault="0063779B" w:rsidP="0063779B">
      <w:pPr>
        <w:pStyle w:val="Heading3"/>
        <w:numPr>
          <w:ilvl w:val="2"/>
          <w:numId w:val="34"/>
        </w:numPr>
      </w:pPr>
      <w:r>
        <w:t>updateGuest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63779B" w14:paraId="00B48842" w14:textId="77777777" w:rsidTr="002D052A">
        <w:tc>
          <w:tcPr>
            <w:tcW w:w="2358" w:type="dxa"/>
          </w:tcPr>
          <w:p w14:paraId="7F2ED287" w14:textId="77777777" w:rsidR="0063779B" w:rsidRPr="00BB26E3" w:rsidRDefault="0063779B" w:rsidP="002D052A">
            <w:pPr>
              <w:rPr>
                <w:rStyle w:val="Strong"/>
              </w:rPr>
            </w:pPr>
            <w:r w:rsidRPr="00BB26E3">
              <w:rPr>
                <w:rStyle w:val="Strong"/>
              </w:rPr>
              <w:t>Path</w:t>
            </w:r>
          </w:p>
        </w:tc>
        <w:tc>
          <w:tcPr>
            <w:tcW w:w="7218" w:type="dxa"/>
          </w:tcPr>
          <w:p w14:paraId="424F8BD7" w14:textId="77777777" w:rsidR="0063779B" w:rsidRDefault="0063779B" w:rsidP="002D052A">
            <w:r>
              <w:t>&lt;idms-context&gt;/IDMS/guest</w:t>
            </w:r>
          </w:p>
        </w:tc>
      </w:tr>
      <w:tr w:rsidR="0063779B" w14:paraId="3BD2D44F" w14:textId="77777777" w:rsidTr="002D052A">
        <w:tc>
          <w:tcPr>
            <w:tcW w:w="2358" w:type="dxa"/>
          </w:tcPr>
          <w:p w14:paraId="28DBF497" w14:textId="77777777" w:rsidR="0063779B" w:rsidRPr="00BB26E3" w:rsidRDefault="0063779B" w:rsidP="002D052A">
            <w:pPr>
              <w:rPr>
                <w:rStyle w:val="Strong"/>
              </w:rPr>
            </w:pPr>
            <w:r w:rsidRPr="00BB26E3">
              <w:rPr>
                <w:rStyle w:val="Strong"/>
              </w:rPr>
              <w:t>HTTP Method</w:t>
            </w:r>
          </w:p>
        </w:tc>
        <w:tc>
          <w:tcPr>
            <w:tcW w:w="7218" w:type="dxa"/>
          </w:tcPr>
          <w:p w14:paraId="19430992" w14:textId="6FE48BC8" w:rsidR="0063779B" w:rsidRDefault="0063779B" w:rsidP="0063779B">
            <w:r>
              <w:t>PUT</w:t>
            </w:r>
          </w:p>
        </w:tc>
      </w:tr>
      <w:tr w:rsidR="0063779B" w14:paraId="0DD04506" w14:textId="77777777" w:rsidTr="002D052A">
        <w:tc>
          <w:tcPr>
            <w:tcW w:w="2358" w:type="dxa"/>
          </w:tcPr>
          <w:p w14:paraId="2227A79E" w14:textId="77777777" w:rsidR="0063779B" w:rsidRPr="00BB26E3" w:rsidRDefault="0063779B" w:rsidP="002D052A">
            <w:pPr>
              <w:rPr>
                <w:rStyle w:val="Strong"/>
              </w:rPr>
            </w:pPr>
            <w:r w:rsidRPr="00BB26E3">
              <w:rPr>
                <w:rStyle w:val="Strong"/>
              </w:rPr>
              <w:t>Response Format</w:t>
            </w:r>
          </w:p>
        </w:tc>
        <w:tc>
          <w:tcPr>
            <w:tcW w:w="7218" w:type="dxa"/>
          </w:tcPr>
          <w:p w14:paraId="66560A26" w14:textId="77777777" w:rsidR="0063779B" w:rsidRDefault="0063779B" w:rsidP="002D052A">
            <w:r>
              <w:t>application/json</w:t>
            </w:r>
          </w:p>
        </w:tc>
      </w:tr>
    </w:tbl>
    <w:p w14:paraId="09F4BC44" w14:textId="77777777" w:rsidR="0063779B" w:rsidRDefault="0063779B" w:rsidP="0063779B">
      <w:pPr>
        <w:pStyle w:val="Heading4"/>
      </w:pPr>
      <w:r>
        <w:t>Request</w:t>
      </w:r>
    </w:p>
    <w:p w14:paraId="0CE74251" w14:textId="77777777" w:rsidR="0063779B" w:rsidRDefault="0063779B" w:rsidP="0063779B">
      <w:pPr>
        <w:rPr>
          <w:rStyle w:val="Strong"/>
        </w:rPr>
      </w:pPr>
    </w:p>
    <w:p w14:paraId="1EE7C717" w14:textId="77777777" w:rsidR="0063779B" w:rsidRDefault="0063779B" w:rsidP="0063779B">
      <w:pPr>
        <w:ind w:left="720"/>
        <w:rPr>
          <w:rStyle w:val="Strong"/>
        </w:rPr>
      </w:pPr>
      <w:r w:rsidRPr="00AC7A3B">
        <w:rPr>
          <w:rStyle w:val="Strong"/>
        </w:rPr>
        <w:t>Request Header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63779B" w14:paraId="3062ED92" w14:textId="77777777" w:rsidTr="002D052A">
        <w:tc>
          <w:tcPr>
            <w:tcW w:w="9747" w:type="dxa"/>
          </w:tcPr>
          <w:p w14:paraId="3CCD7088" w14:textId="77777777" w:rsidR="0063779B" w:rsidRDefault="0063779B" w:rsidP="002D052A">
            <w:r>
              <w:rPr>
                <w:rStyle w:val="Strong"/>
                <w:b w:val="0"/>
              </w:rPr>
              <w:t>None</w:t>
            </w:r>
          </w:p>
        </w:tc>
      </w:tr>
    </w:tbl>
    <w:p w14:paraId="5E40BD8C" w14:textId="77777777" w:rsidR="0063779B" w:rsidRDefault="0063779B" w:rsidP="0063779B">
      <w:pPr>
        <w:rPr>
          <w:rStyle w:val="Strong"/>
        </w:rPr>
      </w:pPr>
    </w:p>
    <w:p w14:paraId="74B496F2" w14:textId="77777777" w:rsidR="0063779B" w:rsidRDefault="0063779B" w:rsidP="0063779B">
      <w:pPr>
        <w:ind w:left="720"/>
        <w:rPr>
          <w:rStyle w:val="Strong"/>
        </w:rPr>
      </w:pPr>
      <w:r w:rsidRPr="00AC7A3B">
        <w:rPr>
          <w:rStyle w:val="Strong"/>
        </w:rPr>
        <w:t>Request Body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63779B" w14:paraId="2A96CAA6" w14:textId="77777777" w:rsidTr="002D052A">
        <w:tc>
          <w:tcPr>
            <w:tcW w:w="9747" w:type="dxa"/>
          </w:tcPr>
          <w:p w14:paraId="4F0FC21E" w14:textId="77777777" w:rsidR="0063779B" w:rsidRDefault="0063779B" w:rsidP="002D052A">
            <w:r>
              <w:t>None</w:t>
            </w:r>
          </w:p>
        </w:tc>
      </w:tr>
    </w:tbl>
    <w:p w14:paraId="75E8FC4C" w14:textId="77777777" w:rsidR="0063779B" w:rsidRDefault="0063779B" w:rsidP="0063779B">
      <w:pPr>
        <w:rPr>
          <w:rStyle w:val="Strong"/>
        </w:rPr>
      </w:pPr>
    </w:p>
    <w:p w14:paraId="0623E015" w14:textId="77777777" w:rsidR="0063779B" w:rsidRDefault="0063779B" w:rsidP="0063779B">
      <w:pPr>
        <w:ind w:left="720"/>
        <w:rPr>
          <w:rStyle w:val="Strong"/>
        </w:rPr>
      </w:pPr>
      <w:r w:rsidRPr="00AC7A3B">
        <w:rPr>
          <w:rStyle w:val="Strong"/>
        </w:rPr>
        <w:t>Request Body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63779B" w14:paraId="616D7F66" w14:textId="77777777" w:rsidTr="002D052A">
        <w:tc>
          <w:tcPr>
            <w:tcW w:w="9747" w:type="dxa"/>
          </w:tcPr>
          <w:p w14:paraId="29582B78" w14:textId="77777777" w:rsidR="0063779B" w:rsidRDefault="0063779B" w:rsidP="002D052A">
            <w:pPr>
              <w:rPr>
                <w:rStyle w:val="Strong"/>
              </w:rPr>
            </w:pPr>
            <w:r w:rsidRPr="00762828">
              <w:rPr>
                <w:rStyle w:val="Strong"/>
              </w:rPr>
              <w:t>{</w:t>
            </w:r>
          </w:p>
          <w:p w14:paraId="2DD36A4C" w14:textId="475E101D" w:rsidR="0063779B" w:rsidRPr="00762828" w:rsidRDefault="0063779B" w:rsidP="002D052A">
            <w:pPr>
              <w:rPr>
                <w:rStyle w:val="Strong"/>
              </w:rPr>
            </w:pPr>
            <w:r>
              <w:rPr>
                <w:rStyle w:val="Strong"/>
              </w:rPr>
              <w:t>"guestId": "12345"</w:t>
            </w:r>
          </w:p>
          <w:p w14:paraId="7B27419D" w14:textId="68D2AA26" w:rsidR="0063779B" w:rsidRDefault="0063779B" w:rsidP="002D052A">
            <w:pPr>
              <w:rPr>
                <w:rStyle w:val="Strong"/>
              </w:rPr>
            </w:pPr>
            <w:r>
              <w:rPr>
                <w:rStyle w:val="Strong"/>
              </w:rPr>
              <w:t>"visitCount": "4",</w:t>
            </w:r>
          </w:p>
          <w:p w14:paraId="6690F0A9" w14:textId="77777777" w:rsidR="0063779B" w:rsidRDefault="0063779B" w:rsidP="002D052A">
            <w:r w:rsidRPr="00762828">
              <w:rPr>
                <w:rStyle w:val="Strong"/>
              </w:rPr>
              <w:lastRenderedPageBreak/>
              <w:t>}</w:t>
            </w:r>
          </w:p>
        </w:tc>
      </w:tr>
      <w:tr w:rsidR="0063779B" w14:paraId="3BB8AB20" w14:textId="77777777" w:rsidTr="002D052A">
        <w:tc>
          <w:tcPr>
            <w:tcW w:w="9747" w:type="dxa"/>
          </w:tcPr>
          <w:p w14:paraId="40BD5D7F" w14:textId="085C1A02" w:rsidR="0063779B" w:rsidRPr="002C2E83" w:rsidRDefault="0063779B" w:rsidP="002D052A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lastRenderedPageBreak/>
              <w:t>Many fields may be updated.</w:t>
            </w:r>
          </w:p>
        </w:tc>
      </w:tr>
    </w:tbl>
    <w:p w14:paraId="3689CA3C" w14:textId="77777777" w:rsidR="0063779B" w:rsidRPr="00972DD3" w:rsidRDefault="0063779B" w:rsidP="0063779B">
      <w:pPr>
        <w:pStyle w:val="Heading4"/>
        <w:rPr>
          <w:rStyle w:val="Strong"/>
          <w:b/>
        </w:rPr>
      </w:pPr>
      <w:r w:rsidRPr="00972DD3">
        <w:rPr>
          <w:rStyle w:val="Strong"/>
          <w:b/>
        </w:rPr>
        <w:t>Example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63779B" w14:paraId="710282E3" w14:textId="77777777" w:rsidTr="002D052A">
        <w:tc>
          <w:tcPr>
            <w:tcW w:w="9747" w:type="dxa"/>
          </w:tcPr>
          <w:p w14:paraId="5F2030F1" w14:textId="77777777" w:rsidR="0063779B" w:rsidRPr="00441710" w:rsidRDefault="0063779B" w:rsidP="002D052A">
            <w:pPr>
              <w:rPr>
                <w:b/>
              </w:rPr>
            </w:pPr>
            <w:r>
              <w:t>http://localhost:8080/IDMS/guest/</w:t>
            </w:r>
          </w:p>
        </w:tc>
      </w:tr>
    </w:tbl>
    <w:p w14:paraId="0864298B" w14:textId="77777777" w:rsidR="0063779B" w:rsidRDefault="0063779B" w:rsidP="0063779B"/>
    <w:p w14:paraId="059A5C57" w14:textId="77777777" w:rsidR="0063779B" w:rsidRDefault="0063779B" w:rsidP="0063779B">
      <w:pPr>
        <w:pStyle w:val="Heading4"/>
      </w:pPr>
      <w:r>
        <w:t>Response Headers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08"/>
        <w:gridCol w:w="7668"/>
      </w:tblGrid>
      <w:tr w:rsidR="0063779B" w14:paraId="38615773" w14:textId="77777777" w:rsidTr="002D052A">
        <w:tc>
          <w:tcPr>
            <w:tcW w:w="1908" w:type="dxa"/>
          </w:tcPr>
          <w:p w14:paraId="0DD53AD8" w14:textId="77777777" w:rsidR="0063779B" w:rsidRPr="00AC7A3B" w:rsidRDefault="0063779B" w:rsidP="002D052A">
            <w:pPr>
              <w:rPr>
                <w:rStyle w:val="Strong"/>
              </w:rPr>
            </w:pPr>
            <w:r w:rsidRPr="00AC7A3B">
              <w:rPr>
                <w:rStyle w:val="Strong"/>
              </w:rPr>
              <w:t>Status Code</w:t>
            </w:r>
          </w:p>
        </w:tc>
        <w:tc>
          <w:tcPr>
            <w:tcW w:w="7668" w:type="dxa"/>
          </w:tcPr>
          <w:p w14:paraId="483F1DA6" w14:textId="77777777" w:rsidR="0063779B" w:rsidRPr="00AC7A3B" w:rsidRDefault="0063779B" w:rsidP="002D052A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63779B" w14:paraId="7DD05A45" w14:textId="77777777" w:rsidTr="002D052A">
        <w:tc>
          <w:tcPr>
            <w:tcW w:w="1908" w:type="dxa"/>
          </w:tcPr>
          <w:p w14:paraId="0964B112" w14:textId="0C449CA8" w:rsidR="0063779B" w:rsidRDefault="0063779B" w:rsidP="002D052A">
            <w:r>
              <w:t>204</w:t>
            </w:r>
          </w:p>
        </w:tc>
        <w:tc>
          <w:tcPr>
            <w:tcW w:w="7668" w:type="dxa"/>
          </w:tcPr>
          <w:p w14:paraId="76E9AE4B" w14:textId="6FF0BB14" w:rsidR="0063779B" w:rsidRDefault="0063779B" w:rsidP="002D052A">
            <w:r>
              <w:t>Guest was updated.</w:t>
            </w:r>
          </w:p>
        </w:tc>
      </w:tr>
    </w:tbl>
    <w:p w14:paraId="3D23FFFA" w14:textId="77777777" w:rsidR="0063779B" w:rsidRDefault="0063779B" w:rsidP="0063779B">
      <w:pPr>
        <w:pStyle w:val="H2Body"/>
      </w:pPr>
    </w:p>
    <w:p w14:paraId="291FFDDA" w14:textId="77777777" w:rsidR="0063779B" w:rsidRDefault="0063779B" w:rsidP="0063779B">
      <w:pPr>
        <w:pStyle w:val="Heading4"/>
      </w:pPr>
      <w:r>
        <w:t>Response Body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576"/>
      </w:tblGrid>
      <w:tr w:rsidR="0063779B" w14:paraId="644DE2B2" w14:textId="77777777" w:rsidTr="002D052A">
        <w:tc>
          <w:tcPr>
            <w:tcW w:w="9576" w:type="dxa"/>
          </w:tcPr>
          <w:p w14:paraId="4B5A5A7A" w14:textId="77777777" w:rsidR="0063779B" w:rsidRDefault="0063779B" w:rsidP="002D052A">
            <w:r>
              <w:t>Location: http://localhost:8080/IDMS/guest/12345</w:t>
            </w:r>
          </w:p>
        </w:tc>
      </w:tr>
    </w:tbl>
    <w:p w14:paraId="4CE72F87" w14:textId="77777777" w:rsidR="003C7A20" w:rsidRDefault="003C7A20" w:rsidP="00B24771">
      <w:pPr>
        <w:pStyle w:val="Heading3"/>
      </w:pPr>
      <w:r w:rsidRPr="003C7A20">
        <w:t>getGuestXBandsByIDType</w:t>
      </w:r>
      <w:bookmarkEnd w:id="22"/>
      <w:r w:rsidRPr="00DC67CE">
        <w:t xml:space="preserve"> </w:t>
      </w:r>
      <w:r w:rsidRPr="003C2C37">
        <w:t xml:space="preserve"> 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3C7A20" w14:paraId="4CE72F8A" w14:textId="77777777" w:rsidTr="005573FC">
        <w:tc>
          <w:tcPr>
            <w:tcW w:w="2358" w:type="dxa"/>
          </w:tcPr>
          <w:p w14:paraId="4CE72F88" w14:textId="77777777" w:rsidR="003C7A20" w:rsidRPr="00BB26E3" w:rsidRDefault="003C7A20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Path</w:t>
            </w:r>
          </w:p>
        </w:tc>
        <w:tc>
          <w:tcPr>
            <w:tcW w:w="7218" w:type="dxa"/>
          </w:tcPr>
          <w:p w14:paraId="4CE72F89" w14:textId="77777777" w:rsidR="003C7A20" w:rsidRDefault="003C7A20" w:rsidP="00B24771">
            <w:r>
              <w:t>&lt;idms-context&gt;/IDMS/guest/{id}/xbands</w:t>
            </w:r>
          </w:p>
        </w:tc>
      </w:tr>
      <w:tr w:rsidR="003C7A20" w14:paraId="4CE72F8D" w14:textId="77777777" w:rsidTr="005573FC">
        <w:tc>
          <w:tcPr>
            <w:tcW w:w="2358" w:type="dxa"/>
          </w:tcPr>
          <w:p w14:paraId="4CE72F8B" w14:textId="77777777" w:rsidR="003C7A20" w:rsidRPr="00BB26E3" w:rsidRDefault="003C7A20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HTTP Method</w:t>
            </w:r>
          </w:p>
        </w:tc>
        <w:tc>
          <w:tcPr>
            <w:tcW w:w="7218" w:type="dxa"/>
          </w:tcPr>
          <w:p w14:paraId="4CE72F8C" w14:textId="77777777" w:rsidR="003C7A20" w:rsidRDefault="003C7A20" w:rsidP="00B24771">
            <w:r>
              <w:t>GET</w:t>
            </w:r>
          </w:p>
        </w:tc>
      </w:tr>
      <w:tr w:rsidR="003C7A20" w14:paraId="4CE72F90" w14:textId="77777777" w:rsidTr="005573FC">
        <w:tc>
          <w:tcPr>
            <w:tcW w:w="2358" w:type="dxa"/>
          </w:tcPr>
          <w:p w14:paraId="4CE72F8E" w14:textId="77777777" w:rsidR="003C7A20" w:rsidRPr="00BB26E3" w:rsidRDefault="003C7A20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Response Format</w:t>
            </w:r>
          </w:p>
        </w:tc>
        <w:tc>
          <w:tcPr>
            <w:tcW w:w="7218" w:type="dxa"/>
          </w:tcPr>
          <w:p w14:paraId="4CE72F8F" w14:textId="77777777" w:rsidR="003C7A20" w:rsidRDefault="003C7A20" w:rsidP="00B24771">
            <w:r>
              <w:t>application/json</w:t>
            </w:r>
          </w:p>
        </w:tc>
      </w:tr>
    </w:tbl>
    <w:p w14:paraId="4CE72F91" w14:textId="77777777" w:rsidR="003C7A20" w:rsidRDefault="003C7A20" w:rsidP="00B24771">
      <w:pPr>
        <w:pStyle w:val="H3Body"/>
      </w:pPr>
    </w:p>
    <w:p w14:paraId="4CE72F92" w14:textId="77777777" w:rsidR="003C7A20" w:rsidRDefault="003C7A20" w:rsidP="00B24771">
      <w:pPr>
        <w:pStyle w:val="Heading4"/>
      </w:pPr>
      <w:bookmarkStart w:id="23" w:name="_Toc325103595"/>
      <w:r>
        <w:t>Request</w:t>
      </w:r>
      <w:bookmarkEnd w:id="23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3C7A20" w14:paraId="4CE72F95" w14:textId="77777777" w:rsidTr="005573FC">
        <w:tc>
          <w:tcPr>
            <w:tcW w:w="2358" w:type="dxa"/>
          </w:tcPr>
          <w:p w14:paraId="4CE72F93" w14:textId="77777777" w:rsidR="003C7A20" w:rsidRPr="00AC7A3B" w:rsidRDefault="003C7A20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Variable</w:t>
            </w:r>
          </w:p>
        </w:tc>
        <w:tc>
          <w:tcPr>
            <w:tcW w:w="7218" w:type="dxa"/>
          </w:tcPr>
          <w:p w14:paraId="4CE72F94" w14:textId="77777777" w:rsidR="003C7A20" w:rsidRPr="00AC7A3B" w:rsidRDefault="003C7A20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3C7A20" w14:paraId="4CE72F98" w14:textId="77777777" w:rsidTr="005573FC">
        <w:tc>
          <w:tcPr>
            <w:tcW w:w="2358" w:type="dxa"/>
          </w:tcPr>
          <w:p w14:paraId="4CE72F96" w14:textId="77777777" w:rsidR="003C7A20" w:rsidRDefault="003C7A20" w:rsidP="00B24771">
            <w:r>
              <w:t>id</w:t>
            </w:r>
          </w:p>
        </w:tc>
        <w:tc>
          <w:tcPr>
            <w:tcW w:w="7218" w:type="dxa"/>
          </w:tcPr>
          <w:p w14:paraId="4CE72F97" w14:textId="77777777" w:rsidR="003C7A20" w:rsidRDefault="003C7A20" w:rsidP="00B24771">
            <w:r>
              <w:t>An IDMS guestId or guest Identifier in matrix format.</w:t>
            </w:r>
          </w:p>
        </w:tc>
      </w:tr>
    </w:tbl>
    <w:p w14:paraId="4CE72F99" w14:textId="77777777" w:rsidR="003C7A20" w:rsidRPr="00AC7A3B" w:rsidRDefault="003C7A20" w:rsidP="00B24771">
      <w:pPr>
        <w:ind w:left="720"/>
      </w:pPr>
    </w:p>
    <w:p w14:paraId="4CE72F9A" w14:textId="77777777" w:rsidR="003C7A20" w:rsidRPr="00AC7A3B" w:rsidRDefault="003C7A20" w:rsidP="00B24771">
      <w:pPr>
        <w:ind w:left="720"/>
        <w:rPr>
          <w:rStyle w:val="Strong"/>
        </w:rPr>
      </w:pPr>
      <w:r w:rsidRPr="00AC7A3B">
        <w:rPr>
          <w:rStyle w:val="Strong"/>
        </w:rPr>
        <w:t>Request Header</w:t>
      </w:r>
    </w:p>
    <w:p w14:paraId="4CE72F9B" w14:textId="77777777" w:rsidR="003C7A20" w:rsidRDefault="003C7A20" w:rsidP="00B24771">
      <w:pPr>
        <w:ind w:left="720"/>
        <w:rPr>
          <w:rStyle w:val="Strong"/>
        </w:rPr>
      </w:pPr>
      <w:r w:rsidRPr="00AC7A3B">
        <w:rPr>
          <w:rStyle w:val="Strong"/>
        </w:rPr>
        <w:t>Request Body</w:t>
      </w:r>
    </w:p>
    <w:p w14:paraId="4CE72F9C" w14:textId="77777777" w:rsidR="003C7A20" w:rsidRPr="00972DD3" w:rsidRDefault="003C7A20" w:rsidP="00B24771">
      <w:pPr>
        <w:pStyle w:val="Heading4"/>
        <w:rPr>
          <w:rStyle w:val="Strong"/>
          <w:b/>
        </w:rPr>
      </w:pPr>
      <w:bookmarkStart w:id="24" w:name="_Toc325103596"/>
      <w:r w:rsidRPr="00972DD3">
        <w:rPr>
          <w:rStyle w:val="Strong"/>
          <w:b/>
        </w:rPr>
        <w:t>Example</w:t>
      </w:r>
      <w:bookmarkEnd w:id="24"/>
    </w:p>
    <w:tbl>
      <w:tblPr>
        <w:tblStyle w:val="TableGrid"/>
        <w:tblW w:w="19152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3C7A20" w14:paraId="4CE72F9F" w14:textId="77777777" w:rsidTr="005573FC">
        <w:tc>
          <w:tcPr>
            <w:tcW w:w="9576" w:type="dxa"/>
          </w:tcPr>
          <w:p w14:paraId="4CE72F9D" w14:textId="77777777" w:rsidR="003C7A20" w:rsidRDefault="003C7A20" w:rsidP="00B24771">
            <w:r>
              <w:t>http://localhost:8080/IDMS/guest/id;xid=</w:t>
            </w:r>
            <w:r w:rsidRPr="00E5262B">
              <w:t>5B1856DAD9BA44B5A3CA2F3615762F98</w:t>
            </w:r>
            <w:r>
              <w:t>/xbands</w:t>
            </w:r>
          </w:p>
        </w:tc>
        <w:tc>
          <w:tcPr>
            <w:tcW w:w="9576" w:type="dxa"/>
          </w:tcPr>
          <w:p w14:paraId="4CE72F9E" w14:textId="77777777" w:rsidR="003C7A20" w:rsidRDefault="003C7A20" w:rsidP="00B24771"/>
        </w:tc>
      </w:tr>
    </w:tbl>
    <w:p w14:paraId="4CE72FA3" w14:textId="77777777" w:rsidR="003C7A20" w:rsidRDefault="003C7A20" w:rsidP="00B24771"/>
    <w:p w14:paraId="4CE72FA4" w14:textId="77777777" w:rsidR="003C7A20" w:rsidRDefault="003C7A20" w:rsidP="00B24771">
      <w:pPr>
        <w:pStyle w:val="Heading4"/>
      </w:pPr>
      <w:bookmarkStart w:id="25" w:name="_Toc325103597"/>
      <w:r>
        <w:lastRenderedPageBreak/>
        <w:t>Response Headers</w:t>
      </w:r>
      <w:bookmarkEnd w:id="25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08"/>
        <w:gridCol w:w="7668"/>
      </w:tblGrid>
      <w:tr w:rsidR="003C7A20" w14:paraId="4CE72FA7" w14:textId="77777777" w:rsidTr="005573FC">
        <w:tc>
          <w:tcPr>
            <w:tcW w:w="1908" w:type="dxa"/>
          </w:tcPr>
          <w:p w14:paraId="4CE72FA5" w14:textId="77777777" w:rsidR="003C7A20" w:rsidRPr="00AC7A3B" w:rsidRDefault="003C7A20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Status Code</w:t>
            </w:r>
          </w:p>
        </w:tc>
        <w:tc>
          <w:tcPr>
            <w:tcW w:w="7668" w:type="dxa"/>
          </w:tcPr>
          <w:p w14:paraId="4CE72FA6" w14:textId="77777777" w:rsidR="003C7A20" w:rsidRPr="00AC7A3B" w:rsidRDefault="003C7A20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3C7A20" w14:paraId="4CE72FAA" w14:textId="77777777" w:rsidTr="005573FC">
        <w:tc>
          <w:tcPr>
            <w:tcW w:w="1908" w:type="dxa"/>
          </w:tcPr>
          <w:p w14:paraId="4CE72FA8" w14:textId="77777777" w:rsidR="003C7A20" w:rsidRDefault="003C7A20" w:rsidP="00B24771">
            <w:r>
              <w:t>200</w:t>
            </w:r>
          </w:p>
        </w:tc>
        <w:tc>
          <w:tcPr>
            <w:tcW w:w="7668" w:type="dxa"/>
          </w:tcPr>
          <w:p w14:paraId="4CE72FA9" w14:textId="77777777" w:rsidR="003C7A20" w:rsidRDefault="003C7A20" w:rsidP="00B24771">
            <w:r>
              <w:t>XBands found for guest in the IDMS system by the given guestId or guest Identifier.</w:t>
            </w:r>
          </w:p>
        </w:tc>
      </w:tr>
      <w:tr w:rsidR="003C7A20" w14:paraId="4CE72FAD" w14:textId="77777777" w:rsidTr="005573FC">
        <w:tc>
          <w:tcPr>
            <w:tcW w:w="1908" w:type="dxa"/>
          </w:tcPr>
          <w:p w14:paraId="4CE72FAB" w14:textId="77777777" w:rsidR="003C7A20" w:rsidRDefault="003C7A20" w:rsidP="00B24771">
            <w:r>
              <w:t>404</w:t>
            </w:r>
          </w:p>
        </w:tc>
        <w:tc>
          <w:tcPr>
            <w:tcW w:w="7668" w:type="dxa"/>
          </w:tcPr>
          <w:p w14:paraId="4CE72FAC" w14:textId="77777777" w:rsidR="003C7A20" w:rsidRDefault="003C7A20" w:rsidP="00B24771">
            <w:r>
              <w:t>No xbands found for the given guestId or guest Identifier.</w:t>
            </w:r>
          </w:p>
        </w:tc>
      </w:tr>
      <w:tr w:rsidR="003C7A20" w14:paraId="4CE72FB0" w14:textId="77777777" w:rsidTr="005573FC">
        <w:tc>
          <w:tcPr>
            <w:tcW w:w="1908" w:type="dxa"/>
          </w:tcPr>
          <w:p w14:paraId="4CE72FAE" w14:textId="76BB6313" w:rsidR="003C7A20" w:rsidRDefault="00047742" w:rsidP="00B24771">
            <w:r>
              <w:t>500</w:t>
            </w:r>
          </w:p>
        </w:tc>
        <w:tc>
          <w:tcPr>
            <w:tcW w:w="7668" w:type="dxa"/>
          </w:tcPr>
          <w:p w14:paraId="4CE72FAF" w14:textId="0DD4DA4C" w:rsidR="003C7A20" w:rsidRDefault="00047742" w:rsidP="00B24771">
            <w:r>
              <w:t>Internal server error.</w:t>
            </w:r>
          </w:p>
        </w:tc>
      </w:tr>
    </w:tbl>
    <w:p w14:paraId="4CE72FB1" w14:textId="77777777" w:rsidR="003C7A20" w:rsidRPr="003C2C37" w:rsidRDefault="003C7A20" w:rsidP="00B24771">
      <w:pPr>
        <w:pStyle w:val="H3Body"/>
      </w:pPr>
    </w:p>
    <w:p w14:paraId="4CE72FB2" w14:textId="77777777" w:rsidR="003C7A20" w:rsidRDefault="003C7A20" w:rsidP="00B24771">
      <w:pPr>
        <w:pStyle w:val="Heading4"/>
      </w:pPr>
      <w:bookmarkStart w:id="26" w:name="_Toc325103598"/>
      <w:r>
        <w:t>Response Body</w:t>
      </w:r>
      <w:bookmarkEnd w:id="26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576"/>
      </w:tblGrid>
      <w:tr w:rsidR="003C7A20" w14:paraId="4CE72FD0" w14:textId="77777777" w:rsidTr="005573FC">
        <w:tc>
          <w:tcPr>
            <w:tcW w:w="9576" w:type="dxa"/>
          </w:tcPr>
          <w:p w14:paraId="4CE72FB3" w14:textId="77777777" w:rsidR="003C7A20" w:rsidRDefault="003C7A20" w:rsidP="00B24771">
            <w:r>
              <w:t>{</w:t>
            </w:r>
          </w:p>
          <w:p w14:paraId="4CE72FB4" w14:textId="77777777" w:rsidR="003C7A20" w:rsidRDefault="003C7A20" w:rsidP="00B24771"/>
          <w:p w14:paraId="4CE72FB5" w14:textId="77777777" w:rsidR="003C7A20" w:rsidRDefault="003C7A20" w:rsidP="00B24771">
            <w:r>
              <w:t xml:space="preserve">    "startItem": 0,</w:t>
            </w:r>
          </w:p>
          <w:p w14:paraId="4CE72FB6" w14:textId="77777777" w:rsidR="003C7A20" w:rsidRDefault="003C7A20" w:rsidP="00B24771">
            <w:r>
              <w:t xml:space="preserve">    "itemLimit": 0,</w:t>
            </w:r>
          </w:p>
          <w:p w14:paraId="4CE72FB7" w14:textId="77777777" w:rsidR="003C7A20" w:rsidRDefault="003C7A20" w:rsidP="00B24771">
            <w:r>
              <w:t xml:space="preserve">    "itemCount": 1,</w:t>
            </w:r>
          </w:p>
          <w:p w14:paraId="4CE72FB8" w14:textId="77777777" w:rsidR="003C7A20" w:rsidRDefault="003C7A20" w:rsidP="00B24771">
            <w:r>
              <w:t xml:space="preserve">    "xbands": [</w:t>
            </w:r>
          </w:p>
          <w:p w14:paraId="4CE72FB9" w14:textId="77777777" w:rsidR="003C7A20" w:rsidRDefault="003C7A20" w:rsidP="00B24771">
            <w:r>
              <w:t xml:space="preserve">        {</w:t>
            </w:r>
          </w:p>
          <w:p w14:paraId="5EA15C38" w14:textId="77777777" w:rsidR="00C6301F" w:rsidRDefault="00C6301F" w:rsidP="00B24771">
            <w:r>
              <w:t xml:space="preserve">            "state": "Active",</w:t>
            </w:r>
          </w:p>
          <w:p w14:paraId="6F5BC48E" w14:textId="204A4CA6" w:rsidR="00C6301F" w:rsidRDefault="00C6301F" w:rsidP="00B24771">
            <w:r>
              <w:t xml:space="preserve">            "publicId": "1D49BBCDA12244",</w:t>
            </w:r>
          </w:p>
          <w:p w14:paraId="78564C4F" w14:textId="1744C90F" w:rsidR="00C6301F" w:rsidRDefault="003C7A20" w:rsidP="00B24771">
            <w:r>
              <w:t xml:space="preserve">            "xbandId": 35001106,</w:t>
            </w:r>
          </w:p>
          <w:p w14:paraId="1ACDC2FC" w14:textId="48D273D7" w:rsidR="00C6301F" w:rsidRDefault="00C6301F" w:rsidP="00B24771">
            <w:r>
              <w:t xml:space="preserve">            "bandType": "Guest",</w:t>
            </w:r>
          </w:p>
          <w:p w14:paraId="102D3491" w14:textId="26B09CE8" w:rsidR="00C6301F" w:rsidRDefault="00C6301F" w:rsidP="00B24771">
            <w:r>
              <w:t xml:space="preserve">            "guests": [],</w:t>
            </w:r>
          </w:p>
          <w:p w14:paraId="4CE72FBC" w14:textId="77777777" w:rsidR="003C7A20" w:rsidRDefault="003C7A20" w:rsidP="00B24771">
            <w:r>
              <w:t xml:space="preserve">            "xbandRequestId": "4069065A7436F000",</w:t>
            </w:r>
          </w:p>
          <w:p w14:paraId="4CE72FBD" w14:textId="77777777" w:rsidR="003C7A20" w:rsidRDefault="003C7A20" w:rsidP="00B24771">
            <w:r>
              <w:t xml:space="preserve">            "secureId": "0000000975363400",</w:t>
            </w:r>
          </w:p>
          <w:p w14:paraId="4CE72FBE" w14:textId="77777777" w:rsidR="003C7A20" w:rsidRDefault="003C7A20" w:rsidP="00B24771">
            <w:r>
              <w:t xml:space="preserve">            "shortRangeTag": "F0BAE76556AC00",</w:t>
            </w:r>
          </w:p>
          <w:p w14:paraId="4CE72FBF" w14:textId="77777777" w:rsidR="003C7A20" w:rsidRDefault="003C7A20" w:rsidP="00B24771">
            <w:r>
              <w:t xml:space="preserve">            "longRangeTag": "FF4B449400",</w:t>
            </w:r>
          </w:p>
          <w:p w14:paraId="4CE72FC0" w14:textId="77777777" w:rsidR="003C7A20" w:rsidRDefault="003C7A20" w:rsidP="00B24771">
            <w:r>
              <w:t xml:space="preserve">            "secondaryState": "Active",</w:t>
            </w:r>
          </w:p>
          <w:p w14:paraId="4CE72FC1" w14:textId="77777777" w:rsidR="003C7A20" w:rsidRDefault="003C7A20" w:rsidP="00B24771">
            <w:r>
              <w:t xml:space="preserve">            "productId": "4069065A7436F000",</w:t>
            </w:r>
          </w:p>
          <w:p w14:paraId="4CE72FC2" w14:textId="77777777" w:rsidR="003C7A20" w:rsidRDefault="003C7A20" w:rsidP="00B24771">
            <w:r>
              <w:t xml:space="preserve">            "assignmentDateTime": 1324515916300,</w:t>
            </w:r>
          </w:p>
          <w:p w14:paraId="4CE72FC3" w14:textId="77777777" w:rsidR="003C7A20" w:rsidRDefault="003C7A20" w:rsidP="00B24771">
            <w:r>
              <w:lastRenderedPageBreak/>
              <w:t xml:space="preserve">            "links": {</w:t>
            </w:r>
          </w:p>
          <w:p w14:paraId="4CE72FC4" w14:textId="77777777" w:rsidR="003C7A20" w:rsidRDefault="003C7A20" w:rsidP="00B24771">
            <w:r>
              <w:t xml:space="preserve">                "self": {</w:t>
            </w:r>
          </w:p>
          <w:p w14:paraId="4CE72FC5" w14:textId="77777777" w:rsidR="003C7A20" w:rsidRDefault="003C7A20" w:rsidP="00B24771">
            <w:r>
              <w:t xml:space="preserve">                    "href": "/xband/35001106"</w:t>
            </w:r>
          </w:p>
          <w:p w14:paraId="4CE72FC6" w14:textId="77777777" w:rsidR="003C7A20" w:rsidRDefault="003C7A20" w:rsidP="00B24771">
            <w:r>
              <w:t xml:space="preserve">                },</w:t>
            </w:r>
          </w:p>
          <w:p w14:paraId="4CE72FC7" w14:textId="77777777" w:rsidR="003C7A20" w:rsidRDefault="003C7A20" w:rsidP="00B24771">
            <w:r>
              <w:t xml:space="preserve">                "ownerProfile": {</w:t>
            </w:r>
          </w:p>
          <w:p w14:paraId="4CE72FC8" w14:textId="2B7B3613" w:rsidR="003C7A20" w:rsidRDefault="003C7A20" w:rsidP="00B24771">
            <w:r>
              <w:t xml:space="preserve">                    "href": "/guest/</w:t>
            </w:r>
            <w:r w:rsidR="00990CC0">
              <w:t>3425</w:t>
            </w:r>
            <w:r>
              <w:t>/profile"</w:t>
            </w:r>
          </w:p>
          <w:p w14:paraId="4CE72FC9" w14:textId="77777777" w:rsidR="003C7A20" w:rsidRDefault="003C7A20" w:rsidP="00B24771">
            <w:r>
              <w:t xml:space="preserve">                }</w:t>
            </w:r>
          </w:p>
          <w:p w14:paraId="4CE72FCA" w14:textId="77777777" w:rsidR="003C7A20" w:rsidRDefault="003C7A20" w:rsidP="00B24771">
            <w:r>
              <w:t xml:space="preserve">            },</w:t>
            </w:r>
          </w:p>
          <w:p w14:paraId="4CE72FCB" w14:textId="77777777" w:rsidR="003C7A20" w:rsidRDefault="003C7A20" w:rsidP="00B24771">
            <w:r>
              <w:t xml:space="preserve">            "bandId": "4069065A7436F000"</w:t>
            </w:r>
          </w:p>
          <w:p w14:paraId="4CE72FCC" w14:textId="77777777" w:rsidR="003C7A20" w:rsidRDefault="003C7A20" w:rsidP="00B24771">
            <w:r>
              <w:t xml:space="preserve">        }</w:t>
            </w:r>
          </w:p>
          <w:p w14:paraId="4CE72FCD" w14:textId="77777777" w:rsidR="003C7A20" w:rsidRDefault="003C7A20" w:rsidP="00B24771">
            <w:r>
              <w:t xml:space="preserve">    ]</w:t>
            </w:r>
          </w:p>
          <w:p w14:paraId="4CE72FCE" w14:textId="77777777" w:rsidR="003C7A20" w:rsidRDefault="003C7A20" w:rsidP="00B24771"/>
          <w:p w14:paraId="4CE72FCF" w14:textId="77777777" w:rsidR="003C7A20" w:rsidRDefault="003C7A20" w:rsidP="00B24771">
            <w:r>
              <w:t>}</w:t>
            </w:r>
          </w:p>
        </w:tc>
      </w:tr>
    </w:tbl>
    <w:p w14:paraId="4CE72FD1" w14:textId="77777777" w:rsidR="003C7A20" w:rsidRDefault="003C7A20" w:rsidP="00B24771"/>
    <w:p w14:paraId="4CE72FD2" w14:textId="77777777" w:rsidR="00F32432" w:rsidRDefault="00F32432" w:rsidP="00B24771">
      <w:pPr>
        <w:pStyle w:val="Heading3"/>
      </w:pPr>
      <w:bookmarkStart w:id="27" w:name="_Toc325103599"/>
      <w:r w:rsidRPr="00F32432">
        <w:t>getGuestIdentifiers</w:t>
      </w:r>
      <w:bookmarkEnd w:id="27"/>
      <w:r w:rsidRPr="00DC67CE">
        <w:t xml:space="preserve"> </w:t>
      </w:r>
      <w:r w:rsidRPr="003C2C37">
        <w:t xml:space="preserve"> 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F32432" w14:paraId="4CE72FD5" w14:textId="77777777" w:rsidTr="005573FC">
        <w:tc>
          <w:tcPr>
            <w:tcW w:w="2358" w:type="dxa"/>
          </w:tcPr>
          <w:p w14:paraId="4CE72FD3" w14:textId="77777777" w:rsidR="00F32432" w:rsidRPr="00BB26E3" w:rsidRDefault="00F32432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Path</w:t>
            </w:r>
          </w:p>
        </w:tc>
        <w:tc>
          <w:tcPr>
            <w:tcW w:w="7218" w:type="dxa"/>
          </w:tcPr>
          <w:p w14:paraId="4CE72FD4" w14:textId="77777777" w:rsidR="00F32432" w:rsidRDefault="00F32432" w:rsidP="00B24771">
            <w:r>
              <w:t>&lt;idms-context&gt;/IDMS/guest/{id}/identifiers</w:t>
            </w:r>
          </w:p>
        </w:tc>
      </w:tr>
      <w:tr w:rsidR="00F32432" w14:paraId="4CE72FD8" w14:textId="77777777" w:rsidTr="005573FC">
        <w:tc>
          <w:tcPr>
            <w:tcW w:w="2358" w:type="dxa"/>
          </w:tcPr>
          <w:p w14:paraId="4CE72FD6" w14:textId="77777777" w:rsidR="00F32432" w:rsidRPr="00BB26E3" w:rsidRDefault="00F32432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HTTP Method</w:t>
            </w:r>
          </w:p>
        </w:tc>
        <w:tc>
          <w:tcPr>
            <w:tcW w:w="7218" w:type="dxa"/>
          </w:tcPr>
          <w:p w14:paraId="4CE72FD7" w14:textId="77777777" w:rsidR="00F32432" w:rsidRDefault="00F32432" w:rsidP="00B24771">
            <w:r>
              <w:t>GET</w:t>
            </w:r>
          </w:p>
        </w:tc>
      </w:tr>
      <w:tr w:rsidR="00F32432" w14:paraId="4CE72FDB" w14:textId="77777777" w:rsidTr="005573FC">
        <w:tc>
          <w:tcPr>
            <w:tcW w:w="2358" w:type="dxa"/>
          </w:tcPr>
          <w:p w14:paraId="4CE72FD9" w14:textId="77777777" w:rsidR="00F32432" w:rsidRPr="00BB26E3" w:rsidRDefault="00F32432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Response Format</w:t>
            </w:r>
          </w:p>
        </w:tc>
        <w:tc>
          <w:tcPr>
            <w:tcW w:w="7218" w:type="dxa"/>
          </w:tcPr>
          <w:p w14:paraId="4CE72FDA" w14:textId="77777777" w:rsidR="00F32432" w:rsidRDefault="00F32432" w:rsidP="00B24771">
            <w:r>
              <w:t>application/json</w:t>
            </w:r>
          </w:p>
        </w:tc>
      </w:tr>
    </w:tbl>
    <w:p w14:paraId="4CE72FDC" w14:textId="77777777" w:rsidR="00F32432" w:rsidRDefault="00F32432" w:rsidP="00B24771">
      <w:pPr>
        <w:pStyle w:val="H3Body"/>
      </w:pPr>
    </w:p>
    <w:p w14:paraId="4CE72FDD" w14:textId="77777777" w:rsidR="00F32432" w:rsidRDefault="00F32432" w:rsidP="00B24771">
      <w:pPr>
        <w:pStyle w:val="Heading4"/>
      </w:pPr>
      <w:bookmarkStart w:id="28" w:name="_Toc325103600"/>
      <w:r>
        <w:t>Request</w:t>
      </w:r>
      <w:bookmarkEnd w:id="28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F32432" w14:paraId="4CE72FE0" w14:textId="77777777" w:rsidTr="005573FC">
        <w:tc>
          <w:tcPr>
            <w:tcW w:w="2358" w:type="dxa"/>
          </w:tcPr>
          <w:p w14:paraId="4CE72FDE" w14:textId="77777777" w:rsidR="00F32432" w:rsidRPr="00AC7A3B" w:rsidRDefault="00F32432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Variable</w:t>
            </w:r>
          </w:p>
        </w:tc>
        <w:tc>
          <w:tcPr>
            <w:tcW w:w="7218" w:type="dxa"/>
          </w:tcPr>
          <w:p w14:paraId="4CE72FDF" w14:textId="77777777" w:rsidR="00F32432" w:rsidRPr="00AC7A3B" w:rsidRDefault="00F32432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F32432" w14:paraId="4CE72FE3" w14:textId="77777777" w:rsidTr="005573FC">
        <w:tc>
          <w:tcPr>
            <w:tcW w:w="2358" w:type="dxa"/>
          </w:tcPr>
          <w:p w14:paraId="4CE72FE1" w14:textId="77777777" w:rsidR="00F32432" w:rsidRDefault="00F32432" w:rsidP="00B24771">
            <w:r>
              <w:t>id</w:t>
            </w:r>
          </w:p>
        </w:tc>
        <w:tc>
          <w:tcPr>
            <w:tcW w:w="7218" w:type="dxa"/>
          </w:tcPr>
          <w:p w14:paraId="4CE72FE2" w14:textId="77777777" w:rsidR="00F32432" w:rsidRDefault="00F32432" w:rsidP="00B24771">
            <w:r>
              <w:t>An IDMS guestId or guest Identifier in matrix format.</w:t>
            </w:r>
          </w:p>
        </w:tc>
      </w:tr>
    </w:tbl>
    <w:p w14:paraId="4CE72FE4" w14:textId="77777777" w:rsidR="00F32432" w:rsidRPr="00AC7A3B" w:rsidRDefault="00F32432" w:rsidP="00B24771">
      <w:pPr>
        <w:ind w:left="720"/>
      </w:pPr>
    </w:p>
    <w:p w14:paraId="4CE72FE5" w14:textId="77777777" w:rsidR="00F32432" w:rsidRPr="00AC7A3B" w:rsidRDefault="00F32432" w:rsidP="00B24771">
      <w:pPr>
        <w:ind w:left="720"/>
        <w:rPr>
          <w:rStyle w:val="Strong"/>
        </w:rPr>
      </w:pPr>
      <w:r w:rsidRPr="00AC7A3B">
        <w:rPr>
          <w:rStyle w:val="Strong"/>
        </w:rPr>
        <w:t>Request Header</w:t>
      </w:r>
    </w:p>
    <w:p w14:paraId="4CE72FE6" w14:textId="77777777" w:rsidR="00F32432" w:rsidRDefault="00F32432" w:rsidP="00B24771">
      <w:pPr>
        <w:ind w:left="720"/>
        <w:rPr>
          <w:rStyle w:val="Strong"/>
        </w:rPr>
      </w:pPr>
      <w:r w:rsidRPr="00AC7A3B">
        <w:rPr>
          <w:rStyle w:val="Strong"/>
        </w:rPr>
        <w:t>Request Body</w:t>
      </w:r>
    </w:p>
    <w:p w14:paraId="4CE72FE7" w14:textId="77777777" w:rsidR="00F32432" w:rsidRPr="00972DD3" w:rsidRDefault="00F32432" w:rsidP="00B24771">
      <w:pPr>
        <w:pStyle w:val="Heading4"/>
        <w:rPr>
          <w:rStyle w:val="Strong"/>
          <w:b/>
        </w:rPr>
      </w:pPr>
      <w:bookmarkStart w:id="29" w:name="_Toc325103601"/>
      <w:r w:rsidRPr="00972DD3">
        <w:rPr>
          <w:rStyle w:val="Strong"/>
          <w:b/>
        </w:rPr>
        <w:t>Example</w:t>
      </w:r>
      <w:bookmarkEnd w:id="29"/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F32432" w14:paraId="4CE72FEA" w14:textId="77777777" w:rsidTr="00F32432">
        <w:tc>
          <w:tcPr>
            <w:tcW w:w="9747" w:type="dxa"/>
          </w:tcPr>
          <w:p w14:paraId="4CE72FE8" w14:textId="77777777" w:rsidR="00F32432" w:rsidRDefault="00E87813" w:rsidP="00B24771">
            <w:hyperlink r:id="rId14" w:history="1">
              <w:r w:rsidR="00F32432" w:rsidRPr="002A52F7">
                <w:rPr>
                  <w:rStyle w:val="Hyperlink"/>
                </w:rPr>
                <w:t>http://localhost:8080/IDMS/guest/id;xid=5B1856DAD9BA44B5A3CA2F3615762F98/identifiers</w:t>
              </w:r>
            </w:hyperlink>
          </w:p>
          <w:p w14:paraId="4CE72FE9" w14:textId="77777777" w:rsidR="00F32432" w:rsidRDefault="00F32432" w:rsidP="00B24771"/>
        </w:tc>
      </w:tr>
    </w:tbl>
    <w:p w14:paraId="4CE72FEB" w14:textId="77777777" w:rsidR="00F32432" w:rsidRDefault="00F32432" w:rsidP="00B24771"/>
    <w:p w14:paraId="4CE72FEC" w14:textId="77777777" w:rsidR="00F32432" w:rsidRDefault="00F32432" w:rsidP="00B24771">
      <w:pPr>
        <w:pStyle w:val="Heading4"/>
      </w:pPr>
      <w:bookmarkStart w:id="30" w:name="_Toc325103602"/>
      <w:r>
        <w:t>Response Headers</w:t>
      </w:r>
      <w:bookmarkEnd w:id="30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08"/>
        <w:gridCol w:w="7668"/>
      </w:tblGrid>
      <w:tr w:rsidR="00F32432" w14:paraId="4CE72FEF" w14:textId="77777777" w:rsidTr="005573FC">
        <w:tc>
          <w:tcPr>
            <w:tcW w:w="1908" w:type="dxa"/>
          </w:tcPr>
          <w:p w14:paraId="4CE72FED" w14:textId="77777777" w:rsidR="00F32432" w:rsidRPr="00AC7A3B" w:rsidRDefault="00F32432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Status Code</w:t>
            </w:r>
          </w:p>
        </w:tc>
        <w:tc>
          <w:tcPr>
            <w:tcW w:w="7668" w:type="dxa"/>
          </w:tcPr>
          <w:p w14:paraId="4CE72FEE" w14:textId="77777777" w:rsidR="00F32432" w:rsidRPr="00AC7A3B" w:rsidRDefault="00F32432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F32432" w14:paraId="4CE72FF2" w14:textId="77777777" w:rsidTr="005573FC">
        <w:tc>
          <w:tcPr>
            <w:tcW w:w="1908" w:type="dxa"/>
          </w:tcPr>
          <w:p w14:paraId="4CE72FF0" w14:textId="77777777" w:rsidR="00F32432" w:rsidRDefault="00F32432" w:rsidP="00B24771">
            <w:r>
              <w:t>200</w:t>
            </w:r>
          </w:p>
        </w:tc>
        <w:tc>
          <w:tcPr>
            <w:tcW w:w="7668" w:type="dxa"/>
          </w:tcPr>
          <w:p w14:paraId="4CE72FF1" w14:textId="77777777" w:rsidR="00F32432" w:rsidRDefault="00F32432" w:rsidP="00B24771">
            <w:r>
              <w:t>Identifiers were found for the given guestId or guest Identifier.</w:t>
            </w:r>
          </w:p>
        </w:tc>
      </w:tr>
      <w:tr w:rsidR="00F32432" w14:paraId="4CE72FF5" w14:textId="77777777" w:rsidTr="005573FC">
        <w:tc>
          <w:tcPr>
            <w:tcW w:w="1908" w:type="dxa"/>
          </w:tcPr>
          <w:p w14:paraId="4CE72FF3" w14:textId="77777777" w:rsidR="00F32432" w:rsidRDefault="00F32432" w:rsidP="00B24771">
            <w:r>
              <w:t>404</w:t>
            </w:r>
          </w:p>
        </w:tc>
        <w:tc>
          <w:tcPr>
            <w:tcW w:w="7668" w:type="dxa"/>
          </w:tcPr>
          <w:p w14:paraId="4CE72FF4" w14:textId="77777777" w:rsidR="00F32432" w:rsidRDefault="00F32432" w:rsidP="00B24771">
            <w:r>
              <w:t>No identifiers were found for the given guestId or guest Identifier.</w:t>
            </w:r>
          </w:p>
        </w:tc>
      </w:tr>
    </w:tbl>
    <w:p w14:paraId="4CE72FF9" w14:textId="77777777" w:rsidR="00F32432" w:rsidRPr="003C2C37" w:rsidRDefault="00F32432" w:rsidP="00B24771">
      <w:pPr>
        <w:pStyle w:val="H3Body"/>
      </w:pPr>
    </w:p>
    <w:p w14:paraId="4CE72FFA" w14:textId="77777777" w:rsidR="00F32432" w:rsidRDefault="00F32432" w:rsidP="00B24771">
      <w:pPr>
        <w:pStyle w:val="Heading4"/>
      </w:pPr>
      <w:bookmarkStart w:id="31" w:name="_Toc325103603"/>
      <w:r>
        <w:t>Response Body</w:t>
      </w:r>
      <w:bookmarkEnd w:id="31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576"/>
      </w:tblGrid>
      <w:tr w:rsidR="00F32432" w14:paraId="4CE73013" w14:textId="77777777" w:rsidTr="005573FC">
        <w:tc>
          <w:tcPr>
            <w:tcW w:w="9576" w:type="dxa"/>
          </w:tcPr>
          <w:p w14:paraId="4CE72FFB" w14:textId="77777777" w:rsidR="00F32432" w:rsidRDefault="00F32432" w:rsidP="00B24771">
            <w:r>
              <w:t>{</w:t>
            </w:r>
          </w:p>
          <w:p w14:paraId="4CE72FFC" w14:textId="77777777" w:rsidR="00F32432" w:rsidRDefault="00F32432" w:rsidP="00B24771"/>
          <w:p w14:paraId="4CE72FFD" w14:textId="77777777" w:rsidR="00F32432" w:rsidRDefault="00F32432" w:rsidP="00B24771">
            <w:r>
              <w:t xml:space="preserve">    "identifiers": [</w:t>
            </w:r>
          </w:p>
          <w:p w14:paraId="4CE72FFE" w14:textId="77777777" w:rsidR="00F32432" w:rsidRDefault="00F32432" w:rsidP="00B24771">
            <w:r>
              <w:t xml:space="preserve">        {</w:t>
            </w:r>
          </w:p>
          <w:p w14:paraId="4CE72FFF" w14:textId="77777777" w:rsidR="00F32432" w:rsidRDefault="00F32432" w:rsidP="00B24771">
            <w:r>
              <w:t xml:space="preserve">            "value": "5B1856DAD9BA44B5A3CA2F3615762F98",</w:t>
            </w:r>
          </w:p>
          <w:p w14:paraId="4CE73000" w14:textId="77777777" w:rsidR="00F32432" w:rsidRDefault="00F32432" w:rsidP="00B24771">
            <w:r>
              <w:t xml:space="preserve">            "type": "xid",</w:t>
            </w:r>
          </w:p>
          <w:p w14:paraId="4CE73001" w14:textId="77777777" w:rsidR="00F32432" w:rsidRDefault="00F32432" w:rsidP="00B24771">
            <w:r>
              <w:t xml:space="preserve">            "guestId": 35001106</w:t>
            </w:r>
          </w:p>
          <w:p w14:paraId="4CE73002" w14:textId="77777777" w:rsidR="00F32432" w:rsidRDefault="00F32432" w:rsidP="00B24771">
            <w:r>
              <w:t xml:space="preserve">        },</w:t>
            </w:r>
          </w:p>
          <w:p w14:paraId="4CE73003" w14:textId="77777777" w:rsidR="00F32432" w:rsidRDefault="00F32432" w:rsidP="00B24771">
            <w:r>
              <w:t xml:space="preserve">        {</w:t>
            </w:r>
          </w:p>
          <w:p w14:paraId="4CE73004" w14:textId="77777777" w:rsidR="00F32432" w:rsidRDefault="00F32432" w:rsidP="00B24771">
            <w:r>
              <w:t xml:space="preserve">            "value": "503052",</w:t>
            </w:r>
          </w:p>
          <w:p w14:paraId="4CE73005" w14:textId="77777777" w:rsidR="00F32432" w:rsidRDefault="00F32432" w:rsidP="00B24771">
            <w:r>
              <w:t xml:space="preserve">            "type": "gxp-link-id",</w:t>
            </w:r>
          </w:p>
          <w:p w14:paraId="4CE73006" w14:textId="77777777" w:rsidR="00F32432" w:rsidRDefault="00F32432" w:rsidP="00B24771">
            <w:r>
              <w:t xml:space="preserve">            "guestId": 35001106</w:t>
            </w:r>
          </w:p>
          <w:p w14:paraId="4CE73007" w14:textId="77777777" w:rsidR="00F32432" w:rsidRDefault="00F32432" w:rsidP="00B24771">
            <w:r>
              <w:t xml:space="preserve">        }</w:t>
            </w:r>
          </w:p>
          <w:p w14:paraId="4CE73008" w14:textId="77777777" w:rsidR="00F32432" w:rsidRDefault="00F32432" w:rsidP="00B24771">
            <w:r>
              <w:t xml:space="preserve">    ],</w:t>
            </w:r>
          </w:p>
          <w:p w14:paraId="4CE73009" w14:textId="77777777" w:rsidR="00F32432" w:rsidRDefault="00F32432" w:rsidP="00B24771">
            <w:r>
              <w:t xml:space="preserve">    "links": {</w:t>
            </w:r>
          </w:p>
          <w:p w14:paraId="4CE7300A" w14:textId="77777777" w:rsidR="00F32432" w:rsidRDefault="00F32432" w:rsidP="00B24771">
            <w:r>
              <w:t xml:space="preserve">        "self": {</w:t>
            </w:r>
          </w:p>
          <w:p w14:paraId="4CE7300B" w14:textId="77777777" w:rsidR="00F32432" w:rsidRDefault="00F32432" w:rsidP="00B24771">
            <w:r>
              <w:t xml:space="preserve">            "href": "/guest/35001106/identifiers"</w:t>
            </w:r>
          </w:p>
          <w:p w14:paraId="4CE7300C" w14:textId="77777777" w:rsidR="00F32432" w:rsidRDefault="00F32432" w:rsidP="00B24771">
            <w:r>
              <w:t xml:space="preserve">        },</w:t>
            </w:r>
          </w:p>
          <w:p w14:paraId="4CE7300D" w14:textId="77777777" w:rsidR="00F32432" w:rsidRDefault="00F32432" w:rsidP="00B24771">
            <w:r>
              <w:t xml:space="preserve">        "ownerProfile": {</w:t>
            </w:r>
          </w:p>
          <w:p w14:paraId="4CE7300E" w14:textId="77777777" w:rsidR="00F32432" w:rsidRDefault="00F32432" w:rsidP="00B24771">
            <w:r>
              <w:lastRenderedPageBreak/>
              <w:t xml:space="preserve">            "href": "/guest/35001106/profile"</w:t>
            </w:r>
          </w:p>
          <w:p w14:paraId="4CE7300F" w14:textId="77777777" w:rsidR="00F32432" w:rsidRDefault="00F32432" w:rsidP="00B24771">
            <w:r>
              <w:t xml:space="preserve">        }</w:t>
            </w:r>
          </w:p>
          <w:p w14:paraId="4CE73010" w14:textId="77777777" w:rsidR="00F32432" w:rsidRDefault="00F32432" w:rsidP="00B24771">
            <w:r>
              <w:t xml:space="preserve">    }</w:t>
            </w:r>
          </w:p>
          <w:p w14:paraId="4CE73011" w14:textId="77777777" w:rsidR="00F32432" w:rsidRDefault="00F32432" w:rsidP="00B24771"/>
          <w:p w14:paraId="4CE73012" w14:textId="77777777" w:rsidR="00F32432" w:rsidRDefault="00F32432" w:rsidP="00B24771">
            <w:r>
              <w:t>}</w:t>
            </w:r>
          </w:p>
        </w:tc>
      </w:tr>
    </w:tbl>
    <w:p w14:paraId="4CE73014" w14:textId="77777777" w:rsidR="00535B83" w:rsidRDefault="00535B83" w:rsidP="00B24771"/>
    <w:p w14:paraId="4CE7305A" w14:textId="77777777" w:rsidR="00F32432" w:rsidRDefault="00F32432" w:rsidP="00B24771">
      <w:pPr>
        <w:pStyle w:val="Heading3"/>
      </w:pPr>
      <w:bookmarkStart w:id="32" w:name="_Toc325103609"/>
      <w:r w:rsidRPr="00F32432">
        <w:t>putGuestIdentifier</w:t>
      </w:r>
      <w:bookmarkEnd w:id="32"/>
      <w:r w:rsidRPr="00DC67CE">
        <w:t xml:space="preserve"> </w:t>
      </w:r>
      <w:r w:rsidRPr="003C2C37">
        <w:t xml:space="preserve"> 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F32432" w14:paraId="4CE7305D" w14:textId="77777777" w:rsidTr="005573FC">
        <w:tc>
          <w:tcPr>
            <w:tcW w:w="2358" w:type="dxa"/>
          </w:tcPr>
          <w:p w14:paraId="4CE7305B" w14:textId="77777777" w:rsidR="00F32432" w:rsidRPr="00BB26E3" w:rsidRDefault="00F32432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Path</w:t>
            </w:r>
          </w:p>
        </w:tc>
        <w:tc>
          <w:tcPr>
            <w:tcW w:w="7218" w:type="dxa"/>
          </w:tcPr>
          <w:p w14:paraId="4CE7305C" w14:textId="77777777" w:rsidR="00F32432" w:rsidRDefault="00F32432" w:rsidP="00B24771">
            <w:r>
              <w:t>&lt;idms-context&gt;/IDMS/guest/{id}/identifiers</w:t>
            </w:r>
          </w:p>
        </w:tc>
      </w:tr>
      <w:tr w:rsidR="00F32432" w14:paraId="4CE73060" w14:textId="77777777" w:rsidTr="005573FC">
        <w:tc>
          <w:tcPr>
            <w:tcW w:w="2358" w:type="dxa"/>
          </w:tcPr>
          <w:p w14:paraId="4CE7305E" w14:textId="77777777" w:rsidR="00F32432" w:rsidRPr="00BB26E3" w:rsidRDefault="00F32432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HTTP Method</w:t>
            </w:r>
          </w:p>
        </w:tc>
        <w:tc>
          <w:tcPr>
            <w:tcW w:w="7218" w:type="dxa"/>
          </w:tcPr>
          <w:p w14:paraId="4CE7305F" w14:textId="77777777" w:rsidR="00F32432" w:rsidRDefault="00F32432" w:rsidP="00B24771">
            <w:r>
              <w:t>PUT</w:t>
            </w:r>
          </w:p>
        </w:tc>
      </w:tr>
      <w:tr w:rsidR="00F32432" w14:paraId="4CE73063" w14:textId="77777777" w:rsidTr="005573FC">
        <w:tc>
          <w:tcPr>
            <w:tcW w:w="2358" w:type="dxa"/>
          </w:tcPr>
          <w:p w14:paraId="4CE73061" w14:textId="77777777" w:rsidR="00F32432" w:rsidRPr="00BB26E3" w:rsidRDefault="00F32432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Response Format</w:t>
            </w:r>
          </w:p>
        </w:tc>
        <w:tc>
          <w:tcPr>
            <w:tcW w:w="7218" w:type="dxa"/>
          </w:tcPr>
          <w:p w14:paraId="4CE73062" w14:textId="77777777" w:rsidR="00F32432" w:rsidRDefault="00F32432" w:rsidP="00B24771">
            <w:r>
              <w:t>Http Response</w:t>
            </w:r>
          </w:p>
        </w:tc>
      </w:tr>
    </w:tbl>
    <w:p w14:paraId="4CE73064" w14:textId="77777777" w:rsidR="00F32432" w:rsidRDefault="00F32432" w:rsidP="00B24771">
      <w:pPr>
        <w:pStyle w:val="H3Body"/>
      </w:pPr>
    </w:p>
    <w:p w14:paraId="4CE73065" w14:textId="77777777" w:rsidR="00F32432" w:rsidRDefault="00F32432" w:rsidP="00B24771">
      <w:pPr>
        <w:pStyle w:val="Heading4"/>
      </w:pPr>
      <w:bookmarkStart w:id="33" w:name="_Toc325103610"/>
      <w:r>
        <w:t>Request</w:t>
      </w:r>
      <w:bookmarkEnd w:id="33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F32432" w14:paraId="4CE73068" w14:textId="77777777" w:rsidTr="005573FC">
        <w:tc>
          <w:tcPr>
            <w:tcW w:w="2358" w:type="dxa"/>
          </w:tcPr>
          <w:p w14:paraId="4CE73066" w14:textId="77777777" w:rsidR="00F32432" w:rsidRPr="00AC7A3B" w:rsidRDefault="00F32432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Variable</w:t>
            </w:r>
          </w:p>
        </w:tc>
        <w:tc>
          <w:tcPr>
            <w:tcW w:w="7218" w:type="dxa"/>
          </w:tcPr>
          <w:p w14:paraId="4CE73067" w14:textId="77777777" w:rsidR="00F32432" w:rsidRPr="00AC7A3B" w:rsidRDefault="00F32432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F32432" w14:paraId="4CE7306B" w14:textId="77777777" w:rsidTr="005573FC">
        <w:tc>
          <w:tcPr>
            <w:tcW w:w="2358" w:type="dxa"/>
          </w:tcPr>
          <w:p w14:paraId="4CE73069" w14:textId="5748BEA5" w:rsidR="00F32432" w:rsidRDefault="00F5366D" w:rsidP="00B24771">
            <w:r>
              <w:t>I</w:t>
            </w:r>
            <w:r w:rsidR="00F32432">
              <w:t>d</w:t>
            </w:r>
          </w:p>
        </w:tc>
        <w:tc>
          <w:tcPr>
            <w:tcW w:w="7218" w:type="dxa"/>
          </w:tcPr>
          <w:p w14:paraId="4CE7306A" w14:textId="77777777" w:rsidR="00F32432" w:rsidRDefault="00F32432" w:rsidP="00B24771">
            <w:r>
              <w:t>An IDMS guestId or guest Identifier in matrix format.</w:t>
            </w:r>
          </w:p>
        </w:tc>
      </w:tr>
    </w:tbl>
    <w:p w14:paraId="4CE7306C" w14:textId="77777777" w:rsidR="00F32432" w:rsidRPr="00AC7A3B" w:rsidRDefault="00F32432" w:rsidP="00B24771">
      <w:pPr>
        <w:ind w:left="720"/>
      </w:pPr>
    </w:p>
    <w:p w14:paraId="4CE7306D" w14:textId="77777777" w:rsidR="00F32432" w:rsidRPr="00AC7A3B" w:rsidRDefault="00F32432" w:rsidP="00B24771">
      <w:pPr>
        <w:ind w:left="720"/>
        <w:rPr>
          <w:rStyle w:val="Strong"/>
        </w:rPr>
      </w:pPr>
      <w:r w:rsidRPr="00AC7A3B">
        <w:rPr>
          <w:rStyle w:val="Strong"/>
        </w:rPr>
        <w:t>Request Header</w:t>
      </w:r>
    </w:p>
    <w:p w14:paraId="4CE7306E" w14:textId="77777777" w:rsidR="00F32432" w:rsidRDefault="00F32432" w:rsidP="00B24771">
      <w:pPr>
        <w:ind w:left="720"/>
        <w:rPr>
          <w:rStyle w:val="Strong"/>
        </w:rPr>
      </w:pPr>
      <w:r w:rsidRPr="00AC7A3B">
        <w:rPr>
          <w:rStyle w:val="Strong"/>
        </w:rPr>
        <w:t>Request Body</w:t>
      </w:r>
    </w:p>
    <w:tbl>
      <w:tblPr>
        <w:tblStyle w:val="TableGrid"/>
        <w:tblW w:w="24198" w:type="dxa"/>
        <w:tblInd w:w="720" w:type="dxa"/>
        <w:tblLook w:val="04A0" w:firstRow="1" w:lastRow="0" w:firstColumn="1" w:lastColumn="0" w:noHBand="0" w:noVBand="1"/>
      </w:tblPr>
      <w:tblGrid>
        <w:gridCol w:w="24198"/>
      </w:tblGrid>
      <w:tr w:rsidR="00F32432" w14:paraId="4CE73073" w14:textId="77777777" w:rsidTr="00F5366D">
        <w:tc>
          <w:tcPr>
            <w:tcW w:w="24198" w:type="dxa"/>
          </w:tcPr>
          <w:p w14:paraId="5D91C386" w14:textId="77777777" w:rsidR="00F5366D" w:rsidRDefault="00F5366D" w:rsidP="00B24771">
            <w:pPr>
              <w:rPr>
                <w:rStyle w:val="Strong"/>
              </w:rPr>
            </w:pPr>
            <w:r w:rsidRPr="00F5366D">
              <w:rPr>
                <w:rStyle w:val="Strong"/>
              </w:rPr>
              <w:t>{</w:t>
            </w:r>
          </w:p>
          <w:p w14:paraId="4102D426" w14:textId="77777777" w:rsidR="00F5366D" w:rsidRDefault="00F5366D" w:rsidP="00B24771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</w:t>
            </w:r>
            <w:r w:rsidRPr="00F5366D">
              <w:rPr>
                <w:rStyle w:val="Strong"/>
              </w:rPr>
              <w:t>"identifiers":</w:t>
            </w:r>
            <w:r>
              <w:rPr>
                <w:rStyle w:val="Strong"/>
              </w:rPr>
              <w:t xml:space="preserve">  </w:t>
            </w:r>
            <w:r w:rsidRPr="00F5366D">
              <w:rPr>
                <w:rStyle w:val="Strong"/>
              </w:rPr>
              <w:t>[</w:t>
            </w:r>
          </w:p>
          <w:p w14:paraId="22D74B7D" w14:textId="7CD67A6A" w:rsidR="00F5366D" w:rsidRDefault="00F5366D" w:rsidP="00B24771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</w:t>
            </w:r>
            <w:r w:rsidRPr="00F5366D">
              <w:rPr>
                <w:rStyle w:val="Strong"/>
              </w:rPr>
              <w:t>{</w:t>
            </w:r>
          </w:p>
          <w:p w14:paraId="1AA1BD45" w14:textId="403F4995" w:rsidR="00F5366D" w:rsidRDefault="00F5366D" w:rsidP="00B24771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</w:t>
            </w:r>
            <w:r w:rsidRPr="00F5366D">
              <w:rPr>
                <w:rStyle w:val="Strong"/>
              </w:rPr>
              <w:t>"value":"487147",</w:t>
            </w:r>
          </w:p>
          <w:p w14:paraId="467D687C" w14:textId="41BA776F" w:rsidR="00F5366D" w:rsidRDefault="00F5366D" w:rsidP="00F5366D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</w:t>
            </w:r>
            <w:r w:rsidRPr="00F5366D">
              <w:rPr>
                <w:rStyle w:val="Strong"/>
              </w:rPr>
              <w:t>"type":"gxp</w:t>
            </w:r>
            <w:r>
              <w:rPr>
                <w:rStyle w:val="Strong"/>
              </w:rPr>
              <w:noBreakHyphen/>
            </w:r>
            <w:r w:rsidRPr="00F5366D">
              <w:rPr>
                <w:rStyle w:val="Strong"/>
              </w:rPr>
              <w:t>link</w:t>
            </w:r>
            <w:r>
              <w:rPr>
                <w:rStyle w:val="Strong"/>
              </w:rPr>
              <w:noBreakHyphen/>
              <w:t>i</w:t>
            </w:r>
            <w:r w:rsidRPr="00F5366D">
              <w:rPr>
                <w:rStyle w:val="Strong"/>
              </w:rPr>
              <w:t>d",</w:t>
            </w:r>
          </w:p>
          <w:p w14:paraId="2737C81C" w14:textId="2998597A" w:rsidR="00F5366D" w:rsidRDefault="00F5366D" w:rsidP="00F5366D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</w:t>
            </w:r>
            <w:r w:rsidRPr="00F5366D">
              <w:rPr>
                <w:rStyle w:val="Strong"/>
              </w:rPr>
              <w:t>"guestId":55181</w:t>
            </w:r>
          </w:p>
          <w:p w14:paraId="3A06D6D0" w14:textId="77777777" w:rsidR="00F5366D" w:rsidRDefault="00F5366D" w:rsidP="00F5366D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</w:t>
            </w:r>
            <w:r w:rsidRPr="00F5366D">
              <w:rPr>
                <w:rStyle w:val="Strong"/>
              </w:rPr>
              <w:t>},</w:t>
            </w:r>
          </w:p>
          <w:p w14:paraId="07CC5537" w14:textId="77777777" w:rsidR="00F5366D" w:rsidRDefault="00F5366D" w:rsidP="00F5366D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</w:t>
            </w:r>
            <w:r w:rsidRPr="00F5366D">
              <w:rPr>
                <w:rStyle w:val="Strong"/>
              </w:rPr>
              <w:t>{</w:t>
            </w:r>
          </w:p>
          <w:p w14:paraId="54AD65B3" w14:textId="77777777" w:rsidR="00F5366D" w:rsidRDefault="00F5366D" w:rsidP="00F5366D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</w:t>
            </w:r>
            <w:r w:rsidRPr="00F5366D">
              <w:rPr>
                <w:rStyle w:val="Strong"/>
              </w:rPr>
              <w:t>"value":"22045DE9DE7BF63C0D2097629255271A",</w:t>
            </w:r>
          </w:p>
          <w:p w14:paraId="24FE9829" w14:textId="77777777" w:rsidR="00F5366D" w:rsidRDefault="00F5366D" w:rsidP="00F5366D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</w:t>
            </w:r>
            <w:r w:rsidRPr="00F5366D">
              <w:rPr>
                <w:rStyle w:val="Strong"/>
              </w:rPr>
              <w:t>"type":"xid",</w:t>
            </w:r>
          </w:p>
          <w:p w14:paraId="6FFF1742" w14:textId="77777777" w:rsidR="00F5366D" w:rsidRDefault="00F5366D" w:rsidP="00F5366D">
            <w:pPr>
              <w:rPr>
                <w:rStyle w:val="Strong"/>
              </w:rPr>
            </w:pPr>
            <w:r>
              <w:rPr>
                <w:rStyle w:val="Strong"/>
              </w:rPr>
              <w:lastRenderedPageBreak/>
              <w:t xml:space="preserve">        </w:t>
            </w:r>
            <w:r w:rsidRPr="00F5366D">
              <w:rPr>
                <w:rStyle w:val="Strong"/>
              </w:rPr>
              <w:t>"guestId":55181</w:t>
            </w:r>
          </w:p>
          <w:p w14:paraId="010AA0CD" w14:textId="77777777" w:rsidR="00F5366D" w:rsidRDefault="00F5366D" w:rsidP="00F5366D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</w:t>
            </w:r>
            <w:r w:rsidRPr="00F5366D">
              <w:rPr>
                <w:rStyle w:val="Strong"/>
              </w:rPr>
              <w:t>}],</w:t>
            </w:r>
          </w:p>
          <w:p w14:paraId="6AAAFAD1" w14:textId="77777777" w:rsidR="00F5366D" w:rsidRDefault="00F5366D" w:rsidP="00F5366D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</w:t>
            </w:r>
            <w:r w:rsidRPr="00F5366D">
              <w:rPr>
                <w:rStyle w:val="Strong"/>
              </w:rPr>
              <w:t>"links":</w:t>
            </w:r>
          </w:p>
          <w:p w14:paraId="369CEF75" w14:textId="77777777" w:rsidR="00F5366D" w:rsidRDefault="00F5366D" w:rsidP="00F5366D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</w:t>
            </w:r>
            <w:r w:rsidRPr="00F5366D">
              <w:rPr>
                <w:rStyle w:val="Strong"/>
              </w:rPr>
              <w:t>{</w:t>
            </w:r>
          </w:p>
          <w:p w14:paraId="2ECAB059" w14:textId="77777777" w:rsidR="00F5366D" w:rsidRDefault="00F5366D" w:rsidP="00F5366D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</w:t>
            </w:r>
            <w:r w:rsidRPr="00F5366D">
              <w:rPr>
                <w:rStyle w:val="Strong"/>
              </w:rPr>
              <w:t>"self":</w:t>
            </w:r>
          </w:p>
          <w:p w14:paraId="53D66D9F" w14:textId="77777777" w:rsidR="00F5366D" w:rsidRDefault="00F5366D" w:rsidP="00F5366D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</w:t>
            </w:r>
            <w:r w:rsidRPr="00F5366D">
              <w:rPr>
                <w:rStyle w:val="Strong"/>
              </w:rPr>
              <w:t>{</w:t>
            </w:r>
          </w:p>
          <w:p w14:paraId="1CC69DD4" w14:textId="77777777" w:rsidR="00F5366D" w:rsidRDefault="00F5366D" w:rsidP="00F5366D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    </w:t>
            </w:r>
            <w:r w:rsidRPr="00F5366D">
              <w:rPr>
                <w:rStyle w:val="Strong"/>
              </w:rPr>
              <w:t>"href":"/guest/55181/identifiers"</w:t>
            </w:r>
          </w:p>
          <w:p w14:paraId="77FE3712" w14:textId="745E48FF" w:rsidR="00F5366D" w:rsidRDefault="00F5366D" w:rsidP="00F5366D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</w:t>
            </w:r>
            <w:r w:rsidRPr="00F5366D">
              <w:rPr>
                <w:rStyle w:val="Strong"/>
              </w:rPr>
              <w:t>},</w:t>
            </w:r>
          </w:p>
          <w:p w14:paraId="4725C639" w14:textId="6FFFE8E5" w:rsidR="00F5366D" w:rsidRDefault="00F5366D" w:rsidP="00F5366D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</w:t>
            </w:r>
            <w:r w:rsidRPr="00F5366D">
              <w:rPr>
                <w:rStyle w:val="Strong"/>
              </w:rPr>
              <w:t>"ownerProfile":</w:t>
            </w:r>
          </w:p>
          <w:p w14:paraId="06A91268" w14:textId="2162369B" w:rsidR="00F5366D" w:rsidRDefault="00F5366D" w:rsidP="00F5366D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</w:t>
            </w:r>
            <w:r w:rsidRPr="00F5366D">
              <w:rPr>
                <w:rStyle w:val="Strong"/>
              </w:rPr>
              <w:t>{</w:t>
            </w:r>
          </w:p>
          <w:p w14:paraId="358A90B4" w14:textId="36457400" w:rsidR="00F5366D" w:rsidRDefault="00F5366D" w:rsidP="00F5366D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    </w:t>
            </w:r>
            <w:r w:rsidRPr="00F5366D">
              <w:rPr>
                <w:rStyle w:val="Strong"/>
              </w:rPr>
              <w:t>"href":"/guest/55181/profile"</w:t>
            </w:r>
          </w:p>
          <w:p w14:paraId="75092F24" w14:textId="4CBEE8D1" w:rsidR="00F5366D" w:rsidRDefault="00F5366D" w:rsidP="00F5366D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</w:t>
            </w:r>
            <w:r w:rsidRPr="00F5366D">
              <w:rPr>
                <w:rStyle w:val="Strong"/>
              </w:rPr>
              <w:t>}</w:t>
            </w:r>
          </w:p>
          <w:p w14:paraId="7D838A0F" w14:textId="1D1BB5F8" w:rsidR="00F5366D" w:rsidRDefault="00F5366D" w:rsidP="00F5366D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</w:t>
            </w:r>
            <w:r w:rsidRPr="00F5366D">
              <w:rPr>
                <w:rStyle w:val="Strong"/>
              </w:rPr>
              <w:t>}</w:t>
            </w:r>
          </w:p>
          <w:p w14:paraId="4CE73072" w14:textId="28D1E07E" w:rsidR="00F5366D" w:rsidRDefault="00F5366D" w:rsidP="00F5366D">
            <w:pPr>
              <w:rPr>
                <w:rStyle w:val="Strong"/>
              </w:rPr>
            </w:pPr>
            <w:r w:rsidRPr="00F5366D">
              <w:rPr>
                <w:rStyle w:val="Strong"/>
              </w:rPr>
              <w:t>}</w:t>
            </w:r>
          </w:p>
        </w:tc>
      </w:tr>
      <w:tr w:rsidR="00F5366D" w14:paraId="588A4F8D" w14:textId="77777777" w:rsidTr="00F5366D">
        <w:tc>
          <w:tcPr>
            <w:tcW w:w="24198" w:type="dxa"/>
          </w:tcPr>
          <w:p w14:paraId="5C7A3D30" w14:textId="77777777" w:rsidR="00F5366D" w:rsidRPr="008F081A" w:rsidRDefault="00F5366D" w:rsidP="00B24771">
            <w:pPr>
              <w:rPr>
                <w:rStyle w:val="Strong"/>
              </w:rPr>
            </w:pPr>
          </w:p>
        </w:tc>
      </w:tr>
    </w:tbl>
    <w:p w14:paraId="4CE73074" w14:textId="77777777" w:rsidR="00F32432" w:rsidRDefault="00F32432" w:rsidP="00B24771">
      <w:pPr>
        <w:rPr>
          <w:rStyle w:val="Strong"/>
        </w:rPr>
      </w:pPr>
    </w:p>
    <w:p w14:paraId="4CE73075" w14:textId="77777777" w:rsidR="00F32432" w:rsidRPr="00972DD3" w:rsidRDefault="00F32432" w:rsidP="00B24771">
      <w:pPr>
        <w:pStyle w:val="Heading4"/>
        <w:rPr>
          <w:rStyle w:val="Strong"/>
          <w:b/>
        </w:rPr>
      </w:pPr>
      <w:bookmarkStart w:id="34" w:name="_Toc325103611"/>
      <w:r w:rsidRPr="00972DD3">
        <w:rPr>
          <w:rStyle w:val="Strong"/>
          <w:b/>
        </w:rPr>
        <w:t>Example</w:t>
      </w:r>
      <w:bookmarkEnd w:id="34"/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F32432" w14:paraId="4CE73078" w14:textId="77777777" w:rsidTr="005573FC">
        <w:tc>
          <w:tcPr>
            <w:tcW w:w="9747" w:type="dxa"/>
          </w:tcPr>
          <w:p w14:paraId="4CE73076" w14:textId="77777777" w:rsidR="00F32432" w:rsidRDefault="00F32432" w:rsidP="00B24771">
            <w:r w:rsidRPr="008F081A">
              <w:t>http://localhost:8080/IDMS/guest/id;xid=5B1856DAD9BA44B5A3CA2F3615762F98/</w:t>
            </w:r>
            <w:r>
              <w:t>identifiers</w:t>
            </w:r>
          </w:p>
          <w:p w14:paraId="4CE73077" w14:textId="77777777" w:rsidR="00F32432" w:rsidRDefault="00F32432" w:rsidP="00B24771"/>
        </w:tc>
      </w:tr>
    </w:tbl>
    <w:p w14:paraId="4CE73079" w14:textId="77777777" w:rsidR="00F32432" w:rsidRDefault="00F32432" w:rsidP="00B24771"/>
    <w:p w14:paraId="4CE7307A" w14:textId="77777777" w:rsidR="00F32432" w:rsidRDefault="00F32432" w:rsidP="00B24771">
      <w:pPr>
        <w:pStyle w:val="Heading4"/>
      </w:pPr>
      <w:bookmarkStart w:id="35" w:name="_Toc325103612"/>
      <w:r>
        <w:t>Response Headers</w:t>
      </w:r>
      <w:bookmarkEnd w:id="35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08"/>
        <w:gridCol w:w="7668"/>
      </w:tblGrid>
      <w:tr w:rsidR="00F32432" w14:paraId="4CE7307D" w14:textId="77777777" w:rsidTr="005573FC">
        <w:tc>
          <w:tcPr>
            <w:tcW w:w="1908" w:type="dxa"/>
          </w:tcPr>
          <w:p w14:paraId="4CE7307B" w14:textId="77777777" w:rsidR="00F32432" w:rsidRPr="00AC7A3B" w:rsidRDefault="00F32432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Status Code</w:t>
            </w:r>
          </w:p>
        </w:tc>
        <w:tc>
          <w:tcPr>
            <w:tcW w:w="7668" w:type="dxa"/>
          </w:tcPr>
          <w:p w14:paraId="4CE7307C" w14:textId="77777777" w:rsidR="00F32432" w:rsidRPr="00AC7A3B" w:rsidRDefault="00F32432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F32432" w14:paraId="4CE73080" w14:textId="77777777" w:rsidTr="005573FC">
        <w:tc>
          <w:tcPr>
            <w:tcW w:w="1908" w:type="dxa"/>
          </w:tcPr>
          <w:p w14:paraId="4CE7307E" w14:textId="77777777" w:rsidR="00F32432" w:rsidRDefault="00F32432" w:rsidP="00B24771">
            <w:r>
              <w:t>201</w:t>
            </w:r>
          </w:p>
        </w:tc>
        <w:tc>
          <w:tcPr>
            <w:tcW w:w="7668" w:type="dxa"/>
          </w:tcPr>
          <w:p w14:paraId="4CE7307F" w14:textId="77777777" w:rsidR="00F32432" w:rsidRDefault="00F32432" w:rsidP="00B24771">
            <w:r>
              <w:t>Created – the identifier was created for the given guest Id.</w:t>
            </w:r>
          </w:p>
        </w:tc>
      </w:tr>
      <w:tr w:rsidR="00F32432" w14:paraId="4CE73083" w14:textId="77777777" w:rsidTr="005573FC">
        <w:tc>
          <w:tcPr>
            <w:tcW w:w="1908" w:type="dxa"/>
          </w:tcPr>
          <w:p w14:paraId="4CE73081" w14:textId="77777777" w:rsidR="00F32432" w:rsidRDefault="00F32432" w:rsidP="00B24771">
            <w:r>
              <w:t>400</w:t>
            </w:r>
          </w:p>
        </w:tc>
        <w:tc>
          <w:tcPr>
            <w:tcW w:w="7668" w:type="dxa"/>
          </w:tcPr>
          <w:p w14:paraId="4CE73082" w14:textId="77777777" w:rsidR="00F32432" w:rsidRDefault="00F32432" w:rsidP="00B24771">
            <w:r>
              <w:t>Bad request – the identifier was not created</w:t>
            </w:r>
            <w:r w:rsidR="008906CE">
              <w:t xml:space="preserve">. </w:t>
            </w:r>
            <w:r>
              <w:t>The identifier type probably did not match the give IDMS types for SOURCESYSTEM in the IDMS_Type table.</w:t>
            </w:r>
          </w:p>
        </w:tc>
      </w:tr>
      <w:tr w:rsidR="00F343AD" w14:paraId="53495599" w14:textId="77777777" w:rsidTr="005573FC">
        <w:tc>
          <w:tcPr>
            <w:tcW w:w="1908" w:type="dxa"/>
          </w:tcPr>
          <w:p w14:paraId="34CDEFD0" w14:textId="3F65ABCB" w:rsidR="00F343AD" w:rsidRDefault="00F343AD" w:rsidP="00B24771">
            <w:r>
              <w:t>404</w:t>
            </w:r>
          </w:p>
        </w:tc>
        <w:tc>
          <w:tcPr>
            <w:tcW w:w="7668" w:type="dxa"/>
          </w:tcPr>
          <w:p w14:paraId="5B75DA6C" w14:textId="5589F3C7" w:rsidR="00F343AD" w:rsidRDefault="00F343AD" w:rsidP="00B24771">
            <w:r>
              <w:t>FIXME – Code can thow this but not sure how it would happen.</w:t>
            </w:r>
          </w:p>
        </w:tc>
      </w:tr>
    </w:tbl>
    <w:p w14:paraId="4CE73084" w14:textId="77777777" w:rsidR="00F32432" w:rsidRPr="003C2C37" w:rsidRDefault="00F32432" w:rsidP="00B24771">
      <w:pPr>
        <w:pStyle w:val="H3Body"/>
      </w:pPr>
    </w:p>
    <w:p w14:paraId="4CE73085" w14:textId="77777777" w:rsidR="00F32432" w:rsidRDefault="00F32432" w:rsidP="00B24771">
      <w:pPr>
        <w:pStyle w:val="Heading4"/>
      </w:pPr>
      <w:bookmarkStart w:id="36" w:name="_Toc325103613"/>
      <w:r>
        <w:lastRenderedPageBreak/>
        <w:t>Response Body</w:t>
      </w:r>
      <w:bookmarkEnd w:id="36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576"/>
      </w:tblGrid>
      <w:tr w:rsidR="00F32432" w14:paraId="4CE73087" w14:textId="77777777" w:rsidTr="005573FC">
        <w:tc>
          <w:tcPr>
            <w:tcW w:w="9576" w:type="dxa"/>
          </w:tcPr>
          <w:p w14:paraId="4CE73086" w14:textId="77777777" w:rsidR="00F32432" w:rsidRDefault="00F32432" w:rsidP="00B24771">
            <w:r>
              <w:t>None</w:t>
            </w:r>
          </w:p>
        </w:tc>
      </w:tr>
    </w:tbl>
    <w:p w14:paraId="4CE73088" w14:textId="77777777" w:rsidR="00F32432" w:rsidRDefault="00F32432" w:rsidP="00B24771"/>
    <w:p w14:paraId="4CE73089" w14:textId="77777777" w:rsidR="002859B9" w:rsidRDefault="002859B9" w:rsidP="00B24771"/>
    <w:p w14:paraId="4CE7308A" w14:textId="77777777" w:rsidR="002859B9" w:rsidRDefault="002859B9" w:rsidP="00B24771">
      <w:pPr>
        <w:pStyle w:val="Heading3"/>
      </w:pPr>
      <w:bookmarkStart w:id="37" w:name="_Toc325103614"/>
      <w:r w:rsidRPr="002859B9">
        <w:t>postGuestIdentifier</w:t>
      </w:r>
      <w:bookmarkEnd w:id="37"/>
      <w:r w:rsidRPr="00DC67CE">
        <w:t xml:space="preserve"> </w:t>
      </w:r>
      <w:r w:rsidRPr="003C2C37">
        <w:t xml:space="preserve"> 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2859B9" w14:paraId="4CE7308D" w14:textId="77777777" w:rsidTr="005573FC">
        <w:tc>
          <w:tcPr>
            <w:tcW w:w="2358" w:type="dxa"/>
          </w:tcPr>
          <w:p w14:paraId="4CE7308B" w14:textId="77777777" w:rsidR="002859B9" w:rsidRPr="00BB26E3" w:rsidRDefault="002859B9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Path</w:t>
            </w:r>
          </w:p>
        </w:tc>
        <w:tc>
          <w:tcPr>
            <w:tcW w:w="7218" w:type="dxa"/>
          </w:tcPr>
          <w:p w14:paraId="4CE7308C" w14:textId="77777777" w:rsidR="002859B9" w:rsidRDefault="002859B9" w:rsidP="00B24771">
            <w:r>
              <w:t>&lt;idms-context&gt;/IDMS/guest/{id}/identifiers</w:t>
            </w:r>
          </w:p>
        </w:tc>
      </w:tr>
      <w:tr w:rsidR="002859B9" w14:paraId="4CE73090" w14:textId="77777777" w:rsidTr="005573FC">
        <w:tc>
          <w:tcPr>
            <w:tcW w:w="2358" w:type="dxa"/>
          </w:tcPr>
          <w:p w14:paraId="4CE7308E" w14:textId="77777777" w:rsidR="002859B9" w:rsidRPr="00BB26E3" w:rsidRDefault="002859B9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HTTP Method</w:t>
            </w:r>
          </w:p>
        </w:tc>
        <w:tc>
          <w:tcPr>
            <w:tcW w:w="7218" w:type="dxa"/>
          </w:tcPr>
          <w:p w14:paraId="4CE7308F" w14:textId="77777777" w:rsidR="002859B9" w:rsidRDefault="002859B9" w:rsidP="00B24771">
            <w:r>
              <w:t>POST</w:t>
            </w:r>
          </w:p>
        </w:tc>
      </w:tr>
      <w:tr w:rsidR="002859B9" w14:paraId="4CE73093" w14:textId="77777777" w:rsidTr="005573FC">
        <w:tc>
          <w:tcPr>
            <w:tcW w:w="2358" w:type="dxa"/>
          </w:tcPr>
          <w:p w14:paraId="4CE73091" w14:textId="77777777" w:rsidR="002859B9" w:rsidRPr="00BB26E3" w:rsidRDefault="002859B9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Response Format</w:t>
            </w:r>
          </w:p>
        </w:tc>
        <w:tc>
          <w:tcPr>
            <w:tcW w:w="7218" w:type="dxa"/>
          </w:tcPr>
          <w:p w14:paraId="4CE73092" w14:textId="77777777" w:rsidR="002859B9" w:rsidRDefault="002859B9" w:rsidP="00B24771">
            <w:r>
              <w:t>Http Response</w:t>
            </w:r>
          </w:p>
        </w:tc>
      </w:tr>
    </w:tbl>
    <w:p w14:paraId="4CE73094" w14:textId="77777777" w:rsidR="002859B9" w:rsidRDefault="002859B9" w:rsidP="00B24771">
      <w:pPr>
        <w:pStyle w:val="H3Body"/>
      </w:pPr>
    </w:p>
    <w:p w14:paraId="4CE73095" w14:textId="77777777" w:rsidR="002859B9" w:rsidRDefault="002859B9" w:rsidP="00B24771">
      <w:pPr>
        <w:pStyle w:val="Heading4"/>
      </w:pPr>
      <w:bookmarkStart w:id="38" w:name="_Toc325103615"/>
      <w:r>
        <w:t>Request</w:t>
      </w:r>
      <w:bookmarkEnd w:id="38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2859B9" w14:paraId="4CE73098" w14:textId="77777777" w:rsidTr="005573FC">
        <w:tc>
          <w:tcPr>
            <w:tcW w:w="2358" w:type="dxa"/>
          </w:tcPr>
          <w:p w14:paraId="4CE73096" w14:textId="77777777" w:rsidR="002859B9" w:rsidRPr="00AC7A3B" w:rsidRDefault="002859B9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Variable</w:t>
            </w:r>
          </w:p>
        </w:tc>
        <w:tc>
          <w:tcPr>
            <w:tcW w:w="7218" w:type="dxa"/>
          </w:tcPr>
          <w:p w14:paraId="4CE73097" w14:textId="77777777" w:rsidR="002859B9" w:rsidRPr="00AC7A3B" w:rsidRDefault="002859B9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2859B9" w14:paraId="4CE7309B" w14:textId="77777777" w:rsidTr="005573FC">
        <w:tc>
          <w:tcPr>
            <w:tcW w:w="2358" w:type="dxa"/>
          </w:tcPr>
          <w:p w14:paraId="4CE73099" w14:textId="77777777" w:rsidR="002859B9" w:rsidRDefault="002859B9" w:rsidP="00B24771">
            <w:r>
              <w:t>id</w:t>
            </w:r>
          </w:p>
        </w:tc>
        <w:tc>
          <w:tcPr>
            <w:tcW w:w="7218" w:type="dxa"/>
          </w:tcPr>
          <w:p w14:paraId="4CE7309A" w14:textId="77777777" w:rsidR="002859B9" w:rsidRDefault="002859B9" w:rsidP="00B24771">
            <w:r>
              <w:t>An IDMS guestId or guest Identifier in matrix format.</w:t>
            </w:r>
          </w:p>
        </w:tc>
      </w:tr>
    </w:tbl>
    <w:p w14:paraId="4CE7309C" w14:textId="77777777" w:rsidR="002859B9" w:rsidRPr="00AC7A3B" w:rsidRDefault="002859B9" w:rsidP="00B24771">
      <w:pPr>
        <w:ind w:left="720"/>
      </w:pPr>
    </w:p>
    <w:p w14:paraId="4CE7309D" w14:textId="77777777" w:rsidR="002859B9" w:rsidRPr="00AC7A3B" w:rsidRDefault="002859B9" w:rsidP="00B24771">
      <w:pPr>
        <w:ind w:left="720"/>
        <w:rPr>
          <w:rStyle w:val="Strong"/>
        </w:rPr>
      </w:pPr>
      <w:r w:rsidRPr="00AC7A3B">
        <w:rPr>
          <w:rStyle w:val="Strong"/>
        </w:rPr>
        <w:t>Request Header</w:t>
      </w:r>
    </w:p>
    <w:p w14:paraId="4CE7309E" w14:textId="77777777" w:rsidR="002859B9" w:rsidRDefault="002859B9" w:rsidP="00B24771">
      <w:pPr>
        <w:ind w:left="720"/>
        <w:rPr>
          <w:rStyle w:val="Strong"/>
        </w:rPr>
      </w:pPr>
      <w:r w:rsidRPr="00AC7A3B">
        <w:rPr>
          <w:rStyle w:val="Strong"/>
        </w:rPr>
        <w:t>Request Body</w:t>
      </w:r>
    </w:p>
    <w:tbl>
      <w:tblPr>
        <w:tblStyle w:val="TableGrid"/>
        <w:tblW w:w="9576" w:type="dxa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2859B9" w14:paraId="4CE730A5" w14:textId="77777777" w:rsidTr="005573FC">
        <w:tc>
          <w:tcPr>
            <w:tcW w:w="957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50"/>
            </w:tblGrid>
            <w:tr w:rsidR="002859B9" w:rsidRPr="00A17AE2" w14:paraId="4CE730A3" w14:textId="77777777" w:rsidTr="005573FC">
              <w:tc>
                <w:tcPr>
                  <w:tcW w:w="9576" w:type="dxa"/>
                </w:tcPr>
                <w:p w14:paraId="4CE7309F" w14:textId="77777777" w:rsidR="002859B9" w:rsidRPr="00A17AE2" w:rsidRDefault="002859B9" w:rsidP="00B24771">
                  <w:pPr>
                    <w:rPr>
                      <w:rStyle w:val="Strong"/>
                    </w:rPr>
                  </w:pPr>
                  <w:r w:rsidRPr="00A17AE2">
                    <w:rPr>
                      <w:rStyle w:val="Strong"/>
                    </w:rPr>
                    <w:t>{</w:t>
                  </w:r>
                </w:p>
                <w:p w14:paraId="4CE730A0" w14:textId="77777777" w:rsidR="002859B9" w:rsidRPr="00A17AE2" w:rsidRDefault="002859B9" w:rsidP="00B24771">
                  <w:pPr>
                    <w:rPr>
                      <w:rStyle w:val="Strong"/>
                    </w:rPr>
                  </w:pPr>
                  <w:r w:rsidRPr="00A17AE2">
                    <w:rPr>
                      <w:rStyle w:val="Strong"/>
                    </w:rPr>
                    <w:t xml:space="preserve">  "identifier-type":"gxp-link-id",</w:t>
                  </w:r>
                </w:p>
                <w:p w14:paraId="4CE730A1" w14:textId="77777777" w:rsidR="002859B9" w:rsidRPr="00A17AE2" w:rsidRDefault="002859B9" w:rsidP="00B24771">
                  <w:pPr>
                    <w:rPr>
                      <w:rStyle w:val="Strong"/>
                    </w:rPr>
                  </w:pPr>
                  <w:r w:rsidRPr="00A17AE2">
                    <w:rPr>
                      <w:rStyle w:val="Strong"/>
                    </w:rPr>
                    <w:t xml:space="preserve">  "identifier-value":"500151"</w:t>
                  </w:r>
                </w:p>
                <w:p w14:paraId="4CE730A2" w14:textId="77777777" w:rsidR="002859B9" w:rsidRPr="00A17AE2" w:rsidRDefault="002859B9" w:rsidP="00B24771">
                  <w:pPr>
                    <w:rPr>
                      <w:rStyle w:val="Strong"/>
                    </w:rPr>
                  </w:pPr>
                  <w:r w:rsidRPr="00A17AE2">
                    <w:rPr>
                      <w:rStyle w:val="Strong"/>
                    </w:rPr>
                    <w:t>}</w:t>
                  </w:r>
                </w:p>
              </w:tc>
            </w:tr>
          </w:tbl>
          <w:p w14:paraId="4CE730A4" w14:textId="77777777" w:rsidR="002859B9" w:rsidRDefault="002859B9" w:rsidP="00B24771"/>
        </w:tc>
      </w:tr>
    </w:tbl>
    <w:p w14:paraId="4CE730A6" w14:textId="77777777" w:rsidR="002859B9" w:rsidRDefault="002859B9" w:rsidP="00B24771">
      <w:pPr>
        <w:rPr>
          <w:rStyle w:val="Strong"/>
        </w:rPr>
      </w:pPr>
    </w:p>
    <w:p w14:paraId="4CE730A7" w14:textId="77777777" w:rsidR="002859B9" w:rsidRPr="00972DD3" w:rsidRDefault="002859B9" w:rsidP="00B24771">
      <w:pPr>
        <w:pStyle w:val="Heading4"/>
        <w:rPr>
          <w:rStyle w:val="Strong"/>
          <w:b/>
        </w:rPr>
      </w:pPr>
      <w:bookmarkStart w:id="39" w:name="_Toc325103616"/>
      <w:r w:rsidRPr="00972DD3">
        <w:rPr>
          <w:rStyle w:val="Strong"/>
          <w:b/>
        </w:rPr>
        <w:t>Example</w:t>
      </w:r>
      <w:bookmarkEnd w:id="39"/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2859B9" w14:paraId="4CE730A9" w14:textId="77777777" w:rsidTr="005573FC">
        <w:tc>
          <w:tcPr>
            <w:tcW w:w="9747" w:type="dxa"/>
          </w:tcPr>
          <w:p w14:paraId="4CE730A8" w14:textId="77777777" w:rsidR="002859B9" w:rsidRDefault="002859B9" w:rsidP="00B24771">
            <w:r w:rsidRPr="008F081A">
              <w:t>http://localhost:8080/IDMS/guest/id;xid=5B1856DAD9BA44B5A3CA2F3615762F98/</w:t>
            </w:r>
            <w:r>
              <w:t xml:space="preserve">identifiers </w:t>
            </w:r>
          </w:p>
        </w:tc>
      </w:tr>
    </w:tbl>
    <w:p w14:paraId="4CE730AA" w14:textId="77777777" w:rsidR="002859B9" w:rsidRDefault="002859B9" w:rsidP="00B24771"/>
    <w:p w14:paraId="4CE730AB" w14:textId="77777777" w:rsidR="002859B9" w:rsidRDefault="002859B9" w:rsidP="00B24771">
      <w:pPr>
        <w:pStyle w:val="Heading4"/>
      </w:pPr>
      <w:bookmarkStart w:id="40" w:name="_Toc325103617"/>
      <w:r>
        <w:t>Response Headers</w:t>
      </w:r>
      <w:bookmarkEnd w:id="40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08"/>
        <w:gridCol w:w="7668"/>
      </w:tblGrid>
      <w:tr w:rsidR="002859B9" w14:paraId="4CE730AE" w14:textId="77777777" w:rsidTr="005573FC">
        <w:tc>
          <w:tcPr>
            <w:tcW w:w="1908" w:type="dxa"/>
          </w:tcPr>
          <w:p w14:paraId="4CE730AC" w14:textId="77777777" w:rsidR="002859B9" w:rsidRPr="00AC7A3B" w:rsidRDefault="002859B9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Status Code</w:t>
            </w:r>
          </w:p>
        </w:tc>
        <w:tc>
          <w:tcPr>
            <w:tcW w:w="7668" w:type="dxa"/>
          </w:tcPr>
          <w:p w14:paraId="4CE730AD" w14:textId="77777777" w:rsidR="002859B9" w:rsidRPr="00AC7A3B" w:rsidRDefault="002859B9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2859B9" w14:paraId="4CE730B1" w14:textId="77777777" w:rsidTr="005573FC">
        <w:tc>
          <w:tcPr>
            <w:tcW w:w="1908" w:type="dxa"/>
          </w:tcPr>
          <w:p w14:paraId="4CE730AF" w14:textId="77777777" w:rsidR="002859B9" w:rsidRDefault="002859B9" w:rsidP="00B24771">
            <w:r>
              <w:t>201</w:t>
            </w:r>
          </w:p>
        </w:tc>
        <w:tc>
          <w:tcPr>
            <w:tcW w:w="7668" w:type="dxa"/>
          </w:tcPr>
          <w:p w14:paraId="4CE730B0" w14:textId="77777777" w:rsidR="002859B9" w:rsidRDefault="002859B9" w:rsidP="00B24771">
            <w:r>
              <w:t>Created – the identifier was created for the given guest Id.</w:t>
            </w:r>
          </w:p>
        </w:tc>
      </w:tr>
      <w:tr w:rsidR="002859B9" w14:paraId="4CE730B4" w14:textId="77777777" w:rsidTr="005573FC">
        <w:tc>
          <w:tcPr>
            <w:tcW w:w="1908" w:type="dxa"/>
          </w:tcPr>
          <w:p w14:paraId="4CE730B2" w14:textId="77777777" w:rsidR="002859B9" w:rsidRDefault="002859B9" w:rsidP="00B24771">
            <w:r>
              <w:t>400</w:t>
            </w:r>
          </w:p>
        </w:tc>
        <w:tc>
          <w:tcPr>
            <w:tcW w:w="7668" w:type="dxa"/>
          </w:tcPr>
          <w:p w14:paraId="4CE730B3" w14:textId="77777777" w:rsidR="002859B9" w:rsidRDefault="002859B9" w:rsidP="00B24771">
            <w:r>
              <w:t>Bad request – the identifier was not created</w:t>
            </w:r>
            <w:r w:rsidR="008906CE">
              <w:t xml:space="preserve">. </w:t>
            </w:r>
            <w:r>
              <w:t xml:space="preserve">The identifier type probably </w:t>
            </w:r>
            <w:r>
              <w:lastRenderedPageBreak/>
              <w:t>did not match the give IDMS types for SOURCESYSTEM in the IDMS_Type table.</w:t>
            </w:r>
          </w:p>
        </w:tc>
      </w:tr>
      <w:tr w:rsidR="00592001" w14:paraId="149A40DF" w14:textId="77777777" w:rsidTr="005573FC">
        <w:tc>
          <w:tcPr>
            <w:tcW w:w="1908" w:type="dxa"/>
          </w:tcPr>
          <w:p w14:paraId="47C7E04B" w14:textId="72CCA5D0" w:rsidR="00592001" w:rsidRDefault="00592001" w:rsidP="00B24771">
            <w:r>
              <w:lastRenderedPageBreak/>
              <w:t>404</w:t>
            </w:r>
          </w:p>
        </w:tc>
        <w:tc>
          <w:tcPr>
            <w:tcW w:w="7668" w:type="dxa"/>
          </w:tcPr>
          <w:p w14:paraId="59F484DF" w14:textId="30020610" w:rsidR="00592001" w:rsidRDefault="00592001" w:rsidP="00B24771">
            <w:r>
              <w:t>FIXME – Code can thow this but not sure how it would happen.</w:t>
            </w:r>
          </w:p>
        </w:tc>
      </w:tr>
    </w:tbl>
    <w:p w14:paraId="4CE730B5" w14:textId="77777777" w:rsidR="002859B9" w:rsidRPr="003C2C37" w:rsidRDefault="002859B9" w:rsidP="00B24771">
      <w:pPr>
        <w:pStyle w:val="H3Body"/>
      </w:pPr>
    </w:p>
    <w:p w14:paraId="4CE730B6" w14:textId="77777777" w:rsidR="002859B9" w:rsidRDefault="002859B9" w:rsidP="00B24771">
      <w:pPr>
        <w:pStyle w:val="Heading4"/>
      </w:pPr>
      <w:bookmarkStart w:id="41" w:name="_Toc325103618"/>
      <w:r>
        <w:t>Response Body</w:t>
      </w:r>
      <w:bookmarkEnd w:id="41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576"/>
      </w:tblGrid>
      <w:tr w:rsidR="002859B9" w14:paraId="4CE730B8" w14:textId="77777777" w:rsidTr="005573FC">
        <w:tc>
          <w:tcPr>
            <w:tcW w:w="9576" w:type="dxa"/>
          </w:tcPr>
          <w:p w14:paraId="4CE730B7" w14:textId="77777777" w:rsidR="002859B9" w:rsidRDefault="002859B9" w:rsidP="00B24771">
            <w:r>
              <w:t>None</w:t>
            </w:r>
          </w:p>
        </w:tc>
      </w:tr>
    </w:tbl>
    <w:p w14:paraId="4CE730B9" w14:textId="77777777" w:rsidR="002859B9" w:rsidRDefault="002859B9" w:rsidP="00B24771"/>
    <w:p w14:paraId="4CE730BA" w14:textId="77777777" w:rsidR="002859B9" w:rsidRDefault="002859B9" w:rsidP="00B24771"/>
    <w:p w14:paraId="4CE730BB" w14:textId="77777777" w:rsidR="008116A9" w:rsidRDefault="008116A9" w:rsidP="00B24771">
      <w:pPr>
        <w:pStyle w:val="Heading3"/>
      </w:pPr>
      <w:bookmarkStart w:id="42" w:name="_Toc325103619"/>
      <w:r w:rsidRPr="008116A9">
        <w:t>getGuestProfileById</w:t>
      </w:r>
      <w:bookmarkEnd w:id="42"/>
      <w:r w:rsidRPr="00DC67CE">
        <w:t xml:space="preserve"> </w:t>
      </w:r>
      <w:r w:rsidRPr="003C2C37">
        <w:t xml:space="preserve"> </w:t>
      </w:r>
    </w:p>
    <w:p w14:paraId="4CE730BC" w14:textId="77777777" w:rsidR="008116A9" w:rsidRDefault="008116A9" w:rsidP="00B24771">
      <w:pPr>
        <w:pStyle w:val="Heading3"/>
      </w:pPr>
      <w:bookmarkStart w:id="43" w:name="_Toc197144991"/>
      <w:bookmarkStart w:id="44" w:name="_Toc325103620"/>
      <w:r>
        <w:t>getGuestOnlineProfile</w:t>
      </w:r>
      <w:bookmarkEnd w:id="43"/>
      <w:bookmarkEnd w:id="44"/>
      <w:r w:rsidRPr="00DC67CE">
        <w:t xml:space="preserve"> </w:t>
      </w:r>
      <w:r w:rsidRPr="003C2C37">
        <w:t xml:space="preserve"> </w:t>
      </w:r>
    </w:p>
    <w:p w14:paraId="4CE730BD" w14:textId="77777777" w:rsidR="008116A9" w:rsidRDefault="008116A9" w:rsidP="00B24771">
      <w:pPr>
        <w:pStyle w:val="Heading3"/>
      </w:pPr>
      <w:bookmarkStart w:id="45" w:name="_Toc197144992"/>
      <w:bookmarkStart w:id="46" w:name="_Toc325103621"/>
      <w:r>
        <w:t>getGuestProfile</w:t>
      </w:r>
      <w:bookmarkEnd w:id="45"/>
      <w:bookmarkEnd w:id="46"/>
      <w:r w:rsidRPr="00DC67CE">
        <w:t xml:space="preserve"> </w:t>
      </w:r>
      <w:r w:rsidRPr="003C2C37">
        <w:t xml:space="preserve"> </w:t>
      </w:r>
    </w:p>
    <w:p w14:paraId="4CE730BE" w14:textId="77777777" w:rsidR="00D35859" w:rsidRPr="00D35859" w:rsidRDefault="00D35859" w:rsidP="00B24771">
      <w:pPr>
        <w:pStyle w:val="H2Body"/>
      </w:pPr>
      <w:r>
        <w:t>This call in IDMS encapsulates several paths but returns the same guest object</w:t>
      </w:r>
    </w:p>
    <w:p w14:paraId="4CE730BF" w14:textId="77777777" w:rsidR="008116A9" w:rsidRPr="008116A9" w:rsidRDefault="008116A9" w:rsidP="00B24771">
      <w:pPr>
        <w:pStyle w:val="H2Body"/>
      </w:pP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D35859" w14:paraId="4CE730C4" w14:textId="77777777" w:rsidTr="005573FC">
        <w:tc>
          <w:tcPr>
            <w:tcW w:w="2358" w:type="dxa"/>
          </w:tcPr>
          <w:p w14:paraId="4CE730C0" w14:textId="77777777" w:rsidR="00D35859" w:rsidRPr="00BB26E3" w:rsidRDefault="00D35859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Path</w:t>
            </w:r>
          </w:p>
        </w:tc>
        <w:tc>
          <w:tcPr>
            <w:tcW w:w="7218" w:type="dxa"/>
          </w:tcPr>
          <w:p w14:paraId="4CE730C1" w14:textId="77777777" w:rsidR="00D35859" w:rsidRDefault="00D35859" w:rsidP="00B24771">
            <w:r>
              <w:t>&lt;idms-context&gt;/IDMS/guest/{id}/</w:t>
            </w:r>
          </w:p>
          <w:p w14:paraId="4CE730C2" w14:textId="77777777" w:rsidR="00D35859" w:rsidRDefault="00D35859" w:rsidP="00B24771">
            <w:r>
              <w:t>&lt;idms-context&gt;/IDMS/guest/{id}/profile</w:t>
            </w:r>
          </w:p>
          <w:p w14:paraId="4CE730C3" w14:textId="77777777" w:rsidR="00D35859" w:rsidRDefault="00D35859" w:rsidP="00B24771">
            <w:r>
              <w:t>&lt;idms-context&gt;/IDMS/guest/{id}/guest-profile</w:t>
            </w:r>
          </w:p>
        </w:tc>
      </w:tr>
      <w:tr w:rsidR="00D35859" w14:paraId="4CE730C7" w14:textId="77777777" w:rsidTr="005573FC">
        <w:tc>
          <w:tcPr>
            <w:tcW w:w="2358" w:type="dxa"/>
          </w:tcPr>
          <w:p w14:paraId="4CE730C5" w14:textId="77777777" w:rsidR="00D35859" w:rsidRPr="00BB26E3" w:rsidRDefault="00D35859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HTTP Method</w:t>
            </w:r>
          </w:p>
        </w:tc>
        <w:tc>
          <w:tcPr>
            <w:tcW w:w="7218" w:type="dxa"/>
          </w:tcPr>
          <w:p w14:paraId="4CE730C6" w14:textId="77777777" w:rsidR="00D35859" w:rsidRDefault="00D35859" w:rsidP="00B24771">
            <w:r>
              <w:t>GET</w:t>
            </w:r>
          </w:p>
        </w:tc>
      </w:tr>
      <w:tr w:rsidR="00D35859" w14:paraId="4CE730CA" w14:textId="77777777" w:rsidTr="005573FC">
        <w:tc>
          <w:tcPr>
            <w:tcW w:w="2358" w:type="dxa"/>
          </w:tcPr>
          <w:p w14:paraId="4CE730C8" w14:textId="77777777" w:rsidR="00D35859" w:rsidRPr="00BB26E3" w:rsidRDefault="00D35859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Response Format</w:t>
            </w:r>
          </w:p>
        </w:tc>
        <w:tc>
          <w:tcPr>
            <w:tcW w:w="7218" w:type="dxa"/>
          </w:tcPr>
          <w:p w14:paraId="4CE730C9" w14:textId="77777777" w:rsidR="00D35859" w:rsidRDefault="00D35859" w:rsidP="00B24771">
            <w:r>
              <w:t>application/json</w:t>
            </w:r>
          </w:p>
        </w:tc>
      </w:tr>
    </w:tbl>
    <w:p w14:paraId="4CE730CB" w14:textId="77777777" w:rsidR="008116A9" w:rsidRDefault="008116A9" w:rsidP="00B24771">
      <w:pPr>
        <w:pStyle w:val="H3Body"/>
      </w:pPr>
    </w:p>
    <w:p w14:paraId="4CE730CC" w14:textId="77777777" w:rsidR="008116A9" w:rsidRDefault="008116A9" w:rsidP="00B24771">
      <w:pPr>
        <w:pStyle w:val="Heading4"/>
      </w:pPr>
      <w:bookmarkStart w:id="47" w:name="_Toc325103622"/>
      <w:r>
        <w:t>Request</w:t>
      </w:r>
      <w:bookmarkEnd w:id="47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8116A9" w14:paraId="4CE730CF" w14:textId="77777777" w:rsidTr="005573FC">
        <w:tc>
          <w:tcPr>
            <w:tcW w:w="2358" w:type="dxa"/>
          </w:tcPr>
          <w:p w14:paraId="4CE730CD" w14:textId="77777777" w:rsidR="008116A9" w:rsidRPr="00AC7A3B" w:rsidRDefault="008116A9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Variable</w:t>
            </w:r>
          </w:p>
        </w:tc>
        <w:tc>
          <w:tcPr>
            <w:tcW w:w="7218" w:type="dxa"/>
          </w:tcPr>
          <w:p w14:paraId="4CE730CE" w14:textId="77777777" w:rsidR="008116A9" w:rsidRPr="00AC7A3B" w:rsidRDefault="008116A9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D35859" w14:paraId="4CE730D2" w14:textId="77777777" w:rsidTr="005573FC">
        <w:tc>
          <w:tcPr>
            <w:tcW w:w="2358" w:type="dxa"/>
          </w:tcPr>
          <w:p w14:paraId="4CE730D0" w14:textId="77777777" w:rsidR="00D35859" w:rsidRDefault="00D35859" w:rsidP="00B24771">
            <w:r>
              <w:t>id</w:t>
            </w:r>
          </w:p>
        </w:tc>
        <w:tc>
          <w:tcPr>
            <w:tcW w:w="7218" w:type="dxa"/>
          </w:tcPr>
          <w:p w14:paraId="4CE730D1" w14:textId="77777777" w:rsidR="00D35859" w:rsidRDefault="00D35859" w:rsidP="00B24771">
            <w:r>
              <w:t>An IDMS guestId or guest Identifier in matrix format.</w:t>
            </w:r>
          </w:p>
        </w:tc>
      </w:tr>
    </w:tbl>
    <w:p w14:paraId="4CE730D3" w14:textId="77777777" w:rsidR="008116A9" w:rsidRPr="00AC7A3B" w:rsidRDefault="008116A9" w:rsidP="00B24771">
      <w:pPr>
        <w:ind w:left="720"/>
      </w:pPr>
    </w:p>
    <w:p w14:paraId="4CE730D4" w14:textId="77777777" w:rsidR="008116A9" w:rsidRDefault="008116A9" w:rsidP="00B24771">
      <w:pPr>
        <w:ind w:left="720"/>
        <w:rPr>
          <w:rStyle w:val="Strong"/>
        </w:rPr>
      </w:pPr>
      <w:r w:rsidRPr="00AC7A3B">
        <w:rPr>
          <w:rStyle w:val="Strong"/>
        </w:rPr>
        <w:t>Request Header</w:t>
      </w:r>
    </w:p>
    <w:p w14:paraId="4CE730D5" w14:textId="77777777" w:rsidR="00D35859" w:rsidRPr="00D35859" w:rsidRDefault="00D35859" w:rsidP="00B24771">
      <w:pPr>
        <w:ind w:left="720"/>
        <w:rPr>
          <w:rStyle w:val="Strong"/>
          <w:b w:val="0"/>
        </w:rPr>
      </w:pPr>
      <w:r w:rsidRPr="00D35859">
        <w:rPr>
          <w:rStyle w:val="Strong"/>
          <w:b w:val="0"/>
        </w:rPr>
        <w:t>None</w:t>
      </w:r>
    </w:p>
    <w:p w14:paraId="4CE730D6" w14:textId="77777777" w:rsidR="008116A9" w:rsidRDefault="008116A9" w:rsidP="00B24771">
      <w:pPr>
        <w:ind w:left="720"/>
        <w:rPr>
          <w:rStyle w:val="Strong"/>
        </w:rPr>
      </w:pPr>
      <w:r w:rsidRPr="00AC7A3B">
        <w:rPr>
          <w:rStyle w:val="Strong"/>
        </w:rPr>
        <w:t>Request Body</w:t>
      </w:r>
    </w:p>
    <w:p w14:paraId="4CE730D7" w14:textId="77777777" w:rsidR="00D35859" w:rsidRPr="00D35859" w:rsidRDefault="00D35859" w:rsidP="00B24771">
      <w:pPr>
        <w:ind w:left="720"/>
        <w:rPr>
          <w:rStyle w:val="Strong"/>
          <w:b w:val="0"/>
        </w:rPr>
      </w:pPr>
      <w:r w:rsidRPr="00D35859">
        <w:rPr>
          <w:rStyle w:val="Strong"/>
          <w:b w:val="0"/>
        </w:rPr>
        <w:t>None</w:t>
      </w:r>
    </w:p>
    <w:p w14:paraId="4CE730D8" w14:textId="77777777" w:rsidR="00D35859" w:rsidRDefault="00D35859" w:rsidP="00B24771">
      <w:pPr>
        <w:ind w:left="720"/>
        <w:rPr>
          <w:rStyle w:val="Strong"/>
        </w:rPr>
      </w:pPr>
    </w:p>
    <w:p w14:paraId="4CE730D9" w14:textId="77777777" w:rsidR="008116A9" w:rsidRPr="00972DD3" w:rsidRDefault="008116A9" w:rsidP="00B24771">
      <w:pPr>
        <w:pStyle w:val="Heading4"/>
        <w:rPr>
          <w:rStyle w:val="Strong"/>
          <w:b/>
        </w:rPr>
      </w:pPr>
      <w:bookmarkStart w:id="48" w:name="_Toc325103623"/>
      <w:r w:rsidRPr="00972DD3">
        <w:rPr>
          <w:rStyle w:val="Strong"/>
          <w:b/>
        </w:rPr>
        <w:t>Example</w:t>
      </w:r>
      <w:bookmarkEnd w:id="48"/>
    </w:p>
    <w:tbl>
      <w:tblPr>
        <w:tblStyle w:val="TableGrid"/>
        <w:tblW w:w="19494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  <w:gridCol w:w="9747"/>
      </w:tblGrid>
      <w:tr w:rsidR="00D35859" w14:paraId="4CE730DC" w14:textId="77777777" w:rsidTr="00D35859">
        <w:tc>
          <w:tcPr>
            <w:tcW w:w="9747" w:type="dxa"/>
          </w:tcPr>
          <w:p w14:paraId="4CE730DA" w14:textId="77777777" w:rsidR="00D35859" w:rsidRDefault="00D35859" w:rsidP="00B24771">
            <w:r w:rsidRPr="008F081A">
              <w:t>http://localhost:8080/IDMS/guest/id;xid=5B1856DAD9BA44B5A3CA2F3615762F98/</w:t>
            </w:r>
          </w:p>
        </w:tc>
        <w:tc>
          <w:tcPr>
            <w:tcW w:w="9747" w:type="dxa"/>
          </w:tcPr>
          <w:p w14:paraId="4CE730DB" w14:textId="77777777" w:rsidR="00D35859" w:rsidRDefault="00D35859" w:rsidP="00B24771"/>
        </w:tc>
      </w:tr>
      <w:tr w:rsidR="00D35859" w14:paraId="4CE730DF" w14:textId="77777777" w:rsidTr="00D35859">
        <w:tc>
          <w:tcPr>
            <w:tcW w:w="9747" w:type="dxa"/>
          </w:tcPr>
          <w:p w14:paraId="4CE730DD" w14:textId="77777777" w:rsidR="00D35859" w:rsidRDefault="00D35859" w:rsidP="00B24771">
            <w:r w:rsidRPr="008F081A">
              <w:t>http://localhost:8080/IDMS/guest/id;xid=5B1856DAD9BA44B5A3CA2F3615762F98/</w:t>
            </w:r>
            <w:r>
              <w:t>profile</w:t>
            </w:r>
          </w:p>
        </w:tc>
        <w:tc>
          <w:tcPr>
            <w:tcW w:w="9747" w:type="dxa"/>
          </w:tcPr>
          <w:p w14:paraId="4CE730DE" w14:textId="77777777" w:rsidR="00D35859" w:rsidRDefault="00D35859" w:rsidP="00B24771"/>
        </w:tc>
      </w:tr>
      <w:tr w:rsidR="00D35859" w14:paraId="4CE730E2" w14:textId="77777777" w:rsidTr="00D35859">
        <w:tc>
          <w:tcPr>
            <w:tcW w:w="9747" w:type="dxa"/>
          </w:tcPr>
          <w:p w14:paraId="4CE730E0" w14:textId="77777777" w:rsidR="00D35859" w:rsidRPr="008F081A" w:rsidRDefault="00D35859" w:rsidP="00B24771">
            <w:r w:rsidRPr="008F081A">
              <w:t>http://localhost:8080/IDMS/guest/id;xid=5B1856DAD9BA44B5A3CA2F3615762F98/</w:t>
            </w:r>
            <w:r>
              <w:t>online-profile</w:t>
            </w:r>
          </w:p>
        </w:tc>
        <w:tc>
          <w:tcPr>
            <w:tcW w:w="9747" w:type="dxa"/>
          </w:tcPr>
          <w:p w14:paraId="4CE730E1" w14:textId="77777777" w:rsidR="00D35859" w:rsidRDefault="00D35859" w:rsidP="00B24771"/>
        </w:tc>
      </w:tr>
    </w:tbl>
    <w:p w14:paraId="4CE730E3" w14:textId="77777777" w:rsidR="008116A9" w:rsidRDefault="008116A9" w:rsidP="00B24771"/>
    <w:p w14:paraId="4CE730E4" w14:textId="77777777" w:rsidR="008116A9" w:rsidRDefault="008116A9" w:rsidP="00B24771">
      <w:pPr>
        <w:pStyle w:val="Heading4"/>
      </w:pPr>
      <w:bookmarkStart w:id="49" w:name="_Toc325103624"/>
      <w:r>
        <w:t>Response Headers</w:t>
      </w:r>
      <w:bookmarkEnd w:id="49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08"/>
        <w:gridCol w:w="7668"/>
      </w:tblGrid>
      <w:tr w:rsidR="008116A9" w14:paraId="4CE730E7" w14:textId="77777777" w:rsidTr="005573FC">
        <w:tc>
          <w:tcPr>
            <w:tcW w:w="1908" w:type="dxa"/>
          </w:tcPr>
          <w:p w14:paraId="4CE730E5" w14:textId="77777777" w:rsidR="008116A9" w:rsidRPr="00AC7A3B" w:rsidRDefault="008116A9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Status Code</w:t>
            </w:r>
          </w:p>
        </w:tc>
        <w:tc>
          <w:tcPr>
            <w:tcW w:w="7668" w:type="dxa"/>
          </w:tcPr>
          <w:p w14:paraId="4CE730E6" w14:textId="77777777" w:rsidR="008116A9" w:rsidRPr="00AC7A3B" w:rsidRDefault="008116A9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D35859" w14:paraId="4CE730EA" w14:textId="77777777" w:rsidTr="005573FC">
        <w:tc>
          <w:tcPr>
            <w:tcW w:w="1908" w:type="dxa"/>
          </w:tcPr>
          <w:p w14:paraId="4CE730E8" w14:textId="77777777" w:rsidR="00D35859" w:rsidRDefault="00D35859" w:rsidP="00B24771">
            <w:r>
              <w:t>200</w:t>
            </w:r>
          </w:p>
        </w:tc>
        <w:tc>
          <w:tcPr>
            <w:tcW w:w="7668" w:type="dxa"/>
          </w:tcPr>
          <w:p w14:paraId="4CE730E9" w14:textId="77777777" w:rsidR="00D35859" w:rsidRDefault="00D35859" w:rsidP="00B24771">
            <w:r>
              <w:t>Guest found and returned in application/json format.</w:t>
            </w:r>
          </w:p>
        </w:tc>
      </w:tr>
      <w:tr w:rsidR="00D35859" w14:paraId="4CE730ED" w14:textId="77777777" w:rsidTr="005573FC">
        <w:tc>
          <w:tcPr>
            <w:tcW w:w="1908" w:type="dxa"/>
          </w:tcPr>
          <w:p w14:paraId="4CE730EB" w14:textId="77777777" w:rsidR="00D35859" w:rsidRDefault="00D35859" w:rsidP="00B24771">
            <w:r>
              <w:t>404</w:t>
            </w:r>
          </w:p>
        </w:tc>
        <w:tc>
          <w:tcPr>
            <w:tcW w:w="7668" w:type="dxa"/>
          </w:tcPr>
          <w:p w14:paraId="4CE730EC" w14:textId="77777777" w:rsidR="00D35859" w:rsidRDefault="00D35859" w:rsidP="00B24771">
            <w:r>
              <w:t>Guest was not found by guestId or identifier.</w:t>
            </w:r>
          </w:p>
        </w:tc>
      </w:tr>
    </w:tbl>
    <w:p w14:paraId="4CE730F1" w14:textId="77777777" w:rsidR="008116A9" w:rsidRPr="003C2C37" w:rsidRDefault="008116A9" w:rsidP="00B24771">
      <w:pPr>
        <w:pStyle w:val="H3Body"/>
      </w:pPr>
    </w:p>
    <w:p w14:paraId="4CE730F2" w14:textId="77777777" w:rsidR="008116A9" w:rsidRDefault="008116A9" w:rsidP="00B24771">
      <w:pPr>
        <w:pStyle w:val="Heading4"/>
      </w:pPr>
      <w:bookmarkStart w:id="50" w:name="_Toc325103625"/>
      <w:r>
        <w:t>Response Body</w:t>
      </w:r>
      <w:bookmarkEnd w:id="50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576"/>
      </w:tblGrid>
      <w:tr w:rsidR="008116A9" w14:paraId="4CE73139" w14:textId="77777777" w:rsidTr="005573FC">
        <w:tc>
          <w:tcPr>
            <w:tcW w:w="9576" w:type="dxa"/>
          </w:tcPr>
          <w:p w14:paraId="4CE730F3" w14:textId="77777777" w:rsidR="00D35859" w:rsidRDefault="00D35859" w:rsidP="00B24771">
            <w:r>
              <w:t>{</w:t>
            </w:r>
          </w:p>
          <w:p w14:paraId="4CE730F4" w14:textId="77777777" w:rsidR="00D35859" w:rsidRDefault="00D35859" w:rsidP="00B24771"/>
          <w:p w14:paraId="4CE730F5" w14:textId="77777777" w:rsidR="00D35859" w:rsidRDefault="00D35859" w:rsidP="00B24771">
            <w:r>
              <w:t xml:space="preserve">    "identifiers": [</w:t>
            </w:r>
          </w:p>
          <w:p w14:paraId="4CE730F6" w14:textId="77777777" w:rsidR="00D35859" w:rsidRDefault="00D35859" w:rsidP="00B24771">
            <w:r>
              <w:t xml:space="preserve">        {</w:t>
            </w:r>
          </w:p>
          <w:p w14:paraId="4CE730F7" w14:textId="77777777" w:rsidR="00D35859" w:rsidRDefault="00D35859" w:rsidP="00B24771">
            <w:r>
              <w:t xml:space="preserve">            "guestId": 1,</w:t>
            </w:r>
          </w:p>
          <w:p w14:paraId="4CE730F8" w14:textId="77777777" w:rsidR="00D35859" w:rsidRDefault="00D35859" w:rsidP="00B24771">
            <w:r>
              <w:t xml:space="preserve">            "value": "8DED4950C99B4AEC847D96F2641B6A1E",</w:t>
            </w:r>
          </w:p>
          <w:p w14:paraId="4CE730F9" w14:textId="77777777" w:rsidR="00D35859" w:rsidRDefault="00D35859" w:rsidP="00B24771">
            <w:r>
              <w:t xml:space="preserve">            "type": "xid"</w:t>
            </w:r>
          </w:p>
          <w:p w14:paraId="4CE730FA" w14:textId="77777777" w:rsidR="00D35859" w:rsidRDefault="00D35859" w:rsidP="00B24771">
            <w:r>
              <w:t xml:space="preserve">        },</w:t>
            </w:r>
          </w:p>
          <w:p w14:paraId="4CE730FB" w14:textId="77777777" w:rsidR="00D35859" w:rsidRDefault="00D35859" w:rsidP="00B24771">
            <w:r>
              <w:t xml:space="preserve">        {</w:t>
            </w:r>
          </w:p>
          <w:p w14:paraId="4CE730FC" w14:textId="77777777" w:rsidR="00D35859" w:rsidRDefault="00D35859" w:rsidP="00B24771">
            <w:r>
              <w:t xml:space="preserve">            "guestId": 1,</w:t>
            </w:r>
          </w:p>
          <w:p w14:paraId="4CE730FD" w14:textId="77777777" w:rsidR="00D35859" w:rsidRDefault="00D35859" w:rsidP="00B24771">
            <w:r>
              <w:t xml:space="preserve">            "value": "1000",</w:t>
            </w:r>
          </w:p>
          <w:p w14:paraId="4CE730FE" w14:textId="77777777" w:rsidR="00D35859" w:rsidRDefault="00D35859" w:rsidP="00B24771">
            <w:r>
              <w:t xml:space="preserve">            "type": "gxp-link-id"</w:t>
            </w:r>
          </w:p>
          <w:p w14:paraId="4CE730FF" w14:textId="77777777" w:rsidR="00D35859" w:rsidRDefault="00D35859" w:rsidP="00B24771">
            <w:r>
              <w:t xml:space="preserve">        }</w:t>
            </w:r>
          </w:p>
          <w:p w14:paraId="4CE73100" w14:textId="77777777" w:rsidR="00D35859" w:rsidRDefault="00D35859" w:rsidP="00B24771">
            <w:r>
              <w:t xml:space="preserve">    ],</w:t>
            </w:r>
          </w:p>
          <w:p w14:paraId="4CE73101" w14:textId="77777777" w:rsidR="00D35859" w:rsidRDefault="00D35859" w:rsidP="00B24771">
            <w:r>
              <w:lastRenderedPageBreak/>
              <w:t xml:space="preserve">    "guestId": 1,</w:t>
            </w:r>
          </w:p>
          <w:p w14:paraId="4CE73102" w14:textId="77777777" w:rsidR="00D35859" w:rsidRDefault="00D35859" w:rsidP="00B24771">
            <w:r>
              <w:t xml:space="preserve">    "partyId": 0,</w:t>
            </w:r>
          </w:p>
          <w:p w14:paraId="4CE73103" w14:textId="77777777" w:rsidR="00D35859" w:rsidRDefault="00D35859" w:rsidP="00B24771">
            <w:r>
              <w:t xml:space="preserve">    "visitCount": 2,</w:t>
            </w:r>
          </w:p>
          <w:p w14:paraId="4CE73104" w14:textId="77777777" w:rsidR="00D35859" w:rsidRDefault="00D35859" w:rsidP="00B24771">
            <w:r>
              <w:t xml:space="preserve">    "emailAddress": "mike.smith134@disneyworld.com",</w:t>
            </w:r>
          </w:p>
          <w:p w14:paraId="5B9E81E4" w14:textId="77777777" w:rsidR="00592001" w:rsidRDefault="00592001" w:rsidP="00B24771">
            <w:r>
              <w:t xml:space="preserve">    "gender": "MALE",</w:t>
            </w:r>
          </w:p>
          <w:p w14:paraId="6AE9FDFD" w14:textId="5F6F59EF" w:rsidR="00592001" w:rsidRDefault="00592001" w:rsidP="00B24771">
            <w:r>
              <w:t xml:space="preserve">    "countryCode": "BR",</w:t>
            </w:r>
          </w:p>
          <w:p w14:paraId="4CE73106" w14:textId="77777777" w:rsidR="00D35859" w:rsidRDefault="00D35859" w:rsidP="00B24771">
            <w:r>
              <w:t xml:space="preserve">    "swid": "94DBCE3F-6B15-4EC6-8794-1B78AFA1FE77",</w:t>
            </w:r>
          </w:p>
          <w:p w14:paraId="4CE73107" w14:textId="77777777" w:rsidR="00D35859" w:rsidRDefault="00D35859" w:rsidP="00B24771">
            <w:r>
              <w:t xml:space="preserve">    "experiences": null,</w:t>
            </w:r>
          </w:p>
          <w:p w14:paraId="4CE73108" w14:textId="77777777" w:rsidR="00D35859" w:rsidRDefault="00D35859" w:rsidP="00B24771">
            <w:r>
              <w:t xml:space="preserve">    "xbands": [</w:t>
            </w:r>
          </w:p>
          <w:p w14:paraId="4CE73109" w14:textId="77777777" w:rsidR="00D35859" w:rsidRDefault="00D35859" w:rsidP="00B24771">
            <w:r>
              <w:t xml:space="preserve">        {</w:t>
            </w:r>
          </w:p>
          <w:p w14:paraId="4CE7310A" w14:textId="77777777" w:rsidR="00D35859" w:rsidRDefault="00D35859" w:rsidP="00B24771">
            <w:r>
              <w:t xml:space="preserve">            "xbandId": 1,</w:t>
            </w:r>
          </w:p>
          <w:p w14:paraId="4CE7310B" w14:textId="77777777" w:rsidR="00D35859" w:rsidRDefault="00D35859" w:rsidP="00B24771">
            <w:r>
              <w:t xml:space="preserve">            "xbandRequestId": "xBand1",</w:t>
            </w:r>
          </w:p>
          <w:p w14:paraId="4CE7310C" w14:textId="77777777" w:rsidR="00D35859" w:rsidRDefault="00D35859" w:rsidP="00B24771">
            <w:r>
              <w:t xml:space="preserve">            "secureId": "845902699",</w:t>
            </w:r>
          </w:p>
          <w:p w14:paraId="4CE7310D" w14:textId="77777777" w:rsidR="00D35859" w:rsidRDefault="00D35859" w:rsidP="00B24771">
            <w:r>
              <w:t xml:space="preserve">            "shortRangeTag": "F070A6FC07E200",</w:t>
            </w:r>
          </w:p>
          <w:p w14:paraId="4CE7310E" w14:textId="77777777" w:rsidR="00D35859" w:rsidRDefault="00D35859" w:rsidP="00B24771">
            <w:r>
              <w:t xml:space="preserve">            "longRangeTag": "FF40FF3C00",</w:t>
            </w:r>
          </w:p>
          <w:p w14:paraId="4CE7310F" w14:textId="77777777" w:rsidR="00D35859" w:rsidRDefault="00D35859" w:rsidP="00B24771">
            <w:r>
              <w:t xml:space="preserve">            "secondaryState": "Active",</w:t>
            </w:r>
          </w:p>
          <w:p w14:paraId="4CE73110" w14:textId="77777777" w:rsidR="00D35859" w:rsidRDefault="00D35859" w:rsidP="00B24771">
            <w:r>
              <w:t xml:space="preserve">            "productId": "xBand1",</w:t>
            </w:r>
          </w:p>
          <w:p w14:paraId="4CE73111" w14:textId="77777777" w:rsidR="00D35859" w:rsidRDefault="00D35859" w:rsidP="00B24771">
            <w:r>
              <w:t xml:space="preserve">            "assignmentDateTime": 1331863138870,</w:t>
            </w:r>
          </w:p>
          <w:p w14:paraId="4CE73112" w14:textId="77777777" w:rsidR="00D35859" w:rsidRDefault="00D35859" w:rsidP="00B24771">
            <w:r>
              <w:t xml:space="preserve">            "links": {</w:t>
            </w:r>
          </w:p>
          <w:p w14:paraId="4CE73113" w14:textId="77777777" w:rsidR="00D35859" w:rsidRDefault="00D35859" w:rsidP="00B24771">
            <w:r>
              <w:t xml:space="preserve">                "self": {</w:t>
            </w:r>
          </w:p>
          <w:p w14:paraId="4CE73114" w14:textId="77777777" w:rsidR="00D35859" w:rsidRDefault="00D35859" w:rsidP="00B24771">
            <w:r>
              <w:t xml:space="preserve">                    "href": "/xband/1"</w:t>
            </w:r>
          </w:p>
          <w:p w14:paraId="4CE73115" w14:textId="77777777" w:rsidR="00D35859" w:rsidRDefault="00D35859" w:rsidP="00B24771">
            <w:r>
              <w:t xml:space="preserve">                },</w:t>
            </w:r>
          </w:p>
          <w:p w14:paraId="4CE73116" w14:textId="77777777" w:rsidR="00D35859" w:rsidRDefault="00D35859" w:rsidP="00B24771">
            <w:r>
              <w:t xml:space="preserve">                "ownerProfile": {</w:t>
            </w:r>
          </w:p>
          <w:p w14:paraId="4CE73117" w14:textId="3F0C901C" w:rsidR="00D35859" w:rsidRDefault="00D35859" w:rsidP="00B24771">
            <w:r>
              <w:t xml:space="preserve">                    "href": "/guest/</w:t>
            </w:r>
            <w:r w:rsidR="00592001">
              <w:t>1</w:t>
            </w:r>
            <w:r>
              <w:t>/profile"</w:t>
            </w:r>
          </w:p>
          <w:p w14:paraId="4CE73118" w14:textId="77777777" w:rsidR="00D35859" w:rsidRDefault="00D35859" w:rsidP="00B24771">
            <w:r>
              <w:t xml:space="preserve">                }</w:t>
            </w:r>
          </w:p>
          <w:p w14:paraId="4CE73119" w14:textId="77777777" w:rsidR="00D35859" w:rsidRDefault="00D35859" w:rsidP="00B24771">
            <w:r>
              <w:t xml:space="preserve">            },</w:t>
            </w:r>
          </w:p>
          <w:p w14:paraId="4CE7311A" w14:textId="77777777" w:rsidR="00D35859" w:rsidRDefault="00D35859" w:rsidP="00B24771">
            <w:r>
              <w:t xml:space="preserve">            "bandId": "xBand1",</w:t>
            </w:r>
          </w:p>
          <w:p w14:paraId="4CE7311B" w14:textId="77777777" w:rsidR="00D35859" w:rsidRDefault="00D35859" w:rsidP="00B24771">
            <w:r>
              <w:lastRenderedPageBreak/>
              <w:t xml:space="preserve">            "state": "Active"</w:t>
            </w:r>
          </w:p>
          <w:p w14:paraId="4CE7311C" w14:textId="77777777" w:rsidR="00D35859" w:rsidRDefault="00D35859" w:rsidP="00B24771">
            <w:r>
              <w:t xml:space="preserve">        },</w:t>
            </w:r>
          </w:p>
          <w:p w14:paraId="4CE7311D" w14:textId="77777777" w:rsidR="00D35859" w:rsidRDefault="00D35859" w:rsidP="00B24771">
            <w:r>
              <w:t xml:space="preserve">        {</w:t>
            </w:r>
          </w:p>
          <w:p w14:paraId="4CE7311E" w14:textId="77777777" w:rsidR="00D35859" w:rsidRDefault="00D35859" w:rsidP="00B24771">
            <w:r>
              <w:t xml:space="preserve">            "xbandId": 1,</w:t>
            </w:r>
          </w:p>
          <w:p w14:paraId="4CE7311F" w14:textId="77777777" w:rsidR="00D35859" w:rsidRDefault="00D35859" w:rsidP="00B24771">
            <w:r>
              <w:t xml:space="preserve">            "xbandRequestId": "xBand1",</w:t>
            </w:r>
          </w:p>
          <w:p w14:paraId="4CE73120" w14:textId="77777777" w:rsidR="00D35859" w:rsidRDefault="00D35859" w:rsidP="00B24771">
            <w:r>
              <w:t xml:space="preserve">            "secureId": "845902699",</w:t>
            </w:r>
          </w:p>
          <w:p w14:paraId="4CE73121" w14:textId="77777777" w:rsidR="00D35859" w:rsidRDefault="00D35859" w:rsidP="00B24771">
            <w:r>
              <w:t xml:space="preserve">            "shortRangeTag": "F070A6FC07E200",</w:t>
            </w:r>
          </w:p>
          <w:p w14:paraId="4CE73122" w14:textId="77777777" w:rsidR="00D35859" w:rsidRDefault="00D35859" w:rsidP="00B24771">
            <w:r>
              <w:t xml:space="preserve">            "longRangeTag": "FF40FF3C00",</w:t>
            </w:r>
          </w:p>
          <w:p w14:paraId="4CE73123" w14:textId="77777777" w:rsidR="00D35859" w:rsidRDefault="00D35859" w:rsidP="00B24771">
            <w:r>
              <w:t xml:space="preserve">            "secondaryState": "Active",</w:t>
            </w:r>
          </w:p>
          <w:p w14:paraId="4CE73124" w14:textId="77777777" w:rsidR="00D35859" w:rsidRDefault="00D35859" w:rsidP="00B24771">
            <w:r>
              <w:t xml:space="preserve">            "productId": "xBand1",</w:t>
            </w:r>
          </w:p>
          <w:p w14:paraId="4CE73125" w14:textId="77777777" w:rsidR="00D35859" w:rsidRDefault="00D35859" w:rsidP="00B24771">
            <w:r>
              <w:t xml:space="preserve">            "assignmentDateTime": 1331863138870,</w:t>
            </w:r>
          </w:p>
          <w:p w14:paraId="4CE73126" w14:textId="77777777" w:rsidR="00D35859" w:rsidRDefault="00D35859" w:rsidP="00B24771">
            <w:r>
              <w:t xml:space="preserve">            "links": {</w:t>
            </w:r>
          </w:p>
          <w:p w14:paraId="4CE73127" w14:textId="77777777" w:rsidR="00D35859" w:rsidRDefault="00D35859" w:rsidP="00B24771">
            <w:r>
              <w:t xml:space="preserve">                "self": {</w:t>
            </w:r>
          </w:p>
          <w:p w14:paraId="4CE73128" w14:textId="77777777" w:rsidR="00D35859" w:rsidRDefault="00D35859" w:rsidP="00B24771">
            <w:r>
              <w:t xml:space="preserve">                    "href": "/xband/1"</w:t>
            </w:r>
          </w:p>
          <w:p w14:paraId="4CE73129" w14:textId="77777777" w:rsidR="00D35859" w:rsidRDefault="00D35859" w:rsidP="00B24771">
            <w:r>
              <w:t xml:space="preserve">                },</w:t>
            </w:r>
          </w:p>
          <w:p w14:paraId="4CE7312A" w14:textId="77777777" w:rsidR="00D35859" w:rsidRDefault="00D35859" w:rsidP="00B24771">
            <w:r>
              <w:t xml:space="preserve">                "ownerProfile": {</w:t>
            </w:r>
          </w:p>
          <w:p w14:paraId="4CE7312B" w14:textId="3169F749" w:rsidR="00D35859" w:rsidRDefault="00D35859" w:rsidP="00B24771">
            <w:r>
              <w:t xml:space="preserve">                    "href": "/guest/</w:t>
            </w:r>
            <w:r w:rsidR="00592001">
              <w:t>1</w:t>
            </w:r>
            <w:r>
              <w:t>/profile"</w:t>
            </w:r>
          </w:p>
          <w:p w14:paraId="4CE7312C" w14:textId="77777777" w:rsidR="00D35859" w:rsidRDefault="00D35859" w:rsidP="00B24771">
            <w:r>
              <w:t xml:space="preserve">                }</w:t>
            </w:r>
          </w:p>
          <w:p w14:paraId="4CE7312D" w14:textId="77777777" w:rsidR="00D35859" w:rsidRDefault="00D35859" w:rsidP="00B24771">
            <w:r>
              <w:t xml:space="preserve">            },</w:t>
            </w:r>
          </w:p>
          <w:p w14:paraId="4CE7312E" w14:textId="77777777" w:rsidR="00D35859" w:rsidRDefault="00D35859" w:rsidP="00B24771">
            <w:r>
              <w:t xml:space="preserve">            "bandId": "xBand1",</w:t>
            </w:r>
          </w:p>
          <w:p w14:paraId="4CE7312F" w14:textId="77777777" w:rsidR="00D35859" w:rsidRDefault="00D35859" w:rsidP="00B24771">
            <w:r>
              <w:t xml:space="preserve">            "state": "Active"</w:t>
            </w:r>
          </w:p>
          <w:p w14:paraId="4CE73130" w14:textId="77777777" w:rsidR="00D35859" w:rsidRDefault="00D35859" w:rsidP="00B24771">
            <w:r>
              <w:t xml:space="preserve">        }</w:t>
            </w:r>
          </w:p>
          <w:p w14:paraId="4CE73131" w14:textId="77777777" w:rsidR="00D35859" w:rsidRDefault="00D35859" w:rsidP="00B24771">
            <w:r>
              <w:t xml:space="preserve">    ],</w:t>
            </w:r>
          </w:p>
          <w:p w14:paraId="4CE73132" w14:textId="77777777" w:rsidR="00D35859" w:rsidRDefault="00D35859" w:rsidP="00B24771">
            <w:r>
              <w:t xml:space="preserve">    "name": {</w:t>
            </w:r>
          </w:p>
          <w:p w14:paraId="4CE73133" w14:textId="77777777" w:rsidR="00D35859" w:rsidRDefault="00D35859" w:rsidP="00B24771">
            <w:r>
              <w:t xml:space="preserve">        "lastName": "Smith",</w:t>
            </w:r>
          </w:p>
          <w:p w14:paraId="4CE73134" w14:textId="77777777" w:rsidR="00D35859" w:rsidRDefault="00D35859" w:rsidP="00B24771">
            <w:r>
              <w:t xml:space="preserve">        "firstName": "Mike"</w:t>
            </w:r>
          </w:p>
          <w:p w14:paraId="4CE73135" w14:textId="77777777" w:rsidR="00D35859" w:rsidRDefault="00D35859" w:rsidP="00B24771">
            <w:r>
              <w:t xml:space="preserve">    },</w:t>
            </w:r>
          </w:p>
          <w:p w14:paraId="4CE73136" w14:textId="77777777" w:rsidR="00D35859" w:rsidRDefault="00D35859" w:rsidP="00B24771">
            <w:r>
              <w:lastRenderedPageBreak/>
              <w:t xml:space="preserve">    "status": "Active"</w:t>
            </w:r>
          </w:p>
          <w:p w14:paraId="4CE73137" w14:textId="77777777" w:rsidR="00D35859" w:rsidRDefault="00D35859" w:rsidP="00B24771"/>
          <w:p w14:paraId="4CE73138" w14:textId="77777777" w:rsidR="008116A9" w:rsidRDefault="00D35859" w:rsidP="00B24771">
            <w:r>
              <w:t>}</w:t>
            </w:r>
          </w:p>
        </w:tc>
      </w:tr>
    </w:tbl>
    <w:p w14:paraId="4CE7313A" w14:textId="77777777" w:rsidR="008116A9" w:rsidRDefault="008116A9" w:rsidP="00B24771"/>
    <w:p w14:paraId="4CE7313B" w14:textId="77777777" w:rsidR="00D35859" w:rsidRDefault="00D35859" w:rsidP="00B24771">
      <w:pPr>
        <w:pStyle w:val="Heading3"/>
      </w:pPr>
      <w:bookmarkStart w:id="51" w:name="_Toc325103626"/>
      <w:r w:rsidRPr="00D35859">
        <w:t>getOneViewParty</w:t>
      </w:r>
      <w:bookmarkEnd w:id="51"/>
      <w:r w:rsidRPr="00DC67CE">
        <w:t xml:space="preserve"> </w:t>
      </w:r>
      <w:r w:rsidRPr="003C2C37">
        <w:t xml:space="preserve"> 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D35859" w14:paraId="4CE7313E" w14:textId="77777777" w:rsidTr="005573FC">
        <w:tc>
          <w:tcPr>
            <w:tcW w:w="2358" w:type="dxa"/>
          </w:tcPr>
          <w:p w14:paraId="4CE7313C" w14:textId="77777777" w:rsidR="00D35859" w:rsidRPr="00BB26E3" w:rsidRDefault="00D35859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Path</w:t>
            </w:r>
          </w:p>
        </w:tc>
        <w:tc>
          <w:tcPr>
            <w:tcW w:w="7218" w:type="dxa"/>
          </w:tcPr>
          <w:p w14:paraId="4CE7313D" w14:textId="77777777" w:rsidR="00D35859" w:rsidRDefault="00D35859" w:rsidP="00B24771">
            <w:r>
              <w:t>&lt;idms-context&gt;/IDMS/guest/{id}/visit/current</w:t>
            </w:r>
          </w:p>
        </w:tc>
      </w:tr>
      <w:tr w:rsidR="00D35859" w14:paraId="4CE73141" w14:textId="77777777" w:rsidTr="005573FC">
        <w:tc>
          <w:tcPr>
            <w:tcW w:w="2358" w:type="dxa"/>
          </w:tcPr>
          <w:p w14:paraId="4CE7313F" w14:textId="77777777" w:rsidR="00D35859" w:rsidRPr="00BB26E3" w:rsidRDefault="00D35859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HTTP Method</w:t>
            </w:r>
          </w:p>
        </w:tc>
        <w:tc>
          <w:tcPr>
            <w:tcW w:w="7218" w:type="dxa"/>
          </w:tcPr>
          <w:p w14:paraId="4CE73140" w14:textId="77777777" w:rsidR="00D35859" w:rsidRDefault="00D35859" w:rsidP="00B24771">
            <w:r>
              <w:t>GET</w:t>
            </w:r>
          </w:p>
        </w:tc>
      </w:tr>
      <w:tr w:rsidR="00D35859" w14:paraId="4CE73144" w14:textId="77777777" w:rsidTr="005573FC">
        <w:tc>
          <w:tcPr>
            <w:tcW w:w="2358" w:type="dxa"/>
          </w:tcPr>
          <w:p w14:paraId="4CE73142" w14:textId="77777777" w:rsidR="00D35859" w:rsidRPr="00BB26E3" w:rsidRDefault="00D35859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Response Format</w:t>
            </w:r>
          </w:p>
        </w:tc>
        <w:tc>
          <w:tcPr>
            <w:tcW w:w="7218" w:type="dxa"/>
          </w:tcPr>
          <w:p w14:paraId="4CE73143" w14:textId="77777777" w:rsidR="00D35859" w:rsidRDefault="00D35859" w:rsidP="00B24771">
            <w:r>
              <w:t>application/json</w:t>
            </w:r>
          </w:p>
        </w:tc>
      </w:tr>
    </w:tbl>
    <w:p w14:paraId="4CE73145" w14:textId="77777777" w:rsidR="00D35859" w:rsidRDefault="00D35859" w:rsidP="00B24771">
      <w:pPr>
        <w:pStyle w:val="H3Body"/>
      </w:pPr>
    </w:p>
    <w:p w14:paraId="4CE73146" w14:textId="77777777" w:rsidR="00D35859" w:rsidRDefault="00D35859" w:rsidP="00B24771">
      <w:pPr>
        <w:pStyle w:val="Heading4"/>
      </w:pPr>
      <w:bookmarkStart w:id="52" w:name="_Toc325103627"/>
      <w:r>
        <w:t>Request</w:t>
      </w:r>
      <w:bookmarkEnd w:id="52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D35859" w14:paraId="4CE73149" w14:textId="77777777" w:rsidTr="005573FC">
        <w:tc>
          <w:tcPr>
            <w:tcW w:w="2358" w:type="dxa"/>
          </w:tcPr>
          <w:p w14:paraId="4CE73147" w14:textId="77777777" w:rsidR="00D35859" w:rsidRPr="00AC7A3B" w:rsidRDefault="00D35859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Variable</w:t>
            </w:r>
          </w:p>
        </w:tc>
        <w:tc>
          <w:tcPr>
            <w:tcW w:w="7218" w:type="dxa"/>
          </w:tcPr>
          <w:p w14:paraId="4CE73148" w14:textId="77777777" w:rsidR="00D35859" w:rsidRPr="00AC7A3B" w:rsidRDefault="00D35859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D35859" w14:paraId="4CE7314C" w14:textId="77777777" w:rsidTr="005573FC">
        <w:tc>
          <w:tcPr>
            <w:tcW w:w="2358" w:type="dxa"/>
          </w:tcPr>
          <w:p w14:paraId="4CE7314A" w14:textId="77777777" w:rsidR="00D35859" w:rsidRDefault="00D35859" w:rsidP="00B24771">
            <w:r>
              <w:t>id</w:t>
            </w:r>
          </w:p>
        </w:tc>
        <w:tc>
          <w:tcPr>
            <w:tcW w:w="7218" w:type="dxa"/>
          </w:tcPr>
          <w:p w14:paraId="4CE7314B" w14:textId="77777777" w:rsidR="00D35859" w:rsidRDefault="00D35859" w:rsidP="00B24771">
            <w:r>
              <w:t>An IDMS guestId or guest Identifier in matrix format.</w:t>
            </w:r>
          </w:p>
        </w:tc>
      </w:tr>
    </w:tbl>
    <w:p w14:paraId="4CE7314D" w14:textId="77777777" w:rsidR="00D35859" w:rsidRPr="00AC7A3B" w:rsidRDefault="00D35859" w:rsidP="00B24771">
      <w:pPr>
        <w:ind w:left="720"/>
      </w:pPr>
    </w:p>
    <w:p w14:paraId="4CE7314E" w14:textId="77777777" w:rsidR="00D35859" w:rsidRDefault="00D35859" w:rsidP="00B24771">
      <w:pPr>
        <w:ind w:left="720"/>
        <w:rPr>
          <w:rStyle w:val="Strong"/>
        </w:rPr>
      </w:pPr>
      <w:r w:rsidRPr="00AC7A3B">
        <w:rPr>
          <w:rStyle w:val="Strong"/>
        </w:rPr>
        <w:t>Request Header</w:t>
      </w:r>
    </w:p>
    <w:p w14:paraId="4CE7314F" w14:textId="77777777" w:rsidR="00D35859" w:rsidRPr="00D35859" w:rsidRDefault="00D35859" w:rsidP="00B24771">
      <w:pPr>
        <w:ind w:left="720"/>
        <w:rPr>
          <w:rStyle w:val="Strong"/>
          <w:b w:val="0"/>
        </w:rPr>
      </w:pPr>
      <w:r w:rsidRPr="00D35859">
        <w:rPr>
          <w:rStyle w:val="Strong"/>
          <w:b w:val="0"/>
        </w:rPr>
        <w:t>None</w:t>
      </w:r>
    </w:p>
    <w:p w14:paraId="4CE73150" w14:textId="77777777" w:rsidR="00D35859" w:rsidRDefault="00D35859" w:rsidP="00B24771">
      <w:pPr>
        <w:ind w:left="720"/>
        <w:rPr>
          <w:rStyle w:val="Strong"/>
        </w:rPr>
      </w:pPr>
      <w:r w:rsidRPr="00AC7A3B">
        <w:rPr>
          <w:rStyle w:val="Strong"/>
        </w:rPr>
        <w:t>Request Body</w:t>
      </w:r>
    </w:p>
    <w:p w14:paraId="4CE73151" w14:textId="77777777" w:rsidR="00D35859" w:rsidRPr="00D35859" w:rsidRDefault="00D35859" w:rsidP="00B24771">
      <w:pPr>
        <w:ind w:left="720"/>
        <w:rPr>
          <w:rStyle w:val="Strong"/>
          <w:b w:val="0"/>
        </w:rPr>
      </w:pPr>
      <w:r w:rsidRPr="00D35859">
        <w:rPr>
          <w:rStyle w:val="Strong"/>
          <w:b w:val="0"/>
        </w:rPr>
        <w:t>None</w:t>
      </w:r>
    </w:p>
    <w:p w14:paraId="4CE73152" w14:textId="77777777" w:rsidR="00D35859" w:rsidRDefault="00D35859" w:rsidP="00B24771">
      <w:pPr>
        <w:rPr>
          <w:rStyle w:val="Strong"/>
        </w:rPr>
      </w:pPr>
    </w:p>
    <w:p w14:paraId="4CE73153" w14:textId="77777777" w:rsidR="00D35859" w:rsidRPr="00972DD3" w:rsidRDefault="00D35859" w:rsidP="00B24771">
      <w:pPr>
        <w:pStyle w:val="Heading4"/>
        <w:rPr>
          <w:rStyle w:val="Strong"/>
          <w:b/>
        </w:rPr>
      </w:pPr>
      <w:bookmarkStart w:id="53" w:name="_Toc325103628"/>
      <w:r w:rsidRPr="00972DD3">
        <w:rPr>
          <w:rStyle w:val="Strong"/>
          <w:b/>
        </w:rPr>
        <w:t>Example</w:t>
      </w:r>
      <w:bookmarkEnd w:id="53"/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982"/>
      </w:tblGrid>
      <w:tr w:rsidR="00D35859" w14:paraId="4CE73155" w14:textId="77777777" w:rsidTr="005573FC">
        <w:tc>
          <w:tcPr>
            <w:tcW w:w="9747" w:type="dxa"/>
          </w:tcPr>
          <w:p w14:paraId="4CE73154" w14:textId="77777777" w:rsidR="00D35859" w:rsidRDefault="00D35859" w:rsidP="00B24771">
            <w:r>
              <w:t>http://localhost:8080/IDMS/guest/</w:t>
            </w:r>
            <w:r w:rsidRPr="008F081A">
              <w:t>id;xid=5B1856DAD9BA44B5A3CA2F3615762F98/</w:t>
            </w:r>
            <w:r>
              <w:t>visit/current</w:t>
            </w:r>
          </w:p>
        </w:tc>
      </w:tr>
    </w:tbl>
    <w:p w14:paraId="4CE73156" w14:textId="77777777" w:rsidR="00D35859" w:rsidRDefault="00D35859" w:rsidP="00B24771"/>
    <w:p w14:paraId="4CE73157" w14:textId="77777777" w:rsidR="00D35859" w:rsidRDefault="00D35859" w:rsidP="00B24771">
      <w:pPr>
        <w:pStyle w:val="Heading4"/>
      </w:pPr>
      <w:bookmarkStart w:id="54" w:name="_Toc325103629"/>
      <w:r>
        <w:t>Response Headers</w:t>
      </w:r>
      <w:bookmarkEnd w:id="54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08"/>
        <w:gridCol w:w="7668"/>
      </w:tblGrid>
      <w:tr w:rsidR="00D35859" w14:paraId="4CE7315A" w14:textId="77777777" w:rsidTr="005573FC">
        <w:tc>
          <w:tcPr>
            <w:tcW w:w="1908" w:type="dxa"/>
          </w:tcPr>
          <w:p w14:paraId="4CE73158" w14:textId="77777777" w:rsidR="00D35859" w:rsidRPr="00AC7A3B" w:rsidRDefault="00D35859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Status Code</w:t>
            </w:r>
          </w:p>
        </w:tc>
        <w:tc>
          <w:tcPr>
            <w:tcW w:w="7668" w:type="dxa"/>
          </w:tcPr>
          <w:p w14:paraId="4CE73159" w14:textId="77777777" w:rsidR="00D35859" w:rsidRPr="00AC7A3B" w:rsidRDefault="00D35859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D35859" w14:paraId="4CE7315D" w14:textId="77777777" w:rsidTr="005573FC">
        <w:tc>
          <w:tcPr>
            <w:tcW w:w="1908" w:type="dxa"/>
          </w:tcPr>
          <w:p w14:paraId="4CE7315B" w14:textId="77777777" w:rsidR="00D35859" w:rsidRDefault="00D35859" w:rsidP="00B24771">
            <w:r>
              <w:t>200</w:t>
            </w:r>
          </w:p>
        </w:tc>
        <w:tc>
          <w:tcPr>
            <w:tcW w:w="7668" w:type="dxa"/>
          </w:tcPr>
          <w:p w14:paraId="4CE7315C" w14:textId="77777777" w:rsidR="00D35859" w:rsidRDefault="00D35859" w:rsidP="00B24771">
            <w:r>
              <w:t>Visits were found for this guest.</w:t>
            </w:r>
          </w:p>
        </w:tc>
      </w:tr>
      <w:tr w:rsidR="00D35859" w14:paraId="4CE73160" w14:textId="77777777" w:rsidTr="005573FC">
        <w:tc>
          <w:tcPr>
            <w:tcW w:w="1908" w:type="dxa"/>
          </w:tcPr>
          <w:p w14:paraId="4CE7315E" w14:textId="77777777" w:rsidR="00D35859" w:rsidRDefault="00D35859" w:rsidP="00B24771">
            <w:r>
              <w:t>404</w:t>
            </w:r>
          </w:p>
        </w:tc>
        <w:tc>
          <w:tcPr>
            <w:tcW w:w="7668" w:type="dxa"/>
          </w:tcPr>
          <w:p w14:paraId="4CE7315F" w14:textId="77777777" w:rsidR="00D35859" w:rsidRDefault="00D35859" w:rsidP="00B24771">
            <w:r>
              <w:t>No visits were found for this guest Id.</w:t>
            </w:r>
          </w:p>
        </w:tc>
      </w:tr>
    </w:tbl>
    <w:p w14:paraId="4CE73161" w14:textId="77777777" w:rsidR="00D35859" w:rsidRPr="003C2C37" w:rsidRDefault="00D35859" w:rsidP="00B24771">
      <w:pPr>
        <w:pStyle w:val="H3Body"/>
      </w:pPr>
    </w:p>
    <w:p w14:paraId="4CE73162" w14:textId="77777777" w:rsidR="00D35859" w:rsidRDefault="00D35859" w:rsidP="00B24771">
      <w:pPr>
        <w:pStyle w:val="Heading4"/>
      </w:pPr>
      <w:bookmarkStart w:id="55" w:name="_Toc325103630"/>
      <w:r>
        <w:lastRenderedPageBreak/>
        <w:t>Response Body</w:t>
      </w:r>
      <w:bookmarkEnd w:id="55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576"/>
      </w:tblGrid>
      <w:tr w:rsidR="00D35859" w14:paraId="4CE73174" w14:textId="77777777" w:rsidTr="005573FC">
        <w:tc>
          <w:tcPr>
            <w:tcW w:w="9576" w:type="dxa"/>
          </w:tcPr>
          <w:p w14:paraId="4CE73163" w14:textId="77777777" w:rsidR="00D35859" w:rsidRPr="003337A6" w:rsidRDefault="00D35859" w:rsidP="00B24771">
            <w:pPr>
              <w:rPr>
                <w:rFonts w:ascii="Times" w:eastAsia="Times New Roman" w:hAnsi="Times"/>
                <w:szCs w:val="20"/>
              </w:rPr>
            </w:pPr>
            <w:r w:rsidRPr="003337A6">
              <w:rPr>
                <w:rFonts w:ascii="Times" w:eastAsia="Times New Roman" w:hAnsi="Times"/>
                <w:szCs w:val="20"/>
              </w:rPr>
              <w:t>{</w:t>
            </w:r>
          </w:p>
          <w:p w14:paraId="4CE73164" w14:textId="77777777" w:rsidR="00D35859" w:rsidRPr="003337A6" w:rsidRDefault="00D35859" w:rsidP="00B24771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337A6">
              <w:rPr>
                <w:rFonts w:ascii="Times" w:eastAsia="Times New Roman" w:hAnsi="Times"/>
                <w:szCs w:val="20"/>
              </w:rPr>
              <w:t>"count": 1,</w:t>
            </w:r>
          </w:p>
          <w:p w14:paraId="4CE73165" w14:textId="77777777" w:rsidR="00D35859" w:rsidRPr="003337A6" w:rsidRDefault="00D35859" w:rsidP="00B24771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337A6">
              <w:rPr>
                <w:rFonts w:ascii="Times" w:eastAsia="Times New Roman" w:hAnsi="Times"/>
                <w:szCs w:val="20"/>
              </w:rPr>
              <w:t>"members": [</w:t>
            </w:r>
          </w:p>
          <w:p w14:paraId="4CE73166" w14:textId="77777777" w:rsidR="00D35859" w:rsidRPr="003337A6" w:rsidRDefault="00D35859" w:rsidP="00B24771">
            <w:pPr>
              <w:numPr>
                <w:ilvl w:val="1"/>
                <w:numId w:val="25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337A6">
              <w:rPr>
                <w:rFonts w:ascii="Times" w:eastAsia="Times New Roman" w:hAnsi="Times"/>
                <w:szCs w:val="20"/>
              </w:rPr>
              <w:t>{</w:t>
            </w:r>
          </w:p>
          <w:p w14:paraId="4CE73167" w14:textId="77777777" w:rsidR="00D35859" w:rsidRPr="003337A6" w:rsidRDefault="00D35859" w:rsidP="00B24771">
            <w:pPr>
              <w:numPr>
                <w:ilvl w:val="2"/>
                <w:numId w:val="25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337A6">
              <w:rPr>
                <w:rFonts w:ascii="Times" w:eastAsia="Times New Roman" w:hAnsi="Times"/>
                <w:szCs w:val="20"/>
              </w:rPr>
              <w:t>"guestId": 36001106,</w:t>
            </w:r>
          </w:p>
          <w:p w14:paraId="4CE73168" w14:textId="77777777" w:rsidR="00D35859" w:rsidRPr="003337A6" w:rsidRDefault="00D35859" w:rsidP="00B24771">
            <w:pPr>
              <w:numPr>
                <w:ilvl w:val="2"/>
                <w:numId w:val="25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337A6">
              <w:rPr>
                <w:rFonts w:ascii="Times" w:eastAsia="Times New Roman" w:hAnsi="Times"/>
                <w:szCs w:val="20"/>
              </w:rPr>
              <w:t>"links": {</w:t>
            </w:r>
          </w:p>
          <w:p w14:paraId="4CE73169" w14:textId="77777777" w:rsidR="00D35859" w:rsidRPr="003337A6" w:rsidRDefault="00D35859" w:rsidP="00B24771">
            <w:pPr>
              <w:numPr>
                <w:ilvl w:val="3"/>
                <w:numId w:val="25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337A6">
              <w:rPr>
                <w:rFonts w:ascii="Times" w:eastAsia="Times New Roman" w:hAnsi="Times"/>
                <w:szCs w:val="20"/>
              </w:rPr>
              <w:t>"ownerProfile": {</w:t>
            </w:r>
          </w:p>
          <w:p w14:paraId="4CE7316A" w14:textId="77777777" w:rsidR="00D35859" w:rsidRPr="003337A6" w:rsidRDefault="00D35859" w:rsidP="00B24771">
            <w:pPr>
              <w:numPr>
                <w:ilvl w:val="4"/>
                <w:numId w:val="25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337A6">
              <w:rPr>
                <w:rFonts w:ascii="Times" w:eastAsia="Times New Roman" w:hAnsi="Times"/>
                <w:szCs w:val="20"/>
              </w:rPr>
              <w:t>"href": "/guest/36001106/profile"</w:t>
            </w:r>
          </w:p>
          <w:p w14:paraId="4CE7316B" w14:textId="77777777" w:rsidR="00D35859" w:rsidRPr="003337A6" w:rsidRDefault="00D35859" w:rsidP="00B24771">
            <w:pPr>
              <w:spacing w:beforeAutospacing="1" w:afterAutospacing="1"/>
              <w:ind w:left="2880"/>
              <w:rPr>
                <w:rFonts w:ascii="Times" w:eastAsia="Times New Roman" w:hAnsi="Times"/>
                <w:szCs w:val="20"/>
              </w:rPr>
            </w:pPr>
            <w:r w:rsidRPr="003337A6">
              <w:rPr>
                <w:rFonts w:ascii="Times" w:eastAsia="Times New Roman" w:hAnsi="Times"/>
                <w:szCs w:val="20"/>
              </w:rPr>
              <w:t>}</w:t>
            </w:r>
          </w:p>
          <w:p w14:paraId="4CE7316C" w14:textId="77777777" w:rsidR="00D35859" w:rsidRPr="003337A6" w:rsidRDefault="00D35859" w:rsidP="00B24771">
            <w:pPr>
              <w:numPr>
                <w:ilvl w:val="2"/>
                <w:numId w:val="25"/>
              </w:numPr>
              <w:spacing w:beforeAutospacing="1" w:after="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337A6">
              <w:rPr>
                <w:rFonts w:ascii="Times" w:eastAsia="Times New Roman" w:hAnsi="Times"/>
                <w:szCs w:val="20"/>
              </w:rPr>
              <w:t>},</w:t>
            </w:r>
          </w:p>
          <w:p w14:paraId="4CE7316D" w14:textId="77777777" w:rsidR="00D35859" w:rsidRPr="003337A6" w:rsidRDefault="00D35859" w:rsidP="00B24771">
            <w:pPr>
              <w:numPr>
                <w:ilvl w:val="2"/>
                <w:numId w:val="25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337A6">
              <w:rPr>
                <w:rFonts w:ascii="Times" w:eastAsia="Times New Roman" w:hAnsi="Times"/>
                <w:szCs w:val="20"/>
              </w:rPr>
              <w:t>"isPrimary": true</w:t>
            </w:r>
          </w:p>
          <w:p w14:paraId="4CE7316E" w14:textId="77777777" w:rsidR="00D35859" w:rsidRPr="003337A6" w:rsidRDefault="00D35859" w:rsidP="00B24771">
            <w:pPr>
              <w:spacing w:beforeAutospacing="1" w:afterAutospacing="1"/>
              <w:ind w:left="1440"/>
              <w:rPr>
                <w:rFonts w:ascii="Times" w:eastAsia="Times New Roman" w:hAnsi="Times"/>
                <w:szCs w:val="20"/>
              </w:rPr>
            </w:pPr>
            <w:r w:rsidRPr="003337A6">
              <w:rPr>
                <w:rFonts w:ascii="Times" w:eastAsia="Times New Roman" w:hAnsi="Times"/>
                <w:szCs w:val="20"/>
              </w:rPr>
              <w:t>}</w:t>
            </w:r>
          </w:p>
          <w:p w14:paraId="4CE7316F" w14:textId="77777777" w:rsidR="00D35859" w:rsidRPr="003337A6" w:rsidRDefault="00D35859" w:rsidP="00B24771">
            <w:pPr>
              <w:numPr>
                <w:ilvl w:val="0"/>
                <w:numId w:val="25"/>
              </w:numPr>
              <w:spacing w:beforeAutospacing="1" w:after="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337A6">
              <w:rPr>
                <w:rFonts w:ascii="Times" w:eastAsia="Times New Roman" w:hAnsi="Times"/>
                <w:szCs w:val="20"/>
              </w:rPr>
              <w:t>],</w:t>
            </w:r>
          </w:p>
          <w:p w14:paraId="4CE73170" w14:textId="77777777" w:rsidR="00D35859" w:rsidRPr="003337A6" w:rsidRDefault="00D35859" w:rsidP="00B24771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337A6">
              <w:rPr>
                <w:rFonts w:ascii="Times" w:eastAsia="Times New Roman" w:hAnsi="Times"/>
                <w:szCs w:val="20"/>
              </w:rPr>
              <w:t>"partyId": 1,</w:t>
            </w:r>
          </w:p>
          <w:p w14:paraId="4CE73171" w14:textId="77777777" w:rsidR="00D35859" w:rsidRDefault="00D35859" w:rsidP="00B24771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337A6">
              <w:rPr>
                <w:rFonts w:ascii="Times" w:eastAsia="Times New Roman" w:hAnsi="Times"/>
                <w:szCs w:val="20"/>
              </w:rPr>
              <w:t>"primaryGuestId": 36001106,</w:t>
            </w:r>
          </w:p>
          <w:p w14:paraId="4CE73172" w14:textId="77777777" w:rsidR="00073267" w:rsidRPr="00073267" w:rsidRDefault="00073267" w:rsidP="00B24771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073267">
              <w:rPr>
                <w:rFonts w:ascii="Times" w:eastAsia="Times New Roman" w:hAnsi="Times"/>
                <w:szCs w:val="20"/>
              </w:rPr>
              <w:t>"partyName": "tomLantry@gmail.com"</w:t>
            </w:r>
          </w:p>
          <w:p w14:paraId="4CE73173" w14:textId="77777777" w:rsidR="00D35859" w:rsidRDefault="00D35859" w:rsidP="00B24771"/>
        </w:tc>
      </w:tr>
    </w:tbl>
    <w:p w14:paraId="4CE73175" w14:textId="77777777" w:rsidR="008116A9" w:rsidRDefault="008116A9" w:rsidP="00B24771"/>
    <w:p w14:paraId="2848039C" w14:textId="77777777" w:rsidR="00B24771" w:rsidRDefault="00B24771" w:rsidP="00B24771">
      <w:pPr>
        <w:pStyle w:val="Heading2"/>
      </w:pPr>
      <w:bookmarkStart w:id="56" w:name="_Toc325103673"/>
      <w:bookmarkStart w:id="57" w:name="_Toc325103636"/>
      <w:r w:rsidRPr="0056747E">
        <w:t>OneViewXBandView</w:t>
      </w:r>
      <w:bookmarkEnd w:id="56"/>
      <w:r w:rsidRPr="0056747E">
        <w:t xml:space="preserve">   </w:t>
      </w:r>
    </w:p>
    <w:p w14:paraId="6DBF5089" w14:textId="77777777" w:rsidR="00B24771" w:rsidRDefault="00B24771" w:rsidP="00B24771">
      <w:pPr>
        <w:ind w:left="450"/>
        <w:jc w:val="both"/>
      </w:pPr>
      <w:r>
        <w:t>The OneViewXBandView provides xband services to retrieve xbands by various IDs and to assign or unassign xbands to guests.</w:t>
      </w:r>
    </w:p>
    <w:p w14:paraId="5F818D71" w14:textId="77777777" w:rsidR="00B24771" w:rsidRDefault="00B24771" w:rsidP="00B24771">
      <w:pPr>
        <w:pStyle w:val="H2Body"/>
      </w:pP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576"/>
      </w:tblGrid>
      <w:tr w:rsidR="00B24771" w14:paraId="036F19BF" w14:textId="77777777" w:rsidTr="00B24771">
        <w:tc>
          <w:tcPr>
            <w:tcW w:w="9576" w:type="dxa"/>
          </w:tcPr>
          <w:p w14:paraId="081C1F6A" w14:textId="00A3E73C" w:rsidR="00B24771" w:rsidRDefault="00B24771" w:rsidP="00B24771">
            <w:pPr>
              <w:rPr>
                <w:rFonts w:ascii="Monospace" w:hAnsi="Monospace" w:cs="Monospace"/>
                <w:color w:val="000000"/>
                <w:szCs w:val="20"/>
              </w:rPr>
            </w:pPr>
            <w:r w:rsidRPr="007D02BD">
              <w:rPr>
                <w:rFonts w:ascii="Monospace" w:hAnsi="Monospace" w:cs="Monospace"/>
                <w:color w:val="000000"/>
                <w:szCs w:val="20"/>
              </w:rPr>
              <w:t>@Path("/xband")</w:t>
            </w:r>
          </w:p>
          <w:p w14:paraId="42EF0202" w14:textId="24DA7500" w:rsidR="004A5A7C" w:rsidRDefault="004A5A7C" w:rsidP="004A5A7C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@POST</w:t>
            </w:r>
          </w:p>
          <w:p w14:paraId="631767B1" w14:textId="77777777" w:rsidR="004A5A7C" w:rsidRDefault="004A5A7C" w:rsidP="004A5A7C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@Consumes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1A07D64B" w14:textId="0460F0A1" w:rsidR="004A5A7C" w:rsidRDefault="004A5A7C" w:rsidP="004A5A7C">
            <w:pPr>
              <w:rPr>
                <w:rFonts w:ascii="Monospace" w:hAnsi="Monospace" w:cs="Monospace"/>
                <w:color w:val="646464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CreateXBand(</w:t>
            </w:r>
            <w:r>
              <w:rPr>
                <w:rFonts w:ascii="Monospace" w:hAnsi="Monospace" w:cs="Monospace"/>
                <w:color w:val="646464"/>
                <w:szCs w:val="20"/>
              </w:rPr>
              <w:t>);</w:t>
            </w:r>
          </w:p>
          <w:p w14:paraId="15FC06F7" w14:textId="77777777" w:rsidR="004A5A7C" w:rsidRDefault="004A5A7C" w:rsidP="004A5A7C">
            <w:pPr>
              <w:rPr>
                <w:rFonts w:ascii="Monospace" w:hAnsi="Monospace" w:cs="Monospace"/>
                <w:color w:val="000000"/>
                <w:szCs w:val="20"/>
              </w:rPr>
            </w:pPr>
          </w:p>
          <w:p w14:paraId="39EDE68C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76B255CF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@GET</w:t>
            </w:r>
          </w:p>
          <w:p w14:paraId="3292D4F2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lastRenderedPageBreak/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"/{xbandId}/{guestId}"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6000D5F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@Consumes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0B0DDDF7" w14:textId="77777777" w:rsidR="00B24771" w:rsidRDefault="00B24771" w:rsidP="00B24771">
            <w:pPr>
              <w:rPr>
                <w:rFonts w:ascii="Monospace" w:hAnsi="Monospace" w:cs="Monospace"/>
                <w:color w:val="000000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AssignXBandToGuest(</w:t>
            </w:r>
            <w:r>
              <w:rPr>
                <w:rFonts w:ascii="Monospace" w:hAnsi="Monospace" w:cs="Monospace"/>
                <w:color w:val="646464"/>
                <w:szCs w:val="20"/>
              </w:rPr>
              <w:t>@PathParam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"xbandId"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long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xbandId, </w:t>
            </w:r>
            <w:r>
              <w:rPr>
                <w:rFonts w:ascii="Monospace" w:hAnsi="Monospace" w:cs="Monospace"/>
                <w:color w:val="646464"/>
                <w:szCs w:val="20"/>
              </w:rPr>
              <w:t>@PathParam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"guestId"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long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guestId );</w:t>
            </w:r>
          </w:p>
          <w:p w14:paraId="2E090826" w14:textId="77777777" w:rsidR="00B24771" w:rsidRDefault="00B24771" w:rsidP="00B24771">
            <w:pPr>
              <w:rPr>
                <w:rFonts w:ascii="Monospace" w:hAnsi="Monospace" w:cs="Monospace"/>
                <w:color w:val="000000"/>
                <w:szCs w:val="20"/>
              </w:rPr>
            </w:pPr>
          </w:p>
          <w:p w14:paraId="2B8A7538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79BFAFE5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@GET</w:t>
            </w:r>
          </w:p>
          <w:p w14:paraId="49CBDA21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"/unassign/{xbandId}/{guestId}"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2C7BFA3B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@Produces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2B3B85E6" w14:textId="77777777" w:rsidR="00B24771" w:rsidRDefault="00B24771" w:rsidP="00B24771">
            <w:pPr>
              <w:rPr>
                <w:rFonts w:ascii="Monospace" w:hAnsi="Monospace" w:cs="Monospace"/>
                <w:color w:val="000000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RemoveXBandFromGuest(</w:t>
            </w:r>
            <w:r>
              <w:rPr>
                <w:rFonts w:ascii="Monospace" w:hAnsi="Monospace" w:cs="Monospace"/>
                <w:color w:val="646464"/>
                <w:szCs w:val="20"/>
              </w:rPr>
              <w:t>@PathParam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"xbandId"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long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xbandId, </w:t>
            </w:r>
            <w:r>
              <w:rPr>
                <w:rFonts w:ascii="Monospace" w:hAnsi="Monospace" w:cs="Monospace"/>
                <w:color w:val="646464"/>
                <w:szCs w:val="20"/>
              </w:rPr>
              <w:t>@PathParam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"guestId"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long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guestId );</w:t>
            </w:r>
          </w:p>
          <w:p w14:paraId="258C8194" w14:textId="77777777" w:rsidR="00B24771" w:rsidRDefault="00B24771" w:rsidP="00B24771">
            <w:pPr>
              <w:rPr>
                <w:rFonts w:ascii="Monospace" w:hAnsi="Monospace" w:cs="Monospace"/>
                <w:color w:val="000000"/>
                <w:szCs w:val="20"/>
              </w:rPr>
            </w:pPr>
          </w:p>
          <w:p w14:paraId="1A53C703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1B067311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@POST</w:t>
            </w:r>
          </w:p>
          <w:p w14:paraId="617916C2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@Consumes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7D6B0A88" w14:textId="77777777" w:rsidR="00B24771" w:rsidRDefault="00B24771" w:rsidP="00B24771">
            <w:pPr>
              <w:rPr>
                <w:rFonts w:ascii="Monospace" w:hAnsi="Monospace" w:cs="Monospace"/>
                <w:color w:val="000000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AssignXBand(String oneviewGuestXBandAssign) </w:t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throws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JsonParseException, JsonMappingException, IOException;</w:t>
            </w:r>
          </w:p>
          <w:p w14:paraId="0E7FFF7E" w14:textId="77777777" w:rsidR="00B24771" w:rsidRDefault="00B24771" w:rsidP="00B24771">
            <w:pPr>
              <w:rPr>
                <w:rFonts w:ascii="Monospace" w:hAnsi="Monospace" w:cs="Monospace"/>
                <w:color w:val="000000"/>
                <w:szCs w:val="20"/>
              </w:rPr>
            </w:pPr>
          </w:p>
          <w:p w14:paraId="5F793074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744CE5F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@GET</w:t>
            </w:r>
          </w:p>
          <w:p w14:paraId="35ADF27F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"/id/{id}"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6D3CBFC3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@Produces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4E957C92" w14:textId="77777777" w:rsidR="00B24771" w:rsidRDefault="00B24771" w:rsidP="00B24771">
            <w:pPr>
              <w:rPr>
                <w:rFonts w:ascii="Monospace" w:hAnsi="Monospace" w:cs="Monospace"/>
                <w:color w:val="000000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GetXBandByxBandId(</w:t>
            </w:r>
            <w:r>
              <w:rPr>
                <w:rFonts w:ascii="Monospace" w:hAnsi="Monospace" w:cs="Monospace"/>
                <w:color w:val="646464"/>
                <w:szCs w:val="20"/>
              </w:rPr>
              <w:t>@PathParam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"id"</w:t>
            </w:r>
            <w:r>
              <w:rPr>
                <w:rFonts w:ascii="Monospace" w:hAnsi="Monospace" w:cs="Monospace"/>
                <w:color w:val="000000"/>
                <w:szCs w:val="20"/>
              </w:rPr>
              <w:t>) String Id);</w:t>
            </w:r>
          </w:p>
          <w:p w14:paraId="57D8DA0F" w14:textId="77777777" w:rsidR="00B24771" w:rsidRDefault="00B24771" w:rsidP="00B24771">
            <w:pPr>
              <w:rPr>
                <w:rFonts w:ascii="Monospace" w:hAnsi="Monospace" w:cs="Monospace"/>
                <w:color w:val="000000"/>
                <w:szCs w:val="20"/>
              </w:rPr>
            </w:pPr>
          </w:p>
          <w:p w14:paraId="3532564E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6725B48B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@GET</w:t>
            </w:r>
          </w:p>
          <w:p w14:paraId="2C8C19E8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"/{id}"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15CA91DB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@Produces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174A375B" w14:textId="77777777" w:rsidR="00B24771" w:rsidRDefault="00B24771" w:rsidP="00B24771">
            <w:pPr>
              <w:rPr>
                <w:rFonts w:ascii="Monospace" w:hAnsi="Monospace" w:cs="Monospace"/>
                <w:color w:val="000000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GetXBandByxBandIdTwo(</w:t>
            </w:r>
            <w:r>
              <w:rPr>
                <w:rFonts w:ascii="Monospace" w:hAnsi="Monospace" w:cs="Monospace"/>
                <w:color w:val="646464"/>
                <w:szCs w:val="20"/>
              </w:rPr>
              <w:t>@PathParam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"id"</w:t>
            </w:r>
            <w:r>
              <w:rPr>
                <w:rFonts w:ascii="Monospace" w:hAnsi="Monospace" w:cs="Monospace"/>
                <w:color w:val="000000"/>
                <w:szCs w:val="20"/>
              </w:rPr>
              <w:t>) String Id);</w:t>
            </w:r>
          </w:p>
          <w:p w14:paraId="153A6BC3" w14:textId="77777777" w:rsidR="00B24771" w:rsidRDefault="00B24771" w:rsidP="00B24771">
            <w:pPr>
              <w:rPr>
                <w:rFonts w:ascii="Monospace" w:hAnsi="Monospace" w:cs="Monospace"/>
                <w:color w:val="000000"/>
                <w:szCs w:val="20"/>
              </w:rPr>
            </w:pPr>
          </w:p>
          <w:p w14:paraId="7D44D92D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554C7C2C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@GET</w:t>
            </w:r>
          </w:p>
          <w:p w14:paraId="72448251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"/bandid/{id}"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9485190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@Produces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766DF021" w14:textId="77777777" w:rsidR="00B24771" w:rsidRDefault="00B24771" w:rsidP="00B24771">
            <w:pPr>
              <w:rPr>
                <w:rFonts w:ascii="Monospace" w:hAnsi="Monospace" w:cs="Monospace"/>
                <w:color w:val="000000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GetXBandByBandId(</w:t>
            </w:r>
            <w:r>
              <w:rPr>
                <w:rFonts w:ascii="Monospace" w:hAnsi="Monospace" w:cs="Monospace"/>
                <w:color w:val="646464"/>
                <w:szCs w:val="20"/>
              </w:rPr>
              <w:t>@PathParam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"id"</w:t>
            </w:r>
            <w:r>
              <w:rPr>
                <w:rFonts w:ascii="Monospace" w:hAnsi="Monospace" w:cs="Monospace"/>
                <w:color w:val="000000"/>
                <w:szCs w:val="20"/>
              </w:rPr>
              <w:t>) String Id);</w:t>
            </w:r>
          </w:p>
          <w:p w14:paraId="72A214A0" w14:textId="77777777" w:rsidR="00B24771" w:rsidRDefault="00B24771" w:rsidP="00B24771">
            <w:pPr>
              <w:rPr>
                <w:rFonts w:ascii="Monospace" w:hAnsi="Monospace" w:cs="Monospace"/>
                <w:color w:val="000000"/>
                <w:szCs w:val="20"/>
              </w:rPr>
            </w:pPr>
          </w:p>
          <w:p w14:paraId="4EFE3B08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0A2B73F5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@GET</w:t>
            </w:r>
          </w:p>
          <w:p w14:paraId="400C2D82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"/lrid/{id}"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2E3AB436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@Produces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1D20493F" w14:textId="77777777" w:rsidR="00B24771" w:rsidRDefault="00B24771" w:rsidP="00B24771">
            <w:pPr>
              <w:rPr>
                <w:rFonts w:ascii="Monospace" w:hAnsi="Monospace" w:cs="Monospace"/>
                <w:color w:val="000000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GetXBandBylrid(</w:t>
            </w:r>
            <w:r>
              <w:rPr>
                <w:rFonts w:ascii="Monospace" w:hAnsi="Monospace" w:cs="Monospace"/>
                <w:color w:val="646464"/>
                <w:szCs w:val="20"/>
              </w:rPr>
              <w:t>@PathParam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"id"</w:t>
            </w:r>
            <w:r>
              <w:rPr>
                <w:rFonts w:ascii="Monospace" w:hAnsi="Monospace" w:cs="Monospace"/>
                <w:color w:val="000000"/>
                <w:szCs w:val="20"/>
              </w:rPr>
              <w:t>) String Id);</w:t>
            </w:r>
          </w:p>
          <w:p w14:paraId="7AA6B041" w14:textId="77777777" w:rsidR="00B24771" w:rsidRDefault="00B24771" w:rsidP="00B24771">
            <w:pPr>
              <w:rPr>
                <w:rFonts w:ascii="Monospace" w:hAnsi="Monospace" w:cs="Monospace"/>
                <w:color w:val="000000"/>
                <w:szCs w:val="20"/>
              </w:rPr>
            </w:pPr>
          </w:p>
          <w:p w14:paraId="67C49A8F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7C6A3DFB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@GET</w:t>
            </w:r>
          </w:p>
          <w:p w14:paraId="12D8C4D1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"/tapid/{id}"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21033881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@Produces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139B77A5" w14:textId="77777777" w:rsidR="00B24771" w:rsidRDefault="00B24771" w:rsidP="00B24771">
            <w:pPr>
              <w:rPr>
                <w:rFonts w:ascii="Monospace" w:hAnsi="Monospace" w:cs="Monospace"/>
                <w:color w:val="000000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GetXBandBytapid(</w:t>
            </w:r>
            <w:r>
              <w:rPr>
                <w:rFonts w:ascii="Monospace" w:hAnsi="Monospace" w:cs="Monospace"/>
                <w:color w:val="646464"/>
                <w:szCs w:val="20"/>
              </w:rPr>
              <w:t>@PathParam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"id"</w:t>
            </w:r>
            <w:r>
              <w:rPr>
                <w:rFonts w:ascii="Monospace" w:hAnsi="Monospace" w:cs="Monospace"/>
                <w:color w:val="000000"/>
                <w:szCs w:val="20"/>
              </w:rPr>
              <w:t>) String Id);</w:t>
            </w:r>
          </w:p>
          <w:p w14:paraId="4E49B30E" w14:textId="77777777" w:rsidR="00B24771" w:rsidRDefault="00B24771" w:rsidP="00B24771">
            <w:pPr>
              <w:rPr>
                <w:rFonts w:ascii="Monospace" w:hAnsi="Monospace" w:cs="Monospace"/>
                <w:color w:val="000000"/>
                <w:szCs w:val="20"/>
              </w:rPr>
            </w:pPr>
          </w:p>
          <w:p w14:paraId="7C67102D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18E4845D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@GET</w:t>
            </w:r>
          </w:p>
          <w:p w14:paraId="11B69A90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"/secureid/{id}"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25543153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@Produces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29F4FAAC" w14:textId="77777777" w:rsidR="00B24771" w:rsidRDefault="00B24771" w:rsidP="00B24771">
            <w:pPr>
              <w:rPr>
                <w:rFonts w:ascii="Monospace" w:hAnsi="Monospace" w:cs="Monospace"/>
                <w:color w:val="000000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GetXBandBysecureid(</w:t>
            </w:r>
            <w:r>
              <w:rPr>
                <w:rFonts w:ascii="Monospace" w:hAnsi="Monospace" w:cs="Monospace"/>
                <w:color w:val="646464"/>
                <w:szCs w:val="20"/>
              </w:rPr>
              <w:t>@PathParam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"id"</w:t>
            </w:r>
            <w:r>
              <w:rPr>
                <w:rFonts w:ascii="Monospace" w:hAnsi="Monospace" w:cs="Monospace"/>
                <w:color w:val="000000"/>
                <w:szCs w:val="20"/>
              </w:rPr>
              <w:t>) String Id);</w:t>
            </w:r>
          </w:p>
          <w:p w14:paraId="364150D5" w14:textId="77777777" w:rsidR="00B24771" w:rsidRDefault="00B24771" w:rsidP="00B24771">
            <w:pPr>
              <w:rPr>
                <w:rFonts w:ascii="Monospace" w:hAnsi="Monospace" w:cs="Monospace"/>
                <w:color w:val="000000"/>
                <w:szCs w:val="20"/>
              </w:rPr>
            </w:pPr>
          </w:p>
          <w:p w14:paraId="02C6C5A3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1E98B1EB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@GET</w:t>
            </w:r>
          </w:p>
          <w:p w14:paraId="62EE4496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"/uid/{id}"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69CA1285" w14:textId="77777777" w:rsidR="00B24771" w:rsidRDefault="00B24771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lastRenderedPageBreak/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@Produces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083564F7" w14:textId="77777777" w:rsidR="00B24771" w:rsidRDefault="00B24771" w:rsidP="00B24771"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GetXBandByUid(</w:t>
            </w:r>
            <w:r>
              <w:rPr>
                <w:rFonts w:ascii="Monospace" w:hAnsi="Monospace" w:cs="Monospace"/>
                <w:color w:val="646464"/>
                <w:szCs w:val="20"/>
              </w:rPr>
              <w:t>@PathParam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"id"</w:t>
            </w:r>
            <w:r>
              <w:rPr>
                <w:rFonts w:ascii="Monospace" w:hAnsi="Monospace" w:cs="Monospace"/>
                <w:color w:val="000000"/>
                <w:szCs w:val="20"/>
              </w:rPr>
              <w:t>) String Id</w:t>
            </w:r>
          </w:p>
        </w:tc>
      </w:tr>
    </w:tbl>
    <w:p w14:paraId="583B68D6" w14:textId="77777777" w:rsidR="00B24771" w:rsidRDefault="00B24771" w:rsidP="00B24771">
      <w:pPr>
        <w:pStyle w:val="H2Body"/>
      </w:pPr>
    </w:p>
    <w:p w14:paraId="7A31B946" w14:textId="77777777" w:rsidR="00B24771" w:rsidRDefault="00B24771" w:rsidP="00B24771">
      <w:pPr>
        <w:pStyle w:val="Heading3"/>
      </w:pPr>
      <w:bookmarkStart w:id="58" w:name="_Toc325103674"/>
      <w:r>
        <w:t>CreateXBand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B24771" w14:paraId="07EEB4AA" w14:textId="77777777" w:rsidTr="00B24771">
        <w:tc>
          <w:tcPr>
            <w:tcW w:w="2358" w:type="dxa"/>
          </w:tcPr>
          <w:p w14:paraId="609DA2F8" w14:textId="77777777" w:rsidR="00B24771" w:rsidRPr="00BB26E3" w:rsidRDefault="00B24771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Path</w:t>
            </w:r>
          </w:p>
        </w:tc>
        <w:tc>
          <w:tcPr>
            <w:tcW w:w="7218" w:type="dxa"/>
          </w:tcPr>
          <w:p w14:paraId="1A81FDB4" w14:textId="77777777" w:rsidR="00B24771" w:rsidRDefault="00B24771" w:rsidP="00B24771">
            <w:r>
              <w:t>&lt;idms-context&gt;/IDMS/xband</w:t>
            </w:r>
          </w:p>
        </w:tc>
      </w:tr>
      <w:tr w:rsidR="00B24771" w14:paraId="1C6A5C47" w14:textId="77777777" w:rsidTr="00B24771">
        <w:tc>
          <w:tcPr>
            <w:tcW w:w="2358" w:type="dxa"/>
          </w:tcPr>
          <w:p w14:paraId="6B95A22A" w14:textId="77777777" w:rsidR="00B24771" w:rsidRPr="00BB26E3" w:rsidRDefault="00B24771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HTTP Method</w:t>
            </w:r>
          </w:p>
        </w:tc>
        <w:tc>
          <w:tcPr>
            <w:tcW w:w="7218" w:type="dxa"/>
          </w:tcPr>
          <w:p w14:paraId="667B1F3D" w14:textId="77777777" w:rsidR="00B24771" w:rsidRDefault="00B24771" w:rsidP="00B24771">
            <w:r>
              <w:t>POST</w:t>
            </w:r>
          </w:p>
        </w:tc>
      </w:tr>
      <w:tr w:rsidR="00B24771" w14:paraId="2A8A8A69" w14:textId="77777777" w:rsidTr="00B24771">
        <w:tc>
          <w:tcPr>
            <w:tcW w:w="2358" w:type="dxa"/>
          </w:tcPr>
          <w:p w14:paraId="3762BF99" w14:textId="77777777" w:rsidR="00B24771" w:rsidRPr="00BB26E3" w:rsidRDefault="00B24771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Response Format</w:t>
            </w:r>
          </w:p>
        </w:tc>
        <w:tc>
          <w:tcPr>
            <w:tcW w:w="7218" w:type="dxa"/>
          </w:tcPr>
          <w:p w14:paraId="625D2613" w14:textId="77777777" w:rsidR="00B24771" w:rsidRDefault="00B24771" w:rsidP="00B24771">
            <w:r>
              <w:t>application/json</w:t>
            </w:r>
          </w:p>
        </w:tc>
      </w:tr>
    </w:tbl>
    <w:p w14:paraId="1FEC9A04" w14:textId="77777777" w:rsidR="00B24771" w:rsidRDefault="00B24771" w:rsidP="00B24771">
      <w:pPr>
        <w:pStyle w:val="Heading4"/>
      </w:pPr>
      <w:r>
        <w:t>Request</w:t>
      </w:r>
    </w:p>
    <w:p w14:paraId="52DD43F3" w14:textId="77777777" w:rsidR="00B24771" w:rsidRDefault="00B24771" w:rsidP="00B24771">
      <w:pPr>
        <w:rPr>
          <w:rStyle w:val="Strong"/>
        </w:rPr>
      </w:pPr>
    </w:p>
    <w:p w14:paraId="0D849979" w14:textId="77777777" w:rsidR="00B24771" w:rsidRDefault="00B24771" w:rsidP="00B24771">
      <w:pPr>
        <w:ind w:left="720"/>
        <w:rPr>
          <w:rStyle w:val="Strong"/>
        </w:rPr>
      </w:pPr>
      <w:r w:rsidRPr="00AC7A3B">
        <w:rPr>
          <w:rStyle w:val="Strong"/>
        </w:rPr>
        <w:t>Request Header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B24771" w14:paraId="30CC63D6" w14:textId="77777777" w:rsidTr="00B24771">
        <w:tc>
          <w:tcPr>
            <w:tcW w:w="9747" w:type="dxa"/>
          </w:tcPr>
          <w:p w14:paraId="3300626B" w14:textId="77777777" w:rsidR="00B24771" w:rsidRDefault="00B24771" w:rsidP="00B24771">
            <w:r>
              <w:rPr>
                <w:rStyle w:val="Strong"/>
                <w:b w:val="0"/>
              </w:rPr>
              <w:t>None</w:t>
            </w:r>
          </w:p>
        </w:tc>
      </w:tr>
    </w:tbl>
    <w:p w14:paraId="2C1ECEBA" w14:textId="77777777" w:rsidR="00B24771" w:rsidRDefault="00B24771" w:rsidP="00B24771">
      <w:pPr>
        <w:rPr>
          <w:rStyle w:val="Strong"/>
        </w:rPr>
      </w:pPr>
    </w:p>
    <w:p w14:paraId="34ED8213" w14:textId="77777777" w:rsidR="00B24771" w:rsidRDefault="00B24771" w:rsidP="00B24771">
      <w:pPr>
        <w:ind w:left="720"/>
        <w:rPr>
          <w:rStyle w:val="Strong"/>
        </w:rPr>
      </w:pPr>
      <w:r w:rsidRPr="00AC7A3B">
        <w:rPr>
          <w:rStyle w:val="Strong"/>
        </w:rPr>
        <w:t>Request Body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B24771" w14:paraId="269C0AC7" w14:textId="77777777" w:rsidTr="00B24771">
        <w:tc>
          <w:tcPr>
            <w:tcW w:w="9747" w:type="dxa"/>
          </w:tcPr>
          <w:p w14:paraId="16A3D7D7" w14:textId="77777777" w:rsidR="00B24771" w:rsidRDefault="00B24771" w:rsidP="00B24771">
            <w:r>
              <w:t>None</w:t>
            </w:r>
          </w:p>
        </w:tc>
      </w:tr>
    </w:tbl>
    <w:p w14:paraId="4B564C8F" w14:textId="77777777" w:rsidR="00B24771" w:rsidRDefault="00B24771" w:rsidP="00B24771">
      <w:pPr>
        <w:rPr>
          <w:rStyle w:val="Strong"/>
        </w:rPr>
      </w:pPr>
    </w:p>
    <w:p w14:paraId="48C3E2BD" w14:textId="77777777" w:rsidR="00B24771" w:rsidRDefault="00B24771" w:rsidP="00B24771">
      <w:pPr>
        <w:ind w:left="720"/>
        <w:rPr>
          <w:rStyle w:val="Strong"/>
        </w:rPr>
      </w:pPr>
      <w:r w:rsidRPr="00AC7A3B">
        <w:rPr>
          <w:rStyle w:val="Strong"/>
        </w:rPr>
        <w:t>Request Body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B24771" w14:paraId="3AF9D58B" w14:textId="77777777" w:rsidTr="00B24771">
        <w:tc>
          <w:tcPr>
            <w:tcW w:w="9747" w:type="dxa"/>
          </w:tcPr>
          <w:p w14:paraId="1DDE4FDE" w14:textId="77777777" w:rsidR="00B24771" w:rsidRPr="00762828" w:rsidRDefault="00B24771" w:rsidP="00B24771">
            <w:pPr>
              <w:rPr>
                <w:rStyle w:val="Strong"/>
              </w:rPr>
            </w:pPr>
            <w:r w:rsidRPr="00762828">
              <w:rPr>
                <w:rStyle w:val="Strong"/>
              </w:rPr>
              <w:t>{</w:t>
            </w:r>
          </w:p>
          <w:p w14:paraId="74AABE01" w14:textId="77777777" w:rsidR="00B24771" w:rsidRPr="00762828" w:rsidRDefault="00B24771" w:rsidP="00B24771">
            <w:pPr>
              <w:rPr>
                <w:rStyle w:val="Strong"/>
              </w:rPr>
            </w:pPr>
          </w:p>
          <w:p w14:paraId="55481BB5" w14:textId="77777777" w:rsidR="00B24771" w:rsidRDefault="00B24771" w:rsidP="00B24771">
            <w:pPr>
              <w:rPr>
                <w:rStyle w:val="Strong"/>
              </w:rPr>
            </w:pPr>
            <w:r>
              <w:rPr>
                <w:rStyle w:val="Strong"/>
              </w:rPr>
              <w:t>"</w:t>
            </w:r>
            <w:r w:rsidRPr="00762828">
              <w:rPr>
                <w:rStyle w:val="Strong"/>
              </w:rPr>
              <w:t>bandId":</w:t>
            </w:r>
            <w:r>
              <w:rPr>
                <w:rStyle w:val="Strong"/>
              </w:rPr>
              <w:t>1021,</w:t>
            </w:r>
          </w:p>
          <w:p w14:paraId="4A5BC598" w14:textId="77777777" w:rsidR="00B24771" w:rsidRDefault="00B24771" w:rsidP="00B24771">
            <w:pPr>
              <w:rPr>
                <w:rStyle w:val="Strong"/>
              </w:rPr>
            </w:pPr>
            <w:r>
              <w:rPr>
                <w:rStyle w:val="Strong"/>
              </w:rPr>
              <w:t>"longRangeTag": "1234ABCD”,</w:t>
            </w:r>
          </w:p>
          <w:p w14:paraId="3DB84610" w14:textId="77777777" w:rsidR="00B24771" w:rsidRDefault="00B24771" w:rsidP="00B24771">
            <w:pPr>
              <w:rPr>
                <w:rStyle w:val="Strong"/>
              </w:rPr>
            </w:pPr>
            <w:r>
              <w:rPr>
                <w:rStyle w:val="Strong"/>
              </w:rPr>
              <w:t>"shortRangeTag": "12345832323",</w:t>
            </w:r>
          </w:p>
          <w:p w14:paraId="6164B897" w14:textId="77777777" w:rsidR="00B24771" w:rsidRDefault="00B24771" w:rsidP="00B24771">
            <w:pPr>
              <w:rPr>
                <w:rStyle w:val="Strong"/>
              </w:rPr>
            </w:pPr>
            <w:r>
              <w:rPr>
                <w:rStyle w:val="Strong"/>
              </w:rPr>
              <w:t>"secureId": "4723985AB3523C32557A34234B435345A",</w:t>
            </w:r>
          </w:p>
          <w:p w14:paraId="700A5E75" w14:textId="77777777" w:rsidR="00B24771" w:rsidRDefault="00B24771" w:rsidP="00B24771">
            <w:pPr>
              <w:rPr>
                <w:rStyle w:val="Strong"/>
              </w:rPr>
            </w:pPr>
            <w:r>
              <w:rPr>
                <w:rStyle w:val="Strong"/>
              </w:rPr>
              <w:t>"publicId": "12349876"</w:t>
            </w:r>
          </w:p>
          <w:p w14:paraId="58D69408" w14:textId="77777777" w:rsidR="00B24771" w:rsidRDefault="00B24771" w:rsidP="00B24771">
            <w:r w:rsidRPr="00762828">
              <w:rPr>
                <w:rStyle w:val="Strong"/>
              </w:rPr>
              <w:t>}</w:t>
            </w:r>
          </w:p>
        </w:tc>
      </w:tr>
      <w:tr w:rsidR="002C2E83" w14:paraId="6612BBF7" w14:textId="77777777" w:rsidTr="00B24771">
        <w:tc>
          <w:tcPr>
            <w:tcW w:w="9747" w:type="dxa"/>
          </w:tcPr>
          <w:p w14:paraId="54629C4B" w14:textId="17EF7EA1" w:rsidR="002C2E83" w:rsidRPr="002C2E83" w:rsidRDefault="002C2E83" w:rsidP="00B24771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The short range tag is an unsigned integer created from by assuming least significant byte first from the hardware short range tag/rfid.</w:t>
            </w:r>
          </w:p>
        </w:tc>
      </w:tr>
    </w:tbl>
    <w:p w14:paraId="1D81F8C9" w14:textId="77777777" w:rsidR="00B24771" w:rsidRPr="00972DD3" w:rsidRDefault="00B24771" w:rsidP="00B24771">
      <w:pPr>
        <w:pStyle w:val="Heading4"/>
        <w:rPr>
          <w:rStyle w:val="Strong"/>
          <w:b/>
        </w:rPr>
      </w:pPr>
      <w:r w:rsidRPr="00972DD3">
        <w:rPr>
          <w:rStyle w:val="Strong"/>
          <w:b/>
        </w:rPr>
        <w:lastRenderedPageBreak/>
        <w:t>Example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B24771" w14:paraId="7CA4944E" w14:textId="77777777" w:rsidTr="00B24771">
        <w:tc>
          <w:tcPr>
            <w:tcW w:w="9747" w:type="dxa"/>
          </w:tcPr>
          <w:p w14:paraId="1E31EED8" w14:textId="77777777" w:rsidR="00B24771" w:rsidRPr="00441710" w:rsidRDefault="00B24771" w:rsidP="00B24771">
            <w:pPr>
              <w:rPr>
                <w:b/>
              </w:rPr>
            </w:pPr>
            <w:r>
              <w:t>http://localhost:8080/IDMS/xband/</w:t>
            </w:r>
          </w:p>
        </w:tc>
      </w:tr>
    </w:tbl>
    <w:p w14:paraId="50DA6B3F" w14:textId="77777777" w:rsidR="00B24771" w:rsidRDefault="00B24771" w:rsidP="00B24771"/>
    <w:p w14:paraId="665133EA" w14:textId="77777777" w:rsidR="00B24771" w:rsidRDefault="00B24771" w:rsidP="00B24771">
      <w:pPr>
        <w:pStyle w:val="Heading4"/>
      </w:pPr>
      <w:r>
        <w:t>Response Headers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08"/>
        <w:gridCol w:w="7668"/>
      </w:tblGrid>
      <w:tr w:rsidR="00B24771" w14:paraId="1B34F7D0" w14:textId="77777777" w:rsidTr="00B24771">
        <w:tc>
          <w:tcPr>
            <w:tcW w:w="1908" w:type="dxa"/>
          </w:tcPr>
          <w:p w14:paraId="544184A7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Status Code</w:t>
            </w:r>
          </w:p>
        </w:tc>
        <w:tc>
          <w:tcPr>
            <w:tcW w:w="7668" w:type="dxa"/>
          </w:tcPr>
          <w:p w14:paraId="708AE30A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B24771" w14:paraId="644F506A" w14:textId="77777777" w:rsidTr="00B24771">
        <w:tc>
          <w:tcPr>
            <w:tcW w:w="1908" w:type="dxa"/>
          </w:tcPr>
          <w:p w14:paraId="5A139FBB" w14:textId="77777777" w:rsidR="00B24771" w:rsidRDefault="00B24771" w:rsidP="00B24771">
            <w:r>
              <w:t>201</w:t>
            </w:r>
          </w:p>
        </w:tc>
        <w:tc>
          <w:tcPr>
            <w:tcW w:w="7668" w:type="dxa"/>
          </w:tcPr>
          <w:p w14:paraId="3DE3B97A" w14:textId="77777777" w:rsidR="00B24771" w:rsidRDefault="00B24771" w:rsidP="00B24771">
            <w:r>
              <w:t>XBand was created</w:t>
            </w:r>
          </w:p>
        </w:tc>
      </w:tr>
    </w:tbl>
    <w:p w14:paraId="51CCDD34" w14:textId="77777777" w:rsidR="00B24771" w:rsidRDefault="00B24771" w:rsidP="00B24771">
      <w:pPr>
        <w:pStyle w:val="H2Body"/>
      </w:pPr>
    </w:p>
    <w:p w14:paraId="3B4F06E8" w14:textId="77777777" w:rsidR="00B24771" w:rsidRDefault="00B24771" w:rsidP="00B24771">
      <w:pPr>
        <w:pStyle w:val="Heading4"/>
      </w:pPr>
      <w:r>
        <w:t>Response Body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576"/>
      </w:tblGrid>
      <w:tr w:rsidR="00B24771" w14:paraId="6E403EF5" w14:textId="77777777" w:rsidTr="00B24771">
        <w:tc>
          <w:tcPr>
            <w:tcW w:w="9576" w:type="dxa"/>
          </w:tcPr>
          <w:p w14:paraId="61C8C526" w14:textId="77777777" w:rsidR="00B24771" w:rsidRDefault="00B24771" w:rsidP="00B24771">
            <w:r>
              <w:t>Location: http://localhost:8080/IDMS/xband/38234</w:t>
            </w:r>
          </w:p>
        </w:tc>
      </w:tr>
    </w:tbl>
    <w:p w14:paraId="31BC3C62" w14:textId="77777777" w:rsidR="00B24771" w:rsidRPr="0056747E" w:rsidRDefault="00B24771" w:rsidP="00B24771">
      <w:pPr>
        <w:pStyle w:val="H2Body"/>
      </w:pPr>
    </w:p>
    <w:p w14:paraId="1D654D5A" w14:textId="77777777" w:rsidR="00B24771" w:rsidRDefault="00B24771" w:rsidP="00B24771">
      <w:pPr>
        <w:pStyle w:val="Heading3"/>
      </w:pPr>
      <w:r>
        <w:t>UpdateXBandType</w:t>
      </w:r>
    </w:p>
    <w:p w14:paraId="52552FB0" w14:textId="77777777" w:rsidR="00B24771" w:rsidRDefault="00B24771" w:rsidP="00B24771">
      <w:r w:rsidRPr="005573FC">
        <w:t xml:space="preserve"> </w:t>
      </w:r>
      <w:r w:rsidRPr="00432693">
        <w:t xml:space="preserve"> </w:t>
      </w:r>
      <w:r w:rsidRPr="00C118E7">
        <w:t xml:space="preserve"> 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B24771" w14:paraId="1834AB1A" w14:textId="77777777" w:rsidTr="00B24771">
        <w:tc>
          <w:tcPr>
            <w:tcW w:w="2358" w:type="dxa"/>
          </w:tcPr>
          <w:p w14:paraId="29136368" w14:textId="77777777" w:rsidR="00B24771" w:rsidRPr="00BB26E3" w:rsidRDefault="00B24771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Path</w:t>
            </w:r>
          </w:p>
        </w:tc>
        <w:tc>
          <w:tcPr>
            <w:tcW w:w="7218" w:type="dxa"/>
          </w:tcPr>
          <w:p w14:paraId="67D958E8" w14:textId="77777777" w:rsidR="00B24771" w:rsidRDefault="00B24771" w:rsidP="00B24771">
            <w:r>
              <w:t>&lt;idms-context&gt;/IDMS/xband/updateType/{xbandId}/{IDMSBANDTYPE}</w:t>
            </w:r>
          </w:p>
        </w:tc>
      </w:tr>
      <w:tr w:rsidR="00B24771" w14:paraId="2F811AFB" w14:textId="77777777" w:rsidTr="00B24771">
        <w:tc>
          <w:tcPr>
            <w:tcW w:w="2358" w:type="dxa"/>
          </w:tcPr>
          <w:p w14:paraId="3794D0B9" w14:textId="77777777" w:rsidR="00B24771" w:rsidRPr="00BB26E3" w:rsidRDefault="00B24771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HTTP Method</w:t>
            </w:r>
          </w:p>
        </w:tc>
        <w:tc>
          <w:tcPr>
            <w:tcW w:w="7218" w:type="dxa"/>
          </w:tcPr>
          <w:p w14:paraId="63181F99" w14:textId="77777777" w:rsidR="00B24771" w:rsidRDefault="00B24771" w:rsidP="00B24771">
            <w:r>
              <w:t>GET</w:t>
            </w:r>
          </w:p>
        </w:tc>
      </w:tr>
      <w:tr w:rsidR="00B24771" w14:paraId="13BC0C86" w14:textId="77777777" w:rsidTr="00B24771">
        <w:tc>
          <w:tcPr>
            <w:tcW w:w="2358" w:type="dxa"/>
          </w:tcPr>
          <w:p w14:paraId="06F4E654" w14:textId="77777777" w:rsidR="00B24771" w:rsidRPr="00BB26E3" w:rsidRDefault="00B24771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Response Format</w:t>
            </w:r>
          </w:p>
        </w:tc>
        <w:tc>
          <w:tcPr>
            <w:tcW w:w="7218" w:type="dxa"/>
          </w:tcPr>
          <w:p w14:paraId="7C34E181" w14:textId="77777777" w:rsidR="00B24771" w:rsidRDefault="00B24771" w:rsidP="00B24771">
            <w:r>
              <w:t>HTTP Response</w:t>
            </w:r>
          </w:p>
        </w:tc>
      </w:tr>
    </w:tbl>
    <w:p w14:paraId="3039317E" w14:textId="77777777" w:rsidR="00B24771" w:rsidRDefault="00B24771" w:rsidP="00B24771">
      <w:pPr>
        <w:pStyle w:val="H3Body"/>
      </w:pPr>
    </w:p>
    <w:p w14:paraId="1D2C8D2F" w14:textId="77777777" w:rsidR="00B24771" w:rsidRDefault="00B24771" w:rsidP="00B24771">
      <w:pPr>
        <w:pStyle w:val="Heading4"/>
      </w:pPr>
      <w:r>
        <w:t>Request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B24771" w14:paraId="715CAB08" w14:textId="77777777" w:rsidTr="00B24771">
        <w:tc>
          <w:tcPr>
            <w:tcW w:w="2358" w:type="dxa"/>
          </w:tcPr>
          <w:p w14:paraId="513118D1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Variable</w:t>
            </w:r>
          </w:p>
        </w:tc>
        <w:tc>
          <w:tcPr>
            <w:tcW w:w="7218" w:type="dxa"/>
          </w:tcPr>
          <w:p w14:paraId="6391F479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B24771" w14:paraId="1DAEB900" w14:textId="77777777" w:rsidTr="00B24771">
        <w:tc>
          <w:tcPr>
            <w:tcW w:w="2358" w:type="dxa"/>
          </w:tcPr>
          <w:p w14:paraId="0B1A5363" w14:textId="77777777" w:rsidR="00B24771" w:rsidRDefault="00B24771" w:rsidP="00B24771">
            <w:r>
              <w:t>xbandId</w:t>
            </w:r>
          </w:p>
        </w:tc>
        <w:tc>
          <w:tcPr>
            <w:tcW w:w="7218" w:type="dxa"/>
          </w:tcPr>
          <w:p w14:paraId="0BFDABA6" w14:textId="77777777" w:rsidR="00B24771" w:rsidRDefault="00B24771" w:rsidP="00B24771">
            <w:r>
              <w:t>The IDMS xbandId of the band to assign.</w:t>
            </w:r>
          </w:p>
        </w:tc>
      </w:tr>
      <w:tr w:rsidR="00B24771" w14:paraId="32D8FA56" w14:textId="77777777" w:rsidTr="00B24771">
        <w:tc>
          <w:tcPr>
            <w:tcW w:w="2358" w:type="dxa"/>
          </w:tcPr>
          <w:p w14:paraId="52FC0998" w14:textId="77777777" w:rsidR="00B24771" w:rsidRDefault="00B24771" w:rsidP="00B24771">
            <w:r>
              <w:t>guestId</w:t>
            </w:r>
          </w:p>
        </w:tc>
        <w:tc>
          <w:tcPr>
            <w:tcW w:w="7218" w:type="dxa"/>
          </w:tcPr>
          <w:p w14:paraId="2A08E8D5" w14:textId="77777777" w:rsidR="00B24771" w:rsidRDefault="00B24771" w:rsidP="00B24771">
            <w:r>
              <w:t>The IDMS type of XBAND (Guest, Puck)</w:t>
            </w:r>
          </w:p>
        </w:tc>
      </w:tr>
    </w:tbl>
    <w:p w14:paraId="49088F9B" w14:textId="77777777" w:rsidR="00B24771" w:rsidRPr="00AC7A3B" w:rsidRDefault="00B24771" w:rsidP="00B24771">
      <w:pPr>
        <w:ind w:left="720"/>
      </w:pPr>
    </w:p>
    <w:p w14:paraId="687A0965" w14:textId="77777777" w:rsidR="00B24771" w:rsidRDefault="00B24771" w:rsidP="00B24771">
      <w:pPr>
        <w:ind w:left="720"/>
        <w:rPr>
          <w:rStyle w:val="Strong"/>
        </w:rPr>
      </w:pPr>
      <w:r w:rsidRPr="00AC7A3B">
        <w:rPr>
          <w:rStyle w:val="Strong"/>
        </w:rPr>
        <w:t>Request Header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B24771" w14:paraId="7485A06D" w14:textId="77777777" w:rsidTr="00B24771">
        <w:tc>
          <w:tcPr>
            <w:tcW w:w="9747" w:type="dxa"/>
          </w:tcPr>
          <w:p w14:paraId="2CC74A99" w14:textId="77777777" w:rsidR="00B24771" w:rsidRDefault="00B24771" w:rsidP="00B24771">
            <w:r>
              <w:rPr>
                <w:rStyle w:val="Strong"/>
                <w:b w:val="0"/>
              </w:rPr>
              <w:t>None</w:t>
            </w:r>
          </w:p>
        </w:tc>
      </w:tr>
    </w:tbl>
    <w:p w14:paraId="4568756D" w14:textId="77777777" w:rsidR="00B24771" w:rsidRDefault="00B24771" w:rsidP="00B24771">
      <w:pPr>
        <w:rPr>
          <w:rStyle w:val="Strong"/>
        </w:rPr>
      </w:pPr>
    </w:p>
    <w:p w14:paraId="536DABF1" w14:textId="77777777" w:rsidR="00B24771" w:rsidRDefault="00B24771" w:rsidP="00B24771">
      <w:pPr>
        <w:ind w:left="720"/>
        <w:rPr>
          <w:rStyle w:val="Strong"/>
        </w:rPr>
      </w:pPr>
      <w:r w:rsidRPr="00AC7A3B">
        <w:rPr>
          <w:rStyle w:val="Strong"/>
        </w:rPr>
        <w:t>Request Body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B24771" w14:paraId="4D45F35F" w14:textId="77777777" w:rsidTr="00B24771">
        <w:tc>
          <w:tcPr>
            <w:tcW w:w="9747" w:type="dxa"/>
          </w:tcPr>
          <w:p w14:paraId="316A121F" w14:textId="77777777" w:rsidR="00B24771" w:rsidRDefault="00B24771" w:rsidP="00B24771">
            <w:r>
              <w:t>None</w:t>
            </w:r>
          </w:p>
        </w:tc>
      </w:tr>
    </w:tbl>
    <w:p w14:paraId="0F9661A0" w14:textId="77777777" w:rsidR="00B24771" w:rsidRDefault="00B24771" w:rsidP="00B24771">
      <w:pPr>
        <w:rPr>
          <w:rStyle w:val="Strong"/>
        </w:rPr>
      </w:pPr>
    </w:p>
    <w:p w14:paraId="172BF000" w14:textId="77777777" w:rsidR="00B24771" w:rsidRPr="00972DD3" w:rsidRDefault="00B24771" w:rsidP="00B24771">
      <w:pPr>
        <w:pStyle w:val="Heading4"/>
        <w:rPr>
          <w:rStyle w:val="Strong"/>
          <w:b/>
        </w:rPr>
      </w:pPr>
      <w:r w:rsidRPr="00972DD3">
        <w:rPr>
          <w:rStyle w:val="Strong"/>
          <w:b/>
        </w:rPr>
        <w:t>Example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B24771" w14:paraId="023739EB" w14:textId="77777777" w:rsidTr="00B24771">
        <w:tc>
          <w:tcPr>
            <w:tcW w:w="9747" w:type="dxa"/>
          </w:tcPr>
          <w:p w14:paraId="0BA2DE4F" w14:textId="77777777" w:rsidR="00B24771" w:rsidRDefault="00B24771" w:rsidP="00B24771">
            <w:r w:rsidRPr="00DB66DF">
              <w:t>http://localhost:8080/IDMS/xband/updateType/1021/</w:t>
            </w:r>
            <w:r>
              <w:t>Puck</w:t>
            </w:r>
          </w:p>
        </w:tc>
      </w:tr>
    </w:tbl>
    <w:p w14:paraId="1BB5AF36" w14:textId="77777777" w:rsidR="00B24771" w:rsidRDefault="00B24771" w:rsidP="00B24771"/>
    <w:p w14:paraId="240F5EFF" w14:textId="77777777" w:rsidR="00B24771" w:rsidRDefault="00B24771" w:rsidP="00B24771">
      <w:pPr>
        <w:pStyle w:val="Heading4"/>
      </w:pPr>
      <w:r>
        <w:t>Response Headers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08"/>
        <w:gridCol w:w="7668"/>
      </w:tblGrid>
      <w:tr w:rsidR="00B24771" w14:paraId="1FC990F0" w14:textId="77777777" w:rsidTr="00B24771">
        <w:tc>
          <w:tcPr>
            <w:tcW w:w="1908" w:type="dxa"/>
          </w:tcPr>
          <w:p w14:paraId="7CBC25D7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Status Code</w:t>
            </w:r>
          </w:p>
        </w:tc>
        <w:tc>
          <w:tcPr>
            <w:tcW w:w="7668" w:type="dxa"/>
          </w:tcPr>
          <w:p w14:paraId="590494B4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B24771" w14:paraId="47D9F6B8" w14:textId="77777777" w:rsidTr="00B24771">
        <w:tc>
          <w:tcPr>
            <w:tcW w:w="1908" w:type="dxa"/>
          </w:tcPr>
          <w:p w14:paraId="12CA0EF9" w14:textId="77777777" w:rsidR="00B24771" w:rsidRDefault="00B24771" w:rsidP="00B24771">
            <w:r>
              <w:t>200</w:t>
            </w:r>
          </w:p>
        </w:tc>
        <w:tc>
          <w:tcPr>
            <w:tcW w:w="7668" w:type="dxa"/>
          </w:tcPr>
          <w:p w14:paraId="6CAD1A61" w14:textId="77777777" w:rsidR="00B24771" w:rsidRDefault="00B24771" w:rsidP="00B24771">
            <w:r>
              <w:t>Ok. The band type was successfully changed.</w:t>
            </w:r>
          </w:p>
        </w:tc>
      </w:tr>
    </w:tbl>
    <w:p w14:paraId="0FDAD7E0" w14:textId="77777777" w:rsidR="00B24771" w:rsidRDefault="00B24771" w:rsidP="00B24771">
      <w:pPr>
        <w:pStyle w:val="H2Body"/>
      </w:pPr>
    </w:p>
    <w:p w14:paraId="5998567C" w14:textId="77777777" w:rsidR="00B24771" w:rsidRDefault="00B24771" w:rsidP="00B24771">
      <w:pPr>
        <w:pStyle w:val="Heading4"/>
      </w:pPr>
      <w:r>
        <w:t>Response Body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576"/>
      </w:tblGrid>
      <w:tr w:rsidR="00B24771" w14:paraId="1A800CB5" w14:textId="77777777" w:rsidTr="00B24771">
        <w:tc>
          <w:tcPr>
            <w:tcW w:w="9576" w:type="dxa"/>
          </w:tcPr>
          <w:p w14:paraId="443AB008" w14:textId="77777777" w:rsidR="00B24771" w:rsidRDefault="00B24771" w:rsidP="00B24771">
            <w:r>
              <w:t>None</w:t>
            </w:r>
          </w:p>
        </w:tc>
      </w:tr>
    </w:tbl>
    <w:p w14:paraId="3D744183" w14:textId="77777777" w:rsidR="00B24771" w:rsidRPr="00C408F7" w:rsidRDefault="00B24771" w:rsidP="00B24771">
      <w:pPr>
        <w:pStyle w:val="H2Body"/>
      </w:pPr>
    </w:p>
    <w:p w14:paraId="30021C8D" w14:textId="77777777" w:rsidR="00B24771" w:rsidRDefault="00B24771" w:rsidP="00B24771">
      <w:pPr>
        <w:pStyle w:val="Heading3"/>
      </w:pPr>
      <w:r w:rsidRPr="00441710">
        <w:t>AssignXBandToGuest</w:t>
      </w:r>
      <w:bookmarkEnd w:id="58"/>
      <w:r w:rsidRPr="00441710">
        <w:t xml:space="preserve"> </w:t>
      </w:r>
    </w:p>
    <w:p w14:paraId="5C0E1E85" w14:textId="77777777" w:rsidR="00B24771" w:rsidRPr="00CD0568" w:rsidRDefault="00B24771" w:rsidP="00B24771">
      <w:pPr>
        <w:ind w:left="450"/>
      </w:pPr>
      <w:r w:rsidRPr="00CD0568">
        <w:t>This call has been deprecated and replaced with a proper POST method.</w:t>
      </w:r>
    </w:p>
    <w:p w14:paraId="24B5B13B" w14:textId="77777777" w:rsidR="00B24771" w:rsidRDefault="00B24771" w:rsidP="00B24771">
      <w:r w:rsidRPr="005573FC">
        <w:t xml:space="preserve"> </w:t>
      </w:r>
      <w:r w:rsidRPr="00432693">
        <w:t xml:space="preserve"> </w:t>
      </w:r>
      <w:r w:rsidRPr="00C118E7">
        <w:t xml:space="preserve"> 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B24771" w14:paraId="6FF9BAB1" w14:textId="77777777" w:rsidTr="00B24771">
        <w:tc>
          <w:tcPr>
            <w:tcW w:w="2358" w:type="dxa"/>
          </w:tcPr>
          <w:p w14:paraId="695CE0E6" w14:textId="77777777" w:rsidR="00B24771" w:rsidRPr="00BB26E3" w:rsidRDefault="00B24771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Path</w:t>
            </w:r>
          </w:p>
        </w:tc>
        <w:tc>
          <w:tcPr>
            <w:tcW w:w="7218" w:type="dxa"/>
          </w:tcPr>
          <w:p w14:paraId="2B2CC7CD" w14:textId="77777777" w:rsidR="00B24771" w:rsidRDefault="00B24771" w:rsidP="00B24771">
            <w:r>
              <w:t>&lt;idms-context&gt;/IDMS/xband/{xbandId}/{guestId}</w:t>
            </w:r>
          </w:p>
        </w:tc>
      </w:tr>
      <w:tr w:rsidR="00B24771" w14:paraId="702C507B" w14:textId="77777777" w:rsidTr="00B24771">
        <w:tc>
          <w:tcPr>
            <w:tcW w:w="2358" w:type="dxa"/>
          </w:tcPr>
          <w:p w14:paraId="5A7C137B" w14:textId="77777777" w:rsidR="00B24771" w:rsidRPr="00BB26E3" w:rsidRDefault="00B24771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HTTP Method</w:t>
            </w:r>
          </w:p>
        </w:tc>
        <w:tc>
          <w:tcPr>
            <w:tcW w:w="7218" w:type="dxa"/>
          </w:tcPr>
          <w:p w14:paraId="65044733" w14:textId="77777777" w:rsidR="00B24771" w:rsidRDefault="00B24771" w:rsidP="00B24771">
            <w:r>
              <w:t>GET</w:t>
            </w:r>
          </w:p>
        </w:tc>
      </w:tr>
      <w:tr w:rsidR="00B24771" w14:paraId="3A2ABDA5" w14:textId="77777777" w:rsidTr="00B24771">
        <w:tc>
          <w:tcPr>
            <w:tcW w:w="2358" w:type="dxa"/>
          </w:tcPr>
          <w:p w14:paraId="6F188088" w14:textId="77777777" w:rsidR="00B24771" w:rsidRPr="00BB26E3" w:rsidRDefault="00B24771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Response Format</w:t>
            </w:r>
          </w:p>
        </w:tc>
        <w:tc>
          <w:tcPr>
            <w:tcW w:w="7218" w:type="dxa"/>
          </w:tcPr>
          <w:p w14:paraId="1A07D95E" w14:textId="77777777" w:rsidR="00B24771" w:rsidRDefault="00B24771" w:rsidP="00B24771">
            <w:r>
              <w:t>HTTP Response</w:t>
            </w:r>
          </w:p>
        </w:tc>
      </w:tr>
    </w:tbl>
    <w:p w14:paraId="14BA3C42" w14:textId="77777777" w:rsidR="00B24771" w:rsidRDefault="00B24771" w:rsidP="00B24771">
      <w:pPr>
        <w:pStyle w:val="H3Body"/>
      </w:pPr>
    </w:p>
    <w:p w14:paraId="47A6773C" w14:textId="77777777" w:rsidR="00B24771" w:rsidRDefault="00B24771" w:rsidP="00B24771">
      <w:pPr>
        <w:pStyle w:val="Heading4"/>
      </w:pPr>
      <w:bookmarkStart w:id="59" w:name="_Toc325103675"/>
      <w:r>
        <w:t>Request</w:t>
      </w:r>
      <w:bookmarkEnd w:id="59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B24771" w14:paraId="096E8266" w14:textId="77777777" w:rsidTr="00B24771">
        <w:tc>
          <w:tcPr>
            <w:tcW w:w="2358" w:type="dxa"/>
          </w:tcPr>
          <w:p w14:paraId="583908AB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Variable</w:t>
            </w:r>
          </w:p>
        </w:tc>
        <w:tc>
          <w:tcPr>
            <w:tcW w:w="7218" w:type="dxa"/>
          </w:tcPr>
          <w:p w14:paraId="1F0E7A17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B24771" w14:paraId="648B2780" w14:textId="77777777" w:rsidTr="00B24771">
        <w:tc>
          <w:tcPr>
            <w:tcW w:w="2358" w:type="dxa"/>
          </w:tcPr>
          <w:p w14:paraId="6F8D45D0" w14:textId="77777777" w:rsidR="00B24771" w:rsidRDefault="00B24771" w:rsidP="00B24771">
            <w:r>
              <w:t>xbandId</w:t>
            </w:r>
          </w:p>
        </w:tc>
        <w:tc>
          <w:tcPr>
            <w:tcW w:w="7218" w:type="dxa"/>
          </w:tcPr>
          <w:p w14:paraId="19BC36B3" w14:textId="77777777" w:rsidR="00B24771" w:rsidRDefault="00B24771" w:rsidP="00B24771">
            <w:r>
              <w:t>The IDMS xbandId of the band to assign.</w:t>
            </w:r>
          </w:p>
        </w:tc>
      </w:tr>
      <w:tr w:rsidR="00B24771" w14:paraId="27A9423B" w14:textId="77777777" w:rsidTr="00B24771">
        <w:tc>
          <w:tcPr>
            <w:tcW w:w="2358" w:type="dxa"/>
          </w:tcPr>
          <w:p w14:paraId="4977355D" w14:textId="77777777" w:rsidR="00B24771" w:rsidRDefault="00B24771" w:rsidP="00B24771">
            <w:r>
              <w:t>guestId</w:t>
            </w:r>
          </w:p>
        </w:tc>
        <w:tc>
          <w:tcPr>
            <w:tcW w:w="7218" w:type="dxa"/>
          </w:tcPr>
          <w:p w14:paraId="7D46FEC8" w14:textId="77777777" w:rsidR="00B24771" w:rsidRDefault="00B24771" w:rsidP="00B24771">
            <w:r>
              <w:t>The IDMS guestId of the guest to assign to the xband.</w:t>
            </w:r>
          </w:p>
        </w:tc>
      </w:tr>
    </w:tbl>
    <w:p w14:paraId="235EA9C7" w14:textId="77777777" w:rsidR="00B24771" w:rsidRPr="00AC7A3B" w:rsidRDefault="00B24771" w:rsidP="00B24771">
      <w:pPr>
        <w:ind w:left="720"/>
      </w:pPr>
    </w:p>
    <w:p w14:paraId="01A3F0B1" w14:textId="77777777" w:rsidR="00B24771" w:rsidRDefault="00B24771" w:rsidP="00B24771">
      <w:pPr>
        <w:ind w:left="720"/>
        <w:rPr>
          <w:rStyle w:val="Strong"/>
        </w:rPr>
      </w:pPr>
    </w:p>
    <w:p w14:paraId="09556F06" w14:textId="77777777" w:rsidR="00B24771" w:rsidRDefault="00B24771" w:rsidP="00B24771">
      <w:pPr>
        <w:ind w:left="720"/>
        <w:rPr>
          <w:rStyle w:val="Strong"/>
        </w:rPr>
      </w:pPr>
      <w:r w:rsidRPr="00AC7A3B">
        <w:rPr>
          <w:rStyle w:val="Strong"/>
        </w:rPr>
        <w:t>Request Header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B24771" w14:paraId="2EB684F8" w14:textId="77777777" w:rsidTr="00B24771">
        <w:tc>
          <w:tcPr>
            <w:tcW w:w="9747" w:type="dxa"/>
          </w:tcPr>
          <w:p w14:paraId="2D90FFEA" w14:textId="77777777" w:rsidR="00B24771" w:rsidRDefault="00B24771" w:rsidP="00B24771">
            <w:r>
              <w:rPr>
                <w:rStyle w:val="Strong"/>
                <w:b w:val="0"/>
              </w:rPr>
              <w:t>None</w:t>
            </w:r>
          </w:p>
        </w:tc>
      </w:tr>
    </w:tbl>
    <w:p w14:paraId="2B17EED5" w14:textId="77777777" w:rsidR="00B24771" w:rsidRDefault="00B24771" w:rsidP="00B24771">
      <w:pPr>
        <w:rPr>
          <w:rStyle w:val="Strong"/>
        </w:rPr>
      </w:pPr>
    </w:p>
    <w:p w14:paraId="50321D35" w14:textId="77777777" w:rsidR="00B24771" w:rsidRDefault="00B24771" w:rsidP="00B24771">
      <w:pPr>
        <w:ind w:left="720"/>
        <w:rPr>
          <w:rStyle w:val="Strong"/>
        </w:rPr>
      </w:pPr>
      <w:r w:rsidRPr="00AC7A3B">
        <w:rPr>
          <w:rStyle w:val="Strong"/>
        </w:rPr>
        <w:lastRenderedPageBreak/>
        <w:t>Request Body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B24771" w14:paraId="249CBA99" w14:textId="77777777" w:rsidTr="00B24771">
        <w:tc>
          <w:tcPr>
            <w:tcW w:w="9747" w:type="dxa"/>
          </w:tcPr>
          <w:p w14:paraId="2D9768D0" w14:textId="77777777" w:rsidR="00B24771" w:rsidRDefault="00B24771" w:rsidP="00B24771">
            <w:r>
              <w:t>None</w:t>
            </w:r>
          </w:p>
        </w:tc>
      </w:tr>
    </w:tbl>
    <w:p w14:paraId="2BAF3A8D" w14:textId="77777777" w:rsidR="00B24771" w:rsidRDefault="00B24771" w:rsidP="00B24771">
      <w:pPr>
        <w:rPr>
          <w:rStyle w:val="Strong"/>
        </w:rPr>
      </w:pPr>
    </w:p>
    <w:p w14:paraId="7C660B2F" w14:textId="77777777" w:rsidR="00B24771" w:rsidRPr="00972DD3" w:rsidRDefault="00B24771" w:rsidP="00B24771">
      <w:pPr>
        <w:pStyle w:val="Heading4"/>
        <w:rPr>
          <w:rStyle w:val="Strong"/>
          <w:b/>
        </w:rPr>
      </w:pPr>
      <w:bookmarkStart w:id="60" w:name="_Toc325103676"/>
      <w:r w:rsidRPr="00972DD3">
        <w:rPr>
          <w:rStyle w:val="Strong"/>
          <w:b/>
        </w:rPr>
        <w:t>Example</w:t>
      </w:r>
      <w:bookmarkEnd w:id="60"/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B24771" w14:paraId="23A9473F" w14:textId="77777777" w:rsidTr="00B24771">
        <w:tc>
          <w:tcPr>
            <w:tcW w:w="9747" w:type="dxa"/>
          </w:tcPr>
          <w:p w14:paraId="71C813B7" w14:textId="77777777" w:rsidR="00B24771" w:rsidRDefault="00B24771" w:rsidP="00B24771">
            <w:r>
              <w:t>http://localhost:8080/IDMS/xband/1021/1658</w:t>
            </w:r>
          </w:p>
        </w:tc>
      </w:tr>
    </w:tbl>
    <w:p w14:paraId="301F07CA" w14:textId="77777777" w:rsidR="00B24771" w:rsidRDefault="00B24771" w:rsidP="00B24771"/>
    <w:p w14:paraId="317AAA4C" w14:textId="77777777" w:rsidR="00B24771" w:rsidRDefault="00B24771" w:rsidP="00B24771">
      <w:pPr>
        <w:pStyle w:val="Heading4"/>
      </w:pPr>
      <w:bookmarkStart w:id="61" w:name="_Toc325103677"/>
      <w:r>
        <w:t>Response Headers</w:t>
      </w:r>
      <w:bookmarkEnd w:id="61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08"/>
        <w:gridCol w:w="7668"/>
      </w:tblGrid>
      <w:tr w:rsidR="00B24771" w14:paraId="1ED666EB" w14:textId="77777777" w:rsidTr="00B24771">
        <w:tc>
          <w:tcPr>
            <w:tcW w:w="1908" w:type="dxa"/>
          </w:tcPr>
          <w:p w14:paraId="49E3FE40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Status Code</w:t>
            </w:r>
          </w:p>
        </w:tc>
        <w:tc>
          <w:tcPr>
            <w:tcW w:w="7668" w:type="dxa"/>
          </w:tcPr>
          <w:p w14:paraId="4A9DB285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B24771" w14:paraId="01CDB7F8" w14:textId="77777777" w:rsidTr="00B24771">
        <w:tc>
          <w:tcPr>
            <w:tcW w:w="1908" w:type="dxa"/>
          </w:tcPr>
          <w:p w14:paraId="22370D9B" w14:textId="77777777" w:rsidR="00B24771" w:rsidRDefault="00B24771" w:rsidP="00B24771">
            <w:r>
              <w:t>200</w:t>
            </w:r>
          </w:p>
        </w:tc>
        <w:tc>
          <w:tcPr>
            <w:tcW w:w="7668" w:type="dxa"/>
          </w:tcPr>
          <w:p w14:paraId="3511AAAE" w14:textId="77777777" w:rsidR="00B24771" w:rsidRDefault="00B24771" w:rsidP="00B24771">
            <w:r>
              <w:t>Ok. The guest was successfully assigned to the xband.</w:t>
            </w:r>
          </w:p>
        </w:tc>
      </w:tr>
    </w:tbl>
    <w:p w14:paraId="4C176801" w14:textId="77777777" w:rsidR="00B24771" w:rsidRDefault="00B24771" w:rsidP="00B24771">
      <w:pPr>
        <w:pStyle w:val="H2Body"/>
      </w:pPr>
    </w:p>
    <w:p w14:paraId="38FDD013" w14:textId="77777777" w:rsidR="00B24771" w:rsidRDefault="00B24771" w:rsidP="00B24771">
      <w:pPr>
        <w:pStyle w:val="Heading4"/>
      </w:pPr>
      <w:bookmarkStart w:id="62" w:name="_Toc325103678"/>
      <w:r>
        <w:t>Response Body</w:t>
      </w:r>
      <w:bookmarkEnd w:id="62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576"/>
      </w:tblGrid>
      <w:tr w:rsidR="00B24771" w14:paraId="13050886" w14:textId="77777777" w:rsidTr="00B24771">
        <w:tc>
          <w:tcPr>
            <w:tcW w:w="9576" w:type="dxa"/>
          </w:tcPr>
          <w:p w14:paraId="7C242DFC" w14:textId="77777777" w:rsidR="00B24771" w:rsidRDefault="00B24771" w:rsidP="00B24771">
            <w:r>
              <w:t>None</w:t>
            </w:r>
          </w:p>
        </w:tc>
      </w:tr>
    </w:tbl>
    <w:p w14:paraId="4324A66A" w14:textId="77777777" w:rsidR="00B24771" w:rsidRDefault="00B24771" w:rsidP="00B24771">
      <w:pPr>
        <w:pStyle w:val="H2Body"/>
      </w:pPr>
    </w:p>
    <w:p w14:paraId="70111103" w14:textId="77777777" w:rsidR="00B24771" w:rsidRDefault="00B24771" w:rsidP="00B24771">
      <w:pPr>
        <w:pStyle w:val="Heading3"/>
      </w:pPr>
      <w:bookmarkStart w:id="63" w:name="_Toc325103679"/>
      <w:r>
        <w:t>Remove</w:t>
      </w:r>
      <w:r w:rsidRPr="00441710">
        <w:t>XBand</w:t>
      </w:r>
      <w:r>
        <w:t>From</w:t>
      </w:r>
      <w:r w:rsidRPr="00441710">
        <w:t>Guest</w:t>
      </w:r>
      <w:bookmarkEnd w:id="63"/>
      <w:r w:rsidRPr="00441710">
        <w:t xml:space="preserve"> </w:t>
      </w:r>
    </w:p>
    <w:p w14:paraId="59C69E7E" w14:textId="77777777" w:rsidR="00B24771" w:rsidRDefault="00B24771" w:rsidP="00B24771">
      <w:r w:rsidRPr="005573FC">
        <w:t xml:space="preserve"> </w:t>
      </w:r>
      <w:r w:rsidRPr="00432693">
        <w:t xml:space="preserve"> </w:t>
      </w:r>
      <w:r w:rsidRPr="00C118E7">
        <w:t xml:space="preserve"> 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B24771" w14:paraId="0538DA18" w14:textId="77777777" w:rsidTr="00B24771">
        <w:tc>
          <w:tcPr>
            <w:tcW w:w="2358" w:type="dxa"/>
          </w:tcPr>
          <w:p w14:paraId="33BB3219" w14:textId="77777777" w:rsidR="00B24771" w:rsidRPr="00BB26E3" w:rsidRDefault="00B24771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Path</w:t>
            </w:r>
          </w:p>
        </w:tc>
        <w:tc>
          <w:tcPr>
            <w:tcW w:w="7218" w:type="dxa"/>
          </w:tcPr>
          <w:p w14:paraId="2F7DB942" w14:textId="77777777" w:rsidR="00B24771" w:rsidRDefault="00B24771" w:rsidP="00B24771">
            <w:r>
              <w:t>&lt;idms-context&gt;/IDMS/xband/unassign/{xbandId}/{guestId}</w:t>
            </w:r>
          </w:p>
        </w:tc>
      </w:tr>
      <w:tr w:rsidR="00B24771" w14:paraId="1BE0DED9" w14:textId="77777777" w:rsidTr="00B24771">
        <w:tc>
          <w:tcPr>
            <w:tcW w:w="2358" w:type="dxa"/>
          </w:tcPr>
          <w:p w14:paraId="71137846" w14:textId="77777777" w:rsidR="00B24771" w:rsidRPr="00BB26E3" w:rsidRDefault="00B24771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HTTP Method</w:t>
            </w:r>
          </w:p>
        </w:tc>
        <w:tc>
          <w:tcPr>
            <w:tcW w:w="7218" w:type="dxa"/>
          </w:tcPr>
          <w:p w14:paraId="12FA000E" w14:textId="77777777" w:rsidR="00B24771" w:rsidRDefault="00B24771" w:rsidP="00B24771">
            <w:r>
              <w:t>GET</w:t>
            </w:r>
          </w:p>
        </w:tc>
      </w:tr>
      <w:tr w:rsidR="00B24771" w14:paraId="00CE2BE4" w14:textId="77777777" w:rsidTr="00B24771">
        <w:tc>
          <w:tcPr>
            <w:tcW w:w="2358" w:type="dxa"/>
          </w:tcPr>
          <w:p w14:paraId="1CD1E26E" w14:textId="77777777" w:rsidR="00B24771" w:rsidRPr="00BB26E3" w:rsidRDefault="00B24771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Response Format</w:t>
            </w:r>
          </w:p>
        </w:tc>
        <w:tc>
          <w:tcPr>
            <w:tcW w:w="7218" w:type="dxa"/>
          </w:tcPr>
          <w:p w14:paraId="3AE86742" w14:textId="77777777" w:rsidR="00B24771" w:rsidRDefault="00B24771" w:rsidP="00B24771">
            <w:r>
              <w:t>HTTP Response</w:t>
            </w:r>
          </w:p>
        </w:tc>
      </w:tr>
    </w:tbl>
    <w:p w14:paraId="0076864D" w14:textId="77777777" w:rsidR="00B24771" w:rsidRDefault="00B24771" w:rsidP="00B24771">
      <w:pPr>
        <w:pStyle w:val="H3Body"/>
      </w:pPr>
    </w:p>
    <w:p w14:paraId="5E0ADB7D" w14:textId="77777777" w:rsidR="00B24771" w:rsidRDefault="00B24771" w:rsidP="00B24771">
      <w:pPr>
        <w:pStyle w:val="Heading4"/>
      </w:pPr>
      <w:bookmarkStart w:id="64" w:name="_Toc325103680"/>
      <w:r>
        <w:t>Request</w:t>
      </w:r>
      <w:bookmarkEnd w:id="64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B24771" w14:paraId="05676784" w14:textId="77777777" w:rsidTr="00B24771">
        <w:tc>
          <w:tcPr>
            <w:tcW w:w="2358" w:type="dxa"/>
          </w:tcPr>
          <w:p w14:paraId="6193337E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Variable</w:t>
            </w:r>
          </w:p>
        </w:tc>
        <w:tc>
          <w:tcPr>
            <w:tcW w:w="7218" w:type="dxa"/>
          </w:tcPr>
          <w:p w14:paraId="672B5BA3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B24771" w14:paraId="426BD945" w14:textId="77777777" w:rsidTr="00B24771">
        <w:tc>
          <w:tcPr>
            <w:tcW w:w="2358" w:type="dxa"/>
          </w:tcPr>
          <w:p w14:paraId="6AFAEA9F" w14:textId="77777777" w:rsidR="00B24771" w:rsidRDefault="00B24771" w:rsidP="00B24771">
            <w:r>
              <w:t>xbandId</w:t>
            </w:r>
          </w:p>
        </w:tc>
        <w:tc>
          <w:tcPr>
            <w:tcW w:w="7218" w:type="dxa"/>
          </w:tcPr>
          <w:p w14:paraId="3707D464" w14:textId="77777777" w:rsidR="00B24771" w:rsidRDefault="00B24771" w:rsidP="00B24771">
            <w:r>
              <w:t>The IDMS xbandId of the xband to unassign.</w:t>
            </w:r>
          </w:p>
        </w:tc>
      </w:tr>
      <w:tr w:rsidR="00B24771" w14:paraId="12975403" w14:textId="77777777" w:rsidTr="00B24771">
        <w:tc>
          <w:tcPr>
            <w:tcW w:w="2358" w:type="dxa"/>
          </w:tcPr>
          <w:p w14:paraId="3E7AF6D8" w14:textId="77777777" w:rsidR="00B24771" w:rsidRDefault="00B24771" w:rsidP="00B24771">
            <w:r>
              <w:t>guestId</w:t>
            </w:r>
          </w:p>
        </w:tc>
        <w:tc>
          <w:tcPr>
            <w:tcW w:w="7218" w:type="dxa"/>
          </w:tcPr>
          <w:p w14:paraId="0E5CA0F3" w14:textId="77777777" w:rsidR="00B24771" w:rsidRDefault="00B24771" w:rsidP="00B24771">
            <w:r>
              <w:t>The IDMS guest Id to unassign from the xband.</w:t>
            </w:r>
          </w:p>
        </w:tc>
      </w:tr>
    </w:tbl>
    <w:p w14:paraId="527EA060" w14:textId="77777777" w:rsidR="00B24771" w:rsidRPr="00AC7A3B" w:rsidRDefault="00B24771" w:rsidP="00B24771">
      <w:pPr>
        <w:ind w:left="720"/>
      </w:pPr>
    </w:p>
    <w:p w14:paraId="5EDB5FEF" w14:textId="77777777" w:rsidR="00B24771" w:rsidRDefault="00B24771" w:rsidP="00B24771">
      <w:pPr>
        <w:ind w:left="720"/>
        <w:rPr>
          <w:rStyle w:val="Strong"/>
        </w:rPr>
      </w:pPr>
    </w:p>
    <w:p w14:paraId="20FC4498" w14:textId="77777777" w:rsidR="00B24771" w:rsidRDefault="00B24771" w:rsidP="00B24771">
      <w:pPr>
        <w:ind w:left="720"/>
        <w:rPr>
          <w:rStyle w:val="Strong"/>
        </w:rPr>
      </w:pPr>
      <w:r w:rsidRPr="00AC7A3B">
        <w:rPr>
          <w:rStyle w:val="Strong"/>
        </w:rPr>
        <w:t>Request Header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B24771" w14:paraId="1D8B7BE5" w14:textId="77777777" w:rsidTr="00B24771">
        <w:tc>
          <w:tcPr>
            <w:tcW w:w="9747" w:type="dxa"/>
          </w:tcPr>
          <w:p w14:paraId="08E03CDC" w14:textId="77777777" w:rsidR="00B24771" w:rsidRDefault="00B24771" w:rsidP="00B24771">
            <w:r>
              <w:rPr>
                <w:rStyle w:val="Strong"/>
                <w:b w:val="0"/>
              </w:rPr>
              <w:t>None</w:t>
            </w:r>
          </w:p>
        </w:tc>
      </w:tr>
    </w:tbl>
    <w:p w14:paraId="0B1CCDF8" w14:textId="77777777" w:rsidR="00B24771" w:rsidRDefault="00B24771" w:rsidP="00B24771">
      <w:pPr>
        <w:rPr>
          <w:rStyle w:val="Strong"/>
        </w:rPr>
      </w:pPr>
    </w:p>
    <w:p w14:paraId="6B166B66" w14:textId="77777777" w:rsidR="00B24771" w:rsidRDefault="00B24771" w:rsidP="00B24771">
      <w:pPr>
        <w:ind w:left="720"/>
        <w:rPr>
          <w:rStyle w:val="Strong"/>
        </w:rPr>
      </w:pPr>
      <w:r w:rsidRPr="00AC7A3B">
        <w:rPr>
          <w:rStyle w:val="Strong"/>
        </w:rPr>
        <w:t>Request Body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B24771" w14:paraId="19AD4D1D" w14:textId="77777777" w:rsidTr="00B24771">
        <w:tc>
          <w:tcPr>
            <w:tcW w:w="9747" w:type="dxa"/>
          </w:tcPr>
          <w:p w14:paraId="56230CC2" w14:textId="77777777" w:rsidR="00B24771" w:rsidRDefault="00B24771" w:rsidP="00B24771">
            <w:r>
              <w:t>None</w:t>
            </w:r>
          </w:p>
        </w:tc>
      </w:tr>
    </w:tbl>
    <w:p w14:paraId="287414D3" w14:textId="77777777" w:rsidR="00B24771" w:rsidRDefault="00B24771" w:rsidP="00B24771">
      <w:pPr>
        <w:rPr>
          <w:rStyle w:val="Strong"/>
        </w:rPr>
      </w:pPr>
    </w:p>
    <w:p w14:paraId="084F9A7A" w14:textId="77777777" w:rsidR="00B24771" w:rsidRPr="00972DD3" w:rsidRDefault="00B24771" w:rsidP="00B24771">
      <w:pPr>
        <w:pStyle w:val="Heading4"/>
        <w:rPr>
          <w:rStyle w:val="Strong"/>
          <w:b/>
        </w:rPr>
      </w:pPr>
      <w:bookmarkStart w:id="65" w:name="_Toc325103681"/>
      <w:r w:rsidRPr="00972DD3">
        <w:rPr>
          <w:rStyle w:val="Strong"/>
          <w:b/>
        </w:rPr>
        <w:t>Example</w:t>
      </w:r>
      <w:bookmarkEnd w:id="65"/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B24771" w14:paraId="41BAC771" w14:textId="77777777" w:rsidTr="00B24771">
        <w:tc>
          <w:tcPr>
            <w:tcW w:w="9747" w:type="dxa"/>
          </w:tcPr>
          <w:p w14:paraId="70E5FA28" w14:textId="77777777" w:rsidR="00B24771" w:rsidRPr="00441710" w:rsidRDefault="00B24771" w:rsidP="00B24771">
            <w:pPr>
              <w:rPr>
                <w:b/>
              </w:rPr>
            </w:pPr>
            <w:r>
              <w:t>http://localhost:8080/IDMS/xband/</w:t>
            </w:r>
          </w:p>
        </w:tc>
      </w:tr>
    </w:tbl>
    <w:p w14:paraId="35821E15" w14:textId="77777777" w:rsidR="00B24771" w:rsidRDefault="00B24771" w:rsidP="00B24771"/>
    <w:p w14:paraId="5BC8D1E9" w14:textId="77777777" w:rsidR="00B24771" w:rsidRDefault="00B24771" w:rsidP="00B24771">
      <w:pPr>
        <w:pStyle w:val="Heading4"/>
      </w:pPr>
      <w:bookmarkStart w:id="66" w:name="_Toc325103682"/>
      <w:r>
        <w:t>Response Headers</w:t>
      </w:r>
      <w:bookmarkEnd w:id="66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08"/>
        <w:gridCol w:w="7668"/>
      </w:tblGrid>
      <w:tr w:rsidR="00B24771" w14:paraId="7979B205" w14:textId="77777777" w:rsidTr="00B24771">
        <w:tc>
          <w:tcPr>
            <w:tcW w:w="1908" w:type="dxa"/>
          </w:tcPr>
          <w:p w14:paraId="4229C005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Status Code</w:t>
            </w:r>
          </w:p>
        </w:tc>
        <w:tc>
          <w:tcPr>
            <w:tcW w:w="7668" w:type="dxa"/>
          </w:tcPr>
          <w:p w14:paraId="56B85AA1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B24771" w14:paraId="3818C865" w14:textId="77777777" w:rsidTr="00B24771">
        <w:tc>
          <w:tcPr>
            <w:tcW w:w="1908" w:type="dxa"/>
          </w:tcPr>
          <w:p w14:paraId="4CAF5A5C" w14:textId="77777777" w:rsidR="00B24771" w:rsidRDefault="00B24771" w:rsidP="00B24771">
            <w:r>
              <w:t>201</w:t>
            </w:r>
          </w:p>
        </w:tc>
        <w:tc>
          <w:tcPr>
            <w:tcW w:w="7668" w:type="dxa"/>
          </w:tcPr>
          <w:p w14:paraId="7E2A4EAA" w14:textId="77777777" w:rsidR="00B24771" w:rsidRDefault="00B24771" w:rsidP="00B24771">
            <w:r>
              <w:t>Guest was unassignedfrom the xband.</w:t>
            </w:r>
          </w:p>
        </w:tc>
      </w:tr>
    </w:tbl>
    <w:p w14:paraId="29CC8F41" w14:textId="77777777" w:rsidR="00B24771" w:rsidRDefault="00B24771" w:rsidP="00B24771">
      <w:pPr>
        <w:pStyle w:val="H2Body"/>
      </w:pPr>
    </w:p>
    <w:p w14:paraId="27A06BCF" w14:textId="77777777" w:rsidR="00B24771" w:rsidRDefault="00B24771" w:rsidP="00B24771">
      <w:pPr>
        <w:pStyle w:val="Heading4"/>
      </w:pPr>
      <w:bookmarkStart w:id="67" w:name="_Toc325103683"/>
      <w:r>
        <w:t>Response Body</w:t>
      </w:r>
      <w:bookmarkEnd w:id="67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576"/>
      </w:tblGrid>
      <w:tr w:rsidR="00B24771" w14:paraId="5B25B8AB" w14:textId="77777777" w:rsidTr="00B24771">
        <w:tc>
          <w:tcPr>
            <w:tcW w:w="9576" w:type="dxa"/>
          </w:tcPr>
          <w:p w14:paraId="5054AAB5" w14:textId="77777777" w:rsidR="00B24771" w:rsidRDefault="00B24771" w:rsidP="00B24771">
            <w:r>
              <w:t>None</w:t>
            </w:r>
          </w:p>
        </w:tc>
      </w:tr>
    </w:tbl>
    <w:p w14:paraId="512A6CEF" w14:textId="77777777" w:rsidR="00B24771" w:rsidRPr="0056747E" w:rsidRDefault="00B24771" w:rsidP="00B24771">
      <w:pPr>
        <w:pStyle w:val="H2Body"/>
      </w:pPr>
    </w:p>
    <w:p w14:paraId="63A1ED7B" w14:textId="77777777" w:rsidR="00B24771" w:rsidRDefault="00B24771" w:rsidP="00B24771">
      <w:pPr>
        <w:pStyle w:val="Heading3"/>
      </w:pPr>
      <w:bookmarkStart w:id="68" w:name="_Toc325103684"/>
      <w:r>
        <w:t>Assign</w:t>
      </w:r>
      <w:r w:rsidRPr="00441710">
        <w:t>XBand</w:t>
      </w:r>
      <w:bookmarkEnd w:id="68"/>
      <w:r w:rsidRPr="00441710">
        <w:t xml:space="preserve"> </w:t>
      </w:r>
    </w:p>
    <w:p w14:paraId="56206DA9" w14:textId="77777777" w:rsidR="00B24771" w:rsidRDefault="00B24771" w:rsidP="00B24771">
      <w:r w:rsidRPr="005573FC">
        <w:t xml:space="preserve"> </w:t>
      </w:r>
      <w:r w:rsidRPr="00432693">
        <w:t xml:space="preserve"> </w:t>
      </w:r>
      <w:r w:rsidRPr="00C118E7">
        <w:t xml:space="preserve"> 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B24771" w14:paraId="10BC9412" w14:textId="77777777" w:rsidTr="00B24771">
        <w:tc>
          <w:tcPr>
            <w:tcW w:w="2358" w:type="dxa"/>
          </w:tcPr>
          <w:p w14:paraId="351BCE67" w14:textId="77777777" w:rsidR="00B24771" w:rsidRPr="00BB26E3" w:rsidRDefault="00B24771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Path</w:t>
            </w:r>
          </w:p>
        </w:tc>
        <w:tc>
          <w:tcPr>
            <w:tcW w:w="7218" w:type="dxa"/>
          </w:tcPr>
          <w:p w14:paraId="06CA0F60" w14:textId="77777777" w:rsidR="00B24771" w:rsidRDefault="00B24771" w:rsidP="00B24771">
            <w:r>
              <w:t>&lt;idms-context&gt;/IDMS/xband</w:t>
            </w:r>
          </w:p>
        </w:tc>
      </w:tr>
      <w:tr w:rsidR="00B24771" w14:paraId="39F9075B" w14:textId="77777777" w:rsidTr="00B24771">
        <w:tc>
          <w:tcPr>
            <w:tcW w:w="2358" w:type="dxa"/>
          </w:tcPr>
          <w:p w14:paraId="2D8920E0" w14:textId="77777777" w:rsidR="00B24771" w:rsidRPr="00BB26E3" w:rsidRDefault="00B24771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HTTP Method</w:t>
            </w:r>
          </w:p>
        </w:tc>
        <w:tc>
          <w:tcPr>
            <w:tcW w:w="7218" w:type="dxa"/>
          </w:tcPr>
          <w:p w14:paraId="00BEFCE8" w14:textId="77777777" w:rsidR="00B24771" w:rsidRDefault="00B24771" w:rsidP="00B24771">
            <w:r>
              <w:t>POST</w:t>
            </w:r>
          </w:p>
        </w:tc>
      </w:tr>
      <w:tr w:rsidR="00B24771" w14:paraId="53E6B456" w14:textId="77777777" w:rsidTr="00B24771">
        <w:tc>
          <w:tcPr>
            <w:tcW w:w="2358" w:type="dxa"/>
          </w:tcPr>
          <w:p w14:paraId="219BF4F2" w14:textId="77777777" w:rsidR="00B24771" w:rsidRPr="00BB26E3" w:rsidRDefault="00B24771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Response Format</w:t>
            </w:r>
          </w:p>
        </w:tc>
        <w:tc>
          <w:tcPr>
            <w:tcW w:w="7218" w:type="dxa"/>
          </w:tcPr>
          <w:p w14:paraId="7710A068" w14:textId="77777777" w:rsidR="00B24771" w:rsidRDefault="00B24771" w:rsidP="00B24771">
            <w:r>
              <w:t>application/json</w:t>
            </w:r>
          </w:p>
        </w:tc>
      </w:tr>
    </w:tbl>
    <w:p w14:paraId="54A11923" w14:textId="77777777" w:rsidR="00B24771" w:rsidRDefault="00B24771" w:rsidP="00B24771">
      <w:pPr>
        <w:pStyle w:val="H3Body"/>
      </w:pPr>
    </w:p>
    <w:p w14:paraId="434E4202" w14:textId="77777777" w:rsidR="00B24771" w:rsidRDefault="00B24771" w:rsidP="00B24771">
      <w:pPr>
        <w:pStyle w:val="Heading4"/>
      </w:pPr>
      <w:bookmarkStart w:id="69" w:name="_Toc325103685"/>
      <w:r>
        <w:t>Request</w:t>
      </w:r>
      <w:bookmarkEnd w:id="69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B24771" w14:paraId="72B696BA" w14:textId="77777777" w:rsidTr="00B24771">
        <w:tc>
          <w:tcPr>
            <w:tcW w:w="2358" w:type="dxa"/>
          </w:tcPr>
          <w:p w14:paraId="2C472EF4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Variable</w:t>
            </w:r>
          </w:p>
        </w:tc>
        <w:tc>
          <w:tcPr>
            <w:tcW w:w="7218" w:type="dxa"/>
          </w:tcPr>
          <w:p w14:paraId="41E11384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B24771" w14:paraId="575FC547" w14:textId="77777777" w:rsidTr="00B24771">
        <w:tc>
          <w:tcPr>
            <w:tcW w:w="2358" w:type="dxa"/>
          </w:tcPr>
          <w:p w14:paraId="61C14D5D" w14:textId="77777777" w:rsidR="00B24771" w:rsidRDefault="00B24771" w:rsidP="00B24771">
            <w:r>
              <w:t>None</w:t>
            </w:r>
          </w:p>
        </w:tc>
        <w:tc>
          <w:tcPr>
            <w:tcW w:w="7218" w:type="dxa"/>
          </w:tcPr>
          <w:p w14:paraId="4FC1C2EC" w14:textId="77777777" w:rsidR="00B24771" w:rsidRDefault="00B24771" w:rsidP="00B24771"/>
        </w:tc>
      </w:tr>
    </w:tbl>
    <w:p w14:paraId="10202411" w14:textId="77777777" w:rsidR="00B24771" w:rsidRPr="00AC7A3B" w:rsidRDefault="00B24771" w:rsidP="00B24771">
      <w:pPr>
        <w:ind w:left="720"/>
      </w:pPr>
    </w:p>
    <w:p w14:paraId="3C144989" w14:textId="77777777" w:rsidR="00B24771" w:rsidRDefault="00B24771" w:rsidP="00B24771">
      <w:pPr>
        <w:ind w:left="720"/>
        <w:rPr>
          <w:rStyle w:val="Strong"/>
        </w:rPr>
      </w:pPr>
    </w:p>
    <w:p w14:paraId="7155F0CC" w14:textId="77777777" w:rsidR="00B24771" w:rsidRDefault="00B24771" w:rsidP="00B24771">
      <w:pPr>
        <w:ind w:left="720"/>
        <w:rPr>
          <w:rStyle w:val="Strong"/>
        </w:rPr>
      </w:pPr>
      <w:r w:rsidRPr="00AC7A3B">
        <w:rPr>
          <w:rStyle w:val="Strong"/>
        </w:rPr>
        <w:t>Request Header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B24771" w14:paraId="6D540AA3" w14:textId="77777777" w:rsidTr="00B24771">
        <w:tc>
          <w:tcPr>
            <w:tcW w:w="9747" w:type="dxa"/>
          </w:tcPr>
          <w:p w14:paraId="0903AEC2" w14:textId="77777777" w:rsidR="00B24771" w:rsidRDefault="00B24771" w:rsidP="00B24771">
            <w:r>
              <w:rPr>
                <w:rStyle w:val="Strong"/>
                <w:b w:val="0"/>
              </w:rPr>
              <w:t>None</w:t>
            </w:r>
          </w:p>
        </w:tc>
      </w:tr>
    </w:tbl>
    <w:p w14:paraId="4C28F7F7" w14:textId="77777777" w:rsidR="00B24771" w:rsidRDefault="00B24771" w:rsidP="00B24771">
      <w:pPr>
        <w:rPr>
          <w:rStyle w:val="Strong"/>
        </w:rPr>
      </w:pPr>
    </w:p>
    <w:p w14:paraId="5ABD962C" w14:textId="77777777" w:rsidR="00B24771" w:rsidRDefault="00B24771" w:rsidP="00B24771">
      <w:pPr>
        <w:ind w:left="720"/>
        <w:rPr>
          <w:rStyle w:val="Strong"/>
        </w:rPr>
      </w:pPr>
      <w:r w:rsidRPr="00AC7A3B">
        <w:rPr>
          <w:rStyle w:val="Strong"/>
        </w:rPr>
        <w:t>Request Body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B24771" w14:paraId="169D21D9" w14:textId="77777777" w:rsidTr="00B24771">
        <w:tc>
          <w:tcPr>
            <w:tcW w:w="9747" w:type="dxa"/>
          </w:tcPr>
          <w:p w14:paraId="3636EEDA" w14:textId="77777777" w:rsidR="00B24771" w:rsidRPr="00762828" w:rsidRDefault="00B24771" w:rsidP="00B24771">
            <w:pPr>
              <w:rPr>
                <w:rStyle w:val="Strong"/>
              </w:rPr>
            </w:pPr>
            <w:r w:rsidRPr="00762828">
              <w:rPr>
                <w:rStyle w:val="Strong"/>
              </w:rPr>
              <w:t>{</w:t>
            </w:r>
          </w:p>
          <w:p w14:paraId="7475E501" w14:textId="77777777" w:rsidR="00B24771" w:rsidRPr="00762828" w:rsidRDefault="00B24771" w:rsidP="00B24771">
            <w:pPr>
              <w:rPr>
                <w:rStyle w:val="Strong"/>
              </w:rPr>
            </w:pPr>
          </w:p>
          <w:p w14:paraId="69DF3FF6" w14:textId="77777777" w:rsidR="00B24771" w:rsidRDefault="00B24771" w:rsidP="00B24771">
            <w:pPr>
              <w:rPr>
                <w:rStyle w:val="Strong"/>
              </w:rPr>
            </w:pPr>
            <w:r w:rsidRPr="00762828">
              <w:rPr>
                <w:rStyle w:val="Strong"/>
              </w:rPr>
              <w:t>"xbandId":</w:t>
            </w:r>
            <w:r>
              <w:rPr>
                <w:rStyle w:val="Strong"/>
              </w:rPr>
              <w:t>1021,</w:t>
            </w:r>
          </w:p>
          <w:p w14:paraId="34A5B016" w14:textId="77777777" w:rsidR="00B24771" w:rsidRPr="00762828" w:rsidRDefault="00B24771" w:rsidP="00B24771">
            <w:pPr>
              <w:rPr>
                <w:rStyle w:val="Strong"/>
              </w:rPr>
            </w:pPr>
            <w:r>
              <w:rPr>
                <w:rStyle w:val="Strong"/>
              </w:rPr>
              <w:t xml:space="preserve"> "guestId":1658</w:t>
            </w:r>
          </w:p>
          <w:p w14:paraId="53610F29" w14:textId="77777777" w:rsidR="00B24771" w:rsidRPr="00762828" w:rsidRDefault="00B24771" w:rsidP="00B24771">
            <w:pPr>
              <w:rPr>
                <w:rStyle w:val="Strong"/>
              </w:rPr>
            </w:pPr>
          </w:p>
          <w:p w14:paraId="4D8F898F" w14:textId="77777777" w:rsidR="00B24771" w:rsidRDefault="00B24771" w:rsidP="00B24771">
            <w:r w:rsidRPr="00762828">
              <w:rPr>
                <w:rStyle w:val="Strong"/>
              </w:rPr>
              <w:t>}</w:t>
            </w:r>
          </w:p>
        </w:tc>
      </w:tr>
    </w:tbl>
    <w:p w14:paraId="25282EB7" w14:textId="77777777" w:rsidR="00B24771" w:rsidRDefault="00B24771" w:rsidP="00B24771">
      <w:pPr>
        <w:rPr>
          <w:rStyle w:val="Strong"/>
        </w:rPr>
      </w:pPr>
    </w:p>
    <w:p w14:paraId="1194F4C1" w14:textId="77777777" w:rsidR="00B24771" w:rsidRDefault="00B24771" w:rsidP="00B24771">
      <w:pPr>
        <w:rPr>
          <w:rStyle w:val="Strong"/>
        </w:rPr>
      </w:pPr>
    </w:p>
    <w:p w14:paraId="1A7E5487" w14:textId="77777777" w:rsidR="00B24771" w:rsidRPr="00972DD3" w:rsidRDefault="00B24771" w:rsidP="00B24771">
      <w:pPr>
        <w:pStyle w:val="Heading4"/>
        <w:rPr>
          <w:rStyle w:val="Strong"/>
          <w:b/>
        </w:rPr>
      </w:pPr>
      <w:bookmarkStart w:id="70" w:name="_Toc325103686"/>
      <w:r w:rsidRPr="00972DD3">
        <w:rPr>
          <w:rStyle w:val="Strong"/>
          <w:b/>
        </w:rPr>
        <w:t>Example</w:t>
      </w:r>
      <w:bookmarkEnd w:id="70"/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B24771" w14:paraId="15B094BA" w14:textId="77777777" w:rsidTr="00B24771">
        <w:tc>
          <w:tcPr>
            <w:tcW w:w="9747" w:type="dxa"/>
          </w:tcPr>
          <w:p w14:paraId="7B7D6C4C" w14:textId="77777777" w:rsidR="00B24771" w:rsidRPr="00441710" w:rsidRDefault="00B24771" w:rsidP="00B24771">
            <w:pPr>
              <w:rPr>
                <w:b/>
              </w:rPr>
            </w:pPr>
            <w:r>
              <w:t>http://localhost:8080/IDMS/xband/</w:t>
            </w:r>
          </w:p>
        </w:tc>
      </w:tr>
    </w:tbl>
    <w:p w14:paraId="32465373" w14:textId="77777777" w:rsidR="00B24771" w:rsidRDefault="00B24771" w:rsidP="00B24771"/>
    <w:p w14:paraId="4EFC3F3D" w14:textId="77777777" w:rsidR="00B24771" w:rsidRDefault="00B24771" w:rsidP="00B24771">
      <w:pPr>
        <w:pStyle w:val="Heading4"/>
      </w:pPr>
      <w:bookmarkStart w:id="71" w:name="_Toc325103687"/>
      <w:r>
        <w:t>Response Headers</w:t>
      </w:r>
      <w:bookmarkEnd w:id="71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08"/>
        <w:gridCol w:w="7668"/>
      </w:tblGrid>
      <w:tr w:rsidR="00B24771" w14:paraId="421ED1C8" w14:textId="77777777" w:rsidTr="00B24771">
        <w:tc>
          <w:tcPr>
            <w:tcW w:w="1908" w:type="dxa"/>
          </w:tcPr>
          <w:p w14:paraId="3E12E68B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Status Code</w:t>
            </w:r>
          </w:p>
        </w:tc>
        <w:tc>
          <w:tcPr>
            <w:tcW w:w="7668" w:type="dxa"/>
          </w:tcPr>
          <w:p w14:paraId="76234519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B24771" w14:paraId="7BE802F8" w14:textId="77777777" w:rsidTr="00B24771">
        <w:tc>
          <w:tcPr>
            <w:tcW w:w="1908" w:type="dxa"/>
          </w:tcPr>
          <w:p w14:paraId="3362CFAE" w14:textId="77777777" w:rsidR="00B24771" w:rsidRDefault="00B24771" w:rsidP="00B24771">
            <w:r>
              <w:t>201</w:t>
            </w:r>
          </w:p>
        </w:tc>
        <w:tc>
          <w:tcPr>
            <w:tcW w:w="7668" w:type="dxa"/>
          </w:tcPr>
          <w:p w14:paraId="70C620DF" w14:textId="77777777" w:rsidR="00B24771" w:rsidRDefault="00B24771" w:rsidP="00B24771">
            <w:r>
              <w:t>Created. The xband/guest association was created.</w:t>
            </w:r>
          </w:p>
        </w:tc>
      </w:tr>
      <w:tr w:rsidR="00B24771" w14:paraId="604C3F21" w14:textId="77777777" w:rsidTr="00B24771">
        <w:tc>
          <w:tcPr>
            <w:tcW w:w="1908" w:type="dxa"/>
          </w:tcPr>
          <w:p w14:paraId="0EC6DCF5" w14:textId="77777777" w:rsidR="00B24771" w:rsidRDefault="00B24771" w:rsidP="00B24771">
            <w:r>
              <w:t>400</w:t>
            </w:r>
          </w:p>
        </w:tc>
        <w:tc>
          <w:tcPr>
            <w:tcW w:w="7668" w:type="dxa"/>
          </w:tcPr>
          <w:p w14:paraId="7E175607" w14:textId="77777777" w:rsidR="00B24771" w:rsidRDefault="00B24771" w:rsidP="00B24771">
            <w:r>
              <w:t>Either the xbandId or the guestId were incorrect in the JSON post object.</w:t>
            </w:r>
          </w:p>
        </w:tc>
      </w:tr>
    </w:tbl>
    <w:p w14:paraId="681EC71A" w14:textId="77777777" w:rsidR="00B24771" w:rsidRDefault="00B24771" w:rsidP="00B24771">
      <w:pPr>
        <w:pStyle w:val="H2Body"/>
      </w:pPr>
    </w:p>
    <w:p w14:paraId="7FC922C8" w14:textId="77777777" w:rsidR="00B24771" w:rsidRDefault="00B24771" w:rsidP="00B24771">
      <w:pPr>
        <w:pStyle w:val="Heading4"/>
      </w:pPr>
      <w:bookmarkStart w:id="72" w:name="_Toc325103688"/>
      <w:r>
        <w:t>Response Body</w:t>
      </w:r>
      <w:bookmarkEnd w:id="72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576"/>
      </w:tblGrid>
      <w:tr w:rsidR="00B24771" w14:paraId="0CADC784" w14:textId="77777777" w:rsidTr="00B24771">
        <w:tc>
          <w:tcPr>
            <w:tcW w:w="9576" w:type="dxa"/>
          </w:tcPr>
          <w:p w14:paraId="624859E6" w14:textId="77777777" w:rsidR="00B24771" w:rsidRDefault="00B24771" w:rsidP="00B24771">
            <w:r>
              <w:t>None</w:t>
            </w:r>
          </w:p>
        </w:tc>
      </w:tr>
    </w:tbl>
    <w:p w14:paraId="01CBC935" w14:textId="77777777" w:rsidR="00B24771" w:rsidRDefault="00B24771" w:rsidP="00B24771">
      <w:pPr>
        <w:pStyle w:val="Heading3"/>
      </w:pPr>
      <w:bookmarkStart w:id="73" w:name="_Toc325103689"/>
      <w:r w:rsidRPr="000D570B">
        <w:t>GetXBandByxBandId</w:t>
      </w:r>
      <w:bookmarkEnd w:id="73"/>
    </w:p>
    <w:p w14:paraId="01F296DA" w14:textId="77777777" w:rsidR="00B24771" w:rsidRDefault="00B24771" w:rsidP="00B24771">
      <w:pPr>
        <w:pStyle w:val="Heading3"/>
      </w:pPr>
      <w:bookmarkStart w:id="74" w:name="_Toc325103691"/>
      <w:r w:rsidRPr="000D570B">
        <w:t>GetXBandByBandId</w:t>
      </w:r>
      <w:bookmarkEnd w:id="74"/>
      <w:r w:rsidRPr="00441710">
        <w:t xml:space="preserve"> </w:t>
      </w:r>
    </w:p>
    <w:p w14:paraId="5291DD32" w14:textId="77777777" w:rsidR="00B24771" w:rsidRDefault="00B24771" w:rsidP="00B24771">
      <w:pPr>
        <w:pStyle w:val="Heading3"/>
      </w:pPr>
      <w:bookmarkStart w:id="75" w:name="_Toc325103692"/>
      <w:r w:rsidRPr="000D570B">
        <w:t>GetXBandBylrid</w:t>
      </w:r>
      <w:bookmarkEnd w:id="75"/>
      <w:r w:rsidRPr="00441710">
        <w:t xml:space="preserve"> </w:t>
      </w:r>
    </w:p>
    <w:p w14:paraId="40DFBA40" w14:textId="77777777" w:rsidR="00B24771" w:rsidRDefault="00B24771" w:rsidP="00B24771">
      <w:pPr>
        <w:pStyle w:val="Heading3"/>
      </w:pPr>
      <w:bookmarkStart w:id="76" w:name="_Toc325103693"/>
      <w:r w:rsidRPr="000D570B">
        <w:t>GetXBandBytapid</w:t>
      </w:r>
      <w:bookmarkEnd w:id="76"/>
      <w:r w:rsidRPr="00441710">
        <w:t xml:space="preserve"> </w:t>
      </w:r>
    </w:p>
    <w:p w14:paraId="61F8FB72" w14:textId="77777777" w:rsidR="00B24771" w:rsidRDefault="00B24771" w:rsidP="00B24771">
      <w:pPr>
        <w:pStyle w:val="Heading3"/>
      </w:pPr>
      <w:bookmarkStart w:id="77" w:name="_Toc325103694"/>
      <w:r w:rsidRPr="000D570B">
        <w:t>GetXBandBysecureid</w:t>
      </w:r>
      <w:bookmarkEnd w:id="77"/>
      <w:r w:rsidRPr="00441710">
        <w:t xml:space="preserve"> </w:t>
      </w:r>
    </w:p>
    <w:p w14:paraId="27D32838" w14:textId="77777777" w:rsidR="00B24771" w:rsidRDefault="00B24771" w:rsidP="00B24771">
      <w:pPr>
        <w:pStyle w:val="Heading3"/>
      </w:pPr>
      <w:bookmarkStart w:id="78" w:name="_Toc325103695"/>
      <w:r w:rsidRPr="000D570B">
        <w:t>GetXBandByUid</w:t>
      </w:r>
      <w:bookmarkEnd w:id="78"/>
      <w:r w:rsidRPr="00441710">
        <w:t xml:space="preserve"> </w:t>
      </w:r>
    </w:p>
    <w:p w14:paraId="6ABAC415" w14:textId="77777777" w:rsidR="00B24771" w:rsidRDefault="00B24771" w:rsidP="00B24771">
      <w:pPr>
        <w:ind w:left="450"/>
        <w:rPr>
          <w:rFonts w:ascii="Monospace" w:hAnsi="Monospace" w:cs="Monospace"/>
          <w:color w:val="000000"/>
          <w:szCs w:val="20"/>
        </w:rPr>
      </w:pPr>
      <w:r>
        <w:rPr>
          <w:rFonts w:ascii="Monospace" w:hAnsi="Monospace" w:cs="Monospace"/>
          <w:color w:val="000000"/>
          <w:szCs w:val="20"/>
        </w:rPr>
        <w:t>All of these get calls retrieve the same xband object by the various types of IDs associated with an xband.</w:t>
      </w:r>
    </w:p>
    <w:p w14:paraId="1A014E5F" w14:textId="77777777" w:rsidR="00B24771" w:rsidRDefault="00B24771" w:rsidP="00B24771"/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B24771" w14:paraId="69D044B8" w14:textId="77777777" w:rsidTr="00B24771">
        <w:tc>
          <w:tcPr>
            <w:tcW w:w="2358" w:type="dxa"/>
          </w:tcPr>
          <w:p w14:paraId="3F2845D7" w14:textId="77777777" w:rsidR="00B24771" w:rsidRPr="00BB26E3" w:rsidRDefault="00B24771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Path</w:t>
            </w:r>
          </w:p>
        </w:tc>
        <w:tc>
          <w:tcPr>
            <w:tcW w:w="7218" w:type="dxa"/>
          </w:tcPr>
          <w:p w14:paraId="070C0CD8" w14:textId="77777777" w:rsidR="00B24771" w:rsidRDefault="00B24771" w:rsidP="00B24771">
            <w:r>
              <w:t>&lt;idms-context&gt;/IDMS/xband/{id}</w:t>
            </w:r>
          </w:p>
          <w:p w14:paraId="745575BC" w14:textId="77777777" w:rsidR="00B24771" w:rsidRDefault="00B24771" w:rsidP="00B24771">
            <w:r>
              <w:t>&lt;idms-context&gt;/IDMS/xband/bandid/{id}</w:t>
            </w:r>
          </w:p>
          <w:p w14:paraId="0D92A124" w14:textId="77777777" w:rsidR="00B24771" w:rsidRDefault="00B24771" w:rsidP="00B24771">
            <w:r>
              <w:t>&lt;idms-context&gt;/IDMS/xband/lrid/{id}</w:t>
            </w:r>
          </w:p>
          <w:p w14:paraId="4D3C8EA9" w14:textId="77777777" w:rsidR="00B24771" w:rsidRDefault="00B24771" w:rsidP="00B24771">
            <w:r>
              <w:t>&lt;idms-context&gt;/IDMS/xband/tapid/{id}</w:t>
            </w:r>
          </w:p>
          <w:p w14:paraId="2739C628" w14:textId="77777777" w:rsidR="00B24771" w:rsidRDefault="00B24771" w:rsidP="00B24771">
            <w:r>
              <w:t>&lt;idms-context&gt;/IDMS/xband/secureid/{id}</w:t>
            </w:r>
          </w:p>
          <w:p w14:paraId="6E73C16C" w14:textId="77777777" w:rsidR="00B24771" w:rsidRDefault="00B24771" w:rsidP="00B24771">
            <w:r>
              <w:t>&lt;idms-context&gt;/IDMS/xband/uid/{id}</w:t>
            </w:r>
          </w:p>
        </w:tc>
      </w:tr>
      <w:tr w:rsidR="00B24771" w14:paraId="0F91F50E" w14:textId="77777777" w:rsidTr="00B24771">
        <w:tc>
          <w:tcPr>
            <w:tcW w:w="2358" w:type="dxa"/>
          </w:tcPr>
          <w:p w14:paraId="75E923AD" w14:textId="77777777" w:rsidR="00B24771" w:rsidRPr="00BB26E3" w:rsidRDefault="00B24771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HTTP Method</w:t>
            </w:r>
          </w:p>
        </w:tc>
        <w:tc>
          <w:tcPr>
            <w:tcW w:w="7218" w:type="dxa"/>
          </w:tcPr>
          <w:p w14:paraId="0C0AA614" w14:textId="77777777" w:rsidR="00B24771" w:rsidRDefault="00B24771" w:rsidP="00B24771">
            <w:r>
              <w:t>GET</w:t>
            </w:r>
          </w:p>
        </w:tc>
      </w:tr>
      <w:tr w:rsidR="00B24771" w14:paraId="36B4CFC1" w14:textId="77777777" w:rsidTr="00B24771">
        <w:tc>
          <w:tcPr>
            <w:tcW w:w="2358" w:type="dxa"/>
          </w:tcPr>
          <w:p w14:paraId="6D72DEDE" w14:textId="77777777" w:rsidR="00B24771" w:rsidRPr="00BB26E3" w:rsidRDefault="00B24771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Response Format</w:t>
            </w:r>
          </w:p>
        </w:tc>
        <w:tc>
          <w:tcPr>
            <w:tcW w:w="7218" w:type="dxa"/>
          </w:tcPr>
          <w:p w14:paraId="6ADCE11C" w14:textId="77777777" w:rsidR="00B24771" w:rsidRDefault="00B24771" w:rsidP="00B24771">
            <w:r>
              <w:t>application/json</w:t>
            </w:r>
          </w:p>
        </w:tc>
      </w:tr>
    </w:tbl>
    <w:p w14:paraId="5192FE32" w14:textId="77777777" w:rsidR="00B24771" w:rsidRDefault="00B24771" w:rsidP="00B24771">
      <w:pPr>
        <w:pStyle w:val="H3Body"/>
      </w:pPr>
    </w:p>
    <w:p w14:paraId="0F2EB143" w14:textId="77777777" w:rsidR="00B24771" w:rsidRDefault="00B24771" w:rsidP="00B24771">
      <w:pPr>
        <w:pStyle w:val="Heading4"/>
      </w:pPr>
      <w:bookmarkStart w:id="79" w:name="_Toc325103696"/>
      <w:r>
        <w:t>Request</w:t>
      </w:r>
      <w:bookmarkEnd w:id="79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B24771" w14:paraId="23F69DBC" w14:textId="77777777" w:rsidTr="00B24771">
        <w:tc>
          <w:tcPr>
            <w:tcW w:w="2358" w:type="dxa"/>
          </w:tcPr>
          <w:p w14:paraId="0D531CCD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Variable</w:t>
            </w:r>
          </w:p>
        </w:tc>
        <w:tc>
          <w:tcPr>
            <w:tcW w:w="7218" w:type="dxa"/>
          </w:tcPr>
          <w:p w14:paraId="4884A68F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B24771" w14:paraId="7A1B2E09" w14:textId="77777777" w:rsidTr="00B24771">
        <w:tc>
          <w:tcPr>
            <w:tcW w:w="2358" w:type="dxa"/>
          </w:tcPr>
          <w:p w14:paraId="470DEA59" w14:textId="77777777" w:rsidR="00B24771" w:rsidRDefault="00B24771" w:rsidP="00B24771">
            <w:r>
              <w:t>id</w:t>
            </w:r>
          </w:p>
        </w:tc>
        <w:tc>
          <w:tcPr>
            <w:tcW w:w="7218" w:type="dxa"/>
          </w:tcPr>
          <w:p w14:paraId="7BE422E2" w14:textId="77777777" w:rsidR="00B24771" w:rsidRDefault="00B24771" w:rsidP="00B24771">
            <w:r>
              <w:t>The specific id type to look up an xband by. i.e., bandId, secureId, TapId, LRId or Uid.</w:t>
            </w:r>
          </w:p>
        </w:tc>
      </w:tr>
    </w:tbl>
    <w:p w14:paraId="7FC20BDF" w14:textId="77777777" w:rsidR="00B24771" w:rsidRPr="00AC7A3B" w:rsidRDefault="00B24771" w:rsidP="00B24771">
      <w:pPr>
        <w:ind w:left="720"/>
      </w:pPr>
    </w:p>
    <w:p w14:paraId="524E6CE9" w14:textId="77777777" w:rsidR="00B24771" w:rsidRDefault="00B24771" w:rsidP="00B24771">
      <w:pPr>
        <w:ind w:left="720"/>
        <w:rPr>
          <w:rStyle w:val="Strong"/>
        </w:rPr>
      </w:pPr>
      <w:r w:rsidRPr="00AC7A3B">
        <w:rPr>
          <w:rStyle w:val="Strong"/>
        </w:rPr>
        <w:t>Request Header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B24771" w14:paraId="2DC350FE" w14:textId="77777777" w:rsidTr="00B24771">
        <w:tc>
          <w:tcPr>
            <w:tcW w:w="9747" w:type="dxa"/>
          </w:tcPr>
          <w:p w14:paraId="25B50D13" w14:textId="77777777" w:rsidR="00B24771" w:rsidRDefault="00B24771" w:rsidP="00B24771">
            <w:r>
              <w:rPr>
                <w:rStyle w:val="Strong"/>
                <w:b w:val="0"/>
              </w:rPr>
              <w:t>None</w:t>
            </w:r>
          </w:p>
        </w:tc>
      </w:tr>
    </w:tbl>
    <w:p w14:paraId="3906F7DE" w14:textId="77777777" w:rsidR="00B24771" w:rsidRDefault="00B24771" w:rsidP="00B24771">
      <w:pPr>
        <w:rPr>
          <w:rStyle w:val="Strong"/>
        </w:rPr>
      </w:pPr>
    </w:p>
    <w:p w14:paraId="5B5FC016" w14:textId="77777777" w:rsidR="00B24771" w:rsidRDefault="00B24771" w:rsidP="00B24771">
      <w:pPr>
        <w:ind w:left="720"/>
        <w:rPr>
          <w:rStyle w:val="Strong"/>
        </w:rPr>
      </w:pPr>
      <w:r w:rsidRPr="00AC7A3B">
        <w:rPr>
          <w:rStyle w:val="Strong"/>
        </w:rPr>
        <w:t>Request Body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B24771" w14:paraId="40EEEE4E" w14:textId="77777777" w:rsidTr="00B24771">
        <w:tc>
          <w:tcPr>
            <w:tcW w:w="9747" w:type="dxa"/>
          </w:tcPr>
          <w:p w14:paraId="0358EDED" w14:textId="77777777" w:rsidR="00B24771" w:rsidRPr="00762828" w:rsidRDefault="00B24771" w:rsidP="00B24771">
            <w:pPr>
              <w:rPr>
                <w:rStyle w:val="Strong"/>
              </w:rPr>
            </w:pPr>
            <w:r>
              <w:rPr>
                <w:rStyle w:val="Strong"/>
                <w:b w:val="0"/>
              </w:rPr>
              <w:t>None</w:t>
            </w:r>
          </w:p>
          <w:p w14:paraId="05AC6016" w14:textId="77777777" w:rsidR="00B24771" w:rsidRDefault="00B24771" w:rsidP="00B24771"/>
        </w:tc>
      </w:tr>
    </w:tbl>
    <w:p w14:paraId="2938F6A9" w14:textId="77777777" w:rsidR="00B24771" w:rsidRDefault="00B24771" w:rsidP="00B24771">
      <w:pPr>
        <w:rPr>
          <w:rStyle w:val="Strong"/>
        </w:rPr>
      </w:pPr>
    </w:p>
    <w:p w14:paraId="095B8073" w14:textId="77777777" w:rsidR="00B24771" w:rsidRPr="00972DD3" w:rsidRDefault="00B24771" w:rsidP="00B24771">
      <w:pPr>
        <w:pStyle w:val="Heading4"/>
        <w:rPr>
          <w:rStyle w:val="Strong"/>
          <w:b/>
        </w:rPr>
      </w:pPr>
      <w:bookmarkStart w:id="80" w:name="_Toc325103697"/>
      <w:r w:rsidRPr="00972DD3">
        <w:rPr>
          <w:rStyle w:val="Strong"/>
          <w:b/>
        </w:rPr>
        <w:t>Example</w:t>
      </w:r>
      <w:r>
        <w:rPr>
          <w:rStyle w:val="Strong"/>
          <w:b/>
        </w:rPr>
        <w:t>s</w:t>
      </w:r>
      <w:bookmarkEnd w:id="80"/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B24771" w14:paraId="4AA89ABA" w14:textId="77777777" w:rsidTr="00B24771">
        <w:tc>
          <w:tcPr>
            <w:tcW w:w="9747" w:type="dxa"/>
          </w:tcPr>
          <w:p w14:paraId="165B6118" w14:textId="77777777" w:rsidR="00B24771" w:rsidRDefault="00B24771" w:rsidP="00B24771">
            <w:r>
              <w:t>http://localhost:8080/IDMS/xband/1021</w:t>
            </w:r>
          </w:p>
        </w:tc>
      </w:tr>
      <w:tr w:rsidR="00B24771" w14:paraId="041CF98D" w14:textId="77777777" w:rsidTr="00B24771">
        <w:tc>
          <w:tcPr>
            <w:tcW w:w="9747" w:type="dxa"/>
          </w:tcPr>
          <w:p w14:paraId="4144B693" w14:textId="77777777" w:rsidR="00B24771" w:rsidRDefault="00B24771" w:rsidP="00B24771">
            <w:r>
              <w:t>http://localhost:8080/IDMS/xband/bandid/</w:t>
            </w:r>
            <w:r>
              <w:rPr>
                <w:rStyle w:val="string"/>
                <w:rFonts w:eastAsia="Times New Roman"/>
              </w:rPr>
              <w:t>178E095AC574E100</w:t>
            </w:r>
          </w:p>
        </w:tc>
      </w:tr>
      <w:tr w:rsidR="00B24771" w14:paraId="61644ADD" w14:textId="77777777" w:rsidTr="00B24771">
        <w:tc>
          <w:tcPr>
            <w:tcW w:w="9747" w:type="dxa"/>
          </w:tcPr>
          <w:p w14:paraId="669E4906" w14:textId="77777777" w:rsidR="00B24771" w:rsidRDefault="00B24771" w:rsidP="00B24771">
            <w:r w:rsidRPr="00E4338F">
              <w:t>http://</w:t>
            </w:r>
            <w:r>
              <w:t>localhost</w:t>
            </w:r>
            <w:r w:rsidRPr="00E4338F">
              <w:t>:8080/IDMS/xband/lrid/FFECF57200</w:t>
            </w:r>
          </w:p>
        </w:tc>
      </w:tr>
      <w:tr w:rsidR="00B24771" w14:paraId="05B2B246" w14:textId="77777777" w:rsidTr="00B24771">
        <w:tc>
          <w:tcPr>
            <w:tcW w:w="9747" w:type="dxa"/>
          </w:tcPr>
          <w:p w14:paraId="5F98D866" w14:textId="77777777" w:rsidR="00B24771" w:rsidRDefault="00B24771" w:rsidP="00B24771">
            <w:r>
              <w:t>http://localhost:8080/IDMS/xband/tapid/</w:t>
            </w:r>
            <w:r w:rsidRPr="00E4338F">
              <w:t>F01ED5BF9AAF80</w:t>
            </w:r>
          </w:p>
        </w:tc>
      </w:tr>
      <w:tr w:rsidR="00B24771" w14:paraId="1B174990" w14:textId="77777777" w:rsidTr="00B24771">
        <w:tc>
          <w:tcPr>
            <w:tcW w:w="9747" w:type="dxa"/>
          </w:tcPr>
          <w:p w14:paraId="336DEC84" w14:textId="77777777" w:rsidR="00B24771" w:rsidRDefault="00B24771" w:rsidP="00B24771">
            <w:r w:rsidRPr="00E805E6">
              <w:lastRenderedPageBreak/>
              <w:t>http://</w:t>
            </w:r>
            <w:r>
              <w:t>localhost</w:t>
            </w:r>
            <w:r w:rsidRPr="00E805E6">
              <w:t>:8080/IDMS/xband/secureid/411480721</w:t>
            </w:r>
          </w:p>
        </w:tc>
      </w:tr>
      <w:tr w:rsidR="00B24771" w14:paraId="7E9D61C7" w14:textId="77777777" w:rsidTr="00B24771">
        <w:tc>
          <w:tcPr>
            <w:tcW w:w="9747" w:type="dxa"/>
          </w:tcPr>
          <w:p w14:paraId="676DE955" w14:textId="77777777" w:rsidR="00B24771" w:rsidRDefault="00B24771" w:rsidP="00B24771">
            <w:r w:rsidRPr="00E805E6">
              <w:t>http://</w:t>
            </w:r>
            <w:r>
              <w:t>localhost</w:t>
            </w:r>
            <w:r w:rsidRPr="00E805E6">
              <w:t>:8080/IDMS/xband/</w:t>
            </w:r>
            <w:r>
              <w:t>uid</w:t>
            </w:r>
            <w:r w:rsidRPr="00E805E6">
              <w:t>/</w:t>
            </w:r>
            <w:r>
              <w:t>7A12C8</w:t>
            </w:r>
          </w:p>
        </w:tc>
      </w:tr>
    </w:tbl>
    <w:p w14:paraId="76BD11D1" w14:textId="77777777" w:rsidR="00B24771" w:rsidRDefault="00B24771" w:rsidP="00B24771"/>
    <w:p w14:paraId="4E6168F3" w14:textId="77777777" w:rsidR="00B24771" w:rsidRDefault="00B24771" w:rsidP="00B24771">
      <w:pPr>
        <w:pStyle w:val="Heading4"/>
      </w:pPr>
      <w:bookmarkStart w:id="81" w:name="_Toc325103698"/>
      <w:r>
        <w:t>Response Headers</w:t>
      </w:r>
      <w:bookmarkEnd w:id="81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08"/>
        <w:gridCol w:w="7668"/>
      </w:tblGrid>
      <w:tr w:rsidR="00B24771" w14:paraId="7BA32D1D" w14:textId="77777777" w:rsidTr="00B24771">
        <w:tc>
          <w:tcPr>
            <w:tcW w:w="1908" w:type="dxa"/>
          </w:tcPr>
          <w:p w14:paraId="0A040D05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Status Code</w:t>
            </w:r>
          </w:p>
        </w:tc>
        <w:tc>
          <w:tcPr>
            <w:tcW w:w="7668" w:type="dxa"/>
          </w:tcPr>
          <w:p w14:paraId="58742B04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B24771" w14:paraId="5B3057A7" w14:textId="77777777" w:rsidTr="00B24771">
        <w:tc>
          <w:tcPr>
            <w:tcW w:w="1908" w:type="dxa"/>
          </w:tcPr>
          <w:p w14:paraId="3E06AA9F" w14:textId="77777777" w:rsidR="00B24771" w:rsidRDefault="00B24771" w:rsidP="00B24771">
            <w:r>
              <w:t>200</w:t>
            </w:r>
          </w:p>
        </w:tc>
        <w:tc>
          <w:tcPr>
            <w:tcW w:w="7668" w:type="dxa"/>
          </w:tcPr>
          <w:p w14:paraId="20CC5D9F" w14:textId="77777777" w:rsidR="00B24771" w:rsidRDefault="00B24771" w:rsidP="00B24771">
            <w:r>
              <w:t>The xband was found and a json object with xband information was returned.</w:t>
            </w:r>
          </w:p>
        </w:tc>
      </w:tr>
      <w:tr w:rsidR="00B24771" w14:paraId="219878DE" w14:textId="77777777" w:rsidTr="00B24771">
        <w:tc>
          <w:tcPr>
            <w:tcW w:w="1908" w:type="dxa"/>
          </w:tcPr>
          <w:p w14:paraId="689F9907" w14:textId="77777777" w:rsidR="00B24771" w:rsidRDefault="00B24771" w:rsidP="00B24771">
            <w:r>
              <w:t>404</w:t>
            </w:r>
          </w:p>
        </w:tc>
        <w:tc>
          <w:tcPr>
            <w:tcW w:w="7668" w:type="dxa"/>
          </w:tcPr>
          <w:p w14:paraId="4DBE88F2" w14:textId="77777777" w:rsidR="00B24771" w:rsidRDefault="00B24771" w:rsidP="00B24771">
            <w:r>
              <w:t>No xband was found for the given id.</w:t>
            </w:r>
          </w:p>
        </w:tc>
      </w:tr>
    </w:tbl>
    <w:p w14:paraId="7161A507" w14:textId="77777777" w:rsidR="00B24771" w:rsidRDefault="00B24771" w:rsidP="00B24771">
      <w:pPr>
        <w:pStyle w:val="H2Body"/>
      </w:pPr>
    </w:p>
    <w:p w14:paraId="4A04E937" w14:textId="77777777" w:rsidR="00B24771" w:rsidRDefault="00B24771" w:rsidP="00B24771">
      <w:pPr>
        <w:pStyle w:val="Heading4"/>
      </w:pPr>
      <w:bookmarkStart w:id="82" w:name="_Toc325103699"/>
      <w:r>
        <w:t>Response Body</w:t>
      </w:r>
      <w:bookmarkEnd w:id="82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576"/>
      </w:tblGrid>
      <w:tr w:rsidR="00B24771" w14:paraId="70F0A0E6" w14:textId="77777777" w:rsidTr="00B24771">
        <w:tc>
          <w:tcPr>
            <w:tcW w:w="9576" w:type="dxa"/>
          </w:tcPr>
          <w:p w14:paraId="3973BD92" w14:textId="77777777" w:rsidR="00B24771" w:rsidRPr="00C838B4" w:rsidRDefault="00B24771" w:rsidP="00B24771">
            <w:pPr>
              <w:pStyle w:val="Procedure"/>
            </w:pPr>
            <w:r w:rsidRPr="00C838B4">
              <w:t>{</w:t>
            </w:r>
          </w:p>
          <w:p w14:paraId="283C54AB" w14:textId="77777777" w:rsidR="00B24771" w:rsidRPr="00C838B4" w:rsidRDefault="00B24771" w:rsidP="00B24771">
            <w:pPr>
              <w:pStyle w:val="Procedure"/>
              <w:ind w:left="1440"/>
            </w:pPr>
            <w:r w:rsidRPr="00C838B4">
              <w:t>"state": "Active",</w:t>
            </w:r>
          </w:p>
          <w:p w14:paraId="2D88FAAA" w14:textId="77777777" w:rsidR="00B24771" w:rsidRPr="00C838B4" w:rsidRDefault="00B24771" w:rsidP="00B24771">
            <w:pPr>
              <w:pStyle w:val="Procedure"/>
              <w:ind w:left="1440"/>
            </w:pPr>
            <w:r w:rsidRPr="00C838B4">
              <w:t>"</w:t>
            </w:r>
            <w:r>
              <w:t>public</w:t>
            </w:r>
            <w:r w:rsidRPr="00C838B4">
              <w:t xml:space="preserve">Id": </w:t>
            </w:r>
            <w:r>
              <w:t>"1734F</w:t>
            </w:r>
            <w:r w:rsidRPr="00C838B4">
              <w:t>5AC574E100",</w:t>
            </w:r>
          </w:p>
          <w:p w14:paraId="7B051DBA" w14:textId="77777777" w:rsidR="00B24771" w:rsidRDefault="00B24771" w:rsidP="00B24771">
            <w:pPr>
              <w:pStyle w:val="Procedure"/>
              <w:ind w:left="1440"/>
            </w:pPr>
            <w:r w:rsidRPr="00C838B4">
              <w:t>"xbandId": 1021,</w:t>
            </w:r>
          </w:p>
          <w:p w14:paraId="0E525DD6" w14:textId="77777777" w:rsidR="00B24771" w:rsidRPr="00C838B4" w:rsidRDefault="00B24771" w:rsidP="00B24771">
            <w:pPr>
              <w:pStyle w:val="Procedure"/>
              <w:ind w:left="1440"/>
            </w:pPr>
            <w:r>
              <w:t>"bandType</w:t>
            </w:r>
            <w:r w:rsidRPr="00C838B4">
              <w:t>": "</w:t>
            </w:r>
            <w:r>
              <w:t>Guest</w:t>
            </w:r>
            <w:r w:rsidRPr="00C838B4">
              <w:t>",</w:t>
            </w:r>
          </w:p>
          <w:p w14:paraId="08E69890" w14:textId="77777777" w:rsidR="00B24771" w:rsidRPr="00C838B4" w:rsidRDefault="00B24771" w:rsidP="00B24771">
            <w:pPr>
              <w:pStyle w:val="Procedure"/>
              <w:ind w:left="1440"/>
            </w:pPr>
            <w:r w:rsidRPr="00C838B4">
              <w:t>"xbandRequestId": "178E095AC574E100",</w:t>
            </w:r>
          </w:p>
          <w:p w14:paraId="11777A2C" w14:textId="77777777" w:rsidR="00B24771" w:rsidRPr="00C838B4" w:rsidRDefault="00B24771" w:rsidP="00B24771">
            <w:pPr>
              <w:pStyle w:val="Procedure"/>
              <w:ind w:left="1440"/>
            </w:pPr>
            <w:r w:rsidRPr="00C838B4">
              <w:t>"shortRangeTag": "F01ED5BF9AAF80",</w:t>
            </w:r>
          </w:p>
          <w:p w14:paraId="2F96A3C1" w14:textId="77777777" w:rsidR="00B24771" w:rsidRPr="00C838B4" w:rsidRDefault="00B24771" w:rsidP="00B24771">
            <w:pPr>
              <w:pStyle w:val="Procedure"/>
              <w:ind w:left="1440"/>
            </w:pPr>
            <w:r w:rsidRPr="00C838B4">
              <w:t>"longRangeTag": "FFECF57200",</w:t>
            </w:r>
          </w:p>
          <w:p w14:paraId="4114FEAD" w14:textId="77777777" w:rsidR="00B24771" w:rsidRPr="00C838B4" w:rsidRDefault="00B24771" w:rsidP="00B24771">
            <w:pPr>
              <w:pStyle w:val="Procedure"/>
              <w:ind w:left="1440"/>
            </w:pPr>
            <w:r w:rsidRPr="00C838B4">
              <w:t>"secondaryState": "Active",</w:t>
            </w:r>
          </w:p>
          <w:p w14:paraId="5D7B0B56" w14:textId="77777777" w:rsidR="00B24771" w:rsidRPr="00C838B4" w:rsidRDefault="00B24771" w:rsidP="00B24771">
            <w:pPr>
              <w:pStyle w:val="Procedure"/>
              <w:ind w:left="1440"/>
            </w:pPr>
            <w:r w:rsidRPr="00C838B4">
              <w:t>"productId": "178E095AC574E100",</w:t>
            </w:r>
          </w:p>
          <w:p w14:paraId="546ECFF0" w14:textId="77777777" w:rsidR="00B24771" w:rsidRPr="00C838B4" w:rsidRDefault="00B24771" w:rsidP="00B24771">
            <w:pPr>
              <w:pStyle w:val="Procedure"/>
              <w:ind w:left="1440"/>
            </w:pPr>
            <w:r w:rsidRPr="00C838B4">
              <w:t>"assignmentDateTime": 1335531244047,</w:t>
            </w:r>
          </w:p>
          <w:p w14:paraId="3A2C0108" w14:textId="77777777" w:rsidR="00B24771" w:rsidRPr="00C838B4" w:rsidRDefault="00B24771" w:rsidP="00B24771">
            <w:pPr>
              <w:pStyle w:val="Procedure"/>
              <w:ind w:left="1440"/>
            </w:pPr>
            <w:r w:rsidRPr="00C838B4">
              <w:t>“secureId” : 411480721,</w:t>
            </w:r>
          </w:p>
          <w:p w14:paraId="45305763" w14:textId="77777777" w:rsidR="00B24771" w:rsidRPr="00C838B4" w:rsidRDefault="00B24771" w:rsidP="00B24771">
            <w:pPr>
              <w:pStyle w:val="Procedure"/>
              <w:ind w:left="1440"/>
            </w:pPr>
            <w:r w:rsidRPr="00C838B4">
              <w:t>"links": { },</w:t>
            </w:r>
          </w:p>
          <w:p w14:paraId="6A9555BE" w14:textId="77777777" w:rsidR="00B24771" w:rsidRPr="00C838B4" w:rsidRDefault="00B24771" w:rsidP="00B24771">
            <w:pPr>
              <w:pStyle w:val="Procedure"/>
              <w:ind w:left="1440"/>
            </w:pPr>
            <w:r w:rsidRPr="00C838B4">
              <w:t>"guests": [</w:t>
            </w:r>
          </w:p>
          <w:p w14:paraId="7E073F9F" w14:textId="77777777" w:rsidR="00B24771" w:rsidRPr="00C838B4" w:rsidRDefault="00B24771" w:rsidP="00B24771">
            <w:pPr>
              <w:pStyle w:val="Procedure"/>
              <w:ind w:left="2160"/>
            </w:pPr>
            <w:r w:rsidRPr="00C838B4">
              <w:t>{</w:t>
            </w:r>
          </w:p>
          <w:p w14:paraId="7720C2A6" w14:textId="77777777" w:rsidR="00B24771" w:rsidRPr="00C838B4" w:rsidRDefault="00B24771" w:rsidP="00B24771">
            <w:pPr>
              <w:pStyle w:val="Procedure"/>
              <w:ind w:left="2880"/>
            </w:pPr>
            <w:r w:rsidRPr="00C838B4">
              <w:t>"name": {</w:t>
            </w:r>
          </w:p>
          <w:p w14:paraId="3ED85F4E" w14:textId="77777777" w:rsidR="00B24771" w:rsidRPr="00C838B4" w:rsidRDefault="00B24771" w:rsidP="00B24771">
            <w:pPr>
              <w:pStyle w:val="Procedure"/>
              <w:ind w:left="3600"/>
            </w:pPr>
            <w:r w:rsidRPr="00C838B4">
              <w:t>"lastName": "RUSSEL",</w:t>
            </w:r>
          </w:p>
          <w:p w14:paraId="0DCCF6B3" w14:textId="77777777" w:rsidR="00B24771" w:rsidRPr="00C838B4" w:rsidRDefault="00B24771" w:rsidP="00B24771">
            <w:pPr>
              <w:pStyle w:val="Procedure"/>
              <w:ind w:left="3600"/>
            </w:pPr>
            <w:r w:rsidRPr="00C838B4">
              <w:lastRenderedPageBreak/>
              <w:t>"firstName": "PATOLOT"</w:t>
            </w:r>
          </w:p>
          <w:p w14:paraId="0B20EFD2" w14:textId="77777777" w:rsidR="00B24771" w:rsidRPr="00C838B4" w:rsidRDefault="00B24771" w:rsidP="00B24771">
            <w:pPr>
              <w:pStyle w:val="Procedure"/>
              <w:ind w:left="2160"/>
            </w:pPr>
            <w:r w:rsidRPr="00C838B4">
              <w:t>},</w:t>
            </w:r>
          </w:p>
          <w:p w14:paraId="099D0703" w14:textId="77777777" w:rsidR="00B24771" w:rsidRPr="00C838B4" w:rsidRDefault="00B24771" w:rsidP="00B24771">
            <w:pPr>
              <w:pStyle w:val="Procedure"/>
              <w:ind w:left="2160"/>
            </w:pPr>
            <w:r w:rsidRPr="00C838B4">
              <w:t>"status": "Active",</w:t>
            </w:r>
          </w:p>
          <w:p w14:paraId="6822A8A6" w14:textId="77777777" w:rsidR="00B24771" w:rsidRPr="00C838B4" w:rsidRDefault="00B24771" w:rsidP="00B24771">
            <w:pPr>
              <w:pStyle w:val="Procedure"/>
              <w:ind w:left="2160"/>
            </w:pPr>
            <w:r w:rsidRPr="00C838B4">
              <w:t>"guestId": 1658,</w:t>
            </w:r>
          </w:p>
          <w:p w14:paraId="14ACC8BE" w14:textId="77777777" w:rsidR="00B24771" w:rsidRPr="00C838B4" w:rsidRDefault="00B24771" w:rsidP="00B24771">
            <w:pPr>
              <w:pStyle w:val="Procedure"/>
              <w:ind w:left="2160"/>
            </w:pPr>
            <w:r w:rsidRPr="00C838B4">
              <w:t>"partyId": 0,</w:t>
            </w:r>
          </w:p>
          <w:p w14:paraId="439DCBBC" w14:textId="77777777" w:rsidR="00B24771" w:rsidRPr="00C838B4" w:rsidRDefault="00B24771" w:rsidP="00B24771">
            <w:pPr>
              <w:pStyle w:val="Procedure"/>
              <w:ind w:left="2160"/>
            </w:pPr>
            <w:r w:rsidRPr="00C838B4">
              <w:t>"visitCount": 26,</w:t>
            </w:r>
          </w:p>
          <w:p w14:paraId="179DB34E" w14:textId="77777777" w:rsidR="00B24771" w:rsidRPr="00C838B4" w:rsidRDefault="00B24771" w:rsidP="00B24771">
            <w:pPr>
              <w:pStyle w:val="Procedure"/>
              <w:ind w:left="2160"/>
            </w:pPr>
            <w:r w:rsidRPr="00C838B4">
              <w:t>"links": [</w:t>
            </w:r>
          </w:p>
          <w:p w14:paraId="17F4802B" w14:textId="77777777" w:rsidR="00B24771" w:rsidRPr="00C838B4" w:rsidRDefault="00B24771" w:rsidP="00B24771">
            <w:pPr>
              <w:pStyle w:val="Procedure"/>
              <w:ind w:left="2880"/>
            </w:pPr>
            <w:r w:rsidRPr="00C838B4">
              <w:t>{</w:t>
            </w:r>
          </w:p>
          <w:p w14:paraId="19E5BA61" w14:textId="77777777" w:rsidR="00B24771" w:rsidRPr="00C838B4" w:rsidRDefault="00B24771" w:rsidP="00B24771">
            <w:pPr>
              <w:pStyle w:val="Procedure"/>
              <w:ind w:left="2880"/>
            </w:pPr>
            <w:r w:rsidRPr="00C838B4">
              <w:t>"name": "ownerProfile",</w:t>
            </w:r>
          </w:p>
          <w:p w14:paraId="1D2BDD07" w14:textId="77777777" w:rsidR="00B24771" w:rsidRPr="00C838B4" w:rsidRDefault="00B24771" w:rsidP="00B24771">
            <w:pPr>
              <w:pStyle w:val="Procedure"/>
              <w:ind w:left="2880"/>
            </w:pPr>
            <w:r w:rsidRPr="00C838B4">
              <w:t>"href": "/guest/1658/profile"</w:t>
            </w:r>
          </w:p>
          <w:p w14:paraId="36CB1B74" w14:textId="77777777" w:rsidR="00B24771" w:rsidRPr="00C838B4" w:rsidRDefault="00B24771" w:rsidP="00B24771">
            <w:pPr>
              <w:pStyle w:val="Procedure"/>
              <w:ind w:left="2880"/>
            </w:pPr>
            <w:r w:rsidRPr="00C838B4">
              <w:t>},</w:t>
            </w:r>
          </w:p>
          <w:p w14:paraId="28E8F6AD" w14:textId="77777777" w:rsidR="00B24771" w:rsidRPr="00C838B4" w:rsidRDefault="00B24771" w:rsidP="00B24771">
            <w:pPr>
              <w:pStyle w:val="Procedure"/>
              <w:ind w:left="2880"/>
            </w:pPr>
            <w:r w:rsidRPr="00C838B4">
              <w:t>{ }</w:t>
            </w:r>
          </w:p>
          <w:p w14:paraId="0C4C13E8" w14:textId="77777777" w:rsidR="00B24771" w:rsidRPr="00C838B4" w:rsidRDefault="00B24771" w:rsidP="00B24771">
            <w:pPr>
              <w:pStyle w:val="Procedure"/>
              <w:ind w:left="2160"/>
            </w:pPr>
            <w:r w:rsidRPr="00C838B4">
              <w:t>]</w:t>
            </w:r>
          </w:p>
          <w:p w14:paraId="5DA46294" w14:textId="77777777" w:rsidR="00B24771" w:rsidRPr="00C838B4" w:rsidRDefault="00B24771" w:rsidP="00B24771">
            <w:pPr>
              <w:pStyle w:val="Procedure"/>
              <w:ind w:left="2160"/>
            </w:pPr>
            <w:r w:rsidRPr="00C838B4">
              <w:t>}</w:t>
            </w:r>
          </w:p>
          <w:p w14:paraId="0666A38E" w14:textId="77777777" w:rsidR="00B24771" w:rsidRPr="00C838B4" w:rsidRDefault="00B24771" w:rsidP="00B24771">
            <w:pPr>
              <w:pStyle w:val="Procedure"/>
              <w:ind w:left="2160"/>
            </w:pPr>
            <w:r w:rsidRPr="00C838B4">
              <w:t>],</w:t>
            </w:r>
          </w:p>
          <w:p w14:paraId="2A9D459F" w14:textId="77777777" w:rsidR="00B24771" w:rsidRPr="00C838B4" w:rsidRDefault="00B24771" w:rsidP="00B24771">
            <w:pPr>
              <w:pStyle w:val="Procedure"/>
              <w:ind w:left="1440"/>
            </w:pPr>
            <w:r w:rsidRPr="00C838B4">
              <w:t>"bandId": "178E095AC574E100"</w:t>
            </w:r>
          </w:p>
          <w:p w14:paraId="6E849FBA" w14:textId="77777777" w:rsidR="00B24771" w:rsidRPr="00C838B4" w:rsidRDefault="00B24771" w:rsidP="00B24771">
            <w:pPr>
              <w:pStyle w:val="Procedure"/>
            </w:pPr>
            <w:r w:rsidRPr="00C838B4">
              <w:t>}</w:t>
            </w:r>
          </w:p>
        </w:tc>
      </w:tr>
    </w:tbl>
    <w:p w14:paraId="04B33ABE" w14:textId="77777777" w:rsidR="00B24771" w:rsidRDefault="00B24771" w:rsidP="00B24771">
      <w:pPr>
        <w:pStyle w:val="Heading2"/>
      </w:pPr>
      <w:bookmarkStart w:id="83" w:name="_Toc325103555"/>
      <w:r>
        <w:lastRenderedPageBreak/>
        <w:t>Celebration</w:t>
      </w:r>
      <w:bookmarkEnd w:id="83"/>
    </w:p>
    <w:p w14:paraId="6AE144B7" w14:textId="77777777" w:rsidR="00B24771" w:rsidRPr="003328C1" w:rsidRDefault="00B24771" w:rsidP="00B24771">
      <w:r>
        <w:t>Celebrations provide a form of data for a guest, for example if they are celebrating a birthday or anniversary in the park. IDMS is NOT the SOR (System of Record) for this data, however, none exists at this time so it is acting as a place holder until a new Celebrations SOR comes on-line.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24771" w14:paraId="22C46995" w14:textId="77777777" w:rsidTr="00B24771">
        <w:tc>
          <w:tcPr>
            <w:tcW w:w="9576" w:type="dxa"/>
          </w:tcPr>
          <w:p w14:paraId="5F161B70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"/celebration"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6E27745F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interface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ICelebrationService {</w:t>
            </w:r>
          </w:p>
          <w:p w14:paraId="7AA854CC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</w:p>
          <w:p w14:paraId="26CA12B8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3F7F5F"/>
                <w:szCs w:val="20"/>
              </w:rPr>
              <w:t>/*</w:t>
            </w:r>
          </w:p>
          <w:p w14:paraId="313CD305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color w:val="3F7F5F"/>
                <w:szCs w:val="20"/>
              </w:rPr>
            </w:pPr>
            <w:r>
              <w:rPr>
                <w:rFonts w:ascii="Monospace" w:hAnsi="Monospace" w:cs="Monospace"/>
                <w:color w:val="3F7F5F"/>
                <w:szCs w:val="20"/>
              </w:rPr>
              <w:tab/>
              <w:t xml:space="preserve"> * return the celebration with the given id.</w:t>
            </w:r>
          </w:p>
          <w:p w14:paraId="057826CF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3F7F5F"/>
                <w:szCs w:val="20"/>
              </w:rPr>
              <w:tab/>
              <w:t xml:space="preserve"> */</w:t>
            </w:r>
          </w:p>
          <w:p w14:paraId="6D758B51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lastRenderedPageBreak/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516EA480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@GET</w:t>
            </w:r>
          </w:p>
          <w:p w14:paraId="1CA9A8EE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"/{id}”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33C2718D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@Produces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458B05D0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</w:t>
            </w:r>
            <w:r>
              <w:rPr>
                <w:rFonts w:ascii="Monospace" w:hAnsi="Monospace" w:cs="Monospace"/>
                <w:color w:val="000000"/>
                <w:szCs w:val="20"/>
                <w:highlight w:val="lightGray"/>
              </w:rPr>
              <w:t>getCelebrationById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646464"/>
                <w:szCs w:val="20"/>
              </w:rPr>
              <w:t>@PathParam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"id"</w:t>
            </w:r>
            <w:r>
              <w:rPr>
                <w:rFonts w:ascii="Monospace" w:hAnsi="Monospace" w:cs="Monospace"/>
                <w:color w:val="000000"/>
                <w:szCs w:val="20"/>
              </w:rPr>
              <w:t>)PathSegment pathSegment);</w:t>
            </w:r>
          </w:p>
          <w:p w14:paraId="016AE35E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</w:p>
          <w:p w14:paraId="7CA148B7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3F7F5F"/>
                <w:szCs w:val="20"/>
              </w:rPr>
              <w:t>/*</w:t>
            </w:r>
          </w:p>
          <w:p w14:paraId="526F7DD4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3F7F5F"/>
                <w:szCs w:val="20"/>
              </w:rPr>
              <w:tab/>
              <w:t xml:space="preserve"> * Create a celebration and add it to a guest.</w:t>
            </w:r>
          </w:p>
          <w:p w14:paraId="1A3B223B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3F7F5F"/>
                <w:szCs w:val="20"/>
              </w:rPr>
              <w:tab/>
              <w:t xml:space="preserve"> */</w:t>
            </w:r>
          </w:p>
          <w:p w14:paraId="699D00B5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7310056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@POST</w:t>
            </w:r>
          </w:p>
          <w:p w14:paraId="3DE6C240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@Consumes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58B6F760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addCelebrationToGuest(String celebration);</w:t>
            </w:r>
          </w:p>
          <w:p w14:paraId="7E3D0DD0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</w:p>
          <w:p w14:paraId="0747F301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3F7F5F"/>
                <w:szCs w:val="20"/>
              </w:rPr>
              <w:t>/*</w:t>
            </w:r>
          </w:p>
          <w:p w14:paraId="6E422C60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3F7F5F"/>
                <w:szCs w:val="20"/>
              </w:rPr>
              <w:tab/>
              <w:t xml:space="preserve"> * updates an existing celebration. Celebration Id is required.</w:t>
            </w:r>
          </w:p>
          <w:p w14:paraId="7BAD55DC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3F7F5F"/>
                <w:szCs w:val="20"/>
              </w:rPr>
              <w:tab/>
              <w:t xml:space="preserve"> */</w:t>
            </w:r>
          </w:p>
          <w:p w14:paraId="43C3C3D8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83D171A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@PUT</w:t>
            </w:r>
          </w:p>
          <w:p w14:paraId="6AAC0DEB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@Consumes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659EE987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updateCelebration(String celebration);</w:t>
            </w:r>
          </w:p>
          <w:p w14:paraId="1C71D53C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</w:p>
          <w:p w14:paraId="560E1592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3F7F5F"/>
                <w:szCs w:val="20"/>
              </w:rPr>
              <w:t>/*</w:t>
            </w:r>
          </w:p>
          <w:p w14:paraId="755E5369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3F7F5F"/>
                <w:szCs w:val="20"/>
              </w:rPr>
              <w:tab/>
              <w:t xml:space="preserve"> * Delete a guest from a celebration. A celebration Id is required.</w:t>
            </w:r>
          </w:p>
          <w:p w14:paraId="3EB2C706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3F7F5F"/>
                <w:szCs w:val="20"/>
              </w:rPr>
              <w:tab/>
              <w:t xml:space="preserve"> */</w:t>
            </w:r>
          </w:p>
          <w:p w14:paraId="6B8A0FF6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2A9347F4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color w:val="646464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@DELETE</w:t>
            </w:r>
          </w:p>
          <w:p w14:paraId="6F3C3195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"/guest"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73470814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lastRenderedPageBreak/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@Consumes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070DD74A" w14:textId="77777777" w:rsidR="00B24771" w:rsidRDefault="00B24771" w:rsidP="00B24771">
            <w:pPr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deleteCelebration(String celebration);</w:t>
            </w:r>
          </w:p>
          <w:p w14:paraId="3908D447" w14:textId="77777777" w:rsidR="00B24771" w:rsidRDefault="00B24771" w:rsidP="00B24771">
            <w:pPr>
              <w:spacing w:after="200"/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</w:p>
        </w:tc>
      </w:tr>
    </w:tbl>
    <w:p w14:paraId="64133F09" w14:textId="77777777" w:rsidR="00B24771" w:rsidRDefault="00B24771" w:rsidP="00B24771">
      <w:pPr>
        <w:pStyle w:val="Heading3"/>
      </w:pPr>
      <w:bookmarkStart w:id="84" w:name="_Toc325103566"/>
      <w:r w:rsidRPr="00972DD3">
        <w:lastRenderedPageBreak/>
        <w:t>getCelebrationById</w:t>
      </w:r>
      <w:bookmarkEnd w:id="84"/>
      <w:r w:rsidRPr="003C2C37">
        <w:t xml:space="preserve"> 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B24771" w14:paraId="787C4481" w14:textId="77777777" w:rsidTr="00B24771">
        <w:tc>
          <w:tcPr>
            <w:tcW w:w="2358" w:type="dxa"/>
          </w:tcPr>
          <w:p w14:paraId="5166282A" w14:textId="77777777" w:rsidR="00B24771" w:rsidRPr="00BB26E3" w:rsidRDefault="00B24771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Path</w:t>
            </w:r>
          </w:p>
        </w:tc>
        <w:tc>
          <w:tcPr>
            <w:tcW w:w="7218" w:type="dxa"/>
          </w:tcPr>
          <w:p w14:paraId="571FC2AD" w14:textId="77777777" w:rsidR="00B24771" w:rsidRDefault="00B24771" w:rsidP="00B24771">
            <w:r>
              <w:t>&lt;idms-context&gt;/IDMS/celebration/id;celebration-id={celebrationId}</w:t>
            </w:r>
          </w:p>
        </w:tc>
      </w:tr>
      <w:tr w:rsidR="00B24771" w14:paraId="7C6AD93F" w14:textId="77777777" w:rsidTr="00B24771">
        <w:tc>
          <w:tcPr>
            <w:tcW w:w="2358" w:type="dxa"/>
          </w:tcPr>
          <w:p w14:paraId="525D0B03" w14:textId="77777777" w:rsidR="00B24771" w:rsidRPr="00BB26E3" w:rsidRDefault="00B24771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HTTP Method</w:t>
            </w:r>
          </w:p>
        </w:tc>
        <w:tc>
          <w:tcPr>
            <w:tcW w:w="7218" w:type="dxa"/>
          </w:tcPr>
          <w:p w14:paraId="567C5F8F" w14:textId="77777777" w:rsidR="00B24771" w:rsidRDefault="00B24771" w:rsidP="00B24771">
            <w:r>
              <w:t>GET</w:t>
            </w:r>
          </w:p>
        </w:tc>
      </w:tr>
      <w:tr w:rsidR="00B24771" w14:paraId="4BBA588D" w14:textId="77777777" w:rsidTr="00B24771">
        <w:tc>
          <w:tcPr>
            <w:tcW w:w="2358" w:type="dxa"/>
          </w:tcPr>
          <w:p w14:paraId="2A1D4019" w14:textId="77777777" w:rsidR="00B24771" w:rsidRPr="00BB26E3" w:rsidRDefault="00B24771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Response Format</w:t>
            </w:r>
          </w:p>
        </w:tc>
        <w:tc>
          <w:tcPr>
            <w:tcW w:w="7218" w:type="dxa"/>
          </w:tcPr>
          <w:p w14:paraId="3F30BC73" w14:textId="77777777" w:rsidR="00B24771" w:rsidRDefault="00B24771" w:rsidP="00B24771">
            <w:r>
              <w:t>application/json</w:t>
            </w:r>
          </w:p>
        </w:tc>
      </w:tr>
    </w:tbl>
    <w:p w14:paraId="46E3EBB8" w14:textId="77777777" w:rsidR="00B24771" w:rsidRDefault="00B24771" w:rsidP="00B24771">
      <w:pPr>
        <w:pStyle w:val="H3Body"/>
      </w:pPr>
    </w:p>
    <w:p w14:paraId="30D6CB29" w14:textId="77777777" w:rsidR="00B24771" w:rsidRDefault="00B24771" w:rsidP="00B24771">
      <w:pPr>
        <w:pStyle w:val="Heading4"/>
      </w:pPr>
      <w:bookmarkStart w:id="85" w:name="_Toc325103567"/>
      <w:r>
        <w:t>Request</w:t>
      </w:r>
      <w:bookmarkEnd w:id="85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B24771" w14:paraId="17A6BC9A" w14:textId="77777777" w:rsidTr="00B24771">
        <w:tc>
          <w:tcPr>
            <w:tcW w:w="2358" w:type="dxa"/>
          </w:tcPr>
          <w:p w14:paraId="3B3CAB27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Variable</w:t>
            </w:r>
          </w:p>
        </w:tc>
        <w:tc>
          <w:tcPr>
            <w:tcW w:w="7218" w:type="dxa"/>
          </w:tcPr>
          <w:p w14:paraId="217EC70B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B24771" w14:paraId="5EA4DB54" w14:textId="77777777" w:rsidTr="00B24771">
        <w:tc>
          <w:tcPr>
            <w:tcW w:w="2358" w:type="dxa"/>
          </w:tcPr>
          <w:p w14:paraId="729E1DFC" w14:textId="77777777" w:rsidR="00B24771" w:rsidRDefault="00B24771" w:rsidP="00B24771">
            <w:r>
              <w:t>celebrationId</w:t>
            </w:r>
          </w:p>
        </w:tc>
        <w:tc>
          <w:tcPr>
            <w:tcW w:w="7218" w:type="dxa"/>
          </w:tcPr>
          <w:p w14:paraId="36F135AC" w14:textId="77777777" w:rsidR="00B24771" w:rsidRDefault="00B24771" w:rsidP="00B24771">
            <w:r>
              <w:t>The IDMS celebration id in the system.</w:t>
            </w:r>
          </w:p>
        </w:tc>
      </w:tr>
    </w:tbl>
    <w:p w14:paraId="757F092B" w14:textId="77777777" w:rsidR="00B24771" w:rsidRPr="00AC7A3B" w:rsidRDefault="00B24771" w:rsidP="00B24771">
      <w:pPr>
        <w:ind w:left="720"/>
      </w:pPr>
    </w:p>
    <w:p w14:paraId="258FA6CA" w14:textId="77777777" w:rsidR="00B24771" w:rsidRPr="00AC7A3B" w:rsidRDefault="00B24771" w:rsidP="00B24771">
      <w:pPr>
        <w:ind w:left="720"/>
        <w:rPr>
          <w:rStyle w:val="Strong"/>
        </w:rPr>
      </w:pPr>
      <w:r w:rsidRPr="00AC7A3B">
        <w:rPr>
          <w:rStyle w:val="Strong"/>
        </w:rPr>
        <w:t>Request Header</w:t>
      </w:r>
    </w:p>
    <w:p w14:paraId="12FE6A14" w14:textId="77777777" w:rsidR="00B24771" w:rsidRDefault="00B24771" w:rsidP="00B24771">
      <w:pPr>
        <w:ind w:left="720"/>
        <w:rPr>
          <w:rStyle w:val="Strong"/>
        </w:rPr>
      </w:pPr>
      <w:r w:rsidRPr="00AC7A3B">
        <w:rPr>
          <w:rStyle w:val="Strong"/>
        </w:rPr>
        <w:t>Request Body</w:t>
      </w:r>
    </w:p>
    <w:p w14:paraId="45383AD0" w14:textId="77777777" w:rsidR="00B24771" w:rsidRPr="00972DD3" w:rsidRDefault="00B24771" w:rsidP="00B24771">
      <w:pPr>
        <w:pStyle w:val="Heading4"/>
        <w:rPr>
          <w:rStyle w:val="Strong"/>
          <w:b/>
        </w:rPr>
      </w:pPr>
      <w:bookmarkStart w:id="86" w:name="_Toc325103568"/>
      <w:r w:rsidRPr="00972DD3">
        <w:rPr>
          <w:rStyle w:val="Strong"/>
          <w:b/>
        </w:rPr>
        <w:t>Example</w:t>
      </w:r>
      <w:bookmarkEnd w:id="86"/>
    </w:p>
    <w:tbl>
      <w:tblPr>
        <w:tblStyle w:val="TableGrid"/>
        <w:tblW w:w="19152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B24771" w14:paraId="053A13BD" w14:textId="77777777" w:rsidTr="00B24771">
        <w:tc>
          <w:tcPr>
            <w:tcW w:w="9576" w:type="dxa"/>
          </w:tcPr>
          <w:p w14:paraId="19350439" w14:textId="77777777" w:rsidR="00B24771" w:rsidRDefault="00B24771" w:rsidP="00B24771">
            <w:r>
              <w:t>http://localhost:8080/IDMS/celebration/id;celebration-id=</w:t>
            </w:r>
            <w:r w:rsidRPr="00357F7D">
              <w:t>18097</w:t>
            </w:r>
          </w:p>
        </w:tc>
        <w:tc>
          <w:tcPr>
            <w:tcW w:w="9576" w:type="dxa"/>
          </w:tcPr>
          <w:p w14:paraId="21EFBD33" w14:textId="77777777" w:rsidR="00B24771" w:rsidRDefault="00B24771" w:rsidP="00B24771"/>
        </w:tc>
      </w:tr>
    </w:tbl>
    <w:p w14:paraId="2013F4B5" w14:textId="77777777" w:rsidR="00B24771" w:rsidRDefault="00B24771" w:rsidP="00B24771"/>
    <w:p w14:paraId="389F7C53" w14:textId="77777777" w:rsidR="00B24771" w:rsidRDefault="00B24771" w:rsidP="00B24771">
      <w:pPr>
        <w:pStyle w:val="Heading4"/>
      </w:pPr>
      <w:bookmarkStart w:id="87" w:name="_Toc325103569"/>
      <w:r>
        <w:t>Response Headers</w:t>
      </w:r>
      <w:bookmarkEnd w:id="87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08"/>
        <w:gridCol w:w="7668"/>
      </w:tblGrid>
      <w:tr w:rsidR="00B24771" w14:paraId="7056F58A" w14:textId="77777777" w:rsidTr="00B24771">
        <w:tc>
          <w:tcPr>
            <w:tcW w:w="1908" w:type="dxa"/>
          </w:tcPr>
          <w:p w14:paraId="59715B4F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Status Code</w:t>
            </w:r>
          </w:p>
        </w:tc>
        <w:tc>
          <w:tcPr>
            <w:tcW w:w="7668" w:type="dxa"/>
          </w:tcPr>
          <w:p w14:paraId="6CC8D9C3" w14:textId="77777777" w:rsidR="00B24771" w:rsidRPr="00AC7A3B" w:rsidRDefault="00B24771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B24771" w14:paraId="6B728761" w14:textId="77777777" w:rsidTr="00B24771">
        <w:tc>
          <w:tcPr>
            <w:tcW w:w="1908" w:type="dxa"/>
          </w:tcPr>
          <w:p w14:paraId="531697F5" w14:textId="77777777" w:rsidR="00B24771" w:rsidRDefault="00B24771" w:rsidP="00B24771">
            <w:r>
              <w:t>200</w:t>
            </w:r>
          </w:p>
        </w:tc>
        <w:tc>
          <w:tcPr>
            <w:tcW w:w="7668" w:type="dxa"/>
          </w:tcPr>
          <w:p w14:paraId="24D07057" w14:textId="77777777" w:rsidR="00B24771" w:rsidRDefault="00B24771" w:rsidP="00B24771">
            <w:r>
              <w:t>The celebration was found in the system.</w:t>
            </w:r>
          </w:p>
        </w:tc>
      </w:tr>
      <w:tr w:rsidR="00B24771" w14:paraId="3E959C0D" w14:textId="77777777" w:rsidTr="00B24771">
        <w:tc>
          <w:tcPr>
            <w:tcW w:w="1908" w:type="dxa"/>
          </w:tcPr>
          <w:p w14:paraId="23C082E9" w14:textId="77777777" w:rsidR="00B24771" w:rsidRDefault="00B24771" w:rsidP="00B24771">
            <w:r>
              <w:t>404</w:t>
            </w:r>
          </w:p>
        </w:tc>
        <w:tc>
          <w:tcPr>
            <w:tcW w:w="7668" w:type="dxa"/>
          </w:tcPr>
          <w:p w14:paraId="2B6AE310" w14:textId="77777777" w:rsidR="00B24771" w:rsidRDefault="00B24771" w:rsidP="00B24771">
            <w:r>
              <w:t>The celebration was not found in the system.</w:t>
            </w:r>
          </w:p>
        </w:tc>
      </w:tr>
      <w:tr w:rsidR="00B24771" w14:paraId="529E0CE1" w14:textId="77777777" w:rsidTr="00B24771">
        <w:tc>
          <w:tcPr>
            <w:tcW w:w="1908" w:type="dxa"/>
          </w:tcPr>
          <w:p w14:paraId="0C908441" w14:textId="77777777" w:rsidR="00B24771" w:rsidRDefault="00B24771" w:rsidP="00B24771">
            <w:r>
              <w:t>500</w:t>
            </w:r>
          </w:p>
        </w:tc>
        <w:tc>
          <w:tcPr>
            <w:tcW w:w="7668" w:type="dxa"/>
          </w:tcPr>
          <w:p w14:paraId="1F2E69D0" w14:textId="77777777" w:rsidR="00B24771" w:rsidRDefault="00B24771" w:rsidP="00B24771">
            <w:r>
              <w:t>An internal error occurred.</w:t>
            </w:r>
          </w:p>
        </w:tc>
      </w:tr>
    </w:tbl>
    <w:p w14:paraId="1460F60C" w14:textId="77777777" w:rsidR="00B24771" w:rsidRPr="003C2C37" w:rsidRDefault="00B24771" w:rsidP="00B24771">
      <w:pPr>
        <w:pStyle w:val="H3Body"/>
      </w:pPr>
    </w:p>
    <w:p w14:paraId="66CBE9D2" w14:textId="77777777" w:rsidR="00B24771" w:rsidRDefault="00B24771" w:rsidP="00B24771">
      <w:pPr>
        <w:pStyle w:val="Heading4"/>
      </w:pPr>
      <w:bookmarkStart w:id="88" w:name="_Toc325103570"/>
      <w:r>
        <w:t>Response Body</w:t>
      </w:r>
      <w:bookmarkEnd w:id="88"/>
    </w:p>
    <w:tbl>
      <w:tblPr>
        <w:tblStyle w:val="TableGrid"/>
        <w:tblW w:w="1029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576"/>
        <w:gridCol w:w="720"/>
      </w:tblGrid>
      <w:tr w:rsidR="00B24771" w14:paraId="2583311C" w14:textId="77777777" w:rsidTr="00B24771">
        <w:tc>
          <w:tcPr>
            <w:tcW w:w="9576" w:type="dxa"/>
            <w:gridSpan w:val="2"/>
          </w:tcPr>
          <w:p w14:paraId="37D617B9" w14:textId="77777777" w:rsidR="00B24771" w:rsidRDefault="00B24771" w:rsidP="00B24771">
            <w:pPr>
              <w:pStyle w:val="Procedure"/>
              <w:ind w:left="0"/>
            </w:pPr>
            <w:r w:rsidRPr="00357F7D">
              <w:t>{</w:t>
            </w:r>
          </w:p>
          <w:p w14:paraId="2B58E668" w14:textId="77777777" w:rsidR="00B24771" w:rsidRDefault="00B24771" w:rsidP="00B24771">
            <w:pPr>
              <w:pStyle w:val="Procedure"/>
            </w:pPr>
            <w:r w:rsidRPr="00357F7D">
              <w:t>"links":{</w:t>
            </w:r>
          </w:p>
          <w:p w14:paraId="0C8BE13A" w14:textId="77777777" w:rsidR="00B24771" w:rsidRDefault="00B24771" w:rsidP="00B24771">
            <w:pPr>
              <w:pStyle w:val="Procedure"/>
              <w:ind w:left="1440"/>
            </w:pPr>
            <w:r w:rsidRPr="00357F7D">
              <w:lastRenderedPageBreak/>
              <w:t>"self":{</w:t>
            </w:r>
          </w:p>
          <w:p w14:paraId="6D4C1F72" w14:textId="77777777" w:rsidR="00B24771" w:rsidRDefault="00B24771" w:rsidP="00B24771">
            <w:pPr>
              <w:pStyle w:val="Procedure"/>
              <w:ind w:left="2160"/>
            </w:pPr>
            <w:r w:rsidRPr="00357F7D">
              <w:t>"name":"self",</w:t>
            </w:r>
          </w:p>
          <w:p w14:paraId="1C5F4D28" w14:textId="77777777" w:rsidR="00B24771" w:rsidRDefault="00B24771" w:rsidP="00B24771">
            <w:pPr>
              <w:pStyle w:val="Procedure"/>
              <w:ind w:left="2160"/>
            </w:pPr>
            <w:r w:rsidRPr="00357F7D">
              <w:t>"href":"/celebration/18097"</w:t>
            </w:r>
          </w:p>
          <w:p w14:paraId="0F1FAB03" w14:textId="77777777" w:rsidR="00B24771" w:rsidRDefault="00B24771" w:rsidP="00B24771">
            <w:pPr>
              <w:pStyle w:val="Procedure"/>
              <w:ind w:left="1440"/>
            </w:pPr>
            <w:r w:rsidRPr="00357F7D">
              <w:t>},</w:t>
            </w:r>
          </w:p>
          <w:p w14:paraId="4CF03D66" w14:textId="77777777" w:rsidR="00B24771" w:rsidRDefault="00B24771" w:rsidP="00B24771">
            <w:pPr>
              <w:pStyle w:val="Procedure"/>
              <w:ind w:left="1440"/>
            </w:pPr>
            <w:r w:rsidRPr="00357F7D">
              <w:t>"reservation":{</w:t>
            </w:r>
          </w:p>
          <w:p w14:paraId="37704B72" w14:textId="77777777" w:rsidR="00B24771" w:rsidRDefault="00B24771" w:rsidP="00B24771">
            <w:pPr>
              <w:pStyle w:val="Procedure"/>
              <w:ind w:left="2160"/>
            </w:pPr>
            <w:r w:rsidRPr="00357F7D">
              <w:t>"name":"reservation",</w:t>
            </w:r>
          </w:p>
          <w:p w14:paraId="6A0B22A3" w14:textId="77777777" w:rsidR="00B24771" w:rsidRDefault="00B24771" w:rsidP="00B24771">
            <w:pPr>
              <w:pStyle w:val="Procedure"/>
              <w:ind w:left="2160"/>
            </w:pPr>
            <w:r w:rsidRPr="00357F7D">
              <w:t>"href":"/resort-reservation/pid001"</w:t>
            </w:r>
          </w:p>
          <w:p w14:paraId="483CB955" w14:textId="77777777" w:rsidR="00B24771" w:rsidRDefault="00B24771" w:rsidP="00B24771">
            <w:pPr>
              <w:pStyle w:val="Procedure"/>
              <w:ind w:left="1440"/>
            </w:pPr>
            <w:r w:rsidRPr="00357F7D">
              <w:t>}</w:t>
            </w:r>
          </w:p>
          <w:p w14:paraId="5C9EBDDB" w14:textId="77777777" w:rsidR="00B24771" w:rsidRDefault="00B24771" w:rsidP="00B24771">
            <w:pPr>
              <w:pStyle w:val="Procedure"/>
            </w:pPr>
            <w:r w:rsidRPr="00357F7D">
              <w:t>},</w:t>
            </w:r>
          </w:p>
          <w:p w14:paraId="50E65B71" w14:textId="77777777" w:rsidR="00B24771" w:rsidRDefault="00B24771" w:rsidP="00B24771">
            <w:pPr>
              <w:pStyle w:val="Procedure"/>
            </w:pPr>
            <w:r w:rsidRPr="00357F7D">
              <w:t>"name":"18th Birthday",</w:t>
            </w:r>
          </w:p>
          <w:p w14:paraId="304ED292" w14:textId="77777777" w:rsidR="00B24771" w:rsidRDefault="00B24771" w:rsidP="00B24771">
            <w:pPr>
              <w:pStyle w:val="Procedure"/>
            </w:pPr>
            <w:r w:rsidRPr="00357F7D">
              <w:t>"milestone":"18th Birthday",</w:t>
            </w:r>
          </w:p>
          <w:p w14:paraId="5AF100AE" w14:textId="77777777" w:rsidR="00B24771" w:rsidRDefault="00B24771" w:rsidP="00B24771">
            <w:pPr>
              <w:pStyle w:val="Procedure"/>
            </w:pPr>
            <w:r w:rsidRPr="00357F7D">
              <w:t>"month":"1",</w:t>
            </w:r>
          </w:p>
          <w:p w14:paraId="6AB404A6" w14:textId="77777777" w:rsidR="00B24771" w:rsidRDefault="00B24771" w:rsidP="00B24771">
            <w:pPr>
              <w:pStyle w:val="Procedure"/>
            </w:pPr>
            <w:r w:rsidRPr="00357F7D">
              <w:t>"day":"3",</w:t>
            </w:r>
          </w:p>
          <w:p w14:paraId="172354A9" w14:textId="77777777" w:rsidR="00B24771" w:rsidRDefault="00B24771" w:rsidP="00B24771">
            <w:pPr>
              <w:pStyle w:val="Procedure"/>
            </w:pPr>
            <w:r w:rsidRPr="00357F7D">
              <w:t>"year":"2012",</w:t>
            </w:r>
          </w:p>
          <w:p w14:paraId="417390A4" w14:textId="77777777" w:rsidR="00B24771" w:rsidRDefault="00B24771" w:rsidP="00B24771">
            <w:pPr>
              <w:pStyle w:val="Procedure"/>
            </w:pPr>
            <w:r w:rsidRPr="00357F7D">
              <w:t>"startDate":"2012-01-03",</w:t>
            </w:r>
          </w:p>
          <w:p w14:paraId="0980B4BB" w14:textId="77777777" w:rsidR="00B24771" w:rsidRDefault="00B24771" w:rsidP="00B24771">
            <w:pPr>
              <w:pStyle w:val="Procedure"/>
            </w:pPr>
            <w:r w:rsidRPr="00357F7D">
              <w:t>"endDate":"2012-01-03",</w:t>
            </w:r>
          </w:p>
          <w:p w14:paraId="29A2128C" w14:textId="77777777" w:rsidR="00B24771" w:rsidRDefault="00B24771" w:rsidP="00B24771">
            <w:pPr>
              <w:pStyle w:val="Procedure"/>
            </w:pPr>
            <w:r w:rsidRPr="00357F7D">
              <w:t>"recgonitionDate":"2012-01-03",</w:t>
            </w:r>
          </w:p>
          <w:p w14:paraId="49AE4991" w14:textId="77777777" w:rsidR="00B24771" w:rsidRDefault="00B24771" w:rsidP="00B24771">
            <w:pPr>
              <w:pStyle w:val="Procedure"/>
            </w:pPr>
            <w:r w:rsidRPr="00357F7D">
              <w:t>"comment":"We has</w:t>
            </w:r>
            <w:r>
              <w:t xml:space="preserve"> </w:t>
            </w:r>
            <w:r w:rsidRPr="00357F7D">
              <w:t>comment",</w:t>
            </w:r>
          </w:p>
          <w:p w14:paraId="3E492F2B" w14:textId="77777777" w:rsidR="00B24771" w:rsidRDefault="00B24771" w:rsidP="00B24771">
            <w:pPr>
              <w:pStyle w:val="Procedure"/>
            </w:pPr>
            <w:r w:rsidRPr="00357F7D">
              <w:t>"guests":[{</w:t>
            </w:r>
          </w:p>
          <w:p w14:paraId="18A36941" w14:textId="77777777" w:rsidR="00B24771" w:rsidRDefault="00B24771" w:rsidP="00B24771">
            <w:pPr>
              <w:pStyle w:val="Procedure"/>
              <w:ind w:left="1440"/>
            </w:pPr>
            <w:r w:rsidRPr="00357F7D">
              <w:t>"links":{</w:t>
            </w:r>
          </w:p>
          <w:p w14:paraId="500993EA" w14:textId="77777777" w:rsidR="00B24771" w:rsidRDefault="00B24771" w:rsidP="00B24771">
            <w:pPr>
              <w:pStyle w:val="Procedure"/>
              <w:ind w:left="2160"/>
            </w:pPr>
            <w:r w:rsidRPr="00357F7D">
              <w:t>"self":{</w:t>
            </w:r>
          </w:p>
          <w:p w14:paraId="1A7C65C8" w14:textId="77777777" w:rsidR="00B24771" w:rsidRDefault="00B24771" w:rsidP="00B24771">
            <w:pPr>
              <w:pStyle w:val="Procedure"/>
              <w:ind w:left="2160"/>
            </w:pPr>
            <w:r w:rsidRPr="00357F7D">
              <w:t>"name":"self",</w:t>
            </w:r>
          </w:p>
          <w:p w14:paraId="3159611B" w14:textId="77777777" w:rsidR="00B24771" w:rsidRDefault="00B24771" w:rsidP="00B24771">
            <w:pPr>
              <w:pStyle w:val="Procedure"/>
              <w:ind w:left="2160"/>
            </w:pPr>
            <w:r w:rsidRPr="00357F7D">
              <w:t>"href":"/guest/72B471DFD5D90C21FF92AF33302901BA/profile"</w:t>
            </w:r>
          </w:p>
          <w:p w14:paraId="4CEF0C2B" w14:textId="77777777" w:rsidR="00B24771" w:rsidRDefault="00B24771" w:rsidP="00B24771">
            <w:pPr>
              <w:pStyle w:val="Procedure"/>
              <w:ind w:left="2160"/>
            </w:pPr>
            <w:r w:rsidRPr="00357F7D">
              <w:t>}</w:t>
            </w:r>
          </w:p>
          <w:p w14:paraId="09B2B2C7" w14:textId="77777777" w:rsidR="00B24771" w:rsidRDefault="00B24771" w:rsidP="00B24771">
            <w:pPr>
              <w:pStyle w:val="Procedure"/>
              <w:ind w:left="1440"/>
            </w:pPr>
            <w:r w:rsidRPr="00357F7D">
              <w:t>},</w:t>
            </w:r>
          </w:p>
          <w:p w14:paraId="27813803" w14:textId="77777777" w:rsidR="00B24771" w:rsidRDefault="00B24771" w:rsidP="00B24771">
            <w:pPr>
              <w:pStyle w:val="Procedure"/>
              <w:ind w:left="1440"/>
            </w:pPr>
            <w:r w:rsidRPr="00357F7D">
              <w:t>"role":"CELEBRANT",</w:t>
            </w:r>
          </w:p>
          <w:p w14:paraId="234E9C04" w14:textId="77777777" w:rsidR="00B24771" w:rsidRDefault="00B24771" w:rsidP="00B24771">
            <w:pPr>
              <w:pStyle w:val="Procedure"/>
              <w:ind w:left="1440"/>
            </w:pPr>
            <w:r w:rsidRPr="00357F7D">
              <w:t>"relationship":"OWNER,PARTICIPANT",</w:t>
            </w:r>
          </w:p>
          <w:p w14:paraId="19C3FF86" w14:textId="77777777" w:rsidR="00B24771" w:rsidRDefault="00B24771" w:rsidP="00B24771">
            <w:pPr>
              <w:pStyle w:val="Procedure"/>
              <w:ind w:left="1440"/>
            </w:pPr>
            <w:r w:rsidRPr="00357F7D">
              <w:lastRenderedPageBreak/>
              <w:t>"lastname":"HUMINSKI",</w:t>
            </w:r>
          </w:p>
          <w:p w14:paraId="0F2E88C1" w14:textId="77777777" w:rsidR="00B24771" w:rsidRDefault="00B24771" w:rsidP="00B24771">
            <w:pPr>
              <w:pStyle w:val="Procedure"/>
              <w:ind w:left="1440"/>
            </w:pPr>
            <w:r w:rsidRPr="00357F7D">
              <w:t>"firstname":"CHUN"</w:t>
            </w:r>
          </w:p>
          <w:p w14:paraId="07411C20" w14:textId="77777777" w:rsidR="00B24771" w:rsidRDefault="00B24771" w:rsidP="00B24771">
            <w:pPr>
              <w:pStyle w:val="Procedure"/>
            </w:pPr>
            <w:r w:rsidRPr="00357F7D">
              <w:t>}],</w:t>
            </w:r>
          </w:p>
          <w:p w14:paraId="67E09A17" w14:textId="77777777" w:rsidR="00B24771" w:rsidRDefault="00B24771" w:rsidP="00B24771">
            <w:pPr>
              <w:pStyle w:val="Procedure"/>
            </w:pPr>
            <w:r w:rsidRPr="00357F7D">
              <w:t>"type":"Birthday"</w:t>
            </w:r>
          </w:p>
          <w:p w14:paraId="2E84537A" w14:textId="77777777" w:rsidR="00B24771" w:rsidRDefault="00B24771" w:rsidP="00B24771">
            <w:pPr>
              <w:pStyle w:val="Procedure"/>
              <w:ind w:left="0"/>
            </w:pPr>
            <w:r w:rsidRPr="00357F7D">
              <w:t>}</w:t>
            </w:r>
          </w:p>
        </w:tc>
      </w:tr>
      <w:tr w:rsidR="00B24771" w14:paraId="53387C29" w14:textId="77777777" w:rsidTr="00B24771">
        <w:trPr>
          <w:gridAfter w:val="1"/>
          <w:wAfter w:w="720" w:type="dxa"/>
        </w:trPr>
        <w:tc>
          <w:tcPr>
            <w:tcW w:w="9576" w:type="dxa"/>
          </w:tcPr>
          <w:p w14:paraId="34FFC515" w14:textId="77777777" w:rsidR="00B24771" w:rsidRPr="00357F7D" w:rsidRDefault="00B24771" w:rsidP="00B24771"/>
        </w:tc>
      </w:tr>
    </w:tbl>
    <w:p w14:paraId="39002050" w14:textId="77777777" w:rsidR="00B24771" w:rsidRDefault="00B24771" w:rsidP="00B24771"/>
    <w:p w14:paraId="54E47AB9" w14:textId="77777777" w:rsidR="00B24771" w:rsidRDefault="00B24771" w:rsidP="00B24771">
      <w:pPr>
        <w:spacing w:after="0" w:line="240" w:lineRule="auto"/>
        <w:rPr>
          <w:rFonts w:ascii="Calibri" w:hAnsi="Calibri"/>
          <w:szCs w:val="20"/>
        </w:rPr>
      </w:pPr>
    </w:p>
    <w:p w14:paraId="4CE731A2" w14:textId="77777777" w:rsidR="003A0708" w:rsidRDefault="003A0708" w:rsidP="00B24771">
      <w:pPr>
        <w:pStyle w:val="Heading2"/>
      </w:pPr>
      <w:r>
        <w:t>PartyService</w:t>
      </w:r>
      <w:bookmarkEnd w:id="57"/>
    </w:p>
    <w:p w14:paraId="4CE731A3" w14:textId="77777777" w:rsidR="003A0708" w:rsidRDefault="003A0708" w:rsidP="00B24771">
      <w:pPr>
        <w:ind w:left="720"/>
      </w:pPr>
      <w:r>
        <w:t>The party service provides the ability to create a guest party, add guests to a party and search for a party by party name (usually the email address).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576"/>
      </w:tblGrid>
      <w:tr w:rsidR="003A0708" w14:paraId="4CE731D6" w14:textId="77777777" w:rsidTr="005573FC">
        <w:tc>
          <w:tcPr>
            <w:tcW w:w="9576" w:type="dxa"/>
          </w:tcPr>
          <w:p w14:paraId="4CE731A4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"/party"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31A5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interface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IPartyService {</w:t>
            </w:r>
          </w:p>
          <w:p w14:paraId="4CE731A6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</w:p>
          <w:p w14:paraId="4CE731A7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3F7F5F"/>
                <w:szCs w:val="20"/>
              </w:rPr>
              <w:t>/*</w:t>
            </w:r>
          </w:p>
          <w:p w14:paraId="4CE731A8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3F7F5F"/>
                <w:szCs w:val="20"/>
              </w:rPr>
              <w:tab/>
              <w:t xml:space="preserve"> * Find a party by party name and return the party object with guests.</w:t>
            </w:r>
          </w:p>
          <w:p w14:paraId="4CE731A9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3F7F5F"/>
                <w:szCs w:val="20"/>
              </w:rPr>
              <w:tab/>
              <w:t xml:space="preserve"> */</w:t>
            </w:r>
          </w:p>
          <w:p w14:paraId="4CE731AA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31AB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@GET</w:t>
            </w:r>
          </w:p>
          <w:p w14:paraId="4CE731AC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"/search/{partyName}"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31AD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@Produces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4CE731AE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findPartyByPartyName(</w:t>
            </w:r>
            <w:r>
              <w:rPr>
                <w:rFonts w:ascii="Monospace" w:hAnsi="Monospace" w:cs="Monospace"/>
                <w:color w:val="646464"/>
                <w:szCs w:val="20"/>
              </w:rPr>
              <w:t>@PathParam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"partyName"</w:t>
            </w:r>
            <w:r>
              <w:rPr>
                <w:rFonts w:ascii="Monospace" w:hAnsi="Monospace" w:cs="Monospace"/>
                <w:color w:val="000000"/>
                <w:szCs w:val="20"/>
              </w:rPr>
              <w:t>)String partyName);</w:t>
            </w:r>
          </w:p>
          <w:p w14:paraId="4CE731AF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</w:p>
          <w:p w14:paraId="4CE731B0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</w:p>
          <w:p w14:paraId="4CE731B1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3F7F5F"/>
                <w:szCs w:val="20"/>
              </w:rPr>
              <w:t>/*</w:t>
            </w:r>
          </w:p>
          <w:p w14:paraId="4CE731B2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3F7F5F"/>
                <w:szCs w:val="20"/>
              </w:rPr>
              <w:tab/>
              <w:t xml:space="preserve"> * Get a party by a party Id.</w:t>
            </w:r>
          </w:p>
          <w:p w14:paraId="4CE731B3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3F7F5F"/>
                <w:szCs w:val="20"/>
              </w:rPr>
              <w:tab/>
              <w:t xml:space="preserve"> */</w:t>
            </w:r>
          </w:p>
          <w:p w14:paraId="4CE731B4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31B5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lastRenderedPageBreak/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@GET</w:t>
            </w:r>
          </w:p>
          <w:p w14:paraId="4CE731B6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"/{id}"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31B7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@Produces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4CE731B8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GetVisitByVisitId(</w:t>
            </w:r>
            <w:r>
              <w:rPr>
                <w:rFonts w:ascii="Monospace" w:hAnsi="Monospace" w:cs="Monospace"/>
                <w:color w:val="646464"/>
                <w:szCs w:val="20"/>
              </w:rPr>
              <w:t>@PathParam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"id"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long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id);</w:t>
            </w:r>
          </w:p>
          <w:p w14:paraId="4CE731B9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</w:p>
          <w:p w14:paraId="4CE731BA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3F7F5F"/>
                <w:szCs w:val="20"/>
              </w:rPr>
              <w:t>/*</w:t>
            </w:r>
          </w:p>
          <w:p w14:paraId="4CE731BB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3F7F5F"/>
                <w:szCs w:val="20"/>
              </w:rPr>
              <w:tab/>
              <w:t xml:space="preserve"> * Get a list of guests by a visitId.</w:t>
            </w:r>
          </w:p>
          <w:p w14:paraId="4CE731BC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3F7F5F"/>
                <w:szCs w:val="20"/>
              </w:rPr>
              <w:tab/>
              <w:t xml:space="preserve"> */</w:t>
            </w:r>
          </w:p>
          <w:p w14:paraId="4CE731BD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31BE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@GET</w:t>
            </w:r>
          </w:p>
          <w:p w14:paraId="4CE731BF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"/{id}/guests"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31C0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@Produces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4CE731C1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GetGuestsByVisitId(</w:t>
            </w:r>
            <w:r>
              <w:rPr>
                <w:rFonts w:ascii="Monospace" w:hAnsi="Monospace" w:cs="Monospace"/>
                <w:color w:val="646464"/>
                <w:szCs w:val="20"/>
              </w:rPr>
              <w:t>@PathParam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"id"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long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id);</w:t>
            </w:r>
          </w:p>
          <w:p w14:paraId="4CE731C2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</w:p>
          <w:p w14:paraId="4CE731C3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3F7F5F"/>
                <w:szCs w:val="20"/>
              </w:rPr>
              <w:t>/*</w:t>
            </w:r>
          </w:p>
          <w:p w14:paraId="4CE731C4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3F7F5F"/>
                <w:szCs w:val="20"/>
              </w:rPr>
              <w:tab/>
              <w:t xml:space="preserve"> * Create a party taking a JSON Party Object.</w:t>
            </w:r>
          </w:p>
          <w:p w14:paraId="4CE731C5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3F7F5F"/>
                <w:szCs w:val="20"/>
              </w:rPr>
              <w:tab/>
              <w:t xml:space="preserve"> */</w:t>
            </w:r>
          </w:p>
          <w:p w14:paraId="4CE731C6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31C7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@POST</w:t>
            </w:r>
          </w:p>
          <w:p w14:paraId="4CE731C8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@Consumes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4CE731C9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createParty(String stringParty);</w:t>
            </w:r>
          </w:p>
          <w:p w14:paraId="4CE731CA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</w:p>
          <w:p w14:paraId="4CE731CB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</w:p>
          <w:p w14:paraId="4CE731CC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3F7F5F"/>
                <w:szCs w:val="20"/>
              </w:rPr>
              <w:t>/*</w:t>
            </w:r>
          </w:p>
          <w:p w14:paraId="4CE731CD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3F7F5F"/>
                <w:szCs w:val="20"/>
              </w:rPr>
              <w:tab/>
              <w:t xml:space="preserve"> * Add a guest to a Party Object.</w:t>
            </w:r>
          </w:p>
          <w:p w14:paraId="4CE731CE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3F7F5F"/>
                <w:szCs w:val="20"/>
              </w:rPr>
              <w:tab/>
              <w:t xml:space="preserve"> */</w:t>
            </w:r>
          </w:p>
          <w:p w14:paraId="4CE731CF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31D0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@POST</w:t>
            </w:r>
          </w:p>
          <w:p w14:paraId="4CE731D1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lastRenderedPageBreak/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"/guest"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31D2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@Consumes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4CE731D3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AddGuestToParty(String guestPartyAssignString);</w:t>
            </w:r>
          </w:p>
          <w:p w14:paraId="4CE731D4" w14:textId="77777777" w:rsidR="003A0708" w:rsidRDefault="003A0708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</w:p>
          <w:p w14:paraId="4CE731D5" w14:textId="77777777" w:rsidR="003A0708" w:rsidRDefault="003A0708" w:rsidP="00B24771">
            <w:r>
              <w:rPr>
                <w:rFonts w:ascii="Monospace" w:hAnsi="Monospace" w:cs="Monospace"/>
                <w:color w:val="000000"/>
                <w:szCs w:val="20"/>
              </w:rPr>
              <w:t>}</w:t>
            </w:r>
          </w:p>
        </w:tc>
      </w:tr>
    </w:tbl>
    <w:p w14:paraId="4CE731D7" w14:textId="77777777" w:rsidR="003A0708" w:rsidRDefault="003A0708" w:rsidP="00B24771"/>
    <w:p w14:paraId="4CE731D8" w14:textId="77777777" w:rsidR="003A0708" w:rsidRDefault="003A0708" w:rsidP="00B24771">
      <w:pPr>
        <w:pStyle w:val="Heading3"/>
      </w:pPr>
      <w:bookmarkStart w:id="89" w:name="_Toc325103637"/>
      <w:r w:rsidRPr="003A0708">
        <w:t>findPartyByPartyName</w:t>
      </w:r>
      <w:bookmarkEnd w:id="89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3A0708" w14:paraId="4CE731DB" w14:textId="77777777" w:rsidTr="005573FC">
        <w:tc>
          <w:tcPr>
            <w:tcW w:w="2358" w:type="dxa"/>
          </w:tcPr>
          <w:p w14:paraId="4CE731D9" w14:textId="77777777" w:rsidR="003A0708" w:rsidRPr="00BB26E3" w:rsidRDefault="003A0708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Path</w:t>
            </w:r>
          </w:p>
        </w:tc>
        <w:tc>
          <w:tcPr>
            <w:tcW w:w="7218" w:type="dxa"/>
          </w:tcPr>
          <w:p w14:paraId="4CE731DA" w14:textId="77777777" w:rsidR="003A0708" w:rsidRDefault="003A0708" w:rsidP="00B24771">
            <w:r>
              <w:t>&lt;idms-context&gt;/IDMS/party/search/{partyname}</w:t>
            </w:r>
          </w:p>
        </w:tc>
      </w:tr>
      <w:tr w:rsidR="003A0708" w14:paraId="4CE731DE" w14:textId="77777777" w:rsidTr="005573FC">
        <w:tc>
          <w:tcPr>
            <w:tcW w:w="2358" w:type="dxa"/>
          </w:tcPr>
          <w:p w14:paraId="4CE731DC" w14:textId="77777777" w:rsidR="003A0708" w:rsidRPr="00BB26E3" w:rsidRDefault="003A0708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HTTP Method</w:t>
            </w:r>
          </w:p>
        </w:tc>
        <w:tc>
          <w:tcPr>
            <w:tcW w:w="7218" w:type="dxa"/>
          </w:tcPr>
          <w:p w14:paraId="4CE731DD" w14:textId="77777777" w:rsidR="003A0708" w:rsidRDefault="003A0708" w:rsidP="00B24771">
            <w:r>
              <w:t>GET</w:t>
            </w:r>
          </w:p>
        </w:tc>
      </w:tr>
      <w:tr w:rsidR="003A0708" w14:paraId="4CE731E1" w14:textId="77777777" w:rsidTr="005573FC">
        <w:tc>
          <w:tcPr>
            <w:tcW w:w="2358" w:type="dxa"/>
          </w:tcPr>
          <w:p w14:paraId="4CE731DF" w14:textId="77777777" w:rsidR="003A0708" w:rsidRPr="00BB26E3" w:rsidRDefault="003A0708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Response Format</w:t>
            </w:r>
          </w:p>
        </w:tc>
        <w:tc>
          <w:tcPr>
            <w:tcW w:w="7218" w:type="dxa"/>
          </w:tcPr>
          <w:p w14:paraId="4CE731E0" w14:textId="77777777" w:rsidR="003A0708" w:rsidRDefault="003A0708" w:rsidP="00B24771">
            <w:r>
              <w:t>application/json</w:t>
            </w:r>
          </w:p>
        </w:tc>
      </w:tr>
    </w:tbl>
    <w:p w14:paraId="4CE731E2" w14:textId="77777777" w:rsidR="003A0708" w:rsidRDefault="003A0708" w:rsidP="00B24771">
      <w:pPr>
        <w:pStyle w:val="H3Body"/>
      </w:pPr>
    </w:p>
    <w:p w14:paraId="4CE731E3" w14:textId="77777777" w:rsidR="003A0708" w:rsidRDefault="003A0708" w:rsidP="00B24771">
      <w:pPr>
        <w:pStyle w:val="Heading4"/>
      </w:pPr>
      <w:bookmarkStart w:id="90" w:name="_Toc325103638"/>
      <w:r>
        <w:t>Request</w:t>
      </w:r>
      <w:bookmarkEnd w:id="90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3A0708" w14:paraId="4CE731E6" w14:textId="77777777" w:rsidTr="005573FC">
        <w:tc>
          <w:tcPr>
            <w:tcW w:w="2358" w:type="dxa"/>
          </w:tcPr>
          <w:p w14:paraId="4CE731E4" w14:textId="77777777" w:rsidR="003A0708" w:rsidRPr="00AC7A3B" w:rsidRDefault="003A0708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Variable</w:t>
            </w:r>
          </w:p>
        </w:tc>
        <w:tc>
          <w:tcPr>
            <w:tcW w:w="7218" w:type="dxa"/>
          </w:tcPr>
          <w:p w14:paraId="4CE731E5" w14:textId="77777777" w:rsidR="003A0708" w:rsidRPr="00AC7A3B" w:rsidRDefault="003A0708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3A0708" w14:paraId="4CE731E9" w14:textId="77777777" w:rsidTr="005573FC">
        <w:tc>
          <w:tcPr>
            <w:tcW w:w="2358" w:type="dxa"/>
          </w:tcPr>
          <w:p w14:paraId="4CE731E7" w14:textId="77777777" w:rsidR="003A0708" w:rsidRDefault="003A0708" w:rsidP="00B24771">
            <w:r>
              <w:t>id</w:t>
            </w:r>
          </w:p>
        </w:tc>
        <w:tc>
          <w:tcPr>
            <w:tcW w:w="7218" w:type="dxa"/>
          </w:tcPr>
          <w:p w14:paraId="4CE731E8" w14:textId="77777777" w:rsidR="003A0708" w:rsidRDefault="003A0708" w:rsidP="00B24771">
            <w:r>
              <w:t>The name of the party</w:t>
            </w:r>
            <w:r w:rsidR="008906CE">
              <w:t xml:space="preserve">. </w:t>
            </w:r>
            <w:r>
              <w:t>Usually the primary guest email address</w:t>
            </w:r>
            <w:r w:rsidR="008906CE">
              <w:t xml:space="preserve">. </w:t>
            </w:r>
            <w:r>
              <w:t>In the case of non-unique values, this call will return the most recently created party.</w:t>
            </w:r>
          </w:p>
        </w:tc>
      </w:tr>
    </w:tbl>
    <w:p w14:paraId="4CE731EA" w14:textId="77777777" w:rsidR="003A0708" w:rsidRPr="00AC7A3B" w:rsidRDefault="003A0708" w:rsidP="00B24771">
      <w:pPr>
        <w:ind w:left="720"/>
      </w:pPr>
    </w:p>
    <w:p w14:paraId="4CE731EB" w14:textId="77777777" w:rsidR="003A0708" w:rsidRDefault="003A0708" w:rsidP="00B24771">
      <w:pPr>
        <w:ind w:left="720"/>
        <w:rPr>
          <w:rStyle w:val="Strong"/>
        </w:rPr>
      </w:pPr>
      <w:r w:rsidRPr="00AC7A3B">
        <w:rPr>
          <w:rStyle w:val="Strong"/>
        </w:rPr>
        <w:t>Request Header</w:t>
      </w:r>
    </w:p>
    <w:p w14:paraId="4CE731EC" w14:textId="77777777" w:rsidR="003A0708" w:rsidRPr="00D35859" w:rsidRDefault="003A0708" w:rsidP="00B24771">
      <w:pPr>
        <w:ind w:left="720"/>
        <w:rPr>
          <w:rStyle w:val="Strong"/>
          <w:b w:val="0"/>
        </w:rPr>
      </w:pPr>
      <w:r w:rsidRPr="00D35859">
        <w:rPr>
          <w:rStyle w:val="Strong"/>
          <w:b w:val="0"/>
        </w:rPr>
        <w:t>None</w:t>
      </w:r>
    </w:p>
    <w:p w14:paraId="4CE731ED" w14:textId="77777777" w:rsidR="003A0708" w:rsidRDefault="003A0708" w:rsidP="00B24771">
      <w:pPr>
        <w:ind w:left="720"/>
        <w:rPr>
          <w:rStyle w:val="Strong"/>
        </w:rPr>
      </w:pPr>
      <w:r w:rsidRPr="00AC7A3B">
        <w:rPr>
          <w:rStyle w:val="Strong"/>
        </w:rPr>
        <w:t>Request Body</w:t>
      </w:r>
    </w:p>
    <w:p w14:paraId="4CE731EE" w14:textId="77777777" w:rsidR="003A0708" w:rsidRPr="00D35859" w:rsidRDefault="003A0708" w:rsidP="00B24771">
      <w:pPr>
        <w:ind w:left="720"/>
        <w:rPr>
          <w:rStyle w:val="Strong"/>
          <w:b w:val="0"/>
        </w:rPr>
      </w:pPr>
      <w:r w:rsidRPr="00D35859">
        <w:rPr>
          <w:rStyle w:val="Strong"/>
          <w:b w:val="0"/>
        </w:rPr>
        <w:t>None</w:t>
      </w:r>
    </w:p>
    <w:p w14:paraId="4CE731EF" w14:textId="77777777" w:rsidR="003A0708" w:rsidRDefault="003A0708" w:rsidP="00B24771">
      <w:pPr>
        <w:rPr>
          <w:rStyle w:val="Strong"/>
        </w:rPr>
      </w:pPr>
    </w:p>
    <w:p w14:paraId="4CE731F0" w14:textId="77777777" w:rsidR="003A0708" w:rsidRPr="00972DD3" w:rsidRDefault="003A0708" w:rsidP="00B24771">
      <w:pPr>
        <w:pStyle w:val="Heading4"/>
        <w:rPr>
          <w:rStyle w:val="Strong"/>
          <w:b/>
        </w:rPr>
      </w:pPr>
      <w:bookmarkStart w:id="91" w:name="_Toc325103639"/>
      <w:r w:rsidRPr="00972DD3">
        <w:rPr>
          <w:rStyle w:val="Strong"/>
          <w:b/>
        </w:rPr>
        <w:t>Example</w:t>
      </w:r>
      <w:bookmarkEnd w:id="91"/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3A0708" w14:paraId="4CE731F2" w14:textId="77777777" w:rsidTr="005573FC">
        <w:tc>
          <w:tcPr>
            <w:tcW w:w="9747" w:type="dxa"/>
          </w:tcPr>
          <w:p w14:paraId="4CE731F1" w14:textId="77777777" w:rsidR="003A0708" w:rsidRDefault="003A0708" w:rsidP="00B24771">
            <w:r>
              <w:t>http://localhost:8080/IDMS/party/search/</w:t>
            </w:r>
            <w:r>
              <w:rPr>
                <w:rFonts w:ascii="Times" w:eastAsia="Times New Roman" w:hAnsi="Times"/>
                <w:szCs w:val="20"/>
              </w:rPr>
              <w:t>toml</w:t>
            </w:r>
            <w:r w:rsidRPr="00325643">
              <w:rPr>
                <w:rFonts w:ascii="Times" w:eastAsia="Times New Roman" w:hAnsi="Times"/>
                <w:szCs w:val="20"/>
              </w:rPr>
              <w:t>antry@gmail.com</w:t>
            </w:r>
          </w:p>
        </w:tc>
      </w:tr>
    </w:tbl>
    <w:p w14:paraId="4CE731F3" w14:textId="77777777" w:rsidR="003A0708" w:rsidRDefault="003A0708" w:rsidP="00B24771"/>
    <w:p w14:paraId="4CE731F4" w14:textId="77777777" w:rsidR="003A0708" w:rsidRDefault="003A0708" w:rsidP="00B24771">
      <w:pPr>
        <w:pStyle w:val="Heading4"/>
      </w:pPr>
      <w:bookmarkStart w:id="92" w:name="_Toc325103640"/>
      <w:r>
        <w:t>Response Headers</w:t>
      </w:r>
      <w:bookmarkEnd w:id="92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08"/>
        <w:gridCol w:w="7668"/>
      </w:tblGrid>
      <w:tr w:rsidR="003A0708" w14:paraId="4CE731F7" w14:textId="77777777" w:rsidTr="005573FC">
        <w:tc>
          <w:tcPr>
            <w:tcW w:w="1908" w:type="dxa"/>
          </w:tcPr>
          <w:p w14:paraId="4CE731F5" w14:textId="77777777" w:rsidR="003A0708" w:rsidRPr="00AC7A3B" w:rsidRDefault="003A0708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Status Code</w:t>
            </w:r>
          </w:p>
        </w:tc>
        <w:tc>
          <w:tcPr>
            <w:tcW w:w="7668" w:type="dxa"/>
          </w:tcPr>
          <w:p w14:paraId="4CE731F6" w14:textId="77777777" w:rsidR="003A0708" w:rsidRPr="00AC7A3B" w:rsidRDefault="003A0708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3A0708" w14:paraId="4CE731FA" w14:textId="77777777" w:rsidTr="005573FC">
        <w:tc>
          <w:tcPr>
            <w:tcW w:w="1908" w:type="dxa"/>
          </w:tcPr>
          <w:p w14:paraId="4CE731F8" w14:textId="77777777" w:rsidR="003A0708" w:rsidRDefault="003A0708" w:rsidP="00B24771">
            <w:r>
              <w:t>200</w:t>
            </w:r>
          </w:p>
        </w:tc>
        <w:tc>
          <w:tcPr>
            <w:tcW w:w="7668" w:type="dxa"/>
          </w:tcPr>
          <w:p w14:paraId="4CE731F9" w14:textId="77777777" w:rsidR="003A0708" w:rsidRDefault="003A0708" w:rsidP="00B24771">
            <w:r>
              <w:t>The party list object is returned for partyname received.</w:t>
            </w:r>
          </w:p>
        </w:tc>
      </w:tr>
      <w:tr w:rsidR="003A0708" w14:paraId="4CE731FD" w14:textId="77777777" w:rsidTr="005573FC">
        <w:tc>
          <w:tcPr>
            <w:tcW w:w="1908" w:type="dxa"/>
          </w:tcPr>
          <w:p w14:paraId="4CE731FB" w14:textId="77777777" w:rsidR="003A0708" w:rsidRDefault="003A0708" w:rsidP="00B24771">
            <w:r>
              <w:lastRenderedPageBreak/>
              <w:t>404</w:t>
            </w:r>
          </w:p>
        </w:tc>
        <w:tc>
          <w:tcPr>
            <w:tcW w:w="7668" w:type="dxa"/>
          </w:tcPr>
          <w:p w14:paraId="4CE731FC" w14:textId="77777777" w:rsidR="003A0708" w:rsidRDefault="003A0708" w:rsidP="00B24771">
            <w:r>
              <w:t>No visits were found for the given partyname.</w:t>
            </w:r>
          </w:p>
        </w:tc>
      </w:tr>
    </w:tbl>
    <w:p w14:paraId="4CE731FE" w14:textId="77777777" w:rsidR="003A0708" w:rsidRDefault="003A0708" w:rsidP="00B24771">
      <w:pPr>
        <w:pStyle w:val="H2Body"/>
      </w:pPr>
    </w:p>
    <w:p w14:paraId="4CE731FF" w14:textId="77777777" w:rsidR="003A0708" w:rsidRDefault="003A0708" w:rsidP="00B24771">
      <w:pPr>
        <w:pStyle w:val="Heading4"/>
      </w:pPr>
      <w:bookmarkStart w:id="93" w:name="_Toc325103641"/>
      <w:r>
        <w:t>Response Body</w:t>
      </w:r>
      <w:bookmarkEnd w:id="93"/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3A0708" w14:paraId="4CE73211" w14:textId="77777777" w:rsidTr="005573FC">
        <w:tc>
          <w:tcPr>
            <w:tcW w:w="9747" w:type="dxa"/>
          </w:tcPr>
          <w:p w14:paraId="4CE73200" w14:textId="77777777" w:rsidR="003A0708" w:rsidRPr="00325643" w:rsidRDefault="003A0708" w:rsidP="00B24771">
            <w:pPr>
              <w:rPr>
                <w:rFonts w:ascii="Times" w:eastAsia="Times New Roman" w:hAnsi="Times"/>
                <w:szCs w:val="20"/>
              </w:rPr>
            </w:pPr>
            <w:r w:rsidRPr="00325643">
              <w:rPr>
                <w:rFonts w:ascii="Times" w:eastAsia="Times New Roman" w:hAnsi="Times"/>
                <w:szCs w:val="20"/>
              </w:rPr>
              <w:t>{</w:t>
            </w:r>
          </w:p>
          <w:p w14:paraId="4CE73201" w14:textId="77777777" w:rsidR="003A0708" w:rsidRPr="00325643" w:rsidRDefault="003A0708" w:rsidP="00B24771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25643">
              <w:rPr>
                <w:rFonts w:ascii="Times" w:eastAsia="Times New Roman" w:hAnsi="Times"/>
                <w:szCs w:val="20"/>
              </w:rPr>
              <w:t>"count": 1,</w:t>
            </w:r>
          </w:p>
          <w:p w14:paraId="4CE73202" w14:textId="77777777" w:rsidR="003A0708" w:rsidRPr="00325643" w:rsidRDefault="003A0708" w:rsidP="00B24771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25643">
              <w:rPr>
                <w:rFonts w:ascii="Times" w:eastAsia="Times New Roman" w:hAnsi="Times"/>
                <w:szCs w:val="20"/>
              </w:rPr>
              <w:t>"members": [</w:t>
            </w:r>
          </w:p>
          <w:p w14:paraId="4CE73203" w14:textId="77777777" w:rsidR="003A0708" w:rsidRPr="00325643" w:rsidRDefault="003A0708" w:rsidP="00B24771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25643">
              <w:rPr>
                <w:rFonts w:ascii="Times" w:eastAsia="Times New Roman" w:hAnsi="Times"/>
                <w:szCs w:val="20"/>
              </w:rPr>
              <w:t>{</w:t>
            </w:r>
          </w:p>
          <w:p w14:paraId="4CE73204" w14:textId="77777777" w:rsidR="003A0708" w:rsidRPr="00325643" w:rsidRDefault="003A0708" w:rsidP="00B24771">
            <w:pPr>
              <w:numPr>
                <w:ilvl w:val="2"/>
                <w:numId w:val="24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25643">
              <w:rPr>
                <w:rFonts w:ascii="Times" w:eastAsia="Times New Roman" w:hAnsi="Times"/>
                <w:szCs w:val="20"/>
              </w:rPr>
              <w:t>"guestId": 36001106,</w:t>
            </w:r>
          </w:p>
          <w:p w14:paraId="4CE73205" w14:textId="77777777" w:rsidR="003A0708" w:rsidRPr="00325643" w:rsidRDefault="003A0708" w:rsidP="00B24771">
            <w:pPr>
              <w:numPr>
                <w:ilvl w:val="2"/>
                <w:numId w:val="24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25643">
              <w:rPr>
                <w:rFonts w:ascii="Times" w:eastAsia="Times New Roman" w:hAnsi="Times"/>
                <w:szCs w:val="20"/>
              </w:rPr>
              <w:t>"links": {</w:t>
            </w:r>
          </w:p>
          <w:p w14:paraId="4CE73206" w14:textId="77777777" w:rsidR="003A0708" w:rsidRPr="00325643" w:rsidRDefault="003A0708" w:rsidP="00B24771">
            <w:pPr>
              <w:numPr>
                <w:ilvl w:val="3"/>
                <w:numId w:val="24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25643">
              <w:rPr>
                <w:rFonts w:ascii="Times" w:eastAsia="Times New Roman" w:hAnsi="Times"/>
                <w:szCs w:val="20"/>
              </w:rPr>
              <w:t>"ownerProfile": {</w:t>
            </w:r>
          </w:p>
          <w:p w14:paraId="4CE73207" w14:textId="77777777" w:rsidR="003A0708" w:rsidRPr="00325643" w:rsidRDefault="003A0708" w:rsidP="00B24771">
            <w:pPr>
              <w:numPr>
                <w:ilvl w:val="4"/>
                <w:numId w:val="24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25643">
              <w:rPr>
                <w:rFonts w:ascii="Times" w:eastAsia="Times New Roman" w:hAnsi="Times"/>
                <w:szCs w:val="20"/>
              </w:rPr>
              <w:t>"href": "/guest/36001106/profile"</w:t>
            </w:r>
          </w:p>
          <w:p w14:paraId="4CE73208" w14:textId="77777777" w:rsidR="003A0708" w:rsidRPr="00325643" w:rsidRDefault="003A0708" w:rsidP="00B24771">
            <w:pPr>
              <w:spacing w:beforeAutospacing="1" w:afterAutospacing="1"/>
              <w:ind w:left="2880"/>
              <w:rPr>
                <w:rFonts w:ascii="Times" w:eastAsia="Times New Roman" w:hAnsi="Times"/>
                <w:szCs w:val="20"/>
              </w:rPr>
            </w:pPr>
            <w:r w:rsidRPr="00325643">
              <w:rPr>
                <w:rFonts w:ascii="Times" w:eastAsia="Times New Roman" w:hAnsi="Times"/>
                <w:szCs w:val="20"/>
              </w:rPr>
              <w:t>}</w:t>
            </w:r>
          </w:p>
          <w:p w14:paraId="4CE73209" w14:textId="77777777" w:rsidR="003A0708" w:rsidRPr="00325643" w:rsidRDefault="003A0708" w:rsidP="00B24771">
            <w:pPr>
              <w:numPr>
                <w:ilvl w:val="2"/>
                <w:numId w:val="24"/>
              </w:numPr>
              <w:spacing w:beforeAutospacing="1" w:after="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25643">
              <w:rPr>
                <w:rFonts w:ascii="Times" w:eastAsia="Times New Roman" w:hAnsi="Times"/>
                <w:szCs w:val="20"/>
              </w:rPr>
              <w:t>},</w:t>
            </w:r>
          </w:p>
          <w:p w14:paraId="4CE7320A" w14:textId="77777777" w:rsidR="003A0708" w:rsidRPr="00325643" w:rsidRDefault="003A0708" w:rsidP="00B24771">
            <w:pPr>
              <w:numPr>
                <w:ilvl w:val="2"/>
                <w:numId w:val="24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25643">
              <w:rPr>
                <w:rFonts w:ascii="Times" w:eastAsia="Times New Roman" w:hAnsi="Times"/>
                <w:szCs w:val="20"/>
              </w:rPr>
              <w:t>"isPrimary": true</w:t>
            </w:r>
          </w:p>
          <w:p w14:paraId="4CE7320B" w14:textId="77777777" w:rsidR="003A0708" w:rsidRPr="00325643" w:rsidRDefault="003A0708" w:rsidP="00B24771">
            <w:pPr>
              <w:spacing w:beforeAutospacing="1" w:afterAutospacing="1"/>
              <w:ind w:left="1440"/>
              <w:rPr>
                <w:rFonts w:ascii="Times" w:eastAsia="Times New Roman" w:hAnsi="Times"/>
                <w:szCs w:val="20"/>
              </w:rPr>
            </w:pPr>
            <w:r w:rsidRPr="00325643">
              <w:rPr>
                <w:rFonts w:ascii="Times" w:eastAsia="Times New Roman" w:hAnsi="Times"/>
                <w:szCs w:val="20"/>
              </w:rPr>
              <w:t>}</w:t>
            </w:r>
          </w:p>
          <w:p w14:paraId="4CE7320C" w14:textId="77777777" w:rsidR="003A0708" w:rsidRPr="00325643" w:rsidRDefault="003A0708" w:rsidP="00B24771">
            <w:pPr>
              <w:numPr>
                <w:ilvl w:val="0"/>
                <w:numId w:val="24"/>
              </w:numPr>
              <w:spacing w:beforeAutospacing="1" w:after="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25643">
              <w:rPr>
                <w:rFonts w:ascii="Times" w:eastAsia="Times New Roman" w:hAnsi="Times"/>
                <w:szCs w:val="20"/>
              </w:rPr>
              <w:t>],</w:t>
            </w:r>
          </w:p>
          <w:p w14:paraId="4CE7320D" w14:textId="77777777" w:rsidR="003A0708" w:rsidRPr="00325643" w:rsidRDefault="003A0708" w:rsidP="00B24771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25643">
              <w:rPr>
                <w:rFonts w:ascii="Times" w:eastAsia="Times New Roman" w:hAnsi="Times"/>
                <w:szCs w:val="20"/>
              </w:rPr>
              <w:t>"partyId": 1,</w:t>
            </w:r>
          </w:p>
          <w:p w14:paraId="4CE7320E" w14:textId="77777777" w:rsidR="003A0708" w:rsidRPr="00325643" w:rsidRDefault="003A0708" w:rsidP="00B24771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25643">
              <w:rPr>
                <w:rFonts w:ascii="Times" w:eastAsia="Times New Roman" w:hAnsi="Times"/>
                <w:szCs w:val="20"/>
              </w:rPr>
              <w:t>"primaryGuestId": 36001106,</w:t>
            </w:r>
          </w:p>
          <w:p w14:paraId="4CE7320F" w14:textId="77777777" w:rsidR="003A0708" w:rsidRPr="00325643" w:rsidRDefault="003A0708" w:rsidP="00B24771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25643">
              <w:rPr>
                <w:rFonts w:ascii="Times" w:eastAsia="Times New Roman" w:hAnsi="Times"/>
                <w:szCs w:val="20"/>
              </w:rPr>
              <w:t>"partyName": "tomLantry@gmail.com"</w:t>
            </w:r>
          </w:p>
          <w:p w14:paraId="4CE73210" w14:textId="77777777" w:rsidR="003A0708" w:rsidRDefault="003A0708" w:rsidP="00B24771">
            <w:r w:rsidRPr="00325643">
              <w:rPr>
                <w:rFonts w:ascii="Times" w:eastAsia="Times New Roman" w:hAnsi="Times"/>
                <w:szCs w:val="20"/>
              </w:rPr>
              <w:t>}</w:t>
            </w:r>
          </w:p>
        </w:tc>
      </w:tr>
    </w:tbl>
    <w:p w14:paraId="4CE73212" w14:textId="77777777" w:rsidR="003A0708" w:rsidRDefault="003A0708" w:rsidP="00B24771"/>
    <w:p w14:paraId="4CE73213" w14:textId="77777777" w:rsidR="003A0708" w:rsidRPr="003A0708" w:rsidRDefault="003A0708" w:rsidP="00B24771">
      <w:pPr>
        <w:pStyle w:val="H2Body"/>
      </w:pPr>
    </w:p>
    <w:p w14:paraId="4CE73214" w14:textId="77777777" w:rsidR="00C118E7" w:rsidRDefault="00C118E7" w:rsidP="00B24771">
      <w:pPr>
        <w:pStyle w:val="Heading3"/>
      </w:pPr>
      <w:bookmarkStart w:id="94" w:name="_Toc325103642"/>
      <w:r w:rsidRPr="00C118E7">
        <w:t>GetVisitByVisitId</w:t>
      </w:r>
      <w:bookmarkEnd w:id="94"/>
      <w:r w:rsidRPr="00C118E7">
        <w:t xml:space="preserve"> 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B4632F" w14:paraId="4CE73217" w14:textId="77777777" w:rsidTr="005573FC">
        <w:tc>
          <w:tcPr>
            <w:tcW w:w="2358" w:type="dxa"/>
          </w:tcPr>
          <w:p w14:paraId="4CE73215" w14:textId="77777777" w:rsidR="00B4632F" w:rsidRPr="00BB26E3" w:rsidRDefault="00B4632F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Path</w:t>
            </w:r>
          </w:p>
        </w:tc>
        <w:tc>
          <w:tcPr>
            <w:tcW w:w="7218" w:type="dxa"/>
          </w:tcPr>
          <w:p w14:paraId="4CE73216" w14:textId="77777777" w:rsidR="00B4632F" w:rsidRDefault="00B4632F" w:rsidP="00B24771">
            <w:r>
              <w:t>&lt;idms-context&gt;/IDMS/party/{id}</w:t>
            </w:r>
          </w:p>
        </w:tc>
      </w:tr>
      <w:tr w:rsidR="00B4632F" w14:paraId="4CE7321A" w14:textId="77777777" w:rsidTr="005573FC">
        <w:tc>
          <w:tcPr>
            <w:tcW w:w="2358" w:type="dxa"/>
          </w:tcPr>
          <w:p w14:paraId="4CE73218" w14:textId="77777777" w:rsidR="00B4632F" w:rsidRPr="00BB26E3" w:rsidRDefault="00B4632F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HTTP Method</w:t>
            </w:r>
          </w:p>
        </w:tc>
        <w:tc>
          <w:tcPr>
            <w:tcW w:w="7218" w:type="dxa"/>
          </w:tcPr>
          <w:p w14:paraId="4CE73219" w14:textId="77777777" w:rsidR="00B4632F" w:rsidRDefault="00B4632F" w:rsidP="00B24771">
            <w:r>
              <w:t>GET</w:t>
            </w:r>
          </w:p>
        </w:tc>
      </w:tr>
      <w:tr w:rsidR="00B4632F" w14:paraId="4CE7321D" w14:textId="77777777" w:rsidTr="005573FC">
        <w:tc>
          <w:tcPr>
            <w:tcW w:w="2358" w:type="dxa"/>
          </w:tcPr>
          <w:p w14:paraId="4CE7321B" w14:textId="77777777" w:rsidR="00B4632F" w:rsidRPr="00BB26E3" w:rsidRDefault="00B4632F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Response Format</w:t>
            </w:r>
          </w:p>
        </w:tc>
        <w:tc>
          <w:tcPr>
            <w:tcW w:w="7218" w:type="dxa"/>
          </w:tcPr>
          <w:p w14:paraId="4CE7321C" w14:textId="77777777" w:rsidR="00B4632F" w:rsidRDefault="00B4632F" w:rsidP="00B24771">
            <w:r>
              <w:t>application/json</w:t>
            </w:r>
          </w:p>
        </w:tc>
      </w:tr>
    </w:tbl>
    <w:p w14:paraId="4CE7321E" w14:textId="77777777" w:rsidR="00C118E7" w:rsidRDefault="00C118E7" w:rsidP="00B24771">
      <w:pPr>
        <w:pStyle w:val="H3Body"/>
      </w:pPr>
    </w:p>
    <w:p w14:paraId="4CE7321F" w14:textId="77777777" w:rsidR="00C118E7" w:rsidRDefault="00C118E7" w:rsidP="00B24771">
      <w:pPr>
        <w:pStyle w:val="Heading4"/>
      </w:pPr>
      <w:bookmarkStart w:id="95" w:name="_Toc325103643"/>
      <w:r>
        <w:t>Request</w:t>
      </w:r>
      <w:bookmarkEnd w:id="95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C118E7" w14:paraId="4CE73222" w14:textId="77777777" w:rsidTr="005573FC">
        <w:tc>
          <w:tcPr>
            <w:tcW w:w="2358" w:type="dxa"/>
          </w:tcPr>
          <w:p w14:paraId="4CE73220" w14:textId="77777777" w:rsidR="00C118E7" w:rsidRPr="00AC7A3B" w:rsidRDefault="00C118E7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Variable</w:t>
            </w:r>
          </w:p>
        </w:tc>
        <w:tc>
          <w:tcPr>
            <w:tcW w:w="7218" w:type="dxa"/>
          </w:tcPr>
          <w:p w14:paraId="4CE73221" w14:textId="77777777" w:rsidR="00C118E7" w:rsidRPr="00AC7A3B" w:rsidRDefault="00C118E7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C118E7" w14:paraId="4CE73225" w14:textId="77777777" w:rsidTr="005573FC">
        <w:tc>
          <w:tcPr>
            <w:tcW w:w="2358" w:type="dxa"/>
          </w:tcPr>
          <w:p w14:paraId="4CE73223" w14:textId="77777777" w:rsidR="00C118E7" w:rsidRDefault="00C118E7" w:rsidP="00B24771">
            <w:r>
              <w:lastRenderedPageBreak/>
              <w:t>id</w:t>
            </w:r>
          </w:p>
        </w:tc>
        <w:tc>
          <w:tcPr>
            <w:tcW w:w="7218" w:type="dxa"/>
          </w:tcPr>
          <w:p w14:paraId="4CE73224" w14:textId="77777777" w:rsidR="00C118E7" w:rsidRDefault="00B4632F" w:rsidP="00B24771">
            <w:r>
              <w:t>The IDMS party ID for a party</w:t>
            </w:r>
            <w:r w:rsidR="008906CE">
              <w:t xml:space="preserve">. </w:t>
            </w:r>
            <w:r>
              <w:t>Please note that this party ID is also returned on a guest profile object, if the guest is assigned to party.</w:t>
            </w:r>
          </w:p>
        </w:tc>
      </w:tr>
    </w:tbl>
    <w:p w14:paraId="4CE73226" w14:textId="77777777" w:rsidR="00C118E7" w:rsidRPr="00AC7A3B" w:rsidRDefault="00C118E7" w:rsidP="00B24771">
      <w:pPr>
        <w:ind w:left="720"/>
      </w:pPr>
    </w:p>
    <w:p w14:paraId="4CE73227" w14:textId="77777777" w:rsidR="00C118E7" w:rsidRDefault="00C118E7" w:rsidP="00B24771">
      <w:pPr>
        <w:ind w:left="720"/>
        <w:rPr>
          <w:rStyle w:val="Strong"/>
        </w:rPr>
      </w:pPr>
      <w:r w:rsidRPr="00AC7A3B">
        <w:rPr>
          <w:rStyle w:val="Strong"/>
        </w:rPr>
        <w:t>Request Header</w:t>
      </w:r>
    </w:p>
    <w:p w14:paraId="4CE73228" w14:textId="77777777" w:rsidR="00C118E7" w:rsidRPr="00D35859" w:rsidRDefault="00C118E7" w:rsidP="00B24771">
      <w:pPr>
        <w:ind w:left="720"/>
        <w:rPr>
          <w:rStyle w:val="Strong"/>
          <w:b w:val="0"/>
        </w:rPr>
      </w:pPr>
      <w:r w:rsidRPr="00D35859">
        <w:rPr>
          <w:rStyle w:val="Strong"/>
          <w:b w:val="0"/>
        </w:rPr>
        <w:t>None</w:t>
      </w:r>
    </w:p>
    <w:p w14:paraId="4CE73229" w14:textId="77777777" w:rsidR="00C118E7" w:rsidRDefault="00C118E7" w:rsidP="00B24771">
      <w:pPr>
        <w:ind w:left="720"/>
        <w:rPr>
          <w:rStyle w:val="Strong"/>
        </w:rPr>
      </w:pPr>
      <w:r w:rsidRPr="00AC7A3B">
        <w:rPr>
          <w:rStyle w:val="Strong"/>
        </w:rPr>
        <w:t>Request Body</w:t>
      </w:r>
    </w:p>
    <w:p w14:paraId="4CE7322A" w14:textId="77777777" w:rsidR="00C118E7" w:rsidRPr="00D35859" w:rsidRDefault="00C118E7" w:rsidP="00B24771">
      <w:pPr>
        <w:ind w:left="720"/>
        <w:rPr>
          <w:rStyle w:val="Strong"/>
          <w:b w:val="0"/>
        </w:rPr>
      </w:pPr>
      <w:r w:rsidRPr="00D35859">
        <w:rPr>
          <w:rStyle w:val="Strong"/>
          <w:b w:val="0"/>
        </w:rPr>
        <w:t>None</w:t>
      </w:r>
    </w:p>
    <w:p w14:paraId="4CE7322B" w14:textId="77777777" w:rsidR="00C118E7" w:rsidRDefault="00C118E7" w:rsidP="00B24771">
      <w:pPr>
        <w:rPr>
          <w:rStyle w:val="Strong"/>
        </w:rPr>
      </w:pPr>
    </w:p>
    <w:p w14:paraId="4CE7322C" w14:textId="77777777" w:rsidR="00C118E7" w:rsidRPr="00972DD3" w:rsidRDefault="00C118E7" w:rsidP="00B24771">
      <w:pPr>
        <w:pStyle w:val="Heading4"/>
        <w:rPr>
          <w:rStyle w:val="Strong"/>
          <w:b/>
        </w:rPr>
      </w:pPr>
      <w:bookmarkStart w:id="96" w:name="_Toc325103644"/>
      <w:r w:rsidRPr="00972DD3">
        <w:rPr>
          <w:rStyle w:val="Strong"/>
          <w:b/>
        </w:rPr>
        <w:t>Example</w:t>
      </w:r>
      <w:bookmarkEnd w:id="96"/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C118E7" w14:paraId="4CE7322E" w14:textId="77777777" w:rsidTr="005573FC">
        <w:tc>
          <w:tcPr>
            <w:tcW w:w="9747" w:type="dxa"/>
          </w:tcPr>
          <w:p w14:paraId="4CE7322D" w14:textId="77777777" w:rsidR="00C118E7" w:rsidRDefault="00B4632F" w:rsidP="00B24771">
            <w:r>
              <w:t>http://localhost:8080/IDMS/party/1</w:t>
            </w:r>
          </w:p>
        </w:tc>
      </w:tr>
    </w:tbl>
    <w:p w14:paraId="4CE7322F" w14:textId="77777777" w:rsidR="00C118E7" w:rsidRDefault="00C118E7" w:rsidP="00B24771"/>
    <w:p w14:paraId="4CE73230" w14:textId="77777777" w:rsidR="00C118E7" w:rsidRDefault="00C118E7" w:rsidP="00B24771">
      <w:pPr>
        <w:pStyle w:val="Heading4"/>
      </w:pPr>
      <w:bookmarkStart w:id="97" w:name="_Toc325103645"/>
      <w:r>
        <w:t>Response Headers</w:t>
      </w:r>
      <w:bookmarkEnd w:id="97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08"/>
        <w:gridCol w:w="7668"/>
      </w:tblGrid>
      <w:tr w:rsidR="00C118E7" w14:paraId="4CE73233" w14:textId="77777777" w:rsidTr="005573FC">
        <w:tc>
          <w:tcPr>
            <w:tcW w:w="1908" w:type="dxa"/>
          </w:tcPr>
          <w:p w14:paraId="4CE73231" w14:textId="77777777" w:rsidR="00C118E7" w:rsidRPr="00AC7A3B" w:rsidRDefault="00C118E7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Status Code</w:t>
            </w:r>
          </w:p>
        </w:tc>
        <w:tc>
          <w:tcPr>
            <w:tcW w:w="7668" w:type="dxa"/>
          </w:tcPr>
          <w:p w14:paraId="4CE73232" w14:textId="77777777" w:rsidR="00C118E7" w:rsidRPr="00AC7A3B" w:rsidRDefault="00C118E7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B4632F" w14:paraId="4CE73236" w14:textId="77777777" w:rsidTr="005573FC">
        <w:tc>
          <w:tcPr>
            <w:tcW w:w="1908" w:type="dxa"/>
          </w:tcPr>
          <w:p w14:paraId="4CE73234" w14:textId="77777777" w:rsidR="00B4632F" w:rsidRDefault="00B4632F" w:rsidP="00B24771">
            <w:r>
              <w:t>200</w:t>
            </w:r>
          </w:p>
        </w:tc>
        <w:tc>
          <w:tcPr>
            <w:tcW w:w="7668" w:type="dxa"/>
          </w:tcPr>
          <w:p w14:paraId="4CE73235" w14:textId="77777777" w:rsidR="00B4632F" w:rsidRDefault="00B4632F" w:rsidP="00B24771">
            <w:r>
              <w:t>The party was found with this party ID.</w:t>
            </w:r>
          </w:p>
        </w:tc>
      </w:tr>
      <w:tr w:rsidR="00B4632F" w14:paraId="4CE73239" w14:textId="77777777" w:rsidTr="005573FC">
        <w:tc>
          <w:tcPr>
            <w:tcW w:w="1908" w:type="dxa"/>
          </w:tcPr>
          <w:p w14:paraId="4CE73237" w14:textId="77777777" w:rsidR="00B4632F" w:rsidRDefault="00B4632F" w:rsidP="00B24771">
            <w:r>
              <w:t>404</w:t>
            </w:r>
          </w:p>
        </w:tc>
        <w:tc>
          <w:tcPr>
            <w:tcW w:w="7668" w:type="dxa"/>
          </w:tcPr>
          <w:p w14:paraId="4CE73238" w14:textId="77777777" w:rsidR="00B4632F" w:rsidRDefault="00B4632F" w:rsidP="00B24771">
            <w:r>
              <w:t>No party was found with this party ID.</w:t>
            </w:r>
          </w:p>
        </w:tc>
      </w:tr>
    </w:tbl>
    <w:p w14:paraId="4CE7323A" w14:textId="77777777" w:rsidR="00C118E7" w:rsidRDefault="00C118E7" w:rsidP="00B24771">
      <w:pPr>
        <w:pStyle w:val="H2Body"/>
      </w:pPr>
    </w:p>
    <w:p w14:paraId="4CE7323B" w14:textId="77777777" w:rsidR="00C118E7" w:rsidRDefault="00C118E7" w:rsidP="00B24771">
      <w:pPr>
        <w:pStyle w:val="Heading4"/>
      </w:pPr>
      <w:bookmarkStart w:id="98" w:name="_Toc325103646"/>
      <w:r>
        <w:t>Response Body</w:t>
      </w:r>
      <w:bookmarkEnd w:id="98"/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C118E7" w14:paraId="4CE7324D" w14:textId="77777777" w:rsidTr="005573FC">
        <w:tc>
          <w:tcPr>
            <w:tcW w:w="9747" w:type="dxa"/>
          </w:tcPr>
          <w:p w14:paraId="4CE7323C" w14:textId="77777777" w:rsidR="00B4632F" w:rsidRPr="00325643" w:rsidRDefault="00B4632F" w:rsidP="00B24771">
            <w:pPr>
              <w:rPr>
                <w:rFonts w:ascii="Times" w:eastAsia="Times New Roman" w:hAnsi="Times"/>
                <w:szCs w:val="20"/>
              </w:rPr>
            </w:pPr>
            <w:r w:rsidRPr="00325643">
              <w:rPr>
                <w:rFonts w:ascii="Times" w:eastAsia="Times New Roman" w:hAnsi="Times"/>
                <w:szCs w:val="20"/>
              </w:rPr>
              <w:t>{</w:t>
            </w:r>
          </w:p>
          <w:p w14:paraId="4CE7323D" w14:textId="77777777" w:rsidR="00B4632F" w:rsidRPr="00325643" w:rsidRDefault="00B4632F" w:rsidP="00B24771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25643">
              <w:rPr>
                <w:rFonts w:ascii="Times" w:eastAsia="Times New Roman" w:hAnsi="Times"/>
                <w:szCs w:val="20"/>
              </w:rPr>
              <w:t>"count": 1,</w:t>
            </w:r>
          </w:p>
          <w:p w14:paraId="4CE7323E" w14:textId="77777777" w:rsidR="00B4632F" w:rsidRPr="00325643" w:rsidRDefault="00B4632F" w:rsidP="00B24771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25643">
              <w:rPr>
                <w:rFonts w:ascii="Times" w:eastAsia="Times New Roman" w:hAnsi="Times"/>
                <w:szCs w:val="20"/>
              </w:rPr>
              <w:t>"members": [</w:t>
            </w:r>
          </w:p>
          <w:p w14:paraId="4CE7323F" w14:textId="77777777" w:rsidR="00B4632F" w:rsidRPr="00325643" w:rsidRDefault="00B4632F" w:rsidP="00B24771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25643">
              <w:rPr>
                <w:rFonts w:ascii="Times" w:eastAsia="Times New Roman" w:hAnsi="Times"/>
                <w:szCs w:val="20"/>
              </w:rPr>
              <w:t>{</w:t>
            </w:r>
          </w:p>
          <w:p w14:paraId="4CE73240" w14:textId="77777777" w:rsidR="00B4632F" w:rsidRPr="00325643" w:rsidRDefault="00B4632F" w:rsidP="00B24771">
            <w:pPr>
              <w:numPr>
                <w:ilvl w:val="2"/>
                <w:numId w:val="24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25643">
              <w:rPr>
                <w:rFonts w:ascii="Times" w:eastAsia="Times New Roman" w:hAnsi="Times"/>
                <w:szCs w:val="20"/>
              </w:rPr>
              <w:t>"guestId": 36001106,</w:t>
            </w:r>
          </w:p>
          <w:p w14:paraId="4CE73241" w14:textId="77777777" w:rsidR="00B4632F" w:rsidRPr="00325643" w:rsidRDefault="00B4632F" w:rsidP="00B24771">
            <w:pPr>
              <w:numPr>
                <w:ilvl w:val="2"/>
                <w:numId w:val="24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25643">
              <w:rPr>
                <w:rFonts w:ascii="Times" w:eastAsia="Times New Roman" w:hAnsi="Times"/>
                <w:szCs w:val="20"/>
              </w:rPr>
              <w:t>"links": {</w:t>
            </w:r>
          </w:p>
          <w:p w14:paraId="4CE73242" w14:textId="77777777" w:rsidR="00B4632F" w:rsidRPr="00325643" w:rsidRDefault="00B4632F" w:rsidP="00B24771">
            <w:pPr>
              <w:numPr>
                <w:ilvl w:val="3"/>
                <w:numId w:val="24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25643">
              <w:rPr>
                <w:rFonts w:ascii="Times" w:eastAsia="Times New Roman" w:hAnsi="Times"/>
                <w:szCs w:val="20"/>
              </w:rPr>
              <w:t>"ownerProfile": {</w:t>
            </w:r>
          </w:p>
          <w:p w14:paraId="4CE73243" w14:textId="77777777" w:rsidR="00B4632F" w:rsidRPr="00325643" w:rsidRDefault="00B4632F" w:rsidP="00B24771">
            <w:pPr>
              <w:numPr>
                <w:ilvl w:val="4"/>
                <w:numId w:val="24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25643">
              <w:rPr>
                <w:rFonts w:ascii="Times" w:eastAsia="Times New Roman" w:hAnsi="Times"/>
                <w:szCs w:val="20"/>
              </w:rPr>
              <w:t>"href": "/guest/36001106/profile"</w:t>
            </w:r>
          </w:p>
          <w:p w14:paraId="4CE73244" w14:textId="77777777" w:rsidR="00B4632F" w:rsidRPr="00325643" w:rsidRDefault="00B4632F" w:rsidP="00B24771">
            <w:pPr>
              <w:spacing w:beforeAutospacing="1" w:afterAutospacing="1"/>
              <w:ind w:left="2880"/>
              <w:rPr>
                <w:rFonts w:ascii="Times" w:eastAsia="Times New Roman" w:hAnsi="Times"/>
                <w:szCs w:val="20"/>
              </w:rPr>
            </w:pPr>
            <w:r w:rsidRPr="00325643">
              <w:rPr>
                <w:rFonts w:ascii="Times" w:eastAsia="Times New Roman" w:hAnsi="Times"/>
                <w:szCs w:val="20"/>
              </w:rPr>
              <w:t>}</w:t>
            </w:r>
          </w:p>
          <w:p w14:paraId="4CE73245" w14:textId="77777777" w:rsidR="00B4632F" w:rsidRPr="00325643" w:rsidRDefault="00B4632F" w:rsidP="00B24771">
            <w:pPr>
              <w:numPr>
                <w:ilvl w:val="2"/>
                <w:numId w:val="24"/>
              </w:numPr>
              <w:spacing w:beforeAutospacing="1" w:after="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25643">
              <w:rPr>
                <w:rFonts w:ascii="Times" w:eastAsia="Times New Roman" w:hAnsi="Times"/>
                <w:szCs w:val="20"/>
              </w:rPr>
              <w:t>},</w:t>
            </w:r>
          </w:p>
          <w:p w14:paraId="4CE73246" w14:textId="77777777" w:rsidR="00B4632F" w:rsidRPr="00325643" w:rsidRDefault="00B4632F" w:rsidP="00B24771">
            <w:pPr>
              <w:numPr>
                <w:ilvl w:val="2"/>
                <w:numId w:val="24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25643">
              <w:rPr>
                <w:rFonts w:ascii="Times" w:eastAsia="Times New Roman" w:hAnsi="Times"/>
                <w:szCs w:val="20"/>
              </w:rPr>
              <w:t>"isPrimary": true</w:t>
            </w:r>
          </w:p>
          <w:p w14:paraId="4CE73247" w14:textId="77777777" w:rsidR="00B4632F" w:rsidRPr="00325643" w:rsidRDefault="00B4632F" w:rsidP="00B24771">
            <w:pPr>
              <w:spacing w:beforeAutospacing="1" w:afterAutospacing="1"/>
              <w:ind w:left="1440"/>
              <w:rPr>
                <w:rFonts w:ascii="Times" w:eastAsia="Times New Roman" w:hAnsi="Times"/>
                <w:szCs w:val="20"/>
              </w:rPr>
            </w:pPr>
            <w:r w:rsidRPr="00325643">
              <w:rPr>
                <w:rFonts w:ascii="Times" w:eastAsia="Times New Roman" w:hAnsi="Times"/>
                <w:szCs w:val="20"/>
              </w:rPr>
              <w:t>}</w:t>
            </w:r>
          </w:p>
          <w:p w14:paraId="4CE73248" w14:textId="77777777" w:rsidR="00B4632F" w:rsidRPr="00325643" w:rsidRDefault="00B4632F" w:rsidP="00B24771">
            <w:pPr>
              <w:numPr>
                <w:ilvl w:val="0"/>
                <w:numId w:val="24"/>
              </w:numPr>
              <w:spacing w:beforeAutospacing="1" w:after="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25643">
              <w:rPr>
                <w:rFonts w:ascii="Times" w:eastAsia="Times New Roman" w:hAnsi="Times"/>
                <w:szCs w:val="20"/>
              </w:rPr>
              <w:lastRenderedPageBreak/>
              <w:t>],</w:t>
            </w:r>
          </w:p>
          <w:p w14:paraId="4CE73249" w14:textId="77777777" w:rsidR="00B4632F" w:rsidRPr="00325643" w:rsidRDefault="00B4632F" w:rsidP="00B24771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25643">
              <w:rPr>
                <w:rFonts w:ascii="Times" w:eastAsia="Times New Roman" w:hAnsi="Times"/>
                <w:szCs w:val="20"/>
              </w:rPr>
              <w:t>"partyId": 1,</w:t>
            </w:r>
          </w:p>
          <w:p w14:paraId="4CE7324A" w14:textId="77777777" w:rsidR="00B4632F" w:rsidRPr="00325643" w:rsidRDefault="00B4632F" w:rsidP="00B24771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25643">
              <w:rPr>
                <w:rFonts w:ascii="Times" w:eastAsia="Times New Roman" w:hAnsi="Times"/>
                <w:szCs w:val="20"/>
              </w:rPr>
              <w:t>"primaryGuestId": 36001106,</w:t>
            </w:r>
          </w:p>
          <w:p w14:paraId="4CE7324B" w14:textId="77777777" w:rsidR="00B4632F" w:rsidRPr="00325643" w:rsidRDefault="00B4632F" w:rsidP="00B24771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325643">
              <w:rPr>
                <w:rFonts w:ascii="Times" w:eastAsia="Times New Roman" w:hAnsi="Times"/>
                <w:szCs w:val="20"/>
              </w:rPr>
              <w:t>"partyName": "tomLantry@gmail.com"</w:t>
            </w:r>
          </w:p>
          <w:p w14:paraId="4CE7324C" w14:textId="77777777" w:rsidR="00C118E7" w:rsidRDefault="00B4632F" w:rsidP="00B24771">
            <w:r w:rsidRPr="00325643">
              <w:rPr>
                <w:rFonts w:ascii="Times" w:eastAsia="Times New Roman" w:hAnsi="Times"/>
                <w:szCs w:val="20"/>
              </w:rPr>
              <w:t>}</w:t>
            </w:r>
          </w:p>
        </w:tc>
      </w:tr>
    </w:tbl>
    <w:p w14:paraId="4CE7324E" w14:textId="77777777" w:rsidR="00C118E7" w:rsidRDefault="00C118E7" w:rsidP="00B24771"/>
    <w:p w14:paraId="4CE7324F" w14:textId="77777777" w:rsidR="00432693" w:rsidRDefault="00432693" w:rsidP="00B24771">
      <w:pPr>
        <w:pStyle w:val="Heading3"/>
      </w:pPr>
      <w:bookmarkStart w:id="99" w:name="_Toc325103647"/>
      <w:r w:rsidRPr="00432693">
        <w:t>GetGuestsByVisitId</w:t>
      </w:r>
      <w:bookmarkEnd w:id="99"/>
      <w:r w:rsidRPr="00432693">
        <w:t xml:space="preserve"> </w:t>
      </w:r>
      <w:r w:rsidRPr="00C118E7">
        <w:t xml:space="preserve"> 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5573FC" w14:paraId="4CE73252" w14:textId="77777777" w:rsidTr="005573FC">
        <w:tc>
          <w:tcPr>
            <w:tcW w:w="2358" w:type="dxa"/>
          </w:tcPr>
          <w:p w14:paraId="4CE73250" w14:textId="77777777" w:rsidR="005573FC" w:rsidRPr="00BB26E3" w:rsidRDefault="005573FC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Path</w:t>
            </w:r>
          </w:p>
        </w:tc>
        <w:tc>
          <w:tcPr>
            <w:tcW w:w="7218" w:type="dxa"/>
          </w:tcPr>
          <w:p w14:paraId="4CE73251" w14:textId="77777777" w:rsidR="005573FC" w:rsidRDefault="005573FC" w:rsidP="00B24771">
            <w:r>
              <w:t>&lt;idms-context&gt;/IDMS/party/{id}/guests</w:t>
            </w:r>
          </w:p>
        </w:tc>
      </w:tr>
      <w:tr w:rsidR="005573FC" w14:paraId="4CE73255" w14:textId="77777777" w:rsidTr="005573FC">
        <w:tc>
          <w:tcPr>
            <w:tcW w:w="2358" w:type="dxa"/>
          </w:tcPr>
          <w:p w14:paraId="4CE73253" w14:textId="77777777" w:rsidR="005573FC" w:rsidRPr="00BB26E3" w:rsidRDefault="005573FC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HTTP Method</w:t>
            </w:r>
          </w:p>
        </w:tc>
        <w:tc>
          <w:tcPr>
            <w:tcW w:w="7218" w:type="dxa"/>
          </w:tcPr>
          <w:p w14:paraId="4CE73254" w14:textId="77777777" w:rsidR="005573FC" w:rsidRDefault="005573FC" w:rsidP="00B24771">
            <w:r>
              <w:t>GET</w:t>
            </w:r>
          </w:p>
        </w:tc>
      </w:tr>
      <w:tr w:rsidR="005573FC" w14:paraId="4CE73258" w14:textId="77777777" w:rsidTr="005573FC">
        <w:tc>
          <w:tcPr>
            <w:tcW w:w="2358" w:type="dxa"/>
          </w:tcPr>
          <w:p w14:paraId="4CE73256" w14:textId="77777777" w:rsidR="005573FC" w:rsidRPr="00BB26E3" w:rsidRDefault="005573FC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Response Format</w:t>
            </w:r>
          </w:p>
        </w:tc>
        <w:tc>
          <w:tcPr>
            <w:tcW w:w="7218" w:type="dxa"/>
          </w:tcPr>
          <w:p w14:paraId="4CE73257" w14:textId="77777777" w:rsidR="005573FC" w:rsidRDefault="005573FC" w:rsidP="00B24771">
            <w:r>
              <w:t>application/json</w:t>
            </w:r>
          </w:p>
        </w:tc>
      </w:tr>
    </w:tbl>
    <w:p w14:paraId="4CE73259" w14:textId="77777777" w:rsidR="00432693" w:rsidRDefault="00432693" w:rsidP="00B24771">
      <w:pPr>
        <w:pStyle w:val="H3Body"/>
      </w:pPr>
    </w:p>
    <w:p w14:paraId="4CE7325A" w14:textId="77777777" w:rsidR="00432693" w:rsidRDefault="00432693" w:rsidP="00B24771">
      <w:pPr>
        <w:pStyle w:val="Heading4"/>
      </w:pPr>
      <w:bookmarkStart w:id="100" w:name="_Toc325103648"/>
      <w:r>
        <w:t>Request</w:t>
      </w:r>
      <w:bookmarkEnd w:id="100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432693" w14:paraId="4CE7325D" w14:textId="77777777" w:rsidTr="005573FC">
        <w:tc>
          <w:tcPr>
            <w:tcW w:w="2358" w:type="dxa"/>
          </w:tcPr>
          <w:p w14:paraId="4CE7325B" w14:textId="77777777" w:rsidR="00432693" w:rsidRPr="00AC7A3B" w:rsidRDefault="00432693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Variable</w:t>
            </w:r>
          </w:p>
        </w:tc>
        <w:tc>
          <w:tcPr>
            <w:tcW w:w="7218" w:type="dxa"/>
          </w:tcPr>
          <w:p w14:paraId="4CE7325C" w14:textId="77777777" w:rsidR="00432693" w:rsidRPr="00AC7A3B" w:rsidRDefault="00432693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432693" w14:paraId="4CE73260" w14:textId="77777777" w:rsidTr="005573FC">
        <w:tc>
          <w:tcPr>
            <w:tcW w:w="2358" w:type="dxa"/>
          </w:tcPr>
          <w:p w14:paraId="4CE7325E" w14:textId="77777777" w:rsidR="00432693" w:rsidRDefault="00432693" w:rsidP="00B24771">
            <w:r>
              <w:t>id</w:t>
            </w:r>
          </w:p>
        </w:tc>
        <w:tc>
          <w:tcPr>
            <w:tcW w:w="7218" w:type="dxa"/>
          </w:tcPr>
          <w:p w14:paraId="4CE7325F" w14:textId="77777777" w:rsidR="00432693" w:rsidRDefault="005573FC" w:rsidP="00B24771">
            <w:r>
              <w:t>The IDMS party ID to retrieve the guest list for.</w:t>
            </w:r>
          </w:p>
        </w:tc>
      </w:tr>
    </w:tbl>
    <w:p w14:paraId="4CE73261" w14:textId="77777777" w:rsidR="00432693" w:rsidRPr="00AC7A3B" w:rsidRDefault="00432693" w:rsidP="00B24771">
      <w:pPr>
        <w:ind w:left="720"/>
      </w:pPr>
    </w:p>
    <w:p w14:paraId="4CE73262" w14:textId="77777777" w:rsidR="00432693" w:rsidRDefault="00432693" w:rsidP="00B24771">
      <w:pPr>
        <w:ind w:left="720"/>
        <w:rPr>
          <w:rStyle w:val="Strong"/>
        </w:rPr>
      </w:pPr>
      <w:r w:rsidRPr="00AC7A3B">
        <w:rPr>
          <w:rStyle w:val="Strong"/>
        </w:rPr>
        <w:t>Request Header</w:t>
      </w:r>
    </w:p>
    <w:p w14:paraId="4CE73263" w14:textId="77777777" w:rsidR="00432693" w:rsidRPr="00D35859" w:rsidRDefault="00432693" w:rsidP="00B24771">
      <w:pPr>
        <w:ind w:left="720"/>
        <w:rPr>
          <w:rStyle w:val="Strong"/>
          <w:b w:val="0"/>
        </w:rPr>
      </w:pPr>
      <w:r w:rsidRPr="00D35859">
        <w:rPr>
          <w:rStyle w:val="Strong"/>
          <w:b w:val="0"/>
        </w:rPr>
        <w:t>None</w:t>
      </w:r>
    </w:p>
    <w:p w14:paraId="4CE73264" w14:textId="77777777" w:rsidR="00432693" w:rsidRDefault="00432693" w:rsidP="00B24771">
      <w:pPr>
        <w:ind w:left="720"/>
        <w:rPr>
          <w:rStyle w:val="Strong"/>
        </w:rPr>
      </w:pPr>
      <w:r w:rsidRPr="00AC7A3B">
        <w:rPr>
          <w:rStyle w:val="Strong"/>
        </w:rPr>
        <w:t>Request Body</w:t>
      </w:r>
    </w:p>
    <w:p w14:paraId="4CE73265" w14:textId="77777777" w:rsidR="00432693" w:rsidRPr="00D35859" w:rsidRDefault="00432693" w:rsidP="00B24771">
      <w:pPr>
        <w:ind w:left="720"/>
        <w:rPr>
          <w:rStyle w:val="Strong"/>
          <w:b w:val="0"/>
        </w:rPr>
      </w:pPr>
      <w:r w:rsidRPr="00D35859">
        <w:rPr>
          <w:rStyle w:val="Strong"/>
          <w:b w:val="0"/>
        </w:rPr>
        <w:t>None</w:t>
      </w:r>
    </w:p>
    <w:p w14:paraId="4CE73266" w14:textId="77777777" w:rsidR="00432693" w:rsidRDefault="00432693" w:rsidP="00B24771">
      <w:pPr>
        <w:rPr>
          <w:rStyle w:val="Strong"/>
        </w:rPr>
      </w:pPr>
    </w:p>
    <w:p w14:paraId="4CE73267" w14:textId="77777777" w:rsidR="00432693" w:rsidRPr="00972DD3" w:rsidRDefault="00432693" w:rsidP="00B24771">
      <w:pPr>
        <w:pStyle w:val="Heading4"/>
        <w:rPr>
          <w:rStyle w:val="Strong"/>
          <w:b/>
        </w:rPr>
      </w:pPr>
      <w:bookmarkStart w:id="101" w:name="_Toc325103649"/>
      <w:r w:rsidRPr="00972DD3">
        <w:rPr>
          <w:rStyle w:val="Strong"/>
          <w:b/>
        </w:rPr>
        <w:t>Example</w:t>
      </w:r>
      <w:bookmarkEnd w:id="101"/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432693" w14:paraId="4CE73269" w14:textId="77777777" w:rsidTr="005573FC">
        <w:tc>
          <w:tcPr>
            <w:tcW w:w="9747" w:type="dxa"/>
          </w:tcPr>
          <w:p w14:paraId="4CE73268" w14:textId="77777777" w:rsidR="00432693" w:rsidRDefault="005573FC" w:rsidP="00B24771">
            <w:r>
              <w:t>http://localhost:8080/IDMS/party/1/guests</w:t>
            </w:r>
          </w:p>
        </w:tc>
      </w:tr>
    </w:tbl>
    <w:p w14:paraId="4CE7326A" w14:textId="77777777" w:rsidR="00432693" w:rsidRDefault="00432693" w:rsidP="00B24771"/>
    <w:p w14:paraId="4CE7326B" w14:textId="77777777" w:rsidR="00432693" w:rsidRDefault="00432693" w:rsidP="00B24771">
      <w:pPr>
        <w:pStyle w:val="Heading4"/>
      </w:pPr>
      <w:bookmarkStart w:id="102" w:name="_Toc325103650"/>
      <w:r>
        <w:t>Response Headers</w:t>
      </w:r>
      <w:bookmarkEnd w:id="102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08"/>
        <w:gridCol w:w="7668"/>
      </w:tblGrid>
      <w:tr w:rsidR="00432693" w14:paraId="4CE7326E" w14:textId="77777777" w:rsidTr="005573FC">
        <w:tc>
          <w:tcPr>
            <w:tcW w:w="1908" w:type="dxa"/>
          </w:tcPr>
          <w:p w14:paraId="4CE7326C" w14:textId="77777777" w:rsidR="00432693" w:rsidRPr="00AC7A3B" w:rsidRDefault="00432693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Status Code</w:t>
            </w:r>
          </w:p>
        </w:tc>
        <w:tc>
          <w:tcPr>
            <w:tcW w:w="7668" w:type="dxa"/>
          </w:tcPr>
          <w:p w14:paraId="4CE7326D" w14:textId="77777777" w:rsidR="00432693" w:rsidRPr="00AC7A3B" w:rsidRDefault="00432693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5573FC" w14:paraId="4CE73271" w14:textId="77777777" w:rsidTr="005573FC">
        <w:tc>
          <w:tcPr>
            <w:tcW w:w="1908" w:type="dxa"/>
          </w:tcPr>
          <w:p w14:paraId="4CE7326F" w14:textId="77777777" w:rsidR="005573FC" w:rsidRDefault="005573FC" w:rsidP="00B24771">
            <w:r>
              <w:t>200</w:t>
            </w:r>
          </w:p>
        </w:tc>
        <w:tc>
          <w:tcPr>
            <w:tcW w:w="7668" w:type="dxa"/>
          </w:tcPr>
          <w:p w14:paraId="4CE73270" w14:textId="77777777" w:rsidR="005573FC" w:rsidRDefault="005573FC" w:rsidP="00B24771">
            <w:r>
              <w:t>Guests were found for this party ID.</w:t>
            </w:r>
          </w:p>
        </w:tc>
      </w:tr>
      <w:tr w:rsidR="005573FC" w14:paraId="4CE73274" w14:textId="77777777" w:rsidTr="005573FC">
        <w:tc>
          <w:tcPr>
            <w:tcW w:w="1908" w:type="dxa"/>
          </w:tcPr>
          <w:p w14:paraId="4CE73272" w14:textId="77777777" w:rsidR="005573FC" w:rsidRDefault="005573FC" w:rsidP="00B24771">
            <w:r>
              <w:t>404</w:t>
            </w:r>
          </w:p>
        </w:tc>
        <w:tc>
          <w:tcPr>
            <w:tcW w:w="7668" w:type="dxa"/>
          </w:tcPr>
          <w:p w14:paraId="4CE73273" w14:textId="77777777" w:rsidR="005573FC" w:rsidRDefault="005573FC" w:rsidP="00B24771">
            <w:r>
              <w:t>No party was found, or guests weren’t found for this party ID.</w:t>
            </w:r>
          </w:p>
        </w:tc>
      </w:tr>
    </w:tbl>
    <w:p w14:paraId="4CE73275" w14:textId="77777777" w:rsidR="00432693" w:rsidRDefault="00432693" w:rsidP="00B24771">
      <w:pPr>
        <w:pStyle w:val="H2Body"/>
      </w:pPr>
    </w:p>
    <w:p w14:paraId="4CE73276" w14:textId="77777777" w:rsidR="00432693" w:rsidRDefault="00432693" w:rsidP="00B24771">
      <w:pPr>
        <w:pStyle w:val="Heading4"/>
      </w:pPr>
      <w:bookmarkStart w:id="103" w:name="_Toc325103651"/>
      <w:r>
        <w:lastRenderedPageBreak/>
        <w:t>Response Body</w:t>
      </w:r>
      <w:bookmarkEnd w:id="103"/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432693" w14:paraId="4CE73282" w14:textId="77777777" w:rsidTr="005573FC">
        <w:tc>
          <w:tcPr>
            <w:tcW w:w="9747" w:type="dxa"/>
          </w:tcPr>
          <w:p w14:paraId="4CE73277" w14:textId="77777777" w:rsidR="005573FC" w:rsidRPr="000D563B" w:rsidRDefault="005573FC" w:rsidP="00B24771">
            <w:pPr>
              <w:rPr>
                <w:rFonts w:ascii="Times" w:eastAsia="Times New Roman" w:hAnsi="Times"/>
                <w:szCs w:val="20"/>
              </w:rPr>
            </w:pPr>
            <w:r w:rsidRPr="000D563B">
              <w:rPr>
                <w:rFonts w:ascii="Times" w:eastAsia="Times New Roman" w:hAnsi="Times"/>
                <w:szCs w:val="20"/>
              </w:rPr>
              <w:t>[</w:t>
            </w:r>
          </w:p>
          <w:p w14:paraId="4CE73278" w14:textId="77777777" w:rsidR="005573FC" w:rsidRPr="000D563B" w:rsidRDefault="005573FC" w:rsidP="00B24771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0D563B">
              <w:rPr>
                <w:rFonts w:ascii="Times" w:eastAsia="Times New Roman" w:hAnsi="Times"/>
                <w:szCs w:val="20"/>
              </w:rPr>
              <w:t>{</w:t>
            </w:r>
          </w:p>
          <w:p w14:paraId="4CE73279" w14:textId="77777777" w:rsidR="005573FC" w:rsidRPr="000D563B" w:rsidRDefault="005573FC" w:rsidP="00B24771">
            <w:pPr>
              <w:numPr>
                <w:ilvl w:val="1"/>
                <w:numId w:val="29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0D563B">
              <w:rPr>
                <w:rFonts w:ascii="Times" w:eastAsia="Times New Roman" w:hAnsi="Times"/>
                <w:szCs w:val="20"/>
              </w:rPr>
              <w:t>"guestId": 36001106,</w:t>
            </w:r>
          </w:p>
          <w:p w14:paraId="4CE7327A" w14:textId="77777777" w:rsidR="005573FC" w:rsidRPr="000D563B" w:rsidRDefault="005573FC" w:rsidP="00B24771">
            <w:pPr>
              <w:numPr>
                <w:ilvl w:val="1"/>
                <w:numId w:val="29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0D563B">
              <w:rPr>
                <w:rFonts w:ascii="Times" w:eastAsia="Times New Roman" w:hAnsi="Times"/>
                <w:szCs w:val="20"/>
              </w:rPr>
              <w:t>"links": {</w:t>
            </w:r>
          </w:p>
          <w:p w14:paraId="4CE7327B" w14:textId="77777777" w:rsidR="005573FC" w:rsidRPr="000D563B" w:rsidRDefault="005573FC" w:rsidP="00B24771">
            <w:pPr>
              <w:numPr>
                <w:ilvl w:val="2"/>
                <w:numId w:val="29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0D563B">
              <w:rPr>
                <w:rFonts w:ascii="Times" w:eastAsia="Times New Roman" w:hAnsi="Times"/>
                <w:szCs w:val="20"/>
              </w:rPr>
              <w:t>"ownerProfile": {</w:t>
            </w:r>
          </w:p>
          <w:p w14:paraId="4CE7327C" w14:textId="77777777" w:rsidR="005573FC" w:rsidRPr="000D563B" w:rsidRDefault="005573FC" w:rsidP="00B24771">
            <w:pPr>
              <w:numPr>
                <w:ilvl w:val="3"/>
                <w:numId w:val="29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0D563B">
              <w:rPr>
                <w:rFonts w:ascii="Times" w:eastAsia="Times New Roman" w:hAnsi="Times"/>
                <w:szCs w:val="20"/>
              </w:rPr>
              <w:t>"href": "/guest/36001106/profile"</w:t>
            </w:r>
          </w:p>
          <w:p w14:paraId="4CE7327D" w14:textId="77777777" w:rsidR="005573FC" w:rsidRPr="000D563B" w:rsidRDefault="005573FC" w:rsidP="00B24771">
            <w:pPr>
              <w:spacing w:beforeAutospacing="1" w:afterAutospacing="1"/>
              <w:ind w:left="2160"/>
              <w:rPr>
                <w:rFonts w:ascii="Times" w:eastAsia="Times New Roman" w:hAnsi="Times"/>
                <w:szCs w:val="20"/>
              </w:rPr>
            </w:pPr>
            <w:r w:rsidRPr="000D563B">
              <w:rPr>
                <w:rFonts w:ascii="Times" w:eastAsia="Times New Roman" w:hAnsi="Times"/>
                <w:szCs w:val="20"/>
              </w:rPr>
              <w:t>}</w:t>
            </w:r>
          </w:p>
          <w:p w14:paraId="4CE7327E" w14:textId="77777777" w:rsidR="005573FC" w:rsidRPr="000D563B" w:rsidRDefault="005573FC" w:rsidP="00B24771">
            <w:pPr>
              <w:numPr>
                <w:ilvl w:val="1"/>
                <w:numId w:val="29"/>
              </w:numPr>
              <w:spacing w:beforeAutospacing="1" w:after="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0D563B">
              <w:rPr>
                <w:rFonts w:ascii="Times" w:eastAsia="Times New Roman" w:hAnsi="Times"/>
                <w:szCs w:val="20"/>
              </w:rPr>
              <w:t>},</w:t>
            </w:r>
          </w:p>
          <w:p w14:paraId="4CE7327F" w14:textId="77777777" w:rsidR="005573FC" w:rsidRPr="000D563B" w:rsidRDefault="005573FC" w:rsidP="00B24771">
            <w:pPr>
              <w:numPr>
                <w:ilvl w:val="1"/>
                <w:numId w:val="29"/>
              </w:numPr>
              <w:spacing w:before="100" w:beforeAutospacing="1" w:after="100" w:afterAutospacing="1" w:line="240" w:lineRule="auto"/>
              <w:rPr>
                <w:rFonts w:ascii="Times" w:eastAsia="Times New Roman" w:hAnsi="Times"/>
                <w:szCs w:val="20"/>
              </w:rPr>
            </w:pPr>
            <w:r w:rsidRPr="000D563B">
              <w:rPr>
                <w:rFonts w:ascii="Times" w:eastAsia="Times New Roman" w:hAnsi="Times"/>
                <w:szCs w:val="20"/>
              </w:rPr>
              <w:t>"isPrimary": true</w:t>
            </w:r>
          </w:p>
          <w:p w14:paraId="4CE73280" w14:textId="77777777" w:rsidR="005573FC" w:rsidRPr="000D563B" w:rsidRDefault="005573FC" w:rsidP="00B24771">
            <w:pPr>
              <w:spacing w:beforeAutospacing="1" w:afterAutospacing="1"/>
              <w:ind w:left="720"/>
              <w:rPr>
                <w:rFonts w:ascii="Times" w:eastAsia="Times New Roman" w:hAnsi="Times"/>
                <w:szCs w:val="20"/>
              </w:rPr>
            </w:pPr>
            <w:r w:rsidRPr="000D563B">
              <w:rPr>
                <w:rFonts w:ascii="Times" w:eastAsia="Times New Roman" w:hAnsi="Times"/>
                <w:szCs w:val="20"/>
              </w:rPr>
              <w:t>}</w:t>
            </w:r>
          </w:p>
          <w:p w14:paraId="4CE73281" w14:textId="77777777" w:rsidR="00432693" w:rsidRDefault="005573FC" w:rsidP="00B24771">
            <w:r w:rsidRPr="000D563B">
              <w:rPr>
                <w:rFonts w:ascii="Times" w:eastAsia="Times New Roman" w:hAnsi="Times"/>
                <w:szCs w:val="20"/>
              </w:rPr>
              <w:t>]</w:t>
            </w:r>
          </w:p>
        </w:tc>
      </w:tr>
    </w:tbl>
    <w:p w14:paraId="4CE73283" w14:textId="77777777" w:rsidR="00D35859" w:rsidRDefault="00D35859" w:rsidP="00B24771"/>
    <w:p w14:paraId="4CE73284" w14:textId="77777777" w:rsidR="005573FC" w:rsidRDefault="005573FC" w:rsidP="00B24771">
      <w:pPr>
        <w:pStyle w:val="Heading3"/>
      </w:pPr>
      <w:bookmarkStart w:id="104" w:name="_Toc325103652"/>
      <w:r w:rsidRPr="005573FC">
        <w:t>createParty</w:t>
      </w:r>
      <w:bookmarkEnd w:id="104"/>
      <w:r w:rsidRPr="005573FC">
        <w:t xml:space="preserve"> </w:t>
      </w:r>
      <w:r w:rsidRPr="00432693">
        <w:t xml:space="preserve"> </w:t>
      </w:r>
      <w:r w:rsidRPr="00C118E7">
        <w:t xml:space="preserve"> 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5573FC" w14:paraId="4CE73287" w14:textId="77777777" w:rsidTr="005573FC">
        <w:tc>
          <w:tcPr>
            <w:tcW w:w="2358" w:type="dxa"/>
          </w:tcPr>
          <w:p w14:paraId="4CE73285" w14:textId="77777777" w:rsidR="005573FC" w:rsidRPr="00BB26E3" w:rsidRDefault="005573FC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Path</w:t>
            </w:r>
          </w:p>
        </w:tc>
        <w:tc>
          <w:tcPr>
            <w:tcW w:w="7218" w:type="dxa"/>
          </w:tcPr>
          <w:p w14:paraId="4CE73286" w14:textId="77777777" w:rsidR="005573FC" w:rsidRDefault="005573FC" w:rsidP="00B24771">
            <w:r>
              <w:t>&lt;idms-context&gt;/IDMS/party</w:t>
            </w:r>
          </w:p>
        </w:tc>
      </w:tr>
      <w:tr w:rsidR="005573FC" w14:paraId="4CE7328A" w14:textId="77777777" w:rsidTr="005573FC">
        <w:tc>
          <w:tcPr>
            <w:tcW w:w="2358" w:type="dxa"/>
          </w:tcPr>
          <w:p w14:paraId="4CE73288" w14:textId="77777777" w:rsidR="005573FC" w:rsidRPr="00BB26E3" w:rsidRDefault="005573FC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HTTP Method</w:t>
            </w:r>
          </w:p>
        </w:tc>
        <w:tc>
          <w:tcPr>
            <w:tcW w:w="7218" w:type="dxa"/>
          </w:tcPr>
          <w:p w14:paraId="4CE73289" w14:textId="77777777" w:rsidR="005573FC" w:rsidRDefault="005573FC" w:rsidP="00B24771">
            <w:r>
              <w:t>POST</w:t>
            </w:r>
          </w:p>
        </w:tc>
      </w:tr>
      <w:tr w:rsidR="005573FC" w14:paraId="4CE7328D" w14:textId="77777777" w:rsidTr="005573FC">
        <w:tc>
          <w:tcPr>
            <w:tcW w:w="2358" w:type="dxa"/>
          </w:tcPr>
          <w:p w14:paraId="4CE7328B" w14:textId="77777777" w:rsidR="005573FC" w:rsidRPr="00BB26E3" w:rsidRDefault="005573FC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Response Format</w:t>
            </w:r>
          </w:p>
        </w:tc>
        <w:tc>
          <w:tcPr>
            <w:tcW w:w="7218" w:type="dxa"/>
          </w:tcPr>
          <w:p w14:paraId="4CE7328C" w14:textId="77777777" w:rsidR="005573FC" w:rsidRDefault="005573FC" w:rsidP="00B24771">
            <w:r>
              <w:t>HTTP Response</w:t>
            </w:r>
          </w:p>
        </w:tc>
      </w:tr>
    </w:tbl>
    <w:p w14:paraId="4CE7328E" w14:textId="77777777" w:rsidR="005573FC" w:rsidRDefault="005573FC" w:rsidP="00B24771">
      <w:pPr>
        <w:pStyle w:val="H3Body"/>
      </w:pPr>
    </w:p>
    <w:p w14:paraId="4CE7328F" w14:textId="77777777" w:rsidR="005573FC" w:rsidRDefault="005573FC" w:rsidP="00B24771">
      <w:pPr>
        <w:pStyle w:val="Heading4"/>
      </w:pPr>
      <w:bookmarkStart w:id="105" w:name="_Toc325103653"/>
      <w:r>
        <w:t>Request</w:t>
      </w:r>
      <w:bookmarkEnd w:id="105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5573FC" w14:paraId="4CE73292" w14:textId="77777777" w:rsidTr="005573FC">
        <w:tc>
          <w:tcPr>
            <w:tcW w:w="2358" w:type="dxa"/>
          </w:tcPr>
          <w:p w14:paraId="4CE73290" w14:textId="77777777" w:rsidR="005573FC" w:rsidRPr="00AC7A3B" w:rsidRDefault="005573FC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Variable</w:t>
            </w:r>
          </w:p>
        </w:tc>
        <w:tc>
          <w:tcPr>
            <w:tcW w:w="7218" w:type="dxa"/>
          </w:tcPr>
          <w:p w14:paraId="4CE73291" w14:textId="77777777" w:rsidR="005573FC" w:rsidRPr="00AC7A3B" w:rsidRDefault="005573FC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5573FC" w14:paraId="4CE73295" w14:textId="77777777" w:rsidTr="005573FC">
        <w:tc>
          <w:tcPr>
            <w:tcW w:w="2358" w:type="dxa"/>
          </w:tcPr>
          <w:p w14:paraId="4CE73293" w14:textId="77777777" w:rsidR="005573FC" w:rsidRDefault="005573FC" w:rsidP="00B24771">
            <w:r>
              <w:t>None</w:t>
            </w:r>
          </w:p>
        </w:tc>
        <w:tc>
          <w:tcPr>
            <w:tcW w:w="7218" w:type="dxa"/>
          </w:tcPr>
          <w:p w14:paraId="4CE73294" w14:textId="77777777" w:rsidR="005573FC" w:rsidRDefault="005573FC" w:rsidP="00B24771"/>
        </w:tc>
      </w:tr>
    </w:tbl>
    <w:p w14:paraId="4CE73296" w14:textId="77777777" w:rsidR="005573FC" w:rsidRPr="00AC7A3B" w:rsidRDefault="005573FC" w:rsidP="00B24771">
      <w:pPr>
        <w:ind w:left="720"/>
      </w:pPr>
    </w:p>
    <w:p w14:paraId="4CE73297" w14:textId="77777777" w:rsidR="005573FC" w:rsidRDefault="005573FC" w:rsidP="00B24771">
      <w:pPr>
        <w:ind w:left="720"/>
        <w:rPr>
          <w:rStyle w:val="Strong"/>
        </w:rPr>
      </w:pPr>
    </w:p>
    <w:p w14:paraId="4CE73298" w14:textId="77777777" w:rsidR="005573FC" w:rsidRDefault="005573FC" w:rsidP="00B24771">
      <w:pPr>
        <w:ind w:left="720"/>
        <w:rPr>
          <w:rStyle w:val="Strong"/>
        </w:rPr>
      </w:pPr>
      <w:r w:rsidRPr="00AC7A3B">
        <w:rPr>
          <w:rStyle w:val="Strong"/>
        </w:rPr>
        <w:t>Request Header</w:t>
      </w:r>
    </w:p>
    <w:p w14:paraId="4CE73299" w14:textId="77777777" w:rsidR="005573FC" w:rsidRPr="00D35859" w:rsidRDefault="005573FC" w:rsidP="00B24771">
      <w:pPr>
        <w:ind w:left="720"/>
        <w:rPr>
          <w:rStyle w:val="Strong"/>
          <w:b w:val="0"/>
        </w:rPr>
      </w:pPr>
      <w:r w:rsidRPr="00D35859">
        <w:rPr>
          <w:rStyle w:val="Strong"/>
          <w:b w:val="0"/>
        </w:rPr>
        <w:t>None</w:t>
      </w:r>
    </w:p>
    <w:p w14:paraId="4CE7329A" w14:textId="77777777" w:rsidR="005573FC" w:rsidRDefault="005573FC" w:rsidP="00B24771">
      <w:pPr>
        <w:ind w:left="720"/>
        <w:rPr>
          <w:rStyle w:val="Strong"/>
        </w:rPr>
      </w:pPr>
      <w:r w:rsidRPr="00AC7A3B">
        <w:rPr>
          <w:rStyle w:val="Strong"/>
        </w:rPr>
        <w:t>Request Body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5573FC" w14:paraId="4CE732A4" w14:textId="77777777" w:rsidTr="005573FC">
        <w:tc>
          <w:tcPr>
            <w:tcW w:w="9747" w:type="dxa"/>
          </w:tcPr>
          <w:p w14:paraId="4CE7329B" w14:textId="77777777" w:rsidR="005573FC" w:rsidRPr="005573FC" w:rsidRDefault="005573FC" w:rsidP="00B24771">
            <w:pPr>
              <w:rPr>
                <w:rStyle w:val="Strong"/>
                <w:b w:val="0"/>
              </w:rPr>
            </w:pPr>
            <w:r w:rsidRPr="005573FC">
              <w:rPr>
                <w:rStyle w:val="Strong"/>
                <w:b w:val="0"/>
              </w:rPr>
              <w:t>{</w:t>
            </w:r>
          </w:p>
          <w:p w14:paraId="4CE7329C" w14:textId="77777777" w:rsidR="005573FC" w:rsidRPr="005573FC" w:rsidRDefault="005573FC" w:rsidP="00B24771">
            <w:pPr>
              <w:rPr>
                <w:rStyle w:val="Strong"/>
                <w:b w:val="0"/>
              </w:rPr>
            </w:pPr>
          </w:p>
          <w:p w14:paraId="4CE732A0" w14:textId="52719FC3" w:rsidR="005573FC" w:rsidRPr="005573FC" w:rsidRDefault="005573FC" w:rsidP="00B24771">
            <w:pPr>
              <w:rPr>
                <w:rStyle w:val="Strong"/>
                <w:b w:val="0"/>
              </w:rPr>
            </w:pPr>
            <w:r w:rsidRPr="005573FC">
              <w:rPr>
                <w:rStyle w:val="Strong"/>
                <w:b w:val="0"/>
              </w:rPr>
              <w:t>"primaryGuestId":"1",</w:t>
            </w:r>
          </w:p>
          <w:p w14:paraId="4CE732A1" w14:textId="77777777" w:rsidR="005573FC" w:rsidRPr="005573FC" w:rsidRDefault="005573FC" w:rsidP="00B24771">
            <w:pPr>
              <w:rPr>
                <w:rStyle w:val="Strong"/>
                <w:b w:val="0"/>
              </w:rPr>
            </w:pPr>
            <w:r w:rsidRPr="005573FC">
              <w:rPr>
                <w:rStyle w:val="Strong"/>
                <w:b w:val="0"/>
              </w:rPr>
              <w:t>"partyName":"robert.lantry@disney.com"</w:t>
            </w:r>
          </w:p>
          <w:p w14:paraId="4CE732A2" w14:textId="77777777" w:rsidR="005573FC" w:rsidRPr="005573FC" w:rsidRDefault="005573FC" w:rsidP="00B24771">
            <w:pPr>
              <w:rPr>
                <w:rStyle w:val="Strong"/>
                <w:b w:val="0"/>
              </w:rPr>
            </w:pPr>
          </w:p>
          <w:p w14:paraId="4CE732A3" w14:textId="77777777" w:rsidR="005573FC" w:rsidRDefault="005573FC" w:rsidP="00B24771">
            <w:r w:rsidRPr="005573FC">
              <w:rPr>
                <w:rStyle w:val="Strong"/>
                <w:b w:val="0"/>
              </w:rPr>
              <w:t>}</w:t>
            </w:r>
          </w:p>
        </w:tc>
      </w:tr>
    </w:tbl>
    <w:p w14:paraId="4CE732A5" w14:textId="77777777" w:rsidR="005573FC" w:rsidRDefault="005573FC" w:rsidP="00B24771">
      <w:pPr>
        <w:rPr>
          <w:rStyle w:val="Strong"/>
        </w:rPr>
      </w:pPr>
    </w:p>
    <w:p w14:paraId="4CE732A6" w14:textId="77777777" w:rsidR="005573FC" w:rsidRPr="00972DD3" w:rsidRDefault="005573FC" w:rsidP="00B24771">
      <w:pPr>
        <w:pStyle w:val="Heading4"/>
        <w:rPr>
          <w:rStyle w:val="Strong"/>
          <w:b/>
        </w:rPr>
      </w:pPr>
      <w:bookmarkStart w:id="106" w:name="_Toc325103654"/>
      <w:r w:rsidRPr="00972DD3">
        <w:rPr>
          <w:rStyle w:val="Strong"/>
          <w:b/>
        </w:rPr>
        <w:t>Example</w:t>
      </w:r>
      <w:bookmarkEnd w:id="106"/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5573FC" w14:paraId="4CE732A8" w14:textId="77777777" w:rsidTr="005573FC">
        <w:tc>
          <w:tcPr>
            <w:tcW w:w="9747" w:type="dxa"/>
          </w:tcPr>
          <w:p w14:paraId="4CE732A7" w14:textId="77777777" w:rsidR="005573FC" w:rsidRDefault="005573FC" w:rsidP="00B24771">
            <w:r>
              <w:t>http://localhost:8080/IDMS/party</w:t>
            </w:r>
          </w:p>
        </w:tc>
      </w:tr>
    </w:tbl>
    <w:p w14:paraId="4CE732A9" w14:textId="77777777" w:rsidR="005573FC" w:rsidRDefault="005573FC" w:rsidP="00B24771"/>
    <w:p w14:paraId="4CE732AA" w14:textId="77777777" w:rsidR="005573FC" w:rsidRDefault="005573FC" w:rsidP="00B24771">
      <w:pPr>
        <w:pStyle w:val="Heading4"/>
      </w:pPr>
      <w:bookmarkStart w:id="107" w:name="_Toc325103655"/>
      <w:r>
        <w:t>Response Headers</w:t>
      </w:r>
      <w:bookmarkEnd w:id="107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08"/>
        <w:gridCol w:w="7668"/>
      </w:tblGrid>
      <w:tr w:rsidR="005573FC" w14:paraId="4CE732AD" w14:textId="77777777" w:rsidTr="005573FC">
        <w:tc>
          <w:tcPr>
            <w:tcW w:w="1908" w:type="dxa"/>
          </w:tcPr>
          <w:p w14:paraId="4CE732AB" w14:textId="77777777" w:rsidR="005573FC" w:rsidRPr="00AC7A3B" w:rsidRDefault="005573FC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Status Code</w:t>
            </w:r>
          </w:p>
        </w:tc>
        <w:tc>
          <w:tcPr>
            <w:tcW w:w="7668" w:type="dxa"/>
          </w:tcPr>
          <w:p w14:paraId="4CE732AC" w14:textId="77777777" w:rsidR="005573FC" w:rsidRPr="00AC7A3B" w:rsidRDefault="005573FC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5573FC" w14:paraId="4CE732B0" w14:textId="77777777" w:rsidTr="005573FC">
        <w:tc>
          <w:tcPr>
            <w:tcW w:w="1908" w:type="dxa"/>
          </w:tcPr>
          <w:p w14:paraId="4CE732AE" w14:textId="77777777" w:rsidR="005573FC" w:rsidRDefault="005573FC" w:rsidP="00B24771">
            <w:r>
              <w:t>201</w:t>
            </w:r>
          </w:p>
        </w:tc>
        <w:tc>
          <w:tcPr>
            <w:tcW w:w="7668" w:type="dxa"/>
          </w:tcPr>
          <w:p w14:paraId="4CE732AF" w14:textId="77777777" w:rsidR="005573FC" w:rsidRDefault="005573FC" w:rsidP="00B24771">
            <w:r>
              <w:t>The party was successfully created.</w:t>
            </w:r>
          </w:p>
        </w:tc>
      </w:tr>
      <w:tr w:rsidR="005573FC" w14:paraId="4CE732B3" w14:textId="77777777" w:rsidTr="005573FC">
        <w:tc>
          <w:tcPr>
            <w:tcW w:w="1908" w:type="dxa"/>
          </w:tcPr>
          <w:p w14:paraId="4CE732B1" w14:textId="77777777" w:rsidR="005573FC" w:rsidRDefault="005573FC" w:rsidP="00B24771">
            <w:r>
              <w:t>403</w:t>
            </w:r>
          </w:p>
        </w:tc>
        <w:tc>
          <w:tcPr>
            <w:tcW w:w="7668" w:type="dxa"/>
          </w:tcPr>
          <w:p w14:paraId="4CE732B2" w14:textId="77777777" w:rsidR="005573FC" w:rsidRDefault="005573FC" w:rsidP="00B24771">
            <w:r>
              <w:t>The party was not created due to bad data in the request body.</w:t>
            </w:r>
          </w:p>
        </w:tc>
      </w:tr>
      <w:tr w:rsidR="005573FC" w14:paraId="4CE732B6" w14:textId="77777777" w:rsidTr="005573FC">
        <w:tc>
          <w:tcPr>
            <w:tcW w:w="1908" w:type="dxa"/>
          </w:tcPr>
          <w:p w14:paraId="4CE732B4" w14:textId="77777777" w:rsidR="005573FC" w:rsidRDefault="005573FC" w:rsidP="00B24771">
            <w:r>
              <w:t>500</w:t>
            </w:r>
          </w:p>
        </w:tc>
        <w:tc>
          <w:tcPr>
            <w:tcW w:w="7668" w:type="dxa"/>
          </w:tcPr>
          <w:p w14:paraId="4CE732B5" w14:textId="77777777" w:rsidR="005573FC" w:rsidRDefault="005573FC" w:rsidP="00B24771">
            <w:r>
              <w:t>An internal error occurred while creating the guest.</w:t>
            </w:r>
          </w:p>
        </w:tc>
      </w:tr>
    </w:tbl>
    <w:p w14:paraId="4CE732B7" w14:textId="77777777" w:rsidR="005573FC" w:rsidRDefault="005573FC" w:rsidP="00B24771">
      <w:pPr>
        <w:pStyle w:val="H2Body"/>
      </w:pPr>
    </w:p>
    <w:p w14:paraId="4CE732B8" w14:textId="77777777" w:rsidR="005573FC" w:rsidRDefault="005573FC" w:rsidP="00B24771">
      <w:pPr>
        <w:pStyle w:val="Heading4"/>
      </w:pPr>
      <w:bookmarkStart w:id="108" w:name="_Toc325103656"/>
      <w:r>
        <w:t>Response Body</w:t>
      </w:r>
      <w:bookmarkEnd w:id="108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576"/>
      </w:tblGrid>
      <w:tr w:rsidR="005573FC" w14:paraId="4CE732BA" w14:textId="77777777" w:rsidTr="005573FC">
        <w:tc>
          <w:tcPr>
            <w:tcW w:w="9576" w:type="dxa"/>
          </w:tcPr>
          <w:p w14:paraId="4CE732B9" w14:textId="77777777" w:rsidR="005573FC" w:rsidRDefault="005573FC" w:rsidP="00B24771">
            <w:r>
              <w:t>URI to the created party in the form of IDMS/party/partyId</w:t>
            </w:r>
          </w:p>
        </w:tc>
      </w:tr>
    </w:tbl>
    <w:p w14:paraId="4CE732BB" w14:textId="77777777" w:rsidR="005573FC" w:rsidRDefault="005573FC" w:rsidP="00B24771"/>
    <w:p w14:paraId="4CE732BC" w14:textId="77777777" w:rsidR="00FD453E" w:rsidRDefault="00FD453E" w:rsidP="00B24771"/>
    <w:p w14:paraId="4CE732BD" w14:textId="77777777" w:rsidR="005573FC" w:rsidRDefault="005573FC" w:rsidP="00B24771">
      <w:pPr>
        <w:pStyle w:val="Heading3"/>
      </w:pPr>
      <w:bookmarkStart w:id="109" w:name="_Toc325103657"/>
      <w:r w:rsidRPr="005573FC">
        <w:t>AddGuestToParty</w:t>
      </w:r>
      <w:bookmarkEnd w:id="109"/>
      <w:r w:rsidRPr="005573FC">
        <w:t xml:space="preserve"> </w:t>
      </w:r>
      <w:r w:rsidRPr="00432693">
        <w:t xml:space="preserve"> </w:t>
      </w:r>
      <w:r w:rsidRPr="00C118E7">
        <w:t xml:space="preserve"> </w:t>
      </w:r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5573FC" w14:paraId="4CE732C0" w14:textId="77777777" w:rsidTr="005573FC">
        <w:tc>
          <w:tcPr>
            <w:tcW w:w="2358" w:type="dxa"/>
          </w:tcPr>
          <w:p w14:paraId="4CE732BE" w14:textId="77777777" w:rsidR="005573FC" w:rsidRPr="00BB26E3" w:rsidRDefault="005573FC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Path</w:t>
            </w:r>
          </w:p>
        </w:tc>
        <w:tc>
          <w:tcPr>
            <w:tcW w:w="7218" w:type="dxa"/>
          </w:tcPr>
          <w:p w14:paraId="4CE732BF" w14:textId="77777777" w:rsidR="005573FC" w:rsidRDefault="005573FC" w:rsidP="00B24771">
            <w:r>
              <w:t>&lt;idms-context&gt;/IDMS/party/guest</w:t>
            </w:r>
          </w:p>
        </w:tc>
      </w:tr>
      <w:tr w:rsidR="005573FC" w14:paraId="4CE732C3" w14:textId="77777777" w:rsidTr="005573FC">
        <w:tc>
          <w:tcPr>
            <w:tcW w:w="2358" w:type="dxa"/>
          </w:tcPr>
          <w:p w14:paraId="4CE732C1" w14:textId="77777777" w:rsidR="005573FC" w:rsidRPr="00BB26E3" w:rsidRDefault="005573FC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HTTP Method</w:t>
            </w:r>
          </w:p>
        </w:tc>
        <w:tc>
          <w:tcPr>
            <w:tcW w:w="7218" w:type="dxa"/>
          </w:tcPr>
          <w:p w14:paraId="4CE732C2" w14:textId="77777777" w:rsidR="005573FC" w:rsidRDefault="005573FC" w:rsidP="00B24771">
            <w:r>
              <w:t>POST</w:t>
            </w:r>
          </w:p>
        </w:tc>
      </w:tr>
      <w:tr w:rsidR="005573FC" w14:paraId="4CE732C6" w14:textId="77777777" w:rsidTr="005573FC">
        <w:tc>
          <w:tcPr>
            <w:tcW w:w="2358" w:type="dxa"/>
          </w:tcPr>
          <w:p w14:paraId="4CE732C4" w14:textId="77777777" w:rsidR="005573FC" w:rsidRPr="00BB26E3" w:rsidRDefault="005573FC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Response Format</w:t>
            </w:r>
          </w:p>
        </w:tc>
        <w:tc>
          <w:tcPr>
            <w:tcW w:w="7218" w:type="dxa"/>
          </w:tcPr>
          <w:p w14:paraId="4CE732C5" w14:textId="77777777" w:rsidR="005573FC" w:rsidRDefault="005573FC" w:rsidP="00B24771">
            <w:r>
              <w:t>HTTP Response</w:t>
            </w:r>
          </w:p>
        </w:tc>
      </w:tr>
    </w:tbl>
    <w:p w14:paraId="4CE732C7" w14:textId="77777777" w:rsidR="005573FC" w:rsidRDefault="005573FC" w:rsidP="00B24771">
      <w:pPr>
        <w:pStyle w:val="H3Body"/>
      </w:pPr>
    </w:p>
    <w:p w14:paraId="4CE732C8" w14:textId="77777777" w:rsidR="005573FC" w:rsidRDefault="005573FC" w:rsidP="00B24771">
      <w:pPr>
        <w:pStyle w:val="Heading4"/>
      </w:pPr>
      <w:bookmarkStart w:id="110" w:name="_Toc325103658"/>
      <w:r>
        <w:t>Request</w:t>
      </w:r>
      <w:bookmarkEnd w:id="110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5573FC" w14:paraId="4CE732CB" w14:textId="77777777" w:rsidTr="005573FC">
        <w:tc>
          <w:tcPr>
            <w:tcW w:w="2358" w:type="dxa"/>
          </w:tcPr>
          <w:p w14:paraId="4CE732C9" w14:textId="77777777" w:rsidR="005573FC" w:rsidRPr="00AC7A3B" w:rsidRDefault="005573FC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Variable</w:t>
            </w:r>
          </w:p>
        </w:tc>
        <w:tc>
          <w:tcPr>
            <w:tcW w:w="7218" w:type="dxa"/>
          </w:tcPr>
          <w:p w14:paraId="4CE732CA" w14:textId="77777777" w:rsidR="005573FC" w:rsidRPr="00AC7A3B" w:rsidRDefault="005573FC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5573FC" w14:paraId="4CE732CE" w14:textId="77777777" w:rsidTr="005573FC">
        <w:tc>
          <w:tcPr>
            <w:tcW w:w="2358" w:type="dxa"/>
          </w:tcPr>
          <w:p w14:paraId="4CE732CC" w14:textId="77777777" w:rsidR="005573FC" w:rsidRDefault="005573FC" w:rsidP="00B24771">
            <w:r>
              <w:t>None</w:t>
            </w:r>
          </w:p>
        </w:tc>
        <w:tc>
          <w:tcPr>
            <w:tcW w:w="7218" w:type="dxa"/>
          </w:tcPr>
          <w:p w14:paraId="4CE732CD" w14:textId="77777777" w:rsidR="005573FC" w:rsidRDefault="005573FC" w:rsidP="00B24771"/>
        </w:tc>
      </w:tr>
    </w:tbl>
    <w:p w14:paraId="4CE732CF" w14:textId="77777777" w:rsidR="005573FC" w:rsidRPr="00AC7A3B" w:rsidRDefault="005573FC" w:rsidP="00B24771">
      <w:pPr>
        <w:ind w:left="720"/>
      </w:pPr>
    </w:p>
    <w:p w14:paraId="4CE732D0" w14:textId="77777777" w:rsidR="005573FC" w:rsidRDefault="005573FC" w:rsidP="00B24771">
      <w:pPr>
        <w:ind w:left="720"/>
        <w:rPr>
          <w:rStyle w:val="Strong"/>
        </w:rPr>
      </w:pPr>
    </w:p>
    <w:p w14:paraId="4CE732D1" w14:textId="77777777" w:rsidR="005573FC" w:rsidRDefault="005573FC" w:rsidP="00B24771">
      <w:pPr>
        <w:ind w:left="720"/>
        <w:rPr>
          <w:rStyle w:val="Strong"/>
        </w:rPr>
      </w:pPr>
      <w:r w:rsidRPr="00AC7A3B">
        <w:rPr>
          <w:rStyle w:val="Strong"/>
        </w:rPr>
        <w:t>Request Header</w:t>
      </w:r>
    </w:p>
    <w:p w14:paraId="4CE732D2" w14:textId="77777777" w:rsidR="005573FC" w:rsidRPr="00D35859" w:rsidRDefault="005573FC" w:rsidP="00B24771">
      <w:pPr>
        <w:ind w:left="720"/>
        <w:rPr>
          <w:rStyle w:val="Strong"/>
          <w:b w:val="0"/>
        </w:rPr>
      </w:pPr>
      <w:r w:rsidRPr="00D35859">
        <w:rPr>
          <w:rStyle w:val="Strong"/>
          <w:b w:val="0"/>
        </w:rPr>
        <w:t>None</w:t>
      </w:r>
    </w:p>
    <w:p w14:paraId="4CE732D3" w14:textId="77777777" w:rsidR="005573FC" w:rsidRDefault="005573FC" w:rsidP="00B24771">
      <w:pPr>
        <w:ind w:left="720"/>
        <w:rPr>
          <w:rStyle w:val="Strong"/>
        </w:rPr>
      </w:pPr>
      <w:r w:rsidRPr="00AC7A3B">
        <w:rPr>
          <w:rStyle w:val="Strong"/>
        </w:rPr>
        <w:t>Request Body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5573FC" w14:paraId="4CE732DB" w14:textId="77777777" w:rsidTr="005573FC">
        <w:tc>
          <w:tcPr>
            <w:tcW w:w="9747" w:type="dxa"/>
          </w:tcPr>
          <w:p w14:paraId="4CE732D4" w14:textId="77777777" w:rsidR="005573FC" w:rsidRPr="005573FC" w:rsidRDefault="005573FC" w:rsidP="00B24771">
            <w:pPr>
              <w:rPr>
                <w:rStyle w:val="Strong"/>
                <w:b w:val="0"/>
              </w:rPr>
            </w:pPr>
            <w:r w:rsidRPr="005573FC">
              <w:rPr>
                <w:rStyle w:val="Strong"/>
                <w:b w:val="0"/>
              </w:rPr>
              <w:t>{</w:t>
            </w:r>
          </w:p>
          <w:p w14:paraId="4CE732D5" w14:textId="77777777" w:rsidR="005573FC" w:rsidRPr="005573FC" w:rsidRDefault="005573FC" w:rsidP="00B24771">
            <w:pPr>
              <w:rPr>
                <w:rStyle w:val="Strong"/>
                <w:b w:val="0"/>
              </w:rPr>
            </w:pPr>
          </w:p>
          <w:p w14:paraId="4CE732D6" w14:textId="77777777" w:rsidR="005573FC" w:rsidRPr="005573FC" w:rsidRDefault="005573FC" w:rsidP="00B24771">
            <w:pPr>
              <w:rPr>
                <w:rStyle w:val="Strong"/>
                <w:b w:val="0"/>
              </w:rPr>
            </w:pPr>
            <w:r w:rsidRPr="005573FC">
              <w:rPr>
                <w:rStyle w:val="Strong"/>
                <w:b w:val="0"/>
              </w:rPr>
              <w:t>"partyId" : 19,</w:t>
            </w:r>
          </w:p>
          <w:p w14:paraId="4CE732D7" w14:textId="77777777" w:rsidR="005573FC" w:rsidRPr="005573FC" w:rsidRDefault="005573FC" w:rsidP="00B24771">
            <w:pPr>
              <w:rPr>
                <w:rStyle w:val="Strong"/>
                <w:b w:val="0"/>
              </w:rPr>
            </w:pPr>
          </w:p>
          <w:p w14:paraId="4CE732D8" w14:textId="77777777" w:rsidR="005573FC" w:rsidRPr="005573FC" w:rsidRDefault="005573FC" w:rsidP="00B24771">
            <w:pPr>
              <w:rPr>
                <w:rStyle w:val="Strong"/>
                <w:b w:val="0"/>
              </w:rPr>
            </w:pPr>
            <w:r w:rsidRPr="005573FC">
              <w:rPr>
                <w:rStyle w:val="Strong"/>
                <w:b w:val="0"/>
              </w:rPr>
              <w:t>"guestId" : 50</w:t>
            </w:r>
          </w:p>
          <w:p w14:paraId="4CE732D9" w14:textId="77777777" w:rsidR="005573FC" w:rsidRPr="005573FC" w:rsidRDefault="005573FC" w:rsidP="00B24771">
            <w:pPr>
              <w:rPr>
                <w:rStyle w:val="Strong"/>
                <w:b w:val="0"/>
              </w:rPr>
            </w:pPr>
          </w:p>
          <w:p w14:paraId="4CE732DA" w14:textId="77777777" w:rsidR="005573FC" w:rsidRDefault="005573FC" w:rsidP="00B24771">
            <w:r w:rsidRPr="005573FC">
              <w:rPr>
                <w:rStyle w:val="Strong"/>
                <w:b w:val="0"/>
              </w:rPr>
              <w:t>}</w:t>
            </w:r>
          </w:p>
        </w:tc>
      </w:tr>
    </w:tbl>
    <w:p w14:paraId="4CE732DC" w14:textId="77777777" w:rsidR="005573FC" w:rsidRDefault="005573FC" w:rsidP="00B24771">
      <w:pPr>
        <w:rPr>
          <w:rStyle w:val="Strong"/>
        </w:rPr>
      </w:pPr>
    </w:p>
    <w:p w14:paraId="4CE732DD" w14:textId="77777777" w:rsidR="005573FC" w:rsidRPr="00972DD3" w:rsidRDefault="005573FC" w:rsidP="00B24771">
      <w:pPr>
        <w:pStyle w:val="Heading4"/>
        <w:rPr>
          <w:rStyle w:val="Strong"/>
          <w:b/>
        </w:rPr>
      </w:pPr>
      <w:bookmarkStart w:id="111" w:name="_Toc325103659"/>
      <w:r w:rsidRPr="00972DD3">
        <w:rPr>
          <w:rStyle w:val="Strong"/>
          <w:b/>
        </w:rPr>
        <w:t>Example</w:t>
      </w:r>
      <w:bookmarkEnd w:id="111"/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5573FC" w14:paraId="4CE732DF" w14:textId="77777777" w:rsidTr="005573FC">
        <w:tc>
          <w:tcPr>
            <w:tcW w:w="9747" w:type="dxa"/>
          </w:tcPr>
          <w:p w14:paraId="4CE732DE" w14:textId="77777777" w:rsidR="005573FC" w:rsidRDefault="005573FC" w:rsidP="00B24771">
            <w:r>
              <w:t>http://localhost:8080/IDMS/party/guest</w:t>
            </w:r>
          </w:p>
        </w:tc>
      </w:tr>
    </w:tbl>
    <w:p w14:paraId="4CE732E0" w14:textId="77777777" w:rsidR="005573FC" w:rsidRDefault="005573FC" w:rsidP="00B24771"/>
    <w:p w14:paraId="4CE732E1" w14:textId="77777777" w:rsidR="005573FC" w:rsidRDefault="005573FC" w:rsidP="00B24771">
      <w:pPr>
        <w:pStyle w:val="Heading4"/>
      </w:pPr>
      <w:bookmarkStart w:id="112" w:name="_Toc325103660"/>
      <w:r>
        <w:t>Response Headers</w:t>
      </w:r>
      <w:bookmarkEnd w:id="112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08"/>
        <w:gridCol w:w="7668"/>
      </w:tblGrid>
      <w:tr w:rsidR="005573FC" w14:paraId="4CE732E4" w14:textId="77777777" w:rsidTr="005573FC">
        <w:tc>
          <w:tcPr>
            <w:tcW w:w="1908" w:type="dxa"/>
          </w:tcPr>
          <w:p w14:paraId="4CE732E2" w14:textId="77777777" w:rsidR="005573FC" w:rsidRPr="00AC7A3B" w:rsidRDefault="005573FC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Status Code</w:t>
            </w:r>
          </w:p>
        </w:tc>
        <w:tc>
          <w:tcPr>
            <w:tcW w:w="7668" w:type="dxa"/>
          </w:tcPr>
          <w:p w14:paraId="4CE732E3" w14:textId="77777777" w:rsidR="005573FC" w:rsidRPr="00AC7A3B" w:rsidRDefault="005573FC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AA2F3C" w14:paraId="4CE732E7" w14:textId="77777777" w:rsidTr="005573FC">
        <w:tc>
          <w:tcPr>
            <w:tcW w:w="1908" w:type="dxa"/>
          </w:tcPr>
          <w:p w14:paraId="4CE732E5" w14:textId="77777777" w:rsidR="00AA2F3C" w:rsidRDefault="00AA2F3C" w:rsidP="00B24771">
            <w:r>
              <w:t>201</w:t>
            </w:r>
          </w:p>
        </w:tc>
        <w:tc>
          <w:tcPr>
            <w:tcW w:w="7668" w:type="dxa"/>
          </w:tcPr>
          <w:p w14:paraId="4CE732E6" w14:textId="77777777" w:rsidR="00AA2F3C" w:rsidRDefault="00AA2F3C" w:rsidP="00B24771">
            <w:r>
              <w:t>Created</w:t>
            </w:r>
            <w:r w:rsidR="008906CE">
              <w:t xml:space="preserve">. </w:t>
            </w:r>
            <w:r>
              <w:t>The guest was successfully added to the party</w:t>
            </w:r>
            <w:r w:rsidR="008906CE">
              <w:t xml:space="preserve">. </w:t>
            </w:r>
            <w:r>
              <w:t>The party guest association was created.</w:t>
            </w:r>
          </w:p>
        </w:tc>
      </w:tr>
      <w:tr w:rsidR="00AA2F3C" w14:paraId="4CE732EA" w14:textId="77777777" w:rsidTr="005573FC">
        <w:tc>
          <w:tcPr>
            <w:tcW w:w="1908" w:type="dxa"/>
          </w:tcPr>
          <w:p w14:paraId="4CE732E8" w14:textId="77777777" w:rsidR="00AA2F3C" w:rsidRDefault="00AA2F3C" w:rsidP="00B24771">
            <w:r>
              <w:t>403</w:t>
            </w:r>
          </w:p>
        </w:tc>
        <w:tc>
          <w:tcPr>
            <w:tcW w:w="7668" w:type="dxa"/>
          </w:tcPr>
          <w:p w14:paraId="4CE732E9" w14:textId="77777777" w:rsidR="00AA2F3C" w:rsidRDefault="00AA2F3C" w:rsidP="00B24771">
            <w:r>
              <w:t>The party guest association was not created</w:t>
            </w:r>
            <w:r w:rsidR="008906CE">
              <w:t xml:space="preserve">. </w:t>
            </w:r>
            <w:r>
              <w:t>Either the party ID or the guest ID were not correct in the request body.</w:t>
            </w:r>
          </w:p>
        </w:tc>
      </w:tr>
      <w:tr w:rsidR="005573FC" w14:paraId="4CE732ED" w14:textId="77777777" w:rsidTr="005573FC">
        <w:tc>
          <w:tcPr>
            <w:tcW w:w="1908" w:type="dxa"/>
          </w:tcPr>
          <w:p w14:paraId="4CE732EB" w14:textId="77777777" w:rsidR="005573FC" w:rsidRDefault="005573FC" w:rsidP="00B24771"/>
        </w:tc>
        <w:tc>
          <w:tcPr>
            <w:tcW w:w="7668" w:type="dxa"/>
          </w:tcPr>
          <w:p w14:paraId="4CE732EC" w14:textId="77777777" w:rsidR="005573FC" w:rsidRDefault="005573FC" w:rsidP="00B24771"/>
        </w:tc>
      </w:tr>
    </w:tbl>
    <w:p w14:paraId="4CE732EE" w14:textId="77777777" w:rsidR="005573FC" w:rsidRDefault="005573FC" w:rsidP="00B24771">
      <w:pPr>
        <w:pStyle w:val="H2Body"/>
      </w:pPr>
    </w:p>
    <w:p w14:paraId="4CE732EF" w14:textId="77777777" w:rsidR="005573FC" w:rsidRDefault="005573FC" w:rsidP="00B24771">
      <w:pPr>
        <w:pStyle w:val="Heading4"/>
      </w:pPr>
      <w:bookmarkStart w:id="113" w:name="_Toc325103661"/>
      <w:r>
        <w:t>Response Body</w:t>
      </w:r>
      <w:bookmarkEnd w:id="113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576"/>
      </w:tblGrid>
      <w:tr w:rsidR="005573FC" w14:paraId="4CE732F1" w14:textId="77777777" w:rsidTr="005573FC">
        <w:tc>
          <w:tcPr>
            <w:tcW w:w="9576" w:type="dxa"/>
          </w:tcPr>
          <w:p w14:paraId="4CE732F0" w14:textId="77777777" w:rsidR="005573FC" w:rsidRDefault="00AA2F3C" w:rsidP="005573FC">
            <w:r>
              <w:t>None</w:t>
            </w:r>
          </w:p>
        </w:tc>
      </w:tr>
    </w:tbl>
    <w:p w14:paraId="4CE732F2" w14:textId="77777777" w:rsidR="00936DC9" w:rsidRDefault="00936DC9" w:rsidP="00936DC9">
      <w:pPr>
        <w:spacing w:after="200"/>
      </w:pPr>
    </w:p>
    <w:p w14:paraId="4CE734D2" w14:textId="77777777" w:rsidR="00CE1C02" w:rsidRDefault="00CE1C02" w:rsidP="00B24771">
      <w:pPr>
        <w:pStyle w:val="Heading2"/>
      </w:pPr>
      <w:bookmarkStart w:id="114" w:name="_Toc325103700"/>
      <w:r w:rsidRPr="00441710">
        <w:lastRenderedPageBreak/>
        <w:t>XBand</w:t>
      </w:r>
      <w:r>
        <w:t>View</w:t>
      </w:r>
      <w:bookmarkEnd w:id="114"/>
      <w:r w:rsidRPr="00441710">
        <w:t xml:space="preserve"> </w:t>
      </w:r>
    </w:p>
    <w:p w14:paraId="4CE734D3" w14:textId="77777777" w:rsidR="00CE1C02" w:rsidRDefault="00CE1C02" w:rsidP="00B24771">
      <w:pPr>
        <w:ind w:left="450"/>
      </w:pPr>
      <w:r>
        <w:t>The calls in XBandView are considered deprecated</w:t>
      </w:r>
      <w:r w:rsidR="008906CE">
        <w:t xml:space="preserve">. </w:t>
      </w:r>
      <w:r>
        <w:t>They remain in the IDMS API for backward compatibility with a couple of older systems that still use them</w:t>
      </w:r>
      <w:r w:rsidR="008906CE">
        <w:t xml:space="preserve">. </w:t>
      </w:r>
      <w:r>
        <w:t>New development should use the OneViewXBandView calls as these XBandView calls may be removed at some point in the future.</w:t>
      </w:r>
    </w:p>
    <w:p w14:paraId="4CE734D4" w14:textId="77777777" w:rsidR="00CE1C02" w:rsidRDefault="00CE1C02" w:rsidP="00B24771"/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CE1C02" w14:paraId="4CE734F9" w14:textId="77777777" w:rsidTr="00CE1C02">
        <w:tc>
          <w:tcPr>
            <w:tcW w:w="9747" w:type="dxa"/>
          </w:tcPr>
          <w:p w14:paraId="4CE734D5" w14:textId="77777777" w:rsidR="00CE1C02" w:rsidRDefault="00CE1C02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color w:val="646464"/>
                <w:szCs w:val="20"/>
              </w:rPr>
            </w:pPr>
            <w:r>
              <w:rPr>
                <w:rFonts w:ascii="Monospace" w:hAnsi="Monospace" w:cs="Monospace"/>
                <w:color w:val="646464"/>
                <w:szCs w:val="20"/>
              </w:rPr>
              <w:t>@Path(“/xbands”)</w:t>
            </w:r>
          </w:p>
          <w:p w14:paraId="4CE734D6" w14:textId="77777777" w:rsidR="00CE1C02" w:rsidRDefault="00CE1C02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34D7" w14:textId="77777777" w:rsidR="00CE1C02" w:rsidRDefault="00CE1C02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@GET</w:t>
            </w:r>
          </w:p>
          <w:p w14:paraId="4CE734D8" w14:textId="77777777" w:rsidR="00CE1C02" w:rsidRDefault="00CE1C02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@Produces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4CE734D9" w14:textId="77777777" w:rsidR="00CE1C02" w:rsidRDefault="00CE1C02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"/id/{id}"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34DA" w14:textId="77777777" w:rsidR="00CE1C02" w:rsidRDefault="00CE1C02" w:rsidP="00B24771">
            <w:pPr>
              <w:rPr>
                <w:rFonts w:ascii="Monospace" w:hAnsi="Monospace" w:cs="Monospace"/>
                <w:color w:val="000000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getXBandByXBandIdOld(</w:t>
            </w:r>
            <w:r>
              <w:rPr>
                <w:rFonts w:ascii="Monospace" w:hAnsi="Monospace" w:cs="Monospace"/>
                <w:color w:val="646464"/>
                <w:szCs w:val="20"/>
              </w:rPr>
              <w:t>@PathParam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"id"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) String id) </w:t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throws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Exception;</w:t>
            </w:r>
          </w:p>
          <w:p w14:paraId="4CE734DB" w14:textId="77777777" w:rsidR="00CE1C02" w:rsidRDefault="00CE1C02" w:rsidP="00B24771">
            <w:pPr>
              <w:rPr>
                <w:rFonts w:ascii="Monospace" w:hAnsi="Monospace" w:cs="Monospace"/>
                <w:color w:val="000000"/>
                <w:szCs w:val="20"/>
              </w:rPr>
            </w:pPr>
          </w:p>
          <w:p w14:paraId="4CE734DC" w14:textId="77777777" w:rsidR="00CE1C02" w:rsidRDefault="00CE1C02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34DD" w14:textId="77777777" w:rsidR="00CE1C02" w:rsidRDefault="00CE1C02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@GET</w:t>
            </w:r>
          </w:p>
          <w:p w14:paraId="4CE734DE" w14:textId="77777777" w:rsidR="00CE1C02" w:rsidRDefault="00CE1C02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@Produces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4CE734DF" w14:textId="77777777" w:rsidR="00CE1C02" w:rsidRDefault="00CE1C02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"/{id}"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34E0" w14:textId="77777777" w:rsidR="00CE1C02" w:rsidRDefault="00CE1C02" w:rsidP="00B24771">
            <w:pPr>
              <w:rPr>
                <w:rFonts w:ascii="Monospace" w:hAnsi="Monospace" w:cs="Monospace"/>
                <w:color w:val="000000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getXBandByXBandId(</w:t>
            </w:r>
            <w:r>
              <w:rPr>
                <w:rFonts w:ascii="Monospace" w:hAnsi="Monospace" w:cs="Monospace"/>
                <w:color w:val="646464"/>
                <w:szCs w:val="20"/>
              </w:rPr>
              <w:t>@PathParam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"id"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) String id) </w:t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throws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Exception;</w:t>
            </w:r>
          </w:p>
          <w:p w14:paraId="4CE734E1" w14:textId="77777777" w:rsidR="00CE1C02" w:rsidRDefault="00CE1C02" w:rsidP="00B24771">
            <w:pPr>
              <w:rPr>
                <w:rFonts w:ascii="Monospace" w:hAnsi="Monospace" w:cs="Monospace"/>
                <w:color w:val="000000"/>
                <w:szCs w:val="20"/>
              </w:rPr>
            </w:pPr>
          </w:p>
          <w:p w14:paraId="4CE734E2" w14:textId="77777777" w:rsidR="00CE1C02" w:rsidRDefault="00CE1C02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34E3" w14:textId="77777777" w:rsidR="00CE1C02" w:rsidRDefault="00CE1C02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@GET</w:t>
            </w:r>
          </w:p>
          <w:p w14:paraId="4CE734E4" w14:textId="77777777" w:rsidR="00CE1C02" w:rsidRDefault="00CE1C02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@Produces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4CE734E5" w14:textId="77777777" w:rsidR="00CE1C02" w:rsidRDefault="00CE1C02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"/tapid/{id}"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34E6" w14:textId="77777777" w:rsidR="00CE1C02" w:rsidRDefault="00CE1C02" w:rsidP="00B24771">
            <w:pPr>
              <w:rPr>
                <w:rFonts w:ascii="Monospace" w:hAnsi="Monospace" w:cs="Monospace"/>
                <w:color w:val="000000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getXBandByTapId(</w:t>
            </w:r>
            <w:r>
              <w:rPr>
                <w:rFonts w:ascii="Monospace" w:hAnsi="Monospace" w:cs="Monospace"/>
                <w:color w:val="646464"/>
                <w:szCs w:val="20"/>
              </w:rPr>
              <w:t>@PathParam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"id"</w:t>
            </w:r>
            <w:r>
              <w:rPr>
                <w:rFonts w:ascii="Monospace" w:hAnsi="Monospace" w:cs="Monospace"/>
                <w:color w:val="000000"/>
                <w:szCs w:val="20"/>
              </w:rPr>
              <w:t>)String id);</w:t>
            </w:r>
          </w:p>
          <w:p w14:paraId="4CE734E7" w14:textId="77777777" w:rsidR="00CE1C02" w:rsidRDefault="00CE1C02" w:rsidP="00B24771">
            <w:pPr>
              <w:rPr>
                <w:rFonts w:ascii="Monospace" w:hAnsi="Monospace" w:cs="Monospace"/>
                <w:color w:val="000000"/>
                <w:szCs w:val="20"/>
              </w:rPr>
            </w:pPr>
          </w:p>
          <w:p w14:paraId="4CE734E8" w14:textId="77777777" w:rsidR="00CE1C02" w:rsidRDefault="00CE1C02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34E9" w14:textId="77777777" w:rsidR="00CE1C02" w:rsidRDefault="00CE1C02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@GET</w:t>
            </w:r>
          </w:p>
          <w:p w14:paraId="4CE734EA" w14:textId="77777777" w:rsidR="00CE1C02" w:rsidRDefault="00CE1C02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@Produces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4CE734EB" w14:textId="77777777" w:rsidR="00CE1C02" w:rsidRDefault="00CE1C02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"/lrid/{id}"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34EC" w14:textId="77777777" w:rsidR="00CE1C02" w:rsidRDefault="00CE1C02" w:rsidP="00B24771">
            <w:pPr>
              <w:rPr>
                <w:rFonts w:ascii="Monospace" w:hAnsi="Monospace" w:cs="Monospace"/>
                <w:color w:val="000000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lastRenderedPageBreak/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getXBandBylrId(</w:t>
            </w:r>
            <w:r>
              <w:rPr>
                <w:rFonts w:ascii="Monospace" w:hAnsi="Monospace" w:cs="Monospace"/>
                <w:color w:val="646464"/>
                <w:szCs w:val="20"/>
              </w:rPr>
              <w:t>@PathParam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"id"</w:t>
            </w:r>
            <w:r>
              <w:rPr>
                <w:rFonts w:ascii="Monospace" w:hAnsi="Monospace" w:cs="Monospace"/>
                <w:color w:val="000000"/>
                <w:szCs w:val="20"/>
              </w:rPr>
              <w:t>)String id);</w:t>
            </w:r>
          </w:p>
          <w:p w14:paraId="4CE734ED" w14:textId="77777777" w:rsidR="00CE1C02" w:rsidRDefault="00CE1C02" w:rsidP="00B24771">
            <w:pPr>
              <w:rPr>
                <w:rFonts w:ascii="Monospace" w:hAnsi="Monospace" w:cs="Monospace"/>
                <w:color w:val="000000"/>
                <w:szCs w:val="20"/>
              </w:rPr>
            </w:pPr>
          </w:p>
          <w:p w14:paraId="4CE734EE" w14:textId="77777777" w:rsidR="00CE1C02" w:rsidRDefault="00CE1C02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34EF" w14:textId="77777777" w:rsidR="00CE1C02" w:rsidRDefault="00CE1C02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@GET</w:t>
            </w:r>
          </w:p>
          <w:p w14:paraId="4CE734F0" w14:textId="77777777" w:rsidR="00CE1C02" w:rsidRDefault="00CE1C02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@Produces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4CE734F1" w14:textId="77777777" w:rsidR="00CE1C02" w:rsidRDefault="00CE1C02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"/bandid/{id}"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34F2" w14:textId="77777777" w:rsidR="00CE1C02" w:rsidRDefault="00CE1C02" w:rsidP="00B24771">
            <w:pPr>
              <w:rPr>
                <w:rFonts w:ascii="Monospace" w:hAnsi="Monospace" w:cs="Monospace"/>
                <w:color w:val="000000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</w:t>
            </w:r>
            <w:r>
              <w:rPr>
                <w:rFonts w:ascii="Monospace" w:hAnsi="Monospace" w:cs="Monospace"/>
                <w:color w:val="000000"/>
                <w:szCs w:val="20"/>
                <w:highlight w:val="lightGray"/>
              </w:rPr>
              <w:t>getXBandByBandId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646464"/>
                <w:szCs w:val="20"/>
              </w:rPr>
              <w:t>@PathParam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"id"</w:t>
            </w:r>
            <w:r>
              <w:rPr>
                <w:rFonts w:ascii="Monospace" w:hAnsi="Monospace" w:cs="Monospace"/>
                <w:color w:val="000000"/>
                <w:szCs w:val="20"/>
              </w:rPr>
              <w:t>)String id);</w:t>
            </w:r>
          </w:p>
          <w:p w14:paraId="4CE734F3" w14:textId="77777777" w:rsidR="00CE1C02" w:rsidRDefault="00CE1C02" w:rsidP="00B24771">
            <w:pPr>
              <w:rPr>
                <w:rFonts w:ascii="Monospace" w:hAnsi="Monospace" w:cs="Monospace"/>
                <w:color w:val="000000"/>
                <w:szCs w:val="20"/>
              </w:rPr>
            </w:pPr>
          </w:p>
          <w:p w14:paraId="4CE734F4" w14:textId="77777777" w:rsidR="00CE1C02" w:rsidRDefault="00CE1C02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646464"/>
                <w:szCs w:val="20"/>
              </w:rPr>
              <w:t>@SuppressWarnings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"rawtypes"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34F5" w14:textId="77777777" w:rsidR="00CE1C02" w:rsidRDefault="00CE1C02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@GET</w:t>
            </w:r>
          </w:p>
          <w:p w14:paraId="4CE734F6" w14:textId="77777777" w:rsidR="00CE1C02" w:rsidRDefault="00CE1C02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@Produces</w:t>
            </w:r>
            <w:r>
              <w:rPr>
                <w:rFonts w:ascii="Monospace" w:hAnsi="Monospace" w:cs="Monospace"/>
                <w:color w:val="000000"/>
                <w:szCs w:val="20"/>
              </w:rPr>
              <w:t>({MediaType.</w:t>
            </w:r>
            <w:r>
              <w:rPr>
                <w:rFonts w:ascii="Monospace" w:hAnsi="Monospace" w:cs="Monospace"/>
                <w:i/>
                <w:iCs/>
                <w:color w:val="0000C0"/>
                <w:szCs w:val="20"/>
              </w:rPr>
              <w:t>APPLICATION_JSON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+ </w:t>
            </w:r>
            <w:r>
              <w:rPr>
                <w:rFonts w:ascii="Monospace" w:hAnsi="Monospace" w:cs="Monospace"/>
                <w:color w:val="2A00FF"/>
                <w:szCs w:val="20"/>
              </w:rPr>
              <w:t>";charset=utf-8"</w:t>
            </w:r>
            <w:r>
              <w:rPr>
                <w:rFonts w:ascii="Monospace" w:hAnsi="Monospace" w:cs="Monospace"/>
                <w:color w:val="000000"/>
                <w:szCs w:val="20"/>
              </w:rPr>
              <w:t>})</w:t>
            </w:r>
          </w:p>
          <w:p w14:paraId="4CE734F7" w14:textId="77777777" w:rsidR="00CE1C02" w:rsidRDefault="00CE1C02" w:rsidP="00B24771">
            <w:pPr>
              <w:widowControl w:val="0"/>
              <w:autoSpaceDE w:val="0"/>
              <w:autoSpaceDN w:val="0"/>
              <w:adjustRightInd w:val="0"/>
              <w:rPr>
                <w:rFonts w:ascii="Monospace" w:hAnsi="Monospace" w:cs="Monospace"/>
                <w:szCs w:val="20"/>
              </w:rPr>
            </w:pPr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szCs w:val="20"/>
              </w:rPr>
              <w:t>@Path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"/secureid/{id}"</w:t>
            </w:r>
            <w:r>
              <w:rPr>
                <w:rFonts w:ascii="Monospace" w:hAnsi="Monospace" w:cs="Monospace"/>
                <w:color w:val="000000"/>
                <w:szCs w:val="20"/>
              </w:rPr>
              <w:t>)</w:t>
            </w:r>
          </w:p>
          <w:p w14:paraId="4CE734F8" w14:textId="77777777" w:rsidR="00CE1C02" w:rsidRDefault="00CE1C02" w:rsidP="00B24771">
            <w:r>
              <w:rPr>
                <w:rFonts w:ascii="Monospace" w:hAnsi="Monospace" w:cs="Monospace"/>
                <w:color w:val="00000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szCs w:val="20"/>
              </w:rPr>
              <w:t xml:space="preserve"> JResponse getXBandBySecureId(</w:t>
            </w:r>
            <w:r>
              <w:rPr>
                <w:rFonts w:ascii="Monospace" w:hAnsi="Monospace" w:cs="Monospace"/>
                <w:color w:val="646464"/>
                <w:szCs w:val="20"/>
              </w:rPr>
              <w:t>@PathParam</w:t>
            </w:r>
            <w:r>
              <w:rPr>
                <w:rFonts w:ascii="Monospace" w:hAnsi="Monospace" w:cs="Monospace"/>
                <w:color w:val="00000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szCs w:val="20"/>
              </w:rPr>
              <w:t>"id"</w:t>
            </w:r>
            <w:r>
              <w:rPr>
                <w:rFonts w:ascii="Monospace" w:hAnsi="Monospace" w:cs="Monospace"/>
                <w:color w:val="000000"/>
                <w:szCs w:val="20"/>
              </w:rPr>
              <w:t>) String id);</w:t>
            </w:r>
          </w:p>
        </w:tc>
      </w:tr>
    </w:tbl>
    <w:p w14:paraId="4CE734FA" w14:textId="77777777" w:rsidR="00CE1C02" w:rsidRDefault="00CE1C02" w:rsidP="00B24771">
      <w:pPr>
        <w:rPr>
          <w:rStyle w:val="Strong"/>
        </w:rPr>
      </w:pPr>
    </w:p>
    <w:p w14:paraId="4CE734FB" w14:textId="77777777" w:rsidR="00CE1C02" w:rsidRDefault="00CE1C02" w:rsidP="00B24771">
      <w:pPr>
        <w:pStyle w:val="Heading3"/>
      </w:pPr>
      <w:bookmarkStart w:id="115" w:name="_Toc325103701"/>
      <w:r w:rsidRPr="00CE1C02">
        <w:t>getXBandByXBandIdOld</w:t>
      </w:r>
      <w:bookmarkEnd w:id="115"/>
    </w:p>
    <w:p w14:paraId="69FD82E7" w14:textId="77777777" w:rsidR="007A3C70" w:rsidRDefault="007A3C70" w:rsidP="00B24771">
      <w:pPr>
        <w:pStyle w:val="Heading3"/>
      </w:pPr>
      <w:bookmarkStart w:id="116" w:name="_Toc324337415"/>
      <w:r w:rsidRPr="000D570B">
        <w:t>GetXBandByxBandIdTwo</w:t>
      </w:r>
      <w:bookmarkEnd w:id="116"/>
      <w:r w:rsidRPr="00441710">
        <w:t xml:space="preserve"> </w:t>
      </w:r>
    </w:p>
    <w:p w14:paraId="4CE734FC" w14:textId="77777777" w:rsidR="00CE1C02" w:rsidRDefault="00CE1C02" w:rsidP="00B24771">
      <w:pPr>
        <w:pStyle w:val="Heading3"/>
      </w:pPr>
      <w:bookmarkStart w:id="117" w:name="_Toc325103702"/>
      <w:r w:rsidRPr="00CE1C02">
        <w:t>getXBandByXBandId</w:t>
      </w:r>
      <w:bookmarkEnd w:id="117"/>
      <w:r w:rsidRPr="00441710">
        <w:t xml:space="preserve"> </w:t>
      </w:r>
    </w:p>
    <w:p w14:paraId="4CE734FD" w14:textId="77777777" w:rsidR="00CE1C02" w:rsidRDefault="00CE1C02" w:rsidP="00B24771">
      <w:pPr>
        <w:pStyle w:val="Heading3"/>
      </w:pPr>
      <w:bookmarkStart w:id="118" w:name="_Toc325103703"/>
      <w:r w:rsidRPr="00CE1C02">
        <w:t>getXBandByTapId</w:t>
      </w:r>
      <w:bookmarkEnd w:id="118"/>
      <w:r w:rsidRPr="00441710">
        <w:t xml:space="preserve"> </w:t>
      </w:r>
    </w:p>
    <w:p w14:paraId="4CE734FE" w14:textId="77777777" w:rsidR="00CE1C02" w:rsidRDefault="00CE1C02" w:rsidP="00B24771">
      <w:pPr>
        <w:pStyle w:val="Heading3"/>
      </w:pPr>
      <w:bookmarkStart w:id="119" w:name="_Toc325103704"/>
      <w:r w:rsidRPr="00CE1C02">
        <w:t>getXBandBylrId</w:t>
      </w:r>
      <w:bookmarkEnd w:id="119"/>
      <w:r w:rsidRPr="00CE1C02">
        <w:t xml:space="preserve"> </w:t>
      </w:r>
      <w:r w:rsidRPr="00441710">
        <w:t xml:space="preserve"> </w:t>
      </w:r>
    </w:p>
    <w:p w14:paraId="4CE734FF" w14:textId="77777777" w:rsidR="00CE1C02" w:rsidRDefault="00CE1C02" w:rsidP="00B24771">
      <w:pPr>
        <w:pStyle w:val="Heading3"/>
      </w:pPr>
      <w:bookmarkStart w:id="120" w:name="_Toc325103705"/>
      <w:r w:rsidRPr="00CE1C02">
        <w:t>getXBandByBandId</w:t>
      </w:r>
      <w:bookmarkEnd w:id="120"/>
    </w:p>
    <w:p w14:paraId="4CE73500" w14:textId="77777777" w:rsidR="00CE1C02" w:rsidRDefault="00CE1C02" w:rsidP="00B24771">
      <w:pPr>
        <w:pStyle w:val="Heading3"/>
      </w:pPr>
      <w:bookmarkStart w:id="121" w:name="_Toc325103706"/>
      <w:r w:rsidRPr="00CE1C02">
        <w:t>getXBandBySecureId</w:t>
      </w:r>
      <w:bookmarkEnd w:id="121"/>
      <w:r w:rsidRPr="00441710">
        <w:t xml:space="preserve"> </w:t>
      </w:r>
    </w:p>
    <w:p w14:paraId="4CE73501" w14:textId="77777777" w:rsidR="00CE1C02" w:rsidRDefault="00CE1C02" w:rsidP="00B24771"/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CE1C02" w14:paraId="4CE73509" w14:textId="77777777" w:rsidTr="00CE1C02">
        <w:tc>
          <w:tcPr>
            <w:tcW w:w="2358" w:type="dxa"/>
          </w:tcPr>
          <w:p w14:paraId="4CE73502" w14:textId="77777777" w:rsidR="00CE1C02" w:rsidRPr="00BB26E3" w:rsidRDefault="00CE1C02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Path</w:t>
            </w:r>
          </w:p>
        </w:tc>
        <w:tc>
          <w:tcPr>
            <w:tcW w:w="7218" w:type="dxa"/>
          </w:tcPr>
          <w:p w14:paraId="4CE73503" w14:textId="77777777" w:rsidR="00CE1C02" w:rsidRDefault="00CE1C02" w:rsidP="00B24771">
            <w:r>
              <w:t>&lt;idms-context&gt;/IDMS/xbands/id/{id}</w:t>
            </w:r>
          </w:p>
          <w:p w14:paraId="3E3F9CD6" w14:textId="77777777" w:rsidR="007A3C70" w:rsidRDefault="007A3C70" w:rsidP="00B24771">
            <w:r>
              <w:t>&lt;idms-context&gt;/IDMS/xband/{id}</w:t>
            </w:r>
          </w:p>
          <w:p w14:paraId="4CE73504" w14:textId="77777777" w:rsidR="00CE1C02" w:rsidRDefault="00CE1C02" w:rsidP="00B24771">
            <w:r>
              <w:t>&lt;idms-context&gt;/IDMS/xbands/{id}</w:t>
            </w:r>
          </w:p>
          <w:p w14:paraId="4CE73505" w14:textId="77777777" w:rsidR="00CE1C02" w:rsidRDefault="00CE1C02" w:rsidP="00B24771">
            <w:r>
              <w:t>&lt;idms-context&gt;/IDMS/xbands/tapid/{id}</w:t>
            </w:r>
          </w:p>
          <w:p w14:paraId="4CE73506" w14:textId="77777777" w:rsidR="00CE1C02" w:rsidRDefault="00CE1C02" w:rsidP="00B24771">
            <w:r>
              <w:t>&lt;idms-context&gt;/IDMS/xbands/lrid/{id}</w:t>
            </w:r>
          </w:p>
          <w:p w14:paraId="4CE73507" w14:textId="77777777" w:rsidR="00CE1C02" w:rsidRDefault="00CE1C02" w:rsidP="00B24771">
            <w:r>
              <w:lastRenderedPageBreak/>
              <w:t>&lt;idms-context&gt;/IDMS/xbands/bandid/{id}</w:t>
            </w:r>
          </w:p>
          <w:p w14:paraId="4CE73508" w14:textId="77777777" w:rsidR="00CE1C02" w:rsidRDefault="00CE1C02" w:rsidP="00B24771">
            <w:r>
              <w:t>&lt;idms-context&gt;/IDMS/xbands/secureid/{id}</w:t>
            </w:r>
          </w:p>
        </w:tc>
      </w:tr>
      <w:tr w:rsidR="00CE1C02" w14:paraId="4CE7350C" w14:textId="77777777" w:rsidTr="00CE1C02">
        <w:tc>
          <w:tcPr>
            <w:tcW w:w="2358" w:type="dxa"/>
          </w:tcPr>
          <w:p w14:paraId="4CE7350A" w14:textId="77777777" w:rsidR="00CE1C02" w:rsidRPr="00BB26E3" w:rsidRDefault="00CE1C02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lastRenderedPageBreak/>
              <w:t>HTTP Method</w:t>
            </w:r>
          </w:p>
        </w:tc>
        <w:tc>
          <w:tcPr>
            <w:tcW w:w="7218" w:type="dxa"/>
          </w:tcPr>
          <w:p w14:paraId="4CE7350B" w14:textId="77777777" w:rsidR="00CE1C02" w:rsidRDefault="00CE1C02" w:rsidP="00B24771">
            <w:r>
              <w:t>GET</w:t>
            </w:r>
          </w:p>
        </w:tc>
      </w:tr>
      <w:tr w:rsidR="00CE1C02" w14:paraId="4CE7350F" w14:textId="77777777" w:rsidTr="00CE1C02">
        <w:tc>
          <w:tcPr>
            <w:tcW w:w="2358" w:type="dxa"/>
          </w:tcPr>
          <w:p w14:paraId="4CE7350D" w14:textId="77777777" w:rsidR="00CE1C02" w:rsidRPr="00BB26E3" w:rsidRDefault="00CE1C02" w:rsidP="00B24771">
            <w:pPr>
              <w:rPr>
                <w:rStyle w:val="Strong"/>
              </w:rPr>
            </w:pPr>
            <w:r w:rsidRPr="00BB26E3">
              <w:rPr>
                <w:rStyle w:val="Strong"/>
              </w:rPr>
              <w:t>Response Format</w:t>
            </w:r>
          </w:p>
        </w:tc>
        <w:tc>
          <w:tcPr>
            <w:tcW w:w="7218" w:type="dxa"/>
          </w:tcPr>
          <w:p w14:paraId="4CE7350E" w14:textId="77777777" w:rsidR="00CE1C02" w:rsidRDefault="00CE1C02" w:rsidP="00B24771">
            <w:r>
              <w:t>application/json</w:t>
            </w:r>
          </w:p>
        </w:tc>
      </w:tr>
    </w:tbl>
    <w:p w14:paraId="4CE73510" w14:textId="77777777" w:rsidR="00CE1C02" w:rsidRDefault="00CE1C02" w:rsidP="00B24771">
      <w:pPr>
        <w:pStyle w:val="H3Body"/>
      </w:pPr>
    </w:p>
    <w:p w14:paraId="4CE73511" w14:textId="77777777" w:rsidR="00CE1C02" w:rsidRDefault="00CE1C02" w:rsidP="00B24771">
      <w:pPr>
        <w:pStyle w:val="Heading4"/>
      </w:pPr>
      <w:bookmarkStart w:id="122" w:name="_Toc325103707"/>
      <w:r>
        <w:t>Request</w:t>
      </w:r>
      <w:bookmarkEnd w:id="122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CE1C02" w14:paraId="4CE73514" w14:textId="77777777" w:rsidTr="00CE1C02">
        <w:tc>
          <w:tcPr>
            <w:tcW w:w="2358" w:type="dxa"/>
          </w:tcPr>
          <w:p w14:paraId="4CE73512" w14:textId="77777777" w:rsidR="00CE1C02" w:rsidRPr="00AC7A3B" w:rsidRDefault="00CE1C02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Variable</w:t>
            </w:r>
          </w:p>
        </w:tc>
        <w:tc>
          <w:tcPr>
            <w:tcW w:w="7218" w:type="dxa"/>
          </w:tcPr>
          <w:p w14:paraId="4CE73513" w14:textId="77777777" w:rsidR="00CE1C02" w:rsidRPr="00AC7A3B" w:rsidRDefault="00CE1C02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CE1C02" w14:paraId="4CE73517" w14:textId="77777777" w:rsidTr="00CE1C02">
        <w:tc>
          <w:tcPr>
            <w:tcW w:w="2358" w:type="dxa"/>
          </w:tcPr>
          <w:p w14:paraId="4CE73515" w14:textId="77777777" w:rsidR="00CE1C02" w:rsidRDefault="00CE1C02" w:rsidP="00B24771">
            <w:r>
              <w:t>id</w:t>
            </w:r>
          </w:p>
        </w:tc>
        <w:tc>
          <w:tcPr>
            <w:tcW w:w="7218" w:type="dxa"/>
          </w:tcPr>
          <w:p w14:paraId="4CE73516" w14:textId="77777777" w:rsidR="00CE1C02" w:rsidRDefault="00CE1C02" w:rsidP="00B24771">
            <w:r>
              <w:t>The type of ID of the xband to retrieve.</w:t>
            </w:r>
          </w:p>
        </w:tc>
      </w:tr>
    </w:tbl>
    <w:p w14:paraId="4CE7351B" w14:textId="77777777" w:rsidR="00CE1C02" w:rsidRPr="00AC7A3B" w:rsidRDefault="00CE1C02" w:rsidP="00B24771">
      <w:pPr>
        <w:ind w:left="720"/>
      </w:pPr>
    </w:p>
    <w:p w14:paraId="4CE7351C" w14:textId="77777777" w:rsidR="00CE1C02" w:rsidRDefault="00CE1C02" w:rsidP="00B24771">
      <w:pPr>
        <w:ind w:left="720"/>
        <w:rPr>
          <w:rStyle w:val="Strong"/>
        </w:rPr>
      </w:pPr>
      <w:r w:rsidRPr="00AC7A3B">
        <w:rPr>
          <w:rStyle w:val="Strong"/>
        </w:rPr>
        <w:t>Request Header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CE1C02" w14:paraId="4CE7351E" w14:textId="77777777" w:rsidTr="00CE1C02">
        <w:tc>
          <w:tcPr>
            <w:tcW w:w="9747" w:type="dxa"/>
          </w:tcPr>
          <w:p w14:paraId="4CE7351D" w14:textId="77777777" w:rsidR="00CE1C02" w:rsidRDefault="00CE1C02" w:rsidP="00B24771">
            <w:r>
              <w:rPr>
                <w:rStyle w:val="Strong"/>
                <w:b w:val="0"/>
              </w:rPr>
              <w:t>None</w:t>
            </w:r>
          </w:p>
        </w:tc>
      </w:tr>
    </w:tbl>
    <w:p w14:paraId="4CE7351F" w14:textId="77777777" w:rsidR="00CE1C02" w:rsidRDefault="00CE1C02" w:rsidP="00B24771">
      <w:pPr>
        <w:rPr>
          <w:rStyle w:val="Strong"/>
        </w:rPr>
      </w:pPr>
    </w:p>
    <w:p w14:paraId="4CE73520" w14:textId="77777777" w:rsidR="00CE1C02" w:rsidRDefault="00CE1C02" w:rsidP="00B24771">
      <w:pPr>
        <w:ind w:left="720"/>
        <w:rPr>
          <w:rStyle w:val="Strong"/>
        </w:rPr>
      </w:pPr>
      <w:r w:rsidRPr="00AC7A3B">
        <w:rPr>
          <w:rStyle w:val="Strong"/>
        </w:rPr>
        <w:t>Request Body</w:t>
      </w:r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CE1C02" w14:paraId="4CE73523" w14:textId="77777777" w:rsidTr="00CE1C02">
        <w:tc>
          <w:tcPr>
            <w:tcW w:w="9747" w:type="dxa"/>
          </w:tcPr>
          <w:p w14:paraId="4CE73521" w14:textId="77777777" w:rsidR="00CE1C02" w:rsidRPr="00762828" w:rsidRDefault="00CE1C02" w:rsidP="00B24771">
            <w:pPr>
              <w:rPr>
                <w:rStyle w:val="Strong"/>
              </w:rPr>
            </w:pPr>
            <w:r>
              <w:rPr>
                <w:rStyle w:val="Strong"/>
                <w:b w:val="0"/>
              </w:rPr>
              <w:t>None</w:t>
            </w:r>
          </w:p>
          <w:p w14:paraId="4CE73522" w14:textId="77777777" w:rsidR="00CE1C02" w:rsidRDefault="00CE1C02" w:rsidP="00B24771"/>
        </w:tc>
      </w:tr>
    </w:tbl>
    <w:p w14:paraId="4CE73524" w14:textId="77777777" w:rsidR="00CE1C02" w:rsidRDefault="00CE1C02" w:rsidP="00B24771">
      <w:pPr>
        <w:rPr>
          <w:rStyle w:val="Strong"/>
        </w:rPr>
      </w:pPr>
    </w:p>
    <w:p w14:paraId="4CE73525" w14:textId="77777777" w:rsidR="00CE1C02" w:rsidRPr="00972DD3" w:rsidRDefault="00CE1C02" w:rsidP="00B24771">
      <w:pPr>
        <w:pStyle w:val="Heading4"/>
        <w:rPr>
          <w:rStyle w:val="Strong"/>
          <w:b/>
        </w:rPr>
      </w:pPr>
      <w:bookmarkStart w:id="123" w:name="_Toc325103708"/>
      <w:r w:rsidRPr="00972DD3">
        <w:rPr>
          <w:rStyle w:val="Strong"/>
          <w:b/>
        </w:rPr>
        <w:t>Example</w:t>
      </w:r>
      <w:r>
        <w:rPr>
          <w:rStyle w:val="Strong"/>
          <w:b/>
        </w:rPr>
        <w:t>s</w:t>
      </w:r>
      <w:bookmarkEnd w:id="123"/>
    </w:p>
    <w:tbl>
      <w:tblPr>
        <w:tblStyle w:val="TableGrid"/>
        <w:tblW w:w="9747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47"/>
      </w:tblGrid>
      <w:tr w:rsidR="00CE1C02" w14:paraId="4CE73527" w14:textId="77777777" w:rsidTr="00CE1C02">
        <w:tc>
          <w:tcPr>
            <w:tcW w:w="9747" w:type="dxa"/>
          </w:tcPr>
          <w:p w14:paraId="4CE73526" w14:textId="77777777" w:rsidR="00CE1C02" w:rsidRDefault="00CE1C02" w:rsidP="00B24771">
            <w:r>
              <w:t>http://localhost:8080/IDMS/xbands/id/1021</w:t>
            </w:r>
          </w:p>
        </w:tc>
      </w:tr>
      <w:tr w:rsidR="00CE1C02" w14:paraId="4CE73529" w14:textId="77777777" w:rsidTr="00CE1C02">
        <w:tc>
          <w:tcPr>
            <w:tcW w:w="9747" w:type="dxa"/>
          </w:tcPr>
          <w:p w14:paraId="4CE73528" w14:textId="77777777" w:rsidR="00CE1C02" w:rsidRDefault="00CE1C02" w:rsidP="00B24771">
            <w:r>
              <w:t>http://localhost:8080/IDMS/xbands/1021</w:t>
            </w:r>
          </w:p>
        </w:tc>
      </w:tr>
      <w:tr w:rsidR="00CE1C02" w14:paraId="4CE7352B" w14:textId="77777777" w:rsidTr="00CE1C02">
        <w:tc>
          <w:tcPr>
            <w:tcW w:w="9747" w:type="dxa"/>
          </w:tcPr>
          <w:p w14:paraId="4CE7352A" w14:textId="77777777" w:rsidR="00CE1C02" w:rsidRDefault="00CE1C02" w:rsidP="00B24771">
            <w:r>
              <w:t>http://localhost:8080/IDMS/xbands/tapid/</w:t>
            </w:r>
            <w:r w:rsidRPr="00510809">
              <w:rPr>
                <w:rFonts w:ascii="Times" w:eastAsia="Times New Roman" w:hAnsi="Times"/>
                <w:szCs w:val="20"/>
              </w:rPr>
              <w:t>F01ED5BF9AAF80</w:t>
            </w:r>
          </w:p>
        </w:tc>
      </w:tr>
      <w:tr w:rsidR="00CE1C02" w14:paraId="4CE7352D" w14:textId="77777777" w:rsidTr="00CE1C02">
        <w:tc>
          <w:tcPr>
            <w:tcW w:w="9747" w:type="dxa"/>
          </w:tcPr>
          <w:p w14:paraId="4CE7352C" w14:textId="77777777" w:rsidR="00CE1C02" w:rsidRDefault="00CE1C02" w:rsidP="00B24771">
            <w:r>
              <w:t>http://localhost:8080/IDMS/xbands/lrid/</w:t>
            </w:r>
            <w:r w:rsidRPr="00510809">
              <w:rPr>
                <w:rFonts w:ascii="Times" w:eastAsia="Times New Roman" w:hAnsi="Times"/>
                <w:szCs w:val="20"/>
              </w:rPr>
              <w:t>FFECF57200</w:t>
            </w:r>
          </w:p>
        </w:tc>
      </w:tr>
      <w:tr w:rsidR="00CE1C02" w14:paraId="4CE7352F" w14:textId="77777777" w:rsidTr="00CE1C02">
        <w:tc>
          <w:tcPr>
            <w:tcW w:w="9747" w:type="dxa"/>
          </w:tcPr>
          <w:p w14:paraId="4CE7352E" w14:textId="77777777" w:rsidR="00CE1C02" w:rsidRDefault="00CE1C02" w:rsidP="00B24771">
            <w:r>
              <w:t>http://localhost:8080/IDMS/xbands/bandid/</w:t>
            </w:r>
            <w:r w:rsidRPr="00510809">
              <w:rPr>
                <w:rFonts w:ascii="Times" w:eastAsia="Times New Roman" w:hAnsi="Times"/>
                <w:szCs w:val="20"/>
              </w:rPr>
              <w:t xml:space="preserve"> 178E095AC574E100</w:t>
            </w:r>
          </w:p>
        </w:tc>
      </w:tr>
      <w:tr w:rsidR="00CE1C02" w14:paraId="4CE73531" w14:textId="77777777" w:rsidTr="00CE1C02">
        <w:tc>
          <w:tcPr>
            <w:tcW w:w="9747" w:type="dxa"/>
          </w:tcPr>
          <w:p w14:paraId="4CE73530" w14:textId="77777777" w:rsidR="00CE1C02" w:rsidRDefault="00CE1C02" w:rsidP="00B24771">
            <w:r>
              <w:t>http://localhost:8080/IDMS/xbands/secureid/</w:t>
            </w:r>
            <w:r w:rsidRPr="000B59CE">
              <w:rPr>
                <w:rFonts w:ascii="Times" w:eastAsia="Times New Roman" w:hAnsi="Times"/>
                <w:szCs w:val="20"/>
              </w:rPr>
              <w:t>411480721</w:t>
            </w:r>
          </w:p>
        </w:tc>
      </w:tr>
    </w:tbl>
    <w:p w14:paraId="4CE73534" w14:textId="77777777" w:rsidR="00CE1C02" w:rsidRDefault="00CE1C02" w:rsidP="00B24771"/>
    <w:p w14:paraId="4CE73535" w14:textId="77777777" w:rsidR="00CE1C02" w:rsidRDefault="00CE1C02" w:rsidP="00B24771">
      <w:pPr>
        <w:pStyle w:val="Heading4"/>
      </w:pPr>
      <w:bookmarkStart w:id="124" w:name="_Toc325103709"/>
      <w:r>
        <w:t>Response Headers</w:t>
      </w:r>
      <w:bookmarkEnd w:id="124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08"/>
        <w:gridCol w:w="7668"/>
      </w:tblGrid>
      <w:tr w:rsidR="00CE1C02" w14:paraId="4CE73538" w14:textId="77777777" w:rsidTr="00CE1C02">
        <w:tc>
          <w:tcPr>
            <w:tcW w:w="1908" w:type="dxa"/>
          </w:tcPr>
          <w:p w14:paraId="4CE73536" w14:textId="77777777" w:rsidR="00CE1C02" w:rsidRPr="00AC7A3B" w:rsidRDefault="00CE1C02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Status Code</w:t>
            </w:r>
          </w:p>
        </w:tc>
        <w:tc>
          <w:tcPr>
            <w:tcW w:w="7668" w:type="dxa"/>
          </w:tcPr>
          <w:p w14:paraId="4CE73537" w14:textId="77777777" w:rsidR="00CE1C02" w:rsidRPr="00AC7A3B" w:rsidRDefault="00CE1C02" w:rsidP="00B24771">
            <w:pPr>
              <w:rPr>
                <w:rStyle w:val="Strong"/>
              </w:rPr>
            </w:pPr>
            <w:r w:rsidRPr="00AC7A3B">
              <w:rPr>
                <w:rStyle w:val="Strong"/>
              </w:rPr>
              <w:t>Description</w:t>
            </w:r>
          </w:p>
        </w:tc>
      </w:tr>
      <w:tr w:rsidR="00CE1C02" w14:paraId="4CE7353B" w14:textId="77777777" w:rsidTr="00CE1C02">
        <w:tc>
          <w:tcPr>
            <w:tcW w:w="1908" w:type="dxa"/>
          </w:tcPr>
          <w:p w14:paraId="4CE73539" w14:textId="77777777" w:rsidR="00CE1C02" w:rsidRDefault="00CE1C02" w:rsidP="00B24771">
            <w:r>
              <w:t>200</w:t>
            </w:r>
          </w:p>
        </w:tc>
        <w:tc>
          <w:tcPr>
            <w:tcW w:w="7668" w:type="dxa"/>
          </w:tcPr>
          <w:p w14:paraId="4CE7353A" w14:textId="77777777" w:rsidR="00CE1C02" w:rsidRDefault="00CE1C02" w:rsidP="00B24771">
            <w:r>
              <w:t>The xband was found and returned as a JSON object.</w:t>
            </w:r>
          </w:p>
        </w:tc>
      </w:tr>
      <w:tr w:rsidR="00CE1C02" w14:paraId="4CE7353E" w14:textId="77777777" w:rsidTr="00CE1C02">
        <w:tc>
          <w:tcPr>
            <w:tcW w:w="1908" w:type="dxa"/>
          </w:tcPr>
          <w:p w14:paraId="4CE7353C" w14:textId="77777777" w:rsidR="00CE1C02" w:rsidRDefault="00CE1C02" w:rsidP="00B24771">
            <w:r>
              <w:lastRenderedPageBreak/>
              <w:t>404</w:t>
            </w:r>
          </w:p>
        </w:tc>
        <w:tc>
          <w:tcPr>
            <w:tcW w:w="7668" w:type="dxa"/>
          </w:tcPr>
          <w:p w14:paraId="4CE7353D" w14:textId="77777777" w:rsidR="00CE1C02" w:rsidRDefault="00CE1C02" w:rsidP="00B24771">
            <w:r>
              <w:t>No xband was found with the given ID.</w:t>
            </w:r>
          </w:p>
        </w:tc>
      </w:tr>
    </w:tbl>
    <w:p w14:paraId="4CE73542" w14:textId="77777777" w:rsidR="00CE1C02" w:rsidRDefault="00CE1C02" w:rsidP="00B24771">
      <w:pPr>
        <w:pStyle w:val="H2Body"/>
      </w:pPr>
    </w:p>
    <w:p w14:paraId="4CE73543" w14:textId="77777777" w:rsidR="00CE1C02" w:rsidRDefault="00CE1C02" w:rsidP="00B24771">
      <w:pPr>
        <w:pStyle w:val="Heading4"/>
      </w:pPr>
      <w:bookmarkStart w:id="125" w:name="_Toc325103710"/>
      <w:r>
        <w:t>Response Body</w:t>
      </w:r>
      <w:bookmarkEnd w:id="125"/>
    </w:p>
    <w:tbl>
      <w:tblPr>
        <w:tblStyle w:val="TableGrid"/>
        <w:tblW w:w="9576" w:type="dxa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576"/>
      </w:tblGrid>
      <w:tr w:rsidR="00CE1C02" w14:paraId="4CE73569" w14:textId="77777777" w:rsidTr="00CE1C02">
        <w:tc>
          <w:tcPr>
            <w:tcW w:w="9576" w:type="dxa"/>
          </w:tcPr>
          <w:p w14:paraId="4CE73544" w14:textId="77777777" w:rsidR="00CE1C02" w:rsidRPr="00510809" w:rsidRDefault="00CE1C02" w:rsidP="00CE1C02">
            <w:pPr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{</w:t>
            </w:r>
          </w:p>
          <w:p w14:paraId="4CE73545" w14:textId="77777777" w:rsidR="00CE1C02" w:rsidRPr="00510809" w:rsidRDefault="00CE1C02" w:rsidP="00CE1C02">
            <w:pPr>
              <w:spacing w:before="100" w:beforeAutospacing="1" w:after="100" w:afterAutospacing="1"/>
              <w:ind w:left="36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"secureId": null,</w:t>
            </w:r>
          </w:p>
          <w:p w14:paraId="4CE73546" w14:textId="77777777" w:rsidR="00CE1C02" w:rsidRPr="00510809" w:rsidRDefault="00CE1C02" w:rsidP="00CE1C02">
            <w:pPr>
              <w:spacing w:before="100" w:beforeAutospacing="1" w:after="100" w:afterAutospacing="1"/>
              <w:ind w:left="36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"printedName": null,</w:t>
            </w:r>
          </w:p>
          <w:p w14:paraId="4CE73547" w14:textId="77777777" w:rsidR="00CE1C02" w:rsidRPr="00510809" w:rsidRDefault="00CE1C02" w:rsidP="00CE1C02">
            <w:pPr>
              <w:spacing w:before="100" w:beforeAutospacing="1" w:after="100" w:afterAutospacing="1"/>
              <w:ind w:left="36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"guests": [</w:t>
            </w:r>
          </w:p>
          <w:p w14:paraId="4CE73548" w14:textId="77777777" w:rsidR="00CE1C02" w:rsidRPr="00510809" w:rsidRDefault="00CE1C02" w:rsidP="00CE1C02">
            <w:pPr>
              <w:spacing w:before="100" w:beforeAutospacing="1" w:after="100" w:afterAutospacing="1"/>
              <w:ind w:left="108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{</w:t>
            </w:r>
          </w:p>
          <w:p w14:paraId="4CE73549" w14:textId="77777777" w:rsidR="00CE1C02" w:rsidRPr="00510809" w:rsidRDefault="00CE1C02" w:rsidP="00CE1C02">
            <w:pPr>
              <w:spacing w:before="100" w:beforeAutospacing="1" w:after="100" w:afterAutospacing="1"/>
              <w:ind w:left="180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"state": null,</w:t>
            </w:r>
          </w:p>
          <w:p w14:paraId="4CE7354A" w14:textId="77777777" w:rsidR="00CE1C02" w:rsidRPr="00510809" w:rsidRDefault="00CE1C02" w:rsidP="00CE1C02">
            <w:pPr>
              <w:spacing w:before="100" w:beforeAutospacing="1" w:after="100" w:afterAutospacing="1"/>
              <w:ind w:left="180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"guestId": "1658",</w:t>
            </w:r>
          </w:p>
          <w:p w14:paraId="4CE7354B" w14:textId="77777777" w:rsidR="00CE1C02" w:rsidRPr="00510809" w:rsidRDefault="00CE1C02" w:rsidP="00CE1C02">
            <w:pPr>
              <w:spacing w:before="100" w:beforeAutospacing="1" w:after="100" w:afterAutospacing="1"/>
              <w:ind w:left="180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"lastName": "RUSSEL",</w:t>
            </w:r>
          </w:p>
          <w:p w14:paraId="4CE7354C" w14:textId="77777777" w:rsidR="00CE1C02" w:rsidRPr="00510809" w:rsidRDefault="00CE1C02" w:rsidP="00CE1C02">
            <w:pPr>
              <w:spacing w:before="100" w:beforeAutospacing="1" w:after="100" w:afterAutospacing="1"/>
              <w:ind w:left="180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"firstName": "PATOLOT",</w:t>
            </w:r>
          </w:p>
          <w:p w14:paraId="4CE7354D" w14:textId="77777777" w:rsidR="00CE1C02" w:rsidRPr="00510809" w:rsidRDefault="00CE1C02" w:rsidP="00CE1C02">
            <w:pPr>
              <w:spacing w:before="100" w:beforeAutospacing="1" w:after="100" w:afterAutospacing="1"/>
              <w:ind w:left="180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"countryCode": null,</w:t>
            </w:r>
          </w:p>
          <w:p w14:paraId="4CE7354E" w14:textId="77777777" w:rsidR="00CE1C02" w:rsidRPr="00510809" w:rsidRDefault="00CE1C02" w:rsidP="00CE1C02">
            <w:pPr>
              <w:spacing w:before="100" w:beforeAutospacing="1" w:after="100" w:afterAutospacing="1"/>
              <w:ind w:left="180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"address1": null,</w:t>
            </w:r>
          </w:p>
          <w:p w14:paraId="4CE7354F" w14:textId="77777777" w:rsidR="00CE1C02" w:rsidRPr="00510809" w:rsidRDefault="00CE1C02" w:rsidP="00CE1C02">
            <w:pPr>
              <w:spacing w:before="100" w:beforeAutospacing="1" w:after="100" w:afterAutospacing="1"/>
              <w:ind w:left="180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"address2": null,</w:t>
            </w:r>
          </w:p>
          <w:p w14:paraId="4CE73550" w14:textId="77777777" w:rsidR="00CE1C02" w:rsidRPr="00510809" w:rsidRDefault="00CE1C02" w:rsidP="00CE1C02">
            <w:pPr>
              <w:spacing w:before="100" w:beforeAutospacing="1" w:after="100" w:afterAutospacing="1"/>
              <w:ind w:left="180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"city": null,</w:t>
            </w:r>
          </w:p>
          <w:p w14:paraId="4CE73551" w14:textId="77777777" w:rsidR="00CE1C02" w:rsidRPr="00510809" w:rsidRDefault="00CE1C02" w:rsidP="00CE1C02">
            <w:pPr>
              <w:spacing w:before="100" w:beforeAutospacing="1" w:after="100" w:afterAutospacing="1"/>
              <w:ind w:left="180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"active": true,</w:t>
            </w:r>
          </w:p>
          <w:p w14:paraId="4CE73552" w14:textId="77777777" w:rsidR="00CE1C02" w:rsidRPr="00510809" w:rsidRDefault="00CE1C02" w:rsidP="00CE1C02">
            <w:pPr>
              <w:spacing w:before="100" w:beforeAutospacing="1" w:after="100" w:afterAutospacing="1"/>
              <w:ind w:left="180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"createdBy": "simulator",</w:t>
            </w:r>
          </w:p>
          <w:p w14:paraId="4CE73553" w14:textId="77777777" w:rsidR="00CE1C02" w:rsidRPr="00510809" w:rsidRDefault="00CE1C02" w:rsidP="00CE1C02">
            <w:pPr>
              <w:spacing w:before="100" w:beforeAutospacing="1" w:after="100" w:afterAutospacing="1"/>
              <w:ind w:left="180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"createdDate": "2012-03-10",</w:t>
            </w:r>
          </w:p>
          <w:p w14:paraId="4CE73554" w14:textId="77777777" w:rsidR="00CE1C02" w:rsidRPr="00510809" w:rsidRDefault="00CE1C02" w:rsidP="00CE1C02">
            <w:pPr>
              <w:spacing w:before="100" w:beforeAutospacing="1" w:after="100" w:afterAutospacing="1"/>
              <w:ind w:left="180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"updatedBy": "simulator",</w:t>
            </w:r>
          </w:p>
          <w:p w14:paraId="4CE73555" w14:textId="77777777" w:rsidR="00CE1C02" w:rsidRPr="00510809" w:rsidRDefault="00CE1C02" w:rsidP="00CE1C02">
            <w:pPr>
              <w:spacing w:before="100" w:beforeAutospacing="1" w:after="100" w:afterAutospacing="1"/>
              <w:ind w:left="180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"updatedDate": "2012-03-10",</w:t>
            </w:r>
          </w:p>
          <w:p w14:paraId="4CE73556" w14:textId="77777777" w:rsidR="00CE1C02" w:rsidRPr="00510809" w:rsidRDefault="00CE1C02" w:rsidP="00CE1C02">
            <w:pPr>
              <w:spacing w:before="100" w:beforeAutospacing="1" w:after="100" w:afterAutospacing="1"/>
              <w:ind w:left="180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lastRenderedPageBreak/>
              <w:t>"birthdate": null,</w:t>
            </w:r>
          </w:p>
          <w:p w14:paraId="4CE73557" w14:textId="77777777" w:rsidR="00CE1C02" w:rsidRPr="00510809" w:rsidRDefault="00CE1C02" w:rsidP="00CE1C02">
            <w:pPr>
              <w:spacing w:before="100" w:beforeAutospacing="1" w:after="100" w:afterAutospacing="1"/>
              <w:ind w:left="180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"XBMSId": null,</w:t>
            </w:r>
          </w:p>
          <w:p w14:paraId="4CE73558" w14:textId="77777777" w:rsidR="00CE1C02" w:rsidRPr="00510809" w:rsidRDefault="00CE1C02" w:rsidP="00CE1C02">
            <w:pPr>
              <w:spacing w:before="100" w:beforeAutospacing="1" w:after="100" w:afterAutospacing="1"/>
              <w:ind w:left="180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"zip": null,</w:t>
            </w:r>
          </w:p>
          <w:p w14:paraId="4CE73559" w14:textId="77777777" w:rsidR="00CE1C02" w:rsidRPr="00510809" w:rsidRDefault="00CE1C02" w:rsidP="00CE1C02">
            <w:pPr>
              <w:spacing w:before="100" w:beforeAutospacing="1" w:after="100" w:afterAutospacing="1"/>
              <w:ind w:left="180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"entitlements": null,</w:t>
            </w:r>
          </w:p>
          <w:p w14:paraId="4CE7355A" w14:textId="77777777" w:rsidR="00CE1C02" w:rsidRPr="00510809" w:rsidRDefault="00CE1C02" w:rsidP="00CE1C02">
            <w:pPr>
              <w:spacing w:before="100" w:beforeAutospacing="1" w:after="100" w:afterAutospacing="1"/>
              <w:ind w:left="180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"xbands": null,</w:t>
            </w:r>
          </w:p>
          <w:p w14:paraId="4CE7355B" w14:textId="77777777" w:rsidR="00CE1C02" w:rsidRPr="00510809" w:rsidRDefault="00CE1C02" w:rsidP="00CE1C02">
            <w:pPr>
              <w:spacing w:before="100" w:beforeAutospacing="1" w:after="100" w:afterAutospacing="1"/>
              <w:ind w:left="180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"guestInfos": null</w:t>
            </w:r>
          </w:p>
          <w:p w14:paraId="4CE7355C" w14:textId="77777777" w:rsidR="00CE1C02" w:rsidRPr="00510809" w:rsidRDefault="00CE1C02" w:rsidP="00CE1C02">
            <w:pPr>
              <w:spacing w:beforeAutospacing="1" w:afterAutospacing="1"/>
              <w:ind w:left="144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}</w:t>
            </w:r>
          </w:p>
          <w:p w14:paraId="4CE7355D" w14:textId="77777777" w:rsidR="00CE1C02" w:rsidRPr="00510809" w:rsidRDefault="00CE1C02" w:rsidP="00CE1C02">
            <w:pPr>
              <w:spacing w:beforeAutospacing="1" w:afterAutospacing="1"/>
              <w:ind w:left="36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],</w:t>
            </w:r>
          </w:p>
          <w:p w14:paraId="4CE7355E" w14:textId="77777777" w:rsidR="00CE1C02" w:rsidRPr="00510809" w:rsidRDefault="00CE1C02" w:rsidP="00CE1C02">
            <w:pPr>
              <w:spacing w:before="100" w:beforeAutospacing="1" w:after="100" w:afterAutospacing="1"/>
              <w:ind w:left="36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"bandId": "178E095AC574E100",</w:t>
            </w:r>
          </w:p>
          <w:p w14:paraId="4CE7355F" w14:textId="77777777" w:rsidR="00CE1C02" w:rsidRPr="00510809" w:rsidRDefault="00CE1C02" w:rsidP="00CE1C02">
            <w:pPr>
              <w:spacing w:before="100" w:beforeAutospacing="1" w:after="100" w:afterAutospacing="1"/>
              <w:ind w:left="36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"tapId": "F01ED5BF9AAF80",</w:t>
            </w:r>
          </w:p>
          <w:p w14:paraId="4CE73560" w14:textId="77777777" w:rsidR="00CE1C02" w:rsidRPr="00510809" w:rsidRDefault="00CE1C02" w:rsidP="00CE1C02">
            <w:pPr>
              <w:spacing w:before="100" w:beforeAutospacing="1" w:after="100" w:afterAutospacing="1"/>
              <w:ind w:left="36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"bandFriendlyName": null,</w:t>
            </w:r>
          </w:p>
          <w:p w14:paraId="4CE73561" w14:textId="77777777" w:rsidR="00CE1C02" w:rsidRPr="00510809" w:rsidRDefault="00CE1C02" w:rsidP="00CE1C02">
            <w:pPr>
              <w:spacing w:before="100" w:beforeAutospacing="1" w:after="100" w:afterAutospacing="1"/>
              <w:ind w:left="36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"active": true,</w:t>
            </w:r>
          </w:p>
          <w:p w14:paraId="4CE73562" w14:textId="77777777" w:rsidR="00CE1C02" w:rsidRPr="00510809" w:rsidRDefault="00CE1C02" w:rsidP="00CE1C02">
            <w:pPr>
              <w:spacing w:before="100" w:beforeAutospacing="1" w:after="100" w:afterAutospacing="1"/>
              <w:ind w:left="36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"createdBy": null,</w:t>
            </w:r>
          </w:p>
          <w:p w14:paraId="4CE73563" w14:textId="77777777" w:rsidR="00CE1C02" w:rsidRPr="00510809" w:rsidRDefault="00CE1C02" w:rsidP="00CE1C02">
            <w:pPr>
              <w:spacing w:before="100" w:beforeAutospacing="1" w:after="100" w:afterAutospacing="1"/>
              <w:ind w:left="36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"createdDate": null,</w:t>
            </w:r>
          </w:p>
          <w:p w14:paraId="4CE73564" w14:textId="77777777" w:rsidR="00CE1C02" w:rsidRPr="00510809" w:rsidRDefault="00CE1C02" w:rsidP="00CE1C02">
            <w:pPr>
              <w:spacing w:before="100" w:beforeAutospacing="1" w:after="100" w:afterAutospacing="1"/>
              <w:ind w:left="36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"updatedBy": null,</w:t>
            </w:r>
          </w:p>
          <w:p w14:paraId="4CE73565" w14:textId="77777777" w:rsidR="00CE1C02" w:rsidRPr="00510809" w:rsidRDefault="00CE1C02" w:rsidP="00CE1C02">
            <w:pPr>
              <w:spacing w:before="100" w:beforeAutospacing="1" w:after="100" w:afterAutospacing="1"/>
              <w:ind w:left="36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"updatedDate": null,</w:t>
            </w:r>
          </w:p>
          <w:p w14:paraId="4CE73566" w14:textId="77777777" w:rsidR="00CE1C02" w:rsidRPr="00510809" w:rsidRDefault="00CE1C02" w:rsidP="00CE1C02">
            <w:pPr>
              <w:spacing w:before="100" w:beforeAutospacing="1" w:after="100" w:afterAutospacing="1"/>
              <w:ind w:left="36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"lrid": "FFECF57200",</w:t>
            </w:r>
          </w:p>
          <w:p w14:paraId="4CE73567" w14:textId="77777777" w:rsidR="00CE1C02" w:rsidRPr="00510809" w:rsidRDefault="00CE1C02" w:rsidP="00CE1C02">
            <w:pPr>
              <w:spacing w:before="100" w:beforeAutospacing="1" w:after="100" w:afterAutospacing="1"/>
              <w:ind w:left="360"/>
              <w:rPr>
                <w:rFonts w:ascii="Times" w:eastAsia="Times New Roman" w:hAnsi="Times"/>
                <w:szCs w:val="20"/>
              </w:rPr>
            </w:pPr>
            <w:r w:rsidRPr="00510809">
              <w:rPr>
                <w:rFonts w:ascii="Times" w:eastAsia="Times New Roman" w:hAnsi="Times"/>
                <w:szCs w:val="20"/>
              </w:rPr>
              <w:t>"xbandId": "1021"</w:t>
            </w:r>
          </w:p>
          <w:p w14:paraId="4CE73568" w14:textId="77777777" w:rsidR="00CE1C02" w:rsidRDefault="00CE1C02" w:rsidP="00CE1C02">
            <w:r w:rsidRPr="00510809">
              <w:rPr>
                <w:rFonts w:ascii="Times" w:eastAsia="Times New Roman" w:hAnsi="Times"/>
                <w:szCs w:val="20"/>
              </w:rPr>
              <w:t>}</w:t>
            </w:r>
            <w:r w:rsidRPr="00E4338F">
              <w:rPr>
                <w:rFonts w:ascii="Times" w:eastAsia="Times New Roman" w:hAnsi="Times"/>
                <w:szCs w:val="20"/>
              </w:rPr>
              <w:t>}</w:t>
            </w:r>
          </w:p>
        </w:tc>
      </w:tr>
    </w:tbl>
    <w:p w14:paraId="4CE7356A" w14:textId="77777777" w:rsidR="00CE1C02" w:rsidRDefault="00CE1C02" w:rsidP="00CE1C02"/>
    <w:sectPr w:rsidR="00CE1C02" w:rsidSect="00E41BD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14FE01" w14:textId="77777777" w:rsidR="00E87813" w:rsidRDefault="00E87813" w:rsidP="00044632">
      <w:r>
        <w:separator/>
      </w:r>
    </w:p>
  </w:endnote>
  <w:endnote w:type="continuationSeparator" w:id="0">
    <w:p w14:paraId="321712D7" w14:textId="77777777" w:rsidR="00E87813" w:rsidRDefault="00E87813" w:rsidP="0004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ospace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6BF57" w14:textId="77777777" w:rsidR="00BF4880" w:rsidRDefault="00BF48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62" w:type="dxa"/>
      <w:jc w:val="center"/>
      <w:tblInd w:w="-4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15" w:type="dxa"/>
        <w:left w:w="115" w:type="dxa"/>
        <w:bottom w:w="115" w:type="dxa"/>
        <w:right w:w="115" w:type="dxa"/>
      </w:tblCellMar>
      <w:tblLook w:val="01E0" w:firstRow="1" w:lastRow="1" w:firstColumn="1" w:lastColumn="1" w:noHBand="0" w:noVBand="0"/>
    </w:tblPr>
    <w:tblGrid>
      <w:gridCol w:w="1890"/>
      <w:gridCol w:w="1890"/>
      <w:gridCol w:w="5382"/>
      <w:gridCol w:w="1800"/>
    </w:tblGrid>
    <w:tr w:rsidR="002D052A" w:rsidRPr="0007395D" w14:paraId="4CE735C2" w14:textId="77777777" w:rsidTr="00BC3126">
      <w:trPr>
        <w:trHeight w:val="272"/>
        <w:jc w:val="center"/>
      </w:trPr>
      <w:tc>
        <w:tcPr>
          <w:tcW w:w="1890" w:type="dxa"/>
          <w:vAlign w:val="center"/>
        </w:tcPr>
        <w:p w14:paraId="4CE735BE" w14:textId="77777777" w:rsidR="002D052A" w:rsidRDefault="002D052A" w:rsidP="00BC3126">
          <w:pPr>
            <w:pStyle w:val="Header"/>
          </w:pPr>
          <w:r>
            <w:t>900-0056</w:t>
          </w:r>
        </w:p>
      </w:tc>
      <w:tc>
        <w:tcPr>
          <w:tcW w:w="1890" w:type="dxa"/>
          <w:tcMar>
            <w:top w:w="58" w:type="dxa"/>
            <w:bottom w:w="58" w:type="dxa"/>
          </w:tcMar>
          <w:vAlign w:val="center"/>
        </w:tcPr>
        <w:p w14:paraId="4CE735BF" w14:textId="1AD007BA" w:rsidR="002D052A" w:rsidRPr="00355A3D" w:rsidRDefault="00BF4880" w:rsidP="00BC3126">
          <w:pPr>
            <w:pStyle w:val="Header"/>
          </w:pPr>
          <w:r>
            <w:t>Rev 1.5</w:t>
          </w:r>
          <w:r w:rsidR="002D052A" w:rsidRPr="00355A3D">
            <w:fldChar w:fldCharType="begin"/>
          </w:r>
          <w:r w:rsidR="002D052A" w:rsidRPr="00355A3D">
            <w:instrText xml:space="preserve"> SUBJECT   \* MERGEFORMAT </w:instrText>
          </w:r>
          <w:r w:rsidR="002D052A" w:rsidRPr="00355A3D">
            <w:fldChar w:fldCharType="end"/>
          </w:r>
        </w:p>
      </w:tc>
      <w:tc>
        <w:tcPr>
          <w:tcW w:w="5382" w:type="dxa"/>
          <w:tcMar>
            <w:top w:w="58" w:type="dxa"/>
            <w:bottom w:w="58" w:type="dxa"/>
          </w:tcMar>
          <w:vAlign w:val="center"/>
        </w:tcPr>
        <w:p w14:paraId="4CE735C0" w14:textId="77777777" w:rsidR="002D052A" w:rsidRPr="00355A3D" w:rsidRDefault="002D052A" w:rsidP="00BC3126">
          <w:pPr>
            <w:pStyle w:val="Header"/>
          </w:pPr>
          <w:r w:rsidRPr="009B49F6">
            <w:t xml:space="preserve">IDMS ICD </w:t>
          </w:r>
          <w:r>
            <w:t xml:space="preserve">and </w:t>
          </w:r>
          <w:r w:rsidRPr="009B49F6">
            <w:t>D</w:t>
          </w:r>
          <w:r>
            <w:t xml:space="preserve">esign </w:t>
          </w:r>
          <w:r w:rsidRPr="009B49F6">
            <w:t>I</w:t>
          </w:r>
          <w:r>
            <w:t>dentification</w:t>
          </w:r>
          <w:r w:rsidRPr="009B49F6">
            <w:t xml:space="preserve"> M</w:t>
          </w:r>
          <w:r>
            <w:t>anagement</w:t>
          </w:r>
          <w:r w:rsidRPr="009B49F6">
            <w:t xml:space="preserve"> S</w:t>
          </w:r>
          <w:r>
            <w:t>ystem</w:t>
          </w:r>
          <w:bookmarkStart w:id="126" w:name="_GoBack"/>
          <w:bookmarkEnd w:id="126"/>
        </w:p>
      </w:tc>
      <w:tc>
        <w:tcPr>
          <w:tcW w:w="1800" w:type="dxa"/>
          <w:tcMar>
            <w:top w:w="58" w:type="dxa"/>
            <w:bottom w:w="58" w:type="dxa"/>
          </w:tcMar>
          <w:vAlign w:val="center"/>
        </w:tcPr>
        <w:p w14:paraId="4CE735C1" w14:textId="77777777" w:rsidR="002D052A" w:rsidRPr="00355A3D" w:rsidRDefault="002D052A" w:rsidP="00BC3126">
          <w:pPr>
            <w:pStyle w:val="Header"/>
          </w:pPr>
          <w:r w:rsidRPr="00355A3D">
            <w:t xml:space="preserve">Page </w:t>
          </w:r>
          <w:r w:rsidRPr="00355A3D">
            <w:fldChar w:fldCharType="begin"/>
          </w:r>
          <w:r w:rsidRPr="00355A3D">
            <w:instrText>page \* arabic</w:instrText>
          </w:r>
          <w:r w:rsidRPr="00355A3D">
            <w:fldChar w:fldCharType="separate"/>
          </w:r>
          <w:r w:rsidR="00BF4880">
            <w:rPr>
              <w:noProof/>
            </w:rPr>
            <w:t>11</w:t>
          </w:r>
          <w:r w:rsidRPr="00355A3D">
            <w:fldChar w:fldCharType="end"/>
          </w:r>
          <w:r w:rsidRPr="00355A3D">
            <w:t xml:space="preserve"> of </w:t>
          </w:r>
          <w:r w:rsidRPr="00355A3D">
            <w:rPr>
              <w:rStyle w:val="PageNumber"/>
              <w:color w:val="404040"/>
              <w:szCs w:val="20"/>
            </w:rPr>
            <w:fldChar w:fldCharType="begin"/>
          </w:r>
          <w:r w:rsidRPr="00355A3D">
            <w:rPr>
              <w:rStyle w:val="PageNumber"/>
              <w:color w:val="404040"/>
              <w:szCs w:val="20"/>
            </w:rPr>
            <w:instrText xml:space="preserve"> NUMPAGES </w:instrText>
          </w:r>
          <w:r w:rsidRPr="00355A3D">
            <w:rPr>
              <w:rStyle w:val="PageNumber"/>
              <w:color w:val="404040"/>
              <w:szCs w:val="20"/>
            </w:rPr>
            <w:fldChar w:fldCharType="separate"/>
          </w:r>
          <w:r w:rsidR="00BF4880">
            <w:rPr>
              <w:rStyle w:val="PageNumber"/>
              <w:noProof/>
              <w:color w:val="404040"/>
              <w:szCs w:val="20"/>
            </w:rPr>
            <w:t>68</w:t>
          </w:r>
          <w:r w:rsidRPr="00355A3D">
            <w:rPr>
              <w:rStyle w:val="PageNumber"/>
              <w:color w:val="404040"/>
              <w:szCs w:val="20"/>
            </w:rPr>
            <w:fldChar w:fldCharType="end"/>
          </w:r>
        </w:p>
      </w:tc>
    </w:tr>
  </w:tbl>
  <w:p w14:paraId="4CE735C3" w14:textId="77777777" w:rsidR="002D052A" w:rsidRPr="00A17FBA" w:rsidRDefault="002D052A" w:rsidP="00E25AD6">
    <w:pPr>
      <w:pStyle w:val="Footer"/>
      <w:jc w:val="center"/>
    </w:pPr>
    <w:r w:rsidRPr="00355A3D">
      <w:t>Confidential and Proprietary</w:t>
    </w:r>
  </w:p>
  <w:p w14:paraId="4CE735C4" w14:textId="77777777" w:rsidR="002D052A" w:rsidRDefault="002D05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97F05D" w14:textId="77777777" w:rsidR="00BF4880" w:rsidRDefault="00BF48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00849E" w14:textId="77777777" w:rsidR="00E87813" w:rsidRDefault="00E87813" w:rsidP="00044632">
      <w:r>
        <w:separator/>
      </w:r>
    </w:p>
  </w:footnote>
  <w:footnote w:type="continuationSeparator" w:id="0">
    <w:p w14:paraId="347D2DA1" w14:textId="77777777" w:rsidR="00E87813" w:rsidRDefault="00E87813" w:rsidP="000446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C3C05" w14:textId="77777777" w:rsidR="00BF4880" w:rsidRDefault="00BF48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E735BC" w14:textId="245B6375" w:rsidR="002D052A" w:rsidRDefault="002D052A" w:rsidP="001F5839">
    <w:pPr>
      <w:pStyle w:val="Header"/>
      <w:jc w:val="right"/>
    </w:pPr>
    <w:r w:rsidRPr="00AA11F3">
      <w:rPr>
        <w:noProof/>
      </w:rPr>
      <w:drawing>
        <wp:inline distT="0" distB="0" distL="0" distR="0" wp14:anchorId="61034389" wp14:editId="06A203E6">
          <wp:extent cx="619125" cy="619125"/>
          <wp:effectExtent l="0" t="0" r="9525" b="9525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E735BD" w14:textId="77777777" w:rsidR="002D052A" w:rsidRDefault="002D052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2A3B6" w14:textId="77777777" w:rsidR="00BF4880" w:rsidRDefault="00BF48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3674"/>
    <w:multiLevelType w:val="multilevel"/>
    <w:tmpl w:val="2FBCA932"/>
    <w:lvl w:ilvl="0">
      <w:start w:val="1"/>
      <w:numFmt w:val="decimal"/>
      <w:pStyle w:val="Heading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4A55368"/>
    <w:multiLevelType w:val="hybridMultilevel"/>
    <w:tmpl w:val="ECAAEB5C"/>
    <w:lvl w:ilvl="0" w:tplc="62002BA0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C357FA"/>
    <w:multiLevelType w:val="multilevel"/>
    <w:tmpl w:val="9084B3F8"/>
    <w:lvl w:ilvl="0">
      <w:start w:val="1"/>
      <w:numFmt w:val="decimal"/>
      <w:pStyle w:val="MyOutline"/>
      <w:lvlText w:val="%1.0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4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43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24"/>
        </w:tabs>
        <w:ind w:left="3024" w:hanging="43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56"/>
        </w:tabs>
        <w:ind w:left="3456" w:hanging="4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88"/>
        </w:tabs>
        <w:ind w:left="3888" w:hanging="432"/>
      </w:pPr>
      <w:rPr>
        <w:rFonts w:hint="default"/>
      </w:rPr>
    </w:lvl>
  </w:abstractNum>
  <w:abstractNum w:abstractNumId="3">
    <w:nsid w:val="35D32DD5"/>
    <w:multiLevelType w:val="multilevel"/>
    <w:tmpl w:val="17B6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24466C"/>
    <w:multiLevelType w:val="multilevel"/>
    <w:tmpl w:val="E33A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78791F"/>
    <w:multiLevelType w:val="hybridMultilevel"/>
    <w:tmpl w:val="FBB2A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BE7503"/>
    <w:multiLevelType w:val="multilevel"/>
    <w:tmpl w:val="82EC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590028"/>
    <w:multiLevelType w:val="multilevel"/>
    <w:tmpl w:val="4E0C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6A45F9"/>
    <w:multiLevelType w:val="multilevel"/>
    <w:tmpl w:val="ED1E2EA0"/>
    <w:styleLink w:val="HeadingsLarry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8E03093"/>
    <w:multiLevelType w:val="multilevel"/>
    <w:tmpl w:val="800A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6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7"/>
  </w:num>
  <w:num w:numId="31">
    <w:abstractNumId w:val="9"/>
  </w:num>
  <w:num w:numId="32">
    <w:abstractNumId w:val="5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06"/>
    <w:rsid w:val="00000656"/>
    <w:rsid w:val="00002254"/>
    <w:rsid w:val="000035D0"/>
    <w:rsid w:val="00005358"/>
    <w:rsid w:val="00005E83"/>
    <w:rsid w:val="00005F6A"/>
    <w:rsid w:val="000061AD"/>
    <w:rsid w:val="0001386D"/>
    <w:rsid w:val="00015BBE"/>
    <w:rsid w:val="00015C75"/>
    <w:rsid w:val="000176F2"/>
    <w:rsid w:val="00020471"/>
    <w:rsid w:val="000207EA"/>
    <w:rsid w:val="0002149D"/>
    <w:rsid w:val="0002221F"/>
    <w:rsid w:val="00023D0E"/>
    <w:rsid w:val="00024BC4"/>
    <w:rsid w:val="0002529F"/>
    <w:rsid w:val="000252F0"/>
    <w:rsid w:val="00025FA9"/>
    <w:rsid w:val="000262F7"/>
    <w:rsid w:val="00026D70"/>
    <w:rsid w:val="00031054"/>
    <w:rsid w:val="0003188A"/>
    <w:rsid w:val="0003476F"/>
    <w:rsid w:val="00035593"/>
    <w:rsid w:val="00035614"/>
    <w:rsid w:val="00036AB0"/>
    <w:rsid w:val="00040E64"/>
    <w:rsid w:val="00041C1A"/>
    <w:rsid w:val="000420CF"/>
    <w:rsid w:val="000434C7"/>
    <w:rsid w:val="00043B88"/>
    <w:rsid w:val="00044632"/>
    <w:rsid w:val="00044B43"/>
    <w:rsid w:val="00047742"/>
    <w:rsid w:val="00051121"/>
    <w:rsid w:val="00051A6D"/>
    <w:rsid w:val="00055BDC"/>
    <w:rsid w:val="00056C33"/>
    <w:rsid w:val="00056DD4"/>
    <w:rsid w:val="00061019"/>
    <w:rsid w:val="00061133"/>
    <w:rsid w:val="000613C0"/>
    <w:rsid w:val="0006208F"/>
    <w:rsid w:val="00065862"/>
    <w:rsid w:val="00065EF2"/>
    <w:rsid w:val="00067A19"/>
    <w:rsid w:val="00073267"/>
    <w:rsid w:val="00075F84"/>
    <w:rsid w:val="00080F87"/>
    <w:rsid w:val="00081BF8"/>
    <w:rsid w:val="00082AF4"/>
    <w:rsid w:val="00083C7C"/>
    <w:rsid w:val="00086B90"/>
    <w:rsid w:val="000871F1"/>
    <w:rsid w:val="00094BA7"/>
    <w:rsid w:val="0009592E"/>
    <w:rsid w:val="00095F6B"/>
    <w:rsid w:val="0009736D"/>
    <w:rsid w:val="000976B4"/>
    <w:rsid w:val="000A0244"/>
    <w:rsid w:val="000A673C"/>
    <w:rsid w:val="000A7555"/>
    <w:rsid w:val="000B1DF3"/>
    <w:rsid w:val="000B3AAD"/>
    <w:rsid w:val="000B4FD2"/>
    <w:rsid w:val="000C175D"/>
    <w:rsid w:val="000C183F"/>
    <w:rsid w:val="000C2090"/>
    <w:rsid w:val="000C32DF"/>
    <w:rsid w:val="000C341B"/>
    <w:rsid w:val="000C35CF"/>
    <w:rsid w:val="000C5BD5"/>
    <w:rsid w:val="000C6F90"/>
    <w:rsid w:val="000C7048"/>
    <w:rsid w:val="000C72FD"/>
    <w:rsid w:val="000C75FD"/>
    <w:rsid w:val="000D570B"/>
    <w:rsid w:val="000E0DF6"/>
    <w:rsid w:val="000E41AC"/>
    <w:rsid w:val="000E4987"/>
    <w:rsid w:val="000E5C42"/>
    <w:rsid w:val="000E76E8"/>
    <w:rsid w:val="000F0E2C"/>
    <w:rsid w:val="000F1037"/>
    <w:rsid w:val="000F731A"/>
    <w:rsid w:val="000F7C37"/>
    <w:rsid w:val="00100134"/>
    <w:rsid w:val="001038C5"/>
    <w:rsid w:val="00105793"/>
    <w:rsid w:val="001063B0"/>
    <w:rsid w:val="00106E44"/>
    <w:rsid w:val="00111370"/>
    <w:rsid w:val="00111D21"/>
    <w:rsid w:val="00114218"/>
    <w:rsid w:val="001151B7"/>
    <w:rsid w:val="00115B33"/>
    <w:rsid w:val="00116978"/>
    <w:rsid w:val="00116A36"/>
    <w:rsid w:val="00120C4E"/>
    <w:rsid w:val="001219C6"/>
    <w:rsid w:val="00121A0D"/>
    <w:rsid w:val="00122CFA"/>
    <w:rsid w:val="001255A3"/>
    <w:rsid w:val="0012635B"/>
    <w:rsid w:val="00132322"/>
    <w:rsid w:val="00132B29"/>
    <w:rsid w:val="00133DF4"/>
    <w:rsid w:val="001358B2"/>
    <w:rsid w:val="00136D45"/>
    <w:rsid w:val="00137D17"/>
    <w:rsid w:val="001434B5"/>
    <w:rsid w:val="00144B81"/>
    <w:rsid w:val="00146A86"/>
    <w:rsid w:val="0016086A"/>
    <w:rsid w:val="00160FC0"/>
    <w:rsid w:val="00161DF9"/>
    <w:rsid w:val="00163F58"/>
    <w:rsid w:val="00164E5C"/>
    <w:rsid w:val="00167B44"/>
    <w:rsid w:val="001721DC"/>
    <w:rsid w:val="00172254"/>
    <w:rsid w:val="00172B76"/>
    <w:rsid w:val="00174DA9"/>
    <w:rsid w:val="00181A6E"/>
    <w:rsid w:val="001838AA"/>
    <w:rsid w:val="00183CF0"/>
    <w:rsid w:val="001843F0"/>
    <w:rsid w:val="00185B5A"/>
    <w:rsid w:val="00187768"/>
    <w:rsid w:val="00187A6B"/>
    <w:rsid w:val="00187B43"/>
    <w:rsid w:val="00195631"/>
    <w:rsid w:val="00195AC5"/>
    <w:rsid w:val="00196EEB"/>
    <w:rsid w:val="00197774"/>
    <w:rsid w:val="00197B57"/>
    <w:rsid w:val="001A41EB"/>
    <w:rsid w:val="001A4A23"/>
    <w:rsid w:val="001A5DE0"/>
    <w:rsid w:val="001A6050"/>
    <w:rsid w:val="001A61E4"/>
    <w:rsid w:val="001B1143"/>
    <w:rsid w:val="001B2100"/>
    <w:rsid w:val="001B2563"/>
    <w:rsid w:val="001B315C"/>
    <w:rsid w:val="001B5189"/>
    <w:rsid w:val="001C1EEC"/>
    <w:rsid w:val="001C5850"/>
    <w:rsid w:val="001C7EBE"/>
    <w:rsid w:val="001D43BA"/>
    <w:rsid w:val="001D641E"/>
    <w:rsid w:val="001D76A6"/>
    <w:rsid w:val="001E50C5"/>
    <w:rsid w:val="001E6C78"/>
    <w:rsid w:val="001F128C"/>
    <w:rsid w:val="001F1331"/>
    <w:rsid w:val="001F1A94"/>
    <w:rsid w:val="001F2941"/>
    <w:rsid w:val="001F3168"/>
    <w:rsid w:val="001F4DFF"/>
    <w:rsid w:val="001F559F"/>
    <w:rsid w:val="001F5839"/>
    <w:rsid w:val="001F7541"/>
    <w:rsid w:val="00202407"/>
    <w:rsid w:val="00205F2F"/>
    <w:rsid w:val="00207177"/>
    <w:rsid w:val="0021119E"/>
    <w:rsid w:val="0021561C"/>
    <w:rsid w:val="00215CA5"/>
    <w:rsid w:val="00217ABA"/>
    <w:rsid w:val="00220E1F"/>
    <w:rsid w:val="0022392F"/>
    <w:rsid w:val="00223AE2"/>
    <w:rsid w:val="00224311"/>
    <w:rsid w:val="00225152"/>
    <w:rsid w:val="00226E74"/>
    <w:rsid w:val="00226F9D"/>
    <w:rsid w:val="00230EE8"/>
    <w:rsid w:val="002312A1"/>
    <w:rsid w:val="00234E19"/>
    <w:rsid w:val="002377E6"/>
    <w:rsid w:val="00237C98"/>
    <w:rsid w:val="00237DB4"/>
    <w:rsid w:val="0024031E"/>
    <w:rsid w:val="00242549"/>
    <w:rsid w:val="00246AE0"/>
    <w:rsid w:val="002470AA"/>
    <w:rsid w:val="00247A0C"/>
    <w:rsid w:val="002510E5"/>
    <w:rsid w:val="00251ACB"/>
    <w:rsid w:val="002562DF"/>
    <w:rsid w:val="0025698D"/>
    <w:rsid w:val="00257A83"/>
    <w:rsid w:val="00265E16"/>
    <w:rsid w:val="0026762E"/>
    <w:rsid w:val="00271ED5"/>
    <w:rsid w:val="00272A30"/>
    <w:rsid w:val="00276B33"/>
    <w:rsid w:val="00276E49"/>
    <w:rsid w:val="00277BDF"/>
    <w:rsid w:val="002819A1"/>
    <w:rsid w:val="002837F4"/>
    <w:rsid w:val="00284755"/>
    <w:rsid w:val="002848D0"/>
    <w:rsid w:val="002859B9"/>
    <w:rsid w:val="00287128"/>
    <w:rsid w:val="0029061A"/>
    <w:rsid w:val="00290919"/>
    <w:rsid w:val="0029187E"/>
    <w:rsid w:val="00291D36"/>
    <w:rsid w:val="00292434"/>
    <w:rsid w:val="002B2B26"/>
    <w:rsid w:val="002B2B6C"/>
    <w:rsid w:val="002B5D09"/>
    <w:rsid w:val="002B67FA"/>
    <w:rsid w:val="002C0D7B"/>
    <w:rsid w:val="002C170A"/>
    <w:rsid w:val="002C2E83"/>
    <w:rsid w:val="002C33A9"/>
    <w:rsid w:val="002C3B55"/>
    <w:rsid w:val="002C50C7"/>
    <w:rsid w:val="002C53A9"/>
    <w:rsid w:val="002C60E6"/>
    <w:rsid w:val="002C61B2"/>
    <w:rsid w:val="002C7385"/>
    <w:rsid w:val="002D052A"/>
    <w:rsid w:val="002D0E6E"/>
    <w:rsid w:val="002D2CE1"/>
    <w:rsid w:val="002D32BA"/>
    <w:rsid w:val="002D53A7"/>
    <w:rsid w:val="002D572D"/>
    <w:rsid w:val="002D5912"/>
    <w:rsid w:val="002D7471"/>
    <w:rsid w:val="002E7B12"/>
    <w:rsid w:val="002F1011"/>
    <w:rsid w:val="002F3171"/>
    <w:rsid w:val="002F4060"/>
    <w:rsid w:val="002F4683"/>
    <w:rsid w:val="002F49F5"/>
    <w:rsid w:val="002F61E9"/>
    <w:rsid w:val="002F7D7C"/>
    <w:rsid w:val="00300780"/>
    <w:rsid w:val="00301502"/>
    <w:rsid w:val="00301C9E"/>
    <w:rsid w:val="003100DE"/>
    <w:rsid w:val="003104E9"/>
    <w:rsid w:val="003126E4"/>
    <w:rsid w:val="00312A52"/>
    <w:rsid w:val="003145AA"/>
    <w:rsid w:val="003160BC"/>
    <w:rsid w:val="00317D76"/>
    <w:rsid w:val="00320BAC"/>
    <w:rsid w:val="00321D2B"/>
    <w:rsid w:val="0032481D"/>
    <w:rsid w:val="003328DF"/>
    <w:rsid w:val="00332B60"/>
    <w:rsid w:val="00335425"/>
    <w:rsid w:val="00336603"/>
    <w:rsid w:val="00340E09"/>
    <w:rsid w:val="00342CF4"/>
    <w:rsid w:val="00347D1F"/>
    <w:rsid w:val="00350C99"/>
    <w:rsid w:val="00350F27"/>
    <w:rsid w:val="0035296F"/>
    <w:rsid w:val="0035449F"/>
    <w:rsid w:val="003548D1"/>
    <w:rsid w:val="00355A3D"/>
    <w:rsid w:val="00357F7D"/>
    <w:rsid w:val="00360654"/>
    <w:rsid w:val="00360D44"/>
    <w:rsid w:val="00360F61"/>
    <w:rsid w:val="0037372C"/>
    <w:rsid w:val="003740C4"/>
    <w:rsid w:val="003767B6"/>
    <w:rsid w:val="00376FFF"/>
    <w:rsid w:val="00377F41"/>
    <w:rsid w:val="003808D0"/>
    <w:rsid w:val="00380B00"/>
    <w:rsid w:val="003817FA"/>
    <w:rsid w:val="00384D20"/>
    <w:rsid w:val="003860E4"/>
    <w:rsid w:val="00391FC3"/>
    <w:rsid w:val="00393203"/>
    <w:rsid w:val="0039372A"/>
    <w:rsid w:val="00394256"/>
    <w:rsid w:val="00395ED9"/>
    <w:rsid w:val="0039609A"/>
    <w:rsid w:val="0039730D"/>
    <w:rsid w:val="003A0708"/>
    <w:rsid w:val="003A2B38"/>
    <w:rsid w:val="003A5FC4"/>
    <w:rsid w:val="003A66B4"/>
    <w:rsid w:val="003A7F90"/>
    <w:rsid w:val="003B2297"/>
    <w:rsid w:val="003B406E"/>
    <w:rsid w:val="003B481C"/>
    <w:rsid w:val="003B4C31"/>
    <w:rsid w:val="003B5B0B"/>
    <w:rsid w:val="003B665E"/>
    <w:rsid w:val="003B6C15"/>
    <w:rsid w:val="003C05D1"/>
    <w:rsid w:val="003C1C01"/>
    <w:rsid w:val="003C2C37"/>
    <w:rsid w:val="003C39BE"/>
    <w:rsid w:val="003C3CDD"/>
    <w:rsid w:val="003C443B"/>
    <w:rsid w:val="003C47C1"/>
    <w:rsid w:val="003C487E"/>
    <w:rsid w:val="003C4D64"/>
    <w:rsid w:val="003C56CE"/>
    <w:rsid w:val="003C614E"/>
    <w:rsid w:val="003C62A2"/>
    <w:rsid w:val="003C7A20"/>
    <w:rsid w:val="003C7C80"/>
    <w:rsid w:val="003D227C"/>
    <w:rsid w:val="003D360C"/>
    <w:rsid w:val="003D3851"/>
    <w:rsid w:val="003E0A63"/>
    <w:rsid w:val="003E170F"/>
    <w:rsid w:val="003E2FFF"/>
    <w:rsid w:val="003E57C4"/>
    <w:rsid w:val="003E57D6"/>
    <w:rsid w:val="003E7F1E"/>
    <w:rsid w:val="003F063D"/>
    <w:rsid w:val="003F54F9"/>
    <w:rsid w:val="003F5822"/>
    <w:rsid w:val="003F5CF2"/>
    <w:rsid w:val="003F6C7C"/>
    <w:rsid w:val="003F76B8"/>
    <w:rsid w:val="00403255"/>
    <w:rsid w:val="0040352C"/>
    <w:rsid w:val="00403B10"/>
    <w:rsid w:val="00404C14"/>
    <w:rsid w:val="0040595E"/>
    <w:rsid w:val="00413580"/>
    <w:rsid w:val="00413F7A"/>
    <w:rsid w:val="00415DC9"/>
    <w:rsid w:val="00417B7F"/>
    <w:rsid w:val="00420336"/>
    <w:rsid w:val="004250E7"/>
    <w:rsid w:val="004263CB"/>
    <w:rsid w:val="00430B37"/>
    <w:rsid w:val="00432693"/>
    <w:rsid w:val="00437CE8"/>
    <w:rsid w:val="00441710"/>
    <w:rsid w:val="00446011"/>
    <w:rsid w:val="00453E62"/>
    <w:rsid w:val="00454246"/>
    <w:rsid w:val="0045467E"/>
    <w:rsid w:val="004712E8"/>
    <w:rsid w:val="00471EC5"/>
    <w:rsid w:val="00472B26"/>
    <w:rsid w:val="00473E21"/>
    <w:rsid w:val="00474983"/>
    <w:rsid w:val="0047555B"/>
    <w:rsid w:val="0048102A"/>
    <w:rsid w:val="0048405C"/>
    <w:rsid w:val="004852F2"/>
    <w:rsid w:val="00485734"/>
    <w:rsid w:val="00486A7B"/>
    <w:rsid w:val="00486F71"/>
    <w:rsid w:val="00494632"/>
    <w:rsid w:val="00494C4C"/>
    <w:rsid w:val="00496A96"/>
    <w:rsid w:val="004A00C6"/>
    <w:rsid w:val="004A0FC2"/>
    <w:rsid w:val="004A51F4"/>
    <w:rsid w:val="004A5A7C"/>
    <w:rsid w:val="004A7D8D"/>
    <w:rsid w:val="004B5F9D"/>
    <w:rsid w:val="004C160B"/>
    <w:rsid w:val="004C7069"/>
    <w:rsid w:val="004C7233"/>
    <w:rsid w:val="004D192C"/>
    <w:rsid w:val="004D1968"/>
    <w:rsid w:val="004D196E"/>
    <w:rsid w:val="004D66DF"/>
    <w:rsid w:val="004E3241"/>
    <w:rsid w:val="004E5759"/>
    <w:rsid w:val="004E6F3B"/>
    <w:rsid w:val="004F07B3"/>
    <w:rsid w:val="004F2919"/>
    <w:rsid w:val="004F3EB4"/>
    <w:rsid w:val="004F4F05"/>
    <w:rsid w:val="004F6EF3"/>
    <w:rsid w:val="0050126B"/>
    <w:rsid w:val="00501FB8"/>
    <w:rsid w:val="0050311B"/>
    <w:rsid w:val="00503965"/>
    <w:rsid w:val="00513388"/>
    <w:rsid w:val="00515713"/>
    <w:rsid w:val="0052329C"/>
    <w:rsid w:val="005260A3"/>
    <w:rsid w:val="005267D5"/>
    <w:rsid w:val="00531ABC"/>
    <w:rsid w:val="0053264A"/>
    <w:rsid w:val="00532CAF"/>
    <w:rsid w:val="00535AB4"/>
    <w:rsid w:val="00535B83"/>
    <w:rsid w:val="00537549"/>
    <w:rsid w:val="00540C85"/>
    <w:rsid w:val="005418C7"/>
    <w:rsid w:val="0054423B"/>
    <w:rsid w:val="00544380"/>
    <w:rsid w:val="00545243"/>
    <w:rsid w:val="005515A1"/>
    <w:rsid w:val="00554DFF"/>
    <w:rsid w:val="00555A7D"/>
    <w:rsid w:val="00557321"/>
    <w:rsid w:val="005573FC"/>
    <w:rsid w:val="00561D53"/>
    <w:rsid w:val="00564A13"/>
    <w:rsid w:val="00564F9C"/>
    <w:rsid w:val="0056560D"/>
    <w:rsid w:val="005664C9"/>
    <w:rsid w:val="00566527"/>
    <w:rsid w:val="00566865"/>
    <w:rsid w:val="0056747E"/>
    <w:rsid w:val="0057000E"/>
    <w:rsid w:val="00571199"/>
    <w:rsid w:val="005733BE"/>
    <w:rsid w:val="00575437"/>
    <w:rsid w:val="005755B4"/>
    <w:rsid w:val="00580550"/>
    <w:rsid w:val="0058330B"/>
    <w:rsid w:val="00583E30"/>
    <w:rsid w:val="00585B43"/>
    <w:rsid w:val="00586B52"/>
    <w:rsid w:val="00592001"/>
    <w:rsid w:val="00593296"/>
    <w:rsid w:val="0059561B"/>
    <w:rsid w:val="005960EB"/>
    <w:rsid w:val="005963F1"/>
    <w:rsid w:val="005967B3"/>
    <w:rsid w:val="005A1904"/>
    <w:rsid w:val="005A24FD"/>
    <w:rsid w:val="005A39D3"/>
    <w:rsid w:val="005A4B08"/>
    <w:rsid w:val="005A5D20"/>
    <w:rsid w:val="005A7DDE"/>
    <w:rsid w:val="005B1098"/>
    <w:rsid w:val="005B49AB"/>
    <w:rsid w:val="005B6CCD"/>
    <w:rsid w:val="005C0B8E"/>
    <w:rsid w:val="005C3E89"/>
    <w:rsid w:val="005C4724"/>
    <w:rsid w:val="005C5E6F"/>
    <w:rsid w:val="005C6833"/>
    <w:rsid w:val="005C6C9B"/>
    <w:rsid w:val="005D406D"/>
    <w:rsid w:val="005D5652"/>
    <w:rsid w:val="005D6071"/>
    <w:rsid w:val="005D6BF6"/>
    <w:rsid w:val="005D6EA5"/>
    <w:rsid w:val="005E0B12"/>
    <w:rsid w:val="005E0D7F"/>
    <w:rsid w:val="005E386B"/>
    <w:rsid w:val="005E3BC4"/>
    <w:rsid w:val="005E63FC"/>
    <w:rsid w:val="005F1840"/>
    <w:rsid w:val="005F3186"/>
    <w:rsid w:val="005F3A42"/>
    <w:rsid w:val="005F4945"/>
    <w:rsid w:val="005F4D85"/>
    <w:rsid w:val="005F4F98"/>
    <w:rsid w:val="005F5A30"/>
    <w:rsid w:val="00601667"/>
    <w:rsid w:val="00601B36"/>
    <w:rsid w:val="00602708"/>
    <w:rsid w:val="00602CEE"/>
    <w:rsid w:val="00602F61"/>
    <w:rsid w:val="00604578"/>
    <w:rsid w:val="00605978"/>
    <w:rsid w:val="00613590"/>
    <w:rsid w:val="00614A90"/>
    <w:rsid w:val="006226A5"/>
    <w:rsid w:val="00623ABF"/>
    <w:rsid w:val="00624C6E"/>
    <w:rsid w:val="006307DB"/>
    <w:rsid w:val="00630F0A"/>
    <w:rsid w:val="006312A1"/>
    <w:rsid w:val="0063497A"/>
    <w:rsid w:val="006355DB"/>
    <w:rsid w:val="0063779B"/>
    <w:rsid w:val="00640A54"/>
    <w:rsid w:val="0064276B"/>
    <w:rsid w:val="00642B3C"/>
    <w:rsid w:val="006430F1"/>
    <w:rsid w:val="0064388D"/>
    <w:rsid w:val="0064511B"/>
    <w:rsid w:val="0064607F"/>
    <w:rsid w:val="00646315"/>
    <w:rsid w:val="00650CCF"/>
    <w:rsid w:val="00650DEE"/>
    <w:rsid w:val="00652DDF"/>
    <w:rsid w:val="006533F7"/>
    <w:rsid w:val="00655275"/>
    <w:rsid w:val="006578E6"/>
    <w:rsid w:val="006628CE"/>
    <w:rsid w:val="00664713"/>
    <w:rsid w:val="006716F6"/>
    <w:rsid w:val="00675093"/>
    <w:rsid w:val="00675F3F"/>
    <w:rsid w:val="00676390"/>
    <w:rsid w:val="006804E9"/>
    <w:rsid w:val="00681359"/>
    <w:rsid w:val="00682F30"/>
    <w:rsid w:val="00691CEE"/>
    <w:rsid w:val="006932DA"/>
    <w:rsid w:val="00694A9F"/>
    <w:rsid w:val="00695ECF"/>
    <w:rsid w:val="00696391"/>
    <w:rsid w:val="00696C1B"/>
    <w:rsid w:val="00697716"/>
    <w:rsid w:val="006A076D"/>
    <w:rsid w:val="006A0E24"/>
    <w:rsid w:val="006A1357"/>
    <w:rsid w:val="006A1AC2"/>
    <w:rsid w:val="006A20F2"/>
    <w:rsid w:val="006A26C4"/>
    <w:rsid w:val="006A76E7"/>
    <w:rsid w:val="006B2E12"/>
    <w:rsid w:val="006B4A6C"/>
    <w:rsid w:val="006B64C7"/>
    <w:rsid w:val="006B7CA2"/>
    <w:rsid w:val="006C1617"/>
    <w:rsid w:val="006C1620"/>
    <w:rsid w:val="006D06A0"/>
    <w:rsid w:val="006D18C1"/>
    <w:rsid w:val="006D1EDF"/>
    <w:rsid w:val="006D2E1D"/>
    <w:rsid w:val="006E2273"/>
    <w:rsid w:val="006E273F"/>
    <w:rsid w:val="006E35BE"/>
    <w:rsid w:val="006E4417"/>
    <w:rsid w:val="006E4C43"/>
    <w:rsid w:val="006F03AD"/>
    <w:rsid w:val="006F2524"/>
    <w:rsid w:val="006F36BF"/>
    <w:rsid w:val="006F62CF"/>
    <w:rsid w:val="00700499"/>
    <w:rsid w:val="007021F4"/>
    <w:rsid w:val="007078E0"/>
    <w:rsid w:val="007124E0"/>
    <w:rsid w:val="00713E48"/>
    <w:rsid w:val="00716A5E"/>
    <w:rsid w:val="0071753B"/>
    <w:rsid w:val="0072059D"/>
    <w:rsid w:val="007232B0"/>
    <w:rsid w:val="00724739"/>
    <w:rsid w:val="00724DDC"/>
    <w:rsid w:val="007278D1"/>
    <w:rsid w:val="00730B74"/>
    <w:rsid w:val="00731045"/>
    <w:rsid w:val="00734BC6"/>
    <w:rsid w:val="00735296"/>
    <w:rsid w:val="007354EE"/>
    <w:rsid w:val="00735702"/>
    <w:rsid w:val="00737064"/>
    <w:rsid w:val="00752063"/>
    <w:rsid w:val="00753E70"/>
    <w:rsid w:val="0075600A"/>
    <w:rsid w:val="00760206"/>
    <w:rsid w:val="00762A70"/>
    <w:rsid w:val="00764423"/>
    <w:rsid w:val="007644F2"/>
    <w:rsid w:val="007648E6"/>
    <w:rsid w:val="00765308"/>
    <w:rsid w:val="007679B5"/>
    <w:rsid w:val="007716A0"/>
    <w:rsid w:val="00772A48"/>
    <w:rsid w:val="00775C54"/>
    <w:rsid w:val="007772F8"/>
    <w:rsid w:val="00777CE7"/>
    <w:rsid w:val="00781240"/>
    <w:rsid w:val="00781682"/>
    <w:rsid w:val="00781796"/>
    <w:rsid w:val="00781A21"/>
    <w:rsid w:val="0078229A"/>
    <w:rsid w:val="00782AEF"/>
    <w:rsid w:val="00783949"/>
    <w:rsid w:val="00783B79"/>
    <w:rsid w:val="00783CFA"/>
    <w:rsid w:val="00785178"/>
    <w:rsid w:val="00785841"/>
    <w:rsid w:val="00786C32"/>
    <w:rsid w:val="00787115"/>
    <w:rsid w:val="007919A5"/>
    <w:rsid w:val="00791D75"/>
    <w:rsid w:val="007933CE"/>
    <w:rsid w:val="007962E5"/>
    <w:rsid w:val="00797F1B"/>
    <w:rsid w:val="007A05B4"/>
    <w:rsid w:val="007A150A"/>
    <w:rsid w:val="007A3C70"/>
    <w:rsid w:val="007A7EDD"/>
    <w:rsid w:val="007B0DB3"/>
    <w:rsid w:val="007B10EF"/>
    <w:rsid w:val="007B3979"/>
    <w:rsid w:val="007B511F"/>
    <w:rsid w:val="007C0395"/>
    <w:rsid w:val="007C2652"/>
    <w:rsid w:val="007C39A8"/>
    <w:rsid w:val="007C3FA5"/>
    <w:rsid w:val="007C7D8B"/>
    <w:rsid w:val="007D05D0"/>
    <w:rsid w:val="007D0621"/>
    <w:rsid w:val="007D11FB"/>
    <w:rsid w:val="007D2F58"/>
    <w:rsid w:val="007D57EA"/>
    <w:rsid w:val="007D5991"/>
    <w:rsid w:val="007D690B"/>
    <w:rsid w:val="007E0C75"/>
    <w:rsid w:val="007E2612"/>
    <w:rsid w:val="007E2DC2"/>
    <w:rsid w:val="007E31AD"/>
    <w:rsid w:val="007E3474"/>
    <w:rsid w:val="007E6E2E"/>
    <w:rsid w:val="007E6F30"/>
    <w:rsid w:val="007F03CE"/>
    <w:rsid w:val="007F07A2"/>
    <w:rsid w:val="007F2490"/>
    <w:rsid w:val="007F3806"/>
    <w:rsid w:val="007F3C6D"/>
    <w:rsid w:val="007F5420"/>
    <w:rsid w:val="007F734A"/>
    <w:rsid w:val="00803AA7"/>
    <w:rsid w:val="008056B0"/>
    <w:rsid w:val="00805E63"/>
    <w:rsid w:val="00806CB3"/>
    <w:rsid w:val="00807F5A"/>
    <w:rsid w:val="008116A9"/>
    <w:rsid w:val="008162F1"/>
    <w:rsid w:val="008168AB"/>
    <w:rsid w:val="00822D90"/>
    <w:rsid w:val="00827FD6"/>
    <w:rsid w:val="00833231"/>
    <w:rsid w:val="008338CD"/>
    <w:rsid w:val="00833E92"/>
    <w:rsid w:val="00834016"/>
    <w:rsid w:val="00835B17"/>
    <w:rsid w:val="008365E7"/>
    <w:rsid w:val="00837393"/>
    <w:rsid w:val="00842451"/>
    <w:rsid w:val="00845AEF"/>
    <w:rsid w:val="00853729"/>
    <w:rsid w:val="00854165"/>
    <w:rsid w:val="00855D1D"/>
    <w:rsid w:val="00857ACF"/>
    <w:rsid w:val="00860B56"/>
    <w:rsid w:val="00864262"/>
    <w:rsid w:val="00864B94"/>
    <w:rsid w:val="0087339F"/>
    <w:rsid w:val="008759CB"/>
    <w:rsid w:val="00880F30"/>
    <w:rsid w:val="00881E0F"/>
    <w:rsid w:val="008849C8"/>
    <w:rsid w:val="008857C2"/>
    <w:rsid w:val="008877E4"/>
    <w:rsid w:val="00887BD0"/>
    <w:rsid w:val="008906CE"/>
    <w:rsid w:val="0089072D"/>
    <w:rsid w:val="00890C3E"/>
    <w:rsid w:val="0089355C"/>
    <w:rsid w:val="00893FB4"/>
    <w:rsid w:val="0089400B"/>
    <w:rsid w:val="00894572"/>
    <w:rsid w:val="008A29A6"/>
    <w:rsid w:val="008A714E"/>
    <w:rsid w:val="008B34D2"/>
    <w:rsid w:val="008B46DD"/>
    <w:rsid w:val="008B59DE"/>
    <w:rsid w:val="008B6B0A"/>
    <w:rsid w:val="008B74F7"/>
    <w:rsid w:val="008C1DF0"/>
    <w:rsid w:val="008C42A3"/>
    <w:rsid w:val="008C653B"/>
    <w:rsid w:val="008D230D"/>
    <w:rsid w:val="008D259B"/>
    <w:rsid w:val="008D2E0E"/>
    <w:rsid w:val="008D3342"/>
    <w:rsid w:val="008D3A08"/>
    <w:rsid w:val="008D5570"/>
    <w:rsid w:val="008D65D7"/>
    <w:rsid w:val="008D6E5F"/>
    <w:rsid w:val="008E0FB6"/>
    <w:rsid w:val="008E0FD9"/>
    <w:rsid w:val="008E1D7B"/>
    <w:rsid w:val="008E2D71"/>
    <w:rsid w:val="008E3603"/>
    <w:rsid w:val="008E6374"/>
    <w:rsid w:val="008E7894"/>
    <w:rsid w:val="008E7E99"/>
    <w:rsid w:val="008F0230"/>
    <w:rsid w:val="008F1240"/>
    <w:rsid w:val="008F1C6F"/>
    <w:rsid w:val="008F1F0E"/>
    <w:rsid w:val="008F30FE"/>
    <w:rsid w:val="008F67A6"/>
    <w:rsid w:val="008F7681"/>
    <w:rsid w:val="008F7F30"/>
    <w:rsid w:val="00900D2E"/>
    <w:rsid w:val="00901DD3"/>
    <w:rsid w:val="009045CD"/>
    <w:rsid w:val="00905206"/>
    <w:rsid w:val="00905704"/>
    <w:rsid w:val="00905C9D"/>
    <w:rsid w:val="0091024F"/>
    <w:rsid w:val="009124E5"/>
    <w:rsid w:val="0092007E"/>
    <w:rsid w:val="009229A6"/>
    <w:rsid w:val="00922C33"/>
    <w:rsid w:val="00926EAD"/>
    <w:rsid w:val="00927D77"/>
    <w:rsid w:val="00931A68"/>
    <w:rsid w:val="00931AA9"/>
    <w:rsid w:val="00931B48"/>
    <w:rsid w:val="00932673"/>
    <w:rsid w:val="009344EB"/>
    <w:rsid w:val="00936BF0"/>
    <w:rsid w:val="00936DC9"/>
    <w:rsid w:val="00941487"/>
    <w:rsid w:val="0094322D"/>
    <w:rsid w:val="0094388F"/>
    <w:rsid w:val="00944881"/>
    <w:rsid w:val="00952E68"/>
    <w:rsid w:val="009569AA"/>
    <w:rsid w:val="00956C60"/>
    <w:rsid w:val="00956FF6"/>
    <w:rsid w:val="00960728"/>
    <w:rsid w:val="00961A31"/>
    <w:rsid w:val="00964BEB"/>
    <w:rsid w:val="00966FF3"/>
    <w:rsid w:val="00972CC3"/>
    <w:rsid w:val="00972DD3"/>
    <w:rsid w:val="0097343F"/>
    <w:rsid w:val="009734C6"/>
    <w:rsid w:val="0097401E"/>
    <w:rsid w:val="00974A33"/>
    <w:rsid w:val="00974C40"/>
    <w:rsid w:val="00977158"/>
    <w:rsid w:val="00981008"/>
    <w:rsid w:val="00990CC0"/>
    <w:rsid w:val="009917D2"/>
    <w:rsid w:val="009924A4"/>
    <w:rsid w:val="0099263D"/>
    <w:rsid w:val="00992F3A"/>
    <w:rsid w:val="00993E09"/>
    <w:rsid w:val="00997AC9"/>
    <w:rsid w:val="009A0FF4"/>
    <w:rsid w:val="009A4FA6"/>
    <w:rsid w:val="009A5A67"/>
    <w:rsid w:val="009A74AF"/>
    <w:rsid w:val="009A757C"/>
    <w:rsid w:val="009B415A"/>
    <w:rsid w:val="009B49F6"/>
    <w:rsid w:val="009B4B89"/>
    <w:rsid w:val="009B75FE"/>
    <w:rsid w:val="009C0E2B"/>
    <w:rsid w:val="009C223F"/>
    <w:rsid w:val="009C492D"/>
    <w:rsid w:val="009C4EC6"/>
    <w:rsid w:val="009C5870"/>
    <w:rsid w:val="009C5EE2"/>
    <w:rsid w:val="009C6802"/>
    <w:rsid w:val="009D07D2"/>
    <w:rsid w:val="009D760C"/>
    <w:rsid w:val="009E1AA1"/>
    <w:rsid w:val="009E78C6"/>
    <w:rsid w:val="009F0B43"/>
    <w:rsid w:val="009F0EDA"/>
    <w:rsid w:val="009F47DF"/>
    <w:rsid w:val="009F5C62"/>
    <w:rsid w:val="009F6794"/>
    <w:rsid w:val="00A0472D"/>
    <w:rsid w:val="00A06F81"/>
    <w:rsid w:val="00A0730D"/>
    <w:rsid w:val="00A10E26"/>
    <w:rsid w:val="00A14466"/>
    <w:rsid w:val="00A155EC"/>
    <w:rsid w:val="00A17FBA"/>
    <w:rsid w:val="00A21102"/>
    <w:rsid w:val="00A21444"/>
    <w:rsid w:val="00A22D14"/>
    <w:rsid w:val="00A263B0"/>
    <w:rsid w:val="00A31D68"/>
    <w:rsid w:val="00A34AC6"/>
    <w:rsid w:val="00A35B95"/>
    <w:rsid w:val="00A3674A"/>
    <w:rsid w:val="00A36A8F"/>
    <w:rsid w:val="00A40775"/>
    <w:rsid w:val="00A40E14"/>
    <w:rsid w:val="00A414D2"/>
    <w:rsid w:val="00A42AF8"/>
    <w:rsid w:val="00A43E7F"/>
    <w:rsid w:val="00A46BB8"/>
    <w:rsid w:val="00A51617"/>
    <w:rsid w:val="00A52D0F"/>
    <w:rsid w:val="00A531C2"/>
    <w:rsid w:val="00A55CF2"/>
    <w:rsid w:val="00A56121"/>
    <w:rsid w:val="00A56A38"/>
    <w:rsid w:val="00A6017D"/>
    <w:rsid w:val="00A63AAA"/>
    <w:rsid w:val="00A64B7B"/>
    <w:rsid w:val="00A65F1B"/>
    <w:rsid w:val="00A66DDF"/>
    <w:rsid w:val="00A73548"/>
    <w:rsid w:val="00A73B0B"/>
    <w:rsid w:val="00A74B8B"/>
    <w:rsid w:val="00A75175"/>
    <w:rsid w:val="00A80FB8"/>
    <w:rsid w:val="00A841D8"/>
    <w:rsid w:val="00A8533E"/>
    <w:rsid w:val="00A871E9"/>
    <w:rsid w:val="00A875D4"/>
    <w:rsid w:val="00A913CD"/>
    <w:rsid w:val="00A914F7"/>
    <w:rsid w:val="00A92614"/>
    <w:rsid w:val="00A92AED"/>
    <w:rsid w:val="00AA2F3C"/>
    <w:rsid w:val="00AA36D6"/>
    <w:rsid w:val="00AA38F0"/>
    <w:rsid w:val="00AA593F"/>
    <w:rsid w:val="00AB0C7E"/>
    <w:rsid w:val="00AB108E"/>
    <w:rsid w:val="00AB474B"/>
    <w:rsid w:val="00AB5248"/>
    <w:rsid w:val="00AC1499"/>
    <w:rsid w:val="00AD0839"/>
    <w:rsid w:val="00AD1116"/>
    <w:rsid w:val="00AD27B9"/>
    <w:rsid w:val="00AD397F"/>
    <w:rsid w:val="00AD6E46"/>
    <w:rsid w:val="00AE1707"/>
    <w:rsid w:val="00AE1F00"/>
    <w:rsid w:val="00AE252F"/>
    <w:rsid w:val="00AE54C6"/>
    <w:rsid w:val="00AF4D16"/>
    <w:rsid w:val="00AF5765"/>
    <w:rsid w:val="00AF613E"/>
    <w:rsid w:val="00AF6363"/>
    <w:rsid w:val="00AF6720"/>
    <w:rsid w:val="00B016A8"/>
    <w:rsid w:val="00B019B7"/>
    <w:rsid w:val="00B032B1"/>
    <w:rsid w:val="00B06CCD"/>
    <w:rsid w:val="00B074D5"/>
    <w:rsid w:val="00B07FC1"/>
    <w:rsid w:val="00B10837"/>
    <w:rsid w:val="00B11C5A"/>
    <w:rsid w:val="00B1240E"/>
    <w:rsid w:val="00B14448"/>
    <w:rsid w:val="00B16A25"/>
    <w:rsid w:val="00B177C0"/>
    <w:rsid w:val="00B21271"/>
    <w:rsid w:val="00B21301"/>
    <w:rsid w:val="00B22F77"/>
    <w:rsid w:val="00B24771"/>
    <w:rsid w:val="00B24C11"/>
    <w:rsid w:val="00B25DE8"/>
    <w:rsid w:val="00B26A19"/>
    <w:rsid w:val="00B27256"/>
    <w:rsid w:val="00B338EE"/>
    <w:rsid w:val="00B362CC"/>
    <w:rsid w:val="00B434A3"/>
    <w:rsid w:val="00B440CB"/>
    <w:rsid w:val="00B45FFD"/>
    <w:rsid w:val="00B4632F"/>
    <w:rsid w:val="00B46724"/>
    <w:rsid w:val="00B50D8D"/>
    <w:rsid w:val="00B51049"/>
    <w:rsid w:val="00B51E52"/>
    <w:rsid w:val="00B57DCB"/>
    <w:rsid w:val="00B620DD"/>
    <w:rsid w:val="00B62D6F"/>
    <w:rsid w:val="00B63879"/>
    <w:rsid w:val="00B642C9"/>
    <w:rsid w:val="00B64C1F"/>
    <w:rsid w:val="00B6543F"/>
    <w:rsid w:val="00B65D26"/>
    <w:rsid w:val="00B7042E"/>
    <w:rsid w:val="00B743AE"/>
    <w:rsid w:val="00B746D1"/>
    <w:rsid w:val="00B75343"/>
    <w:rsid w:val="00B8291B"/>
    <w:rsid w:val="00B83B32"/>
    <w:rsid w:val="00B83FE0"/>
    <w:rsid w:val="00B8428F"/>
    <w:rsid w:val="00B87458"/>
    <w:rsid w:val="00B914CA"/>
    <w:rsid w:val="00B91F7E"/>
    <w:rsid w:val="00B92531"/>
    <w:rsid w:val="00B9483E"/>
    <w:rsid w:val="00B95EE4"/>
    <w:rsid w:val="00B97B2F"/>
    <w:rsid w:val="00BA089F"/>
    <w:rsid w:val="00BA13F2"/>
    <w:rsid w:val="00BA1706"/>
    <w:rsid w:val="00BB1AFE"/>
    <w:rsid w:val="00BB5577"/>
    <w:rsid w:val="00BB6B0D"/>
    <w:rsid w:val="00BC3126"/>
    <w:rsid w:val="00BC3220"/>
    <w:rsid w:val="00BC42F6"/>
    <w:rsid w:val="00BC6BBC"/>
    <w:rsid w:val="00BD263B"/>
    <w:rsid w:val="00BD45AC"/>
    <w:rsid w:val="00BD602E"/>
    <w:rsid w:val="00BD6F7E"/>
    <w:rsid w:val="00BD70F7"/>
    <w:rsid w:val="00BD714A"/>
    <w:rsid w:val="00BE20A8"/>
    <w:rsid w:val="00BE2741"/>
    <w:rsid w:val="00BE3116"/>
    <w:rsid w:val="00BE4595"/>
    <w:rsid w:val="00BF1D8C"/>
    <w:rsid w:val="00BF4880"/>
    <w:rsid w:val="00BF5EAA"/>
    <w:rsid w:val="00BF6BD2"/>
    <w:rsid w:val="00BF7B05"/>
    <w:rsid w:val="00C00CF0"/>
    <w:rsid w:val="00C03B6D"/>
    <w:rsid w:val="00C05E0E"/>
    <w:rsid w:val="00C06FE6"/>
    <w:rsid w:val="00C07DEF"/>
    <w:rsid w:val="00C104B5"/>
    <w:rsid w:val="00C10C75"/>
    <w:rsid w:val="00C118E7"/>
    <w:rsid w:val="00C12077"/>
    <w:rsid w:val="00C13909"/>
    <w:rsid w:val="00C165B4"/>
    <w:rsid w:val="00C17605"/>
    <w:rsid w:val="00C20F4F"/>
    <w:rsid w:val="00C215BE"/>
    <w:rsid w:val="00C21B3F"/>
    <w:rsid w:val="00C223B1"/>
    <w:rsid w:val="00C244CC"/>
    <w:rsid w:val="00C24819"/>
    <w:rsid w:val="00C24D9E"/>
    <w:rsid w:val="00C25EB1"/>
    <w:rsid w:val="00C30691"/>
    <w:rsid w:val="00C3132C"/>
    <w:rsid w:val="00C33F03"/>
    <w:rsid w:val="00C341A9"/>
    <w:rsid w:val="00C3605E"/>
    <w:rsid w:val="00C40412"/>
    <w:rsid w:val="00C408F7"/>
    <w:rsid w:val="00C44F04"/>
    <w:rsid w:val="00C46521"/>
    <w:rsid w:val="00C52A74"/>
    <w:rsid w:val="00C53278"/>
    <w:rsid w:val="00C548AA"/>
    <w:rsid w:val="00C5499A"/>
    <w:rsid w:val="00C56181"/>
    <w:rsid w:val="00C566F3"/>
    <w:rsid w:val="00C575AD"/>
    <w:rsid w:val="00C57CB0"/>
    <w:rsid w:val="00C604A2"/>
    <w:rsid w:val="00C61BB1"/>
    <w:rsid w:val="00C61F4F"/>
    <w:rsid w:val="00C62D0E"/>
    <w:rsid w:val="00C6301F"/>
    <w:rsid w:val="00C6421F"/>
    <w:rsid w:val="00C64F17"/>
    <w:rsid w:val="00C65BF1"/>
    <w:rsid w:val="00C71BD8"/>
    <w:rsid w:val="00C751B4"/>
    <w:rsid w:val="00C753BC"/>
    <w:rsid w:val="00C760FA"/>
    <w:rsid w:val="00C76BE9"/>
    <w:rsid w:val="00C77465"/>
    <w:rsid w:val="00C82F46"/>
    <w:rsid w:val="00C838B4"/>
    <w:rsid w:val="00C83BFD"/>
    <w:rsid w:val="00C9710F"/>
    <w:rsid w:val="00CA460B"/>
    <w:rsid w:val="00CA4D8F"/>
    <w:rsid w:val="00CA550F"/>
    <w:rsid w:val="00CA6694"/>
    <w:rsid w:val="00CA75AB"/>
    <w:rsid w:val="00CA78FC"/>
    <w:rsid w:val="00CA7E6D"/>
    <w:rsid w:val="00CB0829"/>
    <w:rsid w:val="00CB1B20"/>
    <w:rsid w:val="00CB2B16"/>
    <w:rsid w:val="00CB4606"/>
    <w:rsid w:val="00CB4C85"/>
    <w:rsid w:val="00CB61AF"/>
    <w:rsid w:val="00CC2EFB"/>
    <w:rsid w:val="00CC3941"/>
    <w:rsid w:val="00CC6A3E"/>
    <w:rsid w:val="00CD4ABD"/>
    <w:rsid w:val="00CD4C22"/>
    <w:rsid w:val="00CD61C1"/>
    <w:rsid w:val="00CD6A9E"/>
    <w:rsid w:val="00CD7FEA"/>
    <w:rsid w:val="00CE14E0"/>
    <w:rsid w:val="00CE199A"/>
    <w:rsid w:val="00CE1C02"/>
    <w:rsid w:val="00CE2282"/>
    <w:rsid w:val="00CE2779"/>
    <w:rsid w:val="00CE34B1"/>
    <w:rsid w:val="00CE6B5A"/>
    <w:rsid w:val="00CF7980"/>
    <w:rsid w:val="00CF7D78"/>
    <w:rsid w:val="00D10829"/>
    <w:rsid w:val="00D11D4C"/>
    <w:rsid w:val="00D13D2D"/>
    <w:rsid w:val="00D14F75"/>
    <w:rsid w:val="00D2514B"/>
    <w:rsid w:val="00D25715"/>
    <w:rsid w:val="00D26A3D"/>
    <w:rsid w:val="00D31269"/>
    <w:rsid w:val="00D35859"/>
    <w:rsid w:val="00D35B69"/>
    <w:rsid w:val="00D368E2"/>
    <w:rsid w:val="00D4242E"/>
    <w:rsid w:val="00D459AC"/>
    <w:rsid w:val="00D45D1C"/>
    <w:rsid w:val="00D464C1"/>
    <w:rsid w:val="00D50F8F"/>
    <w:rsid w:val="00D519A8"/>
    <w:rsid w:val="00D52537"/>
    <w:rsid w:val="00D52937"/>
    <w:rsid w:val="00D534F3"/>
    <w:rsid w:val="00D54994"/>
    <w:rsid w:val="00D56474"/>
    <w:rsid w:val="00D601E5"/>
    <w:rsid w:val="00D649C4"/>
    <w:rsid w:val="00D659D5"/>
    <w:rsid w:val="00D66166"/>
    <w:rsid w:val="00D70B1F"/>
    <w:rsid w:val="00D71396"/>
    <w:rsid w:val="00D743A0"/>
    <w:rsid w:val="00D74A27"/>
    <w:rsid w:val="00D758A9"/>
    <w:rsid w:val="00D76A30"/>
    <w:rsid w:val="00D7797D"/>
    <w:rsid w:val="00D8034F"/>
    <w:rsid w:val="00D80B4B"/>
    <w:rsid w:val="00D80CC6"/>
    <w:rsid w:val="00D81C23"/>
    <w:rsid w:val="00D82BF9"/>
    <w:rsid w:val="00D83B3F"/>
    <w:rsid w:val="00D92508"/>
    <w:rsid w:val="00D92927"/>
    <w:rsid w:val="00D93DD7"/>
    <w:rsid w:val="00D97696"/>
    <w:rsid w:val="00D97FA7"/>
    <w:rsid w:val="00DA0F70"/>
    <w:rsid w:val="00DA3069"/>
    <w:rsid w:val="00DA4675"/>
    <w:rsid w:val="00DA5691"/>
    <w:rsid w:val="00DA722F"/>
    <w:rsid w:val="00DA780B"/>
    <w:rsid w:val="00DB1F0A"/>
    <w:rsid w:val="00DB53A7"/>
    <w:rsid w:val="00DB66DF"/>
    <w:rsid w:val="00DB67F1"/>
    <w:rsid w:val="00DB7B5C"/>
    <w:rsid w:val="00DB7E2B"/>
    <w:rsid w:val="00DC128B"/>
    <w:rsid w:val="00DC2E3A"/>
    <w:rsid w:val="00DC362D"/>
    <w:rsid w:val="00DC5107"/>
    <w:rsid w:val="00DC5560"/>
    <w:rsid w:val="00DC5930"/>
    <w:rsid w:val="00DC67CE"/>
    <w:rsid w:val="00DC7B3B"/>
    <w:rsid w:val="00DD1354"/>
    <w:rsid w:val="00DD2602"/>
    <w:rsid w:val="00DD6559"/>
    <w:rsid w:val="00DD72C3"/>
    <w:rsid w:val="00DE2B12"/>
    <w:rsid w:val="00DE3ADA"/>
    <w:rsid w:val="00DF4E20"/>
    <w:rsid w:val="00DF65A5"/>
    <w:rsid w:val="00E01516"/>
    <w:rsid w:val="00E02336"/>
    <w:rsid w:val="00E043B2"/>
    <w:rsid w:val="00E048C9"/>
    <w:rsid w:val="00E04BBB"/>
    <w:rsid w:val="00E0685E"/>
    <w:rsid w:val="00E07D7E"/>
    <w:rsid w:val="00E101A5"/>
    <w:rsid w:val="00E104D9"/>
    <w:rsid w:val="00E161CA"/>
    <w:rsid w:val="00E24BB6"/>
    <w:rsid w:val="00E25AD6"/>
    <w:rsid w:val="00E27A6C"/>
    <w:rsid w:val="00E31DDC"/>
    <w:rsid w:val="00E320B8"/>
    <w:rsid w:val="00E34ABC"/>
    <w:rsid w:val="00E35DBC"/>
    <w:rsid w:val="00E36561"/>
    <w:rsid w:val="00E41BDF"/>
    <w:rsid w:val="00E4266E"/>
    <w:rsid w:val="00E442B4"/>
    <w:rsid w:val="00E44D2E"/>
    <w:rsid w:val="00E46635"/>
    <w:rsid w:val="00E50315"/>
    <w:rsid w:val="00E52DA5"/>
    <w:rsid w:val="00E5472A"/>
    <w:rsid w:val="00E55070"/>
    <w:rsid w:val="00E567C7"/>
    <w:rsid w:val="00E6126D"/>
    <w:rsid w:val="00E65C41"/>
    <w:rsid w:val="00E6735C"/>
    <w:rsid w:val="00E67B96"/>
    <w:rsid w:val="00E742D7"/>
    <w:rsid w:val="00E75504"/>
    <w:rsid w:val="00E75BF5"/>
    <w:rsid w:val="00E75DD5"/>
    <w:rsid w:val="00E80601"/>
    <w:rsid w:val="00E80C6B"/>
    <w:rsid w:val="00E83A2D"/>
    <w:rsid w:val="00E85CDA"/>
    <w:rsid w:val="00E85D5E"/>
    <w:rsid w:val="00E86A32"/>
    <w:rsid w:val="00E87566"/>
    <w:rsid w:val="00E87813"/>
    <w:rsid w:val="00E93F3C"/>
    <w:rsid w:val="00E9636B"/>
    <w:rsid w:val="00E974AB"/>
    <w:rsid w:val="00EA00D3"/>
    <w:rsid w:val="00EA2DC4"/>
    <w:rsid w:val="00EA3B1A"/>
    <w:rsid w:val="00EA6123"/>
    <w:rsid w:val="00EA7AC2"/>
    <w:rsid w:val="00EB09D8"/>
    <w:rsid w:val="00EB43E7"/>
    <w:rsid w:val="00EB4ADC"/>
    <w:rsid w:val="00EB4FB1"/>
    <w:rsid w:val="00EB66C9"/>
    <w:rsid w:val="00EC0358"/>
    <w:rsid w:val="00EC287F"/>
    <w:rsid w:val="00EC4D9C"/>
    <w:rsid w:val="00EC4F7A"/>
    <w:rsid w:val="00ED6086"/>
    <w:rsid w:val="00ED644C"/>
    <w:rsid w:val="00ED7539"/>
    <w:rsid w:val="00EE24D2"/>
    <w:rsid w:val="00EE283B"/>
    <w:rsid w:val="00EE291B"/>
    <w:rsid w:val="00EE6D8C"/>
    <w:rsid w:val="00EE7158"/>
    <w:rsid w:val="00EF135D"/>
    <w:rsid w:val="00EF1AA7"/>
    <w:rsid w:val="00EF2C7C"/>
    <w:rsid w:val="00EF3BEF"/>
    <w:rsid w:val="00EF4378"/>
    <w:rsid w:val="00EF5C22"/>
    <w:rsid w:val="00EF5C3C"/>
    <w:rsid w:val="00EF72E7"/>
    <w:rsid w:val="00F003A5"/>
    <w:rsid w:val="00F018FD"/>
    <w:rsid w:val="00F0197A"/>
    <w:rsid w:val="00F03A57"/>
    <w:rsid w:val="00F11926"/>
    <w:rsid w:val="00F11D5E"/>
    <w:rsid w:val="00F13BC4"/>
    <w:rsid w:val="00F1588C"/>
    <w:rsid w:val="00F15E05"/>
    <w:rsid w:val="00F20D5A"/>
    <w:rsid w:val="00F21C8E"/>
    <w:rsid w:val="00F25D80"/>
    <w:rsid w:val="00F25E95"/>
    <w:rsid w:val="00F262B3"/>
    <w:rsid w:val="00F26CD7"/>
    <w:rsid w:val="00F27941"/>
    <w:rsid w:val="00F31215"/>
    <w:rsid w:val="00F32432"/>
    <w:rsid w:val="00F3293F"/>
    <w:rsid w:val="00F343AD"/>
    <w:rsid w:val="00F346B3"/>
    <w:rsid w:val="00F35645"/>
    <w:rsid w:val="00F37303"/>
    <w:rsid w:val="00F4161A"/>
    <w:rsid w:val="00F41B2A"/>
    <w:rsid w:val="00F443E0"/>
    <w:rsid w:val="00F444F8"/>
    <w:rsid w:val="00F45CB8"/>
    <w:rsid w:val="00F46A23"/>
    <w:rsid w:val="00F51305"/>
    <w:rsid w:val="00F52EDF"/>
    <w:rsid w:val="00F5366D"/>
    <w:rsid w:val="00F53FE5"/>
    <w:rsid w:val="00F54DCC"/>
    <w:rsid w:val="00F563E9"/>
    <w:rsid w:val="00F606EB"/>
    <w:rsid w:val="00F61C8E"/>
    <w:rsid w:val="00F62E5D"/>
    <w:rsid w:val="00F6352D"/>
    <w:rsid w:val="00F63544"/>
    <w:rsid w:val="00F67720"/>
    <w:rsid w:val="00F67AD4"/>
    <w:rsid w:val="00F67B17"/>
    <w:rsid w:val="00F70A99"/>
    <w:rsid w:val="00F726D3"/>
    <w:rsid w:val="00F72AA7"/>
    <w:rsid w:val="00F730FE"/>
    <w:rsid w:val="00F80525"/>
    <w:rsid w:val="00F83443"/>
    <w:rsid w:val="00F8410A"/>
    <w:rsid w:val="00F86D62"/>
    <w:rsid w:val="00F87746"/>
    <w:rsid w:val="00F90BF3"/>
    <w:rsid w:val="00F9748D"/>
    <w:rsid w:val="00FA29F3"/>
    <w:rsid w:val="00FA2ADC"/>
    <w:rsid w:val="00FA33FC"/>
    <w:rsid w:val="00FA43A3"/>
    <w:rsid w:val="00FA6906"/>
    <w:rsid w:val="00FA6F76"/>
    <w:rsid w:val="00FB0FBE"/>
    <w:rsid w:val="00FB735D"/>
    <w:rsid w:val="00FC0DD1"/>
    <w:rsid w:val="00FC20A3"/>
    <w:rsid w:val="00FC3971"/>
    <w:rsid w:val="00FC5C2D"/>
    <w:rsid w:val="00FC6679"/>
    <w:rsid w:val="00FD02F9"/>
    <w:rsid w:val="00FD1F52"/>
    <w:rsid w:val="00FD2386"/>
    <w:rsid w:val="00FD453E"/>
    <w:rsid w:val="00FD456B"/>
    <w:rsid w:val="00FD61D3"/>
    <w:rsid w:val="00FE0845"/>
    <w:rsid w:val="00FE5E12"/>
    <w:rsid w:val="00FE6667"/>
    <w:rsid w:val="00FF31AA"/>
    <w:rsid w:val="00FF3439"/>
    <w:rsid w:val="00FF64ED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72B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E19"/>
    <w:pPr>
      <w:spacing w:after="120" w:line="276" w:lineRule="auto"/>
    </w:pPr>
    <w:rPr>
      <w:rFonts w:ascii="Verdana" w:hAnsi="Verdana"/>
      <w:szCs w:val="22"/>
    </w:rPr>
  </w:style>
  <w:style w:type="paragraph" w:styleId="Heading1">
    <w:name w:val="heading 1"/>
    <w:next w:val="Normal"/>
    <w:link w:val="Heading1Char"/>
    <w:uiPriority w:val="9"/>
    <w:qFormat/>
    <w:rsid w:val="00234E19"/>
    <w:pPr>
      <w:keepNext/>
      <w:numPr>
        <w:numId w:val="2"/>
      </w:numPr>
      <w:spacing w:before="240" w:after="240"/>
      <w:outlineLvl w:val="0"/>
    </w:pPr>
    <w:rPr>
      <w:rFonts w:ascii="Verdana" w:eastAsia="Times New Roman" w:hAnsi="Verdana"/>
      <w:b/>
      <w:bCs/>
      <w:kern w:val="32"/>
      <w:sz w:val="32"/>
      <w:szCs w:val="32"/>
    </w:rPr>
  </w:style>
  <w:style w:type="paragraph" w:styleId="Heading2">
    <w:name w:val="heading 2"/>
    <w:basedOn w:val="Heading1"/>
    <w:next w:val="H2Body"/>
    <w:link w:val="Heading2Char"/>
    <w:uiPriority w:val="9"/>
    <w:unhideWhenUsed/>
    <w:qFormat/>
    <w:rsid w:val="00234E19"/>
    <w:pPr>
      <w:numPr>
        <w:ilvl w:val="1"/>
      </w:numPr>
      <w:spacing w:before="120" w:after="12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H3Body"/>
    <w:link w:val="Heading3Char"/>
    <w:uiPriority w:val="9"/>
    <w:unhideWhenUsed/>
    <w:qFormat/>
    <w:rsid w:val="00234E19"/>
    <w:pPr>
      <w:numPr>
        <w:ilvl w:val="2"/>
      </w:numPr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H4Body"/>
    <w:link w:val="Heading4Char"/>
    <w:uiPriority w:val="9"/>
    <w:unhideWhenUsed/>
    <w:qFormat/>
    <w:rsid w:val="00234E19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34E19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E19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4E19"/>
    <w:rPr>
      <w:rFonts w:ascii="Verdana" w:eastAsia="Times New Roman" w:hAnsi="Verdan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234E19"/>
    <w:rPr>
      <w:rFonts w:ascii="Verdana" w:eastAsia="Times New Roman" w:hAnsi="Verdana"/>
      <w:b/>
      <w:iCs/>
      <w:kern w:val="32"/>
      <w:sz w:val="28"/>
      <w:szCs w:val="28"/>
    </w:rPr>
  </w:style>
  <w:style w:type="character" w:customStyle="1" w:styleId="Heading3Char">
    <w:name w:val="Heading 3 Char"/>
    <w:link w:val="Heading3"/>
    <w:uiPriority w:val="9"/>
    <w:rsid w:val="00234E19"/>
    <w:rPr>
      <w:rFonts w:ascii="Verdana" w:eastAsia="Times New Roman" w:hAnsi="Verdana"/>
      <w:b/>
      <w:bCs/>
      <w:iCs/>
      <w:kern w:val="32"/>
      <w:sz w:val="26"/>
      <w:szCs w:val="26"/>
    </w:rPr>
  </w:style>
  <w:style w:type="character" w:customStyle="1" w:styleId="Heading4Char">
    <w:name w:val="Heading 4 Char"/>
    <w:link w:val="Heading4"/>
    <w:uiPriority w:val="9"/>
    <w:rsid w:val="00234E19"/>
    <w:rPr>
      <w:rFonts w:ascii="Verdana" w:eastAsia="Times New Roman" w:hAnsi="Verdana"/>
      <w:b/>
      <w:iCs/>
      <w:kern w:val="32"/>
      <w:sz w:val="24"/>
      <w:szCs w:val="28"/>
    </w:rPr>
  </w:style>
  <w:style w:type="character" w:customStyle="1" w:styleId="Heading5Char">
    <w:name w:val="Heading 5 Char"/>
    <w:link w:val="Heading5"/>
    <w:uiPriority w:val="9"/>
    <w:rsid w:val="00234E19"/>
    <w:rPr>
      <w:rFonts w:ascii="Verdana" w:eastAsia="Times New Roman" w:hAnsi="Verdana"/>
      <w:b/>
      <w:bCs/>
      <w:kern w:val="32"/>
      <w:sz w:val="24"/>
      <w:szCs w:val="26"/>
    </w:rPr>
  </w:style>
  <w:style w:type="paragraph" w:styleId="NoSpacing">
    <w:name w:val="No Spacing"/>
    <w:uiPriority w:val="1"/>
    <w:qFormat/>
    <w:rsid w:val="00234E19"/>
    <w:rPr>
      <w:rFonts w:ascii="Verdana" w:hAnsi="Verdana"/>
      <w:szCs w:val="22"/>
    </w:rPr>
  </w:style>
  <w:style w:type="character" w:customStyle="1" w:styleId="Heading6Char">
    <w:name w:val="Heading 6 Char"/>
    <w:link w:val="Heading6"/>
    <w:uiPriority w:val="9"/>
    <w:semiHidden/>
    <w:rsid w:val="00234E19"/>
    <w:rPr>
      <w:rFonts w:eastAsia="Times New Roman"/>
      <w:b/>
      <w:bCs/>
      <w:szCs w:val="22"/>
    </w:rPr>
  </w:style>
  <w:style w:type="numbering" w:customStyle="1" w:styleId="HeadingsLarry">
    <w:name w:val="HeadingsLarry"/>
    <w:uiPriority w:val="99"/>
    <w:rsid w:val="00234E19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4E19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34E19"/>
    <w:pPr>
      <w:spacing w:line="480" w:lineRule="auto"/>
    </w:pPr>
  </w:style>
  <w:style w:type="character" w:customStyle="1" w:styleId="BodyText2Char">
    <w:name w:val="Body Text 2 Char"/>
    <w:link w:val="BodyText2"/>
    <w:uiPriority w:val="99"/>
    <w:semiHidden/>
    <w:rsid w:val="00234E19"/>
    <w:rPr>
      <w:rFonts w:ascii="Verdana" w:hAnsi="Verdana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1038C5"/>
    <w:pPr>
      <w:ind w:left="360"/>
    </w:pPr>
  </w:style>
  <w:style w:type="character" w:customStyle="1" w:styleId="BodyTextIndentChar">
    <w:name w:val="Body Text Indent Char"/>
    <w:link w:val="BodyTextIndent"/>
    <w:uiPriority w:val="99"/>
    <w:rsid w:val="001038C5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34E19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234E19"/>
    <w:rPr>
      <w:rFonts w:ascii="Verdana" w:hAnsi="Verdan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34E19"/>
    <w:pPr>
      <w:spacing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234E19"/>
    <w:rPr>
      <w:rFonts w:ascii="Verdana" w:hAnsi="Verdana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34E19"/>
    <w:pPr>
      <w:tabs>
        <w:tab w:val="right" w:leader="dot" w:pos="935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234E19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4E19"/>
    <w:pPr>
      <w:ind w:left="440"/>
    </w:pPr>
  </w:style>
  <w:style w:type="character" w:styleId="Hyperlink">
    <w:name w:val="Hyperlink"/>
    <w:uiPriority w:val="99"/>
    <w:unhideWhenUsed/>
    <w:rsid w:val="00234E19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234E1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34E19"/>
    <w:rPr>
      <w:rFonts w:ascii="Verdana" w:hAnsi="Verdana"/>
      <w:szCs w:val="22"/>
    </w:rPr>
  </w:style>
  <w:style w:type="paragraph" w:styleId="Footer">
    <w:name w:val="footer"/>
    <w:basedOn w:val="Normal"/>
    <w:link w:val="FooterChar"/>
    <w:unhideWhenUsed/>
    <w:rsid w:val="00234E1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34E19"/>
    <w:rPr>
      <w:rFonts w:ascii="Verdana" w:hAnsi="Verdana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34E19"/>
    <w:rPr>
      <w:rFonts w:ascii="Tahoma" w:hAnsi="Tahoma" w:cs="Tahoma"/>
      <w:sz w:val="16"/>
      <w:szCs w:val="16"/>
    </w:rPr>
  </w:style>
  <w:style w:type="paragraph" w:customStyle="1" w:styleId="HeaderFooter">
    <w:name w:val="Header &amp; Footer"/>
    <w:rsid w:val="00234E19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table" w:styleId="TableGrid">
    <w:name w:val="Table Grid"/>
    <w:basedOn w:val="TableNormal"/>
    <w:uiPriority w:val="59"/>
    <w:rsid w:val="00234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4E19"/>
    <w:pPr>
      <w:numPr>
        <w:numId w:val="4"/>
      </w:numPr>
      <w:suppressAutoHyphens/>
      <w:spacing w:after="60" w:line="240" w:lineRule="auto"/>
    </w:pPr>
    <w:rPr>
      <w:rFonts w:eastAsia="ヒラギノ角ゴ Pro W3"/>
      <w:color w:val="3F3F3F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34E19"/>
    <w:pPr>
      <w:spacing w:after="0" w:line="240" w:lineRule="auto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234E19"/>
    <w:rPr>
      <w:sz w:val="22"/>
      <w:szCs w:val="21"/>
    </w:rPr>
  </w:style>
  <w:style w:type="paragraph" w:customStyle="1" w:styleId="H2Body">
    <w:name w:val="H2 Body"/>
    <w:basedOn w:val="Normal"/>
    <w:link w:val="H2BodyChar"/>
    <w:qFormat/>
    <w:rsid w:val="00234E19"/>
    <w:pPr>
      <w:ind w:left="450"/>
    </w:pPr>
  </w:style>
  <w:style w:type="paragraph" w:customStyle="1" w:styleId="TableofContents">
    <w:name w:val="Table of Contents"/>
    <w:basedOn w:val="Normal"/>
    <w:rsid w:val="00234E19"/>
    <w:pPr>
      <w:keepLines/>
      <w:pageBreakBefore/>
      <w:spacing w:after="360" w:line="240" w:lineRule="auto"/>
      <w:jc w:val="center"/>
    </w:pPr>
    <w:rPr>
      <w:rFonts w:ascii="Times New Roman" w:eastAsia="Times New Roman" w:hAnsi="Times New Roman"/>
      <w:color w:val="000000"/>
      <w:sz w:val="36"/>
      <w:szCs w:val="20"/>
    </w:rPr>
  </w:style>
  <w:style w:type="paragraph" w:customStyle="1" w:styleId="MyOutline">
    <w:name w:val="My Outline"/>
    <w:basedOn w:val="Normal"/>
    <w:rsid w:val="00234E19"/>
    <w:pPr>
      <w:numPr>
        <w:numId w:val="3"/>
      </w:numPr>
      <w:spacing w:after="0" w:line="240" w:lineRule="auto"/>
    </w:pPr>
    <w:rPr>
      <w:rFonts w:ascii="Arial" w:eastAsia="Times New Roman" w:hAnsi="Arial"/>
      <w:szCs w:val="20"/>
    </w:rPr>
  </w:style>
  <w:style w:type="character" w:styleId="PageNumber">
    <w:name w:val="page number"/>
    <w:rsid w:val="00234E19"/>
    <w:rPr>
      <w:sz w:val="20"/>
    </w:rPr>
  </w:style>
  <w:style w:type="character" w:styleId="HTMLCode">
    <w:name w:val="HTML Code"/>
    <w:basedOn w:val="DefaultParagraphFont"/>
    <w:uiPriority w:val="99"/>
    <w:semiHidden/>
    <w:unhideWhenUsed/>
    <w:rsid w:val="00835B17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044632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2562D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B4A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A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8849C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LightList">
    <w:name w:val="Light List"/>
    <w:basedOn w:val="TableNormal"/>
    <w:uiPriority w:val="61"/>
    <w:rsid w:val="008849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Console">
    <w:name w:val="Console"/>
    <w:basedOn w:val="Normal"/>
    <w:link w:val="ConsoleChar"/>
    <w:qFormat/>
    <w:rsid w:val="005A5D20"/>
    <w:pPr>
      <w:spacing w:after="60"/>
      <w:ind w:left="1627"/>
    </w:pPr>
    <w:rPr>
      <w:rFonts w:ascii="Consolas" w:hAnsi="Consolas" w:cs="Consolas"/>
    </w:rPr>
  </w:style>
  <w:style w:type="character" w:customStyle="1" w:styleId="H2BodyChar">
    <w:name w:val="H2 Body Char"/>
    <w:basedOn w:val="DefaultParagraphFont"/>
    <w:link w:val="H2Body"/>
    <w:rsid w:val="00234E19"/>
    <w:rPr>
      <w:rFonts w:ascii="Verdana" w:hAnsi="Verdana"/>
      <w:szCs w:val="22"/>
    </w:rPr>
  </w:style>
  <w:style w:type="character" w:customStyle="1" w:styleId="ConsoleChar">
    <w:name w:val="Console Char"/>
    <w:basedOn w:val="DefaultParagraphFont"/>
    <w:link w:val="Console"/>
    <w:rsid w:val="005A5D20"/>
    <w:rPr>
      <w:rFonts w:ascii="Consolas" w:hAnsi="Consolas" w:cs="Consolas"/>
      <w:szCs w:val="22"/>
    </w:rPr>
  </w:style>
  <w:style w:type="paragraph" w:customStyle="1" w:styleId="ProcedureHeading">
    <w:name w:val="Procedure Heading"/>
    <w:basedOn w:val="H3Body"/>
    <w:link w:val="ProcedureHeadingChar"/>
    <w:rsid w:val="00234E19"/>
  </w:style>
  <w:style w:type="character" w:styleId="IntenseReference">
    <w:name w:val="Intense Reference"/>
    <w:basedOn w:val="DefaultParagraphFont"/>
    <w:uiPriority w:val="32"/>
    <w:qFormat/>
    <w:rsid w:val="00234E19"/>
    <w:rPr>
      <w:b/>
      <w:bCs/>
      <w:smallCaps/>
      <w:color w:val="000000" w:themeColor="text1"/>
      <w:spacing w:val="5"/>
      <w:u w:val="single"/>
    </w:rPr>
  </w:style>
  <w:style w:type="paragraph" w:customStyle="1" w:styleId="H3Body">
    <w:name w:val="H3 Body"/>
    <w:basedOn w:val="Normal"/>
    <w:link w:val="H3BodyChar"/>
    <w:qFormat/>
    <w:rsid w:val="00234E19"/>
    <w:pPr>
      <w:ind w:left="720"/>
    </w:pPr>
  </w:style>
  <w:style w:type="character" w:customStyle="1" w:styleId="ProcedureHeadingChar">
    <w:name w:val="Procedure Heading Char"/>
    <w:basedOn w:val="H3BodyChar"/>
    <w:link w:val="ProcedureHeading"/>
    <w:rsid w:val="00234E19"/>
    <w:rPr>
      <w:rFonts w:ascii="Verdana" w:hAnsi="Verdana"/>
      <w:szCs w:val="22"/>
    </w:rPr>
  </w:style>
  <w:style w:type="character" w:customStyle="1" w:styleId="H3BodyChar">
    <w:name w:val="H3 Body Char"/>
    <w:basedOn w:val="DefaultParagraphFont"/>
    <w:link w:val="H3Body"/>
    <w:rsid w:val="00234E19"/>
    <w:rPr>
      <w:rFonts w:ascii="Verdana" w:hAnsi="Verdana"/>
      <w:szCs w:val="22"/>
    </w:rPr>
  </w:style>
  <w:style w:type="paragraph" w:customStyle="1" w:styleId="Procedure">
    <w:name w:val="Procedure"/>
    <w:basedOn w:val="ProcedureHeading"/>
    <w:link w:val="ProcedureChar"/>
    <w:qFormat/>
    <w:rsid w:val="00234E19"/>
  </w:style>
  <w:style w:type="paragraph" w:customStyle="1" w:styleId="H4Body">
    <w:name w:val="H4 Body"/>
    <w:basedOn w:val="Normal"/>
    <w:link w:val="H4BodyChar"/>
    <w:qFormat/>
    <w:rsid w:val="00234E19"/>
    <w:pPr>
      <w:ind w:left="1170"/>
    </w:pPr>
  </w:style>
  <w:style w:type="character" w:customStyle="1" w:styleId="ProcedureChar">
    <w:name w:val="Procedure Char"/>
    <w:basedOn w:val="ProcedureHeadingChar"/>
    <w:link w:val="Procedure"/>
    <w:rsid w:val="00234E19"/>
    <w:rPr>
      <w:rFonts w:ascii="Verdana" w:hAnsi="Verdana"/>
      <w:szCs w:val="22"/>
    </w:rPr>
  </w:style>
  <w:style w:type="paragraph" w:customStyle="1" w:styleId="FigureCaption">
    <w:name w:val="Figure Caption"/>
    <w:basedOn w:val="Normal"/>
    <w:link w:val="FigureCaptionChar"/>
    <w:qFormat/>
    <w:rsid w:val="00234E19"/>
    <w:pPr>
      <w:spacing w:line="240" w:lineRule="auto"/>
    </w:pPr>
    <w:rPr>
      <w:b/>
      <w:sz w:val="18"/>
      <w:szCs w:val="18"/>
    </w:rPr>
  </w:style>
  <w:style w:type="character" w:customStyle="1" w:styleId="H4BodyChar">
    <w:name w:val="H4 Body Char"/>
    <w:basedOn w:val="DefaultParagraphFont"/>
    <w:link w:val="H4Body"/>
    <w:rsid w:val="00234E19"/>
    <w:rPr>
      <w:rFonts w:ascii="Verdana" w:hAnsi="Verdana"/>
      <w:szCs w:val="22"/>
    </w:rPr>
  </w:style>
  <w:style w:type="character" w:customStyle="1" w:styleId="FigureCaptionChar">
    <w:name w:val="Figure Caption Char"/>
    <w:basedOn w:val="DefaultParagraphFont"/>
    <w:link w:val="FigureCaption"/>
    <w:rsid w:val="00234E19"/>
    <w:rPr>
      <w:rFonts w:ascii="Verdana" w:hAnsi="Verdana"/>
      <w:b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5A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AC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AC5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A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AC5"/>
    <w:rPr>
      <w:rFonts w:ascii="Verdana" w:hAnsi="Verdana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C322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22F77"/>
  </w:style>
  <w:style w:type="paragraph" w:styleId="TOC4">
    <w:name w:val="toc 4"/>
    <w:basedOn w:val="Normal"/>
    <w:next w:val="Normal"/>
    <w:autoRedefine/>
    <w:uiPriority w:val="39"/>
    <w:unhideWhenUsed/>
    <w:rsid w:val="005573FC"/>
    <w:pPr>
      <w:spacing w:after="100"/>
      <w:ind w:left="660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5573FC"/>
    <w:pPr>
      <w:spacing w:after="100"/>
      <w:ind w:left="88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5573FC"/>
    <w:pPr>
      <w:spacing w:after="100"/>
      <w:ind w:left="1100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5573FC"/>
    <w:pPr>
      <w:spacing w:after="100"/>
      <w:ind w:left="132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5573FC"/>
    <w:pPr>
      <w:spacing w:after="100"/>
      <w:ind w:left="154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5573FC"/>
    <w:pPr>
      <w:spacing w:after="100"/>
      <w:ind w:left="1760"/>
    </w:pPr>
    <w:rPr>
      <w:rFonts w:asciiTheme="minorHAnsi" w:eastAsiaTheme="minorEastAsia" w:hAnsiTheme="minorHAnsi" w:cstheme="minorBidi"/>
      <w:sz w:val="22"/>
    </w:rPr>
  </w:style>
  <w:style w:type="character" w:customStyle="1" w:styleId="string">
    <w:name w:val="string"/>
    <w:basedOn w:val="DefaultParagraphFont"/>
    <w:rsid w:val="00CE1C02"/>
  </w:style>
  <w:style w:type="paragraph" w:styleId="Quote">
    <w:name w:val="Quote"/>
    <w:basedOn w:val="Normal"/>
    <w:next w:val="Normal"/>
    <w:link w:val="QuoteChar"/>
    <w:uiPriority w:val="29"/>
    <w:qFormat/>
    <w:rsid w:val="00357F7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7F7D"/>
    <w:rPr>
      <w:rFonts w:ascii="Verdana" w:hAnsi="Verdana"/>
      <w:i/>
      <w:iCs/>
      <w:color w:val="000000" w:themeColor="text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E19"/>
    <w:pPr>
      <w:spacing w:after="120" w:line="276" w:lineRule="auto"/>
    </w:pPr>
    <w:rPr>
      <w:rFonts w:ascii="Verdana" w:hAnsi="Verdana"/>
      <w:szCs w:val="22"/>
    </w:rPr>
  </w:style>
  <w:style w:type="paragraph" w:styleId="Heading1">
    <w:name w:val="heading 1"/>
    <w:next w:val="Normal"/>
    <w:link w:val="Heading1Char"/>
    <w:uiPriority w:val="9"/>
    <w:qFormat/>
    <w:rsid w:val="00234E19"/>
    <w:pPr>
      <w:keepNext/>
      <w:numPr>
        <w:numId w:val="2"/>
      </w:numPr>
      <w:spacing w:before="240" w:after="240"/>
      <w:outlineLvl w:val="0"/>
    </w:pPr>
    <w:rPr>
      <w:rFonts w:ascii="Verdana" w:eastAsia="Times New Roman" w:hAnsi="Verdana"/>
      <w:b/>
      <w:bCs/>
      <w:kern w:val="32"/>
      <w:sz w:val="32"/>
      <w:szCs w:val="32"/>
    </w:rPr>
  </w:style>
  <w:style w:type="paragraph" w:styleId="Heading2">
    <w:name w:val="heading 2"/>
    <w:basedOn w:val="Heading1"/>
    <w:next w:val="H2Body"/>
    <w:link w:val="Heading2Char"/>
    <w:uiPriority w:val="9"/>
    <w:unhideWhenUsed/>
    <w:qFormat/>
    <w:rsid w:val="00234E19"/>
    <w:pPr>
      <w:numPr>
        <w:ilvl w:val="1"/>
      </w:numPr>
      <w:spacing w:before="120" w:after="12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H3Body"/>
    <w:link w:val="Heading3Char"/>
    <w:uiPriority w:val="9"/>
    <w:unhideWhenUsed/>
    <w:qFormat/>
    <w:rsid w:val="00234E19"/>
    <w:pPr>
      <w:numPr>
        <w:ilvl w:val="2"/>
      </w:numPr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H4Body"/>
    <w:link w:val="Heading4Char"/>
    <w:uiPriority w:val="9"/>
    <w:unhideWhenUsed/>
    <w:qFormat/>
    <w:rsid w:val="00234E19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34E19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E19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4E19"/>
    <w:rPr>
      <w:rFonts w:ascii="Verdana" w:eastAsia="Times New Roman" w:hAnsi="Verdan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234E19"/>
    <w:rPr>
      <w:rFonts w:ascii="Verdana" w:eastAsia="Times New Roman" w:hAnsi="Verdana"/>
      <w:b/>
      <w:iCs/>
      <w:kern w:val="32"/>
      <w:sz w:val="28"/>
      <w:szCs w:val="28"/>
    </w:rPr>
  </w:style>
  <w:style w:type="character" w:customStyle="1" w:styleId="Heading3Char">
    <w:name w:val="Heading 3 Char"/>
    <w:link w:val="Heading3"/>
    <w:uiPriority w:val="9"/>
    <w:rsid w:val="00234E19"/>
    <w:rPr>
      <w:rFonts w:ascii="Verdana" w:eastAsia="Times New Roman" w:hAnsi="Verdana"/>
      <w:b/>
      <w:bCs/>
      <w:iCs/>
      <w:kern w:val="32"/>
      <w:sz w:val="26"/>
      <w:szCs w:val="26"/>
    </w:rPr>
  </w:style>
  <w:style w:type="character" w:customStyle="1" w:styleId="Heading4Char">
    <w:name w:val="Heading 4 Char"/>
    <w:link w:val="Heading4"/>
    <w:uiPriority w:val="9"/>
    <w:rsid w:val="00234E19"/>
    <w:rPr>
      <w:rFonts w:ascii="Verdana" w:eastAsia="Times New Roman" w:hAnsi="Verdana"/>
      <w:b/>
      <w:iCs/>
      <w:kern w:val="32"/>
      <w:sz w:val="24"/>
      <w:szCs w:val="28"/>
    </w:rPr>
  </w:style>
  <w:style w:type="character" w:customStyle="1" w:styleId="Heading5Char">
    <w:name w:val="Heading 5 Char"/>
    <w:link w:val="Heading5"/>
    <w:uiPriority w:val="9"/>
    <w:rsid w:val="00234E19"/>
    <w:rPr>
      <w:rFonts w:ascii="Verdana" w:eastAsia="Times New Roman" w:hAnsi="Verdana"/>
      <w:b/>
      <w:bCs/>
      <w:kern w:val="32"/>
      <w:sz w:val="24"/>
      <w:szCs w:val="26"/>
    </w:rPr>
  </w:style>
  <w:style w:type="paragraph" w:styleId="NoSpacing">
    <w:name w:val="No Spacing"/>
    <w:uiPriority w:val="1"/>
    <w:qFormat/>
    <w:rsid w:val="00234E19"/>
    <w:rPr>
      <w:rFonts w:ascii="Verdana" w:hAnsi="Verdana"/>
      <w:szCs w:val="22"/>
    </w:rPr>
  </w:style>
  <w:style w:type="character" w:customStyle="1" w:styleId="Heading6Char">
    <w:name w:val="Heading 6 Char"/>
    <w:link w:val="Heading6"/>
    <w:uiPriority w:val="9"/>
    <w:semiHidden/>
    <w:rsid w:val="00234E19"/>
    <w:rPr>
      <w:rFonts w:eastAsia="Times New Roman"/>
      <w:b/>
      <w:bCs/>
      <w:szCs w:val="22"/>
    </w:rPr>
  </w:style>
  <w:style w:type="numbering" w:customStyle="1" w:styleId="HeadingsLarry">
    <w:name w:val="HeadingsLarry"/>
    <w:uiPriority w:val="99"/>
    <w:rsid w:val="00234E19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4E19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34E19"/>
    <w:pPr>
      <w:spacing w:line="480" w:lineRule="auto"/>
    </w:pPr>
  </w:style>
  <w:style w:type="character" w:customStyle="1" w:styleId="BodyText2Char">
    <w:name w:val="Body Text 2 Char"/>
    <w:link w:val="BodyText2"/>
    <w:uiPriority w:val="99"/>
    <w:semiHidden/>
    <w:rsid w:val="00234E19"/>
    <w:rPr>
      <w:rFonts w:ascii="Verdana" w:hAnsi="Verdana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1038C5"/>
    <w:pPr>
      <w:ind w:left="360"/>
    </w:pPr>
  </w:style>
  <w:style w:type="character" w:customStyle="1" w:styleId="BodyTextIndentChar">
    <w:name w:val="Body Text Indent Char"/>
    <w:link w:val="BodyTextIndent"/>
    <w:uiPriority w:val="99"/>
    <w:rsid w:val="001038C5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34E19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234E19"/>
    <w:rPr>
      <w:rFonts w:ascii="Verdana" w:hAnsi="Verdan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34E19"/>
    <w:pPr>
      <w:spacing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234E19"/>
    <w:rPr>
      <w:rFonts w:ascii="Verdana" w:hAnsi="Verdana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34E19"/>
    <w:pPr>
      <w:tabs>
        <w:tab w:val="right" w:leader="dot" w:pos="935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234E19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4E19"/>
    <w:pPr>
      <w:ind w:left="440"/>
    </w:pPr>
  </w:style>
  <w:style w:type="character" w:styleId="Hyperlink">
    <w:name w:val="Hyperlink"/>
    <w:uiPriority w:val="99"/>
    <w:unhideWhenUsed/>
    <w:rsid w:val="00234E19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234E1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34E19"/>
    <w:rPr>
      <w:rFonts w:ascii="Verdana" w:hAnsi="Verdana"/>
      <w:szCs w:val="22"/>
    </w:rPr>
  </w:style>
  <w:style w:type="paragraph" w:styleId="Footer">
    <w:name w:val="footer"/>
    <w:basedOn w:val="Normal"/>
    <w:link w:val="FooterChar"/>
    <w:unhideWhenUsed/>
    <w:rsid w:val="00234E1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34E19"/>
    <w:rPr>
      <w:rFonts w:ascii="Verdana" w:hAnsi="Verdana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34E19"/>
    <w:rPr>
      <w:rFonts w:ascii="Tahoma" w:hAnsi="Tahoma" w:cs="Tahoma"/>
      <w:sz w:val="16"/>
      <w:szCs w:val="16"/>
    </w:rPr>
  </w:style>
  <w:style w:type="paragraph" w:customStyle="1" w:styleId="HeaderFooter">
    <w:name w:val="Header &amp; Footer"/>
    <w:rsid w:val="00234E19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table" w:styleId="TableGrid">
    <w:name w:val="Table Grid"/>
    <w:basedOn w:val="TableNormal"/>
    <w:uiPriority w:val="59"/>
    <w:rsid w:val="00234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4E19"/>
    <w:pPr>
      <w:numPr>
        <w:numId w:val="4"/>
      </w:numPr>
      <w:suppressAutoHyphens/>
      <w:spacing w:after="60" w:line="240" w:lineRule="auto"/>
    </w:pPr>
    <w:rPr>
      <w:rFonts w:eastAsia="ヒラギノ角ゴ Pro W3"/>
      <w:color w:val="3F3F3F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34E19"/>
    <w:pPr>
      <w:spacing w:after="0" w:line="240" w:lineRule="auto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234E19"/>
    <w:rPr>
      <w:sz w:val="22"/>
      <w:szCs w:val="21"/>
    </w:rPr>
  </w:style>
  <w:style w:type="paragraph" w:customStyle="1" w:styleId="H2Body">
    <w:name w:val="H2 Body"/>
    <w:basedOn w:val="Normal"/>
    <w:link w:val="H2BodyChar"/>
    <w:qFormat/>
    <w:rsid w:val="00234E19"/>
    <w:pPr>
      <w:ind w:left="450"/>
    </w:pPr>
  </w:style>
  <w:style w:type="paragraph" w:customStyle="1" w:styleId="TableofContents">
    <w:name w:val="Table of Contents"/>
    <w:basedOn w:val="Normal"/>
    <w:rsid w:val="00234E19"/>
    <w:pPr>
      <w:keepLines/>
      <w:pageBreakBefore/>
      <w:spacing w:after="360" w:line="240" w:lineRule="auto"/>
      <w:jc w:val="center"/>
    </w:pPr>
    <w:rPr>
      <w:rFonts w:ascii="Times New Roman" w:eastAsia="Times New Roman" w:hAnsi="Times New Roman"/>
      <w:color w:val="000000"/>
      <w:sz w:val="36"/>
      <w:szCs w:val="20"/>
    </w:rPr>
  </w:style>
  <w:style w:type="paragraph" w:customStyle="1" w:styleId="MyOutline">
    <w:name w:val="My Outline"/>
    <w:basedOn w:val="Normal"/>
    <w:rsid w:val="00234E19"/>
    <w:pPr>
      <w:numPr>
        <w:numId w:val="3"/>
      </w:numPr>
      <w:spacing w:after="0" w:line="240" w:lineRule="auto"/>
    </w:pPr>
    <w:rPr>
      <w:rFonts w:ascii="Arial" w:eastAsia="Times New Roman" w:hAnsi="Arial"/>
      <w:szCs w:val="20"/>
    </w:rPr>
  </w:style>
  <w:style w:type="character" w:styleId="PageNumber">
    <w:name w:val="page number"/>
    <w:rsid w:val="00234E19"/>
    <w:rPr>
      <w:sz w:val="20"/>
    </w:rPr>
  </w:style>
  <w:style w:type="character" w:styleId="HTMLCode">
    <w:name w:val="HTML Code"/>
    <w:basedOn w:val="DefaultParagraphFont"/>
    <w:uiPriority w:val="99"/>
    <w:semiHidden/>
    <w:unhideWhenUsed/>
    <w:rsid w:val="00835B17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044632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2562D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B4A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A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8849C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LightList">
    <w:name w:val="Light List"/>
    <w:basedOn w:val="TableNormal"/>
    <w:uiPriority w:val="61"/>
    <w:rsid w:val="008849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Console">
    <w:name w:val="Console"/>
    <w:basedOn w:val="Normal"/>
    <w:link w:val="ConsoleChar"/>
    <w:qFormat/>
    <w:rsid w:val="005A5D20"/>
    <w:pPr>
      <w:spacing w:after="60"/>
      <w:ind w:left="1627"/>
    </w:pPr>
    <w:rPr>
      <w:rFonts w:ascii="Consolas" w:hAnsi="Consolas" w:cs="Consolas"/>
    </w:rPr>
  </w:style>
  <w:style w:type="character" w:customStyle="1" w:styleId="H2BodyChar">
    <w:name w:val="H2 Body Char"/>
    <w:basedOn w:val="DefaultParagraphFont"/>
    <w:link w:val="H2Body"/>
    <w:rsid w:val="00234E19"/>
    <w:rPr>
      <w:rFonts w:ascii="Verdana" w:hAnsi="Verdana"/>
      <w:szCs w:val="22"/>
    </w:rPr>
  </w:style>
  <w:style w:type="character" w:customStyle="1" w:styleId="ConsoleChar">
    <w:name w:val="Console Char"/>
    <w:basedOn w:val="DefaultParagraphFont"/>
    <w:link w:val="Console"/>
    <w:rsid w:val="005A5D20"/>
    <w:rPr>
      <w:rFonts w:ascii="Consolas" w:hAnsi="Consolas" w:cs="Consolas"/>
      <w:szCs w:val="22"/>
    </w:rPr>
  </w:style>
  <w:style w:type="paragraph" w:customStyle="1" w:styleId="ProcedureHeading">
    <w:name w:val="Procedure Heading"/>
    <w:basedOn w:val="H3Body"/>
    <w:link w:val="ProcedureHeadingChar"/>
    <w:rsid w:val="00234E19"/>
  </w:style>
  <w:style w:type="character" w:styleId="IntenseReference">
    <w:name w:val="Intense Reference"/>
    <w:basedOn w:val="DefaultParagraphFont"/>
    <w:uiPriority w:val="32"/>
    <w:qFormat/>
    <w:rsid w:val="00234E19"/>
    <w:rPr>
      <w:b/>
      <w:bCs/>
      <w:smallCaps/>
      <w:color w:val="000000" w:themeColor="text1"/>
      <w:spacing w:val="5"/>
      <w:u w:val="single"/>
    </w:rPr>
  </w:style>
  <w:style w:type="paragraph" w:customStyle="1" w:styleId="H3Body">
    <w:name w:val="H3 Body"/>
    <w:basedOn w:val="Normal"/>
    <w:link w:val="H3BodyChar"/>
    <w:qFormat/>
    <w:rsid w:val="00234E19"/>
    <w:pPr>
      <w:ind w:left="720"/>
    </w:pPr>
  </w:style>
  <w:style w:type="character" w:customStyle="1" w:styleId="ProcedureHeadingChar">
    <w:name w:val="Procedure Heading Char"/>
    <w:basedOn w:val="H3BodyChar"/>
    <w:link w:val="ProcedureHeading"/>
    <w:rsid w:val="00234E19"/>
    <w:rPr>
      <w:rFonts w:ascii="Verdana" w:hAnsi="Verdana"/>
      <w:szCs w:val="22"/>
    </w:rPr>
  </w:style>
  <w:style w:type="character" w:customStyle="1" w:styleId="H3BodyChar">
    <w:name w:val="H3 Body Char"/>
    <w:basedOn w:val="DefaultParagraphFont"/>
    <w:link w:val="H3Body"/>
    <w:rsid w:val="00234E19"/>
    <w:rPr>
      <w:rFonts w:ascii="Verdana" w:hAnsi="Verdana"/>
      <w:szCs w:val="22"/>
    </w:rPr>
  </w:style>
  <w:style w:type="paragraph" w:customStyle="1" w:styleId="Procedure">
    <w:name w:val="Procedure"/>
    <w:basedOn w:val="ProcedureHeading"/>
    <w:link w:val="ProcedureChar"/>
    <w:qFormat/>
    <w:rsid w:val="00234E19"/>
  </w:style>
  <w:style w:type="paragraph" w:customStyle="1" w:styleId="H4Body">
    <w:name w:val="H4 Body"/>
    <w:basedOn w:val="Normal"/>
    <w:link w:val="H4BodyChar"/>
    <w:qFormat/>
    <w:rsid w:val="00234E19"/>
    <w:pPr>
      <w:ind w:left="1170"/>
    </w:pPr>
  </w:style>
  <w:style w:type="character" w:customStyle="1" w:styleId="ProcedureChar">
    <w:name w:val="Procedure Char"/>
    <w:basedOn w:val="ProcedureHeadingChar"/>
    <w:link w:val="Procedure"/>
    <w:rsid w:val="00234E19"/>
    <w:rPr>
      <w:rFonts w:ascii="Verdana" w:hAnsi="Verdana"/>
      <w:szCs w:val="22"/>
    </w:rPr>
  </w:style>
  <w:style w:type="paragraph" w:customStyle="1" w:styleId="FigureCaption">
    <w:name w:val="Figure Caption"/>
    <w:basedOn w:val="Normal"/>
    <w:link w:val="FigureCaptionChar"/>
    <w:qFormat/>
    <w:rsid w:val="00234E19"/>
    <w:pPr>
      <w:spacing w:line="240" w:lineRule="auto"/>
    </w:pPr>
    <w:rPr>
      <w:b/>
      <w:sz w:val="18"/>
      <w:szCs w:val="18"/>
    </w:rPr>
  </w:style>
  <w:style w:type="character" w:customStyle="1" w:styleId="H4BodyChar">
    <w:name w:val="H4 Body Char"/>
    <w:basedOn w:val="DefaultParagraphFont"/>
    <w:link w:val="H4Body"/>
    <w:rsid w:val="00234E19"/>
    <w:rPr>
      <w:rFonts w:ascii="Verdana" w:hAnsi="Verdana"/>
      <w:szCs w:val="22"/>
    </w:rPr>
  </w:style>
  <w:style w:type="character" w:customStyle="1" w:styleId="FigureCaptionChar">
    <w:name w:val="Figure Caption Char"/>
    <w:basedOn w:val="DefaultParagraphFont"/>
    <w:link w:val="FigureCaption"/>
    <w:rsid w:val="00234E19"/>
    <w:rPr>
      <w:rFonts w:ascii="Verdana" w:hAnsi="Verdana"/>
      <w:b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5A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AC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AC5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A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AC5"/>
    <w:rPr>
      <w:rFonts w:ascii="Verdana" w:hAnsi="Verdana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C322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22F77"/>
  </w:style>
  <w:style w:type="paragraph" w:styleId="TOC4">
    <w:name w:val="toc 4"/>
    <w:basedOn w:val="Normal"/>
    <w:next w:val="Normal"/>
    <w:autoRedefine/>
    <w:uiPriority w:val="39"/>
    <w:unhideWhenUsed/>
    <w:rsid w:val="005573FC"/>
    <w:pPr>
      <w:spacing w:after="100"/>
      <w:ind w:left="660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5573FC"/>
    <w:pPr>
      <w:spacing w:after="100"/>
      <w:ind w:left="88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5573FC"/>
    <w:pPr>
      <w:spacing w:after="100"/>
      <w:ind w:left="1100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5573FC"/>
    <w:pPr>
      <w:spacing w:after="100"/>
      <w:ind w:left="132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5573FC"/>
    <w:pPr>
      <w:spacing w:after="100"/>
      <w:ind w:left="154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5573FC"/>
    <w:pPr>
      <w:spacing w:after="100"/>
      <w:ind w:left="1760"/>
    </w:pPr>
    <w:rPr>
      <w:rFonts w:asciiTheme="minorHAnsi" w:eastAsiaTheme="minorEastAsia" w:hAnsiTheme="minorHAnsi" w:cstheme="minorBidi"/>
      <w:sz w:val="22"/>
    </w:rPr>
  </w:style>
  <w:style w:type="character" w:customStyle="1" w:styleId="string">
    <w:name w:val="string"/>
    <w:basedOn w:val="DefaultParagraphFont"/>
    <w:rsid w:val="00CE1C02"/>
  </w:style>
  <w:style w:type="paragraph" w:styleId="Quote">
    <w:name w:val="Quote"/>
    <w:basedOn w:val="Normal"/>
    <w:next w:val="Normal"/>
    <w:link w:val="QuoteChar"/>
    <w:uiPriority w:val="29"/>
    <w:qFormat/>
    <w:rsid w:val="00357F7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7F7D"/>
    <w:rPr>
      <w:rFonts w:ascii="Verdana" w:hAnsi="Verdana"/>
      <w:i/>
      <w:iCs/>
      <w:color w:val="000000" w:themeColor="tex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7331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localhost:8080/IDMS/guest/id;xid=5B1856DAD9BA44B5A3CA2F3615762F98/identifiers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yajain\AppData\Local\Microsoft\Windows\Temporary%20Internet%20Files\Content.Outlook\035Z5QH0\Synapse%20Style%20Template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CA4BC83A64DF40AFF3915C8BA17A98" ma:contentTypeVersion="9" ma:contentTypeDescription="Create a new document." ma:contentTypeScope="" ma:versionID="c37539d831936049746b32e469bdb5cd">
  <xsd:schema xmlns:xsd="http://www.w3.org/2001/XMLSchema" xmlns:xs="http://www.w3.org/2001/XMLSchema" xmlns:p="http://schemas.microsoft.com/office/2006/metadata/properties" xmlns:ns2="ba4e1f23-a969-462b-9abe-051c4490106f" targetNamespace="http://schemas.microsoft.com/office/2006/metadata/properties" ma:root="true" ma:fieldsID="cd6af1cc4e6e50acda77700d70179954" ns2:_="">
    <xsd:import namespace="ba4e1f23-a969-462b-9abe-051c4490106f"/>
    <xsd:element name="properties">
      <xsd:complexType>
        <xsd:sequence>
          <xsd:element name="documentManagement">
            <xsd:complexType>
              <xsd:all>
                <xsd:element ref="ns2:M11_x0020_Phase" minOccurs="0"/>
                <xsd:element ref="ns2:Deliverable_x0020_Type" minOccurs="0"/>
                <xsd:element ref="ns2:Status" minOccurs="0"/>
                <xsd:element ref="ns2:Workstream" minOccurs="0"/>
                <xsd:element ref="ns2:NGE_x0020_Release" minOccurs="0"/>
                <xsd:element ref="ns2:NGE_x0020_App" minOccurs="0"/>
                <xsd:element ref="ns2:WBS" minOccurs="0"/>
                <xsd:element ref="ns2:SOW" minOccurs="0"/>
                <xsd:element ref="ns2:Sprint_x0020__x0023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e1f23-a969-462b-9abe-051c4490106f" elementFormDefault="qualified">
    <xsd:import namespace="http://schemas.microsoft.com/office/2006/documentManagement/types"/>
    <xsd:import namespace="http://schemas.microsoft.com/office/infopath/2007/PartnerControls"/>
    <xsd:element name="M11_x0020_Phase" ma:index="2" nillable="true" ma:displayName="M11 Stage" ma:default="1. Envision" ma:format="Dropdown" ma:internalName="M11_x0020_Phase">
      <xsd:simpleType>
        <xsd:restriction base="dms:Choice">
          <xsd:enumeration value="1. Envision"/>
          <xsd:enumeration value="2. Plan"/>
          <xsd:enumeration value="3. Design"/>
          <xsd:enumeration value="4. Business"/>
          <xsd:enumeration value="5. Tech Arch"/>
          <xsd:enumeration value="6. Infrastructure"/>
          <xsd:enumeration value="7. Development"/>
          <xsd:enumeration value="8. Testing"/>
          <xsd:enumeration value="9. Deployment"/>
          <xsd:enumeration value="10. Closure"/>
          <xsd:enumeration value="11. Management"/>
        </xsd:restriction>
      </xsd:simpleType>
    </xsd:element>
    <xsd:element name="Deliverable_x0020_Type" ma:index="3" nillable="true" ma:displayName="Deliverable Type" ma:internalName="Deliverable_x0020_Type">
      <xsd:simpleType>
        <xsd:restriction base="dms:Text">
          <xsd:maxLength value="255"/>
        </xsd:restriction>
      </xsd:simpleType>
    </xsd:element>
    <xsd:element name="Status" ma:index="4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Reviewed"/>
          <xsd:enumeration value="Completed"/>
          <xsd:enumeration value="Signed Off"/>
        </xsd:restriction>
      </xsd:simpleType>
    </xsd:element>
    <xsd:element name="Workstream" ma:index="5" nillable="true" ma:displayName="Workstream" ma:default="xBand" ma:format="Dropdown" ma:internalName="Workstream">
      <xsd:simpleType>
        <xsd:restriction base="dms:Choice">
          <xsd:enumeration value="Business Integration"/>
          <xsd:enumeration value="xBand"/>
          <xsd:enumeration value="Reader"/>
          <xsd:enumeration value="Controller"/>
          <xsd:enumeration value="NGE Apps"/>
          <xsd:enumeration value="Data Architecture"/>
          <xsd:enumeration value="Architecture &amp; Infrastructure"/>
          <xsd:enumeration value="Testing"/>
          <xsd:enumeration value="Deployment"/>
        </xsd:restriction>
      </xsd:simpleType>
    </xsd:element>
    <xsd:element name="NGE_x0020_Release" ma:index="6" nillable="true" ma:displayName="NGE Release" ma:default="R1" ma:format="Dropdown" ma:internalName="NGE_x0020_Release">
      <xsd:simpleType>
        <xsd:restriction base="dms:Choice">
          <xsd:enumeration value="POC"/>
          <xsd:enumeration value="LAB"/>
          <xsd:enumeration value="DCL"/>
          <xsd:enumeration value="GxP Pilot"/>
          <xsd:enumeration value="R1"/>
          <xsd:enumeration value="R2"/>
        </xsd:restriction>
      </xsd:simpleType>
    </xsd:element>
    <xsd:element name="NGE_x0020_App" ma:index="7" nillable="true" ma:displayName="NGE Apps" ma:default="NGE" ma:format="Dropdown" ma:internalName="NGE_x0020_App">
      <xsd:simpleType>
        <xsd:union memberTypes="dms:Text">
          <xsd:simpleType>
            <xsd:restriction base="dms:Choice">
              <xsd:enumeration value="AGC"/>
              <xsd:enumeration value="CastApps"/>
              <xsd:enumeration value="DCL"/>
              <xsd:enumeration value="ESB"/>
              <xsd:enumeration value="GxP"/>
              <xsd:enumeration value="Media"/>
              <xsd:enumeration value="NGE"/>
              <xsd:enumeration value="OneView"/>
              <xsd:enumeration value="PEP"/>
              <xsd:enumeration value="Reservations"/>
              <xsd:enumeration value="SF"/>
              <xsd:enumeration value="STI"/>
              <xsd:enumeration value="Ticketing"/>
              <xsd:enumeration value="xBand"/>
              <xsd:enumeration value="xBMS"/>
              <xsd:enumeration value="xBR"/>
              <xsd:enumeration value="xBRC"/>
              <xsd:enumeration value="xBRMS"/>
              <xsd:enumeration value="xi"/>
            </xsd:restriction>
          </xsd:simpleType>
        </xsd:union>
      </xsd:simpleType>
    </xsd:element>
    <xsd:element name="WBS" ma:index="14" nillable="true" ma:displayName="WBS" ma:internalName="WBS">
      <xsd:simpleType>
        <xsd:restriction base="dms:Text">
          <xsd:maxLength value="255"/>
        </xsd:restriction>
      </xsd:simpleType>
    </xsd:element>
    <xsd:element name="SOW" ma:index="15" nillable="true" ma:displayName="SOW" ma:default="SOW1" ma:format="Dropdown" ma:internalName="SOW">
      <xsd:simpleType>
        <xsd:restriction base="dms:Choice">
          <xsd:enumeration value="SOW1"/>
          <xsd:enumeration value="SOW2"/>
          <xsd:enumeration value="SOW3"/>
          <xsd:enumeration value="SOW4"/>
          <xsd:enumeration value="SOW5"/>
        </xsd:restriction>
      </xsd:simpleType>
    </xsd:element>
    <xsd:element name="Sprint_x0020__x0023_" ma:index="16" nillable="true" ma:displayName="Sprint #" ma:default="1" ma:format="Dropdown" ma:internalName="Sprint_x0020__x0023_">
      <xsd:simpleType>
        <xsd:restriction base="dms:Choice">
          <xsd:enumeration value="1"/>
          <xsd:enumeration value="2"/>
          <xsd:enumeration value="3"/>
          <xsd:enumeration value="4"/>
          <xsd:enumeration value="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11_x0020_Phase xmlns="ba4e1f23-a969-462b-9abe-051c4490106f">9. Deployment</M11_x0020_Phase>
    <WBS xmlns="ba4e1f23-a969-462b-9abe-051c4490106f" xsi:nil="true"/>
    <SOW xmlns="ba4e1f23-a969-462b-9abe-051c4490106f">SOW4</SOW>
    <NGE_x0020_App xmlns="ba4e1f23-a969-462b-9abe-051c4490106f">NGE</NGE_x0020_App>
    <Sprint_x0020__x0023_ xmlns="ba4e1f23-a969-462b-9abe-051c4490106f">5</Sprint_x0020__x0023_>
    <NGE_x0020_Release xmlns="ba4e1f23-a969-462b-9abe-051c4490106f">GxP Pilot</NGE_x0020_Release>
    <Deliverable_x0020_Type xmlns="ba4e1f23-a969-462b-9abe-051c4490106f" xsi:nil="true"/>
    <Status xmlns="ba4e1f23-a969-462b-9abe-051c4490106f">Completed</Status>
    <Workstream xmlns="ba4e1f23-a969-462b-9abe-051c4490106f">xBand</Workstream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BF9AAC-4BE4-4FF3-9662-41EDFB42D5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C8C20F-2D3F-4129-AE03-038C0AEC9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e1f23-a969-462b-9abe-051c44901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5A83AE-11C8-4177-9514-A621CB16C645}">
  <ds:schemaRefs>
    <ds:schemaRef ds:uri="http://schemas.microsoft.com/office/2006/metadata/properties"/>
    <ds:schemaRef ds:uri="http://schemas.microsoft.com/office/infopath/2007/PartnerControls"/>
    <ds:schemaRef ds:uri="ba4e1f23-a969-462b-9abe-051c4490106f"/>
  </ds:schemaRefs>
</ds:datastoreItem>
</file>

<file path=customXml/itemProps5.xml><?xml version="1.0" encoding="utf-8"?>
<ds:datastoreItem xmlns:ds="http://schemas.openxmlformats.org/officeDocument/2006/customXml" ds:itemID="{95E04DE1-1C8C-42FC-9B01-0050ABCC7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Synapse Style Template (3).dotx</Template>
  <TotalTime>0</TotalTime>
  <Pages>68</Pages>
  <Words>8357</Words>
  <Characters>47638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IDMS ICD and Design Identification Management System</vt:lpstr>
    </vt:vector>
  </TitlesOfParts>
  <Company>Synapse Product Development</Company>
  <LinksUpToDate>false</LinksUpToDate>
  <CharactersWithSpaces>55884</CharactersWithSpaces>
  <SharedDoc>false</SharedDoc>
  <HLinks>
    <vt:vector size="396" baseType="variant">
      <vt:variant>
        <vt:i4>1048632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_Toc285178862</vt:lpwstr>
      </vt:variant>
      <vt:variant>
        <vt:i4>1048632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_Toc285178861</vt:lpwstr>
      </vt:variant>
      <vt:variant>
        <vt:i4>1048632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_Toc285178860</vt:lpwstr>
      </vt:variant>
      <vt:variant>
        <vt:i4>1245240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_Toc285178859</vt:lpwstr>
      </vt:variant>
      <vt:variant>
        <vt:i4>1245240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_Toc285178858</vt:lpwstr>
      </vt:variant>
      <vt:variant>
        <vt:i4>1245240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_Toc285178857</vt:lpwstr>
      </vt:variant>
      <vt:variant>
        <vt:i4>1245240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_Toc285178856</vt:lpwstr>
      </vt:variant>
      <vt:variant>
        <vt:i4>1245240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_Toc285178855</vt:lpwstr>
      </vt:variant>
      <vt:variant>
        <vt:i4>1245240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_Toc285178854</vt:lpwstr>
      </vt:variant>
      <vt:variant>
        <vt:i4>1245240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_Toc285178853</vt:lpwstr>
      </vt:variant>
      <vt:variant>
        <vt:i4>1245240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_Toc285178852</vt:lpwstr>
      </vt:variant>
      <vt:variant>
        <vt:i4>1245240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_Toc285178851</vt:lpwstr>
      </vt:variant>
      <vt:variant>
        <vt:i4>1245240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_Toc285178850</vt:lpwstr>
      </vt:variant>
      <vt:variant>
        <vt:i4>1179704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_Toc285178849</vt:lpwstr>
      </vt:variant>
      <vt:variant>
        <vt:i4>1179704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_Toc285178848</vt:lpwstr>
      </vt:variant>
      <vt:variant>
        <vt:i4>1179704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_Toc285178847</vt:lpwstr>
      </vt:variant>
      <vt:variant>
        <vt:i4>1179704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_Toc285178846</vt:lpwstr>
      </vt:variant>
      <vt:variant>
        <vt:i4>1179704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_Toc285178845</vt:lpwstr>
      </vt:variant>
      <vt:variant>
        <vt:i4>1179704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_Toc285178844</vt:lpwstr>
      </vt:variant>
      <vt:variant>
        <vt:i4>1179704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_Toc285178843</vt:lpwstr>
      </vt:variant>
      <vt:variant>
        <vt:i4>1179704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_Toc285178842</vt:lpwstr>
      </vt:variant>
      <vt:variant>
        <vt:i4>1179704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_Toc285178841</vt:lpwstr>
      </vt:variant>
      <vt:variant>
        <vt:i4>1179704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_Toc285178840</vt:lpwstr>
      </vt:variant>
      <vt:variant>
        <vt:i4>1376312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_Toc285178839</vt:lpwstr>
      </vt:variant>
      <vt:variant>
        <vt:i4>1376312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_Toc285178838</vt:lpwstr>
      </vt:variant>
      <vt:variant>
        <vt:i4>1376312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_Toc285178837</vt:lpwstr>
      </vt:variant>
      <vt:variant>
        <vt:i4>1376312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_Toc285178836</vt:lpwstr>
      </vt:variant>
      <vt:variant>
        <vt:i4>1376312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_Toc285178835</vt:lpwstr>
      </vt:variant>
      <vt:variant>
        <vt:i4>1376312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_Toc285178834</vt:lpwstr>
      </vt:variant>
      <vt:variant>
        <vt:i4>1376312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_Toc285178833</vt:lpwstr>
      </vt:variant>
      <vt:variant>
        <vt:i4>1376312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_Toc285178832</vt:lpwstr>
      </vt:variant>
      <vt:variant>
        <vt:i4>1376312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_Toc285178831</vt:lpwstr>
      </vt:variant>
      <vt:variant>
        <vt:i4>1376312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_Toc285178830</vt:lpwstr>
      </vt:variant>
      <vt:variant>
        <vt:i4>1310776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_Toc285178829</vt:lpwstr>
      </vt:variant>
      <vt:variant>
        <vt:i4>1310776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_Toc285178828</vt:lpwstr>
      </vt:variant>
      <vt:variant>
        <vt:i4>1310776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_Toc285178827</vt:lpwstr>
      </vt:variant>
      <vt:variant>
        <vt:i4>1310776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_Toc285178826</vt:lpwstr>
      </vt:variant>
      <vt:variant>
        <vt:i4>1310776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_Toc285178825</vt:lpwstr>
      </vt:variant>
      <vt:variant>
        <vt:i4>1310776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_Toc285178824</vt:lpwstr>
      </vt:variant>
      <vt:variant>
        <vt:i4>1310776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_Toc285178823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_Toc285178822</vt:lpwstr>
      </vt:variant>
      <vt:variant>
        <vt:i4>1310776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_Toc285178821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_Toc285178820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_Toc285178819</vt:lpwstr>
      </vt:variant>
      <vt:variant>
        <vt:i4>1507384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_Toc285178818</vt:lpwstr>
      </vt:variant>
      <vt:variant>
        <vt:i4>1507384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_Toc285178817</vt:lpwstr>
      </vt:variant>
      <vt:variant>
        <vt:i4>1507384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_Toc285178816</vt:lpwstr>
      </vt:variant>
      <vt:variant>
        <vt:i4>1507384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_Toc285178815</vt:lpwstr>
      </vt:variant>
      <vt:variant>
        <vt:i4>1507384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_Toc285178814</vt:lpwstr>
      </vt:variant>
      <vt:variant>
        <vt:i4>1507384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_Toc285178813</vt:lpwstr>
      </vt:variant>
      <vt:variant>
        <vt:i4>1507384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_Toc285178812</vt:lpwstr>
      </vt:variant>
      <vt:variant>
        <vt:i4>1507384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_Toc285178811</vt:lpwstr>
      </vt:variant>
      <vt:variant>
        <vt:i4>1507384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_Toc285178810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_Toc285178809</vt:lpwstr>
      </vt:variant>
      <vt:variant>
        <vt:i4>1441848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_Toc285178808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_Toc285178807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_Toc285178806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_Toc285178805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_Toc285178804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_Toc285178803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_Toc285178802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_Toc285178801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_Toc285178800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_Toc285178799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_Toc285178798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_Toc285178797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IDMS ICD and Design Identification Management System</dc:title>
  <dc:creator>Robert Lantry</dc:creator>
  <cp:lastModifiedBy>Windows User</cp:lastModifiedBy>
  <cp:revision>2</cp:revision>
  <cp:lastPrinted>2012-05-11T15:33:00Z</cp:lastPrinted>
  <dcterms:created xsi:type="dcterms:W3CDTF">2013-01-15T16:07:00Z</dcterms:created>
  <dcterms:modified xsi:type="dcterms:W3CDTF">2013-01-15T16:07:00Z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0x01010072CA4BC83A64DF40AFF3915C8BA17A98</vt:lpwstr>
  </property>
</Properties>
</file>