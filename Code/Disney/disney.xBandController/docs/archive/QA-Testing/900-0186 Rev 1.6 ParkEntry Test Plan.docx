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E76AC" w14:textId="77777777" w:rsidR="00025036" w:rsidRDefault="00025036" w:rsidP="00025036">
      <w:pPr>
        <w:rPr>
          <w:rStyle w:val="BookTitle"/>
          <w:rFonts w:eastAsia="ヒラギノ角ゴ Pro W3"/>
        </w:rPr>
      </w:pPr>
      <w:bookmarkStart w:id="0" w:name="_GoBack"/>
      <w:bookmarkEnd w:id="0"/>
    </w:p>
    <w:p w14:paraId="433BA031" w14:textId="77777777" w:rsidR="00273A68" w:rsidRDefault="00273A68" w:rsidP="00025036">
      <w:pPr>
        <w:pStyle w:val="Title"/>
        <w:jc w:val="right"/>
        <w:rPr>
          <w:rStyle w:val="BookTitle"/>
          <w:rFonts w:ascii="Verdana" w:eastAsia="ヒラギノ角ゴ Pro W3" w:hAnsi="Verdana"/>
          <w:sz w:val="48"/>
          <w:szCs w:val="48"/>
        </w:rPr>
      </w:pPr>
      <w:r>
        <w:rPr>
          <w:rStyle w:val="BookTitle"/>
          <w:rFonts w:ascii="Verdana" w:eastAsia="ヒラギノ角ゴ Pro W3" w:hAnsi="Verdana"/>
          <w:sz w:val="48"/>
          <w:szCs w:val="48"/>
        </w:rPr>
        <w:t xml:space="preserve">xConnect </w:t>
      </w:r>
    </w:p>
    <w:p w14:paraId="617D4D71" w14:textId="77777777" w:rsidR="00025036" w:rsidRPr="00775EC9" w:rsidRDefault="00775EC9" w:rsidP="00025036">
      <w:pPr>
        <w:pStyle w:val="Title"/>
        <w:jc w:val="right"/>
        <w:rPr>
          <w:rStyle w:val="BookTitle"/>
          <w:rFonts w:ascii="Verdana" w:eastAsia="ヒラギノ角ゴ Pro W3" w:hAnsi="Verdana"/>
          <w:sz w:val="48"/>
          <w:szCs w:val="48"/>
        </w:rPr>
      </w:pPr>
      <w:r w:rsidRPr="00775EC9">
        <w:rPr>
          <w:rStyle w:val="BookTitle"/>
          <w:rFonts w:ascii="Verdana" w:eastAsia="ヒラギノ角ゴ Pro W3" w:hAnsi="Verdana"/>
          <w:sz w:val="48"/>
          <w:szCs w:val="48"/>
        </w:rPr>
        <w:t xml:space="preserve">Park Entry </w:t>
      </w:r>
      <w:r w:rsidR="00617AC8">
        <w:rPr>
          <w:rStyle w:val="BookTitle"/>
          <w:rFonts w:ascii="Verdana" w:eastAsia="ヒラギノ角ゴ Pro W3" w:hAnsi="Verdana"/>
          <w:sz w:val="48"/>
          <w:szCs w:val="48"/>
        </w:rPr>
        <w:t>Test Plan</w:t>
      </w:r>
    </w:p>
    <w:p w14:paraId="1F10D97F" w14:textId="77777777" w:rsidR="00025036" w:rsidRPr="00187A6B" w:rsidRDefault="00025036" w:rsidP="00025036"/>
    <w:p w14:paraId="647490C3" w14:textId="77777777" w:rsidR="00025036" w:rsidRDefault="00025036" w:rsidP="00025036"/>
    <w:p w14:paraId="66E26872" w14:textId="77777777" w:rsidR="00025036" w:rsidRPr="00187A6B" w:rsidRDefault="00025036" w:rsidP="00025036"/>
    <w:p w14:paraId="16CDD4ED" w14:textId="77777777" w:rsidR="00025036" w:rsidRPr="00187A6B" w:rsidRDefault="00025036" w:rsidP="00025036"/>
    <w:p w14:paraId="716E5712" w14:textId="77777777" w:rsidR="00025036" w:rsidRDefault="00025036" w:rsidP="00025036">
      <w:r w:rsidRPr="00121A0D">
        <w:rPr>
          <w:rFonts w:eastAsia="ヒラギノ角ゴ Pro W3"/>
        </w:rPr>
        <w:br w:type="page"/>
      </w:r>
    </w:p>
    <w:p w14:paraId="310F389D" w14:textId="77777777" w:rsidR="00025036" w:rsidRPr="00971C43" w:rsidRDefault="00025036" w:rsidP="00025036">
      <w:pPr>
        <w:rPr>
          <w:b/>
        </w:rPr>
      </w:pPr>
      <w:r w:rsidRPr="00971C43">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620"/>
        <w:gridCol w:w="2809"/>
        <w:gridCol w:w="3959"/>
      </w:tblGrid>
      <w:tr w:rsidR="00025036" w:rsidRPr="00FC5C2D" w14:paraId="60BD99A7" w14:textId="77777777" w:rsidTr="009E52EF">
        <w:tc>
          <w:tcPr>
            <w:tcW w:w="1080" w:type="dxa"/>
            <w:shd w:val="clear" w:color="auto" w:fill="auto"/>
          </w:tcPr>
          <w:p w14:paraId="2FFBA83E" w14:textId="77777777" w:rsidR="00025036" w:rsidRPr="005F391A" w:rsidRDefault="00025036" w:rsidP="009E52EF">
            <w:pPr>
              <w:rPr>
                <w:b/>
              </w:rPr>
            </w:pPr>
            <w:r w:rsidRPr="005F391A">
              <w:rPr>
                <w:b/>
              </w:rPr>
              <w:t>Rev</w:t>
            </w:r>
          </w:p>
        </w:tc>
        <w:tc>
          <w:tcPr>
            <w:tcW w:w="1620" w:type="dxa"/>
            <w:shd w:val="clear" w:color="auto" w:fill="auto"/>
          </w:tcPr>
          <w:p w14:paraId="647217C1" w14:textId="77777777" w:rsidR="00025036" w:rsidRPr="005F391A" w:rsidRDefault="00025036" w:rsidP="009E52EF">
            <w:pPr>
              <w:rPr>
                <w:b/>
              </w:rPr>
            </w:pPr>
            <w:r w:rsidRPr="005F391A">
              <w:rPr>
                <w:b/>
              </w:rPr>
              <w:t>Date</w:t>
            </w:r>
          </w:p>
        </w:tc>
        <w:tc>
          <w:tcPr>
            <w:tcW w:w="2809" w:type="dxa"/>
            <w:shd w:val="clear" w:color="auto" w:fill="auto"/>
          </w:tcPr>
          <w:p w14:paraId="08064106" w14:textId="77777777" w:rsidR="00025036" w:rsidRPr="005F391A" w:rsidRDefault="00025036" w:rsidP="009E52EF">
            <w:pPr>
              <w:rPr>
                <w:b/>
              </w:rPr>
            </w:pPr>
            <w:r w:rsidRPr="005F391A">
              <w:rPr>
                <w:b/>
              </w:rPr>
              <w:t>Author</w:t>
            </w:r>
          </w:p>
        </w:tc>
        <w:tc>
          <w:tcPr>
            <w:tcW w:w="3959" w:type="dxa"/>
            <w:shd w:val="clear" w:color="auto" w:fill="auto"/>
          </w:tcPr>
          <w:p w14:paraId="72F94AF5" w14:textId="77777777" w:rsidR="00025036" w:rsidRPr="005F391A" w:rsidRDefault="00025036" w:rsidP="009E52EF">
            <w:pPr>
              <w:rPr>
                <w:b/>
              </w:rPr>
            </w:pPr>
            <w:r w:rsidRPr="005F391A">
              <w:rPr>
                <w:b/>
              </w:rPr>
              <w:t>Description</w:t>
            </w:r>
          </w:p>
        </w:tc>
      </w:tr>
      <w:tr w:rsidR="00025036" w14:paraId="79721FE0" w14:textId="77777777" w:rsidTr="009E52EF">
        <w:tc>
          <w:tcPr>
            <w:tcW w:w="1080" w:type="dxa"/>
            <w:shd w:val="clear" w:color="auto" w:fill="auto"/>
          </w:tcPr>
          <w:p w14:paraId="64BC9739" w14:textId="77777777" w:rsidR="00025036" w:rsidRDefault="00273A68" w:rsidP="009E52EF">
            <w:r>
              <w:t>1.5</w:t>
            </w:r>
          </w:p>
        </w:tc>
        <w:tc>
          <w:tcPr>
            <w:tcW w:w="1620" w:type="dxa"/>
            <w:shd w:val="clear" w:color="auto" w:fill="auto"/>
          </w:tcPr>
          <w:p w14:paraId="320253B4" w14:textId="77777777" w:rsidR="00025036" w:rsidRDefault="002B6F9A" w:rsidP="009E52EF">
            <w:r>
              <w:t>1/16/2013</w:t>
            </w:r>
          </w:p>
        </w:tc>
        <w:tc>
          <w:tcPr>
            <w:tcW w:w="2809" w:type="dxa"/>
            <w:shd w:val="clear" w:color="auto" w:fill="auto"/>
          </w:tcPr>
          <w:p w14:paraId="1E51ECBF" w14:textId="77777777" w:rsidR="00025036" w:rsidRDefault="00775EC9" w:rsidP="009E52EF">
            <w:r>
              <w:t>Francisco Gonzalez</w:t>
            </w:r>
          </w:p>
        </w:tc>
        <w:tc>
          <w:tcPr>
            <w:tcW w:w="3959" w:type="dxa"/>
            <w:shd w:val="clear" w:color="auto" w:fill="auto"/>
          </w:tcPr>
          <w:p w14:paraId="47F41262" w14:textId="77777777" w:rsidR="00025036" w:rsidRDefault="00273A68" w:rsidP="00273A68">
            <w:r>
              <w:t>xConnect  V</w:t>
            </w:r>
            <w:r w:rsidR="00025036">
              <w:t>ersion</w:t>
            </w:r>
            <w:r>
              <w:t xml:space="preserve"> 1.5</w:t>
            </w:r>
          </w:p>
        </w:tc>
      </w:tr>
      <w:tr w:rsidR="00273A68" w14:paraId="6C5C5316" w14:textId="77777777" w:rsidTr="00947B11">
        <w:tc>
          <w:tcPr>
            <w:tcW w:w="1080" w:type="dxa"/>
            <w:shd w:val="clear" w:color="auto" w:fill="auto"/>
          </w:tcPr>
          <w:p w14:paraId="2A3DD242" w14:textId="77777777" w:rsidR="00273A68" w:rsidRDefault="00273A68" w:rsidP="00947B11">
            <w:r>
              <w:t>1.6</w:t>
            </w:r>
          </w:p>
        </w:tc>
        <w:tc>
          <w:tcPr>
            <w:tcW w:w="1620" w:type="dxa"/>
            <w:shd w:val="clear" w:color="auto" w:fill="auto"/>
          </w:tcPr>
          <w:p w14:paraId="20B7E773" w14:textId="77777777" w:rsidR="00273A68" w:rsidRDefault="00273A68" w:rsidP="00947B11">
            <w:r>
              <w:t>3/19/2013</w:t>
            </w:r>
          </w:p>
        </w:tc>
        <w:tc>
          <w:tcPr>
            <w:tcW w:w="2809" w:type="dxa"/>
            <w:shd w:val="clear" w:color="auto" w:fill="auto"/>
          </w:tcPr>
          <w:p w14:paraId="4A36E677" w14:textId="77777777" w:rsidR="00273A68" w:rsidRDefault="00273A68" w:rsidP="00947B11">
            <w:r>
              <w:t>Francisco Gonzalez</w:t>
            </w:r>
          </w:p>
        </w:tc>
        <w:tc>
          <w:tcPr>
            <w:tcW w:w="3959" w:type="dxa"/>
            <w:shd w:val="clear" w:color="auto" w:fill="auto"/>
          </w:tcPr>
          <w:p w14:paraId="37344C35" w14:textId="77777777" w:rsidR="00273A68" w:rsidRDefault="00273A68" w:rsidP="00947B11">
            <w:r>
              <w:t>Added Section 14 (Release 1.6 – March 2013)</w:t>
            </w:r>
          </w:p>
        </w:tc>
      </w:tr>
    </w:tbl>
    <w:p w14:paraId="2CEC57EC" w14:textId="77777777" w:rsidR="00025036" w:rsidRDefault="00025036" w:rsidP="00025036"/>
    <w:p w14:paraId="01F5C5FD" w14:textId="77777777" w:rsidR="00025036" w:rsidRDefault="00025036" w:rsidP="00025036">
      <w:pPr>
        <w:rPr>
          <w:b/>
        </w:rPr>
      </w:pPr>
      <w:r>
        <w:rPr>
          <w:b/>
        </w:rPr>
        <w:t>Document Approvers &amp;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312"/>
        <w:gridCol w:w="2520"/>
        <w:gridCol w:w="3348"/>
      </w:tblGrid>
      <w:tr w:rsidR="00025036" w14:paraId="62D5CF1D" w14:textId="77777777" w:rsidTr="009E52EF">
        <w:trPr>
          <w:trHeight w:val="224"/>
        </w:trPr>
        <w:tc>
          <w:tcPr>
            <w:tcW w:w="1288" w:type="dxa"/>
            <w:tcBorders>
              <w:top w:val="single" w:sz="4" w:space="0" w:color="auto"/>
              <w:left w:val="single" w:sz="4" w:space="0" w:color="auto"/>
              <w:bottom w:val="single" w:sz="4" w:space="0" w:color="auto"/>
              <w:right w:val="single" w:sz="4" w:space="0" w:color="auto"/>
            </w:tcBorders>
            <w:hideMark/>
          </w:tcPr>
          <w:p w14:paraId="4CB938CD" w14:textId="77777777" w:rsidR="00025036" w:rsidRPr="005F391A" w:rsidRDefault="00025036" w:rsidP="009E52EF">
            <w:pPr>
              <w:spacing w:after="200"/>
              <w:rPr>
                <w:rFonts w:asciiTheme="minorHAnsi" w:eastAsiaTheme="minorHAnsi" w:hAnsiTheme="minorHAnsi" w:cstheme="minorBidi"/>
                <w:b/>
                <w:sz w:val="22"/>
              </w:rPr>
            </w:pPr>
            <w:r w:rsidRPr="005F391A">
              <w:rPr>
                <w:b/>
              </w:rPr>
              <w:t>Date</w:t>
            </w:r>
          </w:p>
        </w:tc>
        <w:tc>
          <w:tcPr>
            <w:tcW w:w="2312" w:type="dxa"/>
            <w:tcBorders>
              <w:top w:val="single" w:sz="4" w:space="0" w:color="auto"/>
              <w:left w:val="single" w:sz="4" w:space="0" w:color="auto"/>
              <w:bottom w:val="single" w:sz="4" w:space="0" w:color="auto"/>
              <w:right w:val="single" w:sz="4" w:space="0" w:color="auto"/>
            </w:tcBorders>
            <w:hideMark/>
          </w:tcPr>
          <w:p w14:paraId="78C4EBA9" w14:textId="77777777" w:rsidR="00025036" w:rsidRPr="005F391A" w:rsidRDefault="00025036" w:rsidP="009E52EF">
            <w:pPr>
              <w:spacing w:after="200"/>
              <w:rPr>
                <w:rFonts w:asciiTheme="minorHAnsi" w:eastAsiaTheme="minorHAnsi" w:hAnsiTheme="minorHAnsi" w:cstheme="minorBidi"/>
                <w:b/>
                <w:sz w:val="22"/>
              </w:rPr>
            </w:pPr>
            <w:r w:rsidRPr="005F391A">
              <w:rPr>
                <w:b/>
              </w:rPr>
              <w:t>Approver</w:t>
            </w:r>
          </w:p>
        </w:tc>
        <w:tc>
          <w:tcPr>
            <w:tcW w:w="2520" w:type="dxa"/>
            <w:tcBorders>
              <w:top w:val="single" w:sz="4" w:space="0" w:color="auto"/>
              <w:left w:val="single" w:sz="4" w:space="0" w:color="auto"/>
              <w:bottom w:val="single" w:sz="4" w:space="0" w:color="auto"/>
              <w:right w:val="single" w:sz="4" w:space="0" w:color="auto"/>
            </w:tcBorders>
            <w:hideMark/>
          </w:tcPr>
          <w:p w14:paraId="3591A569" w14:textId="77777777" w:rsidR="00025036" w:rsidRPr="005F391A" w:rsidRDefault="00025036" w:rsidP="009E52EF">
            <w:pPr>
              <w:spacing w:after="200"/>
              <w:rPr>
                <w:rFonts w:asciiTheme="minorHAnsi" w:eastAsiaTheme="minorHAnsi" w:hAnsiTheme="minorHAnsi" w:cstheme="minorBidi"/>
                <w:b/>
                <w:sz w:val="22"/>
              </w:rPr>
            </w:pPr>
            <w:r w:rsidRPr="005F391A">
              <w:rPr>
                <w:b/>
              </w:rPr>
              <w:t>Role</w:t>
            </w:r>
          </w:p>
        </w:tc>
        <w:tc>
          <w:tcPr>
            <w:tcW w:w="3348" w:type="dxa"/>
            <w:tcBorders>
              <w:top w:val="single" w:sz="4" w:space="0" w:color="auto"/>
              <w:left w:val="single" w:sz="4" w:space="0" w:color="auto"/>
              <w:bottom w:val="single" w:sz="4" w:space="0" w:color="auto"/>
              <w:right w:val="single" w:sz="4" w:space="0" w:color="auto"/>
            </w:tcBorders>
            <w:hideMark/>
          </w:tcPr>
          <w:p w14:paraId="2F838017" w14:textId="77777777" w:rsidR="00025036" w:rsidRPr="005F391A" w:rsidRDefault="00025036" w:rsidP="009E52EF">
            <w:pPr>
              <w:spacing w:after="200"/>
              <w:rPr>
                <w:rFonts w:asciiTheme="minorHAnsi" w:eastAsiaTheme="minorHAnsi" w:hAnsiTheme="minorHAnsi" w:cstheme="minorBidi"/>
                <w:b/>
                <w:sz w:val="22"/>
              </w:rPr>
            </w:pPr>
            <w:r w:rsidRPr="005F391A">
              <w:rPr>
                <w:b/>
              </w:rPr>
              <w:t>Document Accept/Reject</w:t>
            </w:r>
          </w:p>
        </w:tc>
      </w:tr>
      <w:tr w:rsidR="00025036" w14:paraId="62CEE8CB" w14:textId="77777777" w:rsidTr="009E52EF">
        <w:tc>
          <w:tcPr>
            <w:tcW w:w="1288" w:type="dxa"/>
            <w:tcBorders>
              <w:top w:val="single" w:sz="4" w:space="0" w:color="auto"/>
              <w:left w:val="single" w:sz="4" w:space="0" w:color="auto"/>
              <w:bottom w:val="single" w:sz="4" w:space="0" w:color="auto"/>
              <w:right w:val="single" w:sz="4" w:space="0" w:color="auto"/>
            </w:tcBorders>
            <w:hideMark/>
          </w:tcPr>
          <w:p w14:paraId="3F7786CB" w14:textId="77777777" w:rsidR="00025036" w:rsidRPr="002B7AEF" w:rsidRDefault="00273A68" w:rsidP="003676E3">
            <w:pPr>
              <w:spacing w:after="200"/>
              <w:rPr>
                <w:rFonts w:asciiTheme="minorHAnsi" w:eastAsiaTheme="minorHAnsi" w:hAnsiTheme="minorHAnsi" w:cstheme="minorBidi"/>
                <w:sz w:val="22"/>
              </w:rPr>
            </w:pPr>
            <w:r>
              <w:rPr>
                <w:rFonts w:asciiTheme="minorHAnsi" w:eastAsiaTheme="minorHAnsi" w:hAnsiTheme="minorHAnsi" w:cstheme="minorBidi"/>
                <w:sz w:val="22"/>
              </w:rPr>
              <w:t>4</w:t>
            </w:r>
            <w:r w:rsidR="0060210E">
              <w:rPr>
                <w:rFonts w:asciiTheme="minorHAnsi" w:eastAsiaTheme="minorHAnsi" w:hAnsiTheme="minorHAnsi" w:cstheme="minorBidi"/>
                <w:sz w:val="22"/>
              </w:rPr>
              <w:t>/</w:t>
            </w:r>
            <w:r>
              <w:rPr>
                <w:rFonts w:asciiTheme="minorHAnsi" w:eastAsiaTheme="minorHAnsi" w:hAnsiTheme="minorHAnsi" w:cstheme="minorBidi"/>
                <w:sz w:val="22"/>
              </w:rPr>
              <w:t>1</w:t>
            </w:r>
            <w:r w:rsidR="0060210E">
              <w:rPr>
                <w:rFonts w:asciiTheme="minorHAnsi" w:eastAsiaTheme="minorHAnsi" w:hAnsiTheme="minorHAnsi" w:cstheme="minorBidi"/>
                <w:sz w:val="22"/>
              </w:rPr>
              <w:t>/2013</w:t>
            </w:r>
          </w:p>
        </w:tc>
        <w:tc>
          <w:tcPr>
            <w:tcW w:w="2312" w:type="dxa"/>
            <w:tcBorders>
              <w:top w:val="single" w:sz="4" w:space="0" w:color="auto"/>
              <w:left w:val="single" w:sz="4" w:space="0" w:color="auto"/>
              <w:bottom w:val="single" w:sz="4" w:space="0" w:color="auto"/>
              <w:right w:val="single" w:sz="4" w:space="0" w:color="auto"/>
            </w:tcBorders>
            <w:hideMark/>
          </w:tcPr>
          <w:p w14:paraId="677AEBDE" w14:textId="77777777" w:rsidR="00025036" w:rsidRPr="002B7AEF" w:rsidRDefault="00775EC9" w:rsidP="00870941">
            <w:pPr>
              <w:spacing w:after="200"/>
              <w:rPr>
                <w:rFonts w:asciiTheme="minorHAnsi" w:eastAsiaTheme="minorHAnsi" w:hAnsiTheme="minorHAnsi" w:cstheme="minorBidi"/>
                <w:sz w:val="22"/>
              </w:rPr>
            </w:pPr>
            <w:r>
              <w:t>Mar</w:t>
            </w:r>
            <w:r w:rsidR="00870941">
              <w:t>k</w:t>
            </w:r>
            <w:r>
              <w:t xml:space="preserve"> Mecham</w:t>
            </w:r>
          </w:p>
        </w:tc>
        <w:tc>
          <w:tcPr>
            <w:tcW w:w="2520" w:type="dxa"/>
            <w:tcBorders>
              <w:top w:val="single" w:sz="4" w:space="0" w:color="auto"/>
              <w:left w:val="single" w:sz="4" w:space="0" w:color="auto"/>
              <w:bottom w:val="single" w:sz="4" w:space="0" w:color="auto"/>
              <w:right w:val="single" w:sz="4" w:space="0" w:color="auto"/>
            </w:tcBorders>
            <w:hideMark/>
          </w:tcPr>
          <w:p w14:paraId="71B7807B" w14:textId="77777777" w:rsidR="00025036" w:rsidRPr="002B7AEF" w:rsidRDefault="00775EC9" w:rsidP="009E52EF">
            <w:pPr>
              <w:spacing w:after="200"/>
              <w:rPr>
                <w:rFonts w:asciiTheme="minorHAnsi" w:eastAsiaTheme="minorHAnsi" w:hAnsiTheme="minorHAnsi" w:cstheme="minorBidi"/>
                <w:sz w:val="22"/>
              </w:rPr>
            </w:pPr>
            <w:r>
              <w:t>Test Manager</w:t>
            </w:r>
          </w:p>
        </w:tc>
        <w:tc>
          <w:tcPr>
            <w:tcW w:w="3348" w:type="dxa"/>
            <w:tcBorders>
              <w:top w:val="single" w:sz="4" w:space="0" w:color="auto"/>
              <w:left w:val="single" w:sz="4" w:space="0" w:color="auto"/>
              <w:bottom w:val="single" w:sz="4" w:space="0" w:color="auto"/>
              <w:right w:val="single" w:sz="4" w:space="0" w:color="auto"/>
            </w:tcBorders>
            <w:hideMark/>
          </w:tcPr>
          <w:p w14:paraId="27C8F0E9" w14:textId="77777777" w:rsidR="00025036" w:rsidRPr="002B7AEF" w:rsidRDefault="00F21312" w:rsidP="009E52EF">
            <w:pPr>
              <w:spacing w:after="200"/>
              <w:rPr>
                <w:rFonts w:asciiTheme="minorHAnsi" w:eastAsiaTheme="minorHAnsi" w:hAnsiTheme="minorHAnsi" w:cstheme="minorBidi"/>
                <w:sz w:val="22"/>
              </w:rPr>
            </w:pPr>
            <w:r>
              <w:rPr>
                <w:rFonts w:asciiTheme="minorHAnsi" w:eastAsiaTheme="minorHAnsi" w:hAnsiTheme="minorHAnsi" w:cstheme="minorBidi"/>
                <w:sz w:val="22"/>
              </w:rPr>
              <w:t>Accept</w:t>
            </w:r>
          </w:p>
        </w:tc>
      </w:tr>
    </w:tbl>
    <w:p w14:paraId="36C59EE5" w14:textId="77777777" w:rsidR="00025036" w:rsidRDefault="00025036" w:rsidP="00025036"/>
    <w:p w14:paraId="566D874A" w14:textId="77777777" w:rsidR="0060210E" w:rsidRPr="0060210E" w:rsidRDefault="0060210E" w:rsidP="00025036">
      <w:pPr>
        <w:rPr>
          <w:b/>
        </w:rPr>
      </w:pPr>
      <w:r w:rsidRPr="0060210E">
        <w:rPr>
          <w:b/>
        </w:rPr>
        <w:t>Contacts</w:t>
      </w:r>
    </w:p>
    <w:tbl>
      <w:tblPr>
        <w:tblStyle w:val="TableGrid"/>
        <w:tblW w:w="0" w:type="auto"/>
        <w:tblLook w:val="04A0" w:firstRow="1" w:lastRow="0" w:firstColumn="1" w:lastColumn="0" w:noHBand="0" w:noVBand="1"/>
      </w:tblPr>
      <w:tblGrid>
        <w:gridCol w:w="3708"/>
        <w:gridCol w:w="5868"/>
      </w:tblGrid>
      <w:tr w:rsidR="0060210E" w14:paraId="5C769665" w14:textId="77777777" w:rsidTr="00057C38">
        <w:tc>
          <w:tcPr>
            <w:tcW w:w="3708" w:type="dxa"/>
          </w:tcPr>
          <w:p w14:paraId="42EC0264" w14:textId="77777777" w:rsidR="0060210E" w:rsidRDefault="0060210E" w:rsidP="005636EC">
            <w:pPr>
              <w:tabs>
                <w:tab w:val="center" w:pos="2286"/>
              </w:tabs>
            </w:pPr>
            <w:r>
              <w:t>Glenn Curtis</w:t>
            </w:r>
            <w:r w:rsidR="005636EC">
              <w:tab/>
            </w:r>
          </w:p>
        </w:tc>
        <w:tc>
          <w:tcPr>
            <w:tcW w:w="5868" w:type="dxa"/>
          </w:tcPr>
          <w:p w14:paraId="73248E5E" w14:textId="77777777" w:rsidR="0060210E" w:rsidRDefault="00F21312" w:rsidP="005636EC">
            <w:r>
              <w:t>xConnect Development Manager</w:t>
            </w:r>
          </w:p>
        </w:tc>
      </w:tr>
      <w:tr w:rsidR="0060210E" w14:paraId="75515B76" w14:textId="77777777" w:rsidTr="00057C38">
        <w:tc>
          <w:tcPr>
            <w:tcW w:w="3708" w:type="dxa"/>
          </w:tcPr>
          <w:p w14:paraId="4C749069" w14:textId="77777777" w:rsidR="0060210E" w:rsidRDefault="005636EC" w:rsidP="005B3375">
            <w:r>
              <w:t>Tony Cowan</w:t>
            </w:r>
          </w:p>
          <w:p w14:paraId="2ED4DF51" w14:textId="77777777" w:rsidR="00B33779" w:rsidRDefault="00B33779" w:rsidP="005B3375">
            <w:r>
              <w:t>Travis Pruitt</w:t>
            </w:r>
          </w:p>
        </w:tc>
        <w:tc>
          <w:tcPr>
            <w:tcW w:w="5868" w:type="dxa"/>
          </w:tcPr>
          <w:p w14:paraId="3787F1BB" w14:textId="77777777" w:rsidR="0060210E" w:rsidRDefault="00F21312" w:rsidP="00025036">
            <w:proofErr w:type="spellStart"/>
            <w:r>
              <w:t>xGreeter</w:t>
            </w:r>
            <w:proofErr w:type="spellEnd"/>
            <w:r>
              <w:t xml:space="preserve"> </w:t>
            </w:r>
            <w:r w:rsidR="005636EC">
              <w:t>Developer</w:t>
            </w:r>
          </w:p>
        </w:tc>
      </w:tr>
      <w:tr w:rsidR="0060210E" w14:paraId="33178C80" w14:textId="77777777" w:rsidTr="00057C38">
        <w:tc>
          <w:tcPr>
            <w:tcW w:w="3708" w:type="dxa"/>
          </w:tcPr>
          <w:p w14:paraId="4D2EB77A" w14:textId="77777777" w:rsidR="0060210E" w:rsidRDefault="005636EC" w:rsidP="00025036">
            <w:r>
              <w:t>Mike Broz</w:t>
            </w:r>
          </w:p>
        </w:tc>
        <w:tc>
          <w:tcPr>
            <w:tcW w:w="5868" w:type="dxa"/>
          </w:tcPr>
          <w:p w14:paraId="144195AB" w14:textId="77777777" w:rsidR="0060210E" w:rsidRDefault="00F21312" w:rsidP="00025036">
            <w:r>
              <w:t xml:space="preserve">xConnect </w:t>
            </w:r>
            <w:r w:rsidR="00273A68">
              <w:t>Project</w:t>
            </w:r>
            <w:r>
              <w:t xml:space="preserve"> Manager</w:t>
            </w:r>
          </w:p>
        </w:tc>
      </w:tr>
      <w:tr w:rsidR="0060210E" w14:paraId="0AECFB46" w14:textId="77777777" w:rsidTr="00057C38">
        <w:tc>
          <w:tcPr>
            <w:tcW w:w="3708" w:type="dxa"/>
          </w:tcPr>
          <w:p w14:paraId="2975DA00" w14:textId="77777777" w:rsidR="0060210E" w:rsidRDefault="005636EC" w:rsidP="00727FB1">
            <w:r>
              <w:t>Arek Gla</w:t>
            </w:r>
            <w:r w:rsidR="00727FB1">
              <w:t>b</w:t>
            </w:r>
            <w:r>
              <w:t>ek</w:t>
            </w:r>
          </w:p>
        </w:tc>
        <w:tc>
          <w:tcPr>
            <w:tcW w:w="5868" w:type="dxa"/>
          </w:tcPr>
          <w:p w14:paraId="29390120" w14:textId="77777777" w:rsidR="0060210E" w:rsidRDefault="005636EC" w:rsidP="00025036">
            <w:r>
              <w:t>xBRC Developer</w:t>
            </w:r>
          </w:p>
        </w:tc>
      </w:tr>
      <w:tr w:rsidR="005636EC" w14:paraId="16322C76" w14:textId="77777777" w:rsidTr="00057C38">
        <w:tc>
          <w:tcPr>
            <w:tcW w:w="3708" w:type="dxa"/>
          </w:tcPr>
          <w:p w14:paraId="40706D51" w14:textId="77777777" w:rsidR="005636EC" w:rsidRDefault="005B3375" w:rsidP="005B3375">
            <w:r>
              <w:t xml:space="preserve">Slava </w:t>
            </w:r>
            <w:r w:rsidRPr="005B3375">
              <w:t>Minyailov</w:t>
            </w:r>
          </w:p>
        </w:tc>
        <w:tc>
          <w:tcPr>
            <w:tcW w:w="5868" w:type="dxa"/>
          </w:tcPr>
          <w:p w14:paraId="341EA1CE" w14:textId="77777777" w:rsidR="005636EC" w:rsidRDefault="005636EC" w:rsidP="00025036">
            <w:proofErr w:type="spellStart"/>
            <w:r>
              <w:t>xAG</w:t>
            </w:r>
            <w:proofErr w:type="spellEnd"/>
            <w:r>
              <w:t xml:space="preserve"> Developer</w:t>
            </w:r>
          </w:p>
        </w:tc>
      </w:tr>
      <w:tr w:rsidR="005636EC" w14:paraId="4303E70A" w14:textId="77777777" w:rsidTr="00057C38">
        <w:tc>
          <w:tcPr>
            <w:tcW w:w="3708" w:type="dxa"/>
          </w:tcPr>
          <w:p w14:paraId="1DE06F6E" w14:textId="77777777" w:rsidR="005636EC" w:rsidRDefault="005636EC" w:rsidP="00025036">
            <w:r>
              <w:t>Iwona Glabek</w:t>
            </w:r>
          </w:p>
        </w:tc>
        <w:tc>
          <w:tcPr>
            <w:tcW w:w="5868" w:type="dxa"/>
          </w:tcPr>
          <w:p w14:paraId="461F8A27" w14:textId="77777777" w:rsidR="005636EC" w:rsidRDefault="005636EC" w:rsidP="00025036">
            <w:r>
              <w:t>xBRMS Developer</w:t>
            </w:r>
          </w:p>
        </w:tc>
      </w:tr>
      <w:tr w:rsidR="005636EC" w14:paraId="3E3F8324" w14:textId="77777777" w:rsidTr="00057C38">
        <w:tc>
          <w:tcPr>
            <w:tcW w:w="3708" w:type="dxa"/>
          </w:tcPr>
          <w:p w14:paraId="07C3418E" w14:textId="77777777" w:rsidR="005636EC" w:rsidRDefault="005636EC" w:rsidP="00025036">
            <w:r>
              <w:t>Greg Strange</w:t>
            </w:r>
          </w:p>
        </w:tc>
        <w:tc>
          <w:tcPr>
            <w:tcW w:w="5868" w:type="dxa"/>
          </w:tcPr>
          <w:p w14:paraId="68B68CAC" w14:textId="77777777" w:rsidR="005636EC" w:rsidRDefault="00F21312" w:rsidP="005636EC">
            <w:r>
              <w:t>Reader Development</w:t>
            </w:r>
          </w:p>
        </w:tc>
      </w:tr>
      <w:tr w:rsidR="005636EC" w14:paraId="2F1503AD" w14:textId="77777777" w:rsidTr="00057C38">
        <w:tc>
          <w:tcPr>
            <w:tcW w:w="3708" w:type="dxa"/>
          </w:tcPr>
          <w:p w14:paraId="2596E20F" w14:textId="77777777" w:rsidR="005636EC" w:rsidRDefault="005636EC" w:rsidP="00025036">
            <w:r>
              <w:t>Corey Wharton</w:t>
            </w:r>
          </w:p>
        </w:tc>
        <w:tc>
          <w:tcPr>
            <w:tcW w:w="5868" w:type="dxa"/>
          </w:tcPr>
          <w:p w14:paraId="286B1518" w14:textId="77777777" w:rsidR="005636EC" w:rsidRDefault="00F21312" w:rsidP="00025036">
            <w:r>
              <w:t>Reader Development</w:t>
            </w:r>
          </w:p>
        </w:tc>
      </w:tr>
      <w:tr w:rsidR="005636EC" w14:paraId="5088EA68" w14:textId="77777777" w:rsidTr="00057C38">
        <w:tc>
          <w:tcPr>
            <w:tcW w:w="3708" w:type="dxa"/>
          </w:tcPr>
          <w:p w14:paraId="543AC20A" w14:textId="77777777" w:rsidR="005636EC" w:rsidRDefault="005B3375" w:rsidP="00025036">
            <w:r>
              <w:t>Adam Parish</w:t>
            </w:r>
          </w:p>
        </w:tc>
        <w:tc>
          <w:tcPr>
            <w:tcW w:w="5868" w:type="dxa"/>
          </w:tcPr>
          <w:p w14:paraId="6D32CA54" w14:textId="77777777" w:rsidR="005636EC" w:rsidRDefault="005B3375" w:rsidP="00025036">
            <w:r>
              <w:t>Disney</w:t>
            </w:r>
            <w:r w:rsidR="00F21312">
              <w:t xml:space="preserve"> Program Management</w:t>
            </w:r>
          </w:p>
        </w:tc>
      </w:tr>
      <w:tr w:rsidR="00640C88" w14:paraId="14E20078" w14:textId="77777777" w:rsidTr="00057C38">
        <w:tc>
          <w:tcPr>
            <w:tcW w:w="3708" w:type="dxa"/>
          </w:tcPr>
          <w:p w14:paraId="2F957538" w14:textId="77777777" w:rsidR="00640C88" w:rsidRDefault="005B3375" w:rsidP="00025036">
            <w:r>
              <w:t>John McLean</w:t>
            </w:r>
          </w:p>
        </w:tc>
        <w:tc>
          <w:tcPr>
            <w:tcW w:w="5868" w:type="dxa"/>
          </w:tcPr>
          <w:p w14:paraId="13BEAC3B" w14:textId="77777777" w:rsidR="00640C88" w:rsidRDefault="00F21312" w:rsidP="00025036">
            <w:r>
              <w:t>SDE/T</w:t>
            </w:r>
          </w:p>
        </w:tc>
      </w:tr>
      <w:tr w:rsidR="005636EC" w14:paraId="566574B6" w14:textId="77777777" w:rsidTr="00057C38">
        <w:tc>
          <w:tcPr>
            <w:tcW w:w="3708" w:type="dxa"/>
          </w:tcPr>
          <w:p w14:paraId="3D38B570" w14:textId="77777777" w:rsidR="005636EC" w:rsidRDefault="005636EC" w:rsidP="00025036">
            <w:r>
              <w:t>Rob Silvernagel</w:t>
            </w:r>
          </w:p>
        </w:tc>
        <w:tc>
          <w:tcPr>
            <w:tcW w:w="5868" w:type="dxa"/>
          </w:tcPr>
          <w:p w14:paraId="43956C38" w14:textId="77777777" w:rsidR="005636EC" w:rsidRDefault="00F21312" w:rsidP="00025036">
            <w:r>
              <w:t>SDE/T</w:t>
            </w:r>
          </w:p>
        </w:tc>
      </w:tr>
      <w:tr w:rsidR="005636EC" w14:paraId="459777B7" w14:textId="77777777" w:rsidTr="00057C38">
        <w:tc>
          <w:tcPr>
            <w:tcW w:w="3708" w:type="dxa"/>
          </w:tcPr>
          <w:p w14:paraId="0D3B5831" w14:textId="77777777" w:rsidR="005636EC" w:rsidRDefault="005636EC" w:rsidP="00025036">
            <w:r>
              <w:t>Francisco Gonzalez</w:t>
            </w:r>
          </w:p>
        </w:tc>
        <w:tc>
          <w:tcPr>
            <w:tcW w:w="5868" w:type="dxa"/>
          </w:tcPr>
          <w:p w14:paraId="38B2FCC2" w14:textId="77777777" w:rsidR="005636EC" w:rsidRDefault="00F21312" w:rsidP="00025036">
            <w:r>
              <w:t>SDE/T</w:t>
            </w:r>
          </w:p>
        </w:tc>
      </w:tr>
    </w:tbl>
    <w:p w14:paraId="5ED88E21" w14:textId="77777777" w:rsidR="0060210E" w:rsidRDefault="0060210E" w:rsidP="00025036"/>
    <w:p w14:paraId="34D18259" w14:textId="77777777" w:rsidR="00057C38" w:rsidRPr="00640C88" w:rsidRDefault="00057C38" w:rsidP="00025036">
      <w:pPr>
        <w:rPr>
          <w:b/>
        </w:rPr>
      </w:pPr>
      <w:r w:rsidRPr="00640C88">
        <w:rPr>
          <w:b/>
        </w:rPr>
        <w:t>Related Documents</w:t>
      </w:r>
    </w:p>
    <w:tbl>
      <w:tblPr>
        <w:tblStyle w:val="TableGrid"/>
        <w:tblW w:w="0" w:type="auto"/>
        <w:tblLook w:val="04A0" w:firstRow="1" w:lastRow="0" w:firstColumn="1" w:lastColumn="0" w:noHBand="0" w:noVBand="1"/>
      </w:tblPr>
      <w:tblGrid>
        <w:gridCol w:w="4788"/>
        <w:gridCol w:w="4788"/>
      </w:tblGrid>
      <w:tr w:rsidR="00057C38" w14:paraId="1BCDBCBE" w14:textId="77777777" w:rsidTr="00057C38">
        <w:tc>
          <w:tcPr>
            <w:tcW w:w="4788" w:type="dxa"/>
          </w:tcPr>
          <w:p w14:paraId="64825B8F" w14:textId="77777777" w:rsidR="00057C38" w:rsidRDefault="00057C38" w:rsidP="000A52B7">
            <w:r w:rsidRPr="00057C38">
              <w:t>900-0063 IDMS Test Plan</w:t>
            </w:r>
          </w:p>
        </w:tc>
        <w:tc>
          <w:tcPr>
            <w:tcW w:w="4788" w:type="dxa"/>
          </w:tcPr>
          <w:p w14:paraId="77FF64DF" w14:textId="77777777" w:rsidR="00057C38" w:rsidRDefault="00057C38" w:rsidP="00025036">
            <w:r w:rsidRPr="0038536E">
              <w:t>The ID Management System (IDMS) stores and maintains information about park guests, making it possible to link external systems with the xConnect components</w:t>
            </w:r>
            <w:r>
              <w:t>.</w:t>
            </w:r>
          </w:p>
        </w:tc>
      </w:tr>
      <w:tr w:rsidR="00057C38" w14:paraId="3CA06CC4" w14:textId="77777777" w:rsidTr="00057C38">
        <w:tc>
          <w:tcPr>
            <w:tcW w:w="4788" w:type="dxa"/>
          </w:tcPr>
          <w:p w14:paraId="3ECE9712" w14:textId="77777777" w:rsidR="00057C38" w:rsidRDefault="00EA58B3" w:rsidP="000A52B7">
            <w:r w:rsidRPr="00EA58B3">
              <w:t>900-0071 xBRC Test Plan</w:t>
            </w:r>
          </w:p>
        </w:tc>
        <w:tc>
          <w:tcPr>
            <w:tcW w:w="4788" w:type="dxa"/>
          </w:tcPr>
          <w:p w14:paraId="16866369" w14:textId="77777777" w:rsidR="00057C38" w:rsidRDefault="00EA58B3" w:rsidP="00025036">
            <w:r>
              <w:t>xBand Reader Controller</w:t>
            </w:r>
          </w:p>
        </w:tc>
      </w:tr>
      <w:tr w:rsidR="00057C38" w14:paraId="6CFA2568" w14:textId="77777777" w:rsidTr="00057C38">
        <w:tc>
          <w:tcPr>
            <w:tcW w:w="4788" w:type="dxa"/>
          </w:tcPr>
          <w:p w14:paraId="717968D3" w14:textId="77777777" w:rsidR="00057C38" w:rsidRDefault="00EA58B3" w:rsidP="000A52B7">
            <w:r w:rsidRPr="00EA58B3">
              <w:lastRenderedPageBreak/>
              <w:t>900-0072 xBRMS Test Plan</w:t>
            </w:r>
          </w:p>
        </w:tc>
        <w:tc>
          <w:tcPr>
            <w:tcW w:w="4788" w:type="dxa"/>
          </w:tcPr>
          <w:p w14:paraId="59B76DBF" w14:textId="77777777" w:rsidR="00057C38" w:rsidRDefault="00EA58B3" w:rsidP="00025036">
            <w:r>
              <w:t>xBand Reader Management System</w:t>
            </w:r>
          </w:p>
        </w:tc>
      </w:tr>
      <w:tr w:rsidR="00724E1B" w14:paraId="5F70DA62" w14:textId="77777777" w:rsidTr="00057C38">
        <w:tc>
          <w:tcPr>
            <w:tcW w:w="4788" w:type="dxa"/>
          </w:tcPr>
          <w:p w14:paraId="5379EBA2" w14:textId="77777777" w:rsidR="00724E1B" w:rsidRPr="00EA58B3" w:rsidRDefault="00724E1B" w:rsidP="000A52B7">
            <w:r>
              <w:t>Park Entry Test cases</w:t>
            </w:r>
          </w:p>
        </w:tc>
        <w:tc>
          <w:tcPr>
            <w:tcW w:w="4788" w:type="dxa"/>
          </w:tcPr>
          <w:p w14:paraId="07519294" w14:textId="77777777" w:rsidR="00724E1B" w:rsidRDefault="00724E1B" w:rsidP="00025036">
            <w:proofErr w:type="spellStart"/>
            <w:proofErr w:type="gramStart"/>
            <w:r>
              <w:t>xGreeter</w:t>
            </w:r>
            <w:proofErr w:type="spellEnd"/>
            <w:proofErr w:type="gramEnd"/>
            <w:r>
              <w:t xml:space="preserve"> and High Availability (HA) test cases.</w:t>
            </w:r>
          </w:p>
        </w:tc>
      </w:tr>
    </w:tbl>
    <w:p w14:paraId="0776B84C" w14:textId="77777777" w:rsidR="00025036" w:rsidRPr="005F391A" w:rsidRDefault="00025036" w:rsidP="00025036">
      <w:pPr>
        <w:pStyle w:val="TableofContents"/>
        <w:rPr>
          <w:rStyle w:val="Strong"/>
          <w:rFonts w:ascii="Verdana" w:hAnsi="Verdana"/>
        </w:rPr>
      </w:pPr>
      <w:r w:rsidRPr="005F391A">
        <w:rPr>
          <w:rStyle w:val="Strong"/>
          <w:rFonts w:ascii="Verdana" w:hAnsi="Verdana"/>
        </w:rPr>
        <w:lastRenderedPageBreak/>
        <w:t>Table of Contents</w:t>
      </w:r>
    </w:p>
    <w:p w14:paraId="7088F527" w14:textId="77777777" w:rsidR="00947B11" w:rsidRDefault="00025036">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3469706" w:history="1">
        <w:r w:rsidR="00947B11" w:rsidRPr="00D7156F">
          <w:rPr>
            <w:rStyle w:val="Hyperlink"/>
            <w:noProof/>
          </w:rPr>
          <w:t>1 Background</w:t>
        </w:r>
        <w:r w:rsidR="00947B11">
          <w:rPr>
            <w:noProof/>
            <w:webHidden/>
          </w:rPr>
          <w:tab/>
        </w:r>
        <w:r w:rsidR="00947B11">
          <w:rPr>
            <w:noProof/>
            <w:webHidden/>
          </w:rPr>
          <w:fldChar w:fldCharType="begin"/>
        </w:r>
        <w:r w:rsidR="00947B11">
          <w:rPr>
            <w:noProof/>
            <w:webHidden/>
          </w:rPr>
          <w:instrText xml:space="preserve"> PAGEREF _Toc353469706 \h </w:instrText>
        </w:r>
        <w:r w:rsidR="00947B11">
          <w:rPr>
            <w:noProof/>
            <w:webHidden/>
          </w:rPr>
        </w:r>
        <w:r w:rsidR="00947B11">
          <w:rPr>
            <w:noProof/>
            <w:webHidden/>
          </w:rPr>
          <w:fldChar w:fldCharType="separate"/>
        </w:r>
        <w:r w:rsidR="00947B11">
          <w:rPr>
            <w:noProof/>
            <w:webHidden/>
          </w:rPr>
          <w:t>5</w:t>
        </w:r>
        <w:r w:rsidR="00947B11">
          <w:rPr>
            <w:noProof/>
            <w:webHidden/>
          </w:rPr>
          <w:fldChar w:fldCharType="end"/>
        </w:r>
      </w:hyperlink>
    </w:p>
    <w:p w14:paraId="5131C630" w14:textId="77777777" w:rsidR="00947B11" w:rsidRDefault="007C3E84">
      <w:pPr>
        <w:pStyle w:val="TOC1"/>
        <w:rPr>
          <w:rFonts w:asciiTheme="minorHAnsi" w:eastAsiaTheme="minorEastAsia" w:hAnsiTheme="minorHAnsi" w:cstheme="minorBidi"/>
          <w:noProof/>
          <w:sz w:val="22"/>
        </w:rPr>
      </w:pPr>
      <w:hyperlink w:anchor="_Toc353469707" w:history="1">
        <w:r w:rsidR="00947B11" w:rsidRPr="00D7156F">
          <w:rPr>
            <w:rStyle w:val="Hyperlink"/>
            <w:noProof/>
          </w:rPr>
          <w:t>2 Objective</w:t>
        </w:r>
        <w:r w:rsidR="00947B11">
          <w:rPr>
            <w:noProof/>
            <w:webHidden/>
          </w:rPr>
          <w:tab/>
        </w:r>
        <w:r w:rsidR="00947B11">
          <w:rPr>
            <w:noProof/>
            <w:webHidden/>
          </w:rPr>
          <w:fldChar w:fldCharType="begin"/>
        </w:r>
        <w:r w:rsidR="00947B11">
          <w:rPr>
            <w:noProof/>
            <w:webHidden/>
          </w:rPr>
          <w:instrText xml:space="preserve"> PAGEREF _Toc353469707 \h </w:instrText>
        </w:r>
        <w:r w:rsidR="00947B11">
          <w:rPr>
            <w:noProof/>
            <w:webHidden/>
          </w:rPr>
        </w:r>
        <w:r w:rsidR="00947B11">
          <w:rPr>
            <w:noProof/>
            <w:webHidden/>
          </w:rPr>
          <w:fldChar w:fldCharType="separate"/>
        </w:r>
        <w:r w:rsidR="00947B11">
          <w:rPr>
            <w:noProof/>
            <w:webHidden/>
          </w:rPr>
          <w:t>5</w:t>
        </w:r>
        <w:r w:rsidR="00947B11">
          <w:rPr>
            <w:noProof/>
            <w:webHidden/>
          </w:rPr>
          <w:fldChar w:fldCharType="end"/>
        </w:r>
      </w:hyperlink>
    </w:p>
    <w:p w14:paraId="7D8D045D" w14:textId="77777777" w:rsidR="00947B11" w:rsidRDefault="007C3E84">
      <w:pPr>
        <w:pStyle w:val="TOC1"/>
        <w:rPr>
          <w:rFonts w:asciiTheme="minorHAnsi" w:eastAsiaTheme="minorEastAsia" w:hAnsiTheme="minorHAnsi" w:cstheme="minorBidi"/>
          <w:noProof/>
          <w:sz w:val="22"/>
        </w:rPr>
      </w:pPr>
      <w:hyperlink w:anchor="_Toc353469708" w:history="1">
        <w:r w:rsidR="00947B11" w:rsidRPr="00D7156F">
          <w:rPr>
            <w:rStyle w:val="Hyperlink"/>
            <w:noProof/>
          </w:rPr>
          <w:t>3 UX Elements</w:t>
        </w:r>
        <w:r w:rsidR="00947B11">
          <w:rPr>
            <w:noProof/>
            <w:webHidden/>
          </w:rPr>
          <w:tab/>
        </w:r>
        <w:r w:rsidR="00947B11">
          <w:rPr>
            <w:noProof/>
            <w:webHidden/>
          </w:rPr>
          <w:fldChar w:fldCharType="begin"/>
        </w:r>
        <w:r w:rsidR="00947B11">
          <w:rPr>
            <w:noProof/>
            <w:webHidden/>
          </w:rPr>
          <w:instrText xml:space="preserve"> PAGEREF _Toc353469708 \h </w:instrText>
        </w:r>
        <w:r w:rsidR="00947B11">
          <w:rPr>
            <w:noProof/>
            <w:webHidden/>
          </w:rPr>
        </w:r>
        <w:r w:rsidR="00947B11">
          <w:rPr>
            <w:noProof/>
            <w:webHidden/>
          </w:rPr>
          <w:fldChar w:fldCharType="separate"/>
        </w:r>
        <w:r w:rsidR="00947B11">
          <w:rPr>
            <w:noProof/>
            <w:webHidden/>
          </w:rPr>
          <w:t>6</w:t>
        </w:r>
        <w:r w:rsidR="00947B11">
          <w:rPr>
            <w:noProof/>
            <w:webHidden/>
          </w:rPr>
          <w:fldChar w:fldCharType="end"/>
        </w:r>
      </w:hyperlink>
    </w:p>
    <w:p w14:paraId="25ED5754" w14:textId="77777777" w:rsidR="00947B11" w:rsidRDefault="007C3E84">
      <w:pPr>
        <w:pStyle w:val="TOC1"/>
        <w:rPr>
          <w:rFonts w:asciiTheme="minorHAnsi" w:eastAsiaTheme="minorEastAsia" w:hAnsiTheme="minorHAnsi" w:cstheme="minorBidi"/>
          <w:noProof/>
          <w:sz w:val="22"/>
        </w:rPr>
      </w:pPr>
      <w:hyperlink w:anchor="_Toc353469709" w:history="1">
        <w:r w:rsidR="00947B11" w:rsidRPr="00D7156F">
          <w:rPr>
            <w:rStyle w:val="Hyperlink"/>
            <w:noProof/>
          </w:rPr>
          <w:t>4 In Scope</w:t>
        </w:r>
        <w:r w:rsidR="00947B11">
          <w:rPr>
            <w:noProof/>
            <w:webHidden/>
          </w:rPr>
          <w:tab/>
        </w:r>
        <w:r w:rsidR="00947B11">
          <w:rPr>
            <w:noProof/>
            <w:webHidden/>
          </w:rPr>
          <w:fldChar w:fldCharType="begin"/>
        </w:r>
        <w:r w:rsidR="00947B11">
          <w:rPr>
            <w:noProof/>
            <w:webHidden/>
          </w:rPr>
          <w:instrText xml:space="preserve"> PAGEREF _Toc353469709 \h </w:instrText>
        </w:r>
        <w:r w:rsidR="00947B11">
          <w:rPr>
            <w:noProof/>
            <w:webHidden/>
          </w:rPr>
        </w:r>
        <w:r w:rsidR="00947B11">
          <w:rPr>
            <w:noProof/>
            <w:webHidden/>
          </w:rPr>
          <w:fldChar w:fldCharType="separate"/>
        </w:r>
        <w:r w:rsidR="00947B11">
          <w:rPr>
            <w:noProof/>
            <w:webHidden/>
          </w:rPr>
          <w:t>6</w:t>
        </w:r>
        <w:r w:rsidR="00947B11">
          <w:rPr>
            <w:noProof/>
            <w:webHidden/>
          </w:rPr>
          <w:fldChar w:fldCharType="end"/>
        </w:r>
      </w:hyperlink>
    </w:p>
    <w:p w14:paraId="1D3BE897" w14:textId="77777777" w:rsidR="00947B11" w:rsidRDefault="007C3E84">
      <w:pPr>
        <w:pStyle w:val="TOC1"/>
        <w:rPr>
          <w:rFonts w:asciiTheme="minorHAnsi" w:eastAsiaTheme="minorEastAsia" w:hAnsiTheme="minorHAnsi" w:cstheme="minorBidi"/>
          <w:noProof/>
          <w:sz w:val="22"/>
        </w:rPr>
      </w:pPr>
      <w:hyperlink w:anchor="_Toc353469710" w:history="1">
        <w:r w:rsidR="00947B11" w:rsidRPr="00D7156F">
          <w:rPr>
            <w:rStyle w:val="Hyperlink"/>
            <w:noProof/>
          </w:rPr>
          <w:t>5 Schedule and Timeline</w:t>
        </w:r>
        <w:r w:rsidR="00947B11">
          <w:rPr>
            <w:noProof/>
            <w:webHidden/>
          </w:rPr>
          <w:tab/>
        </w:r>
        <w:r w:rsidR="00947B11">
          <w:rPr>
            <w:noProof/>
            <w:webHidden/>
          </w:rPr>
          <w:fldChar w:fldCharType="begin"/>
        </w:r>
        <w:r w:rsidR="00947B11">
          <w:rPr>
            <w:noProof/>
            <w:webHidden/>
          </w:rPr>
          <w:instrText xml:space="preserve"> PAGEREF _Toc353469710 \h </w:instrText>
        </w:r>
        <w:r w:rsidR="00947B11">
          <w:rPr>
            <w:noProof/>
            <w:webHidden/>
          </w:rPr>
        </w:r>
        <w:r w:rsidR="00947B11">
          <w:rPr>
            <w:noProof/>
            <w:webHidden/>
          </w:rPr>
          <w:fldChar w:fldCharType="separate"/>
        </w:r>
        <w:r w:rsidR="00947B11">
          <w:rPr>
            <w:noProof/>
            <w:webHidden/>
          </w:rPr>
          <w:t>6</w:t>
        </w:r>
        <w:r w:rsidR="00947B11">
          <w:rPr>
            <w:noProof/>
            <w:webHidden/>
          </w:rPr>
          <w:fldChar w:fldCharType="end"/>
        </w:r>
      </w:hyperlink>
    </w:p>
    <w:p w14:paraId="1E56AFBD" w14:textId="77777777" w:rsidR="00947B11" w:rsidRDefault="007C3E84">
      <w:pPr>
        <w:pStyle w:val="TOC1"/>
        <w:rPr>
          <w:rFonts w:asciiTheme="minorHAnsi" w:eastAsiaTheme="minorEastAsia" w:hAnsiTheme="minorHAnsi" w:cstheme="minorBidi"/>
          <w:noProof/>
          <w:sz w:val="22"/>
        </w:rPr>
      </w:pPr>
      <w:hyperlink w:anchor="_Toc353469711" w:history="1">
        <w:r w:rsidR="00947B11" w:rsidRPr="00D7156F">
          <w:rPr>
            <w:rStyle w:val="Hyperlink"/>
            <w:noProof/>
          </w:rPr>
          <w:t>6 Testing Resources</w:t>
        </w:r>
        <w:r w:rsidR="00947B11">
          <w:rPr>
            <w:noProof/>
            <w:webHidden/>
          </w:rPr>
          <w:tab/>
        </w:r>
        <w:r w:rsidR="00947B11">
          <w:rPr>
            <w:noProof/>
            <w:webHidden/>
          </w:rPr>
          <w:fldChar w:fldCharType="begin"/>
        </w:r>
        <w:r w:rsidR="00947B11">
          <w:rPr>
            <w:noProof/>
            <w:webHidden/>
          </w:rPr>
          <w:instrText xml:space="preserve"> PAGEREF _Toc353469711 \h </w:instrText>
        </w:r>
        <w:r w:rsidR="00947B11">
          <w:rPr>
            <w:noProof/>
            <w:webHidden/>
          </w:rPr>
        </w:r>
        <w:r w:rsidR="00947B11">
          <w:rPr>
            <w:noProof/>
            <w:webHidden/>
          </w:rPr>
          <w:fldChar w:fldCharType="separate"/>
        </w:r>
        <w:r w:rsidR="00947B11">
          <w:rPr>
            <w:noProof/>
            <w:webHidden/>
          </w:rPr>
          <w:t>7</w:t>
        </w:r>
        <w:r w:rsidR="00947B11">
          <w:rPr>
            <w:noProof/>
            <w:webHidden/>
          </w:rPr>
          <w:fldChar w:fldCharType="end"/>
        </w:r>
      </w:hyperlink>
    </w:p>
    <w:p w14:paraId="7EA0B90D" w14:textId="77777777" w:rsidR="00947B11" w:rsidRDefault="007C3E84">
      <w:pPr>
        <w:pStyle w:val="TOC1"/>
        <w:rPr>
          <w:rFonts w:asciiTheme="minorHAnsi" w:eastAsiaTheme="minorEastAsia" w:hAnsiTheme="minorHAnsi" w:cstheme="minorBidi"/>
          <w:noProof/>
          <w:sz w:val="22"/>
        </w:rPr>
      </w:pPr>
      <w:hyperlink w:anchor="_Toc353469712" w:history="1">
        <w:r w:rsidR="00947B11" w:rsidRPr="00D7156F">
          <w:rPr>
            <w:rStyle w:val="Hyperlink"/>
            <w:noProof/>
          </w:rPr>
          <w:t>7 Testing Environment</w:t>
        </w:r>
        <w:r w:rsidR="00947B11">
          <w:rPr>
            <w:noProof/>
            <w:webHidden/>
          </w:rPr>
          <w:tab/>
        </w:r>
        <w:r w:rsidR="00947B11">
          <w:rPr>
            <w:noProof/>
            <w:webHidden/>
          </w:rPr>
          <w:fldChar w:fldCharType="begin"/>
        </w:r>
        <w:r w:rsidR="00947B11">
          <w:rPr>
            <w:noProof/>
            <w:webHidden/>
          </w:rPr>
          <w:instrText xml:space="preserve"> PAGEREF _Toc353469712 \h </w:instrText>
        </w:r>
        <w:r w:rsidR="00947B11">
          <w:rPr>
            <w:noProof/>
            <w:webHidden/>
          </w:rPr>
        </w:r>
        <w:r w:rsidR="00947B11">
          <w:rPr>
            <w:noProof/>
            <w:webHidden/>
          </w:rPr>
          <w:fldChar w:fldCharType="separate"/>
        </w:r>
        <w:r w:rsidR="00947B11">
          <w:rPr>
            <w:noProof/>
            <w:webHidden/>
          </w:rPr>
          <w:t>7</w:t>
        </w:r>
        <w:r w:rsidR="00947B11">
          <w:rPr>
            <w:noProof/>
            <w:webHidden/>
          </w:rPr>
          <w:fldChar w:fldCharType="end"/>
        </w:r>
      </w:hyperlink>
    </w:p>
    <w:p w14:paraId="76E82E4A" w14:textId="77777777" w:rsidR="00947B11" w:rsidRDefault="007C3E84">
      <w:pPr>
        <w:pStyle w:val="TOC1"/>
        <w:rPr>
          <w:rFonts w:asciiTheme="minorHAnsi" w:eastAsiaTheme="minorEastAsia" w:hAnsiTheme="minorHAnsi" w:cstheme="minorBidi"/>
          <w:noProof/>
          <w:sz w:val="22"/>
        </w:rPr>
      </w:pPr>
      <w:hyperlink w:anchor="_Toc353469713" w:history="1">
        <w:r w:rsidR="00947B11" w:rsidRPr="00D7156F">
          <w:rPr>
            <w:rStyle w:val="Hyperlink"/>
            <w:noProof/>
          </w:rPr>
          <w:t>8 Test Metrics</w:t>
        </w:r>
        <w:r w:rsidR="00947B11">
          <w:rPr>
            <w:noProof/>
            <w:webHidden/>
          </w:rPr>
          <w:tab/>
        </w:r>
        <w:r w:rsidR="00947B11">
          <w:rPr>
            <w:noProof/>
            <w:webHidden/>
          </w:rPr>
          <w:fldChar w:fldCharType="begin"/>
        </w:r>
        <w:r w:rsidR="00947B11">
          <w:rPr>
            <w:noProof/>
            <w:webHidden/>
          </w:rPr>
          <w:instrText xml:space="preserve"> PAGEREF _Toc353469713 \h </w:instrText>
        </w:r>
        <w:r w:rsidR="00947B11">
          <w:rPr>
            <w:noProof/>
            <w:webHidden/>
          </w:rPr>
        </w:r>
        <w:r w:rsidR="00947B11">
          <w:rPr>
            <w:noProof/>
            <w:webHidden/>
          </w:rPr>
          <w:fldChar w:fldCharType="separate"/>
        </w:r>
        <w:r w:rsidR="00947B11">
          <w:rPr>
            <w:noProof/>
            <w:webHidden/>
          </w:rPr>
          <w:t>7</w:t>
        </w:r>
        <w:r w:rsidR="00947B11">
          <w:rPr>
            <w:noProof/>
            <w:webHidden/>
          </w:rPr>
          <w:fldChar w:fldCharType="end"/>
        </w:r>
      </w:hyperlink>
    </w:p>
    <w:p w14:paraId="4444D5C7" w14:textId="77777777" w:rsidR="00947B11" w:rsidRDefault="007C3E84">
      <w:pPr>
        <w:pStyle w:val="TOC1"/>
        <w:rPr>
          <w:rFonts w:asciiTheme="minorHAnsi" w:eastAsiaTheme="minorEastAsia" w:hAnsiTheme="minorHAnsi" w:cstheme="minorBidi"/>
          <w:noProof/>
          <w:sz w:val="22"/>
        </w:rPr>
      </w:pPr>
      <w:hyperlink w:anchor="_Toc353469714" w:history="1">
        <w:r w:rsidR="00947B11" w:rsidRPr="00D7156F">
          <w:rPr>
            <w:rStyle w:val="Hyperlink"/>
            <w:noProof/>
          </w:rPr>
          <w:t>9 Test Deliverables</w:t>
        </w:r>
        <w:r w:rsidR="00947B11">
          <w:rPr>
            <w:noProof/>
            <w:webHidden/>
          </w:rPr>
          <w:tab/>
        </w:r>
        <w:r w:rsidR="00947B11">
          <w:rPr>
            <w:noProof/>
            <w:webHidden/>
          </w:rPr>
          <w:fldChar w:fldCharType="begin"/>
        </w:r>
        <w:r w:rsidR="00947B11">
          <w:rPr>
            <w:noProof/>
            <w:webHidden/>
          </w:rPr>
          <w:instrText xml:space="preserve"> PAGEREF _Toc353469714 \h </w:instrText>
        </w:r>
        <w:r w:rsidR="00947B11">
          <w:rPr>
            <w:noProof/>
            <w:webHidden/>
          </w:rPr>
        </w:r>
        <w:r w:rsidR="00947B11">
          <w:rPr>
            <w:noProof/>
            <w:webHidden/>
          </w:rPr>
          <w:fldChar w:fldCharType="separate"/>
        </w:r>
        <w:r w:rsidR="00947B11">
          <w:rPr>
            <w:noProof/>
            <w:webHidden/>
          </w:rPr>
          <w:t>8</w:t>
        </w:r>
        <w:r w:rsidR="00947B11">
          <w:rPr>
            <w:noProof/>
            <w:webHidden/>
          </w:rPr>
          <w:fldChar w:fldCharType="end"/>
        </w:r>
      </w:hyperlink>
    </w:p>
    <w:p w14:paraId="1FCA07BD" w14:textId="77777777" w:rsidR="00947B11" w:rsidRDefault="007C3E84">
      <w:pPr>
        <w:pStyle w:val="TOC1"/>
        <w:rPr>
          <w:rFonts w:asciiTheme="minorHAnsi" w:eastAsiaTheme="minorEastAsia" w:hAnsiTheme="minorHAnsi" w:cstheme="minorBidi"/>
          <w:noProof/>
          <w:sz w:val="22"/>
        </w:rPr>
      </w:pPr>
      <w:hyperlink w:anchor="_Toc353469715" w:history="1">
        <w:r w:rsidR="00947B11" w:rsidRPr="00D7156F">
          <w:rPr>
            <w:rStyle w:val="Hyperlink"/>
            <w:noProof/>
          </w:rPr>
          <w:t>10 Test Scenarios</w:t>
        </w:r>
        <w:r w:rsidR="00947B11">
          <w:rPr>
            <w:noProof/>
            <w:webHidden/>
          </w:rPr>
          <w:tab/>
        </w:r>
        <w:r w:rsidR="00947B11">
          <w:rPr>
            <w:noProof/>
            <w:webHidden/>
          </w:rPr>
          <w:fldChar w:fldCharType="begin"/>
        </w:r>
        <w:r w:rsidR="00947B11">
          <w:rPr>
            <w:noProof/>
            <w:webHidden/>
          </w:rPr>
          <w:instrText xml:space="preserve"> PAGEREF _Toc353469715 \h </w:instrText>
        </w:r>
        <w:r w:rsidR="00947B11">
          <w:rPr>
            <w:noProof/>
            <w:webHidden/>
          </w:rPr>
        </w:r>
        <w:r w:rsidR="00947B11">
          <w:rPr>
            <w:noProof/>
            <w:webHidden/>
          </w:rPr>
          <w:fldChar w:fldCharType="separate"/>
        </w:r>
        <w:r w:rsidR="00947B11">
          <w:rPr>
            <w:noProof/>
            <w:webHidden/>
          </w:rPr>
          <w:t>8</w:t>
        </w:r>
        <w:r w:rsidR="00947B11">
          <w:rPr>
            <w:noProof/>
            <w:webHidden/>
          </w:rPr>
          <w:fldChar w:fldCharType="end"/>
        </w:r>
      </w:hyperlink>
    </w:p>
    <w:p w14:paraId="2497AC56" w14:textId="77777777" w:rsidR="00947B11" w:rsidRDefault="007C3E84">
      <w:pPr>
        <w:pStyle w:val="TOC1"/>
        <w:rPr>
          <w:rFonts w:asciiTheme="minorHAnsi" w:eastAsiaTheme="minorEastAsia" w:hAnsiTheme="minorHAnsi" w:cstheme="minorBidi"/>
          <w:noProof/>
          <w:sz w:val="22"/>
        </w:rPr>
      </w:pPr>
      <w:hyperlink w:anchor="_Toc353469716" w:history="1">
        <w:r w:rsidR="00947B11" w:rsidRPr="00D7156F">
          <w:rPr>
            <w:rStyle w:val="Hyperlink"/>
            <w:rFonts w:cstheme="minorHAnsi"/>
            <w:noProof/>
          </w:rPr>
          <w:t>11</w:t>
        </w:r>
        <w:r w:rsidR="00947B11" w:rsidRPr="00D7156F">
          <w:rPr>
            <w:rStyle w:val="Hyperlink"/>
            <w:noProof/>
          </w:rPr>
          <w:t xml:space="preserve"> Performance Testing</w:t>
        </w:r>
        <w:r w:rsidR="00947B11">
          <w:rPr>
            <w:noProof/>
            <w:webHidden/>
          </w:rPr>
          <w:tab/>
        </w:r>
        <w:r w:rsidR="00947B11">
          <w:rPr>
            <w:noProof/>
            <w:webHidden/>
          </w:rPr>
          <w:fldChar w:fldCharType="begin"/>
        </w:r>
        <w:r w:rsidR="00947B11">
          <w:rPr>
            <w:noProof/>
            <w:webHidden/>
          </w:rPr>
          <w:instrText xml:space="preserve"> PAGEREF _Toc353469716 \h </w:instrText>
        </w:r>
        <w:r w:rsidR="00947B11">
          <w:rPr>
            <w:noProof/>
            <w:webHidden/>
          </w:rPr>
        </w:r>
        <w:r w:rsidR="00947B11">
          <w:rPr>
            <w:noProof/>
            <w:webHidden/>
          </w:rPr>
          <w:fldChar w:fldCharType="separate"/>
        </w:r>
        <w:r w:rsidR="00947B11">
          <w:rPr>
            <w:noProof/>
            <w:webHidden/>
          </w:rPr>
          <w:t>9</w:t>
        </w:r>
        <w:r w:rsidR="00947B11">
          <w:rPr>
            <w:noProof/>
            <w:webHidden/>
          </w:rPr>
          <w:fldChar w:fldCharType="end"/>
        </w:r>
      </w:hyperlink>
    </w:p>
    <w:p w14:paraId="69BB2E70" w14:textId="77777777" w:rsidR="00947B11" w:rsidRDefault="007C3E84">
      <w:pPr>
        <w:pStyle w:val="TOC1"/>
        <w:rPr>
          <w:rFonts w:asciiTheme="minorHAnsi" w:eastAsiaTheme="minorEastAsia" w:hAnsiTheme="minorHAnsi" w:cstheme="minorBidi"/>
          <w:noProof/>
          <w:sz w:val="22"/>
        </w:rPr>
      </w:pPr>
      <w:hyperlink w:anchor="_Toc353469717" w:history="1">
        <w:r w:rsidR="00947B11" w:rsidRPr="00D7156F">
          <w:rPr>
            <w:rStyle w:val="Hyperlink"/>
            <w:noProof/>
          </w:rPr>
          <w:t>12 High Availability</w:t>
        </w:r>
        <w:r w:rsidR="00947B11">
          <w:rPr>
            <w:noProof/>
            <w:webHidden/>
          </w:rPr>
          <w:tab/>
        </w:r>
        <w:r w:rsidR="00947B11">
          <w:rPr>
            <w:noProof/>
            <w:webHidden/>
          </w:rPr>
          <w:fldChar w:fldCharType="begin"/>
        </w:r>
        <w:r w:rsidR="00947B11">
          <w:rPr>
            <w:noProof/>
            <w:webHidden/>
          </w:rPr>
          <w:instrText xml:space="preserve"> PAGEREF _Toc353469717 \h </w:instrText>
        </w:r>
        <w:r w:rsidR="00947B11">
          <w:rPr>
            <w:noProof/>
            <w:webHidden/>
          </w:rPr>
        </w:r>
        <w:r w:rsidR="00947B11">
          <w:rPr>
            <w:noProof/>
            <w:webHidden/>
          </w:rPr>
          <w:fldChar w:fldCharType="separate"/>
        </w:r>
        <w:r w:rsidR="00947B11">
          <w:rPr>
            <w:noProof/>
            <w:webHidden/>
          </w:rPr>
          <w:t>11</w:t>
        </w:r>
        <w:r w:rsidR="00947B11">
          <w:rPr>
            <w:noProof/>
            <w:webHidden/>
          </w:rPr>
          <w:fldChar w:fldCharType="end"/>
        </w:r>
      </w:hyperlink>
    </w:p>
    <w:p w14:paraId="4CF17EAA"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18" w:history="1">
        <w:r w:rsidR="00947B11" w:rsidRPr="00D7156F">
          <w:rPr>
            <w:rStyle w:val="Hyperlink"/>
            <w:noProof/>
          </w:rPr>
          <w:t>12.1 Background</w:t>
        </w:r>
        <w:r w:rsidR="00947B11">
          <w:rPr>
            <w:noProof/>
            <w:webHidden/>
          </w:rPr>
          <w:tab/>
        </w:r>
        <w:r w:rsidR="00947B11">
          <w:rPr>
            <w:noProof/>
            <w:webHidden/>
          </w:rPr>
          <w:fldChar w:fldCharType="begin"/>
        </w:r>
        <w:r w:rsidR="00947B11">
          <w:rPr>
            <w:noProof/>
            <w:webHidden/>
          </w:rPr>
          <w:instrText xml:space="preserve"> PAGEREF _Toc353469718 \h </w:instrText>
        </w:r>
        <w:r w:rsidR="00947B11">
          <w:rPr>
            <w:noProof/>
            <w:webHidden/>
          </w:rPr>
        </w:r>
        <w:r w:rsidR="00947B11">
          <w:rPr>
            <w:noProof/>
            <w:webHidden/>
          </w:rPr>
          <w:fldChar w:fldCharType="separate"/>
        </w:r>
        <w:r w:rsidR="00947B11">
          <w:rPr>
            <w:noProof/>
            <w:webHidden/>
          </w:rPr>
          <w:t>11</w:t>
        </w:r>
        <w:r w:rsidR="00947B11">
          <w:rPr>
            <w:noProof/>
            <w:webHidden/>
          </w:rPr>
          <w:fldChar w:fldCharType="end"/>
        </w:r>
      </w:hyperlink>
    </w:p>
    <w:p w14:paraId="679522E3"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19" w:history="1">
        <w:r w:rsidR="00947B11" w:rsidRPr="00D7156F">
          <w:rPr>
            <w:rStyle w:val="Hyperlink"/>
            <w:noProof/>
          </w:rPr>
          <w:t>12.2 Objective</w:t>
        </w:r>
        <w:r w:rsidR="00947B11">
          <w:rPr>
            <w:noProof/>
            <w:webHidden/>
          </w:rPr>
          <w:tab/>
        </w:r>
        <w:r w:rsidR="00947B11">
          <w:rPr>
            <w:noProof/>
            <w:webHidden/>
          </w:rPr>
          <w:fldChar w:fldCharType="begin"/>
        </w:r>
        <w:r w:rsidR="00947B11">
          <w:rPr>
            <w:noProof/>
            <w:webHidden/>
          </w:rPr>
          <w:instrText xml:space="preserve"> PAGEREF _Toc353469719 \h </w:instrText>
        </w:r>
        <w:r w:rsidR="00947B11">
          <w:rPr>
            <w:noProof/>
            <w:webHidden/>
          </w:rPr>
        </w:r>
        <w:r w:rsidR="00947B11">
          <w:rPr>
            <w:noProof/>
            <w:webHidden/>
          </w:rPr>
          <w:fldChar w:fldCharType="separate"/>
        </w:r>
        <w:r w:rsidR="00947B11">
          <w:rPr>
            <w:noProof/>
            <w:webHidden/>
          </w:rPr>
          <w:t>11</w:t>
        </w:r>
        <w:r w:rsidR="00947B11">
          <w:rPr>
            <w:noProof/>
            <w:webHidden/>
          </w:rPr>
          <w:fldChar w:fldCharType="end"/>
        </w:r>
      </w:hyperlink>
    </w:p>
    <w:p w14:paraId="5F684437"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0" w:history="1">
        <w:r w:rsidR="00947B11" w:rsidRPr="00D7156F">
          <w:rPr>
            <w:rStyle w:val="Hyperlink"/>
            <w:noProof/>
          </w:rPr>
          <w:t>12.3 Network Architecture</w:t>
        </w:r>
        <w:r w:rsidR="00947B11">
          <w:rPr>
            <w:noProof/>
            <w:webHidden/>
          </w:rPr>
          <w:tab/>
        </w:r>
        <w:r w:rsidR="00947B11">
          <w:rPr>
            <w:noProof/>
            <w:webHidden/>
          </w:rPr>
          <w:fldChar w:fldCharType="begin"/>
        </w:r>
        <w:r w:rsidR="00947B11">
          <w:rPr>
            <w:noProof/>
            <w:webHidden/>
          </w:rPr>
          <w:instrText xml:space="preserve"> PAGEREF _Toc353469720 \h </w:instrText>
        </w:r>
        <w:r w:rsidR="00947B11">
          <w:rPr>
            <w:noProof/>
            <w:webHidden/>
          </w:rPr>
        </w:r>
        <w:r w:rsidR="00947B11">
          <w:rPr>
            <w:noProof/>
            <w:webHidden/>
          </w:rPr>
          <w:fldChar w:fldCharType="separate"/>
        </w:r>
        <w:r w:rsidR="00947B11">
          <w:rPr>
            <w:noProof/>
            <w:webHidden/>
          </w:rPr>
          <w:t>11</w:t>
        </w:r>
        <w:r w:rsidR="00947B11">
          <w:rPr>
            <w:noProof/>
            <w:webHidden/>
          </w:rPr>
          <w:fldChar w:fldCharType="end"/>
        </w:r>
      </w:hyperlink>
    </w:p>
    <w:p w14:paraId="3E0DE572"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1" w:history="1">
        <w:r w:rsidR="00947B11" w:rsidRPr="00D7156F">
          <w:rPr>
            <w:rStyle w:val="Hyperlink"/>
            <w:noProof/>
          </w:rPr>
          <w:t>12.4 In Scope</w:t>
        </w:r>
        <w:r w:rsidR="00947B11">
          <w:rPr>
            <w:noProof/>
            <w:webHidden/>
          </w:rPr>
          <w:tab/>
        </w:r>
        <w:r w:rsidR="00947B11">
          <w:rPr>
            <w:noProof/>
            <w:webHidden/>
          </w:rPr>
          <w:fldChar w:fldCharType="begin"/>
        </w:r>
        <w:r w:rsidR="00947B11">
          <w:rPr>
            <w:noProof/>
            <w:webHidden/>
          </w:rPr>
          <w:instrText xml:space="preserve"> PAGEREF _Toc353469721 \h </w:instrText>
        </w:r>
        <w:r w:rsidR="00947B11">
          <w:rPr>
            <w:noProof/>
            <w:webHidden/>
          </w:rPr>
        </w:r>
        <w:r w:rsidR="00947B11">
          <w:rPr>
            <w:noProof/>
            <w:webHidden/>
          </w:rPr>
          <w:fldChar w:fldCharType="separate"/>
        </w:r>
        <w:r w:rsidR="00947B11">
          <w:rPr>
            <w:noProof/>
            <w:webHidden/>
          </w:rPr>
          <w:t>11</w:t>
        </w:r>
        <w:r w:rsidR="00947B11">
          <w:rPr>
            <w:noProof/>
            <w:webHidden/>
          </w:rPr>
          <w:fldChar w:fldCharType="end"/>
        </w:r>
      </w:hyperlink>
    </w:p>
    <w:p w14:paraId="36281CBB"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2" w:history="1">
        <w:r w:rsidR="00947B11" w:rsidRPr="00D7156F">
          <w:rPr>
            <w:rStyle w:val="Hyperlink"/>
            <w:noProof/>
          </w:rPr>
          <w:t>12.5 Schedule and Timeline</w:t>
        </w:r>
        <w:r w:rsidR="00947B11">
          <w:rPr>
            <w:noProof/>
            <w:webHidden/>
          </w:rPr>
          <w:tab/>
        </w:r>
        <w:r w:rsidR="00947B11">
          <w:rPr>
            <w:noProof/>
            <w:webHidden/>
          </w:rPr>
          <w:fldChar w:fldCharType="begin"/>
        </w:r>
        <w:r w:rsidR="00947B11">
          <w:rPr>
            <w:noProof/>
            <w:webHidden/>
          </w:rPr>
          <w:instrText xml:space="preserve"> PAGEREF _Toc353469722 \h </w:instrText>
        </w:r>
        <w:r w:rsidR="00947B11">
          <w:rPr>
            <w:noProof/>
            <w:webHidden/>
          </w:rPr>
        </w:r>
        <w:r w:rsidR="00947B11">
          <w:rPr>
            <w:noProof/>
            <w:webHidden/>
          </w:rPr>
          <w:fldChar w:fldCharType="separate"/>
        </w:r>
        <w:r w:rsidR="00947B11">
          <w:rPr>
            <w:noProof/>
            <w:webHidden/>
          </w:rPr>
          <w:t>12</w:t>
        </w:r>
        <w:r w:rsidR="00947B11">
          <w:rPr>
            <w:noProof/>
            <w:webHidden/>
          </w:rPr>
          <w:fldChar w:fldCharType="end"/>
        </w:r>
      </w:hyperlink>
    </w:p>
    <w:p w14:paraId="3BE3155D"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3" w:history="1">
        <w:r w:rsidR="00947B11" w:rsidRPr="00D7156F">
          <w:rPr>
            <w:rStyle w:val="Hyperlink"/>
            <w:noProof/>
          </w:rPr>
          <w:t>12.6 Setup instructions on xBRMS</w:t>
        </w:r>
        <w:r w:rsidR="00947B11">
          <w:rPr>
            <w:noProof/>
            <w:webHidden/>
          </w:rPr>
          <w:tab/>
        </w:r>
        <w:r w:rsidR="00947B11">
          <w:rPr>
            <w:noProof/>
            <w:webHidden/>
          </w:rPr>
          <w:fldChar w:fldCharType="begin"/>
        </w:r>
        <w:r w:rsidR="00947B11">
          <w:rPr>
            <w:noProof/>
            <w:webHidden/>
          </w:rPr>
          <w:instrText xml:space="preserve"> PAGEREF _Toc353469723 \h </w:instrText>
        </w:r>
        <w:r w:rsidR="00947B11">
          <w:rPr>
            <w:noProof/>
            <w:webHidden/>
          </w:rPr>
        </w:r>
        <w:r w:rsidR="00947B11">
          <w:rPr>
            <w:noProof/>
            <w:webHidden/>
          </w:rPr>
          <w:fldChar w:fldCharType="separate"/>
        </w:r>
        <w:r w:rsidR="00947B11">
          <w:rPr>
            <w:noProof/>
            <w:webHidden/>
          </w:rPr>
          <w:t>12</w:t>
        </w:r>
        <w:r w:rsidR="00947B11">
          <w:rPr>
            <w:noProof/>
            <w:webHidden/>
          </w:rPr>
          <w:fldChar w:fldCharType="end"/>
        </w:r>
      </w:hyperlink>
    </w:p>
    <w:p w14:paraId="11B76C0D"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4" w:history="1">
        <w:r w:rsidR="00947B11" w:rsidRPr="00D7156F">
          <w:rPr>
            <w:rStyle w:val="Hyperlink"/>
            <w:noProof/>
          </w:rPr>
          <w:t>12.7 Set up the Greeter App on the device (iPOD)</w:t>
        </w:r>
        <w:r w:rsidR="00947B11">
          <w:rPr>
            <w:noProof/>
            <w:webHidden/>
          </w:rPr>
          <w:tab/>
        </w:r>
        <w:r w:rsidR="00947B11">
          <w:rPr>
            <w:noProof/>
            <w:webHidden/>
          </w:rPr>
          <w:fldChar w:fldCharType="begin"/>
        </w:r>
        <w:r w:rsidR="00947B11">
          <w:rPr>
            <w:noProof/>
            <w:webHidden/>
          </w:rPr>
          <w:instrText xml:space="preserve"> PAGEREF _Toc353469724 \h </w:instrText>
        </w:r>
        <w:r w:rsidR="00947B11">
          <w:rPr>
            <w:noProof/>
            <w:webHidden/>
          </w:rPr>
        </w:r>
        <w:r w:rsidR="00947B11">
          <w:rPr>
            <w:noProof/>
            <w:webHidden/>
          </w:rPr>
          <w:fldChar w:fldCharType="separate"/>
        </w:r>
        <w:r w:rsidR="00947B11">
          <w:rPr>
            <w:noProof/>
            <w:webHidden/>
          </w:rPr>
          <w:t>13</w:t>
        </w:r>
        <w:r w:rsidR="00947B11">
          <w:rPr>
            <w:noProof/>
            <w:webHidden/>
          </w:rPr>
          <w:fldChar w:fldCharType="end"/>
        </w:r>
      </w:hyperlink>
    </w:p>
    <w:p w14:paraId="44B8EB57" w14:textId="77777777" w:rsidR="00947B11" w:rsidRDefault="007C3E84">
      <w:pPr>
        <w:pStyle w:val="TOC1"/>
        <w:rPr>
          <w:rFonts w:asciiTheme="minorHAnsi" w:eastAsiaTheme="minorEastAsia" w:hAnsiTheme="minorHAnsi" w:cstheme="minorBidi"/>
          <w:noProof/>
          <w:sz w:val="22"/>
        </w:rPr>
      </w:pPr>
      <w:hyperlink w:anchor="_Toc353469725" w:history="1">
        <w:r w:rsidR="00947B11" w:rsidRPr="00D7156F">
          <w:rPr>
            <w:rStyle w:val="Hyperlink"/>
            <w:noProof/>
          </w:rPr>
          <w:t>13 Test Scenarios</w:t>
        </w:r>
        <w:r w:rsidR="00947B11">
          <w:rPr>
            <w:noProof/>
            <w:webHidden/>
          </w:rPr>
          <w:tab/>
        </w:r>
        <w:r w:rsidR="00947B11">
          <w:rPr>
            <w:noProof/>
            <w:webHidden/>
          </w:rPr>
          <w:fldChar w:fldCharType="begin"/>
        </w:r>
        <w:r w:rsidR="00947B11">
          <w:rPr>
            <w:noProof/>
            <w:webHidden/>
          </w:rPr>
          <w:instrText xml:space="preserve"> PAGEREF _Toc353469725 \h </w:instrText>
        </w:r>
        <w:r w:rsidR="00947B11">
          <w:rPr>
            <w:noProof/>
            <w:webHidden/>
          </w:rPr>
        </w:r>
        <w:r w:rsidR="00947B11">
          <w:rPr>
            <w:noProof/>
            <w:webHidden/>
          </w:rPr>
          <w:fldChar w:fldCharType="separate"/>
        </w:r>
        <w:r w:rsidR="00947B11">
          <w:rPr>
            <w:noProof/>
            <w:webHidden/>
          </w:rPr>
          <w:t>14</w:t>
        </w:r>
        <w:r w:rsidR="00947B11">
          <w:rPr>
            <w:noProof/>
            <w:webHidden/>
          </w:rPr>
          <w:fldChar w:fldCharType="end"/>
        </w:r>
      </w:hyperlink>
    </w:p>
    <w:p w14:paraId="0529406D"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6" w:history="1">
        <w:r w:rsidR="00947B11" w:rsidRPr="00D7156F">
          <w:rPr>
            <w:rStyle w:val="Hyperlink"/>
            <w:noProof/>
          </w:rPr>
          <w:t>13.1 Pre-requisites (applicable to all scenarios):</w:t>
        </w:r>
        <w:r w:rsidR="00947B11">
          <w:rPr>
            <w:noProof/>
            <w:webHidden/>
          </w:rPr>
          <w:tab/>
        </w:r>
        <w:r w:rsidR="00947B11">
          <w:rPr>
            <w:noProof/>
            <w:webHidden/>
          </w:rPr>
          <w:fldChar w:fldCharType="begin"/>
        </w:r>
        <w:r w:rsidR="00947B11">
          <w:rPr>
            <w:noProof/>
            <w:webHidden/>
          </w:rPr>
          <w:instrText xml:space="preserve"> PAGEREF _Toc353469726 \h </w:instrText>
        </w:r>
        <w:r w:rsidR="00947B11">
          <w:rPr>
            <w:noProof/>
            <w:webHidden/>
          </w:rPr>
        </w:r>
        <w:r w:rsidR="00947B11">
          <w:rPr>
            <w:noProof/>
            <w:webHidden/>
          </w:rPr>
          <w:fldChar w:fldCharType="separate"/>
        </w:r>
        <w:r w:rsidR="00947B11">
          <w:rPr>
            <w:noProof/>
            <w:webHidden/>
          </w:rPr>
          <w:t>14</w:t>
        </w:r>
        <w:r w:rsidR="00947B11">
          <w:rPr>
            <w:noProof/>
            <w:webHidden/>
          </w:rPr>
          <w:fldChar w:fldCharType="end"/>
        </w:r>
      </w:hyperlink>
    </w:p>
    <w:p w14:paraId="1A994495"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7" w:history="1">
        <w:r w:rsidR="00947B11" w:rsidRPr="00D7156F">
          <w:rPr>
            <w:rStyle w:val="Hyperlink"/>
            <w:noProof/>
          </w:rPr>
          <w:t>13.2 Scenario 1 – Master unavailable when events are happening</w:t>
        </w:r>
        <w:r w:rsidR="00947B11">
          <w:rPr>
            <w:noProof/>
            <w:webHidden/>
          </w:rPr>
          <w:tab/>
        </w:r>
        <w:r w:rsidR="00947B11">
          <w:rPr>
            <w:noProof/>
            <w:webHidden/>
          </w:rPr>
          <w:fldChar w:fldCharType="begin"/>
        </w:r>
        <w:r w:rsidR="00947B11">
          <w:rPr>
            <w:noProof/>
            <w:webHidden/>
          </w:rPr>
          <w:instrText xml:space="preserve"> PAGEREF _Toc353469727 \h </w:instrText>
        </w:r>
        <w:r w:rsidR="00947B11">
          <w:rPr>
            <w:noProof/>
            <w:webHidden/>
          </w:rPr>
        </w:r>
        <w:r w:rsidR="00947B11">
          <w:rPr>
            <w:noProof/>
            <w:webHidden/>
          </w:rPr>
          <w:fldChar w:fldCharType="separate"/>
        </w:r>
        <w:r w:rsidR="00947B11">
          <w:rPr>
            <w:noProof/>
            <w:webHidden/>
          </w:rPr>
          <w:t>15</w:t>
        </w:r>
        <w:r w:rsidR="00947B11">
          <w:rPr>
            <w:noProof/>
            <w:webHidden/>
          </w:rPr>
          <w:fldChar w:fldCharType="end"/>
        </w:r>
      </w:hyperlink>
    </w:p>
    <w:p w14:paraId="04E8B756"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8" w:history="1">
        <w:r w:rsidR="00947B11" w:rsidRPr="00D7156F">
          <w:rPr>
            <w:rStyle w:val="Hyperlink"/>
            <w:noProof/>
          </w:rPr>
          <w:t>13.3 Scenario 2 - Master unavailable before logging in</w:t>
        </w:r>
        <w:r w:rsidR="00947B11">
          <w:rPr>
            <w:noProof/>
            <w:webHidden/>
          </w:rPr>
          <w:tab/>
        </w:r>
        <w:r w:rsidR="00947B11">
          <w:rPr>
            <w:noProof/>
            <w:webHidden/>
          </w:rPr>
          <w:fldChar w:fldCharType="begin"/>
        </w:r>
        <w:r w:rsidR="00947B11">
          <w:rPr>
            <w:noProof/>
            <w:webHidden/>
          </w:rPr>
          <w:instrText xml:space="preserve"> PAGEREF _Toc353469728 \h </w:instrText>
        </w:r>
        <w:r w:rsidR="00947B11">
          <w:rPr>
            <w:noProof/>
            <w:webHidden/>
          </w:rPr>
        </w:r>
        <w:r w:rsidR="00947B11">
          <w:rPr>
            <w:noProof/>
            <w:webHidden/>
          </w:rPr>
          <w:fldChar w:fldCharType="separate"/>
        </w:r>
        <w:r w:rsidR="00947B11">
          <w:rPr>
            <w:noProof/>
            <w:webHidden/>
          </w:rPr>
          <w:t>16</w:t>
        </w:r>
        <w:r w:rsidR="00947B11">
          <w:rPr>
            <w:noProof/>
            <w:webHidden/>
          </w:rPr>
          <w:fldChar w:fldCharType="end"/>
        </w:r>
      </w:hyperlink>
    </w:p>
    <w:p w14:paraId="6ECE2259"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29" w:history="1">
        <w:r w:rsidR="00947B11" w:rsidRPr="00D7156F">
          <w:rPr>
            <w:rStyle w:val="Hyperlink"/>
            <w:noProof/>
          </w:rPr>
          <w:t>13.4 Scenario 3 – xBRMS unavailable</w:t>
        </w:r>
        <w:r w:rsidR="00947B11">
          <w:rPr>
            <w:noProof/>
            <w:webHidden/>
          </w:rPr>
          <w:tab/>
        </w:r>
        <w:r w:rsidR="00947B11">
          <w:rPr>
            <w:noProof/>
            <w:webHidden/>
          </w:rPr>
          <w:fldChar w:fldCharType="begin"/>
        </w:r>
        <w:r w:rsidR="00947B11">
          <w:rPr>
            <w:noProof/>
            <w:webHidden/>
          </w:rPr>
          <w:instrText xml:space="preserve"> PAGEREF _Toc353469729 \h </w:instrText>
        </w:r>
        <w:r w:rsidR="00947B11">
          <w:rPr>
            <w:noProof/>
            <w:webHidden/>
          </w:rPr>
        </w:r>
        <w:r w:rsidR="00947B11">
          <w:rPr>
            <w:noProof/>
            <w:webHidden/>
          </w:rPr>
          <w:fldChar w:fldCharType="separate"/>
        </w:r>
        <w:r w:rsidR="00947B11">
          <w:rPr>
            <w:noProof/>
            <w:webHidden/>
          </w:rPr>
          <w:t>17</w:t>
        </w:r>
        <w:r w:rsidR="00947B11">
          <w:rPr>
            <w:noProof/>
            <w:webHidden/>
          </w:rPr>
          <w:fldChar w:fldCharType="end"/>
        </w:r>
      </w:hyperlink>
    </w:p>
    <w:p w14:paraId="7508B4CD"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30" w:history="1">
        <w:r w:rsidR="00947B11" w:rsidRPr="00D7156F">
          <w:rPr>
            <w:rStyle w:val="Hyperlink"/>
            <w:noProof/>
          </w:rPr>
          <w:t>13.5 Scenario 4 – Device (iPOD) cannot reach the Wi Fi</w:t>
        </w:r>
        <w:r w:rsidR="00947B11">
          <w:rPr>
            <w:noProof/>
            <w:webHidden/>
          </w:rPr>
          <w:tab/>
        </w:r>
        <w:r w:rsidR="00947B11">
          <w:rPr>
            <w:noProof/>
            <w:webHidden/>
          </w:rPr>
          <w:fldChar w:fldCharType="begin"/>
        </w:r>
        <w:r w:rsidR="00947B11">
          <w:rPr>
            <w:noProof/>
            <w:webHidden/>
          </w:rPr>
          <w:instrText xml:space="preserve"> PAGEREF _Toc353469730 \h </w:instrText>
        </w:r>
        <w:r w:rsidR="00947B11">
          <w:rPr>
            <w:noProof/>
            <w:webHidden/>
          </w:rPr>
        </w:r>
        <w:r w:rsidR="00947B11">
          <w:rPr>
            <w:noProof/>
            <w:webHidden/>
          </w:rPr>
          <w:fldChar w:fldCharType="separate"/>
        </w:r>
        <w:r w:rsidR="00947B11">
          <w:rPr>
            <w:noProof/>
            <w:webHidden/>
          </w:rPr>
          <w:t>18</w:t>
        </w:r>
        <w:r w:rsidR="00947B11">
          <w:rPr>
            <w:noProof/>
            <w:webHidden/>
          </w:rPr>
          <w:fldChar w:fldCharType="end"/>
        </w:r>
      </w:hyperlink>
    </w:p>
    <w:p w14:paraId="6A0D2211" w14:textId="77777777" w:rsidR="00947B11" w:rsidRDefault="007C3E84">
      <w:pPr>
        <w:pStyle w:val="TOC2"/>
        <w:tabs>
          <w:tab w:val="right" w:leader="dot" w:pos="9350"/>
        </w:tabs>
        <w:rPr>
          <w:rFonts w:asciiTheme="minorHAnsi" w:eastAsiaTheme="minorEastAsia" w:hAnsiTheme="minorHAnsi" w:cstheme="minorBidi"/>
          <w:noProof/>
          <w:sz w:val="22"/>
        </w:rPr>
      </w:pPr>
      <w:hyperlink w:anchor="_Toc353469731" w:history="1">
        <w:r w:rsidR="00947B11" w:rsidRPr="00D7156F">
          <w:rPr>
            <w:rStyle w:val="Hyperlink"/>
            <w:noProof/>
          </w:rPr>
          <w:t>13.6 Scenario 5 – a switch from Master to Slave happens when the device (iPOD) cannot reach the Wi Fi</w:t>
        </w:r>
        <w:r w:rsidR="00947B11">
          <w:rPr>
            <w:noProof/>
            <w:webHidden/>
          </w:rPr>
          <w:tab/>
        </w:r>
        <w:r w:rsidR="00947B11">
          <w:rPr>
            <w:noProof/>
            <w:webHidden/>
          </w:rPr>
          <w:fldChar w:fldCharType="begin"/>
        </w:r>
        <w:r w:rsidR="00947B11">
          <w:rPr>
            <w:noProof/>
            <w:webHidden/>
          </w:rPr>
          <w:instrText xml:space="preserve"> PAGEREF _Toc353469731 \h </w:instrText>
        </w:r>
        <w:r w:rsidR="00947B11">
          <w:rPr>
            <w:noProof/>
            <w:webHidden/>
          </w:rPr>
        </w:r>
        <w:r w:rsidR="00947B11">
          <w:rPr>
            <w:noProof/>
            <w:webHidden/>
          </w:rPr>
          <w:fldChar w:fldCharType="separate"/>
        </w:r>
        <w:r w:rsidR="00947B11">
          <w:rPr>
            <w:noProof/>
            <w:webHidden/>
          </w:rPr>
          <w:t>19</w:t>
        </w:r>
        <w:r w:rsidR="00947B11">
          <w:rPr>
            <w:noProof/>
            <w:webHidden/>
          </w:rPr>
          <w:fldChar w:fldCharType="end"/>
        </w:r>
      </w:hyperlink>
    </w:p>
    <w:p w14:paraId="14E0E149" w14:textId="77777777" w:rsidR="00947B11" w:rsidRDefault="007C3E84">
      <w:pPr>
        <w:pStyle w:val="TOC1"/>
        <w:rPr>
          <w:rFonts w:asciiTheme="minorHAnsi" w:eastAsiaTheme="minorEastAsia" w:hAnsiTheme="minorHAnsi" w:cstheme="minorBidi"/>
          <w:noProof/>
          <w:sz w:val="22"/>
        </w:rPr>
      </w:pPr>
      <w:hyperlink w:anchor="_Toc353469732" w:history="1">
        <w:r w:rsidR="00947B11" w:rsidRPr="00D7156F">
          <w:rPr>
            <w:rStyle w:val="Hyperlink"/>
            <w:noProof/>
          </w:rPr>
          <w:t>14 Release 1.6 (March 2013)</w:t>
        </w:r>
        <w:r w:rsidR="00947B11">
          <w:rPr>
            <w:noProof/>
            <w:webHidden/>
          </w:rPr>
          <w:tab/>
        </w:r>
        <w:r w:rsidR="00947B11">
          <w:rPr>
            <w:noProof/>
            <w:webHidden/>
          </w:rPr>
          <w:fldChar w:fldCharType="begin"/>
        </w:r>
        <w:r w:rsidR="00947B11">
          <w:rPr>
            <w:noProof/>
            <w:webHidden/>
          </w:rPr>
          <w:instrText xml:space="preserve"> PAGEREF _Toc353469732 \h </w:instrText>
        </w:r>
        <w:r w:rsidR="00947B11">
          <w:rPr>
            <w:noProof/>
            <w:webHidden/>
          </w:rPr>
        </w:r>
        <w:r w:rsidR="00947B11">
          <w:rPr>
            <w:noProof/>
            <w:webHidden/>
          </w:rPr>
          <w:fldChar w:fldCharType="separate"/>
        </w:r>
        <w:r w:rsidR="00947B11">
          <w:rPr>
            <w:noProof/>
            <w:webHidden/>
          </w:rPr>
          <w:t>19</w:t>
        </w:r>
        <w:r w:rsidR="00947B11">
          <w:rPr>
            <w:noProof/>
            <w:webHidden/>
          </w:rPr>
          <w:fldChar w:fldCharType="end"/>
        </w:r>
      </w:hyperlink>
    </w:p>
    <w:p w14:paraId="122F71B5" w14:textId="77777777" w:rsidR="004A2A96" w:rsidRDefault="00025036" w:rsidP="00775EC9">
      <w:pPr>
        <w:spacing w:after="0"/>
        <w:jc w:val="center"/>
        <w:rPr>
          <w:b/>
        </w:rPr>
      </w:pPr>
      <w:r>
        <w:fldChar w:fldCharType="end"/>
      </w:r>
      <w:r>
        <w:br w:type="page"/>
      </w:r>
    </w:p>
    <w:p w14:paraId="4129EB78" w14:textId="77777777" w:rsidR="004A2A96" w:rsidRPr="00C94B0F" w:rsidRDefault="004A2A96" w:rsidP="002D3F8E">
      <w:pPr>
        <w:pStyle w:val="Heading1"/>
      </w:pPr>
      <w:bookmarkStart w:id="1" w:name="_Toc353469706"/>
      <w:r w:rsidRPr="00C94B0F">
        <w:lastRenderedPageBreak/>
        <w:t>Background</w:t>
      </w:r>
      <w:bookmarkEnd w:id="1"/>
    </w:p>
    <w:p w14:paraId="003B35B6" w14:textId="77777777" w:rsidR="004A2A96" w:rsidRDefault="004A2A96" w:rsidP="004A2A96">
      <w:pPr>
        <w:pStyle w:val="H2Body"/>
        <w:spacing w:after="0"/>
        <w:ind w:left="0"/>
        <w:jc w:val="both"/>
      </w:pPr>
      <w:r>
        <w:t>The Greeter Application will be used by Disney cast members who are employed as either “greeters” or “greeter coordinators”. The greeters will be responsible for overseeing guests entering Disney properties such as Magic Kingdom or Epcot. Guests will possess a device (key card) that contains an RFID tag, which they will tap on a reader to identify themselves. The reader will flash green or blue depending on whether the guest entitlement check succeeded or failed.</w:t>
      </w:r>
    </w:p>
    <w:p w14:paraId="7A8835CB" w14:textId="77777777" w:rsidR="004A2A96" w:rsidRDefault="004A2A96" w:rsidP="004A2A96">
      <w:pPr>
        <w:pStyle w:val="H2Body"/>
        <w:spacing w:after="0"/>
        <w:ind w:left="0"/>
        <w:jc w:val="both"/>
      </w:pPr>
    </w:p>
    <w:p w14:paraId="5684B32B" w14:textId="77777777" w:rsidR="004A2A96" w:rsidRDefault="004A2A96" w:rsidP="004A2A96">
      <w:pPr>
        <w:pStyle w:val="H2Body"/>
        <w:spacing w:after="0"/>
        <w:ind w:left="0"/>
        <w:jc w:val="both"/>
      </w:pPr>
      <w:r>
        <w:t>Readers are assembled into locations. Typically, a greeter will be responsible for monitoring a single location that will typically consist of two readers.</w:t>
      </w:r>
    </w:p>
    <w:p w14:paraId="3BDA5B9A" w14:textId="77777777" w:rsidR="004A2A96" w:rsidRDefault="004A2A96" w:rsidP="004A2A96">
      <w:pPr>
        <w:pStyle w:val="H2Body"/>
        <w:spacing w:after="0"/>
        <w:ind w:left="0"/>
        <w:jc w:val="both"/>
      </w:pPr>
      <w:r>
        <w:t>Typically, a guest coordinator will be responsible for overseeing up to eight readers at a given time. The readers a given coordinator will be responsible for will be installed contiguously.</w:t>
      </w:r>
    </w:p>
    <w:p w14:paraId="42F8FAC3" w14:textId="77777777" w:rsidR="004A2A96" w:rsidRDefault="004A2A96" w:rsidP="004A2A96">
      <w:pPr>
        <w:spacing w:after="0"/>
        <w:rPr>
          <w:b/>
          <w:szCs w:val="20"/>
        </w:rPr>
      </w:pPr>
    </w:p>
    <w:p w14:paraId="64B8E02E" w14:textId="77777777" w:rsidR="004A2A96" w:rsidRPr="00B72AB1" w:rsidRDefault="004A2A96" w:rsidP="002D3F8E">
      <w:pPr>
        <w:pStyle w:val="Heading1"/>
      </w:pPr>
      <w:bookmarkStart w:id="2" w:name="_Toc353469707"/>
      <w:r w:rsidRPr="00B72AB1">
        <w:t>Objective</w:t>
      </w:r>
      <w:bookmarkEnd w:id="2"/>
    </w:p>
    <w:p w14:paraId="237D40A5" w14:textId="77777777" w:rsidR="004A2A96" w:rsidRPr="007A262E" w:rsidRDefault="004A2A96" w:rsidP="004A2A96">
      <w:pPr>
        <w:pStyle w:val="NormalWeb"/>
        <w:spacing w:before="0" w:beforeAutospacing="0" w:after="0" w:afterAutospacing="0"/>
        <w:rPr>
          <w:rFonts w:ascii="Verdana" w:hAnsi="Verdana" w:cs="Arial"/>
          <w:color w:val="000000"/>
          <w:sz w:val="20"/>
          <w:szCs w:val="20"/>
        </w:rPr>
      </w:pPr>
      <w:r>
        <w:rPr>
          <w:rFonts w:ascii="Verdana" w:hAnsi="Verdana" w:cs="Arial"/>
          <w:color w:val="000000"/>
          <w:sz w:val="20"/>
          <w:szCs w:val="20"/>
        </w:rPr>
        <w:t xml:space="preserve">The objective of Park Entry integration testing is to guarantee all components involved are functioning; guests have the best experience when tapping their cards on the reader, Greeters are able to manage locations, readers, and </w:t>
      </w:r>
      <w:r w:rsidR="00950065">
        <w:rPr>
          <w:rFonts w:ascii="Verdana" w:hAnsi="Verdana" w:cs="Arial"/>
          <w:color w:val="000000"/>
          <w:sz w:val="20"/>
          <w:szCs w:val="20"/>
        </w:rPr>
        <w:t>events</w:t>
      </w:r>
      <w:r>
        <w:rPr>
          <w:rFonts w:ascii="Verdana" w:hAnsi="Verdana" w:cs="Arial"/>
          <w:color w:val="000000"/>
          <w:sz w:val="20"/>
          <w:szCs w:val="20"/>
        </w:rPr>
        <w:t xml:space="preserve"> and Greeter Coordinators are able to manage readers and Greeters.</w:t>
      </w:r>
    </w:p>
    <w:p w14:paraId="1725BE0E" w14:textId="77777777" w:rsidR="004A2A96" w:rsidRDefault="004A2A96" w:rsidP="004A2A96">
      <w:pPr>
        <w:spacing w:after="0"/>
        <w:rPr>
          <w:b/>
          <w:szCs w:val="20"/>
        </w:rPr>
      </w:pPr>
    </w:p>
    <w:p w14:paraId="1DF8D6D6" w14:textId="77777777" w:rsidR="00640C88" w:rsidRDefault="00640C88" w:rsidP="002D3F8E">
      <w:pPr>
        <w:pStyle w:val="Heading1"/>
      </w:pPr>
      <w:bookmarkStart w:id="3" w:name="_Toc353469708"/>
      <w:r>
        <w:lastRenderedPageBreak/>
        <w:t>UX Elements</w:t>
      </w:r>
      <w:bookmarkEnd w:id="3"/>
    </w:p>
    <w:p w14:paraId="6E56889C" w14:textId="77777777" w:rsidR="00640C88" w:rsidRPr="00640C88" w:rsidRDefault="00640C88" w:rsidP="00640C88">
      <w:r>
        <w:rPr>
          <w:noProof/>
        </w:rPr>
        <w:drawing>
          <wp:inline distT="0" distB="0" distL="0" distR="0" wp14:anchorId="1F0C5210" wp14:editId="36B4E89C">
            <wp:extent cx="5514033" cy="389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or.happyflow.png"/>
                    <pic:cNvPicPr/>
                  </pic:nvPicPr>
                  <pic:blipFill>
                    <a:blip r:embed="rId12">
                      <a:extLst>
                        <a:ext uri="{28A0092B-C50C-407E-A947-70E740481C1C}">
                          <a14:useLocalDpi xmlns:a14="http://schemas.microsoft.com/office/drawing/2010/main" val="0"/>
                        </a:ext>
                      </a:extLst>
                    </a:blip>
                    <a:stretch>
                      <a:fillRect/>
                    </a:stretch>
                  </pic:blipFill>
                  <pic:spPr>
                    <a:xfrm>
                      <a:off x="0" y="0"/>
                      <a:ext cx="5514033" cy="3897210"/>
                    </a:xfrm>
                    <a:prstGeom prst="rect">
                      <a:avLst/>
                    </a:prstGeom>
                  </pic:spPr>
                </pic:pic>
              </a:graphicData>
            </a:graphic>
          </wp:inline>
        </w:drawing>
      </w:r>
    </w:p>
    <w:p w14:paraId="08C3C3B5" w14:textId="77777777" w:rsidR="004A2A96" w:rsidRPr="00B72AB1" w:rsidRDefault="004A2A96" w:rsidP="002D3F8E">
      <w:pPr>
        <w:pStyle w:val="Heading1"/>
      </w:pPr>
      <w:bookmarkStart w:id="4" w:name="_Toc353469709"/>
      <w:r w:rsidRPr="00B72AB1">
        <w:t>In Scope</w:t>
      </w:r>
      <w:bookmarkEnd w:id="4"/>
    </w:p>
    <w:p w14:paraId="5937B41E" w14:textId="77777777" w:rsidR="004A2A96" w:rsidRDefault="004A2A96" w:rsidP="004A2A96">
      <w:pPr>
        <w:pStyle w:val="ListParagraph"/>
        <w:numPr>
          <w:ilvl w:val="0"/>
          <w:numId w:val="40"/>
        </w:numPr>
        <w:spacing w:after="0"/>
        <w:rPr>
          <w:szCs w:val="20"/>
        </w:rPr>
      </w:pPr>
      <w:r w:rsidRPr="007A262E">
        <w:rPr>
          <w:szCs w:val="20"/>
        </w:rPr>
        <w:t>Greeter Application</w:t>
      </w:r>
    </w:p>
    <w:p w14:paraId="4905DA09" w14:textId="77777777" w:rsidR="004A2A96" w:rsidRPr="007A262E" w:rsidRDefault="004A2A96" w:rsidP="004A2A96">
      <w:pPr>
        <w:pStyle w:val="ListParagraph"/>
        <w:numPr>
          <w:ilvl w:val="0"/>
          <w:numId w:val="40"/>
        </w:numPr>
        <w:spacing w:after="0"/>
        <w:rPr>
          <w:szCs w:val="20"/>
        </w:rPr>
      </w:pPr>
      <w:r>
        <w:rPr>
          <w:szCs w:val="20"/>
        </w:rPr>
        <w:t>As part of the Integration testing the following components will be tested along:</w:t>
      </w:r>
    </w:p>
    <w:p w14:paraId="008A5DC5" w14:textId="77777777" w:rsidR="004A2A96" w:rsidRDefault="004A2A96" w:rsidP="004A2A96">
      <w:pPr>
        <w:pStyle w:val="ListParagraph"/>
        <w:numPr>
          <w:ilvl w:val="1"/>
          <w:numId w:val="40"/>
        </w:numPr>
        <w:spacing w:after="0"/>
        <w:rPr>
          <w:szCs w:val="20"/>
        </w:rPr>
      </w:pPr>
      <w:r w:rsidRPr="007A262E">
        <w:rPr>
          <w:szCs w:val="20"/>
        </w:rPr>
        <w:t>xTP</w:t>
      </w:r>
      <w:r>
        <w:rPr>
          <w:szCs w:val="20"/>
        </w:rPr>
        <w:t xml:space="preserve"> – The device where guest tap the </w:t>
      </w:r>
      <w:r w:rsidR="00950065">
        <w:rPr>
          <w:szCs w:val="20"/>
        </w:rPr>
        <w:t>Fast pass</w:t>
      </w:r>
      <w:r>
        <w:rPr>
          <w:szCs w:val="20"/>
        </w:rPr>
        <w:t xml:space="preserve"> card.</w:t>
      </w:r>
    </w:p>
    <w:p w14:paraId="573C0184" w14:textId="77777777" w:rsidR="004A2A96" w:rsidRPr="007A262E" w:rsidRDefault="004A2A96" w:rsidP="004A2A96">
      <w:pPr>
        <w:pStyle w:val="ListParagraph"/>
        <w:numPr>
          <w:ilvl w:val="1"/>
          <w:numId w:val="40"/>
        </w:numPr>
        <w:spacing w:after="0"/>
        <w:rPr>
          <w:szCs w:val="20"/>
        </w:rPr>
      </w:pPr>
      <w:r>
        <w:rPr>
          <w:szCs w:val="20"/>
        </w:rPr>
        <w:t xml:space="preserve">xBIO - </w:t>
      </w:r>
      <w:r>
        <w:t>the biometric (fingerprint) reader associated with the DAP reader.</w:t>
      </w:r>
    </w:p>
    <w:p w14:paraId="34131293" w14:textId="77777777" w:rsidR="004A2A96" w:rsidRDefault="004A2A96" w:rsidP="004A2A96">
      <w:pPr>
        <w:pStyle w:val="ListParagraph"/>
        <w:numPr>
          <w:ilvl w:val="1"/>
          <w:numId w:val="40"/>
        </w:numPr>
        <w:spacing w:after="0"/>
        <w:rPr>
          <w:szCs w:val="20"/>
        </w:rPr>
      </w:pPr>
      <w:r w:rsidRPr="007A262E">
        <w:rPr>
          <w:szCs w:val="20"/>
        </w:rPr>
        <w:t>xBRC</w:t>
      </w:r>
      <w:r>
        <w:rPr>
          <w:szCs w:val="20"/>
        </w:rPr>
        <w:t xml:space="preserve"> – xBand Reader Controller (manages a set of readers.)</w:t>
      </w:r>
    </w:p>
    <w:p w14:paraId="5ABC6CBD" w14:textId="77777777" w:rsidR="004A2A96" w:rsidRDefault="004A2A96" w:rsidP="004A2A96">
      <w:pPr>
        <w:pStyle w:val="ListParagraph"/>
        <w:numPr>
          <w:ilvl w:val="1"/>
          <w:numId w:val="40"/>
        </w:numPr>
        <w:spacing w:after="0"/>
        <w:rPr>
          <w:szCs w:val="20"/>
        </w:rPr>
      </w:pPr>
      <w:r>
        <w:rPr>
          <w:szCs w:val="20"/>
        </w:rPr>
        <w:t>XBRMS – xBand Reader Management System (manages a set of xBRC’s.)</w:t>
      </w:r>
    </w:p>
    <w:p w14:paraId="09A4789D" w14:textId="77777777" w:rsidR="004A2A96" w:rsidRDefault="004A2A96" w:rsidP="004A2A96">
      <w:pPr>
        <w:pStyle w:val="ListParagraph"/>
        <w:numPr>
          <w:ilvl w:val="1"/>
          <w:numId w:val="40"/>
        </w:numPr>
        <w:spacing w:after="0"/>
        <w:rPr>
          <w:szCs w:val="20"/>
        </w:rPr>
      </w:pPr>
      <w:r>
        <w:rPr>
          <w:szCs w:val="20"/>
        </w:rPr>
        <w:t>IDMS – ID Management System (handle the xBand metadata.)</w:t>
      </w:r>
    </w:p>
    <w:p w14:paraId="05B3CC5F" w14:textId="77777777" w:rsidR="004A2A96" w:rsidRPr="00640C88" w:rsidRDefault="004A2A96" w:rsidP="004A2A96">
      <w:pPr>
        <w:pStyle w:val="ListParagraph"/>
        <w:numPr>
          <w:ilvl w:val="1"/>
          <w:numId w:val="40"/>
        </w:numPr>
        <w:spacing w:after="0"/>
        <w:rPr>
          <w:szCs w:val="20"/>
        </w:rPr>
      </w:pPr>
      <w:r>
        <w:rPr>
          <w:szCs w:val="20"/>
        </w:rPr>
        <w:t>Omni (The Park Entry authentication mechanism)</w:t>
      </w:r>
    </w:p>
    <w:p w14:paraId="5DB407DD" w14:textId="77777777" w:rsidR="004A2A96" w:rsidRPr="00B72AB1" w:rsidRDefault="004A2A96" w:rsidP="002D3F8E">
      <w:pPr>
        <w:pStyle w:val="Heading1"/>
      </w:pPr>
      <w:bookmarkStart w:id="5" w:name="_Toc353469710"/>
      <w:r w:rsidRPr="00B72AB1">
        <w:t>Schedule and Timeline</w:t>
      </w:r>
      <w:bookmarkEnd w:id="5"/>
    </w:p>
    <w:p w14:paraId="5E9EA1B2" w14:textId="77777777" w:rsidR="00640C88" w:rsidRPr="00640C88" w:rsidRDefault="00640C88" w:rsidP="00640C88">
      <w:pPr>
        <w:spacing w:after="0"/>
        <w:ind w:left="360"/>
        <w:rPr>
          <w:b/>
          <w:szCs w:val="20"/>
        </w:rPr>
      </w:pPr>
      <w:r w:rsidRPr="00640C88">
        <w:rPr>
          <w:b/>
          <w:szCs w:val="20"/>
        </w:rPr>
        <w:t>Tasks</w:t>
      </w:r>
    </w:p>
    <w:p w14:paraId="06ADFF89" w14:textId="77777777" w:rsidR="004A2A96" w:rsidRDefault="004A2A96" w:rsidP="004A2A96">
      <w:pPr>
        <w:pStyle w:val="ListParagraph"/>
        <w:numPr>
          <w:ilvl w:val="0"/>
          <w:numId w:val="42"/>
        </w:numPr>
        <w:spacing w:after="0"/>
        <w:rPr>
          <w:szCs w:val="20"/>
        </w:rPr>
      </w:pPr>
      <w:r>
        <w:rPr>
          <w:szCs w:val="20"/>
        </w:rPr>
        <w:t>Build Verification Test (BVT)</w:t>
      </w:r>
    </w:p>
    <w:p w14:paraId="5C30E463" w14:textId="77777777" w:rsidR="004A2A96" w:rsidRDefault="004A2A96" w:rsidP="004A2A96">
      <w:pPr>
        <w:pStyle w:val="ListParagraph"/>
        <w:numPr>
          <w:ilvl w:val="0"/>
          <w:numId w:val="42"/>
        </w:numPr>
        <w:spacing w:after="0"/>
        <w:rPr>
          <w:szCs w:val="20"/>
        </w:rPr>
      </w:pPr>
      <w:r>
        <w:rPr>
          <w:szCs w:val="20"/>
        </w:rPr>
        <w:t>Deployment to Test environment (Disney)</w:t>
      </w:r>
    </w:p>
    <w:p w14:paraId="5AB69DF4" w14:textId="77777777" w:rsidR="004A2A96" w:rsidRDefault="00F148B5" w:rsidP="004A2A96">
      <w:pPr>
        <w:pStyle w:val="ListParagraph"/>
        <w:numPr>
          <w:ilvl w:val="0"/>
          <w:numId w:val="42"/>
        </w:numPr>
        <w:spacing w:after="0"/>
        <w:rPr>
          <w:szCs w:val="20"/>
        </w:rPr>
      </w:pPr>
      <w:r>
        <w:rPr>
          <w:szCs w:val="20"/>
        </w:rPr>
        <w:t>Functional Testing</w:t>
      </w:r>
    </w:p>
    <w:p w14:paraId="2AD67A60" w14:textId="77777777" w:rsidR="004A2A96" w:rsidRDefault="004A2A96" w:rsidP="004A2A96">
      <w:pPr>
        <w:pStyle w:val="ListParagraph"/>
        <w:numPr>
          <w:ilvl w:val="0"/>
          <w:numId w:val="42"/>
        </w:numPr>
        <w:spacing w:after="0"/>
        <w:rPr>
          <w:szCs w:val="20"/>
        </w:rPr>
      </w:pPr>
      <w:r>
        <w:rPr>
          <w:szCs w:val="20"/>
        </w:rPr>
        <w:t>User Interface</w:t>
      </w:r>
      <w:r w:rsidR="00F148B5">
        <w:rPr>
          <w:szCs w:val="20"/>
        </w:rPr>
        <w:t xml:space="preserve"> Testing</w:t>
      </w:r>
    </w:p>
    <w:p w14:paraId="01217B76" w14:textId="77777777" w:rsidR="004A2A96" w:rsidRDefault="004A2A96" w:rsidP="004A2A96">
      <w:pPr>
        <w:pStyle w:val="ListParagraph"/>
        <w:numPr>
          <w:ilvl w:val="0"/>
          <w:numId w:val="42"/>
        </w:numPr>
        <w:spacing w:after="0"/>
        <w:rPr>
          <w:szCs w:val="20"/>
        </w:rPr>
      </w:pPr>
      <w:r>
        <w:rPr>
          <w:szCs w:val="20"/>
        </w:rPr>
        <w:t>Error Handling</w:t>
      </w:r>
    </w:p>
    <w:p w14:paraId="7C8A1563" w14:textId="77777777" w:rsidR="00605D0E" w:rsidRDefault="00605D0E" w:rsidP="004A2A96">
      <w:pPr>
        <w:pStyle w:val="ListParagraph"/>
        <w:numPr>
          <w:ilvl w:val="0"/>
          <w:numId w:val="42"/>
        </w:numPr>
        <w:spacing w:after="0"/>
        <w:rPr>
          <w:szCs w:val="20"/>
        </w:rPr>
      </w:pPr>
      <w:r>
        <w:rPr>
          <w:szCs w:val="20"/>
        </w:rPr>
        <w:t>Training</w:t>
      </w:r>
    </w:p>
    <w:p w14:paraId="586367A8" w14:textId="77777777" w:rsidR="004A2A96" w:rsidRDefault="004A2A96" w:rsidP="004A2A96">
      <w:pPr>
        <w:pStyle w:val="ListParagraph"/>
        <w:numPr>
          <w:ilvl w:val="0"/>
          <w:numId w:val="42"/>
        </w:numPr>
        <w:spacing w:after="0"/>
        <w:rPr>
          <w:szCs w:val="20"/>
        </w:rPr>
      </w:pPr>
      <w:r>
        <w:rPr>
          <w:szCs w:val="20"/>
        </w:rPr>
        <w:t>End To End</w:t>
      </w:r>
    </w:p>
    <w:p w14:paraId="788C8499" w14:textId="77777777" w:rsidR="004A2A96" w:rsidRDefault="00605D0E" w:rsidP="004A2A96">
      <w:pPr>
        <w:pStyle w:val="ListParagraph"/>
        <w:numPr>
          <w:ilvl w:val="0"/>
          <w:numId w:val="42"/>
        </w:numPr>
        <w:spacing w:after="0"/>
        <w:rPr>
          <w:szCs w:val="20"/>
        </w:rPr>
      </w:pPr>
      <w:r>
        <w:rPr>
          <w:szCs w:val="20"/>
        </w:rPr>
        <w:lastRenderedPageBreak/>
        <w:t>Performance</w:t>
      </w:r>
    </w:p>
    <w:p w14:paraId="41C7E95A" w14:textId="77777777" w:rsidR="004A2A96" w:rsidRDefault="004A2A96" w:rsidP="004A2A96">
      <w:pPr>
        <w:pStyle w:val="ListParagraph"/>
        <w:numPr>
          <w:ilvl w:val="0"/>
          <w:numId w:val="42"/>
        </w:numPr>
        <w:spacing w:after="0"/>
        <w:rPr>
          <w:szCs w:val="20"/>
        </w:rPr>
      </w:pPr>
      <w:r>
        <w:rPr>
          <w:szCs w:val="20"/>
        </w:rPr>
        <w:t>User Acceptance Test (</w:t>
      </w:r>
      <w:r w:rsidR="00236443">
        <w:rPr>
          <w:szCs w:val="20"/>
        </w:rPr>
        <w:t>xGreeter</w:t>
      </w:r>
      <w:r>
        <w:rPr>
          <w:szCs w:val="20"/>
        </w:rPr>
        <w:t>)</w:t>
      </w:r>
    </w:p>
    <w:p w14:paraId="2D5000A2" w14:textId="77777777" w:rsidR="00605D0E" w:rsidRDefault="00605D0E" w:rsidP="004A2A96">
      <w:pPr>
        <w:pStyle w:val="ListParagraph"/>
        <w:numPr>
          <w:ilvl w:val="0"/>
          <w:numId w:val="42"/>
        </w:numPr>
        <w:spacing w:after="0"/>
        <w:rPr>
          <w:szCs w:val="20"/>
        </w:rPr>
      </w:pPr>
      <w:r>
        <w:rPr>
          <w:szCs w:val="20"/>
        </w:rPr>
        <w:t>Deployment to Production</w:t>
      </w:r>
    </w:p>
    <w:p w14:paraId="7134FFA5" w14:textId="77777777" w:rsidR="00605D0E" w:rsidRDefault="00605D0E" w:rsidP="004A2A96">
      <w:pPr>
        <w:pStyle w:val="ListParagraph"/>
        <w:numPr>
          <w:ilvl w:val="0"/>
          <w:numId w:val="42"/>
        </w:numPr>
        <w:spacing w:after="0"/>
        <w:rPr>
          <w:szCs w:val="20"/>
        </w:rPr>
      </w:pPr>
      <w:r>
        <w:rPr>
          <w:szCs w:val="20"/>
        </w:rPr>
        <w:t>Go Live (xGreeter)</w:t>
      </w:r>
    </w:p>
    <w:p w14:paraId="19405102" w14:textId="77777777" w:rsidR="004A2A96" w:rsidRDefault="00605D0E" w:rsidP="004A2A96">
      <w:pPr>
        <w:spacing w:after="0"/>
        <w:rPr>
          <w:szCs w:val="20"/>
        </w:rPr>
      </w:pPr>
      <w:r>
        <w:rPr>
          <w:noProof/>
        </w:rPr>
        <w:drawing>
          <wp:inline distT="0" distB="0" distL="0" distR="0" wp14:anchorId="554C765F" wp14:editId="71660236">
            <wp:extent cx="594360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28545"/>
                    </a:xfrm>
                    <a:prstGeom prst="rect">
                      <a:avLst/>
                    </a:prstGeom>
                  </pic:spPr>
                </pic:pic>
              </a:graphicData>
            </a:graphic>
          </wp:inline>
        </w:drawing>
      </w:r>
    </w:p>
    <w:p w14:paraId="53707B23" w14:textId="77777777" w:rsidR="004A2A96" w:rsidRPr="0013307D" w:rsidRDefault="004A2A96" w:rsidP="004A2A96">
      <w:pPr>
        <w:spacing w:after="0"/>
        <w:rPr>
          <w:szCs w:val="20"/>
        </w:rPr>
      </w:pPr>
    </w:p>
    <w:p w14:paraId="1D30DD83" w14:textId="77777777" w:rsidR="004A2A96" w:rsidRPr="007A262E" w:rsidRDefault="004A2A96" w:rsidP="004A2A96">
      <w:pPr>
        <w:pStyle w:val="ListParagraph"/>
        <w:numPr>
          <w:ilvl w:val="0"/>
          <w:numId w:val="0"/>
        </w:numPr>
        <w:spacing w:after="0"/>
        <w:ind w:left="720"/>
        <w:rPr>
          <w:szCs w:val="20"/>
        </w:rPr>
      </w:pPr>
    </w:p>
    <w:p w14:paraId="76AE9E5D" w14:textId="77777777" w:rsidR="004A2A96" w:rsidRPr="00B72AB1" w:rsidRDefault="004A2A96" w:rsidP="002D3F8E">
      <w:pPr>
        <w:pStyle w:val="Heading1"/>
      </w:pPr>
      <w:bookmarkStart w:id="6" w:name="_Toc353469711"/>
      <w:r w:rsidRPr="00B72AB1">
        <w:t>Testing Resources</w:t>
      </w:r>
      <w:bookmarkEnd w:id="6"/>
    </w:p>
    <w:p w14:paraId="23FE4355" w14:textId="77777777" w:rsidR="004A2A96" w:rsidRPr="007A262E" w:rsidRDefault="004A2A96" w:rsidP="004A2A96">
      <w:pPr>
        <w:pStyle w:val="ListParagraph"/>
        <w:numPr>
          <w:ilvl w:val="0"/>
          <w:numId w:val="39"/>
        </w:numPr>
        <w:spacing w:after="0"/>
        <w:rPr>
          <w:szCs w:val="20"/>
        </w:rPr>
      </w:pPr>
      <w:r w:rsidRPr="007A262E">
        <w:rPr>
          <w:szCs w:val="20"/>
        </w:rPr>
        <w:t>Synapse</w:t>
      </w:r>
    </w:p>
    <w:p w14:paraId="6C69DCEE" w14:textId="77777777" w:rsidR="004A2A96" w:rsidRPr="007A262E" w:rsidRDefault="004A2A96" w:rsidP="004A2A96">
      <w:pPr>
        <w:pStyle w:val="ListParagraph"/>
        <w:numPr>
          <w:ilvl w:val="1"/>
          <w:numId w:val="39"/>
        </w:numPr>
        <w:spacing w:after="0"/>
        <w:rPr>
          <w:szCs w:val="20"/>
        </w:rPr>
      </w:pPr>
      <w:r w:rsidRPr="007A262E">
        <w:rPr>
          <w:szCs w:val="20"/>
        </w:rPr>
        <w:t>Rob Silvernagel</w:t>
      </w:r>
      <w:r w:rsidR="00F148B5">
        <w:rPr>
          <w:szCs w:val="20"/>
        </w:rPr>
        <w:t xml:space="preserve"> (SDE/T)</w:t>
      </w:r>
    </w:p>
    <w:p w14:paraId="344D9A7C" w14:textId="77777777" w:rsidR="004A2A96" w:rsidRPr="00640C88" w:rsidRDefault="004A2A96" w:rsidP="00640C88">
      <w:pPr>
        <w:pStyle w:val="ListParagraph"/>
        <w:numPr>
          <w:ilvl w:val="1"/>
          <w:numId w:val="39"/>
        </w:numPr>
        <w:spacing w:after="0"/>
        <w:rPr>
          <w:szCs w:val="20"/>
        </w:rPr>
      </w:pPr>
      <w:r w:rsidRPr="007A262E">
        <w:rPr>
          <w:szCs w:val="20"/>
        </w:rPr>
        <w:t>Francisco Gonzalez</w:t>
      </w:r>
      <w:r w:rsidR="00F148B5">
        <w:rPr>
          <w:szCs w:val="20"/>
        </w:rPr>
        <w:t xml:space="preserve"> (SDE/T)</w:t>
      </w:r>
    </w:p>
    <w:p w14:paraId="202C62FC" w14:textId="77777777" w:rsidR="004A2A96" w:rsidRPr="007A262E" w:rsidRDefault="004A2A96" w:rsidP="004A2A96">
      <w:pPr>
        <w:spacing w:after="0"/>
        <w:rPr>
          <w:szCs w:val="20"/>
        </w:rPr>
      </w:pPr>
    </w:p>
    <w:p w14:paraId="61DE3284" w14:textId="77777777" w:rsidR="004A2A96" w:rsidRPr="00B72AB1" w:rsidRDefault="004A2A96" w:rsidP="002D3F8E">
      <w:pPr>
        <w:pStyle w:val="Heading1"/>
      </w:pPr>
      <w:bookmarkStart w:id="7" w:name="_Toc353469712"/>
      <w:r w:rsidRPr="00B72AB1">
        <w:t>Testing Environment</w:t>
      </w:r>
      <w:bookmarkEnd w:id="7"/>
    </w:p>
    <w:p w14:paraId="2444CB0B" w14:textId="77777777" w:rsidR="004A2A96" w:rsidRDefault="002D3F8E" w:rsidP="004A2A96">
      <w:pPr>
        <w:pStyle w:val="ListParagraph"/>
        <w:numPr>
          <w:ilvl w:val="0"/>
          <w:numId w:val="41"/>
        </w:numPr>
        <w:spacing w:after="0"/>
        <w:ind w:left="360"/>
        <w:rPr>
          <w:szCs w:val="20"/>
        </w:rPr>
      </w:pPr>
      <w:r>
        <w:rPr>
          <w:szCs w:val="20"/>
        </w:rPr>
        <w:t xml:space="preserve">SIT </w:t>
      </w:r>
      <w:r w:rsidR="00F148B5">
        <w:rPr>
          <w:szCs w:val="20"/>
        </w:rPr>
        <w:t xml:space="preserve">Bench </w:t>
      </w:r>
      <w:r>
        <w:rPr>
          <w:szCs w:val="20"/>
        </w:rPr>
        <w:t>in Seattle</w:t>
      </w:r>
      <w:r w:rsidR="00640C88">
        <w:rPr>
          <w:szCs w:val="20"/>
        </w:rPr>
        <w:t xml:space="preserve"> – A testing bench with virtual machines hosted in the </w:t>
      </w:r>
      <w:proofErr w:type="spellStart"/>
      <w:r w:rsidR="00640C88">
        <w:rPr>
          <w:szCs w:val="20"/>
        </w:rPr>
        <w:t>Hyperchicken</w:t>
      </w:r>
      <w:proofErr w:type="spellEnd"/>
      <w:r w:rsidR="00640C88">
        <w:rPr>
          <w:szCs w:val="20"/>
        </w:rPr>
        <w:t xml:space="preserve"> </w:t>
      </w:r>
      <w:proofErr w:type="spellStart"/>
      <w:r w:rsidR="00640C88">
        <w:rPr>
          <w:szCs w:val="20"/>
        </w:rPr>
        <w:t>vmware</w:t>
      </w:r>
      <w:proofErr w:type="spellEnd"/>
      <w:r w:rsidR="00640C88">
        <w:rPr>
          <w:szCs w:val="20"/>
        </w:rPr>
        <w:t xml:space="preserve"> server.</w:t>
      </w:r>
    </w:p>
    <w:p w14:paraId="7E2E3DB5" w14:textId="77777777" w:rsidR="002D3F8E" w:rsidRDefault="002D3F8E" w:rsidP="004A2A96">
      <w:pPr>
        <w:pStyle w:val="ListParagraph"/>
        <w:numPr>
          <w:ilvl w:val="0"/>
          <w:numId w:val="41"/>
        </w:numPr>
        <w:spacing w:after="0"/>
        <w:ind w:left="360"/>
        <w:rPr>
          <w:szCs w:val="20"/>
        </w:rPr>
      </w:pPr>
      <w:r>
        <w:rPr>
          <w:szCs w:val="20"/>
        </w:rPr>
        <w:t>Alpha Lab in Orlando</w:t>
      </w:r>
      <w:r w:rsidR="00640C88">
        <w:rPr>
          <w:szCs w:val="20"/>
        </w:rPr>
        <w:t xml:space="preserve"> (an environment with virtual machines managed by Adam Parish</w:t>
      </w:r>
      <w:r w:rsidR="000A52B7">
        <w:rPr>
          <w:szCs w:val="20"/>
        </w:rPr>
        <w:t>.)</w:t>
      </w:r>
    </w:p>
    <w:p w14:paraId="4F024B5A" w14:textId="77777777" w:rsidR="002D3F8E" w:rsidRDefault="002D3F8E" w:rsidP="00950065">
      <w:pPr>
        <w:pStyle w:val="ListParagraph"/>
        <w:numPr>
          <w:ilvl w:val="1"/>
          <w:numId w:val="41"/>
        </w:numPr>
        <w:spacing w:after="0"/>
        <w:rPr>
          <w:szCs w:val="20"/>
        </w:rPr>
      </w:pPr>
      <w:r>
        <w:rPr>
          <w:szCs w:val="20"/>
        </w:rPr>
        <w:t>Xbrcs: nl-flfa-00160, nl-flfa-00161</w:t>
      </w:r>
    </w:p>
    <w:p w14:paraId="2611AC9D" w14:textId="77777777" w:rsidR="004A2A96" w:rsidRDefault="004A2A96" w:rsidP="004A2A96">
      <w:pPr>
        <w:spacing w:after="0"/>
        <w:rPr>
          <w:szCs w:val="20"/>
        </w:rPr>
      </w:pPr>
    </w:p>
    <w:p w14:paraId="0F17D29D" w14:textId="77777777" w:rsidR="004A2A96" w:rsidRPr="00B72AB1" w:rsidRDefault="004A2A96" w:rsidP="002D3F8E">
      <w:pPr>
        <w:pStyle w:val="Heading1"/>
      </w:pPr>
      <w:bookmarkStart w:id="8" w:name="_Toc353469713"/>
      <w:r w:rsidRPr="00B72AB1">
        <w:t>Test Metrics</w:t>
      </w:r>
      <w:bookmarkEnd w:id="8"/>
    </w:p>
    <w:p w14:paraId="1FF780C4" w14:textId="77777777" w:rsidR="004A2A96" w:rsidRPr="007A262E" w:rsidRDefault="000A52B7" w:rsidP="004A2A96">
      <w:pPr>
        <w:pStyle w:val="ListParagraph"/>
        <w:numPr>
          <w:ilvl w:val="0"/>
          <w:numId w:val="41"/>
        </w:numPr>
        <w:spacing w:after="0"/>
        <w:rPr>
          <w:szCs w:val="20"/>
        </w:rPr>
      </w:pPr>
      <w:r>
        <w:rPr>
          <w:szCs w:val="20"/>
        </w:rPr>
        <w:t>Defects found by priority</w:t>
      </w:r>
    </w:p>
    <w:p w14:paraId="7513ADBA" w14:textId="77777777" w:rsidR="004A2A96" w:rsidRPr="007A262E" w:rsidRDefault="00F148B5" w:rsidP="004A2A96">
      <w:pPr>
        <w:pStyle w:val="ListParagraph"/>
        <w:numPr>
          <w:ilvl w:val="1"/>
          <w:numId w:val="41"/>
        </w:numPr>
        <w:spacing w:after="0"/>
        <w:rPr>
          <w:rFonts w:eastAsia="Times New Roman"/>
          <w:color w:val="000000"/>
          <w:szCs w:val="20"/>
        </w:rPr>
      </w:pPr>
      <w:r>
        <w:rPr>
          <w:rFonts w:eastAsia="Times New Roman"/>
          <w:color w:val="000000"/>
          <w:szCs w:val="20"/>
        </w:rPr>
        <w:t xml:space="preserve">Pri 1 - </w:t>
      </w:r>
      <w:r w:rsidR="004A2A96" w:rsidRPr="007A262E">
        <w:rPr>
          <w:rFonts w:eastAsia="Times New Roman"/>
          <w:color w:val="000000"/>
          <w:szCs w:val="20"/>
        </w:rPr>
        <w:t>Critical – Blocking, Major impact, must fix.</w:t>
      </w:r>
    </w:p>
    <w:p w14:paraId="0EFCA033" w14:textId="77777777" w:rsidR="004A2A96" w:rsidRPr="007A262E" w:rsidRDefault="00F148B5" w:rsidP="004A2A96">
      <w:pPr>
        <w:pStyle w:val="ListParagraph"/>
        <w:numPr>
          <w:ilvl w:val="1"/>
          <w:numId w:val="41"/>
        </w:numPr>
        <w:spacing w:after="0"/>
        <w:rPr>
          <w:rFonts w:eastAsia="Times New Roman"/>
          <w:color w:val="000000"/>
          <w:szCs w:val="20"/>
        </w:rPr>
      </w:pPr>
      <w:r>
        <w:rPr>
          <w:rFonts w:eastAsia="Times New Roman"/>
          <w:color w:val="000000"/>
          <w:szCs w:val="20"/>
        </w:rPr>
        <w:t xml:space="preserve">Pri 2 - </w:t>
      </w:r>
      <w:r w:rsidR="004A2A96" w:rsidRPr="007A262E">
        <w:rPr>
          <w:rFonts w:eastAsia="Times New Roman"/>
          <w:color w:val="000000"/>
          <w:szCs w:val="20"/>
        </w:rPr>
        <w:t>High - Impact on business, functionality broken.</w:t>
      </w:r>
    </w:p>
    <w:p w14:paraId="0C9A8019" w14:textId="77777777" w:rsidR="004A2A96" w:rsidRPr="007A262E" w:rsidRDefault="00F148B5" w:rsidP="004A2A96">
      <w:pPr>
        <w:pStyle w:val="ListParagraph"/>
        <w:numPr>
          <w:ilvl w:val="1"/>
          <w:numId w:val="41"/>
        </w:numPr>
        <w:spacing w:after="0"/>
        <w:rPr>
          <w:rFonts w:eastAsia="Times New Roman"/>
          <w:color w:val="000000"/>
          <w:szCs w:val="20"/>
        </w:rPr>
      </w:pPr>
      <w:r>
        <w:rPr>
          <w:rFonts w:eastAsia="Times New Roman"/>
          <w:color w:val="000000"/>
          <w:szCs w:val="20"/>
        </w:rPr>
        <w:t xml:space="preserve">Pri 3- </w:t>
      </w:r>
      <w:r w:rsidR="004A2A96" w:rsidRPr="007A262E">
        <w:rPr>
          <w:rFonts w:eastAsia="Times New Roman"/>
          <w:color w:val="000000"/>
          <w:szCs w:val="20"/>
        </w:rPr>
        <w:t xml:space="preserve">Medium – Low impact on guest or client. </w:t>
      </w:r>
    </w:p>
    <w:p w14:paraId="1E310212" w14:textId="77777777" w:rsidR="004A2A96" w:rsidRPr="000A52B7" w:rsidRDefault="00F148B5" w:rsidP="000A52B7">
      <w:pPr>
        <w:pStyle w:val="ListParagraph"/>
        <w:numPr>
          <w:ilvl w:val="1"/>
          <w:numId w:val="41"/>
        </w:numPr>
        <w:spacing w:after="0"/>
        <w:rPr>
          <w:szCs w:val="20"/>
        </w:rPr>
      </w:pPr>
      <w:r>
        <w:rPr>
          <w:rFonts w:eastAsia="Times New Roman"/>
          <w:color w:val="000000"/>
          <w:szCs w:val="20"/>
        </w:rPr>
        <w:t xml:space="preserve">Pri 4 - </w:t>
      </w:r>
      <w:r w:rsidR="004A2A96" w:rsidRPr="007A262E">
        <w:rPr>
          <w:rFonts w:eastAsia="Times New Roman"/>
          <w:color w:val="000000"/>
          <w:szCs w:val="20"/>
        </w:rPr>
        <w:t xml:space="preserve">Low – Mostly cosmetic, </w:t>
      </w:r>
      <w:r w:rsidR="000A52B7">
        <w:rPr>
          <w:rFonts w:eastAsia="Times New Roman"/>
          <w:color w:val="000000"/>
          <w:szCs w:val="20"/>
        </w:rPr>
        <w:t>little or no impact on business</w:t>
      </w:r>
      <w:r w:rsidR="00060CAA">
        <w:rPr>
          <w:rFonts w:eastAsia="Times New Roman"/>
          <w:color w:val="000000"/>
          <w:szCs w:val="20"/>
        </w:rPr>
        <w:t>.</w:t>
      </w:r>
    </w:p>
    <w:p w14:paraId="59292ED9" w14:textId="77777777" w:rsidR="004A2A96" w:rsidRPr="007A262E" w:rsidRDefault="004A2A96" w:rsidP="004A2A96">
      <w:pPr>
        <w:spacing w:after="0"/>
        <w:rPr>
          <w:szCs w:val="20"/>
        </w:rPr>
      </w:pPr>
    </w:p>
    <w:p w14:paraId="1BF73185" w14:textId="77777777" w:rsidR="004A2A96" w:rsidRPr="00B72AB1" w:rsidRDefault="004A2A96" w:rsidP="002D3F8E">
      <w:pPr>
        <w:pStyle w:val="Heading1"/>
      </w:pPr>
      <w:bookmarkStart w:id="9" w:name="_Toc353469714"/>
      <w:r w:rsidRPr="00B72AB1">
        <w:lastRenderedPageBreak/>
        <w:t>Test Deliverables</w:t>
      </w:r>
      <w:bookmarkEnd w:id="9"/>
    </w:p>
    <w:p w14:paraId="75338A5D" w14:textId="77777777" w:rsidR="004A2A96" w:rsidRPr="00BC152F" w:rsidRDefault="00150167" w:rsidP="004A2A96">
      <w:pPr>
        <w:pStyle w:val="ListParagraph"/>
        <w:numPr>
          <w:ilvl w:val="0"/>
          <w:numId w:val="44"/>
        </w:numPr>
        <w:spacing w:after="0"/>
        <w:rPr>
          <w:szCs w:val="20"/>
        </w:rPr>
      </w:pPr>
      <w:r>
        <w:rPr>
          <w:szCs w:val="20"/>
        </w:rPr>
        <w:t xml:space="preserve">Park Entry </w:t>
      </w:r>
      <w:r w:rsidR="004A2A96" w:rsidRPr="00BC152F">
        <w:rPr>
          <w:szCs w:val="20"/>
        </w:rPr>
        <w:t>Test Plan (this doc)</w:t>
      </w:r>
    </w:p>
    <w:p w14:paraId="555003D3" w14:textId="77777777" w:rsidR="004A2A96" w:rsidRPr="004E30CA" w:rsidRDefault="004A2A96" w:rsidP="004A2A96">
      <w:pPr>
        <w:pStyle w:val="ListParagraph"/>
        <w:numPr>
          <w:ilvl w:val="0"/>
          <w:numId w:val="44"/>
        </w:numPr>
        <w:spacing w:after="0"/>
        <w:rPr>
          <w:szCs w:val="20"/>
        </w:rPr>
      </w:pPr>
      <w:r w:rsidRPr="00BC152F">
        <w:rPr>
          <w:szCs w:val="20"/>
        </w:rPr>
        <w:t>Test Cases</w:t>
      </w:r>
      <w:r w:rsidR="00150167">
        <w:rPr>
          <w:szCs w:val="20"/>
        </w:rPr>
        <w:t xml:space="preserve"> (</w:t>
      </w:r>
      <w:r w:rsidR="00724E1B">
        <w:rPr>
          <w:szCs w:val="20"/>
        </w:rPr>
        <w:t xml:space="preserve">Excel document </w:t>
      </w:r>
      <w:r w:rsidR="00150167">
        <w:rPr>
          <w:szCs w:val="20"/>
        </w:rPr>
        <w:t>containing</w:t>
      </w:r>
      <w:r w:rsidR="00724E1B">
        <w:rPr>
          <w:szCs w:val="20"/>
        </w:rPr>
        <w:t xml:space="preserve"> </w:t>
      </w:r>
      <w:proofErr w:type="spellStart"/>
      <w:r w:rsidR="00724E1B">
        <w:rPr>
          <w:szCs w:val="20"/>
        </w:rPr>
        <w:t>xGreeter</w:t>
      </w:r>
      <w:proofErr w:type="spellEnd"/>
      <w:r w:rsidR="00724E1B">
        <w:rPr>
          <w:szCs w:val="20"/>
        </w:rPr>
        <w:t xml:space="preserve"> and High Availability test cases)</w:t>
      </w:r>
    </w:p>
    <w:p w14:paraId="79AFA12C" w14:textId="77777777" w:rsidR="004A2A96" w:rsidRPr="00B72AB1" w:rsidRDefault="004E30CA" w:rsidP="002D3F8E">
      <w:pPr>
        <w:pStyle w:val="Heading1"/>
      </w:pPr>
      <w:bookmarkStart w:id="10" w:name="_Toc353469715"/>
      <w:r>
        <w:t>Test Scenarios</w:t>
      </w:r>
      <w:bookmarkEnd w:id="10"/>
    </w:p>
    <w:p w14:paraId="61C707EC" w14:textId="77777777" w:rsidR="004A2A96" w:rsidRPr="007A262E" w:rsidRDefault="004A2A96" w:rsidP="004A2A96">
      <w:pPr>
        <w:pStyle w:val="ListParagraph"/>
        <w:numPr>
          <w:ilvl w:val="0"/>
          <w:numId w:val="42"/>
        </w:numPr>
        <w:spacing w:after="0"/>
        <w:rPr>
          <w:szCs w:val="20"/>
        </w:rPr>
      </w:pPr>
      <w:r w:rsidRPr="007A262E">
        <w:rPr>
          <w:szCs w:val="20"/>
        </w:rPr>
        <w:t>Scenario 1</w:t>
      </w:r>
    </w:p>
    <w:p w14:paraId="2B87DB27" w14:textId="77777777" w:rsidR="004A2A96" w:rsidRPr="007A262E" w:rsidRDefault="004A2A96" w:rsidP="004A2A96">
      <w:pPr>
        <w:pStyle w:val="ListParagraph"/>
        <w:numPr>
          <w:ilvl w:val="1"/>
          <w:numId w:val="42"/>
        </w:numPr>
        <w:spacing w:after="0"/>
        <w:rPr>
          <w:szCs w:val="20"/>
        </w:rPr>
      </w:pPr>
      <w:r w:rsidRPr="007A262E">
        <w:rPr>
          <w:szCs w:val="20"/>
        </w:rPr>
        <w:t>Configure two xTPs to po</w:t>
      </w:r>
      <w:r>
        <w:rPr>
          <w:szCs w:val="20"/>
        </w:rPr>
        <w:t>int to xBRC in test environment</w:t>
      </w:r>
    </w:p>
    <w:p w14:paraId="15EF28A8" w14:textId="77777777" w:rsidR="004A2A96" w:rsidRPr="007A262E" w:rsidRDefault="004A2A96" w:rsidP="004A2A96">
      <w:pPr>
        <w:pStyle w:val="ListParagraph"/>
        <w:numPr>
          <w:ilvl w:val="1"/>
          <w:numId w:val="42"/>
        </w:numPr>
        <w:spacing w:after="0"/>
        <w:rPr>
          <w:szCs w:val="20"/>
        </w:rPr>
      </w:pPr>
      <w:r w:rsidRPr="007A262E">
        <w:rPr>
          <w:szCs w:val="20"/>
        </w:rPr>
        <w:t xml:space="preserve">Configure xBRC to point to xBRMS in </w:t>
      </w:r>
      <w:r>
        <w:rPr>
          <w:szCs w:val="20"/>
        </w:rPr>
        <w:t>test</w:t>
      </w:r>
      <w:r w:rsidRPr="007A262E">
        <w:rPr>
          <w:szCs w:val="20"/>
        </w:rPr>
        <w:t xml:space="preserve"> environment</w:t>
      </w:r>
    </w:p>
    <w:p w14:paraId="12F7856F" w14:textId="77777777" w:rsidR="004A2A96" w:rsidRPr="007A262E" w:rsidRDefault="004A2A96" w:rsidP="004A2A96">
      <w:pPr>
        <w:pStyle w:val="ListParagraph"/>
        <w:numPr>
          <w:ilvl w:val="1"/>
          <w:numId w:val="42"/>
        </w:numPr>
        <w:spacing w:after="0"/>
        <w:rPr>
          <w:szCs w:val="20"/>
        </w:rPr>
      </w:pPr>
      <w:r w:rsidRPr="007A262E">
        <w:rPr>
          <w:szCs w:val="20"/>
        </w:rPr>
        <w:t>Configure Omni (</w:t>
      </w:r>
      <w:r>
        <w:rPr>
          <w:szCs w:val="20"/>
        </w:rPr>
        <w:t>or</w:t>
      </w:r>
      <w:r w:rsidRPr="007A262E">
        <w:rPr>
          <w:szCs w:val="20"/>
        </w:rPr>
        <w:t xml:space="preserve"> simulator) in </w:t>
      </w:r>
      <w:r>
        <w:rPr>
          <w:szCs w:val="20"/>
        </w:rPr>
        <w:t>test</w:t>
      </w:r>
      <w:r w:rsidRPr="007A262E">
        <w:rPr>
          <w:szCs w:val="20"/>
        </w:rPr>
        <w:t xml:space="preserve"> environment</w:t>
      </w:r>
    </w:p>
    <w:p w14:paraId="3CC6A2FB" w14:textId="77777777" w:rsidR="004A2A96" w:rsidRPr="007A262E" w:rsidRDefault="004A2A96" w:rsidP="004A2A96">
      <w:pPr>
        <w:pStyle w:val="ListParagraph"/>
        <w:numPr>
          <w:ilvl w:val="1"/>
          <w:numId w:val="42"/>
        </w:numPr>
        <w:spacing w:after="0"/>
        <w:rPr>
          <w:szCs w:val="20"/>
        </w:rPr>
      </w:pPr>
      <w:r w:rsidRPr="007A262E">
        <w:rPr>
          <w:szCs w:val="20"/>
        </w:rPr>
        <w:t>Point to Keystone</w:t>
      </w:r>
      <w:r w:rsidR="003461F8">
        <w:rPr>
          <w:szCs w:val="20"/>
        </w:rPr>
        <w:t xml:space="preserve"> (Disney </w:t>
      </w:r>
      <w:r w:rsidR="003C5497">
        <w:rPr>
          <w:szCs w:val="20"/>
        </w:rPr>
        <w:t>Authentication</w:t>
      </w:r>
      <w:r w:rsidR="003461F8">
        <w:rPr>
          <w:szCs w:val="20"/>
        </w:rPr>
        <w:t>)</w:t>
      </w:r>
      <w:r w:rsidRPr="007A262E">
        <w:rPr>
          <w:szCs w:val="20"/>
        </w:rPr>
        <w:t xml:space="preserve"> with real like users with different profiles (Greeter and Greeter Coordinator among them)</w:t>
      </w:r>
    </w:p>
    <w:p w14:paraId="2B673EBE" w14:textId="77777777"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14:paraId="32DEC468" w14:textId="77777777"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14:paraId="2721AB44" w14:textId="77777777" w:rsidR="004A2A96" w:rsidRPr="007A262E" w:rsidRDefault="004A2A96" w:rsidP="004A2A96">
      <w:pPr>
        <w:pStyle w:val="ListParagraph"/>
        <w:numPr>
          <w:ilvl w:val="1"/>
          <w:numId w:val="42"/>
        </w:numPr>
        <w:spacing w:after="0"/>
        <w:rPr>
          <w:szCs w:val="20"/>
        </w:rPr>
      </w:pPr>
      <w:r w:rsidRPr="007A262E">
        <w:rPr>
          <w:szCs w:val="20"/>
        </w:rPr>
        <w:t>Login as Greeter1</w:t>
      </w:r>
    </w:p>
    <w:p w14:paraId="51B40F3E" w14:textId="77777777" w:rsidR="004A2A96" w:rsidRPr="007A262E" w:rsidRDefault="004A2A96" w:rsidP="004A2A96">
      <w:pPr>
        <w:pStyle w:val="ListParagraph"/>
        <w:numPr>
          <w:ilvl w:val="1"/>
          <w:numId w:val="42"/>
        </w:numPr>
        <w:spacing w:after="0"/>
        <w:rPr>
          <w:szCs w:val="20"/>
        </w:rPr>
      </w:pPr>
      <w:r w:rsidRPr="007A262E">
        <w:rPr>
          <w:szCs w:val="20"/>
        </w:rPr>
        <w:t>Open location with readers</w:t>
      </w:r>
    </w:p>
    <w:p w14:paraId="03B99891" w14:textId="77777777" w:rsidR="004A2A96" w:rsidRPr="007A262E" w:rsidRDefault="004A2A96" w:rsidP="004A2A96">
      <w:pPr>
        <w:pStyle w:val="ListParagraph"/>
        <w:numPr>
          <w:ilvl w:val="1"/>
          <w:numId w:val="42"/>
        </w:numPr>
        <w:spacing w:after="0"/>
        <w:rPr>
          <w:szCs w:val="20"/>
        </w:rPr>
      </w:pPr>
      <w:r w:rsidRPr="007A262E">
        <w:rPr>
          <w:szCs w:val="20"/>
        </w:rPr>
        <w:t>Have 10 guests (fast pass cards) to tap on reader1 causing green event</w:t>
      </w:r>
    </w:p>
    <w:p w14:paraId="021E9A64" w14:textId="77777777" w:rsidR="004A2A96" w:rsidRPr="007A262E" w:rsidRDefault="004A2A96" w:rsidP="004A2A96">
      <w:pPr>
        <w:pStyle w:val="ListParagraph"/>
        <w:numPr>
          <w:ilvl w:val="1"/>
          <w:numId w:val="42"/>
        </w:numPr>
        <w:spacing w:after="0"/>
        <w:rPr>
          <w:szCs w:val="20"/>
        </w:rPr>
      </w:pPr>
      <w:r w:rsidRPr="007A262E">
        <w:rPr>
          <w:szCs w:val="20"/>
        </w:rPr>
        <w:t>Have 1 guest (fast pass card) to tap on reader2 and cause blue event</w:t>
      </w:r>
    </w:p>
    <w:p w14:paraId="6B15AC24" w14:textId="77777777" w:rsidR="004A2A96" w:rsidRPr="007A262E" w:rsidRDefault="004A2A96" w:rsidP="004A2A96">
      <w:pPr>
        <w:pStyle w:val="ListParagraph"/>
        <w:numPr>
          <w:ilvl w:val="1"/>
          <w:numId w:val="42"/>
        </w:numPr>
        <w:spacing w:after="0"/>
        <w:rPr>
          <w:szCs w:val="20"/>
        </w:rPr>
      </w:pPr>
      <w:r w:rsidRPr="007A262E">
        <w:rPr>
          <w:szCs w:val="20"/>
        </w:rPr>
        <w:t>Greeter1 clears blue event</w:t>
      </w:r>
    </w:p>
    <w:p w14:paraId="3979DBAA" w14:textId="77777777" w:rsidR="004A2A96" w:rsidRPr="007A262E" w:rsidRDefault="004A2A96" w:rsidP="004A2A96">
      <w:pPr>
        <w:pStyle w:val="ListParagraph"/>
        <w:numPr>
          <w:ilvl w:val="1"/>
          <w:numId w:val="42"/>
        </w:numPr>
        <w:spacing w:after="0"/>
        <w:rPr>
          <w:szCs w:val="20"/>
        </w:rPr>
      </w:pPr>
      <w:r w:rsidRPr="007A262E">
        <w:rPr>
          <w:szCs w:val="20"/>
        </w:rPr>
        <w:t>Greeter1 logs out</w:t>
      </w:r>
    </w:p>
    <w:p w14:paraId="12ECD99C" w14:textId="77777777" w:rsidR="004A2A96" w:rsidRPr="007A262E" w:rsidRDefault="004A2A96" w:rsidP="004A2A96">
      <w:pPr>
        <w:spacing w:after="0"/>
        <w:rPr>
          <w:szCs w:val="20"/>
        </w:rPr>
      </w:pPr>
    </w:p>
    <w:p w14:paraId="2364E8C6" w14:textId="77777777" w:rsidR="004A2A96" w:rsidRPr="007A262E" w:rsidRDefault="004A2A96" w:rsidP="004A2A96">
      <w:pPr>
        <w:pStyle w:val="ListParagraph"/>
        <w:numPr>
          <w:ilvl w:val="0"/>
          <w:numId w:val="42"/>
        </w:numPr>
        <w:spacing w:after="0"/>
        <w:rPr>
          <w:szCs w:val="20"/>
        </w:rPr>
      </w:pPr>
      <w:r w:rsidRPr="007A262E">
        <w:rPr>
          <w:szCs w:val="20"/>
        </w:rPr>
        <w:t>Scenario 2</w:t>
      </w:r>
    </w:p>
    <w:p w14:paraId="7142C91F" w14:textId="77777777" w:rsidR="004A2A96" w:rsidRPr="007A262E" w:rsidRDefault="004A2A96" w:rsidP="004A2A96">
      <w:pPr>
        <w:pStyle w:val="ListParagraph"/>
        <w:numPr>
          <w:ilvl w:val="1"/>
          <w:numId w:val="42"/>
        </w:numPr>
        <w:spacing w:after="0"/>
        <w:rPr>
          <w:szCs w:val="20"/>
        </w:rPr>
      </w:pPr>
      <w:r w:rsidRPr="007A262E">
        <w:rPr>
          <w:szCs w:val="20"/>
        </w:rPr>
        <w:t xml:space="preserve">Configure two xTPs to point to xBRC in </w:t>
      </w:r>
      <w:r>
        <w:rPr>
          <w:szCs w:val="20"/>
        </w:rPr>
        <w:t>test</w:t>
      </w:r>
      <w:r w:rsidRPr="007A262E">
        <w:rPr>
          <w:szCs w:val="20"/>
        </w:rPr>
        <w:t xml:space="preserve"> environment</w:t>
      </w:r>
    </w:p>
    <w:p w14:paraId="2A2A9842" w14:textId="77777777" w:rsidR="004A2A96" w:rsidRPr="007A262E" w:rsidRDefault="004A2A96" w:rsidP="004A2A96">
      <w:pPr>
        <w:pStyle w:val="ListParagraph"/>
        <w:numPr>
          <w:ilvl w:val="1"/>
          <w:numId w:val="42"/>
        </w:numPr>
        <w:spacing w:after="0"/>
        <w:rPr>
          <w:szCs w:val="20"/>
        </w:rPr>
      </w:pPr>
      <w:r w:rsidRPr="007A262E">
        <w:rPr>
          <w:szCs w:val="20"/>
        </w:rPr>
        <w:t>Configure</w:t>
      </w:r>
      <w:r>
        <w:rPr>
          <w:szCs w:val="20"/>
        </w:rPr>
        <w:t xml:space="preserve"> xBRC to point to xBRMS in test</w:t>
      </w:r>
      <w:r w:rsidRPr="007A262E">
        <w:rPr>
          <w:szCs w:val="20"/>
        </w:rPr>
        <w:t xml:space="preserve"> environment</w:t>
      </w:r>
    </w:p>
    <w:p w14:paraId="3F1FE854" w14:textId="77777777" w:rsidR="004A2A96" w:rsidRPr="007A262E" w:rsidRDefault="004A2A96" w:rsidP="004A2A96">
      <w:pPr>
        <w:pStyle w:val="ListParagraph"/>
        <w:numPr>
          <w:ilvl w:val="1"/>
          <w:numId w:val="42"/>
        </w:numPr>
        <w:spacing w:after="0"/>
        <w:rPr>
          <w:szCs w:val="20"/>
        </w:rPr>
      </w:pPr>
      <w:r w:rsidRPr="007A262E">
        <w:rPr>
          <w:szCs w:val="20"/>
        </w:rPr>
        <w:t>Configure Omni</w:t>
      </w:r>
      <w:r>
        <w:rPr>
          <w:szCs w:val="20"/>
        </w:rPr>
        <w:t xml:space="preserve"> (not simulator) in test</w:t>
      </w:r>
      <w:r w:rsidRPr="007A262E">
        <w:rPr>
          <w:szCs w:val="20"/>
        </w:rPr>
        <w:t xml:space="preserve"> environment</w:t>
      </w:r>
    </w:p>
    <w:p w14:paraId="4620BBE0" w14:textId="77777777"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14:paraId="70D466A6" w14:textId="77777777"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14:paraId="1F72EC30" w14:textId="77777777"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14:paraId="16DBA6E9" w14:textId="77777777" w:rsidR="004A2A96" w:rsidRPr="007A262E" w:rsidRDefault="004A2A96" w:rsidP="004A2A96">
      <w:pPr>
        <w:pStyle w:val="ListParagraph"/>
        <w:numPr>
          <w:ilvl w:val="1"/>
          <w:numId w:val="42"/>
        </w:numPr>
        <w:spacing w:after="0"/>
        <w:rPr>
          <w:szCs w:val="20"/>
        </w:rPr>
      </w:pPr>
      <w:r w:rsidRPr="007A262E">
        <w:rPr>
          <w:szCs w:val="20"/>
        </w:rPr>
        <w:t>Login as Greeter1</w:t>
      </w:r>
    </w:p>
    <w:p w14:paraId="039EF856" w14:textId="77777777" w:rsidR="004A2A96" w:rsidRPr="007A262E" w:rsidRDefault="004A2A96" w:rsidP="004A2A96">
      <w:pPr>
        <w:pStyle w:val="ListParagraph"/>
        <w:numPr>
          <w:ilvl w:val="1"/>
          <w:numId w:val="42"/>
        </w:numPr>
        <w:spacing w:after="0"/>
        <w:rPr>
          <w:szCs w:val="20"/>
        </w:rPr>
      </w:pPr>
      <w:r w:rsidRPr="007A262E">
        <w:rPr>
          <w:szCs w:val="20"/>
        </w:rPr>
        <w:t>Open location with readers</w:t>
      </w:r>
    </w:p>
    <w:p w14:paraId="04A9BDDB" w14:textId="77777777" w:rsidR="004A2A96" w:rsidRPr="007A262E" w:rsidRDefault="004A2A96" w:rsidP="004A2A96">
      <w:pPr>
        <w:pStyle w:val="ListParagraph"/>
        <w:numPr>
          <w:ilvl w:val="1"/>
          <w:numId w:val="42"/>
        </w:numPr>
        <w:spacing w:after="0"/>
        <w:rPr>
          <w:szCs w:val="20"/>
        </w:rPr>
      </w:pPr>
      <w:r w:rsidRPr="007A262E">
        <w:rPr>
          <w:szCs w:val="20"/>
        </w:rPr>
        <w:t>Login as Greeter2</w:t>
      </w:r>
    </w:p>
    <w:p w14:paraId="7EE54063" w14:textId="77777777" w:rsidR="004A2A96" w:rsidRPr="007A262E" w:rsidRDefault="004A2A96" w:rsidP="004A2A96">
      <w:pPr>
        <w:pStyle w:val="ListParagraph"/>
        <w:numPr>
          <w:ilvl w:val="1"/>
          <w:numId w:val="42"/>
        </w:numPr>
        <w:spacing w:after="0"/>
        <w:rPr>
          <w:szCs w:val="20"/>
        </w:rPr>
      </w:pPr>
      <w:r w:rsidRPr="007A262E">
        <w:rPr>
          <w:szCs w:val="20"/>
        </w:rPr>
        <w:t>Greeter2 bumps Greeter1</w:t>
      </w:r>
    </w:p>
    <w:p w14:paraId="3BE42142" w14:textId="77777777" w:rsidR="004A2A96" w:rsidRPr="007A262E" w:rsidRDefault="004A2A96" w:rsidP="004A2A96">
      <w:pPr>
        <w:pStyle w:val="ListParagraph"/>
        <w:numPr>
          <w:ilvl w:val="1"/>
          <w:numId w:val="42"/>
        </w:numPr>
        <w:spacing w:after="0"/>
        <w:rPr>
          <w:szCs w:val="20"/>
        </w:rPr>
      </w:pPr>
      <w:r w:rsidRPr="007A262E">
        <w:rPr>
          <w:szCs w:val="20"/>
        </w:rPr>
        <w:t>Greeter1 logs out.</w:t>
      </w:r>
    </w:p>
    <w:p w14:paraId="39DCAE3A" w14:textId="77777777" w:rsidR="004A2A96" w:rsidRPr="007A262E" w:rsidRDefault="004A2A96" w:rsidP="004A2A96">
      <w:pPr>
        <w:pStyle w:val="ListParagraph"/>
        <w:numPr>
          <w:ilvl w:val="0"/>
          <w:numId w:val="0"/>
        </w:numPr>
        <w:spacing w:after="0"/>
        <w:ind w:left="720"/>
        <w:rPr>
          <w:szCs w:val="20"/>
        </w:rPr>
      </w:pPr>
    </w:p>
    <w:p w14:paraId="6214CB53" w14:textId="77777777" w:rsidR="004A2A96" w:rsidRPr="007A262E" w:rsidRDefault="004A2A96" w:rsidP="004A2A96">
      <w:pPr>
        <w:pStyle w:val="ListParagraph"/>
        <w:numPr>
          <w:ilvl w:val="0"/>
          <w:numId w:val="42"/>
        </w:numPr>
        <w:spacing w:after="0"/>
        <w:rPr>
          <w:szCs w:val="20"/>
        </w:rPr>
      </w:pPr>
      <w:r w:rsidRPr="007A262E">
        <w:rPr>
          <w:szCs w:val="20"/>
        </w:rPr>
        <w:t>Scenario 3</w:t>
      </w:r>
    </w:p>
    <w:p w14:paraId="52C90A57" w14:textId="77777777" w:rsidR="004A2A96" w:rsidRPr="007A262E" w:rsidRDefault="004A2A96" w:rsidP="004A2A96">
      <w:pPr>
        <w:pStyle w:val="ListParagraph"/>
        <w:numPr>
          <w:ilvl w:val="1"/>
          <w:numId w:val="42"/>
        </w:numPr>
        <w:spacing w:after="0"/>
        <w:rPr>
          <w:szCs w:val="20"/>
        </w:rPr>
      </w:pPr>
      <w:r w:rsidRPr="007A262E">
        <w:rPr>
          <w:szCs w:val="20"/>
        </w:rPr>
        <w:t xml:space="preserve">Configure three xTPs to point to xBRC in </w:t>
      </w:r>
      <w:r>
        <w:rPr>
          <w:szCs w:val="20"/>
        </w:rPr>
        <w:t>test</w:t>
      </w:r>
      <w:r w:rsidRPr="007A262E">
        <w:rPr>
          <w:szCs w:val="20"/>
        </w:rPr>
        <w:t xml:space="preserve"> environment</w:t>
      </w:r>
    </w:p>
    <w:p w14:paraId="059E879F" w14:textId="77777777" w:rsidR="004A2A96" w:rsidRPr="007A262E" w:rsidRDefault="004A2A96" w:rsidP="004A2A96">
      <w:pPr>
        <w:pStyle w:val="ListParagraph"/>
        <w:numPr>
          <w:ilvl w:val="1"/>
          <w:numId w:val="42"/>
        </w:numPr>
        <w:spacing w:after="0"/>
        <w:rPr>
          <w:szCs w:val="20"/>
        </w:rPr>
      </w:pPr>
      <w:r w:rsidRPr="007A262E">
        <w:rPr>
          <w:szCs w:val="20"/>
        </w:rPr>
        <w:t xml:space="preserve">Configure xBRC to point to xBRMS in </w:t>
      </w:r>
      <w:r>
        <w:rPr>
          <w:szCs w:val="20"/>
        </w:rPr>
        <w:t>test</w:t>
      </w:r>
      <w:r w:rsidRPr="007A262E">
        <w:rPr>
          <w:szCs w:val="20"/>
        </w:rPr>
        <w:t xml:space="preserve"> environment</w:t>
      </w:r>
    </w:p>
    <w:p w14:paraId="2DC59456" w14:textId="77777777" w:rsidR="004A2A96" w:rsidRPr="007A262E" w:rsidRDefault="004A2A96" w:rsidP="004A2A96">
      <w:pPr>
        <w:pStyle w:val="ListParagraph"/>
        <w:numPr>
          <w:ilvl w:val="1"/>
          <w:numId w:val="42"/>
        </w:numPr>
        <w:spacing w:after="0"/>
        <w:rPr>
          <w:szCs w:val="20"/>
        </w:rPr>
      </w:pPr>
      <w:r w:rsidRPr="007A262E">
        <w:rPr>
          <w:szCs w:val="20"/>
        </w:rPr>
        <w:t xml:space="preserve">Configure Omni (not simulator) in </w:t>
      </w:r>
      <w:r>
        <w:rPr>
          <w:szCs w:val="20"/>
        </w:rPr>
        <w:t>test</w:t>
      </w:r>
      <w:r w:rsidRPr="007A262E">
        <w:rPr>
          <w:szCs w:val="20"/>
        </w:rPr>
        <w:t xml:space="preserve"> environment</w:t>
      </w:r>
    </w:p>
    <w:p w14:paraId="0FD87C37" w14:textId="77777777"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14:paraId="7F21FCB4" w14:textId="77777777"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14:paraId="55E88478" w14:textId="77777777"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14:paraId="542ECBD4" w14:textId="77777777" w:rsidR="004A2A96" w:rsidRPr="007A262E" w:rsidRDefault="004A2A96" w:rsidP="004A2A96">
      <w:pPr>
        <w:pStyle w:val="ListParagraph"/>
        <w:numPr>
          <w:ilvl w:val="1"/>
          <w:numId w:val="42"/>
        </w:numPr>
        <w:spacing w:after="0"/>
        <w:rPr>
          <w:szCs w:val="20"/>
        </w:rPr>
      </w:pPr>
      <w:r w:rsidRPr="007A262E">
        <w:rPr>
          <w:szCs w:val="20"/>
        </w:rPr>
        <w:t>Login as Greeter Coordinator</w:t>
      </w:r>
    </w:p>
    <w:p w14:paraId="224E74DC" w14:textId="77777777" w:rsidR="004A2A96" w:rsidRPr="007A262E" w:rsidRDefault="004A2A96" w:rsidP="004A2A96">
      <w:pPr>
        <w:pStyle w:val="ListParagraph"/>
        <w:numPr>
          <w:ilvl w:val="1"/>
          <w:numId w:val="42"/>
        </w:numPr>
        <w:spacing w:after="0"/>
        <w:rPr>
          <w:szCs w:val="20"/>
        </w:rPr>
      </w:pPr>
      <w:r w:rsidRPr="007A262E">
        <w:rPr>
          <w:szCs w:val="20"/>
        </w:rPr>
        <w:t>Greeter Coordinator Schedules Maintenance for reader1</w:t>
      </w:r>
    </w:p>
    <w:p w14:paraId="36E5E487" w14:textId="77777777" w:rsidR="004A2A96" w:rsidRPr="007A262E" w:rsidRDefault="004A2A96" w:rsidP="004A2A96">
      <w:pPr>
        <w:pStyle w:val="ListParagraph"/>
        <w:numPr>
          <w:ilvl w:val="1"/>
          <w:numId w:val="42"/>
        </w:numPr>
        <w:spacing w:after="0"/>
        <w:rPr>
          <w:szCs w:val="20"/>
        </w:rPr>
      </w:pPr>
      <w:r w:rsidRPr="007A262E">
        <w:rPr>
          <w:szCs w:val="20"/>
        </w:rPr>
        <w:t>Greeter Coordinator Schedules Bio maintenance for reader2</w:t>
      </w:r>
    </w:p>
    <w:p w14:paraId="2C7CE942" w14:textId="77777777" w:rsidR="004A2A96" w:rsidRPr="007A262E" w:rsidRDefault="004A2A96" w:rsidP="004A2A96">
      <w:pPr>
        <w:pStyle w:val="ListParagraph"/>
        <w:numPr>
          <w:ilvl w:val="1"/>
          <w:numId w:val="42"/>
        </w:numPr>
        <w:spacing w:after="0"/>
        <w:rPr>
          <w:szCs w:val="20"/>
        </w:rPr>
      </w:pPr>
      <w:r w:rsidRPr="007A262E">
        <w:rPr>
          <w:szCs w:val="20"/>
        </w:rPr>
        <w:t>Greeter Coordinator Shuts Down reader3</w:t>
      </w:r>
    </w:p>
    <w:p w14:paraId="4F0D5720" w14:textId="77777777" w:rsidR="004A2A96" w:rsidRPr="007A262E" w:rsidRDefault="004A2A96" w:rsidP="004A2A96">
      <w:pPr>
        <w:pStyle w:val="ListParagraph"/>
        <w:numPr>
          <w:ilvl w:val="1"/>
          <w:numId w:val="42"/>
        </w:numPr>
        <w:spacing w:after="0"/>
        <w:rPr>
          <w:szCs w:val="20"/>
        </w:rPr>
      </w:pPr>
      <w:r w:rsidRPr="007A262E">
        <w:rPr>
          <w:szCs w:val="20"/>
        </w:rPr>
        <w:t>Greeter Coordinator logs out.</w:t>
      </w:r>
    </w:p>
    <w:p w14:paraId="4DD451C6" w14:textId="77777777" w:rsidR="004A2A96" w:rsidRPr="007A262E" w:rsidRDefault="004A2A96" w:rsidP="004A2A96">
      <w:pPr>
        <w:spacing w:after="0"/>
        <w:ind w:left="1440" w:hanging="360"/>
        <w:rPr>
          <w:szCs w:val="20"/>
        </w:rPr>
      </w:pPr>
    </w:p>
    <w:p w14:paraId="6551E907" w14:textId="77777777" w:rsidR="004A2A96" w:rsidRPr="007A262E" w:rsidRDefault="004A2A96" w:rsidP="004A2A96">
      <w:pPr>
        <w:pStyle w:val="ListParagraph"/>
        <w:numPr>
          <w:ilvl w:val="0"/>
          <w:numId w:val="42"/>
        </w:numPr>
        <w:spacing w:after="0"/>
        <w:rPr>
          <w:szCs w:val="20"/>
        </w:rPr>
      </w:pPr>
      <w:r w:rsidRPr="007A262E">
        <w:rPr>
          <w:szCs w:val="20"/>
        </w:rPr>
        <w:lastRenderedPageBreak/>
        <w:t>Scenario 4</w:t>
      </w:r>
    </w:p>
    <w:p w14:paraId="1265920E" w14:textId="77777777" w:rsidR="004A2A96" w:rsidRPr="007A262E" w:rsidRDefault="004A2A96" w:rsidP="004A2A96">
      <w:pPr>
        <w:pStyle w:val="ListParagraph"/>
        <w:numPr>
          <w:ilvl w:val="1"/>
          <w:numId w:val="42"/>
        </w:numPr>
        <w:spacing w:after="0"/>
        <w:rPr>
          <w:szCs w:val="20"/>
        </w:rPr>
      </w:pPr>
      <w:r w:rsidRPr="007A262E">
        <w:rPr>
          <w:szCs w:val="20"/>
        </w:rPr>
        <w:t xml:space="preserve">Configure two xTPs to point to xBRC in </w:t>
      </w:r>
      <w:r>
        <w:rPr>
          <w:szCs w:val="20"/>
        </w:rPr>
        <w:t>test</w:t>
      </w:r>
      <w:r w:rsidRPr="007A262E">
        <w:rPr>
          <w:szCs w:val="20"/>
        </w:rPr>
        <w:t xml:space="preserve"> environment</w:t>
      </w:r>
    </w:p>
    <w:p w14:paraId="5DA0D4C3" w14:textId="77777777" w:rsidR="004A2A96" w:rsidRPr="007A262E" w:rsidRDefault="004A2A96" w:rsidP="004A2A96">
      <w:pPr>
        <w:pStyle w:val="ListParagraph"/>
        <w:numPr>
          <w:ilvl w:val="1"/>
          <w:numId w:val="42"/>
        </w:numPr>
        <w:spacing w:after="0"/>
        <w:rPr>
          <w:szCs w:val="20"/>
        </w:rPr>
      </w:pPr>
      <w:r>
        <w:rPr>
          <w:szCs w:val="20"/>
        </w:rPr>
        <w:t>Configure xBRC to point to xBR</w:t>
      </w:r>
      <w:r w:rsidRPr="007A262E">
        <w:rPr>
          <w:szCs w:val="20"/>
        </w:rPr>
        <w:t xml:space="preserve">MS in </w:t>
      </w:r>
      <w:r>
        <w:rPr>
          <w:szCs w:val="20"/>
        </w:rPr>
        <w:t>test</w:t>
      </w:r>
      <w:r w:rsidRPr="007A262E">
        <w:rPr>
          <w:szCs w:val="20"/>
        </w:rPr>
        <w:t xml:space="preserve"> environment</w:t>
      </w:r>
    </w:p>
    <w:p w14:paraId="7E0F2716" w14:textId="77777777" w:rsidR="004A2A96" w:rsidRPr="007A262E" w:rsidRDefault="004A2A96" w:rsidP="004A2A96">
      <w:pPr>
        <w:pStyle w:val="ListParagraph"/>
        <w:numPr>
          <w:ilvl w:val="1"/>
          <w:numId w:val="42"/>
        </w:numPr>
        <w:spacing w:after="0"/>
        <w:rPr>
          <w:szCs w:val="20"/>
        </w:rPr>
      </w:pPr>
      <w:r w:rsidRPr="007A262E">
        <w:rPr>
          <w:szCs w:val="20"/>
        </w:rPr>
        <w:t xml:space="preserve">Configure Omni (not simulator) in </w:t>
      </w:r>
      <w:r>
        <w:rPr>
          <w:szCs w:val="20"/>
        </w:rPr>
        <w:t>test</w:t>
      </w:r>
      <w:r w:rsidRPr="007A262E">
        <w:rPr>
          <w:szCs w:val="20"/>
        </w:rPr>
        <w:t xml:space="preserve"> environment</w:t>
      </w:r>
    </w:p>
    <w:p w14:paraId="265B6690" w14:textId="77777777"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14:paraId="1B7A67A0" w14:textId="77777777"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14:paraId="41E61946" w14:textId="77777777"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14:paraId="33647C74" w14:textId="77777777" w:rsidR="004A2A96" w:rsidRPr="007A262E" w:rsidRDefault="004A2A96" w:rsidP="004A2A96">
      <w:pPr>
        <w:pStyle w:val="ListParagraph"/>
        <w:numPr>
          <w:ilvl w:val="1"/>
          <w:numId w:val="42"/>
        </w:numPr>
        <w:spacing w:after="0"/>
        <w:rPr>
          <w:szCs w:val="20"/>
        </w:rPr>
      </w:pPr>
      <w:r w:rsidRPr="007A262E">
        <w:rPr>
          <w:szCs w:val="20"/>
        </w:rPr>
        <w:t>Login as Greeter Coordinator</w:t>
      </w:r>
    </w:p>
    <w:p w14:paraId="310748CE" w14:textId="77777777" w:rsidR="004A2A96" w:rsidRPr="007A262E" w:rsidRDefault="004A2A96" w:rsidP="004A2A96">
      <w:pPr>
        <w:pStyle w:val="ListParagraph"/>
        <w:numPr>
          <w:ilvl w:val="1"/>
          <w:numId w:val="42"/>
        </w:numPr>
        <w:spacing w:after="0"/>
        <w:rPr>
          <w:szCs w:val="20"/>
        </w:rPr>
      </w:pPr>
      <w:r w:rsidRPr="007A262E">
        <w:rPr>
          <w:szCs w:val="20"/>
        </w:rPr>
        <w:t>Greeter Coordinator switches to Greeter role</w:t>
      </w:r>
    </w:p>
    <w:p w14:paraId="7F80D86E" w14:textId="77777777" w:rsidR="004A2A96" w:rsidRPr="007A262E" w:rsidRDefault="004A2A96" w:rsidP="004A2A96">
      <w:pPr>
        <w:pStyle w:val="ListParagraph"/>
        <w:numPr>
          <w:ilvl w:val="1"/>
          <w:numId w:val="42"/>
        </w:numPr>
        <w:spacing w:after="0"/>
        <w:rPr>
          <w:szCs w:val="20"/>
        </w:rPr>
      </w:pPr>
      <w:r w:rsidRPr="007A262E">
        <w:rPr>
          <w:szCs w:val="20"/>
        </w:rPr>
        <w:t>Open location with readers</w:t>
      </w:r>
    </w:p>
    <w:p w14:paraId="0CFBECC0" w14:textId="77777777" w:rsidR="004A2A96" w:rsidRPr="007A262E" w:rsidRDefault="004A2A96" w:rsidP="004A2A96">
      <w:pPr>
        <w:pStyle w:val="ListParagraph"/>
        <w:numPr>
          <w:ilvl w:val="1"/>
          <w:numId w:val="42"/>
        </w:numPr>
        <w:spacing w:after="0"/>
        <w:rPr>
          <w:szCs w:val="20"/>
        </w:rPr>
      </w:pPr>
      <w:r w:rsidRPr="007A262E">
        <w:rPr>
          <w:szCs w:val="20"/>
        </w:rPr>
        <w:t>Guest causes a blue event</w:t>
      </w:r>
    </w:p>
    <w:p w14:paraId="37B62DBC" w14:textId="77777777" w:rsidR="004A2A96" w:rsidRPr="007A262E" w:rsidRDefault="004A2A96" w:rsidP="004A2A96">
      <w:pPr>
        <w:pStyle w:val="ListParagraph"/>
        <w:numPr>
          <w:ilvl w:val="1"/>
          <w:numId w:val="42"/>
        </w:numPr>
        <w:spacing w:after="0"/>
        <w:rPr>
          <w:szCs w:val="20"/>
        </w:rPr>
      </w:pPr>
      <w:r w:rsidRPr="007A262E">
        <w:rPr>
          <w:szCs w:val="20"/>
        </w:rPr>
        <w:t>Clear blue event</w:t>
      </w:r>
    </w:p>
    <w:p w14:paraId="630550AC" w14:textId="77777777" w:rsidR="004A2A96" w:rsidRPr="007A262E" w:rsidRDefault="004A2A96" w:rsidP="004A2A96">
      <w:pPr>
        <w:pStyle w:val="ListParagraph"/>
        <w:numPr>
          <w:ilvl w:val="1"/>
          <w:numId w:val="42"/>
        </w:numPr>
        <w:spacing w:after="0"/>
        <w:rPr>
          <w:szCs w:val="20"/>
        </w:rPr>
      </w:pPr>
      <w:r w:rsidRPr="007A262E">
        <w:rPr>
          <w:szCs w:val="20"/>
        </w:rPr>
        <w:t>Switches to Greeter Coordinator role</w:t>
      </w:r>
    </w:p>
    <w:p w14:paraId="5DF4CC58" w14:textId="77777777" w:rsidR="004A2A96" w:rsidRDefault="004A2A96" w:rsidP="004A2A96">
      <w:pPr>
        <w:pStyle w:val="ListParagraph"/>
        <w:numPr>
          <w:ilvl w:val="1"/>
          <w:numId w:val="42"/>
        </w:numPr>
        <w:spacing w:after="0"/>
        <w:rPr>
          <w:szCs w:val="20"/>
        </w:rPr>
      </w:pPr>
      <w:r w:rsidRPr="007A262E">
        <w:rPr>
          <w:szCs w:val="20"/>
        </w:rPr>
        <w:t>Log out</w:t>
      </w:r>
    </w:p>
    <w:p w14:paraId="13504176" w14:textId="77777777" w:rsidR="004A2A96" w:rsidRDefault="004A2A96" w:rsidP="004A2A96">
      <w:pPr>
        <w:pStyle w:val="ListParagraph"/>
        <w:numPr>
          <w:ilvl w:val="0"/>
          <w:numId w:val="0"/>
        </w:numPr>
        <w:spacing w:after="0"/>
        <w:ind w:left="1440"/>
        <w:rPr>
          <w:szCs w:val="20"/>
        </w:rPr>
      </w:pPr>
    </w:p>
    <w:p w14:paraId="08EBF827" w14:textId="77777777" w:rsidR="004A2A96" w:rsidRPr="007A262E" w:rsidRDefault="004A2A96" w:rsidP="004A2A96">
      <w:pPr>
        <w:pStyle w:val="ListParagraph"/>
        <w:numPr>
          <w:ilvl w:val="0"/>
          <w:numId w:val="42"/>
        </w:numPr>
        <w:spacing w:after="0"/>
        <w:rPr>
          <w:szCs w:val="20"/>
        </w:rPr>
      </w:pPr>
      <w:r w:rsidRPr="007A262E">
        <w:rPr>
          <w:szCs w:val="20"/>
        </w:rPr>
        <w:t xml:space="preserve">Scenario </w:t>
      </w:r>
      <w:r>
        <w:rPr>
          <w:szCs w:val="20"/>
        </w:rPr>
        <w:t>5</w:t>
      </w:r>
    </w:p>
    <w:p w14:paraId="5F9BB10E" w14:textId="77777777" w:rsidR="004A2A96" w:rsidRPr="007A262E" w:rsidRDefault="004A2A96" w:rsidP="004A2A96">
      <w:pPr>
        <w:pStyle w:val="ListParagraph"/>
        <w:numPr>
          <w:ilvl w:val="1"/>
          <w:numId w:val="42"/>
        </w:numPr>
        <w:spacing w:after="0"/>
        <w:rPr>
          <w:szCs w:val="20"/>
        </w:rPr>
      </w:pPr>
      <w:r>
        <w:rPr>
          <w:szCs w:val="20"/>
        </w:rPr>
        <w:t>Attempt to login to Park Greeter app with not existing user in Keystone</w:t>
      </w:r>
    </w:p>
    <w:p w14:paraId="72E44B76" w14:textId="77777777" w:rsidR="004A2A96" w:rsidRDefault="004A2A96" w:rsidP="004A2A96">
      <w:pPr>
        <w:pStyle w:val="ListParagraph"/>
        <w:numPr>
          <w:ilvl w:val="1"/>
          <w:numId w:val="42"/>
        </w:numPr>
        <w:spacing w:after="0"/>
        <w:rPr>
          <w:szCs w:val="20"/>
        </w:rPr>
      </w:pPr>
      <w:r>
        <w:rPr>
          <w:szCs w:val="20"/>
        </w:rPr>
        <w:t>Attempt to login to Park Greeter app with existing user in Keystone but with the wrong password</w:t>
      </w:r>
    </w:p>
    <w:p w14:paraId="3B2FE4DB" w14:textId="77777777" w:rsidR="004A2A96" w:rsidRPr="007A262E" w:rsidRDefault="004A2A96" w:rsidP="004A2A96">
      <w:pPr>
        <w:pStyle w:val="ListParagraph"/>
        <w:numPr>
          <w:ilvl w:val="1"/>
          <w:numId w:val="42"/>
        </w:numPr>
        <w:spacing w:after="0"/>
        <w:rPr>
          <w:szCs w:val="20"/>
        </w:rPr>
      </w:pPr>
      <w:r>
        <w:rPr>
          <w:szCs w:val="20"/>
        </w:rPr>
        <w:t>Attempt to login to Park Greeter app with user and password in Keystone but with role different that Greeter or Greeter Coordinator</w:t>
      </w:r>
    </w:p>
    <w:p w14:paraId="376B6A1E" w14:textId="77777777" w:rsidR="004A2A96" w:rsidRPr="007A262E" w:rsidRDefault="004A2A96" w:rsidP="004A2A96">
      <w:pPr>
        <w:spacing w:after="0"/>
        <w:rPr>
          <w:szCs w:val="20"/>
        </w:rPr>
      </w:pPr>
    </w:p>
    <w:p w14:paraId="2ED2E275" w14:textId="77777777" w:rsidR="004A2A96" w:rsidRPr="00B72AB1" w:rsidRDefault="004A2A96" w:rsidP="002D3F8E">
      <w:pPr>
        <w:pStyle w:val="Heading1"/>
        <w:rPr>
          <w:rFonts w:cstheme="minorHAnsi"/>
        </w:rPr>
      </w:pPr>
      <w:bookmarkStart w:id="11" w:name="_Toc353469716"/>
      <w:r w:rsidRPr="00B72AB1">
        <w:t>Performance Testing</w:t>
      </w:r>
      <w:bookmarkEnd w:id="11"/>
    </w:p>
    <w:p w14:paraId="6B466902" w14:textId="77777777" w:rsidR="004A2A96" w:rsidRPr="007A262E" w:rsidRDefault="004A2A96" w:rsidP="004A2A96">
      <w:pPr>
        <w:rPr>
          <w:rFonts w:cstheme="minorHAnsi"/>
          <w:szCs w:val="20"/>
        </w:rPr>
      </w:pPr>
      <w:r w:rsidRPr="007A262E">
        <w:rPr>
          <w:rFonts w:cstheme="minorHAnsi"/>
          <w:szCs w:val="20"/>
        </w:rPr>
        <w:t>Park Greeter Application response times will be dependent on a number of external dependencies and on the task being performed. The table below lists target response times for different features of the Park Greeter Application.</w:t>
      </w:r>
    </w:p>
    <w:p w14:paraId="07376F03" w14:textId="77777777" w:rsidR="004A2A96" w:rsidRPr="007A262E" w:rsidRDefault="004A2A96" w:rsidP="004A2A96">
      <w:pPr>
        <w:pStyle w:val="ListParagraph"/>
        <w:numPr>
          <w:ilvl w:val="0"/>
          <w:numId w:val="0"/>
        </w:numPr>
        <w:ind w:left="360"/>
        <w:rPr>
          <w:rFonts w:cstheme="minorHAnsi"/>
          <w:szCs w:val="20"/>
        </w:rPr>
      </w:pPr>
    </w:p>
    <w:tbl>
      <w:tblPr>
        <w:tblStyle w:val="TableGrid"/>
        <w:tblW w:w="10205" w:type="dxa"/>
        <w:tblLook w:val="04A0" w:firstRow="1" w:lastRow="0" w:firstColumn="1" w:lastColumn="0" w:noHBand="0" w:noVBand="1"/>
      </w:tblPr>
      <w:tblGrid>
        <w:gridCol w:w="6588"/>
        <w:gridCol w:w="3617"/>
      </w:tblGrid>
      <w:tr w:rsidR="004A2A96" w:rsidRPr="007A262E" w14:paraId="59CE2D7D" w14:textId="77777777" w:rsidTr="00100AE8">
        <w:trPr>
          <w:cantSplit/>
          <w:tblHeader/>
        </w:trPr>
        <w:tc>
          <w:tcPr>
            <w:tcW w:w="6588" w:type="dxa"/>
            <w:shd w:val="pct15" w:color="auto" w:fill="auto"/>
          </w:tcPr>
          <w:p w14:paraId="74AA6E2C" w14:textId="77777777" w:rsidR="004A2A96" w:rsidRPr="007A262E" w:rsidRDefault="004A2A96" w:rsidP="00100AE8">
            <w:pPr>
              <w:rPr>
                <w:rFonts w:cstheme="minorHAnsi"/>
                <w:b/>
              </w:rPr>
            </w:pPr>
            <w:r w:rsidRPr="007A262E">
              <w:rPr>
                <w:rFonts w:cstheme="minorHAnsi"/>
                <w:b/>
              </w:rPr>
              <w:t>Feature</w:t>
            </w:r>
          </w:p>
        </w:tc>
        <w:tc>
          <w:tcPr>
            <w:tcW w:w="3617" w:type="dxa"/>
            <w:shd w:val="pct15" w:color="auto" w:fill="auto"/>
          </w:tcPr>
          <w:p w14:paraId="49519501" w14:textId="77777777" w:rsidR="004A2A96" w:rsidRPr="007A262E" w:rsidRDefault="004A2A96" w:rsidP="00100AE8">
            <w:pPr>
              <w:jc w:val="center"/>
              <w:rPr>
                <w:rFonts w:cstheme="minorHAnsi"/>
                <w:b/>
              </w:rPr>
            </w:pPr>
            <w:r w:rsidRPr="007A262E">
              <w:rPr>
                <w:rFonts w:cstheme="minorHAnsi"/>
                <w:b/>
              </w:rPr>
              <w:t>Maximum Acceptable Average Response Time (in ms)</w:t>
            </w:r>
          </w:p>
        </w:tc>
      </w:tr>
      <w:tr w:rsidR="004A2A96" w:rsidRPr="007A262E" w14:paraId="0BE3E2DF" w14:textId="77777777" w:rsidTr="00100AE8">
        <w:trPr>
          <w:cantSplit/>
          <w:trHeight w:val="226"/>
        </w:trPr>
        <w:tc>
          <w:tcPr>
            <w:tcW w:w="6588" w:type="dxa"/>
          </w:tcPr>
          <w:p w14:paraId="55B4045A" w14:textId="77777777" w:rsidR="004A2A96" w:rsidRPr="007A262E" w:rsidRDefault="004A2A96" w:rsidP="00100AE8">
            <w:pPr>
              <w:rPr>
                <w:rFonts w:cstheme="minorHAnsi"/>
              </w:rPr>
            </w:pPr>
            <w:r w:rsidRPr="007A262E">
              <w:rPr>
                <w:rFonts w:cstheme="minorHAnsi"/>
              </w:rPr>
              <w:t>Login</w:t>
            </w:r>
            <w:r w:rsidR="00060CAA">
              <w:rPr>
                <w:rFonts w:cstheme="minorHAnsi"/>
              </w:rPr>
              <w:t xml:space="preserve"> – the time since Cast Greeter taps on the Login button until he/she can perform another action (e.g. Open Location)</w:t>
            </w:r>
          </w:p>
        </w:tc>
        <w:tc>
          <w:tcPr>
            <w:tcW w:w="3617" w:type="dxa"/>
          </w:tcPr>
          <w:p w14:paraId="7617D8C5" w14:textId="77777777" w:rsidR="004A2A96" w:rsidRPr="007A262E" w:rsidRDefault="004A2A96" w:rsidP="00100AE8">
            <w:pPr>
              <w:jc w:val="center"/>
              <w:rPr>
                <w:rFonts w:cstheme="minorHAnsi"/>
              </w:rPr>
            </w:pPr>
            <w:r w:rsidRPr="007A262E">
              <w:rPr>
                <w:rFonts w:cstheme="minorHAnsi"/>
              </w:rPr>
              <w:t>5000</w:t>
            </w:r>
          </w:p>
        </w:tc>
      </w:tr>
      <w:tr w:rsidR="004A2A96" w:rsidRPr="007A262E" w14:paraId="753D9FA7" w14:textId="77777777" w:rsidTr="00100AE8">
        <w:trPr>
          <w:cantSplit/>
          <w:trHeight w:val="368"/>
        </w:trPr>
        <w:tc>
          <w:tcPr>
            <w:tcW w:w="6588" w:type="dxa"/>
          </w:tcPr>
          <w:p w14:paraId="40834EAB" w14:textId="77777777" w:rsidR="004A2A96" w:rsidRPr="007A262E" w:rsidRDefault="004A2A96" w:rsidP="00100AE8">
            <w:pPr>
              <w:rPr>
                <w:rFonts w:cstheme="minorHAnsi"/>
              </w:rPr>
            </w:pPr>
            <w:r w:rsidRPr="007A262E">
              <w:rPr>
                <w:rFonts w:cstheme="minorHAnsi"/>
              </w:rPr>
              <w:t>Render latest DAP/reader event</w:t>
            </w:r>
            <w:r w:rsidR="00060CAA">
              <w:rPr>
                <w:rFonts w:cstheme="minorHAnsi"/>
              </w:rPr>
              <w:t xml:space="preserve"> – the time that takes after a card tap and until the green / blue event is displayed on the device.</w:t>
            </w:r>
          </w:p>
        </w:tc>
        <w:tc>
          <w:tcPr>
            <w:tcW w:w="3617" w:type="dxa"/>
          </w:tcPr>
          <w:p w14:paraId="086DBECE" w14:textId="77777777" w:rsidR="004A2A96" w:rsidRPr="007A262E" w:rsidRDefault="004A2A96" w:rsidP="00100AE8">
            <w:pPr>
              <w:jc w:val="center"/>
              <w:rPr>
                <w:rFonts w:cstheme="minorHAnsi"/>
              </w:rPr>
            </w:pPr>
            <w:r w:rsidRPr="007A262E">
              <w:rPr>
                <w:rFonts w:cstheme="minorHAnsi"/>
              </w:rPr>
              <w:t>1000</w:t>
            </w:r>
          </w:p>
        </w:tc>
      </w:tr>
      <w:tr w:rsidR="004A2A96" w:rsidRPr="007A262E" w14:paraId="4C866909" w14:textId="77777777" w:rsidTr="00100AE8">
        <w:trPr>
          <w:cantSplit/>
          <w:trHeight w:val="388"/>
        </w:trPr>
        <w:tc>
          <w:tcPr>
            <w:tcW w:w="6588" w:type="dxa"/>
          </w:tcPr>
          <w:p w14:paraId="5822BA0F" w14:textId="77777777" w:rsidR="004A2A96" w:rsidRPr="007A262E" w:rsidRDefault="004A2A96" w:rsidP="00060CAA">
            <w:pPr>
              <w:rPr>
                <w:rFonts w:cstheme="minorHAnsi"/>
              </w:rPr>
            </w:pPr>
            <w:r w:rsidRPr="007A262E">
              <w:rPr>
                <w:rFonts w:cstheme="minorHAnsi"/>
              </w:rPr>
              <w:t>Schedule reader/bio maintenance</w:t>
            </w:r>
            <w:r w:rsidR="00060CAA">
              <w:rPr>
                <w:rFonts w:cstheme="minorHAnsi"/>
              </w:rPr>
              <w:t xml:space="preserve"> – the time that takes since Coordinator hits the Schedule reader/bio maintenance button until he/she can perform another action.</w:t>
            </w:r>
          </w:p>
        </w:tc>
        <w:tc>
          <w:tcPr>
            <w:tcW w:w="3617" w:type="dxa"/>
          </w:tcPr>
          <w:p w14:paraId="4748BCF9" w14:textId="77777777" w:rsidR="004A2A96" w:rsidRPr="007A262E" w:rsidRDefault="004A2A96" w:rsidP="00100AE8">
            <w:pPr>
              <w:jc w:val="center"/>
              <w:rPr>
                <w:rFonts w:cstheme="minorHAnsi"/>
              </w:rPr>
            </w:pPr>
            <w:r w:rsidRPr="007A262E">
              <w:rPr>
                <w:rFonts w:cstheme="minorHAnsi"/>
              </w:rPr>
              <w:t>2000</w:t>
            </w:r>
          </w:p>
        </w:tc>
      </w:tr>
      <w:tr w:rsidR="004A2A96" w:rsidRPr="007A262E" w14:paraId="2A197732" w14:textId="77777777" w:rsidTr="00100AE8">
        <w:trPr>
          <w:cantSplit/>
          <w:trHeight w:val="368"/>
        </w:trPr>
        <w:tc>
          <w:tcPr>
            <w:tcW w:w="6588" w:type="dxa"/>
          </w:tcPr>
          <w:p w14:paraId="5B784A2C" w14:textId="77777777" w:rsidR="004A2A96" w:rsidRPr="007A262E" w:rsidRDefault="004A2A96" w:rsidP="00060CAA">
            <w:pPr>
              <w:rPr>
                <w:rFonts w:cstheme="minorHAnsi"/>
              </w:rPr>
            </w:pPr>
            <w:r w:rsidRPr="007A262E">
              <w:rPr>
                <w:rFonts w:cstheme="minorHAnsi"/>
              </w:rPr>
              <w:t>Shutdown DAP/reader</w:t>
            </w:r>
            <w:r w:rsidR="00060CAA">
              <w:rPr>
                <w:rFonts w:cstheme="minorHAnsi"/>
              </w:rPr>
              <w:t xml:space="preserve"> - the time that takes since Coordinator hits the Shutdown button until he/she can perform another action.</w:t>
            </w:r>
          </w:p>
        </w:tc>
        <w:tc>
          <w:tcPr>
            <w:tcW w:w="3617" w:type="dxa"/>
          </w:tcPr>
          <w:p w14:paraId="30C253E6" w14:textId="77777777" w:rsidR="004A2A96" w:rsidRPr="007A262E" w:rsidRDefault="004A2A96" w:rsidP="00100AE8">
            <w:pPr>
              <w:jc w:val="center"/>
              <w:rPr>
                <w:rFonts w:cstheme="minorHAnsi"/>
              </w:rPr>
            </w:pPr>
            <w:r w:rsidRPr="007A262E">
              <w:rPr>
                <w:rFonts w:cstheme="minorHAnsi"/>
              </w:rPr>
              <w:t>2000</w:t>
            </w:r>
          </w:p>
        </w:tc>
      </w:tr>
      <w:tr w:rsidR="004A2A96" w:rsidRPr="007A262E" w14:paraId="51357A54" w14:textId="77777777" w:rsidTr="00100AE8">
        <w:trPr>
          <w:cantSplit/>
          <w:trHeight w:val="388"/>
        </w:trPr>
        <w:tc>
          <w:tcPr>
            <w:tcW w:w="6588" w:type="dxa"/>
          </w:tcPr>
          <w:p w14:paraId="2DFE8E6F" w14:textId="77777777" w:rsidR="004A2A96" w:rsidRPr="007A262E" w:rsidRDefault="004A2A96" w:rsidP="00060CAA">
            <w:pPr>
              <w:rPr>
                <w:rFonts w:cstheme="minorHAnsi"/>
              </w:rPr>
            </w:pPr>
            <w:r w:rsidRPr="007A262E">
              <w:rPr>
                <w:rFonts w:cstheme="minorHAnsi"/>
              </w:rPr>
              <w:lastRenderedPageBreak/>
              <w:t>Logout greeter</w:t>
            </w:r>
            <w:r w:rsidR="00060CAA">
              <w:rPr>
                <w:rFonts w:cstheme="minorHAnsi"/>
              </w:rPr>
              <w:t xml:space="preserve"> – the time that takes since a greeter taps logout until the Login screen is rendered.</w:t>
            </w:r>
          </w:p>
        </w:tc>
        <w:tc>
          <w:tcPr>
            <w:tcW w:w="3617" w:type="dxa"/>
          </w:tcPr>
          <w:p w14:paraId="19AB06ED" w14:textId="77777777" w:rsidR="004A2A96" w:rsidRPr="007A262E" w:rsidRDefault="004A2A96" w:rsidP="00100AE8">
            <w:pPr>
              <w:jc w:val="center"/>
              <w:rPr>
                <w:rFonts w:cstheme="minorHAnsi"/>
              </w:rPr>
            </w:pPr>
            <w:r w:rsidRPr="007A262E">
              <w:rPr>
                <w:rFonts w:cstheme="minorHAnsi"/>
              </w:rPr>
              <w:t>2000</w:t>
            </w:r>
          </w:p>
        </w:tc>
      </w:tr>
      <w:tr w:rsidR="004A2A96" w:rsidRPr="007A262E" w14:paraId="514ED7A3" w14:textId="77777777" w:rsidTr="00100AE8">
        <w:trPr>
          <w:cantSplit/>
          <w:trHeight w:val="368"/>
        </w:trPr>
        <w:tc>
          <w:tcPr>
            <w:tcW w:w="6588" w:type="dxa"/>
          </w:tcPr>
          <w:p w14:paraId="0BA2C641" w14:textId="77777777" w:rsidR="004A2A96" w:rsidRPr="007A262E" w:rsidRDefault="004A2A96" w:rsidP="00100AE8">
            <w:pPr>
              <w:rPr>
                <w:rFonts w:cstheme="minorHAnsi"/>
              </w:rPr>
            </w:pPr>
            <w:r w:rsidRPr="007A262E">
              <w:rPr>
                <w:rFonts w:cstheme="minorHAnsi"/>
              </w:rPr>
              <w:t>Reset blue lane event</w:t>
            </w:r>
            <w:r w:rsidR="00060CAA">
              <w:rPr>
                <w:rFonts w:cstheme="minorHAnsi"/>
              </w:rPr>
              <w:t xml:space="preserve"> – the time that takes since the Reset blue lane is tapped until user can perform another action.</w:t>
            </w:r>
          </w:p>
        </w:tc>
        <w:tc>
          <w:tcPr>
            <w:tcW w:w="3617" w:type="dxa"/>
          </w:tcPr>
          <w:p w14:paraId="7E9C6801" w14:textId="77777777" w:rsidR="004A2A96" w:rsidRPr="007A262E" w:rsidRDefault="004A2A96" w:rsidP="00100AE8">
            <w:pPr>
              <w:jc w:val="center"/>
              <w:rPr>
                <w:rFonts w:cstheme="minorHAnsi"/>
              </w:rPr>
            </w:pPr>
            <w:r w:rsidRPr="007A262E">
              <w:rPr>
                <w:rFonts w:cstheme="minorHAnsi"/>
              </w:rPr>
              <w:t>2000</w:t>
            </w:r>
          </w:p>
        </w:tc>
      </w:tr>
      <w:tr w:rsidR="004A2A96" w:rsidRPr="007A262E" w14:paraId="01AAB848" w14:textId="77777777" w:rsidTr="00100AE8">
        <w:trPr>
          <w:cantSplit/>
          <w:trHeight w:val="388"/>
        </w:trPr>
        <w:tc>
          <w:tcPr>
            <w:tcW w:w="6588" w:type="dxa"/>
          </w:tcPr>
          <w:p w14:paraId="58B369FF" w14:textId="77777777" w:rsidR="004A2A96" w:rsidRPr="007A262E" w:rsidRDefault="004A2A96" w:rsidP="00100AE8">
            <w:pPr>
              <w:rPr>
                <w:rFonts w:cstheme="minorHAnsi"/>
              </w:rPr>
            </w:pPr>
            <w:r w:rsidRPr="007A262E">
              <w:rPr>
                <w:rFonts w:cstheme="minorHAnsi"/>
              </w:rPr>
              <w:t>Render event detail display</w:t>
            </w:r>
          </w:p>
        </w:tc>
        <w:tc>
          <w:tcPr>
            <w:tcW w:w="3617" w:type="dxa"/>
          </w:tcPr>
          <w:p w14:paraId="75F6370C" w14:textId="77777777" w:rsidR="004A2A96" w:rsidRPr="007A262E" w:rsidRDefault="004A2A96" w:rsidP="00100AE8">
            <w:pPr>
              <w:jc w:val="center"/>
              <w:rPr>
                <w:rFonts w:cstheme="minorHAnsi"/>
              </w:rPr>
            </w:pPr>
            <w:r w:rsidRPr="007A262E">
              <w:rPr>
                <w:rFonts w:cstheme="minorHAnsi"/>
              </w:rPr>
              <w:t>1000</w:t>
            </w:r>
          </w:p>
        </w:tc>
      </w:tr>
      <w:tr w:rsidR="004A2A96" w:rsidRPr="007A262E" w14:paraId="539238F1" w14:textId="77777777" w:rsidTr="00100AE8">
        <w:trPr>
          <w:cantSplit/>
          <w:trHeight w:val="388"/>
        </w:trPr>
        <w:tc>
          <w:tcPr>
            <w:tcW w:w="6588" w:type="dxa"/>
          </w:tcPr>
          <w:p w14:paraId="0D6C4B72" w14:textId="77777777" w:rsidR="004A2A96" w:rsidRPr="007A262E" w:rsidRDefault="004A2A96" w:rsidP="00100AE8">
            <w:pPr>
              <w:rPr>
                <w:rFonts w:cstheme="minorHAnsi"/>
              </w:rPr>
            </w:pPr>
            <w:r w:rsidRPr="007A262E">
              <w:rPr>
                <w:rFonts w:cstheme="minorHAnsi"/>
              </w:rPr>
              <w:t>Application startup</w:t>
            </w:r>
            <w:r w:rsidR="00060CAA">
              <w:rPr>
                <w:rFonts w:cstheme="minorHAnsi"/>
              </w:rPr>
              <w:t xml:space="preserve"> – the time since </w:t>
            </w:r>
            <w:r w:rsidR="00C725A5">
              <w:rPr>
                <w:rFonts w:cstheme="minorHAnsi"/>
              </w:rPr>
              <w:t xml:space="preserve">user taps on the </w:t>
            </w:r>
            <w:proofErr w:type="spellStart"/>
            <w:r w:rsidR="00C725A5">
              <w:rPr>
                <w:rFonts w:cstheme="minorHAnsi"/>
              </w:rPr>
              <w:t>xGreeter</w:t>
            </w:r>
            <w:proofErr w:type="spellEnd"/>
            <w:r w:rsidR="00C725A5">
              <w:rPr>
                <w:rFonts w:cstheme="minorHAnsi"/>
              </w:rPr>
              <w:t xml:space="preserve"> logo on the device until the Login screen renders.</w:t>
            </w:r>
          </w:p>
        </w:tc>
        <w:tc>
          <w:tcPr>
            <w:tcW w:w="3617" w:type="dxa"/>
          </w:tcPr>
          <w:p w14:paraId="0E970B1E" w14:textId="77777777" w:rsidR="004A2A96" w:rsidRPr="007A262E" w:rsidRDefault="004A2A96" w:rsidP="00100AE8">
            <w:pPr>
              <w:jc w:val="center"/>
              <w:rPr>
                <w:rFonts w:cstheme="minorHAnsi"/>
              </w:rPr>
            </w:pPr>
            <w:r w:rsidRPr="007A262E">
              <w:rPr>
                <w:rFonts w:cstheme="minorHAnsi"/>
              </w:rPr>
              <w:t>1000</w:t>
            </w:r>
          </w:p>
        </w:tc>
      </w:tr>
      <w:tr w:rsidR="004A2A96" w:rsidRPr="007A262E" w14:paraId="2DD6D6F5" w14:textId="77777777" w:rsidTr="00100AE8">
        <w:trPr>
          <w:cantSplit/>
          <w:trHeight w:val="388"/>
        </w:trPr>
        <w:tc>
          <w:tcPr>
            <w:tcW w:w="6588" w:type="dxa"/>
          </w:tcPr>
          <w:p w14:paraId="2B9F547D" w14:textId="77777777" w:rsidR="004A2A96" w:rsidRPr="007A262E" w:rsidRDefault="004A2A96" w:rsidP="00100AE8">
            <w:pPr>
              <w:rPr>
                <w:rFonts w:cstheme="minorHAnsi"/>
              </w:rPr>
            </w:pPr>
            <w:r w:rsidRPr="007A262E">
              <w:rPr>
                <w:rFonts w:cstheme="minorHAnsi"/>
              </w:rPr>
              <w:t>Back end system (xBRC) failover</w:t>
            </w:r>
            <w:r w:rsidR="00C725A5">
              <w:rPr>
                <w:rFonts w:cstheme="minorHAnsi"/>
              </w:rPr>
              <w:t xml:space="preserve"> – the time that takes for the </w:t>
            </w:r>
            <w:proofErr w:type="spellStart"/>
            <w:r w:rsidR="00C725A5">
              <w:rPr>
                <w:rFonts w:cstheme="minorHAnsi"/>
              </w:rPr>
              <w:t>xGreeter</w:t>
            </w:r>
            <w:proofErr w:type="spellEnd"/>
            <w:r w:rsidR="00C725A5">
              <w:rPr>
                <w:rFonts w:cstheme="minorHAnsi"/>
              </w:rPr>
              <w:t xml:space="preserve"> app to determine that a p</w:t>
            </w:r>
            <w:r w:rsidR="007D621A">
              <w:rPr>
                <w:rFonts w:cstheme="minorHAnsi"/>
              </w:rPr>
              <w:t xml:space="preserve">roblem happened and until user </w:t>
            </w:r>
            <w:r w:rsidR="00C725A5">
              <w:rPr>
                <w:rFonts w:cstheme="minorHAnsi"/>
              </w:rPr>
              <w:t>receives the error that location has a problem.</w:t>
            </w:r>
          </w:p>
        </w:tc>
        <w:tc>
          <w:tcPr>
            <w:tcW w:w="3617" w:type="dxa"/>
          </w:tcPr>
          <w:p w14:paraId="1A78F835" w14:textId="77777777" w:rsidR="004A2A96" w:rsidRPr="007A262E" w:rsidRDefault="004A2A96" w:rsidP="00100AE8">
            <w:pPr>
              <w:jc w:val="center"/>
              <w:rPr>
                <w:rFonts w:cstheme="minorHAnsi"/>
              </w:rPr>
            </w:pPr>
            <w:r w:rsidRPr="007A262E">
              <w:rPr>
                <w:rFonts w:cstheme="minorHAnsi"/>
              </w:rPr>
              <w:t>30000</w:t>
            </w:r>
          </w:p>
        </w:tc>
      </w:tr>
    </w:tbl>
    <w:p w14:paraId="26013658" w14:textId="77777777" w:rsidR="004A2A96" w:rsidRDefault="004A2A96" w:rsidP="004A2A96">
      <w:pPr>
        <w:spacing w:after="0"/>
        <w:rPr>
          <w:b/>
        </w:rPr>
      </w:pPr>
    </w:p>
    <w:p w14:paraId="178E906F" w14:textId="77777777" w:rsidR="002D3F8E" w:rsidRPr="002D3F8E" w:rsidRDefault="004A2A96" w:rsidP="002D3F8E">
      <w:pPr>
        <w:spacing w:after="0" w:line="240" w:lineRule="auto"/>
        <w:rPr>
          <w:b/>
        </w:rPr>
      </w:pPr>
      <w:r>
        <w:rPr>
          <w:b/>
        </w:rPr>
        <w:br w:type="page"/>
      </w:r>
      <w:bookmarkStart w:id="12" w:name="_Toc346096420"/>
    </w:p>
    <w:p w14:paraId="5347AA38" w14:textId="77777777" w:rsidR="002D3F8E" w:rsidRPr="00216A91" w:rsidRDefault="002D3F8E" w:rsidP="002D3F8E">
      <w:pPr>
        <w:pStyle w:val="Heading1"/>
      </w:pPr>
      <w:bookmarkStart w:id="13" w:name="_Toc353469717"/>
      <w:r>
        <w:lastRenderedPageBreak/>
        <w:t>High Availability</w:t>
      </w:r>
      <w:bookmarkEnd w:id="13"/>
    </w:p>
    <w:p w14:paraId="7F5A1383" w14:textId="77777777" w:rsidR="004339D8" w:rsidRDefault="004339D8" w:rsidP="004339D8">
      <w:pPr>
        <w:pStyle w:val="Heading2"/>
      </w:pPr>
      <w:bookmarkStart w:id="14" w:name="_Toc353469718"/>
      <w:r>
        <w:t>Background</w:t>
      </w:r>
      <w:bookmarkEnd w:id="14"/>
    </w:p>
    <w:p w14:paraId="3DAB7B61" w14:textId="77777777" w:rsidR="002D3F8E" w:rsidRPr="00D93BE1" w:rsidRDefault="002D3F8E" w:rsidP="00C725A5">
      <w:pPr>
        <w:pStyle w:val="Body"/>
        <w:ind w:left="360" w:firstLine="0"/>
      </w:pPr>
      <w:r w:rsidRPr="00D93BE1">
        <w:t xml:space="preserve">Version 1.5 of the Park Entry software introduces support for high availability (HA). The testing of the HA code and its rollout in FPT3 have demonstrated the importance of understanding how HA works and the importance of correctly configuring the xConnect </w:t>
      </w:r>
      <w:r w:rsidR="00950065" w:rsidRPr="00D93BE1">
        <w:t>system</w:t>
      </w:r>
      <w:r w:rsidRPr="00D93BE1">
        <w:t xml:space="preserve"> to assure that it works properly. This </w:t>
      </w:r>
      <w:r w:rsidR="00D93BE1" w:rsidRPr="00D93BE1">
        <w:t>section</w:t>
      </w:r>
      <w:r w:rsidRPr="00D93BE1">
        <w:t xml:space="preserve"> provides </w:t>
      </w:r>
      <w:r w:rsidR="00D93BE1" w:rsidRPr="00D93BE1">
        <w:t>instructions on how to setup</w:t>
      </w:r>
      <w:r w:rsidRPr="00D93BE1">
        <w:t xml:space="preserve"> </w:t>
      </w:r>
      <w:r w:rsidR="004339D8">
        <w:t>HA in the Alpha L</w:t>
      </w:r>
      <w:r w:rsidR="00D93BE1" w:rsidRPr="00D93BE1">
        <w:t>ab and provides test script that can be executed by users in Orlando</w:t>
      </w:r>
      <w:r w:rsidRPr="00D93BE1">
        <w:t>.</w:t>
      </w:r>
    </w:p>
    <w:p w14:paraId="76A91C90" w14:textId="77777777" w:rsidR="00640C88" w:rsidRDefault="00640C88" w:rsidP="00D93BE1">
      <w:pPr>
        <w:pStyle w:val="Heading2"/>
      </w:pPr>
      <w:bookmarkStart w:id="15" w:name="_Toc353469719"/>
      <w:r>
        <w:t>Objective</w:t>
      </w:r>
      <w:bookmarkEnd w:id="15"/>
    </w:p>
    <w:p w14:paraId="50B9C8D5" w14:textId="77777777" w:rsidR="00C725A5" w:rsidRPr="00C725A5" w:rsidRDefault="00C725A5" w:rsidP="00C725A5">
      <w:pPr>
        <w:pStyle w:val="H2Body"/>
        <w:ind w:left="360"/>
      </w:pPr>
      <w:r>
        <w:t>This document provides a high-level description of the Park Entry test strategy, setting up the test environment and provides a set of test scenarios that may be executed by users in the park as part of the User Acceptance Test (UAT)</w:t>
      </w:r>
    </w:p>
    <w:p w14:paraId="025A6B6C" w14:textId="77777777" w:rsidR="00640C88" w:rsidRDefault="00C725A5" w:rsidP="00640C88">
      <w:pPr>
        <w:pStyle w:val="Heading2"/>
      </w:pPr>
      <w:bookmarkStart w:id="16" w:name="_Toc353469720"/>
      <w:r>
        <w:t>Network Architecture</w:t>
      </w:r>
      <w:bookmarkEnd w:id="16"/>
    </w:p>
    <w:p w14:paraId="61D7D21E" w14:textId="77777777" w:rsidR="00C725A5" w:rsidRPr="00C725A5" w:rsidRDefault="00C725A5" w:rsidP="00C725A5">
      <w:pPr>
        <w:pStyle w:val="H2Body"/>
      </w:pPr>
      <w:r>
        <w:rPr>
          <w:noProof/>
        </w:rPr>
        <w:drawing>
          <wp:inline distT="0" distB="0" distL="0" distR="0" wp14:anchorId="716FBA70" wp14:editId="66505F62">
            <wp:extent cx="4630351" cy="372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1582" cy="3722090"/>
                    </a:xfrm>
                    <a:prstGeom prst="rect">
                      <a:avLst/>
                    </a:prstGeom>
                  </pic:spPr>
                </pic:pic>
              </a:graphicData>
            </a:graphic>
          </wp:inline>
        </w:drawing>
      </w:r>
    </w:p>
    <w:p w14:paraId="2FA4B878" w14:textId="77777777" w:rsidR="00640C88" w:rsidRDefault="00640C88" w:rsidP="00640C88">
      <w:pPr>
        <w:pStyle w:val="Heading2"/>
      </w:pPr>
      <w:bookmarkStart w:id="17" w:name="_Toc353469721"/>
      <w:r>
        <w:t>In Scope</w:t>
      </w:r>
      <w:bookmarkEnd w:id="17"/>
    </w:p>
    <w:p w14:paraId="5D45AFD4" w14:textId="77777777" w:rsidR="00C725A5" w:rsidRDefault="00C725A5" w:rsidP="00D872B9">
      <w:pPr>
        <w:pStyle w:val="H2Body"/>
        <w:spacing w:after="0"/>
        <w:ind w:left="360"/>
      </w:pPr>
      <w:proofErr w:type="gramStart"/>
      <w:r>
        <w:t>xBRC</w:t>
      </w:r>
      <w:proofErr w:type="gramEnd"/>
      <w:r>
        <w:t xml:space="preserve"> – xBand Reader Controller</w:t>
      </w:r>
      <w:r w:rsidR="00191B7F">
        <w:t xml:space="preserve"> (Master and Slave)</w:t>
      </w:r>
    </w:p>
    <w:p w14:paraId="557748DB" w14:textId="77777777" w:rsidR="00C725A5" w:rsidRDefault="00C725A5" w:rsidP="00D872B9">
      <w:pPr>
        <w:pStyle w:val="H2Body"/>
        <w:spacing w:after="0"/>
        <w:ind w:left="360"/>
      </w:pPr>
      <w:proofErr w:type="gramStart"/>
      <w:r>
        <w:t>xBRMS</w:t>
      </w:r>
      <w:proofErr w:type="gramEnd"/>
      <w:r>
        <w:t xml:space="preserve"> – xBand Reader Management System</w:t>
      </w:r>
      <w:r w:rsidR="00191B7F">
        <w:t xml:space="preserve"> (to set up xBRC HA properties)</w:t>
      </w:r>
    </w:p>
    <w:p w14:paraId="5C32E887" w14:textId="77777777" w:rsidR="00C725A5" w:rsidRPr="00C725A5" w:rsidRDefault="00C725A5" w:rsidP="00D872B9">
      <w:pPr>
        <w:pStyle w:val="H2Body"/>
        <w:spacing w:after="0"/>
        <w:ind w:left="360"/>
      </w:pPr>
      <w:r>
        <w:t xml:space="preserve">VIP – Virtual IP </w:t>
      </w:r>
      <w:r w:rsidR="00D872B9">
        <w:t>address</w:t>
      </w:r>
      <w:r w:rsidR="00191B7F">
        <w:t xml:space="preserve"> – the address that will be used by the </w:t>
      </w:r>
      <w:proofErr w:type="spellStart"/>
      <w:r w:rsidR="00191B7F">
        <w:t>xGreeter</w:t>
      </w:r>
      <w:proofErr w:type="spellEnd"/>
      <w:r w:rsidR="00191B7F">
        <w:t xml:space="preserve"> application</w:t>
      </w:r>
    </w:p>
    <w:p w14:paraId="280F5D42" w14:textId="77777777" w:rsidR="00605D0E" w:rsidRDefault="00640C88" w:rsidP="00D93BE1">
      <w:pPr>
        <w:pStyle w:val="Heading2"/>
      </w:pPr>
      <w:bookmarkStart w:id="18" w:name="_Toc353469722"/>
      <w:r>
        <w:lastRenderedPageBreak/>
        <w:t xml:space="preserve">Schedule and </w:t>
      </w:r>
      <w:r w:rsidR="00605D0E">
        <w:t>Timeline</w:t>
      </w:r>
      <w:bookmarkEnd w:id="18"/>
    </w:p>
    <w:p w14:paraId="70797B20" w14:textId="77777777" w:rsidR="004E30CA" w:rsidRPr="004E30CA" w:rsidRDefault="004E30CA" w:rsidP="00642D7F">
      <w:pPr>
        <w:pStyle w:val="H2Body"/>
        <w:spacing w:after="0"/>
        <w:ind w:left="446"/>
        <w:rPr>
          <w:b/>
        </w:rPr>
      </w:pPr>
      <w:r w:rsidRPr="004E30CA">
        <w:rPr>
          <w:b/>
        </w:rPr>
        <w:t>Tasks</w:t>
      </w:r>
    </w:p>
    <w:p w14:paraId="7F7565C5" w14:textId="77777777" w:rsidR="00642D7F" w:rsidRDefault="00642D7F" w:rsidP="00642D7F">
      <w:pPr>
        <w:pStyle w:val="H2Body"/>
        <w:spacing w:after="0"/>
        <w:ind w:left="446"/>
      </w:pPr>
      <w:r>
        <w:t>Park Entry High Availability (Functionality)</w:t>
      </w:r>
    </w:p>
    <w:p w14:paraId="55CE2D2D" w14:textId="77777777" w:rsidR="00642D7F" w:rsidRDefault="00642D7F" w:rsidP="00642D7F">
      <w:pPr>
        <w:pStyle w:val="H2Body"/>
        <w:spacing w:after="0"/>
        <w:ind w:left="446"/>
      </w:pPr>
      <w:r>
        <w:t>User Acceptance Test (HA)</w:t>
      </w:r>
    </w:p>
    <w:p w14:paraId="61A805DD" w14:textId="77777777" w:rsidR="00642D7F" w:rsidRDefault="00642D7F" w:rsidP="00642D7F">
      <w:pPr>
        <w:pStyle w:val="H2Body"/>
        <w:spacing w:after="0"/>
        <w:ind w:left="446"/>
      </w:pPr>
      <w:r>
        <w:t>Deployment to Production</w:t>
      </w:r>
    </w:p>
    <w:p w14:paraId="05F5EC6B" w14:textId="77777777" w:rsidR="00642D7F" w:rsidRPr="00642D7F" w:rsidRDefault="00642D7F" w:rsidP="00642D7F">
      <w:pPr>
        <w:pStyle w:val="H2Body"/>
        <w:spacing w:after="0"/>
        <w:ind w:left="446"/>
      </w:pPr>
      <w:r>
        <w:t>Go Live (HA)</w:t>
      </w:r>
    </w:p>
    <w:p w14:paraId="467B8562" w14:textId="77777777" w:rsidR="00605D0E" w:rsidRPr="00605D0E" w:rsidRDefault="0020325C" w:rsidP="00605D0E">
      <w:pPr>
        <w:pStyle w:val="H2Body"/>
      </w:pPr>
      <w:r>
        <w:rPr>
          <w:noProof/>
        </w:rPr>
        <w:drawing>
          <wp:inline distT="0" distB="0" distL="0" distR="0" wp14:anchorId="346826D1" wp14:editId="1AA5EF34">
            <wp:extent cx="5302250" cy="29519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3268" cy="2952493"/>
                    </a:xfrm>
                    <a:prstGeom prst="rect">
                      <a:avLst/>
                    </a:prstGeom>
                  </pic:spPr>
                </pic:pic>
              </a:graphicData>
            </a:graphic>
          </wp:inline>
        </w:drawing>
      </w:r>
    </w:p>
    <w:p w14:paraId="0BB8E981" w14:textId="77777777" w:rsidR="004A2A96" w:rsidRPr="00775EC9" w:rsidRDefault="004A2A96" w:rsidP="00D93BE1">
      <w:pPr>
        <w:pStyle w:val="Heading2"/>
      </w:pPr>
      <w:bookmarkStart w:id="19" w:name="_Toc353469723"/>
      <w:r w:rsidRPr="00775EC9">
        <w:t>Setup instructions on xBRMS</w:t>
      </w:r>
      <w:bookmarkEnd w:id="12"/>
      <w:bookmarkEnd w:id="19"/>
    </w:p>
    <w:p w14:paraId="4FE2B8BA" w14:textId="77777777" w:rsidR="004A2A96" w:rsidRDefault="004A2A96" w:rsidP="004A2A96">
      <w:pPr>
        <w:pStyle w:val="ListParagraph"/>
        <w:numPr>
          <w:ilvl w:val="0"/>
          <w:numId w:val="36"/>
        </w:numPr>
        <w:suppressAutoHyphens w:val="0"/>
        <w:spacing w:after="0" w:line="276" w:lineRule="auto"/>
        <w:contextualSpacing/>
      </w:pPr>
      <w:r>
        <w:t>Browse to xBRMS:</w:t>
      </w:r>
    </w:p>
    <w:p w14:paraId="47D5A09F" w14:textId="77777777" w:rsidR="004A2A96" w:rsidRDefault="007C3E84" w:rsidP="004A2A96">
      <w:pPr>
        <w:spacing w:after="0"/>
        <w:ind w:left="720"/>
      </w:pPr>
      <w:hyperlink r:id="rId16" w:history="1">
        <w:r w:rsidR="004A2A96" w:rsidRPr="00057847">
          <w:rPr>
            <w:rStyle w:val="Hyperlink"/>
          </w:rPr>
          <w:t>http://nl-flfa-00095.wdw.disney.com:8080/XBRMS/</w:t>
        </w:r>
      </w:hyperlink>
    </w:p>
    <w:p w14:paraId="697FC090" w14:textId="77777777" w:rsidR="004A2A96" w:rsidRDefault="004A2A96" w:rsidP="004A2A96">
      <w:pPr>
        <w:pStyle w:val="ListParagraph"/>
        <w:numPr>
          <w:ilvl w:val="0"/>
          <w:numId w:val="36"/>
        </w:numPr>
        <w:suppressAutoHyphens w:val="0"/>
        <w:spacing w:after="0" w:line="276" w:lineRule="auto"/>
        <w:contextualSpacing/>
      </w:pPr>
      <w:r>
        <w:t>Browse to “Edit xBRC Properties”</w:t>
      </w:r>
    </w:p>
    <w:p w14:paraId="650B351E" w14:textId="77777777" w:rsidR="004A2A96" w:rsidRDefault="004A2A96" w:rsidP="004A2A96">
      <w:pPr>
        <w:pStyle w:val="ListParagraph"/>
        <w:numPr>
          <w:ilvl w:val="0"/>
          <w:numId w:val="36"/>
        </w:numPr>
        <w:suppressAutoHyphens w:val="0"/>
        <w:spacing w:after="0" w:line="276" w:lineRule="auto"/>
        <w:contextualSpacing/>
      </w:pPr>
      <w:r>
        <w:t>Click on the “PARKENTRY” tab</w:t>
      </w:r>
    </w:p>
    <w:p w14:paraId="7A01B3CF" w14:textId="77777777" w:rsidR="004A2A96" w:rsidRDefault="004A2A96" w:rsidP="004A2A96">
      <w:pPr>
        <w:pStyle w:val="ListParagraph"/>
        <w:numPr>
          <w:ilvl w:val="0"/>
          <w:numId w:val="36"/>
        </w:numPr>
        <w:suppressAutoHyphens w:val="0"/>
        <w:spacing w:after="0" w:line="276" w:lineRule="auto"/>
        <w:contextualSpacing/>
      </w:pPr>
      <w:r>
        <w:t xml:space="preserve">Expand PE-Alpha Lab(10.92.65.171) </w:t>
      </w:r>
    </w:p>
    <w:p w14:paraId="2E5C0C54" w14:textId="77777777" w:rsidR="004A2A96" w:rsidRDefault="004A2A96" w:rsidP="004A2A96">
      <w:pPr>
        <w:pStyle w:val="ListParagraph"/>
        <w:numPr>
          <w:ilvl w:val="0"/>
          <w:numId w:val="36"/>
        </w:numPr>
        <w:suppressAutoHyphens w:val="0"/>
        <w:spacing w:after="0" w:line="276" w:lineRule="auto"/>
        <w:contextualSpacing/>
      </w:pPr>
      <w:r>
        <w:t>Make sure following properties are set up as follows:</w:t>
      </w:r>
    </w:p>
    <w:p w14:paraId="1C51BD5F" w14:textId="77777777" w:rsidR="004A2A96" w:rsidRDefault="004A2A96" w:rsidP="004A2A96">
      <w:pPr>
        <w:spacing w:after="0"/>
        <w:ind w:left="720"/>
      </w:pPr>
      <w:r>
        <w:t>Enable HA = true</w:t>
      </w:r>
    </w:p>
    <w:p w14:paraId="06DAAA99" w14:textId="77777777" w:rsidR="004A2A96" w:rsidRDefault="004A2A96" w:rsidP="004A2A96">
      <w:pPr>
        <w:spacing w:after="0"/>
        <w:ind w:left="720"/>
      </w:pPr>
      <w:r>
        <w:rPr>
          <w:noProof/>
        </w:rPr>
        <w:drawing>
          <wp:inline distT="0" distB="0" distL="0" distR="0" wp14:anchorId="6AD6581C" wp14:editId="3BFF092E">
            <wp:extent cx="255270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200025"/>
                    </a:xfrm>
                    <a:prstGeom prst="rect">
                      <a:avLst/>
                    </a:prstGeom>
                  </pic:spPr>
                </pic:pic>
              </a:graphicData>
            </a:graphic>
          </wp:inline>
        </w:drawing>
      </w:r>
    </w:p>
    <w:p w14:paraId="0DCF7532" w14:textId="77777777" w:rsidR="004A2A96" w:rsidRDefault="004A2A96" w:rsidP="004A2A96">
      <w:pPr>
        <w:spacing w:after="0"/>
        <w:ind w:left="720"/>
      </w:pPr>
      <w:r>
        <w:t>Venue = 11111111</w:t>
      </w:r>
    </w:p>
    <w:p w14:paraId="6ACFA8D2" w14:textId="77777777" w:rsidR="004A2A96" w:rsidRDefault="004A2A96" w:rsidP="004A2A96">
      <w:pPr>
        <w:spacing w:after="0"/>
        <w:ind w:left="720"/>
      </w:pPr>
      <w:r>
        <w:t>Vipaddress = 10.92.65.249</w:t>
      </w:r>
    </w:p>
    <w:p w14:paraId="3B8C8031" w14:textId="77777777" w:rsidR="004A2A96" w:rsidRDefault="004A2A96" w:rsidP="004A2A96">
      <w:pPr>
        <w:spacing w:after="0"/>
        <w:ind w:left="720"/>
      </w:pPr>
      <w:r>
        <w:t>Jmsdiscoverytimesec = 60</w:t>
      </w:r>
    </w:p>
    <w:p w14:paraId="181EB40A" w14:textId="77777777" w:rsidR="004A2A96" w:rsidRDefault="004A2A96" w:rsidP="004A2A96">
      <w:pPr>
        <w:spacing w:after="0"/>
        <w:ind w:left="720"/>
      </w:pPr>
      <w:r>
        <w:t>Jmssendintervalms: 1000</w:t>
      </w:r>
    </w:p>
    <w:p w14:paraId="6CEDAE1C" w14:textId="77777777" w:rsidR="004A2A96" w:rsidRDefault="004A2A96" w:rsidP="004A2A96">
      <w:pPr>
        <w:spacing w:after="0"/>
        <w:ind w:left="720"/>
      </w:pPr>
      <w:r>
        <w:t>Jmstopic: XCONNECT.INTERACTIONS</w:t>
      </w:r>
    </w:p>
    <w:p w14:paraId="753D5723" w14:textId="77777777" w:rsidR="004A2A96" w:rsidRDefault="004A2A96" w:rsidP="004A2A96">
      <w:pPr>
        <w:spacing w:after="0"/>
        <w:ind w:left="720"/>
      </w:pPr>
      <w:r>
        <w:rPr>
          <w:noProof/>
        </w:rPr>
        <w:lastRenderedPageBreak/>
        <w:drawing>
          <wp:inline distT="0" distB="0" distL="0" distR="0" wp14:anchorId="42100FD7" wp14:editId="7D3C74AF">
            <wp:extent cx="2791097" cy="1662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201" cy="1661580"/>
                    </a:xfrm>
                    <a:prstGeom prst="rect">
                      <a:avLst/>
                    </a:prstGeom>
                  </pic:spPr>
                </pic:pic>
              </a:graphicData>
            </a:graphic>
          </wp:inline>
        </w:drawing>
      </w:r>
    </w:p>
    <w:p w14:paraId="4D44DA5E" w14:textId="77777777" w:rsidR="004A2A96" w:rsidRDefault="004A2A96" w:rsidP="004A2A96">
      <w:pPr>
        <w:spacing w:after="0"/>
        <w:ind w:left="1080"/>
      </w:pPr>
    </w:p>
    <w:p w14:paraId="657A1D57" w14:textId="77777777" w:rsidR="004A2A96" w:rsidRDefault="004A2A96" w:rsidP="004A2A96">
      <w:pPr>
        <w:spacing w:after="0"/>
        <w:ind w:left="1080"/>
      </w:pPr>
    </w:p>
    <w:p w14:paraId="18C4809A" w14:textId="77777777" w:rsidR="004A2A96" w:rsidRDefault="004A2A96" w:rsidP="004A2A96">
      <w:pPr>
        <w:pStyle w:val="ListParagraph"/>
        <w:numPr>
          <w:ilvl w:val="0"/>
          <w:numId w:val="36"/>
        </w:numPr>
        <w:suppressAutoHyphens w:val="0"/>
        <w:spacing w:after="0" w:line="276" w:lineRule="auto"/>
        <w:contextualSpacing/>
      </w:pPr>
      <w:r>
        <w:t xml:space="preserve">Expand PE-Alpha Lab(10.92.65.172) </w:t>
      </w:r>
    </w:p>
    <w:p w14:paraId="4586604C" w14:textId="77777777" w:rsidR="004A2A96" w:rsidRDefault="004A2A96" w:rsidP="004A2A96">
      <w:pPr>
        <w:pStyle w:val="ListParagraph"/>
        <w:numPr>
          <w:ilvl w:val="0"/>
          <w:numId w:val="36"/>
        </w:numPr>
        <w:suppressAutoHyphens w:val="0"/>
        <w:spacing w:after="0" w:line="276" w:lineRule="auto"/>
        <w:contextualSpacing/>
      </w:pPr>
      <w:r>
        <w:t>Make sure following properties are set up as follows:</w:t>
      </w:r>
    </w:p>
    <w:p w14:paraId="4F2920F8" w14:textId="77777777" w:rsidR="004A2A96" w:rsidRDefault="004A2A96" w:rsidP="004A2A96">
      <w:pPr>
        <w:spacing w:after="0"/>
        <w:ind w:left="720"/>
      </w:pPr>
      <w:r>
        <w:t>Enable HA = true</w:t>
      </w:r>
    </w:p>
    <w:p w14:paraId="77E2B05E" w14:textId="77777777" w:rsidR="004A2A96" w:rsidRDefault="004A2A96" w:rsidP="004A2A96">
      <w:pPr>
        <w:spacing w:after="0"/>
        <w:ind w:left="720"/>
      </w:pPr>
      <w:r>
        <w:rPr>
          <w:noProof/>
        </w:rPr>
        <w:drawing>
          <wp:inline distT="0" distB="0" distL="0" distR="0" wp14:anchorId="135545A7" wp14:editId="495DD6AF">
            <wp:extent cx="255270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200025"/>
                    </a:xfrm>
                    <a:prstGeom prst="rect">
                      <a:avLst/>
                    </a:prstGeom>
                  </pic:spPr>
                </pic:pic>
              </a:graphicData>
            </a:graphic>
          </wp:inline>
        </w:drawing>
      </w:r>
    </w:p>
    <w:p w14:paraId="4E950407" w14:textId="77777777" w:rsidR="004A2A96" w:rsidRDefault="004A2A96" w:rsidP="004A2A96">
      <w:pPr>
        <w:spacing w:after="0"/>
        <w:ind w:left="720"/>
      </w:pPr>
      <w:r>
        <w:t>Venue = 11111111</w:t>
      </w:r>
    </w:p>
    <w:p w14:paraId="45C86060" w14:textId="77777777" w:rsidR="004A2A96" w:rsidRDefault="004A2A96" w:rsidP="004A2A96">
      <w:pPr>
        <w:spacing w:after="0"/>
        <w:ind w:left="720"/>
      </w:pPr>
      <w:r>
        <w:t>Vipaddress = 10.92.65.249</w:t>
      </w:r>
    </w:p>
    <w:p w14:paraId="332628EE" w14:textId="77777777" w:rsidR="004A2A96" w:rsidRDefault="004A2A96" w:rsidP="004A2A96">
      <w:pPr>
        <w:spacing w:after="0"/>
        <w:ind w:left="720"/>
      </w:pPr>
      <w:r>
        <w:t>Jmsdiscoverytimesec = 60</w:t>
      </w:r>
    </w:p>
    <w:p w14:paraId="59FCF512" w14:textId="77777777" w:rsidR="004A2A96" w:rsidRDefault="004A2A96" w:rsidP="004A2A96">
      <w:pPr>
        <w:spacing w:after="0"/>
        <w:ind w:left="720"/>
      </w:pPr>
      <w:r>
        <w:t>Jmssendintervalms: 1000</w:t>
      </w:r>
    </w:p>
    <w:p w14:paraId="58529FBC" w14:textId="77777777" w:rsidR="004A2A96" w:rsidRDefault="004A2A96" w:rsidP="004A2A96">
      <w:pPr>
        <w:spacing w:after="0"/>
        <w:ind w:left="720"/>
      </w:pPr>
      <w:r>
        <w:t>Jmstopic: XCONNECT.INTERACTIONS</w:t>
      </w:r>
    </w:p>
    <w:p w14:paraId="74C6D439" w14:textId="77777777" w:rsidR="004A2A96" w:rsidRDefault="004A2A96" w:rsidP="004A2A96">
      <w:pPr>
        <w:spacing w:after="0"/>
        <w:ind w:left="720"/>
      </w:pPr>
      <w:r>
        <w:rPr>
          <w:noProof/>
        </w:rPr>
        <w:drawing>
          <wp:inline distT="0" distB="0" distL="0" distR="0" wp14:anchorId="3001C833" wp14:editId="4F6A1116">
            <wp:extent cx="2791097" cy="1662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201" cy="1661580"/>
                    </a:xfrm>
                    <a:prstGeom prst="rect">
                      <a:avLst/>
                    </a:prstGeom>
                  </pic:spPr>
                </pic:pic>
              </a:graphicData>
            </a:graphic>
          </wp:inline>
        </w:drawing>
      </w:r>
    </w:p>
    <w:p w14:paraId="0AC88240" w14:textId="77777777" w:rsidR="004A2A96" w:rsidRDefault="004A2A96" w:rsidP="004A2A96">
      <w:pPr>
        <w:pStyle w:val="ListParagraph"/>
        <w:numPr>
          <w:ilvl w:val="0"/>
          <w:numId w:val="36"/>
        </w:numPr>
        <w:suppressAutoHyphens w:val="0"/>
        <w:spacing w:after="0" w:line="276" w:lineRule="auto"/>
        <w:contextualSpacing/>
      </w:pPr>
      <w:r>
        <w:t>Restart xBRC 10.92.65.171</w:t>
      </w:r>
    </w:p>
    <w:p w14:paraId="49398852" w14:textId="77777777" w:rsidR="004A2A96" w:rsidRDefault="004A2A96" w:rsidP="004A2A96">
      <w:pPr>
        <w:pStyle w:val="ListParagraph"/>
        <w:numPr>
          <w:ilvl w:val="0"/>
          <w:numId w:val="36"/>
        </w:numPr>
        <w:suppressAutoHyphens w:val="0"/>
        <w:spacing w:after="0" w:line="276" w:lineRule="auto"/>
        <w:contextualSpacing/>
      </w:pPr>
      <w:r>
        <w:t>Restart xBRC 10.92.65.172</w:t>
      </w:r>
    </w:p>
    <w:p w14:paraId="3F2F9F09" w14:textId="77777777" w:rsidR="004A2A96" w:rsidRDefault="004A2A96" w:rsidP="004A2A96">
      <w:pPr>
        <w:pStyle w:val="ListParagraph"/>
        <w:numPr>
          <w:ilvl w:val="0"/>
          <w:numId w:val="36"/>
        </w:numPr>
        <w:suppressAutoHyphens w:val="0"/>
        <w:spacing w:after="0" w:line="276" w:lineRule="auto"/>
        <w:contextualSpacing/>
      </w:pPr>
      <w:r>
        <w:t>Refresh the xBRMS UI (</w:t>
      </w:r>
      <w:hyperlink r:id="rId19" w:history="1">
        <w:r w:rsidRPr="00057847">
          <w:rPr>
            <w:rStyle w:val="Hyperlink"/>
          </w:rPr>
          <w:t>http://nl-flfa-00095.wdw.disney.com:8080/XBRMS/editxbrc</w:t>
        </w:r>
      </w:hyperlink>
      <w:r>
        <w:t>)</w:t>
      </w:r>
    </w:p>
    <w:p w14:paraId="20F4EFAB" w14:textId="77777777" w:rsidR="004A2A96" w:rsidRDefault="004A2A96" w:rsidP="004A2A96">
      <w:pPr>
        <w:pStyle w:val="ListParagraph"/>
        <w:numPr>
          <w:ilvl w:val="0"/>
          <w:numId w:val="36"/>
        </w:numPr>
        <w:suppressAutoHyphens w:val="0"/>
        <w:spacing w:after="0" w:line="276" w:lineRule="auto"/>
        <w:contextualSpacing/>
      </w:pPr>
      <w:r>
        <w:t>Take a look of xBRCs in the right pane under PARKENTRY tab and verify:</w:t>
      </w:r>
    </w:p>
    <w:p w14:paraId="6F9B2CF7" w14:textId="77777777" w:rsidR="004A2A96" w:rsidRDefault="004A2A96" w:rsidP="004A2A96">
      <w:pPr>
        <w:spacing w:after="0"/>
        <w:ind w:left="720"/>
      </w:pPr>
      <w:r>
        <w:t>One of the xBRCs configured above (nl-flfa-00160 or nl-flfa-00161) becomes the Master, the other becomes the Slave.</w:t>
      </w:r>
    </w:p>
    <w:p w14:paraId="2F18E243" w14:textId="77777777" w:rsidR="004A2A96" w:rsidRDefault="004A2A96" w:rsidP="004A2A96">
      <w:pPr>
        <w:spacing w:after="0"/>
      </w:pPr>
    </w:p>
    <w:p w14:paraId="68ACF8C8" w14:textId="77777777" w:rsidR="004A2A96" w:rsidRPr="00775EC9" w:rsidRDefault="004A2A96" w:rsidP="00D93BE1">
      <w:pPr>
        <w:pStyle w:val="Heading2"/>
      </w:pPr>
      <w:bookmarkStart w:id="20" w:name="_Toc346096421"/>
      <w:bookmarkStart w:id="21" w:name="_Toc353469724"/>
      <w:r w:rsidRPr="00775EC9">
        <w:t>Set up the Greeter App on the device (iPOD)</w:t>
      </w:r>
      <w:bookmarkEnd w:id="20"/>
      <w:bookmarkEnd w:id="21"/>
    </w:p>
    <w:p w14:paraId="4ED105B2" w14:textId="77777777" w:rsidR="004A2A96" w:rsidRDefault="004A2A96" w:rsidP="004A2A96">
      <w:pPr>
        <w:pStyle w:val="ListParagraph"/>
        <w:numPr>
          <w:ilvl w:val="0"/>
          <w:numId w:val="37"/>
        </w:numPr>
        <w:suppressAutoHyphens w:val="0"/>
        <w:spacing w:after="0" w:line="276" w:lineRule="auto"/>
        <w:contextualSpacing/>
      </w:pPr>
      <w:r>
        <w:t>Browse to xGreeter &gt; Settings</w:t>
      </w:r>
    </w:p>
    <w:p w14:paraId="43D44CDD" w14:textId="77777777" w:rsidR="004A2A96" w:rsidRDefault="004A2A96" w:rsidP="004A2A96">
      <w:pPr>
        <w:pStyle w:val="ListParagraph"/>
        <w:numPr>
          <w:ilvl w:val="0"/>
          <w:numId w:val="37"/>
        </w:numPr>
        <w:suppressAutoHyphens w:val="0"/>
        <w:spacing w:after="0" w:line="276" w:lineRule="auto"/>
        <w:contextualSpacing/>
      </w:pPr>
      <w:r>
        <w:t>Make sure you have:</w:t>
      </w:r>
    </w:p>
    <w:p w14:paraId="429593E6" w14:textId="77777777" w:rsidR="004A2A96" w:rsidRDefault="004A2A96" w:rsidP="004A2A96">
      <w:pPr>
        <w:pStyle w:val="ListParagraph"/>
        <w:numPr>
          <w:ilvl w:val="0"/>
          <w:numId w:val="37"/>
        </w:numPr>
        <w:suppressAutoHyphens w:val="0"/>
        <w:spacing w:after="0" w:line="276" w:lineRule="auto"/>
        <w:contextualSpacing/>
      </w:pPr>
      <w:r>
        <w:t>Version:  Latest (as of today we have 1.5 (33). If you do not have latest then go to Apps@Work and download it.</w:t>
      </w:r>
    </w:p>
    <w:p w14:paraId="7F57C1AE" w14:textId="77777777" w:rsidR="004A2A96" w:rsidRDefault="004A2A96" w:rsidP="004A2A96">
      <w:pPr>
        <w:pStyle w:val="ListParagraph"/>
        <w:numPr>
          <w:ilvl w:val="0"/>
          <w:numId w:val="37"/>
        </w:numPr>
        <w:suppressAutoHyphens w:val="0"/>
        <w:spacing w:after="0" w:line="276" w:lineRule="auto"/>
        <w:contextualSpacing/>
      </w:pPr>
      <w:r>
        <w:t>Mode: Failover.</w:t>
      </w:r>
    </w:p>
    <w:p w14:paraId="64AE3C53" w14:textId="77777777" w:rsidR="004A2A96" w:rsidRDefault="004A2A96" w:rsidP="004A2A96">
      <w:pPr>
        <w:pStyle w:val="ListParagraph"/>
        <w:numPr>
          <w:ilvl w:val="0"/>
          <w:numId w:val="37"/>
        </w:numPr>
        <w:suppressAutoHyphens w:val="0"/>
        <w:spacing w:after="0" w:line="276" w:lineRule="auto"/>
        <w:contextualSpacing/>
      </w:pPr>
      <w:r>
        <w:lastRenderedPageBreak/>
        <w:t>Venue: the correct one (for instance Magic Kingdom or Alpha Lab).</w:t>
      </w:r>
    </w:p>
    <w:p w14:paraId="0B4D2FC5" w14:textId="77777777" w:rsidR="004A2A96" w:rsidRDefault="004A2A96" w:rsidP="004A2A96">
      <w:pPr>
        <w:pStyle w:val="ListParagraph"/>
        <w:numPr>
          <w:ilvl w:val="0"/>
          <w:numId w:val="37"/>
        </w:numPr>
        <w:suppressAutoHyphens w:val="0"/>
        <w:spacing w:after="0" w:line="276" w:lineRule="auto"/>
        <w:contextualSpacing/>
      </w:pPr>
      <w:r>
        <w:t xml:space="preserve">xBRC1 = the VIP (for Alpha Lab is </w:t>
      </w:r>
      <w:hyperlink w:history="1">
        <w:r w:rsidRPr="007A2D1F">
          <w:rPr>
            <w:rStyle w:val="Hyperlink"/>
          </w:rPr>
          <w:t>http:// nge-rl-xbrc-pe1.wdw.disney.com:8080</w:t>
        </w:r>
      </w:hyperlink>
      <w:r>
        <w:t>)</w:t>
      </w:r>
    </w:p>
    <w:p w14:paraId="2B2E5675" w14:textId="77777777" w:rsidR="004A2A96" w:rsidRDefault="004A2A96" w:rsidP="004A2A96">
      <w:pPr>
        <w:pStyle w:val="ListParagraph"/>
        <w:numPr>
          <w:ilvl w:val="0"/>
          <w:numId w:val="37"/>
        </w:numPr>
        <w:suppressAutoHyphens w:val="0"/>
        <w:spacing w:after="0" w:line="276" w:lineRule="auto"/>
        <w:contextualSpacing/>
      </w:pPr>
      <w:r>
        <w:t>User Directory: ed</w:t>
      </w:r>
    </w:p>
    <w:p w14:paraId="2BB7A1B1" w14:textId="77777777" w:rsidR="004A2A96" w:rsidRDefault="004A2A96" w:rsidP="004A2A96"/>
    <w:p w14:paraId="3EC2DF50" w14:textId="77777777" w:rsidR="00D93BE1" w:rsidRDefault="00D93BE1" w:rsidP="004A2A96">
      <w:pPr>
        <w:pStyle w:val="Heading1"/>
      </w:pPr>
      <w:bookmarkStart w:id="22" w:name="_Toc353469725"/>
      <w:r>
        <w:t xml:space="preserve">Test </w:t>
      </w:r>
      <w:r w:rsidR="004E30CA">
        <w:t>Scenarios</w:t>
      </w:r>
      <w:bookmarkEnd w:id="22"/>
    </w:p>
    <w:p w14:paraId="54FDDC00" w14:textId="77777777" w:rsidR="004A2A96" w:rsidRPr="00D93D28" w:rsidRDefault="004A2A96" w:rsidP="00D93BE1">
      <w:pPr>
        <w:pStyle w:val="Heading2"/>
      </w:pPr>
      <w:bookmarkStart w:id="23" w:name="_Toc353469726"/>
      <w:r w:rsidRPr="00D93D28">
        <w:t>Pre-requisites</w:t>
      </w:r>
      <w:r>
        <w:t xml:space="preserve"> (applicable to all sc</w:t>
      </w:r>
      <w:r w:rsidR="004E30CA">
        <w:t>enarios</w:t>
      </w:r>
      <w:r>
        <w:t>)</w:t>
      </w:r>
      <w:r w:rsidRPr="00D93D28">
        <w:t>:</w:t>
      </w:r>
      <w:bookmarkEnd w:id="23"/>
    </w:p>
    <w:p w14:paraId="29EDC0F8" w14:textId="77777777" w:rsidR="004A2A96" w:rsidRPr="00D93BE1" w:rsidRDefault="004A2A96" w:rsidP="00D93BE1">
      <w:pPr>
        <w:spacing w:after="0"/>
        <w:ind w:left="360"/>
        <w:rPr>
          <w:rFonts w:asciiTheme="minorHAnsi" w:hAnsiTheme="minorHAnsi"/>
        </w:rPr>
      </w:pPr>
      <w:r w:rsidRPr="00D93BE1">
        <w:rPr>
          <w:rFonts w:asciiTheme="minorHAnsi" w:hAnsiTheme="minorHAnsi"/>
        </w:rPr>
        <w:t>Setup xGreeter settings in the iPOD:</w:t>
      </w:r>
    </w:p>
    <w:p w14:paraId="2110C330" w14:textId="77777777" w:rsidR="004A2A96" w:rsidRPr="00D93BE1" w:rsidRDefault="004A2A96" w:rsidP="00D93BE1">
      <w:pPr>
        <w:spacing w:after="0"/>
        <w:ind w:left="360"/>
        <w:rPr>
          <w:rFonts w:asciiTheme="minorHAnsi" w:hAnsiTheme="minorHAnsi"/>
        </w:rPr>
      </w:pPr>
      <w:r w:rsidRPr="00D93BE1">
        <w:rPr>
          <w:rFonts w:asciiTheme="minorHAnsi" w:hAnsiTheme="minorHAnsi"/>
        </w:rPr>
        <w:t>Mode: Failover</w:t>
      </w:r>
    </w:p>
    <w:p w14:paraId="1B1CBACB" w14:textId="77777777" w:rsidR="004A2A96" w:rsidRPr="00D93BE1" w:rsidRDefault="004A2A96" w:rsidP="00D93BE1">
      <w:pPr>
        <w:spacing w:after="0"/>
        <w:ind w:left="360"/>
        <w:rPr>
          <w:rFonts w:asciiTheme="minorHAnsi" w:hAnsiTheme="minorHAnsi"/>
        </w:rPr>
      </w:pPr>
      <w:r w:rsidRPr="00D93BE1">
        <w:rPr>
          <w:rFonts w:asciiTheme="minorHAnsi" w:hAnsiTheme="minorHAnsi"/>
        </w:rPr>
        <w:t>Venue: Alpha Lab</w:t>
      </w:r>
    </w:p>
    <w:p w14:paraId="3836B39F" w14:textId="77777777" w:rsidR="004A2A96" w:rsidRPr="00D93BE1" w:rsidRDefault="004A2A96" w:rsidP="00D93BE1">
      <w:pPr>
        <w:spacing w:after="0"/>
        <w:ind w:left="360"/>
        <w:rPr>
          <w:rFonts w:asciiTheme="minorHAnsi" w:hAnsiTheme="minorHAnsi"/>
        </w:rPr>
      </w:pPr>
      <w:r w:rsidRPr="00D93BE1">
        <w:rPr>
          <w:rFonts w:asciiTheme="minorHAnsi" w:hAnsiTheme="minorHAnsi"/>
        </w:rPr>
        <w:t xml:space="preserve">xBRC1: </w:t>
      </w:r>
      <w:hyperlink w:history="1">
        <w:r w:rsidRPr="00D93BE1">
          <w:rPr>
            <w:rStyle w:val="Hyperlink"/>
            <w:rFonts w:asciiTheme="minorHAnsi" w:hAnsiTheme="minorHAnsi"/>
          </w:rPr>
          <w:t>http:// nge-rl-xbrc-pe1.wdw.disney.com:8080</w:t>
        </w:r>
      </w:hyperlink>
    </w:p>
    <w:p w14:paraId="2595A53E" w14:textId="77777777" w:rsidR="004A2A96" w:rsidRPr="00D93BE1" w:rsidRDefault="004A2A96" w:rsidP="00D93BE1">
      <w:pPr>
        <w:spacing w:after="0"/>
        <w:ind w:left="360"/>
        <w:rPr>
          <w:rFonts w:asciiTheme="minorHAnsi" w:hAnsiTheme="minorHAnsi"/>
        </w:rPr>
      </w:pPr>
      <w:r w:rsidRPr="00D93BE1">
        <w:rPr>
          <w:rFonts w:asciiTheme="minorHAnsi" w:hAnsiTheme="minorHAnsi"/>
        </w:rPr>
        <w:t>User Directory: ed</w:t>
      </w:r>
    </w:p>
    <w:p w14:paraId="78F10420" w14:textId="77777777" w:rsidR="004A2A96" w:rsidRPr="00D93BE1" w:rsidRDefault="004A2A96" w:rsidP="00D93BE1">
      <w:pPr>
        <w:spacing w:after="0"/>
        <w:ind w:left="360"/>
        <w:rPr>
          <w:rFonts w:asciiTheme="minorHAnsi" w:hAnsiTheme="minorHAnsi"/>
        </w:rPr>
      </w:pPr>
      <w:r w:rsidRPr="00D93BE1">
        <w:rPr>
          <w:rFonts w:asciiTheme="minorHAnsi" w:hAnsiTheme="minorHAnsi"/>
        </w:rPr>
        <w:t>Under xBRMS have the following:</w:t>
      </w:r>
    </w:p>
    <w:p w14:paraId="51384034" w14:textId="77777777" w:rsidR="004A2A96" w:rsidRPr="00D93BE1" w:rsidRDefault="004A2A96" w:rsidP="00D93BE1">
      <w:pPr>
        <w:spacing w:after="0"/>
        <w:ind w:left="360"/>
        <w:rPr>
          <w:rFonts w:asciiTheme="minorHAnsi" w:hAnsiTheme="minorHAnsi"/>
        </w:rPr>
      </w:pPr>
      <w:r w:rsidRPr="00D93BE1">
        <w:rPr>
          <w:rFonts w:asciiTheme="minorHAnsi" w:hAnsiTheme="minorHAnsi"/>
        </w:rPr>
        <w:t>Xbrc1=10.92.65.171 HA enabled and with VIP=10.110.65.249</w:t>
      </w:r>
    </w:p>
    <w:p w14:paraId="7603D90A" w14:textId="77777777" w:rsidR="004A2A96" w:rsidRPr="00D93BE1" w:rsidRDefault="004A2A96" w:rsidP="00D93BE1">
      <w:pPr>
        <w:spacing w:after="0"/>
        <w:ind w:left="360"/>
        <w:rPr>
          <w:rFonts w:asciiTheme="minorHAnsi" w:hAnsiTheme="minorHAnsi"/>
        </w:rPr>
      </w:pPr>
      <w:r w:rsidRPr="00D93BE1">
        <w:rPr>
          <w:rFonts w:asciiTheme="minorHAnsi" w:hAnsiTheme="minorHAnsi"/>
        </w:rPr>
        <w:t>Xbrc2=10.92.65.172 HA enabled and with VIP=10.110.65.249</w:t>
      </w:r>
    </w:p>
    <w:p w14:paraId="0CAA3FC9" w14:textId="77777777" w:rsidR="004A2A96" w:rsidRPr="00D93BE1" w:rsidRDefault="004A2A96" w:rsidP="00D93BE1">
      <w:pPr>
        <w:spacing w:after="0"/>
        <w:ind w:left="360"/>
        <w:rPr>
          <w:rFonts w:asciiTheme="minorHAnsi" w:hAnsiTheme="minorHAnsi"/>
        </w:rPr>
      </w:pPr>
      <w:r w:rsidRPr="00D93BE1">
        <w:rPr>
          <w:rFonts w:asciiTheme="minorHAnsi" w:hAnsiTheme="minorHAnsi"/>
        </w:rPr>
        <w:t>Xbrc1 the Master</w:t>
      </w:r>
    </w:p>
    <w:p w14:paraId="7A5DABE7" w14:textId="77777777" w:rsidR="004A2A96" w:rsidRPr="00D93BE1" w:rsidRDefault="004A2A96" w:rsidP="00D93BE1">
      <w:pPr>
        <w:spacing w:after="0"/>
        <w:ind w:left="360"/>
        <w:rPr>
          <w:rFonts w:asciiTheme="minorHAnsi" w:hAnsiTheme="minorHAnsi"/>
        </w:rPr>
      </w:pPr>
      <w:r w:rsidRPr="00D93BE1">
        <w:rPr>
          <w:rFonts w:asciiTheme="minorHAnsi" w:hAnsiTheme="minorHAnsi"/>
        </w:rPr>
        <w:t>Xbrc2 the Slave</w:t>
      </w:r>
    </w:p>
    <w:p w14:paraId="7698AB5C" w14:textId="77777777" w:rsidR="004A2A96" w:rsidRDefault="004A2A96" w:rsidP="004A2A96">
      <w:pPr>
        <w:spacing w:after="0"/>
      </w:pPr>
    </w:p>
    <w:p w14:paraId="59F2DEBB" w14:textId="77777777" w:rsidR="004A2A96" w:rsidRDefault="004A2A96" w:rsidP="004A2A96">
      <w:pPr>
        <w:rPr>
          <w:b/>
        </w:rPr>
      </w:pPr>
      <w:r>
        <w:rPr>
          <w:b/>
        </w:rPr>
        <w:br w:type="page"/>
      </w:r>
    </w:p>
    <w:p w14:paraId="5557A4F1" w14:textId="77777777" w:rsidR="004A2A96" w:rsidRPr="00D97995" w:rsidRDefault="004E30CA" w:rsidP="00D93BE1">
      <w:pPr>
        <w:pStyle w:val="Heading2"/>
      </w:pPr>
      <w:bookmarkStart w:id="24" w:name="_Toc353469727"/>
      <w:r>
        <w:lastRenderedPageBreak/>
        <w:t>Scenario</w:t>
      </w:r>
      <w:r w:rsidR="004A2A96" w:rsidRPr="00D97995">
        <w:t xml:space="preserve"> 1</w:t>
      </w:r>
      <w:r w:rsidR="004A2A96">
        <w:t xml:space="preserve"> – Master unavailable when events are happening</w:t>
      </w:r>
      <w:bookmarkEnd w:id="24"/>
    </w:p>
    <w:p w14:paraId="1E5F98CE" w14:textId="77777777"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Login to the Greeter app in the iPOD</w:t>
      </w:r>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r>
        <w:rPr>
          <w:rFonts w:ascii="Calibri" w:eastAsia="Times New Roman" w:hAnsi="Calibri"/>
          <w:color w:val="000000"/>
        </w:rPr>
        <w:t>H</w:t>
      </w:r>
      <w:r w:rsidRPr="00D93D28">
        <w:rPr>
          <w:rFonts w:ascii="Calibri" w:eastAsia="Times New Roman" w:hAnsi="Calibri"/>
          <w:color w:val="000000"/>
        </w:rPr>
        <w:t xml:space="preserve">ave cast greeters monitoring taps (green/blue) </w:t>
      </w:r>
      <w:r w:rsidRPr="00D93D28">
        <w:rPr>
          <w:rFonts w:ascii="Calibri" w:eastAsia="Times New Roman" w:hAnsi="Calibri"/>
          <w:color w:val="000000"/>
        </w:rPr>
        <w:br/>
        <w:t>Bring the master xbrc</w:t>
      </w:r>
      <w:r>
        <w:rPr>
          <w:rFonts w:ascii="Calibri" w:eastAsia="Times New Roman" w:hAnsi="Calibri"/>
          <w:color w:val="000000"/>
        </w:rPr>
        <w:t>1</w:t>
      </w:r>
      <w:r w:rsidRPr="00D93D28">
        <w:rPr>
          <w:rFonts w:ascii="Calibri" w:eastAsia="Times New Roman" w:hAnsi="Calibri"/>
          <w:color w:val="000000"/>
        </w:rPr>
        <w:t xml:space="preserve"> down</w:t>
      </w:r>
    </w:p>
    <w:p w14:paraId="5475D5DA" w14:textId="77777777" w:rsidR="004A2A96" w:rsidRDefault="004A2A96" w:rsidP="00D93BE1">
      <w:pPr>
        <w:spacing w:after="0" w:line="240" w:lineRule="auto"/>
        <w:ind w:left="360"/>
        <w:rPr>
          <w:rFonts w:ascii="Calibri" w:eastAsia="Times New Roman" w:hAnsi="Calibri"/>
          <w:color w:val="000000"/>
        </w:rPr>
      </w:pPr>
    </w:p>
    <w:p w14:paraId="4799DCD1"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74B928D8"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Readers’ idle sequence is faster.</w:t>
      </w:r>
    </w:p>
    <w:p w14:paraId="7E60EE63"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Greeter receives a message about location unavailable</w:t>
      </w:r>
    </w:p>
    <w:p w14:paraId="67A638FC"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 xml:space="preserve">After some time (about 15 seconds) </w:t>
      </w:r>
      <w:r w:rsidRPr="00D93D28">
        <w:rPr>
          <w:rFonts w:ascii="Calibri" w:eastAsia="Times New Roman" w:hAnsi="Calibri"/>
          <w:color w:val="000000"/>
        </w:rPr>
        <w:t>xbrc2 becomes the master</w:t>
      </w:r>
    </w:p>
    <w:p w14:paraId="6EE50079"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Open location can be done (now BIP IP is talking to xbrc2)</w:t>
      </w:r>
    </w:p>
    <w:p w14:paraId="6250157F"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Guests able to tap</w:t>
      </w:r>
    </w:p>
    <w:p w14:paraId="35558693"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Greeter able to monitor events</w:t>
      </w:r>
    </w:p>
    <w:p w14:paraId="2D187C49" w14:textId="77777777" w:rsidR="004A2A96" w:rsidRDefault="004A2A96" w:rsidP="00D93BE1">
      <w:pPr>
        <w:spacing w:after="0" w:line="240" w:lineRule="auto"/>
        <w:ind w:left="360"/>
        <w:rPr>
          <w:rFonts w:ascii="Calibri" w:eastAsia="Times New Roman" w:hAnsi="Calibri"/>
          <w:color w:val="000000"/>
        </w:rPr>
      </w:pPr>
    </w:p>
    <w:p w14:paraId="1F64CFEB"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xbrc1 up</w:t>
      </w:r>
    </w:p>
    <w:p w14:paraId="79892436" w14:textId="77777777" w:rsidR="004A2A96" w:rsidRDefault="004A2A96" w:rsidP="00D93BE1">
      <w:pPr>
        <w:spacing w:after="0" w:line="240" w:lineRule="auto"/>
        <w:ind w:left="360"/>
        <w:rPr>
          <w:rFonts w:ascii="Calibri" w:eastAsia="Times New Roman" w:hAnsi="Calibri"/>
          <w:color w:val="000000"/>
        </w:rPr>
      </w:pPr>
    </w:p>
    <w:p w14:paraId="1D3F3483"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1CCE5A09" w14:textId="77777777" w:rsidR="004A2A96" w:rsidRPr="00D93BE1" w:rsidRDefault="004A2A96" w:rsidP="00D93BE1">
      <w:pPr>
        <w:spacing w:after="0"/>
        <w:ind w:left="360"/>
        <w:rPr>
          <w:rFonts w:asciiTheme="minorHAnsi" w:hAnsiTheme="minorHAnsi"/>
        </w:rPr>
      </w:pPr>
      <w:r w:rsidRPr="00D93BE1">
        <w:rPr>
          <w:rFonts w:asciiTheme="minorHAnsi" w:hAnsiTheme="minorHAnsi"/>
        </w:rPr>
        <w:t>Xbrx2 is the Master</w:t>
      </w:r>
    </w:p>
    <w:p w14:paraId="3360D9F2" w14:textId="77777777" w:rsidR="004A2A96" w:rsidRPr="00D93BE1" w:rsidRDefault="004A2A96" w:rsidP="00D93BE1">
      <w:pPr>
        <w:spacing w:after="0"/>
        <w:ind w:left="360"/>
        <w:rPr>
          <w:rFonts w:asciiTheme="minorHAnsi" w:hAnsiTheme="minorHAnsi"/>
        </w:rPr>
      </w:pPr>
      <w:r w:rsidRPr="00D93BE1">
        <w:rPr>
          <w:rFonts w:asciiTheme="minorHAnsi" w:hAnsiTheme="minorHAnsi"/>
        </w:rPr>
        <w:t>Xbrc1 is the Slave</w:t>
      </w:r>
    </w:p>
    <w:p w14:paraId="2595E81D" w14:textId="77777777" w:rsidR="004A2A96" w:rsidRDefault="004A2A96" w:rsidP="004A2A96">
      <w:pPr>
        <w:spacing w:after="0"/>
      </w:pPr>
    </w:p>
    <w:p w14:paraId="02F67A27" w14:textId="77777777" w:rsidR="004A2A96" w:rsidRDefault="004A2A96" w:rsidP="004A2A96">
      <w:r>
        <w:br w:type="page"/>
      </w:r>
    </w:p>
    <w:p w14:paraId="44B8E6EF" w14:textId="77777777" w:rsidR="004A2A96" w:rsidRPr="00D97995" w:rsidRDefault="004E30CA" w:rsidP="00D93BE1">
      <w:pPr>
        <w:pStyle w:val="Heading2"/>
      </w:pPr>
      <w:bookmarkStart w:id="25" w:name="_Toc353469728"/>
      <w:r>
        <w:lastRenderedPageBreak/>
        <w:t>Scenario</w:t>
      </w:r>
      <w:r w:rsidR="004A2A96">
        <w:t xml:space="preserve"> 2 - Master unavailable before logging in</w:t>
      </w:r>
      <w:bookmarkEnd w:id="25"/>
    </w:p>
    <w:p w14:paraId="04804495" w14:textId="77777777"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 xml:space="preserve">Bring the master </w:t>
      </w:r>
      <w:r>
        <w:rPr>
          <w:rFonts w:ascii="Calibri" w:eastAsia="Times New Roman" w:hAnsi="Calibri"/>
          <w:color w:val="000000"/>
        </w:rPr>
        <w:t>(</w:t>
      </w:r>
      <w:r w:rsidRPr="00D93D28">
        <w:rPr>
          <w:rFonts w:ascii="Calibri" w:eastAsia="Times New Roman" w:hAnsi="Calibri"/>
          <w:color w:val="000000"/>
        </w:rPr>
        <w:t>xbrc</w:t>
      </w:r>
      <w:r>
        <w:rPr>
          <w:rFonts w:ascii="Calibri" w:eastAsia="Times New Roman" w:hAnsi="Calibri"/>
          <w:color w:val="000000"/>
        </w:rPr>
        <w:t>1)</w:t>
      </w:r>
      <w:r w:rsidRPr="00D93D28">
        <w:rPr>
          <w:rFonts w:ascii="Calibri" w:eastAsia="Times New Roman" w:hAnsi="Calibri"/>
          <w:color w:val="000000"/>
        </w:rPr>
        <w:t xml:space="preserve"> down</w:t>
      </w:r>
    </w:p>
    <w:p w14:paraId="47D3C5DF" w14:textId="77777777" w:rsidR="004A2A96" w:rsidRDefault="004A2A96" w:rsidP="00D93BE1">
      <w:pPr>
        <w:spacing w:after="0" w:line="240" w:lineRule="auto"/>
        <w:ind w:left="360"/>
        <w:rPr>
          <w:rFonts w:ascii="Calibri" w:eastAsia="Times New Roman" w:hAnsi="Calibri"/>
          <w:color w:val="000000"/>
        </w:rPr>
      </w:pPr>
    </w:p>
    <w:p w14:paraId="225AC944"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0FE7F399"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Xbrc2 becomes the Master</w:t>
      </w:r>
    </w:p>
    <w:p w14:paraId="5078E968"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Xbrc1 is not available</w:t>
      </w:r>
    </w:p>
    <w:p w14:paraId="499F16CB" w14:textId="77777777" w:rsidR="004A2A96" w:rsidRDefault="004A2A96" w:rsidP="00D93BE1">
      <w:pPr>
        <w:spacing w:after="0" w:line="240" w:lineRule="auto"/>
        <w:ind w:left="360"/>
        <w:rPr>
          <w:rFonts w:ascii="Calibri" w:eastAsia="Times New Roman" w:hAnsi="Calibri"/>
          <w:color w:val="000000"/>
        </w:rPr>
      </w:pPr>
    </w:p>
    <w:p w14:paraId="773A45AE" w14:textId="77777777"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Login to the Greeter app in the iPOD</w:t>
      </w:r>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r>
        <w:rPr>
          <w:rFonts w:ascii="Calibri" w:eastAsia="Times New Roman" w:hAnsi="Calibri"/>
          <w:color w:val="000000"/>
        </w:rPr>
        <w:t>H</w:t>
      </w:r>
      <w:r w:rsidRPr="00D93D28">
        <w:rPr>
          <w:rFonts w:ascii="Calibri" w:eastAsia="Times New Roman" w:hAnsi="Calibri"/>
          <w:color w:val="000000"/>
        </w:rPr>
        <w:t>ave cast greeters monitoring taps (green/blue)</w:t>
      </w:r>
      <w:r w:rsidRPr="00D93D28">
        <w:rPr>
          <w:rFonts w:ascii="Calibri" w:eastAsia="Times New Roman" w:hAnsi="Calibri"/>
          <w:color w:val="000000"/>
        </w:rPr>
        <w:br/>
      </w:r>
    </w:p>
    <w:p w14:paraId="11901F8C" w14:textId="77777777" w:rsidR="004A2A96" w:rsidRDefault="004A2A96" w:rsidP="00D93BE1">
      <w:pPr>
        <w:spacing w:after="0" w:line="240" w:lineRule="auto"/>
        <w:ind w:left="360"/>
        <w:rPr>
          <w:rFonts w:ascii="Calibri" w:eastAsia="Times New Roman" w:hAnsi="Calibri"/>
          <w:color w:val="000000"/>
        </w:rPr>
      </w:pPr>
    </w:p>
    <w:p w14:paraId="6116F0BC"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481E42F3" w14:textId="77777777"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get green and blue events</w:t>
      </w:r>
    </w:p>
    <w:p w14:paraId="4BFB3846" w14:textId="77777777"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Cast greeter able to open loc</w:t>
      </w:r>
      <w:r>
        <w:rPr>
          <w:rFonts w:ascii="Calibri" w:eastAsia="Times New Roman" w:hAnsi="Calibri"/>
        </w:rPr>
        <w:t>ations and to monitor readers</w:t>
      </w:r>
    </w:p>
    <w:p w14:paraId="7FAAA0A7" w14:textId="77777777" w:rsidR="004A2A96" w:rsidRDefault="004A2A96" w:rsidP="00D93BE1">
      <w:pPr>
        <w:spacing w:after="0" w:line="240" w:lineRule="auto"/>
        <w:ind w:left="360"/>
        <w:rPr>
          <w:rFonts w:ascii="Calibri" w:eastAsia="Times New Roman" w:hAnsi="Calibri"/>
          <w:color w:val="000000"/>
        </w:rPr>
      </w:pPr>
    </w:p>
    <w:p w14:paraId="4FE234F5"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xbrc1 up</w:t>
      </w:r>
    </w:p>
    <w:p w14:paraId="34167272" w14:textId="77777777" w:rsidR="004A2A96" w:rsidRDefault="004A2A96" w:rsidP="00D93BE1">
      <w:pPr>
        <w:spacing w:after="0" w:line="240" w:lineRule="auto"/>
        <w:ind w:left="360"/>
        <w:rPr>
          <w:rFonts w:ascii="Calibri" w:eastAsia="Times New Roman" w:hAnsi="Calibri"/>
          <w:color w:val="000000"/>
        </w:rPr>
      </w:pPr>
    </w:p>
    <w:p w14:paraId="5C315847"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6C1485F7" w14:textId="77777777" w:rsidR="004A2A96" w:rsidRPr="00D93BE1" w:rsidRDefault="004A2A96" w:rsidP="00D93BE1">
      <w:pPr>
        <w:spacing w:after="0"/>
        <w:ind w:left="360"/>
        <w:rPr>
          <w:rFonts w:asciiTheme="minorHAnsi" w:hAnsiTheme="minorHAnsi"/>
        </w:rPr>
      </w:pPr>
      <w:r w:rsidRPr="00D93BE1">
        <w:rPr>
          <w:rFonts w:asciiTheme="minorHAnsi" w:hAnsiTheme="minorHAnsi"/>
        </w:rPr>
        <w:t>Xbrc2 is the Master</w:t>
      </w:r>
    </w:p>
    <w:p w14:paraId="6A643D54" w14:textId="77777777" w:rsidR="004A2A96" w:rsidRPr="00D93BE1" w:rsidRDefault="004A2A96" w:rsidP="00D93BE1">
      <w:pPr>
        <w:spacing w:after="0"/>
        <w:ind w:left="360"/>
        <w:rPr>
          <w:rFonts w:asciiTheme="minorHAnsi" w:hAnsiTheme="minorHAnsi"/>
        </w:rPr>
      </w:pPr>
      <w:r w:rsidRPr="00D93BE1">
        <w:rPr>
          <w:rFonts w:asciiTheme="minorHAnsi" w:hAnsiTheme="minorHAnsi"/>
        </w:rPr>
        <w:t>Xbrc1 is the Slave</w:t>
      </w:r>
    </w:p>
    <w:p w14:paraId="2291AF3C" w14:textId="77777777" w:rsidR="004A2A96" w:rsidRDefault="004A2A96" w:rsidP="00D93BE1">
      <w:pPr>
        <w:ind w:left="360"/>
      </w:pPr>
      <w:r>
        <w:br w:type="page"/>
      </w:r>
    </w:p>
    <w:p w14:paraId="49FC63F8" w14:textId="77777777" w:rsidR="004A2A96" w:rsidRPr="00D97995" w:rsidRDefault="004E30CA" w:rsidP="00D93BE1">
      <w:pPr>
        <w:pStyle w:val="Heading2"/>
      </w:pPr>
      <w:bookmarkStart w:id="26" w:name="_Toc353469729"/>
      <w:r>
        <w:lastRenderedPageBreak/>
        <w:t>Scenario</w:t>
      </w:r>
      <w:r w:rsidR="004A2A96">
        <w:t xml:space="preserve"> 3 – xBRMS unavailable</w:t>
      </w:r>
      <w:bookmarkEnd w:id="26"/>
      <w:r w:rsidR="004A2A96">
        <w:t xml:space="preserve"> </w:t>
      </w:r>
    </w:p>
    <w:p w14:paraId="7293EC65" w14:textId="77777777"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Login to the Greeter app in the iPOD</w:t>
      </w:r>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r>
        <w:rPr>
          <w:rFonts w:ascii="Calibri" w:eastAsia="Times New Roman" w:hAnsi="Calibri"/>
          <w:color w:val="000000"/>
        </w:rPr>
        <w:t>H</w:t>
      </w:r>
      <w:r w:rsidRPr="00D93D28">
        <w:rPr>
          <w:rFonts w:ascii="Calibri" w:eastAsia="Times New Roman" w:hAnsi="Calibri"/>
          <w:color w:val="000000"/>
        </w:rPr>
        <w:t xml:space="preserve">ave cast greeters monitoring taps (green/blue) </w:t>
      </w:r>
      <w:r w:rsidRPr="00D93D28">
        <w:rPr>
          <w:rFonts w:ascii="Calibri" w:eastAsia="Times New Roman" w:hAnsi="Calibri"/>
          <w:color w:val="000000"/>
        </w:rPr>
        <w:br/>
        <w:t xml:space="preserve">Bring the </w:t>
      </w:r>
      <w:r>
        <w:rPr>
          <w:rFonts w:ascii="Calibri" w:eastAsia="Times New Roman" w:hAnsi="Calibri"/>
          <w:color w:val="000000"/>
        </w:rPr>
        <w:t>xbrms</w:t>
      </w:r>
      <w:r w:rsidRPr="00D93D28">
        <w:rPr>
          <w:rFonts w:ascii="Calibri" w:eastAsia="Times New Roman" w:hAnsi="Calibri"/>
          <w:color w:val="000000"/>
        </w:rPr>
        <w:t xml:space="preserve"> down</w:t>
      </w:r>
    </w:p>
    <w:p w14:paraId="2FE0CD96" w14:textId="77777777" w:rsidR="004A2A96" w:rsidRDefault="004A2A96" w:rsidP="00D93BE1">
      <w:pPr>
        <w:spacing w:after="0" w:line="240" w:lineRule="auto"/>
        <w:ind w:left="360"/>
        <w:rPr>
          <w:rFonts w:ascii="Calibri" w:eastAsia="Times New Roman" w:hAnsi="Calibri"/>
          <w:color w:val="000000"/>
        </w:rPr>
      </w:pPr>
    </w:p>
    <w:p w14:paraId="5E3BC6BC" w14:textId="77777777" w:rsidR="004A2A96"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364412EF" w14:textId="77777777" w:rsidR="004A2A96" w:rsidRPr="00AE19EA" w:rsidRDefault="004A2A96" w:rsidP="00D93BE1">
      <w:pPr>
        <w:spacing w:after="0" w:line="240" w:lineRule="auto"/>
        <w:ind w:left="360"/>
        <w:rPr>
          <w:rFonts w:ascii="Calibri" w:eastAsia="Times New Roman" w:hAnsi="Calibri"/>
        </w:rPr>
      </w:pPr>
      <w:r w:rsidRPr="00C1032E">
        <w:rPr>
          <w:rFonts w:ascii="Calibri" w:eastAsia="Times New Roman" w:hAnsi="Calibri"/>
          <w:color w:val="000000"/>
        </w:rPr>
        <w:t xml:space="preserve">Greeter app looks in the cache and finds master and slave (no switching) </w:t>
      </w:r>
      <w:r w:rsidRPr="00C1032E">
        <w:rPr>
          <w:rFonts w:ascii="Calibri" w:eastAsia="Times New Roman" w:hAnsi="Calibri"/>
          <w:color w:val="000000"/>
        </w:rPr>
        <w:br/>
      </w:r>
      <w:r w:rsidRPr="00AE19EA">
        <w:rPr>
          <w:rFonts w:ascii="Calibri" w:eastAsia="Times New Roman" w:hAnsi="Calibri"/>
        </w:rPr>
        <w:t>Guests ab</w:t>
      </w:r>
      <w:r>
        <w:rPr>
          <w:rFonts w:ascii="Calibri" w:eastAsia="Times New Roman" w:hAnsi="Calibri"/>
        </w:rPr>
        <w:t>le to tap</w:t>
      </w:r>
    </w:p>
    <w:p w14:paraId="6C971F3B" w14:textId="77777777"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14:paraId="7C96146A" w14:textId="77777777" w:rsidR="004A2A96" w:rsidRDefault="004A2A96" w:rsidP="00D93BE1">
      <w:pPr>
        <w:spacing w:after="0" w:line="240" w:lineRule="auto"/>
        <w:ind w:left="360"/>
        <w:rPr>
          <w:rFonts w:ascii="Calibri" w:eastAsia="Times New Roman" w:hAnsi="Calibri"/>
          <w:color w:val="000000"/>
        </w:rPr>
      </w:pPr>
    </w:p>
    <w:p w14:paraId="249A1B9F"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the xbrms up</w:t>
      </w:r>
    </w:p>
    <w:p w14:paraId="47227901" w14:textId="77777777" w:rsidR="004A2A96" w:rsidRPr="00C1032E"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for about 1 minute</w:t>
      </w:r>
    </w:p>
    <w:p w14:paraId="1088F7D4" w14:textId="77777777" w:rsidR="004A2A96" w:rsidRDefault="004A2A96" w:rsidP="00D93BE1">
      <w:pPr>
        <w:spacing w:after="0" w:line="240" w:lineRule="auto"/>
        <w:ind w:left="360"/>
        <w:rPr>
          <w:rFonts w:ascii="Calibri" w:eastAsia="Times New Roman" w:hAnsi="Calibri"/>
          <w:color w:val="000000"/>
        </w:rPr>
      </w:pPr>
    </w:p>
    <w:p w14:paraId="71983909"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77D0F0DF" w14:textId="77777777"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14:paraId="25B59CB7" w14:textId="77777777"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14:paraId="4349DC24" w14:textId="77777777" w:rsidR="004A2A96" w:rsidRPr="00D93BE1" w:rsidRDefault="004A2A96" w:rsidP="00D93BE1">
      <w:pPr>
        <w:spacing w:after="0"/>
        <w:ind w:left="360"/>
        <w:rPr>
          <w:rFonts w:asciiTheme="minorHAnsi" w:hAnsiTheme="minorHAnsi"/>
        </w:rPr>
      </w:pPr>
      <w:r w:rsidRPr="00D93BE1">
        <w:rPr>
          <w:rFonts w:asciiTheme="minorHAnsi" w:hAnsiTheme="minorHAnsi"/>
        </w:rPr>
        <w:t>Xbrc1 is the Master</w:t>
      </w:r>
    </w:p>
    <w:p w14:paraId="038F2BBF" w14:textId="77777777" w:rsidR="004A2A96" w:rsidRPr="00D93BE1" w:rsidRDefault="004A2A96" w:rsidP="00D93BE1">
      <w:pPr>
        <w:spacing w:after="0"/>
        <w:ind w:left="360"/>
        <w:rPr>
          <w:rFonts w:asciiTheme="minorHAnsi" w:hAnsiTheme="minorHAnsi"/>
        </w:rPr>
      </w:pPr>
      <w:r w:rsidRPr="00D93BE1">
        <w:rPr>
          <w:rFonts w:asciiTheme="minorHAnsi" w:hAnsiTheme="minorHAnsi"/>
        </w:rPr>
        <w:t>Xbrc2 is the Slave</w:t>
      </w:r>
    </w:p>
    <w:p w14:paraId="268DE99F" w14:textId="77777777" w:rsidR="004A2A96" w:rsidRDefault="004A2A96" w:rsidP="004A2A96">
      <w:r>
        <w:br w:type="page"/>
      </w:r>
    </w:p>
    <w:p w14:paraId="2D484B2F" w14:textId="77777777" w:rsidR="004A2A96" w:rsidRPr="00D97995" w:rsidRDefault="004E30CA" w:rsidP="00D93BE1">
      <w:pPr>
        <w:pStyle w:val="Heading2"/>
      </w:pPr>
      <w:bookmarkStart w:id="27" w:name="_Toc353469730"/>
      <w:r>
        <w:lastRenderedPageBreak/>
        <w:t>Scenario</w:t>
      </w:r>
      <w:r w:rsidR="004A2A96">
        <w:t xml:space="preserve"> 4 – Device (iPOD) cannot reach the Wi Fi</w:t>
      </w:r>
      <w:bookmarkEnd w:id="27"/>
    </w:p>
    <w:p w14:paraId="49791C6C" w14:textId="77777777"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t>Login to the Greeter app in the iPOD</w:t>
      </w:r>
      <w:r w:rsidRPr="000D0AEC">
        <w:rPr>
          <w:rFonts w:ascii="Calibri" w:eastAsia="Times New Roman" w:hAnsi="Calibri"/>
          <w:color w:val="000000"/>
        </w:rPr>
        <w:br/>
        <w:t>Have guests actively tapping on the reader</w:t>
      </w:r>
      <w:r w:rsidRPr="000D0AEC">
        <w:rPr>
          <w:rFonts w:ascii="Calibri" w:eastAsia="Times New Roman" w:hAnsi="Calibri"/>
          <w:color w:val="000000"/>
        </w:rPr>
        <w:br/>
      </w:r>
      <w:r>
        <w:rPr>
          <w:rFonts w:ascii="Calibri" w:eastAsia="Times New Roman" w:hAnsi="Calibri"/>
          <w:color w:val="000000"/>
        </w:rPr>
        <w:t>H</w:t>
      </w:r>
      <w:r w:rsidRPr="000D0AEC">
        <w:rPr>
          <w:rFonts w:ascii="Calibri" w:eastAsia="Times New Roman" w:hAnsi="Calibri"/>
          <w:color w:val="000000"/>
        </w:rPr>
        <w:t xml:space="preserve">ave cast greeters monitoring taps (green/blue) </w:t>
      </w:r>
      <w:r w:rsidRPr="000D0AEC">
        <w:rPr>
          <w:rFonts w:ascii="Calibri" w:eastAsia="Times New Roman" w:hAnsi="Calibri"/>
          <w:color w:val="000000"/>
        </w:rPr>
        <w:br/>
        <w:t>Have the iPOD w/o wireless (walk to a point where the Wi</w:t>
      </w:r>
      <w:r>
        <w:rPr>
          <w:rFonts w:ascii="Calibri" w:eastAsia="Times New Roman" w:hAnsi="Calibri"/>
          <w:color w:val="000000"/>
        </w:rPr>
        <w:t xml:space="preserve"> </w:t>
      </w:r>
      <w:r w:rsidRPr="000D0AEC">
        <w:rPr>
          <w:rFonts w:ascii="Calibri" w:eastAsia="Times New Roman" w:hAnsi="Calibri"/>
          <w:color w:val="000000"/>
        </w:rPr>
        <w:t>Fi is lost)</w:t>
      </w:r>
    </w:p>
    <w:p w14:paraId="4644269D"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Attempt to Open/Close/Flash location</w:t>
      </w:r>
    </w:p>
    <w:p w14:paraId="3F8A2489" w14:textId="77777777" w:rsidR="004A2A96" w:rsidRDefault="004A2A96" w:rsidP="00D93BE1">
      <w:pPr>
        <w:spacing w:after="0" w:line="240" w:lineRule="auto"/>
        <w:ind w:left="360"/>
        <w:rPr>
          <w:rFonts w:ascii="Calibri" w:eastAsia="Times New Roman" w:hAnsi="Calibri"/>
          <w:color w:val="000000"/>
        </w:rPr>
      </w:pPr>
    </w:p>
    <w:p w14:paraId="31A86AE5" w14:textId="77777777" w:rsidR="004A2A96" w:rsidRPr="000D0AEC" w:rsidRDefault="004A2A96" w:rsidP="00D93BE1">
      <w:pPr>
        <w:spacing w:after="0" w:line="240" w:lineRule="auto"/>
        <w:ind w:left="360"/>
        <w:rPr>
          <w:rFonts w:ascii="Calibri" w:eastAsia="Times New Roman" w:hAnsi="Calibri"/>
          <w:b/>
          <w:color w:val="000000"/>
        </w:rPr>
      </w:pPr>
      <w:r w:rsidRPr="000D0AEC">
        <w:rPr>
          <w:rFonts w:ascii="Calibri" w:eastAsia="Times New Roman" w:hAnsi="Calibri"/>
          <w:b/>
          <w:color w:val="000000"/>
        </w:rPr>
        <w:t>Expected:</w:t>
      </w:r>
    </w:p>
    <w:p w14:paraId="2519A5D7"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Network Error</w:t>
      </w:r>
    </w:p>
    <w:p w14:paraId="63FBE9FE" w14:textId="77777777"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br/>
      </w:r>
      <w:r>
        <w:rPr>
          <w:rFonts w:ascii="Calibri" w:eastAsia="Times New Roman" w:hAnsi="Calibri"/>
          <w:color w:val="000000"/>
        </w:rPr>
        <w:t>R</w:t>
      </w:r>
      <w:r w:rsidRPr="000D0AEC">
        <w:rPr>
          <w:rFonts w:ascii="Calibri" w:eastAsia="Times New Roman" w:hAnsi="Calibri"/>
          <w:color w:val="000000"/>
        </w:rPr>
        <w:t>etu</w:t>
      </w:r>
      <w:r>
        <w:rPr>
          <w:rFonts w:ascii="Calibri" w:eastAsia="Times New Roman" w:hAnsi="Calibri"/>
          <w:color w:val="000000"/>
        </w:rPr>
        <w:t>rn</w:t>
      </w:r>
      <w:r w:rsidRPr="000D0AEC">
        <w:rPr>
          <w:rFonts w:ascii="Calibri" w:eastAsia="Times New Roman" w:hAnsi="Calibri"/>
          <w:color w:val="000000"/>
        </w:rPr>
        <w:t xml:space="preserve"> back to the place where Wi</w:t>
      </w:r>
      <w:r>
        <w:rPr>
          <w:rFonts w:ascii="Calibri" w:eastAsia="Times New Roman" w:hAnsi="Calibri"/>
          <w:color w:val="000000"/>
        </w:rPr>
        <w:t xml:space="preserve"> </w:t>
      </w:r>
      <w:r w:rsidRPr="000D0AEC">
        <w:rPr>
          <w:rFonts w:ascii="Calibri" w:eastAsia="Times New Roman" w:hAnsi="Calibri"/>
          <w:color w:val="000000"/>
        </w:rPr>
        <w:t>Fi is available</w:t>
      </w:r>
    </w:p>
    <w:p w14:paraId="524C9AA7" w14:textId="77777777" w:rsidR="004A2A96" w:rsidRPr="000D0AEC"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until the iPOD connects to the Wi Fi</w:t>
      </w:r>
    </w:p>
    <w:p w14:paraId="5FD5C94A" w14:textId="77777777" w:rsidR="004A2A96" w:rsidRDefault="004A2A96" w:rsidP="00D93BE1">
      <w:pPr>
        <w:spacing w:after="0" w:line="240" w:lineRule="auto"/>
        <w:ind w:left="360"/>
        <w:rPr>
          <w:rFonts w:ascii="Calibri" w:eastAsia="Times New Roman" w:hAnsi="Calibri"/>
          <w:color w:val="000000"/>
        </w:rPr>
      </w:pPr>
    </w:p>
    <w:p w14:paraId="279806CF"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0E49EE65" w14:textId="77777777"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14:paraId="454B5F33" w14:textId="77777777"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14:paraId="778FFE71" w14:textId="77777777" w:rsidR="004A2A96" w:rsidRDefault="004A2A96" w:rsidP="004A2A96">
      <w:pPr>
        <w:rPr>
          <w:rFonts w:ascii="Calibri" w:eastAsia="Times New Roman" w:hAnsi="Calibri"/>
        </w:rPr>
      </w:pPr>
      <w:r>
        <w:rPr>
          <w:rFonts w:ascii="Calibri" w:eastAsia="Times New Roman" w:hAnsi="Calibri"/>
        </w:rPr>
        <w:br w:type="page"/>
      </w:r>
    </w:p>
    <w:p w14:paraId="6A2129DD" w14:textId="77777777" w:rsidR="004A2A96" w:rsidRPr="00D97995" w:rsidRDefault="004E30CA" w:rsidP="00D93BE1">
      <w:pPr>
        <w:pStyle w:val="Heading2"/>
      </w:pPr>
      <w:bookmarkStart w:id="28" w:name="_Toc353469731"/>
      <w:r>
        <w:lastRenderedPageBreak/>
        <w:t>Scenario</w:t>
      </w:r>
      <w:r w:rsidR="004A2A96">
        <w:t xml:space="preserve"> 5 – a switch from Master to Slave happens when the device (iPOD) cannot reach the Wi Fi</w:t>
      </w:r>
      <w:bookmarkEnd w:id="28"/>
    </w:p>
    <w:p w14:paraId="154FE405" w14:textId="77777777"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t>Login to the Greeter app in the iPOD</w:t>
      </w:r>
      <w:r w:rsidRPr="000D0AEC">
        <w:rPr>
          <w:rFonts w:ascii="Calibri" w:eastAsia="Times New Roman" w:hAnsi="Calibri"/>
          <w:color w:val="000000"/>
        </w:rPr>
        <w:br/>
        <w:t>Have guests actively tapping on the reader</w:t>
      </w:r>
      <w:r w:rsidRPr="000D0AEC">
        <w:rPr>
          <w:rFonts w:ascii="Calibri" w:eastAsia="Times New Roman" w:hAnsi="Calibri"/>
          <w:color w:val="000000"/>
        </w:rPr>
        <w:br/>
        <w:t xml:space="preserve">have cast greeters monitoring taps (green/blue) </w:t>
      </w:r>
      <w:r w:rsidRPr="000D0AEC">
        <w:rPr>
          <w:rFonts w:ascii="Calibri" w:eastAsia="Times New Roman" w:hAnsi="Calibri"/>
          <w:color w:val="000000"/>
        </w:rPr>
        <w:br/>
        <w:t>Have the iPOD w/o wireless (walk to a point where the Wi</w:t>
      </w:r>
      <w:r>
        <w:rPr>
          <w:rFonts w:ascii="Calibri" w:eastAsia="Times New Roman" w:hAnsi="Calibri"/>
          <w:color w:val="000000"/>
        </w:rPr>
        <w:t xml:space="preserve"> </w:t>
      </w:r>
      <w:r w:rsidRPr="000D0AEC">
        <w:rPr>
          <w:rFonts w:ascii="Calibri" w:eastAsia="Times New Roman" w:hAnsi="Calibri"/>
          <w:color w:val="000000"/>
        </w:rPr>
        <w:t>Fi is lost)</w:t>
      </w:r>
    </w:p>
    <w:p w14:paraId="34EB5A66"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Attempt to Open/Close/Flash location</w:t>
      </w:r>
    </w:p>
    <w:p w14:paraId="43F7D8F1" w14:textId="77777777" w:rsidR="004A2A96" w:rsidRDefault="004A2A96" w:rsidP="00D93BE1">
      <w:pPr>
        <w:spacing w:after="0" w:line="240" w:lineRule="auto"/>
        <w:ind w:left="360"/>
        <w:rPr>
          <w:rFonts w:ascii="Calibri" w:eastAsia="Times New Roman" w:hAnsi="Calibri"/>
          <w:color w:val="000000"/>
        </w:rPr>
      </w:pPr>
    </w:p>
    <w:p w14:paraId="164A5FE2" w14:textId="77777777" w:rsidR="004A2A96" w:rsidRPr="000D0AEC" w:rsidRDefault="004A2A96" w:rsidP="00D93BE1">
      <w:pPr>
        <w:spacing w:after="0" w:line="240" w:lineRule="auto"/>
        <w:ind w:left="360"/>
        <w:rPr>
          <w:rFonts w:ascii="Calibri" w:eastAsia="Times New Roman" w:hAnsi="Calibri"/>
          <w:b/>
          <w:color w:val="000000"/>
        </w:rPr>
      </w:pPr>
      <w:r w:rsidRPr="000D0AEC">
        <w:rPr>
          <w:rFonts w:ascii="Calibri" w:eastAsia="Times New Roman" w:hAnsi="Calibri"/>
          <w:b/>
          <w:color w:val="000000"/>
        </w:rPr>
        <w:t>Expected:</w:t>
      </w:r>
    </w:p>
    <w:p w14:paraId="3E4D1BC5"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Network Error</w:t>
      </w:r>
    </w:p>
    <w:p w14:paraId="2F2F3706" w14:textId="77777777" w:rsidR="004A2A96" w:rsidRDefault="004A2A96" w:rsidP="00D93BE1">
      <w:pPr>
        <w:spacing w:after="0" w:line="240" w:lineRule="auto"/>
        <w:ind w:left="360"/>
        <w:rPr>
          <w:rFonts w:ascii="Calibri" w:eastAsia="Times New Roman" w:hAnsi="Calibri"/>
          <w:color w:val="000000"/>
        </w:rPr>
      </w:pPr>
    </w:p>
    <w:p w14:paraId="415EAE95"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the master (xbrc1) down</w:t>
      </w:r>
    </w:p>
    <w:p w14:paraId="685C55F4"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Xbrc2 becomes the Master</w:t>
      </w:r>
    </w:p>
    <w:p w14:paraId="395A6AF3" w14:textId="77777777"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Xbrc1 is not available</w:t>
      </w:r>
      <w:r w:rsidRPr="000D0AEC">
        <w:rPr>
          <w:rFonts w:ascii="Calibri" w:eastAsia="Times New Roman" w:hAnsi="Calibri"/>
          <w:color w:val="000000"/>
        </w:rPr>
        <w:br/>
      </w:r>
      <w:r>
        <w:rPr>
          <w:rFonts w:ascii="Calibri" w:eastAsia="Times New Roman" w:hAnsi="Calibri"/>
          <w:color w:val="000000"/>
        </w:rPr>
        <w:t>R</w:t>
      </w:r>
      <w:r w:rsidRPr="000D0AEC">
        <w:rPr>
          <w:rFonts w:ascii="Calibri" w:eastAsia="Times New Roman" w:hAnsi="Calibri"/>
          <w:color w:val="000000"/>
        </w:rPr>
        <w:t>etu</w:t>
      </w:r>
      <w:r>
        <w:rPr>
          <w:rFonts w:ascii="Calibri" w:eastAsia="Times New Roman" w:hAnsi="Calibri"/>
          <w:color w:val="000000"/>
        </w:rPr>
        <w:t>rn</w:t>
      </w:r>
      <w:r w:rsidRPr="000D0AEC">
        <w:rPr>
          <w:rFonts w:ascii="Calibri" w:eastAsia="Times New Roman" w:hAnsi="Calibri"/>
          <w:color w:val="000000"/>
        </w:rPr>
        <w:t xml:space="preserve"> back to the place where Wi</w:t>
      </w:r>
      <w:r>
        <w:rPr>
          <w:rFonts w:ascii="Calibri" w:eastAsia="Times New Roman" w:hAnsi="Calibri"/>
          <w:color w:val="000000"/>
        </w:rPr>
        <w:t xml:space="preserve"> </w:t>
      </w:r>
      <w:r w:rsidRPr="000D0AEC">
        <w:rPr>
          <w:rFonts w:ascii="Calibri" w:eastAsia="Times New Roman" w:hAnsi="Calibri"/>
          <w:color w:val="000000"/>
        </w:rPr>
        <w:t>Fi is available</w:t>
      </w:r>
    </w:p>
    <w:p w14:paraId="5CC5C90A" w14:textId="77777777" w:rsidR="004A2A96" w:rsidRPr="000D0AEC"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until the iPOD connects to the Wi Fi</w:t>
      </w:r>
    </w:p>
    <w:p w14:paraId="2ABE5987" w14:textId="77777777" w:rsidR="004A2A96" w:rsidRDefault="004A2A96" w:rsidP="00D93BE1">
      <w:pPr>
        <w:spacing w:after="0" w:line="240" w:lineRule="auto"/>
        <w:ind w:left="360"/>
        <w:rPr>
          <w:rFonts w:ascii="Calibri" w:eastAsia="Times New Roman" w:hAnsi="Calibri"/>
          <w:color w:val="000000"/>
        </w:rPr>
      </w:pPr>
    </w:p>
    <w:p w14:paraId="637D622A" w14:textId="77777777"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14:paraId="5C2BC218" w14:textId="77777777" w:rsidR="004A2A96" w:rsidRDefault="004A2A96" w:rsidP="00D93BE1">
      <w:pPr>
        <w:spacing w:after="0" w:line="240" w:lineRule="auto"/>
        <w:ind w:left="360"/>
        <w:rPr>
          <w:rFonts w:ascii="Calibri" w:eastAsia="Times New Roman" w:hAnsi="Calibri"/>
        </w:rPr>
      </w:pPr>
      <w:r>
        <w:rPr>
          <w:rFonts w:ascii="Calibri" w:eastAsia="Times New Roman" w:hAnsi="Calibri"/>
        </w:rPr>
        <w:t xml:space="preserve">Cast greeter able to open location </w:t>
      </w:r>
      <w:r>
        <w:rPr>
          <w:rFonts w:ascii="Calibri" w:eastAsia="Times New Roman" w:hAnsi="Calibri"/>
          <w:color w:val="000000"/>
        </w:rPr>
        <w:t>(now BIP IP is talking to xbrc2)</w:t>
      </w:r>
    </w:p>
    <w:p w14:paraId="15C1EE95" w14:textId="77777777"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14:paraId="4BEA9821" w14:textId="77777777"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14:paraId="01DB0734" w14:textId="77777777" w:rsidR="004A2A96" w:rsidRDefault="004A2A96" w:rsidP="00D93BE1">
      <w:pPr>
        <w:spacing w:after="0" w:line="240" w:lineRule="auto"/>
        <w:ind w:left="360"/>
        <w:rPr>
          <w:rFonts w:ascii="Calibri" w:eastAsia="Times New Roman" w:hAnsi="Calibri"/>
        </w:rPr>
      </w:pPr>
    </w:p>
    <w:p w14:paraId="4AB007DE" w14:textId="77777777" w:rsidR="004A2A96" w:rsidRDefault="004A2A96" w:rsidP="00D93BE1">
      <w:pPr>
        <w:spacing w:after="0" w:line="240" w:lineRule="auto"/>
        <w:ind w:left="360"/>
        <w:rPr>
          <w:rFonts w:ascii="Calibri" w:eastAsia="Times New Roman" w:hAnsi="Calibri"/>
        </w:rPr>
      </w:pPr>
      <w:r>
        <w:rPr>
          <w:rFonts w:ascii="Calibri" w:eastAsia="Times New Roman" w:hAnsi="Calibri"/>
        </w:rPr>
        <w:t>Bring xbrc1 up</w:t>
      </w:r>
    </w:p>
    <w:p w14:paraId="5E2AAF68" w14:textId="77777777" w:rsidR="004A2A96" w:rsidRDefault="004A2A96" w:rsidP="00D93BE1">
      <w:pPr>
        <w:spacing w:after="0" w:line="240" w:lineRule="auto"/>
        <w:ind w:left="360"/>
        <w:rPr>
          <w:rFonts w:ascii="Calibri" w:eastAsia="Times New Roman" w:hAnsi="Calibri"/>
        </w:rPr>
      </w:pPr>
    </w:p>
    <w:p w14:paraId="26981EDF" w14:textId="77777777" w:rsidR="004A2A96" w:rsidRPr="009C5233" w:rsidRDefault="004A2A96" w:rsidP="00D93BE1">
      <w:pPr>
        <w:spacing w:after="0" w:line="240" w:lineRule="auto"/>
        <w:ind w:left="360"/>
        <w:rPr>
          <w:rFonts w:ascii="Calibri" w:eastAsia="Times New Roman" w:hAnsi="Calibri"/>
          <w:b/>
        </w:rPr>
      </w:pPr>
      <w:r w:rsidRPr="009C5233">
        <w:rPr>
          <w:rFonts w:ascii="Calibri" w:eastAsia="Times New Roman" w:hAnsi="Calibri"/>
          <w:b/>
        </w:rPr>
        <w:t>Expected:</w:t>
      </w:r>
    </w:p>
    <w:p w14:paraId="34E50EAE" w14:textId="77777777" w:rsidR="004A2A96" w:rsidRDefault="004A2A96" w:rsidP="00D93BE1">
      <w:pPr>
        <w:spacing w:after="0" w:line="240" w:lineRule="auto"/>
        <w:ind w:left="360"/>
        <w:rPr>
          <w:rFonts w:ascii="Calibri" w:eastAsia="Times New Roman" w:hAnsi="Calibri"/>
        </w:rPr>
      </w:pPr>
      <w:r>
        <w:rPr>
          <w:rFonts w:ascii="Calibri" w:eastAsia="Times New Roman" w:hAnsi="Calibri"/>
        </w:rPr>
        <w:t>Xbrc2 is the Master</w:t>
      </w:r>
    </w:p>
    <w:p w14:paraId="5270EF7E" w14:textId="77777777" w:rsidR="004A2A96" w:rsidRPr="000D0AEC" w:rsidRDefault="004A2A96" w:rsidP="00D93BE1">
      <w:pPr>
        <w:spacing w:after="0" w:line="240" w:lineRule="auto"/>
        <w:ind w:left="360"/>
        <w:rPr>
          <w:rFonts w:ascii="Calibri" w:eastAsia="Times New Roman" w:hAnsi="Calibri"/>
        </w:rPr>
      </w:pPr>
      <w:r>
        <w:rPr>
          <w:rFonts w:ascii="Calibri" w:eastAsia="Times New Roman" w:hAnsi="Calibri"/>
        </w:rPr>
        <w:t>Xbrc1 is the Slave</w:t>
      </w:r>
    </w:p>
    <w:p w14:paraId="51A09D26" w14:textId="77777777" w:rsidR="004A2A96" w:rsidRPr="000D0AEC" w:rsidRDefault="004A2A96" w:rsidP="004A2A96">
      <w:pPr>
        <w:spacing w:after="0" w:line="240" w:lineRule="auto"/>
        <w:rPr>
          <w:rFonts w:ascii="Calibri" w:eastAsia="Times New Roman" w:hAnsi="Calibri"/>
        </w:rPr>
      </w:pPr>
    </w:p>
    <w:p w14:paraId="19B9959F" w14:textId="77777777" w:rsidR="004A2A96" w:rsidRPr="00E73420" w:rsidRDefault="004A2A96" w:rsidP="004A2A96">
      <w:pPr>
        <w:spacing w:after="0"/>
        <w:jc w:val="center"/>
        <w:rPr>
          <w:b/>
        </w:rPr>
      </w:pPr>
    </w:p>
    <w:p w14:paraId="7FADADEE" w14:textId="77777777" w:rsidR="00775EC9" w:rsidRDefault="00BB4747" w:rsidP="00BB4747">
      <w:pPr>
        <w:pStyle w:val="Heading1"/>
      </w:pPr>
      <w:bookmarkStart w:id="29" w:name="_Toc353469732"/>
      <w:r>
        <w:t>Release 1.6</w:t>
      </w:r>
      <w:r w:rsidR="00A658C5">
        <w:t xml:space="preserve"> </w:t>
      </w:r>
      <w:bookmarkEnd w:id="29"/>
      <w:r w:rsidR="004315FD">
        <w:t>Fixed Items</w:t>
      </w:r>
    </w:p>
    <w:p w14:paraId="44F67401" w14:textId="77777777" w:rsidR="00BB4747" w:rsidRDefault="007D621A" w:rsidP="00A658C5">
      <w:r>
        <w:t xml:space="preserve">This release fixed </w:t>
      </w:r>
      <w:proofErr w:type="spellStart"/>
      <w:r>
        <w:t>xGreeter</w:t>
      </w:r>
      <w:proofErr w:type="spellEnd"/>
      <w:r>
        <w:t xml:space="preserve"> and x</w:t>
      </w:r>
      <w:r w:rsidR="00A658C5">
        <w:t xml:space="preserve">BRC Park </w:t>
      </w:r>
      <w:r>
        <w:t xml:space="preserve">Entry defects </w:t>
      </w:r>
      <w:r w:rsidR="00A658C5">
        <w:t>versions; no new functionality was added. The following is a list of fixed items:</w:t>
      </w:r>
    </w:p>
    <w:tbl>
      <w:tblPr>
        <w:tblW w:w="9390" w:type="dxa"/>
        <w:tblInd w:w="93" w:type="dxa"/>
        <w:tblLook w:val="04A0" w:firstRow="1" w:lastRow="0" w:firstColumn="1" w:lastColumn="0" w:noHBand="0" w:noVBand="1"/>
      </w:tblPr>
      <w:tblGrid>
        <w:gridCol w:w="9390"/>
      </w:tblGrid>
      <w:tr w:rsidR="00A658C5" w:rsidRPr="00A658C5" w14:paraId="00F5BBF3"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D1D9C"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App</w:t>
            </w:r>
            <w:r w:rsidR="007D621A">
              <w:rPr>
                <w:rFonts w:ascii="Calibri" w:eastAsia="Times New Roman" w:hAnsi="Calibri"/>
                <w:color w:val="000000"/>
                <w:sz w:val="22"/>
              </w:rPr>
              <w:t>lication</w:t>
            </w:r>
            <w:r w:rsidRPr="00A658C5">
              <w:rPr>
                <w:rFonts w:ascii="Calibri" w:eastAsia="Times New Roman" w:hAnsi="Calibri"/>
                <w:color w:val="000000"/>
                <w:sz w:val="22"/>
              </w:rPr>
              <w:t xml:space="preserve"> able to handle only one blue event under My Touch Points</w:t>
            </w:r>
          </w:p>
        </w:tc>
      </w:tr>
      <w:tr w:rsidR="00A658C5" w:rsidRPr="00A658C5" w14:paraId="7417FEC5"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6E37F752"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Associate cast member with devices</w:t>
            </w:r>
          </w:p>
        </w:tc>
      </w:tr>
      <w:tr w:rsidR="00A658C5" w:rsidRPr="00A658C5" w14:paraId="28C8558A"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5795CC38" w14:textId="77777777" w:rsidR="00A658C5" w:rsidRPr="00A658C5" w:rsidRDefault="007D621A" w:rsidP="00A658C5">
            <w:pPr>
              <w:spacing w:after="0" w:line="240" w:lineRule="auto"/>
              <w:rPr>
                <w:rFonts w:ascii="Calibri" w:eastAsia="Times New Roman" w:hAnsi="Calibri"/>
                <w:color w:val="000000"/>
                <w:sz w:val="22"/>
              </w:rPr>
            </w:pPr>
            <w:r>
              <w:rPr>
                <w:rFonts w:ascii="Calibri" w:eastAsia="Times New Roman" w:hAnsi="Calibri"/>
                <w:color w:val="000000"/>
                <w:sz w:val="22"/>
              </w:rPr>
              <w:t>Back icon not consistent between</w:t>
            </w:r>
            <w:r w:rsidR="00A658C5" w:rsidRPr="00A658C5">
              <w:rPr>
                <w:rFonts w:ascii="Calibri" w:eastAsia="Times New Roman" w:hAnsi="Calibri"/>
                <w:color w:val="000000"/>
                <w:sz w:val="22"/>
              </w:rPr>
              <w:t xml:space="preserve"> pages</w:t>
            </w:r>
          </w:p>
        </w:tc>
      </w:tr>
      <w:tr w:rsidR="00A658C5" w:rsidRPr="00A658C5" w14:paraId="44BB698E"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656C4"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Cannot contact any of the 1 configured Omni servers</w:t>
            </w:r>
          </w:p>
        </w:tc>
      </w:tr>
      <w:tr w:rsidR="00A658C5" w:rsidRPr="00A658C5" w14:paraId="329AAF31"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D49F2"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Cannot open location. </w:t>
            </w:r>
            <w:proofErr w:type="gramStart"/>
            <w:r w:rsidRPr="00A658C5">
              <w:rPr>
                <w:rFonts w:ascii="Calibri" w:eastAsia="Times New Roman" w:hAnsi="Calibri"/>
                <w:color w:val="000000"/>
                <w:sz w:val="22"/>
              </w:rPr>
              <w:t>xBRC</w:t>
            </w:r>
            <w:proofErr w:type="gramEnd"/>
            <w:r w:rsidRPr="00A658C5">
              <w:rPr>
                <w:rFonts w:ascii="Calibri" w:eastAsia="Times New Roman" w:hAnsi="Calibri"/>
                <w:color w:val="000000"/>
                <w:sz w:val="22"/>
              </w:rPr>
              <w:t xml:space="preserve"> claims that already opened, but greeter app shows that it is not.</w:t>
            </w:r>
          </w:p>
        </w:tc>
      </w:tr>
      <w:tr w:rsidR="00A658C5" w:rsidRPr="00A658C5" w14:paraId="700E7D42"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FC250"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Check for </w:t>
            </w:r>
            <w:proofErr w:type="spellStart"/>
            <w:r w:rsidRPr="00A658C5">
              <w:rPr>
                <w:rFonts w:ascii="Calibri" w:eastAsia="Times New Roman" w:hAnsi="Calibri"/>
                <w:color w:val="000000"/>
                <w:sz w:val="22"/>
              </w:rPr>
              <w:t>xfp+xbio</w:t>
            </w:r>
            <w:proofErr w:type="spellEnd"/>
            <w:r w:rsidRPr="00A658C5">
              <w:rPr>
                <w:rFonts w:ascii="Calibri" w:eastAsia="Times New Roman" w:hAnsi="Calibri"/>
                <w:color w:val="000000"/>
                <w:sz w:val="22"/>
              </w:rPr>
              <w:t xml:space="preserve"> reader type in the Park Entry Model</w:t>
            </w:r>
          </w:p>
        </w:tc>
      </w:tr>
      <w:tr w:rsidR="00A658C5" w:rsidRPr="00A658C5" w14:paraId="44FD5C77"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76E8331A"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Clicking on the </w:t>
            </w:r>
            <w:proofErr w:type="spellStart"/>
            <w:r w:rsidRPr="00A658C5">
              <w:rPr>
                <w:rFonts w:ascii="Calibri" w:eastAsia="Times New Roman" w:hAnsi="Calibri"/>
                <w:color w:val="000000"/>
                <w:sz w:val="22"/>
              </w:rPr>
              <w:t>Geolocation</w:t>
            </w:r>
            <w:proofErr w:type="spellEnd"/>
            <w:r w:rsidRPr="00A658C5">
              <w:rPr>
                <w:rFonts w:ascii="Calibri" w:eastAsia="Times New Roman" w:hAnsi="Calibri"/>
                <w:color w:val="000000"/>
                <w:sz w:val="22"/>
              </w:rPr>
              <w:t xml:space="preserve"> icon opens a dialog, rather than reset</w:t>
            </w:r>
          </w:p>
        </w:tc>
      </w:tr>
      <w:tr w:rsidR="00A658C5" w:rsidRPr="00A658C5" w14:paraId="5C78F0B2"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46D109FC"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Close location having an xTP with a bad Bio: </w:t>
            </w: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spins and ultimately returns a timeout</w:t>
            </w:r>
          </w:p>
        </w:tc>
      </w:tr>
      <w:tr w:rsidR="00A658C5" w:rsidRPr="00A658C5" w14:paraId="4D4764B8"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26B6C8F0"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Coordinator: Show the "person" icon for locations that are open in their location list view.</w:t>
            </w:r>
          </w:p>
        </w:tc>
      </w:tr>
      <w:tr w:rsidR="00A658C5" w:rsidRPr="00A658C5" w14:paraId="79FBA5FF"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46EFD643"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Fortify: </w:t>
            </w:r>
            <w:proofErr w:type="spellStart"/>
            <w:r w:rsidRPr="00A658C5">
              <w:rPr>
                <w:rFonts w:ascii="Calibri" w:eastAsia="Times New Roman" w:hAnsi="Calibri"/>
                <w:color w:val="000000"/>
                <w:sz w:val="22"/>
              </w:rPr>
              <w:t>OminServerService</w:t>
            </w:r>
            <w:proofErr w:type="spellEnd"/>
          </w:p>
        </w:tc>
      </w:tr>
      <w:tr w:rsidR="00A658C5" w:rsidRPr="00A658C5" w14:paraId="417BF17D"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461C29CA"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Fortify: </w:t>
            </w:r>
            <w:proofErr w:type="spellStart"/>
            <w:r w:rsidRPr="00A658C5">
              <w:rPr>
                <w:rFonts w:ascii="Calibri" w:eastAsia="Times New Roman" w:hAnsi="Calibri"/>
                <w:color w:val="000000"/>
                <w:sz w:val="22"/>
              </w:rPr>
              <w:t>sendGetGuestInfo</w:t>
            </w:r>
            <w:proofErr w:type="spellEnd"/>
            <w:r w:rsidRPr="00A658C5">
              <w:rPr>
                <w:rFonts w:ascii="Calibri" w:eastAsia="Times New Roman" w:hAnsi="Calibri"/>
                <w:color w:val="000000"/>
                <w:sz w:val="22"/>
              </w:rPr>
              <w:t>() sometimes fails to release a system resource</w:t>
            </w:r>
          </w:p>
        </w:tc>
      </w:tr>
      <w:tr w:rsidR="00A658C5" w:rsidRPr="00A658C5" w14:paraId="621589F6"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C30B6"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lastRenderedPageBreak/>
              <w:t>Geolocation</w:t>
            </w:r>
            <w:proofErr w:type="spellEnd"/>
            <w:r w:rsidRPr="00A658C5">
              <w:rPr>
                <w:rFonts w:ascii="Calibri" w:eastAsia="Times New Roman" w:hAnsi="Calibri"/>
                <w:color w:val="000000"/>
                <w:sz w:val="22"/>
              </w:rPr>
              <w:t xml:space="preserve"> icon is always a Compass</w:t>
            </w:r>
          </w:p>
        </w:tc>
      </w:tr>
      <w:tr w:rsidR="00A658C5" w:rsidRPr="00A658C5" w14:paraId="7ED45DFB"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8605"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Greeter App doesn't refresh its reader list when a reader is moved/unlinked</w:t>
            </w:r>
          </w:p>
        </w:tc>
      </w:tr>
      <w:tr w:rsidR="00A658C5" w:rsidRPr="00A658C5" w14:paraId="3FB9FB25"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6633D"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Greeter role and UX  persisted after log out for Greeter Coordinator</w:t>
            </w:r>
          </w:p>
        </w:tc>
      </w:tr>
      <w:tr w:rsidR="00A658C5" w:rsidRPr="00A658C5" w14:paraId="4644D4E8"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48811"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Installer for </w:t>
            </w:r>
            <w:proofErr w:type="spellStart"/>
            <w:r w:rsidRPr="00A658C5">
              <w:rPr>
                <w:rFonts w:ascii="Calibri" w:eastAsia="Times New Roman" w:hAnsi="Calibri"/>
                <w:color w:val="000000"/>
                <w:sz w:val="22"/>
              </w:rPr>
              <w:t>xbrc-parkentry</w:t>
            </w:r>
            <w:proofErr w:type="spellEnd"/>
            <w:r w:rsidRPr="00A658C5">
              <w:rPr>
                <w:rFonts w:ascii="Calibri" w:eastAsia="Times New Roman" w:hAnsi="Calibri"/>
                <w:color w:val="000000"/>
                <w:sz w:val="22"/>
              </w:rPr>
              <w:t xml:space="preserve"> does not remove/replace older version</w:t>
            </w:r>
          </w:p>
        </w:tc>
      </w:tr>
      <w:tr w:rsidR="00A658C5" w:rsidRPr="00A658C5" w14:paraId="383D4FF5"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59A8B53A"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IO error communicating with xBio causes xTP to play thinking sequence until </w:t>
            </w:r>
            <w:proofErr w:type="spellStart"/>
            <w:r w:rsidRPr="00A658C5">
              <w:rPr>
                <w:rFonts w:ascii="Calibri" w:eastAsia="Times New Roman" w:hAnsi="Calibri"/>
                <w:color w:val="000000"/>
                <w:sz w:val="22"/>
              </w:rPr>
              <w:t>abandoment</w:t>
            </w:r>
            <w:proofErr w:type="spellEnd"/>
            <w:r w:rsidRPr="00A658C5">
              <w:rPr>
                <w:rFonts w:ascii="Calibri" w:eastAsia="Times New Roman" w:hAnsi="Calibri"/>
                <w:color w:val="000000"/>
                <w:sz w:val="22"/>
              </w:rPr>
              <w:t xml:space="preserve"> occurs</w:t>
            </w:r>
          </w:p>
        </w:tc>
      </w:tr>
      <w:tr w:rsidR="00A658C5" w:rsidRPr="00A658C5" w14:paraId="31B181EA"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23313456"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It looks like both users have the same location for about 5 seconds or so until the notification comes through</w:t>
            </w:r>
          </w:p>
        </w:tc>
      </w:tr>
      <w:tr w:rsidR="00A658C5" w:rsidRPr="00A658C5" w14:paraId="637774D8"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01D1AA1B"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Log out is not clearing Blue events</w:t>
            </w:r>
          </w:p>
        </w:tc>
      </w:tr>
      <w:tr w:rsidR="00A658C5" w:rsidRPr="00A658C5" w14:paraId="09EA6159"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78CA74A9"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Not able to login at the first attempt after application is launched</w:t>
            </w:r>
          </w:p>
        </w:tc>
      </w:tr>
      <w:tr w:rsidR="00A658C5" w:rsidRPr="00A658C5" w14:paraId="01B44F39"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7FA540CF"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omniPassword</w:t>
            </w:r>
            <w:proofErr w:type="spellEnd"/>
            <w:r w:rsidRPr="00A658C5">
              <w:rPr>
                <w:rFonts w:ascii="Calibri" w:eastAsia="Times New Roman" w:hAnsi="Calibri"/>
                <w:color w:val="000000"/>
                <w:sz w:val="22"/>
              </w:rPr>
              <w:t xml:space="preserve"> missing in the </w:t>
            </w:r>
            <w:proofErr w:type="spellStart"/>
            <w:r w:rsidRPr="00A658C5">
              <w:rPr>
                <w:rFonts w:ascii="Calibri" w:eastAsia="Times New Roman" w:hAnsi="Calibri"/>
                <w:color w:val="000000"/>
                <w:sz w:val="22"/>
              </w:rPr>
              <w:t>closeLocation</w:t>
            </w:r>
            <w:proofErr w:type="spellEnd"/>
            <w:r w:rsidRPr="00A658C5">
              <w:rPr>
                <w:rFonts w:ascii="Calibri" w:eastAsia="Times New Roman" w:hAnsi="Calibri"/>
                <w:color w:val="000000"/>
                <w:sz w:val="22"/>
              </w:rPr>
              <w:t xml:space="preserve"> request</w:t>
            </w:r>
          </w:p>
        </w:tc>
      </w:tr>
      <w:tr w:rsidR="00A658C5" w:rsidRPr="00A658C5" w14:paraId="7C83052A"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7D4FE14B"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Replace "Shutdown" for "Out of Service" wherever appears</w:t>
            </w:r>
          </w:p>
        </w:tc>
      </w:tr>
      <w:tr w:rsidR="00A658C5" w:rsidRPr="00A658C5" w14:paraId="032996C7"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496A0409"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Schedule Bio Maintenance persisted after canceling dialog</w:t>
            </w:r>
          </w:p>
        </w:tc>
      </w:tr>
      <w:tr w:rsidR="00A658C5" w:rsidRPr="00A658C5" w14:paraId="63D641B2"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6D8A0B09"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Schedule Maintenance comments persisted after canceling the dialog</w:t>
            </w:r>
          </w:p>
        </w:tc>
      </w:tr>
      <w:tr w:rsidR="00A658C5" w:rsidRPr="00A658C5" w14:paraId="678D1269"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2DA329F3"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secure ID should be masked when logging TOR responses</w:t>
            </w:r>
          </w:p>
        </w:tc>
      </w:tr>
      <w:tr w:rsidR="00A658C5" w:rsidRPr="00A658C5" w14:paraId="190FA68F"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2A083CC2"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Venue map is not accurate</w:t>
            </w:r>
          </w:p>
        </w:tc>
      </w:tr>
      <w:tr w:rsidR="00A658C5" w:rsidRPr="00A658C5" w14:paraId="207F0963"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58BC0"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When Slave xBRC transitions to Master, ignore reader events</w:t>
            </w:r>
          </w:p>
        </w:tc>
      </w:tr>
      <w:tr w:rsidR="00A658C5" w:rsidRPr="00A658C5" w14:paraId="110AFD61"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4497DD20"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Wrong message when trying to log in when the device is not connected to the </w:t>
            </w:r>
            <w:proofErr w:type="spellStart"/>
            <w:r w:rsidRPr="00A658C5">
              <w:rPr>
                <w:rFonts w:ascii="Calibri" w:eastAsia="Times New Roman" w:hAnsi="Calibri"/>
                <w:color w:val="000000"/>
                <w:sz w:val="22"/>
              </w:rPr>
              <w:t>WiFi</w:t>
            </w:r>
            <w:proofErr w:type="spellEnd"/>
          </w:p>
        </w:tc>
      </w:tr>
      <w:tr w:rsidR="00A658C5" w:rsidRPr="00A658C5" w14:paraId="3FFCF38D"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6DA7232A"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xBRC - </w:t>
            </w:r>
            <w:proofErr w:type="spellStart"/>
            <w:r w:rsidRPr="00A658C5">
              <w:rPr>
                <w:rFonts w:ascii="Calibri" w:eastAsia="Times New Roman" w:hAnsi="Calibri"/>
                <w:color w:val="000000"/>
                <w:sz w:val="22"/>
              </w:rPr>
              <w:t>idleSequence</w:t>
            </w:r>
            <w:proofErr w:type="spellEnd"/>
            <w:r w:rsidRPr="00A658C5">
              <w:rPr>
                <w:rFonts w:ascii="Calibri" w:eastAsia="Times New Roman" w:hAnsi="Calibri"/>
                <w:color w:val="000000"/>
                <w:sz w:val="22"/>
              </w:rPr>
              <w:t xml:space="preserve"> does not cause xTPv2 to enter idle on park entry</w:t>
            </w:r>
          </w:p>
        </w:tc>
      </w:tr>
      <w:tr w:rsidR="00A658C5" w:rsidRPr="00A658C5" w14:paraId="499A4948"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66183446"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xBRC is not sending cast app notice of unresponsive reader in timely matter</w:t>
            </w:r>
          </w:p>
        </w:tc>
      </w:tr>
      <w:tr w:rsidR="00A658C5" w:rsidRPr="00A658C5" w14:paraId="1C99609B"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3EFA1F8E"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xBRC should include 'location' object in JSON to greeter app even if no location exist</w:t>
            </w:r>
          </w:p>
        </w:tc>
      </w:tr>
      <w:tr w:rsidR="00A658C5" w:rsidRPr="00A658C5" w14:paraId="1FB4C709"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431BE1DE" w14:textId="77777777"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xBRC should tell xBio to cancel biometric scans when guest abandons</w:t>
            </w:r>
          </w:p>
        </w:tc>
      </w:tr>
      <w:tr w:rsidR="00A658C5" w:rsidRPr="00A658C5" w14:paraId="5B0C3EDE"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75445F63"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add "reconnecting..." screen</w:t>
            </w:r>
          </w:p>
        </w:tc>
      </w:tr>
      <w:tr w:rsidR="00A658C5" w:rsidRPr="00A658C5" w14:paraId="1BE51F04"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7FD4A5AF"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app timeout</w:t>
            </w:r>
          </w:p>
        </w:tc>
      </w:tr>
      <w:tr w:rsidR="00A658C5" w:rsidRPr="00A658C5" w14:paraId="19A7DD08" w14:textId="77777777"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39A6B"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need xBRC to report hello when back online</w:t>
            </w:r>
          </w:p>
        </w:tc>
      </w:tr>
      <w:tr w:rsidR="00A658C5" w:rsidRPr="00A658C5" w14:paraId="74F6D7A2"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57D72D6F"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No </w:t>
            </w:r>
            <w:proofErr w:type="spellStart"/>
            <w:r w:rsidRPr="00A658C5">
              <w:rPr>
                <w:rFonts w:ascii="Calibri" w:eastAsia="Times New Roman" w:hAnsi="Calibri"/>
                <w:color w:val="000000"/>
                <w:sz w:val="22"/>
              </w:rPr>
              <w:t>Wifi</w:t>
            </w:r>
            <w:proofErr w:type="spellEnd"/>
            <w:r w:rsidRPr="00A658C5">
              <w:rPr>
                <w:rFonts w:ascii="Calibri" w:eastAsia="Times New Roman" w:hAnsi="Calibri"/>
                <w:color w:val="000000"/>
                <w:sz w:val="22"/>
              </w:rPr>
              <w:t xml:space="preserve"> mode</w:t>
            </w:r>
          </w:p>
        </w:tc>
      </w:tr>
      <w:tr w:rsidR="00A658C5" w:rsidRPr="00A658C5" w14:paraId="7A6B9350"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3CBB59AA"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support more than 3 xBRCs in the cache</w:t>
            </w:r>
          </w:p>
        </w:tc>
      </w:tr>
      <w:tr w:rsidR="00A658C5" w:rsidRPr="00A658C5" w14:paraId="60DE6934"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0BFF6BFC"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visual indicator if no connection to xBRC</w:t>
            </w:r>
          </w:p>
        </w:tc>
      </w:tr>
      <w:tr w:rsidR="00A658C5" w:rsidRPr="00A658C5" w14:paraId="1CCC6999" w14:textId="77777777"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14:paraId="4F76D4BE" w14:textId="77777777"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improved user experience for poor </w:t>
            </w:r>
            <w:proofErr w:type="spellStart"/>
            <w:r w:rsidRPr="00A658C5">
              <w:rPr>
                <w:rFonts w:ascii="Calibri" w:eastAsia="Times New Roman" w:hAnsi="Calibri"/>
                <w:color w:val="000000"/>
                <w:sz w:val="22"/>
              </w:rPr>
              <w:t>Wifi</w:t>
            </w:r>
            <w:proofErr w:type="spellEnd"/>
            <w:r w:rsidRPr="00A658C5">
              <w:rPr>
                <w:rFonts w:ascii="Calibri" w:eastAsia="Times New Roman" w:hAnsi="Calibri"/>
                <w:color w:val="000000"/>
                <w:sz w:val="22"/>
              </w:rPr>
              <w:t xml:space="preserve"> coverage</w:t>
            </w:r>
          </w:p>
        </w:tc>
      </w:tr>
    </w:tbl>
    <w:p w14:paraId="68FBCDA0" w14:textId="77777777" w:rsidR="00A658C5" w:rsidRPr="00BB4747" w:rsidRDefault="00A658C5" w:rsidP="00A658C5"/>
    <w:sectPr w:rsidR="00A658C5" w:rsidRPr="00BB4747" w:rsidSect="002C170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4899" w14:textId="77777777" w:rsidR="0053261A" w:rsidRDefault="0053261A" w:rsidP="00044632">
      <w:r>
        <w:separator/>
      </w:r>
    </w:p>
  </w:endnote>
  <w:endnote w:type="continuationSeparator" w:id="0">
    <w:p w14:paraId="17187F08" w14:textId="77777777" w:rsidR="0053261A" w:rsidRDefault="0053261A"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4761"/>
      <w:gridCol w:w="2421"/>
    </w:tblGrid>
    <w:tr w:rsidR="00947B11" w:rsidRPr="0007395D" w14:paraId="247D2B85" w14:textId="77777777" w:rsidTr="00273A68">
      <w:trPr>
        <w:trHeight w:val="272"/>
        <w:jc w:val="center"/>
      </w:trPr>
      <w:tc>
        <w:tcPr>
          <w:tcW w:w="1890" w:type="dxa"/>
          <w:vAlign w:val="center"/>
        </w:tcPr>
        <w:p w14:paraId="5DC16A7A" w14:textId="77777777" w:rsidR="00947B11" w:rsidRPr="00355A3D" w:rsidRDefault="00947B11" w:rsidP="001A5F87">
          <w:pPr>
            <w:pStyle w:val="Header"/>
          </w:pPr>
          <w:r>
            <w:t>9</w:t>
          </w:r>
          <w:r w:rsidR="007C3E84">
            <w:t>00-</w:t>
          </w:r>
          <w:r>
            <w:t>0186</w:t>
          </w:r>
          <w:r>
            <w:fldChar w:fldCharType="begin"/>
          </w:r>
          <w:r>
            <w:instrText xml:space="preserve"> SUBJECT   \* MERGEFORMAT </w:instrText>
          </w:r>
          <w:r>
            <w:fldChar w:fldCharType="end"/>
          </w:r>
        </w:p>
      </w:tc>
      <w:tc>
        <w:tcPr>
          <w:tcW w:w="1890" w:type="dxa"/>
          <w:vAlign w:val="center"/>
        </w:tcPr>
        <w:p w14:paraId="601EBCF5" w14:textId="77777777" w:rsidR="00947B11" w:rsidRPr="00355A3D" w:rsidRDefault="00947B11" w:rsidP="001A5F87">
          <w:pPr>
            <w:pStyle w:val="Header"/>
          </w:pPr>
          <w:r>
            <w:t>Rev 1.6</w:t>
          </w:r>
        </w:p>
      </w:tc>
      <w:tc>
        <w:tcPr>
          <w:tcW w:w="4761" w:type="dxa"/>
          <w:tcMar>
            <w:top w:w="58" w:type="dxa"/>
            <w:bottom w:w="58" w:type="dxa"/>
          </w:tcMar>
          <w:vAlign w:val="center"/>
        </w:tcPr>
        <w:p w14:paraId="1643FFC3" w14:textId="77777777" w:rsidR="00947B11" w:rsidRPr="00355A3D" w:rsidRDefault="00947B11" w:rsidP="00273A68">
          <w:pPr>
            <w:pStyle w:val="Header"/>
          </w:pPr>
          <w:r>
            <w:t>xConnect - Park Entry Test Plan</w:t>
          </w:r>
        </w:p>
      </w:tc>
      <w:tc>
        <w:tcPr>
          <w:tcW w:w="2421" w:type="dxa"/>
          <w:tcMar>
            <w:top w:w="58" w:type="dxa"/>
            <w:bottom w:w="58" w:type="dxa"/>
          </w:tcMar>
          <w:vAlign w:val="center"/>
        </w:tcPr>
        <w:p w14:paraId="49B79FE0" w14:textId="77777777" w:rsidR="00947B11" w:rsidRPr="00355A3D" w:rsidRDefault="00947B11" w:rsidP="001A5F87">
          <w:pPr>
            <w:pStyle w:val="Header"/>
          </w:pPr>
          <w:r w:rsidRPr="00355A3D">
            <w:t xml:space="preserve">Page </w:t>
          </w:r>
          <w:r w:rsidRPr="00355A3D">
            <w:fldChar w:fldCharType="begin"/>
          </w:r>
          <w:r w:rsidRPr="00355A3D">
            <w:instrText>page \* arabic</w:instrText>
          </w:r>
          <w:r w:rsidRPr="00355A3D">
            <w:fldChar w:fldCharType="separate"/>
          </w:r>
          <w:r w:rsidR="007C3E84">
            <w:rPr>
              <w:noProof/>
            </w:rPr>
            <w:t>1</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7C3E84">
            <w:rPr>
              <w:rStyle w:val="PageNumber"/>
              <w:noProof/>
              <w:color w:val="404040"/>
              <w:szCs w:val="20"/>
            </w:rPr>
            <w:t>20</w:t>
          </w:r>
          <w:r w:rsidRPr="00355A3D">
            <w:rPr>
              <w:rStyle w:val="PageNumber"/>
              <w:color w:val="404040"/>
              <w:szCs w:val="20"/>
            </w:rPr>
            <w:fldChar w:fldCharType="end"/>
          </w:r>
        </w:p>
      </w:tc>
    </w:tr>
  </w:tbl>
  <w:p w14:paraId="70FB4A4E" w14:textId="77777777" w:rsidR="00947B11" w:rsidRDefault="00947B1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E5A8D" w14:textId="77777777" w:rsidR="0053261A" w:rsidRDefault="0053261A" w:rsidP="00044632">
      <w:r>
        <w:separator/>
      </w:r>
    </w:p>
  </w:footnote>
  <w:footnote w:type="continuationSeparator" w:id="0">
    <w:p w14:paraId="300A71DA" w14:textId="77777777" w:rsidR="0053261A" w:rsidRDefault="0053261A" w:rsidP="00044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75351" w14:textId="77777777" w:rsidR="00947B11" w:rsidRDefault="00947B11" w:rsidP="00044632">
    <w:pPr>
      <w:pStyle w:val="Header"/>
    </w:pPr>
    <w:r>
      <w:rPr>
        <w:noProof/>
      </w:rPr>
      <w:drawing>
        <wp:anchor distT="0" distB="0" distL="114300" distR="114300" simplePos="0" relativeHeight="251661312" behindDoc="0" locked="0" layoutInCell="1" allowOverlap="1" wp14:anchorId="63E3C143" wp14:editId="337A030E">
          <wp:simplePos x="0" y="0"/>
          <wp:positionH relativeFrom="margin">
            <wp:posOffset>5943600</wp:posOffset>
          </wp:positionH>
          <wp:positionV relativeFrom="margin">
            <wp:posOffset>-685800</wp:posOffset>
          </wp:positionV>
          <wp:extent cx="619125" cy="619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D90"/>
    <w:multiLevelType w:val="hybridMultilevel"/>
    <w:tmpl w:val="15CC8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54C07"/>
    <w:multiLevelType w:val="hybridMultilevel"/>
    <w:tmpl w:val="F77880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7F55CB"/>
    <w:multiLevelType w:val="hybridMultilevel"/>
    <w:tmpl w:val="3934D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283584"/>
    <w:multiLevelType w:val="hybridMultilevel"/>
    <w:tmpl w:val="055E29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79309B"/>
    <w:multiLevelType w:val="hybridMultilevel"/>
    <w:tmpl w:val="BF7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8">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9">
    <w:nsid w:val="45482307"/>
    <w:multiLevelType w:val="hybridMultilevel"/>
    <w:tmpl w:val="DFB85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8A009E"/>
    <w:multiLevelType w:val="hybridMultilevel"/>
    <w:tmpl w:val="D1AC3F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1BE2736"/>
    <w:multiLevelType w:val="hybridMultilevel"/>
    <w:tmpl w:val="DD72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2A7BAE"/>
    <w:multiLevelType w:val="hybridMultilevel"/>
    <w:tmpl w:val="1BF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9D56B4A"/>
    <w:multiLevelType w:val="hybridMultilevel"/>
    <w:tmpl w:val="A3CA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792C63"/>
    <w:multiLevelType w:val="hybridMultilevel"/>
    <w:tmpl w:val="D01C68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23B0337"/>
    <w:multiLevelType w:val="hybridMultilevel"/>
    <w:tmpl w:val="055E29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2707151"/>
    <w:multiLevelType w:val="hybridMultilevel"/>
    <w:tmpl w:val="266C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2"/>
  </w:num>
  <w:num w:numId="5">
    <w:abstractNumId w:val="2"/>
    <w:lvlOverride w:ilvl="0">
      <w:startOverride w:val="1"/>
    </w:lvlOverride>
  </w:num>
  <w:num w:numId="6">
    <w:abstractNumId w:val="16"/>
  </w:num>
  <w:num w:numId="7">
    <w:abstractNumId w:val="10"/>
  </w:num>
  <w:num w:numId="8">
    <w:abstractNumId w:val="5"/>
  </w:num>
  <w:num w:numId="9">
    <w:abstractNumId w:val="0"/>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11"/>
  </w:num>
  <w:num w:numId="37">
    <w:abstractNumId w:val="17"/>
  </w:num>
  <w:num w:numId="38">
    <w:abstractNumId w:val="12"/>
  </w:num>
  <w:num w:numId="39">
    <w:abstractNumId w:val="4"/>
  </w:num>
  <w:num w:numId="40">
    <w:abstractNumId w:val="3"/>
  </w:num>
  <w:num w:numId="41">
    <w:abstractNumId w:val="14"/>
  </w:num>
  <w:num w:numId="42">
    <w:abstractNumId w:val="15"/>
  </w:num>
  <w:num w:numId="43">
    <w:abstractNumId w:val="6"/>
  </w:num>
  <w:num w:numId="44">
    <w:abstractNumId w:val="9"/>
  </w:num>
  <w:num w:numId="45">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4CB2"/>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036"/>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00E7"/>
    <w:rsid w:val="00051121"/>
    <w:rsid w:val="00051A6D"/>
    <w:rsid w:val="00055BDC"/>
    <w:rsid w:val="00056C33"/>
    <w:rsid w:val="00056DD4"/>
    <w:rsid w:val="00057C38"/>
    <w:rsid w:val="00060CAA"/>
    <w:rsid w:val="00061019"/>
    <w:rsid w:val="00061133"/>
    <w:rsid w:val="0006208F"/>
    <w:rsid w:val="00065862"/>
    <w:rsid w:val="00065EF2"/>
    <w:rsid w:val="00067A19"/>
    <w:rsid w:val="00071C7E"/>
    <w:rsid w:val="00075F84"/>
    <w:rsid w:val="00080F87"/>
    <w:rsid w:val="00081BF8"/>
    <w:rsid w:val="00082AF4"/>
    <w:rsid w:val="00083C7C"/>
    <w:rsid w:val="00086B90"/>
    <w:rsid w:val="000871F1"/>
    <w:rsid w:val="00094BA7"/>
    <w:rsid w:val="0009592E"/>
    <w:rsid w:val="00095F6B"/>
    <w:rsid w:val="0009736D"/>
    <w:rsid w:val="000A52B7"/>
    <w:rsid w:val="000A5DF1"/>
    <w:rsid w:val="000A673C"/>
    <w:rsid w:val="000A7555"/>
    <w:rsid w:val="000B1DF3"/>
    <w:rsid w:val="000B26C1"/>
    <w:rsid w:val="000B3075"/>
    <w:rsid w:val="000B3AAD"/>
    <w:rsid w:val="000B4FD2"/>
    <w:rsid w:val="000C175D"/>
    <w:rsid w:val="000C183F"/>
    <w:rsid w:val="000C2090"/>
    <w:rsid w:val="000C32DF"/>
    <w:rsid w:val="000C341B"/>
    <w:rsid w:val="000C35CF"/>
    <w:rsid w:val="000C5BD5"/>
    <w:rsid w:val="000C6F90"/>
    <w:rsid w:val="000C7048"/>
    <w:rsid w:val="000C72FD"/>
    <w:rsid w:val="000C75FD"/>
    <w:rsid w:val="000D7D3E"/>
    <w:rsid w:val="000E0DF6"/>
    <w:rsid w:val="000E41AC"/>
    <w:rsid w:val="000E4987"/>
    <w:rsid w:val="000E5C42"/>
    <w:rsid w:val="000E76E8"/>
    <w:rsid w:val="000F0E2C"/>
    <w:rsid w:val="000F1037"/>
    <w:rsid w:val="000F731A"/>
    <w:rsid w:val="000F7C37"/>
    <w:rsid w:val="00100134"/>
    <w:rsid w:val="00100AE8"/>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C95"/>
    <w:rsid w:val="00137D17"/>
    <w:rsid w:val="001443B7"/>
    <w:rsid w:val="00144B81"/>
    <w:rsid w:val="00146A86"/>
    <w:rsid w:val="00150167"/>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768"/>
    <w:rsid w:val="00187A6B"/>
    <w:rsid w:val="00187B43"/>
    <w:rsid w:val="00191B7F"/>
    <w:rsid w:val="00195631"/>
    <w:rsid w:val="00195AC5"/>
    <w:rsid w:val="001960C2"/>
    <w:rsid w:val="00196EEB"/>
    <w:rsid w:val="00197774"/>
    <w:rsid w:val="001A4A23"/>
    <w:rsid w:val="001A5DE0"/>
    <w:rsid w:val="001A5F87"/>
    <w:rsid w:val="001A6050"/>
    <w:rsid w:val="001A61E4"/>
    <w:rsid w:val="001B1143"/>
    <w:rsid w:val="001B1B38"/>
    <w:rsid w:val="001B2100"/>
    <w:rsid w:val="001B2563"/>
    <w:rsid w:val="001B315C"/>
    <w:rsid w:val="001B5189"/>
    <w:rsid w:val="001B7DA3"/>
    <w:rsid w:val="001C1EEC"/>
    <w:rsid w:val="001C5850"/>
    <w:rsid w:val="001C7EBE"/>
    <w:rsid w:val="001D5F85"/>
    <w:rsid w:val="001D641E"/>
    <w:rsid w:val="001D76A6"/>
    <w:rsid w:val="001E50C5"/>
    <w:rsid w:val="001E6C4F"/>
    <w:rsid w:val="001E6C78"/>
    <w:rsid w:val="001F128C"/>
    <w:rsid w:val="001F1331"/>
    <w:rsid w:val="001F1A94"/>
    <w:rsid w:val="001F2941"/>
    <w:rsid w:val="001F3168"/>
    <w:rsid w:val="001F3A80"/>
    <w:rsid w:val="001F4DD4"/>
    <w:rsid w:val="001F4DFF"/>
    <w:rsid w:val="001F7541"/>
    <w:rsid w:val="00202407"/>
    <w:rsid w:val="0020325C"/>
    <w:rsid w:val="00205F2F"/>
    <w:rsid w:val="00207177"/>
    <w:rsid w:val="0021014C"/>
    <w:rsid w:val="0021119E"/>
    <w:rsid w:val="0021561C"/>
    <w:rsid w:val="00215CA5"/>
    <w:rsid w:val="00217ABA"/>
    <w:rsid w:val="0022078C"/>
    <w:rsid w:val="00220E1F"/>
    <w:rsid w:val="0022392F"/>
    <w:rsid w:val="00223AE2"/>
    <w:rsid w:val="00224311"/>
    <w:rsid w:val="00225152"/>
    <w:rsid w:val="00226E74"/>
    <w:rsid w:val="00226F9D"/>
    <w:rsid w:val="00230EE8"/>
    <w:rsid w:val="002312A1"/>
    <w:rsid w:val="00234E19"/>
    <w:rsid w:val="00236443"/>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67BB9"/>
    <w:rsid w:val="00271ED5"/>
    <w:rsid w:val="00272A30"/>
    <w:rsid w:val="00272ED2"/>
    <w:rsid w:val="00273043"/>
    <w:rsid w:val="00273A68"/>
    <w:rsid w:val="002757C4"/>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B6F9A"/>
    <w:rsid w:val="002C0D7B"/>
    <w:rsid w:val="002C170A"/>
    <w:rsid w:val="002C33A9"/>
    <w:rsid w:val="002C3B55"/>
    <w:rsid w:val="002C50C7"/>
    <w:rsid w:val="002C53A9"/>
    <w:rsid w:val="002C61B2"/>
    <w:rsid w:val="002C7385"/>
    <w:rsid w:val="002D0E6E"/>
    <w:rsid w:val="002D2CE1"/>
    <w:rsid w:val="002D32BA"/>
    <w:rsid w:val="002D363E"/>
    <w:rsid w:val="002D3F8E"/>
    <w:rsid w:val="002D53A7"/>
    <w:rsid w:val="002D572D"/>
    <w:rsid w:val="002D5912"/>
    <w:rsid w:val="002D693E"/>
    <w:rsid w:val="002D7471"/>
    <w:rsid w:val="002E55A9"/>
    <w:rsid w:val="002E7B12"/>
    <w:rsid w:val="002F1011"/>
    <w:rsid w:val="002F3171"/>
    <w:rsid w:val="002F3CD0"/>
    <w:rsid w:val="002F4060"/>
    <w:rsid w:val="002F4683"/>
    <w:rsid w:val="002F49F5"/>
    <w:rsid w:val="002F61E9"/>
    <w:rsid w:val="002F7D7C"/>
    <w:rsid w:val="00300780"/>
    <w:rsid w:val="00301502"/>
    <w:rsid w:val="00301C9E"/>
    <w:rsid w:val="003100DE"/>
    <w:rsid w:val="003104E9"/>
    <w:rsid w:val="0031061A"/>
    <w:rsid w:val="003126E4"/>
    <w:rsid w:val="00312A52"/>
    <w:rsid w:val="003145AA"/>
    <w:rsid w:val="003160BC"/>
    <w:rsid w:val="00317D76"/>
    <w:rsid w:val="00320BAC"/>
    <w:rsid w:val="00320BE1"/>
    <w:rsid w:val="00321D2B"/>
    <w:rsid w:val="0032481D"/>
    <w:rsid w:val="003328DF"/>
    <w:rsid w:val="00332B60"/>
    <w:rsid w:val="00334A48"/>
    <w:rsid w:val="00335425"/>
    <w:rsid w:val="00340E09"/>
    <w:rsid w:val="00342CF4"/>
    <w:rsid w:val="003461F8"/>
    <w:rsid w:val="003476D6"/>
    <w:rsid w:val="00347D1F"/>
    <w:rsid w:val="003501D9"/>
    <w:rsid w:val="00350C99"/>
    <w:rsid w:val="00350F27"/>
    <w:rsid w:val="0035296F"/>
    <w:rsid w:val="0035449F"/>
    <w:rsid w:val="003548D1"/>
    <w:rsid w:val="00355256"/>
    <w:rsid w:val="00355A3D"/>
    <w:rsid w:val="00360654"/>
    <w:rsid w:val="00360D44"/>
    <w:rsid w:val="00360F61"/>
    <w:rsid w:val="003676E3"/>
    <w:rsid w:val="0037372C"/>
    <w:rsid w:val="003740C4"/>
    <w:rsid w:val="00374216"/>
    <w:rsid w:val="003767B6"/>
    <w:rsid w:val="00376FFF"/>
    <w:rsid w:val="00377F41"/>
    <w:rsid w:val="003808D0"/>
    <w:rsid w:val="00380B00"/>
    <w:rsid w:val="003817FA"/>
    <w:rsid w:val="00384D20"/>
    <w:rsid w:val="003860E4"/>
    <w:rsid w:val="0039148A"/>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497"/>
    <w:rsid w:val="003C56CE"/>
    <w:rsid w:val="003C5EBB"/>
    <w:rsid w:val="003C614E"/>
    <w:rsid w:val="003C62A2"/>
    <w:rsid w:val="003C7C80"/>
    <w:rsid w:val="003D360C"/>
    <w:rsid w:val="003D3851"/>
    <w:rsid w:val="003E0A63"/>
    <w:rsid w:val="003E170F"/>
    <w:rsid w:val="003E2FFF"/>
    <w:rsid w:val="003E57C4"/>
    <w:rsid w:val="003E57D6"/>
    <w:rsid w:val="003E7F1E"/>
    <w:rsid w:val="003F063D"/>
    <w:rsid w:val="003F1BA0"/>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E7"/>
    <w:rsid w:val="004263CB"/>
    <w:rsid w:val="00430B37"/>
    <w:rsid w:val="004315FD"/>
    <w:rsid w:val="004339D8"/>
    <w:rsid w:val="00433B66"/>
    <w:rsid w:val="00437CE8"/>
    <w:rsid w:val="00443537"/>
    <w:rsid w:val="00446011"/>
    <w:rsid w:val="00453E62"/>
    <w:rsid w:val="00454246"/>
    <w:rsid w:val="0045467E"/>
    <w:rsid w:val="00467727"/>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2A96"/>
    <w:rsid w:val="004A51F4"/>
    <w:rsid w:val="004A7D8D"/>
    <w:rsid w:val="004B5F9D"/>
    <w:rsid w:val="004C09C8"/>
    <w:rsid w:val="004C160B"/>
    <w:rsid w:val="004C7069"/>
    <w:rsid w:val="004C7233"/>
    <w:rsid w:val="004D192C"/>
    <w:rsid w:val="004D1968"/>
    <w:rsid w:val="004D196E"/>
    <w:rsid w:val="004D1B51"/>
    <w:rsid w:val="004D66DF"/>
    <w:rsid w:val="004E30CA"/>
    <w:rsid w:val="004E3241"/>
    <w:rsid w:val="004E5759"/>
    <w:rsid w:val="004E6F3B"/>
    <w:rsid w:val="004F07B3"/>
    <w:rsid w:val="004F2919"/>
    <w:rsid w:val="004F3EB4"/>
    <w:rsid w:val="004F4F05"/>
    <w:rsid w:val="004F6EF3"/>
    <w:rsid w:val="0050126B"/>
    <w:rsid w:val="00501FB8"/>
    <w:rsid w:val="0050311B"/>
    <w:rsid w:val="00503965"/>
    <w:rsid w:val="00503CC5"/>
    <w:rsid w:val="00510369"/>
    <w:rsid w:val="00513388"/>
    <w:rsid w:val="00515713"/>
    <w:rsid w:val="0052329C"/>
    <w:rsid w:val="005260A3"/>
    <w:rsid w:val="005267D5"/>
    <w:rsid w:val="00531ABC"/>
    <w:rsid w:val="0053261A"/>
    <w:rsid w:val="0053264A"/>
    <w:rsid w:val="00532CAF"/>
    <w:rsid w:val="00535AB4"/>
    <w:rsid w:val="00537549"/>
    <w:rsid w:val="00540C85"/>
    <w:rsid w:val="005418C7"/>
    <w:rsid w:val="00543214"/>
    <w:rsid w:val="0054423B"/>
    <w:rsid w:val="00544380"/>
    <w:rsid w:val="00545243"/>
    <w:rsid w:val="005515A1"/>
    <w:rsid w:val="00554DFF"/>
    <w:rsid w:val="00555A7D"/>
    <w:rsid w:val="00556D37"/>
    <w:rsid w:val="00557321"/>
    <w:rsid w:val="00557AD0"/>
    <w:rsid w:val="00561D53"/>
    <w:rsid w:val="005636EC"/>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691B"/>
    <w:rsid w:val="005A7DDE"/>
    <w:rsid w:val="005B0547"/>
    <w:rsid w:val="005B1098"/>
    <w:rsid w:val="005B3375"/>
    <w:rsid w:val="005B49AB"/>
    <w:rsid w:val="005B6CCD"/>
    <w:rsid w:val="005C0B8E"/>
    <w:rsid w:val="005C4724"/>
    <w:rsid w:val="005C6833"/>
    <w:rsid w:val="005C6C9B"/>
    <w:rsid w:val="005D0051"/>
    <w:rsid w:val="005D1026"/>
    <w:rsid w:val="005D20B3"/>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5F64BF"/>
    <w:rsid w:val="00601B36"/>
    <w:rsid w:val="0060210E"/>
    <w:rsid w:val="00602708"/>
    <w:rsid w:val="00602CEE"/>
    <w:rsid w:val="00602F61"/>
    <w:rsid w:val="00604578"/>
    <w:rsid w:val="00605978"/>
    <w:rsid w:val="00605D0E"/>
    <w:rsid w:val="00613590"/>
    <w:rsid w:val="00614A90"/>
    <w:rsid w:val="00617AC8"/>
    <w:rsid w:val="00623ABF"/>
    <w:rsid w:val="00624473"/>
    <w:rsid w:val="00624C6E"/>
    <w:rsid w:val="006307DB"/>
    <w:rsid w:val="00630F0A"/>
    <w:rsid w:val="0063497A"/>
    <w:rsid w:val="006355DB"/>
    <w:rsid w:val="00640A54"/>
    <w:rsid w:val="00640C88"/>
    <w:rsid w:val="0064276B"/>
    <w:rsid w:val="00642B3C"/>
    <w:rsid w:val="00642D7F"/>
    <w:rsid w:val="006430F1"/>
    <w:rsid w:val="0064388D"/>
    <w:rsid w:val="0064511B"/>
    <w:rsid w:val="0064607F"/>
    <w:rsid w:val="00646315"/>
    <w:rsid w:val="00650DEE"/>
    <w:rsid w:val="0065164A"/>
    <w:rsid w:val="00652DDF"/>
    <w:rsid w:val="006533F7"/>
    <w:rsid w:val="00655275"/>
    <w:rsid w:val="006578E6"/>
    <w:rsid w:val="006628CE"/>
    <w:rsid w:val="00664713"/>
    <w:rsid w:val="00665724"/>
    <w:rsid w:val="006716F6"/>
    <w:rsid w:val="00675093"/>
    <w:rsid w:val="00675F3F"/>
    <w:rsid w:val="00676390"/>
    <w:rsid w:val="00680053"/>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69B0"/>
    <w:rsid w:val="006A76E7"/>
    <w:rsid w:val="006B163F"/>
    <w:rsid w:val="006B4952"/>
    <w:rsid w:val="006B4A6C"/>
    <w:rsid w:val="006B64C7"/>
    <w:rsid w:val="006B7CA2"/>
    <w:rsid w:val="006C1617"/>
    <w:rsid w:val="006C40EC"/>
    <w:rsid w:val="006D06A0"/>
    <w:rsid w:val="006D18C1"/>
    <w:rsid w:val="006D1EDF"/>
    <w:rsid w:val="006D2E1D"/>
    <w:rsid w:val="006E2273"/>
    <w:rsid w:val="006E273F"/>
    <w:rsid w:val="006E35BE"/>
    <w:rsid w:val="006E4417"/>
    <w:rsid w:val="006E4C43"/>
    <w:rsid w:val="006F03AD"/>
    <w:rsid w:val="006F2524"/>
    <w:rsid w:val="006F36BF"/>
    <w:rsid w:val="006F5309"/>
    <w:rsid w:val="006F62CF"/>
    <w:rsid w:val="00700499"/>
    <w:rsid w:val="007021F4"/>
    <w:rsid w:val="007078E0"/>
    <w:rsid w:val="007124E0"/>
    <w:rsid w:val="00713E48"/>
    <w:rsid w:val="00716A5E"/>
    <w:rsid w:val="0071753B"/>
    <w:rsid w:val="0072059D"/>
    <w:rsid w:val="007232B0"/>
    <w:rsid w:val="0072371E"/>
    <w:rsid w:val="00724739"/>
    <w:rsid w:val="00724DDC"/>
    <w:rsid w:val="00724E1B"/>
    <w:rsid w:val="00725B69"/>
    <w:rsid w:val="007278D1"/>
    <w:rsid w:val="00727FB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5EC9"/>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3D75"/>
    <w:rsid w:val="00797F1B"/>
    <w:rsid w:val="007A05B4"/>
    <w:rsid w:val="007A150A"/>
    <w:rsid w:val="007A7EDD"/>
    <w:rsid w:val="007B0DB3"/>
    <w:rsid w:val="007B10EF"/>
    <w:rsid w:val="007B3979"/>
    <w:rsid w:val="007B511F"/>
    <w:rsid w:val="007C0395"/>
    <w:rsid w:val="007C14CC"/>
    <w:rsid w:val="007C2652"/>
    <w:rsid w:val="007C39A8"/>
    <w:rsid w:val="007C3E84"/>
    <w:rsid w:val="007C3FA5"/>
    <w:rsid w:val="007C7D8B"/>
    <w:rsid w:val="007D05D0"/>
    <w:rsid w:val="007D0621"/>
    <w:rsid w:val="007D11FB"/>
    <w:rsid w:val="007D2F58"/>
    <w:rsid w:val="007D57EA"/>
    <w:rsid w:val="007D5991"/>
    <w:rsid w:val="007D621A"/>
    <w:rsid w:val="007D690B"/>
    <w:rsid w:val="007E0904"/>
    <w:rsid w:val="007E0C75"/>
    <w:rsid w:val="007E2612"/>
    <w:rsid w:val="007E299E"/>
    <w:rsid w:val="007E2DC2"/>
    <w:rsid w:val="007E31AD"/>
    <w:rsid w:val="007E3474"/>
    <w:rsid w:val="007E4483"/>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07F6C"/>
    <w:rsid w:val="00816239"/>
    <w:rsid w:val="008162F1"/>
    <w:rsid w:val="008168AB"/>
    <w:rsid w:val="00816F13"/>
    <w:rsid w:val="00827FD6"/>
    <w:rsid w:val="00833231"/>
    <w:rsid w:val="008338CD"/>
    <w:rsid w:val="00833E92"/>
    <w:rsid w:val="00834016"/>
    <w:rsid w:val="00835B17"/>
    <w:rsid w:val="008365E7"/>
    <w:rsid w:val="00837393"/>
    <w:rsid w:val="00842451"/>
    <w:rsid w:val="00845A71"/>
    <w:rsid w:val="00845AEF"/>
    <w:rsid w:val="0084730C"/>
    <w:rsid w:val="00853729"/>
    <w:rsid w:val="00854165"/>
    <w:rsid w:val="00855D1D"/>
    <w:rsid w:val="00857ACF"/>
    <w:rsid w:val="00860B56"/>
    <w:rsid w:val="00864262"/>
    <w:rsid w:val="00864B94"/>
    <w:rsid w:val="00865B50"/>
    <w:rsid w:val="00870941"/>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354E"/>
    <w:rsid w:val="008C42A3"/>
    <w:rsid w:val="008C653B"/>
    <w:rsid w:val="008D259B"/>
    <w:rsid w:val="008D3342"/>
    <w:rsid w:val="008D3A08"/>
    <w:rsid w:val="008D5570"/>
    <w:rsid w:val="008D65D7"/>
    <w:rsid w:val="008D6E5F"/>
    <w:rsid w:val="008E0FB6"/>
    <w:rsid w:val="008E0FD9"/>
    <w:rsid w:val="008E0FF7"/>
    <w:rsid w:val="008E1D7B"/>
    <w:rsid w:val="008E2D71"/>
    <w:rsid w:val="008E3603"/>
    <w:rsid w:val="008E6374"/>
    <w:rsid w:val="008E750E"/>
    <w:rsid w:val="008E7894"/>
    <w:rsid w:val="008E7E99"/>
    <w:rsid w:val="008F0230"/>
    <w:rsid w:val="008F1240"/>
    <w:rsid w:val="008F1C6F"/>
    <w:rsid w:val="008F1F0E"/>
    <w:rsid w:val="008F30FE"/>
    <w:rsid w:val="008F67A6"/>
    <w:rsid w:val="008F6A6D"/>
    <w:rsid w:val="008F7681"/>
    <w:rsid w:val="00900D2E"/>
    <w:rsid w:val="00901DD3"/>
    <w:rsid w:val="009045CD"/>
    <w:rsid w:val="00905206"/>
    <w:rsid w:val="00905704"/>
    <w:rsid w:val="00905C9D"/>
    <w:rsid w:val="0091024F"/>
    <w:rsid w:val="009124E5"/>
    <w:rsid w:val="00915096"/>
    <w:rsid w:val="0092007E"/>
    <w:rsid w:val="009229A6"/>
    <w:rsid w:val="00926811"/>
    <w:rsid w:val="00926EAD"/>
    <w:rsid w:val="00927D77"/>
    <w:rsid w:val="00931A68"/>
    <w:rsid w:val="00931AA9"/>
    <w:rsid w:val="00931B48"/>
    <w:rsid w:val="00932673"/>
    <w:rsid w:val="009344EB"/>
    <w:rsid w:val="00936BF0"/>
    <w:rsid w:val="00941487"/>
    <w:rsid w:val="0094322D"/>
    <w:rsid w:val="0094388F"/>
    <w:rsid w:val="00944881"/>
    <w:rsid w:val="00947B11"/>
    <w:rsid w:val="00950065"/>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81008"/>
    <w:rsid w:val="009813B3"/>
    <w:rsid w:val="00986657"/>
    <w:rsid w:val="009917D2"/>
    <w:rsid w:val="009924A4"/>
    <w:rsid w:val="0099263D"/>
    <w:rsid w:val="00992DDB"/>
    <w:rsid w:val="00992F3A"/>
    <w:rsid w:val="00993E09"/>
    <w:rsid w:val="00997AC9"/>
    <w:rsid w:val="009A0FF4"/>
    <w:rsid w:val="009A4FA6"/>
    <w:rsid w:val="009A5338"/>
    <w:rsid w:val="009A5A67"/>
    <w:rsid w:val="009A74AF"/>
    <w:rsid w:val="009A757C"/>
    <w:rsid w:val="009B48A3"/>
    <w:rsid w:val="009B4B89"/>
    <w:rsid w:val="009B75FE"/>
    <w:rsid w:val="009C0E2B"/>
    <w:rsid w:val="009C492D"/>
    <w:rsid w:val="009C4EC6"/>
    <w:rsid w:val="009C5870"/>
    <w:rsid w:val="009C5EE2"/>
    <w:rsid w:val="009C6802"/>
    <w:rsid w:val="009D07D2"/>
    <w:rsid w:val="009D760C"/>
    <w:rsid w:val="009E1AA1"/>
    <w:rsid w:val="009E52EF"/>
    <w:rsid w:val="009E7206"/>
    <w:rsid w:val="009E78C6"/>
    <w:rsid w:val="009F0B43"/>
    <w:rsid w:val="009F0EDA"/>
    <w:rsid w:val="009F47DF"/>
    <w:rsid w:val="009F5C62"/>
    <w:rsid w:val="009F6794"/>
    <w:rsid w:val="00A0472D"/>
    <w:rsid w:val="00A06F81"/>
    <w:rsid w:val="00A0730D"/>
    <w:rsid w:val="00A10E26"/>
    <w:rsid w:val="00A155EC"/>
    <w:rsid w:val="00A16756"/>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2E79"/>
    <w:rsid w:val="00A531C2"/>
    <w:rsid w:val="00A55CF2"/>
    <w:rsid w:val="00A56121"/>
    <w:rsid w:val="00A56A38"/>
    <w:rsid w:val="00A57048"/>
    <w:rsid w:val="00A6017D"/>
    <w:rsid w:val="00A63AAA"/>
    <w:rsid w:val="00A64B7B"/>
    <w:rsid w:val="00A658C5"/>
    <w:rsid w:val="00A65F1B"/>
    <w:rsid w:val="00A66DDF"/>
    <w:rsid w:val="00A66FB4"/>
    <w:rsid w:val="00A73548"/>
    <w:rsid w:val="00A74B8B"/>
    <w:rsid w:val="00A80FB8"/>
    <w:rsid w:val="00A841D8"/>
    <w:rsid w:val="00A8533E"/>
    <w:rsid w:val="00A871E9"/>
    <w:rsid w:val="00A875D4"/>
    <w:rsid w:val="00A913CD"/>
    <w:rsid w:val="00A914F7"/>
    <w:rsid w:val="00A92614"/>
    <w:rsid w:val="00A92AED"/>
    <w:rsid w:val="00A95D3D"/>
    <w:rsid w:val="00AA36D6"/>
    <w:rsid w:val="00AA38F0"/>
    <w:rsid w:val="00AA593F"/>
    <w:rsid w:val="00AB0C7E"/>
    <w:rsid w:val="00AB108E"/>
    <w:rsid w:val="00AB474B"/>
    <w:rsid w:val="00AB5248"/>
    <w:rsid w:val="00AC1499"/>
    <w:rsid w:val="00AD0839"/>
    <w:rsid w:val="00AD1116"/>
    <w:rsid w:val="00AD27B9"/>
    <w:rsid w:val="00AD397F"/>
    <w:rsid w:val="00AD6D0E"/>
    <w:rsid w:val="00AD6E46"/>
    <w:rsid w:val="00AE1707"/>
    <w:rsid w:val="00AE1F00"/>
    <w:rsid w:val="00AE252F"/>
    <w:rsid w:val="00AE54C6"/>
    <w:rsid w:val="00AF4D16"/>
    <w:rsid w:val="00AF5765"/>
    <w:rsid w:val="00AF613E"/>
    <w:rsid w:val="00AF6363"/>
    <w:rsid w:val="00AF6720"/>
    <w:rsid w:val="00B016A8"/>
    <w:rsid w:val="00B019B7"/>
    <w:rsid w:val="00B032B1"/>
    <w:rsid w:val="00B068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3779"/>
    <w:rsid w:val="00B3601B"/>
    <w:rsid w:val="00B362CC"/>
    <w:rsid w:val="00B434A3"/>
    <w:rsid w:val="00B440CB"/>
    <w:rsid w:val="00B45FFD"/>
    <w:rsid w:val="00B46724"/>
    <w:rsid w:val="00B50D8D"/>
    <w:rsid w:val="00B51049"/>
    <w:rsid w:val="00B51E52"/>
    <w:rsid w:val="00B620DD"/>
    <w:rsid w:val="00B62D6F"/>
    <w:rsid w:val="00B63761"/>
    <w:rsid w:val="00B63879"/>
    <w:rsid w:val="00B642C9"/>
    <w:rsid w:val="00B64C1F"/>
    <w:rsid w:val="00B6543F"/>
    <w:rsid w:val="00B65D26"/>
    <w:rsid w:val="00B66F09"/>
    <w:rsid w:val="00B7042E"/>
    <w:rsid w:val="00B743AE"/>
    <w:rsid w:val="00B7469D"/>
    <w:rsid w:val="00B746D1"/>
    <w:rsid w:val="00B75343"/>
    <w:rsid w:val="00B81C74"/>
    <w:rsid w:val="00B8291B"/>
    <w:rsid w:val="00B83B32"/>
    <w:rsid w:val="00B83FE0"/>
    <w:rsid w:val="00B8428F"/>
    <w:rsid w:val="00B87458"/>
    <w:rsid w:val="00B914CA"/>
    <w:rsid w:val="00B91F7E"/>
    <w:rsid w:val="00B92531"/>
    <w:rsid w:val="00B9389E"/>
    <w:rsid w:val="00B9483E"/>
    <w:rsid w:val="00B95EE4"/>
    <w:rsid w:val="00B97B2F"/>
    <w:rsid w:val="00BA089F"/>
    <w:rsid w:val="00BA13F2"/>
    <w:rsid w:val="00BA1706"/>
    <w:rsid w:val="00BA3544"/>
    <w:rsid w:val="00BB1AFE"/>
    <w:rsid w:val="00BB4747"/>
    <w:rsid w:val="00BB5577"/>
    <w:rsid w:val="00BB6B0D"/>
    <w:rsid w:val="00BC1825"/>
    <w:rsid w:val="00BC3220"/>
    <w:rsid w:val="00BC42F6"/>
    <w:rsid w:val="00BC6BBC"/>
    <w:rsid w:val="00BD263B"/>
    <w:rsid w:val="00BD45AC"/>
    <w:rsid w:val="00BD602E"/>
    <w:rsid w:val="00BD6F7E"/>
    <w:rsid w:val="00BD70F7"/>
    <w:rsid w:val="00BD714A"/>
    <w:rsid w:val="00BE20A8"/>
    <w:rsid w:val="00BE2741"/>
    <w:rsid w:val="00BE3116"/>
    <w:rsid w:val="00BE4595"/>
    <w:rsid w:val="00BF0288"/>
    <w:rsid w:val="00BF1D8C"/>
    <w:rsid w:val="00BF5EAA"/>
    <w:rsid w:val="00BF6BD2"/>
    <w:rsid w:val="00BF7B05"/>
    <w:rsid w:val="00C00CF0"/>
    <w:rsid w:val="00C0151F"/>
    <w:rsid w:val="00C02BBD"/>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25A5"/>
    <w:rsid w:val="00C751B4"/>
    <w:rsid w:val="00C753BC"/>
    <w:rsid w:val="00C760FA"/>
    <w:rsid w:val="00C76BE9"/>
    <w:rsid w:val="00C77465"/>
    <w:rsid w:val="00C82F46"/>
    <w:rsid w:val="00C83BFD"/>
    <w:rsid w:val="00C92EFA"/>
    <w:rsid w:val="00C9710F"/>
    <w:rsid w:val="00CA1523"/>
    <w:rsid w:val="00CA460B"/>
    <w:rsid w:val="00CA4D8F"/>
    <w:rsid w:val="00CA550F"/>
    <w:rsid w:val="00CA6694"/>
    <w:rsid w:val="00CA75AB"/>
    <w:rsid w:val="00CA78FC"/>
    <w:rsid w:val="00CA7E6D"/>
    <w:rsid w:val="00CB0829"/>
    <w:rsid w:val="00CB1B20"/>
    <w:rsid w:val="00CB2B16"/>
    <w:rsid w:val="00CB2D8A"/>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2374"/>
    <w:rsid w:val="00CF2CF1"/>
    <w:rsid w:val="00CF5A57"/>
    <w:rsid w:val="00CF7980"/>
    <w:rsid w:val="00CF7D78"/>
    <w:rsid w:val="00CF7F2E"/>
    <w:rsid w:val="00D001CF"/>
    <w:rsid w:val="00D06FF2"/>
    <w:rsid w:val="00D11D4C"/>
    <w:rsid w:val="00D13D2D"/>
    <w:rsid w:val="00D2514B"/>
    <w:rsid w:val="00D25715"/>
    <w:rsid w:val="00D26A3D"/>
    <w:rsid w:val="00D31269"/>
    <w:rsid w:val="00D35B69"/>
    <w:rsid w:val="00D368E2"/>
    <w:rsid w:val="00D4242E"/>
    <w:rsid w:val="00D459AC"/>
    <w:rsid w:val="00D45D1C"/>
    <w:rsid w:val="00D464C1"/>
    <w:rsid w:val="00D47853"/>
    <w:rsid w:val="00D50F8F"/>
    <w:rsid w:val="00D519A8"/>
    <w:rsid w:val="00D52537"/>
    <w:rsid w:val="00D52937"/>
    <w:rsid w:val="00D534F3"/>
    <w:rsid w:val="00D54994"/>
    <w:rsid w:val="00D56474"/>
    <w:rsid w:val="00D601E5"/>
    <w:rsid w:val="00D649C4"/>
    <w:rsid w:val="00D659D5"/>
    <w:rsid w:val="00D66166"/>
    <w:rsid w:val="00D67433"/>
    <w:rsid w:val="00D70B1F"/>
    <w:rsid w:val="00D71396"/>
    <w:rsid w:val="00D743A0"/>
    <w:rsid w:val="00D74A27"/>
    <w:rsid w:val="00D758A9"/>
    <w:rsid w:val="00D76A30"/>
    <w:rsid w:val="00D7797D"/>
    <w:rsid w:val="00D8034F"/>
    <w:rsid w:val="00D80B4B"/>
    <w:rsid w:val="00D81C23"/>
    <w:rsid w:val="00D82BF9"/>
    <w:rsid w:val="00D83B3F"/>
    <w:rsid w:val="00D872B9"/>
    <w:rsid w:val="00D92508"/>
    <w:rsid w:val="00D92927"/>
    <w:rsid w:val="00D93BE1"/>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086D"/>
    <w:rsid w:val="00DD08EC"/>
    <w:rsid w:val="00DD1354"/>
    <w:rsid w:val="00DD2602"/>
    <w:rsid w:val="00DD6559"/>
    <w:rsid w:val="00DD72C3"/>
    <w:rsid w:val="00DD7569"/>
    <w:rsid w:val="00DE2B12"/>
    <w:rsid w:val="00DE3ADA"/>
    <w:rsid w:val="00DF4E20"/>
    <w:rsid w:val="00DF65A5"/>
    <w:rsid w:val="00E01516"/>
    <w:rsid w:val="00E02336"/>
    <w:rsid w:val="00E043B2"/>
    <w:rsid w:val="00E048C9"/>
    <w:rsid w:val="00E04BBB"/>
    <w:rsid w:val="00E04CF8"/>
    <w:rsid w:val="00E0685E"/>
    <w:rsid w:val="00E07D7E"/>
    <w:rsid w:val="00E104D9"/>
    <w:rsid w:val="00E13CF9"/>
    <w:rsid w:val="00E14522"/>
    <w:rsid w:val="00E161CA"/>
    <w:rsid w:val="00E24BB6"/>
    <w:rsid w:val="00E25D65"/>
    <w:rsid w:val="00E27A6C"/>
    <w:rsid w:val="00E31DDC"/>
    <w:rsid w:val="00E320B8"/>
    <w:rsid w:val="00E34ABC"/>
    <w:rsid w:val="00E35AC2"/>
    <w:rsid w:val="00E35DBC"/>
    <w:rsid w:val="00E36561"/>
    <w:rsid w:val="00E41004"/>
    <w:rsid w:val="00E4266E"/>
    <w:rsid w:val="00E442B4"/>
    <w:rsid w:val="00E445BE"/>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58B3"/>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48B5"/>
    <w:rsid w:val="00F1588C"/>
    <w:rsid w:val="00F15E05"/>
    <w:rsid w:val="00F20D5A"/>
    <w:rsid w:val="00F21312"/>
    <w:rsid w:val="00F21C8E"/>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3FC6"/>
    <w:rsid w:val="00F8410A"/>
    <w:rsid w:val="00F86D62"/>
    <w:rsid w:val="00F87746"/>
    <w:rsid w:val="00F90BF3"/>
    <w:rsid w:val="00F9245F"/>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D66C9"/>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B0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 w:type="paragraph" w:styleId="NormalWeb">
    <w:name w:val="Normal (Web)"/>
    <w:basedOn w:val="Normal"/>
    <w:uiPriority w:val="99"/>
    <w:semiHidden/>
    <w:unhideWhenUsed/>
    <w:rsid w:val="004A2A96"/>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rsid w:val="004A2A96"/>
    <w:rPr>
      <w:rFonts w:ascii="Verdana" w:eastAsia="ヒラギノ角ゴ Pro W3" w:hAnsi="Verdana"/>
      <w:color w:val="3F3F3F"/>
      <w:szCs w:val="24"/>
    </w:rPr>
  </w:style>
  <w:style w:type="paragraph" w:customStyle="1" w:styleId="Heading">
    <w:name w:val="Heading"/>
    <w:basedOn w:val="Normal"/>
    <w:next w:val="Normal"/>
    <w:rsid w:val="002D3F8E"/>
    <w:pPr>
      <w:keepNext/>
      <w:numPr>
        <w:numId w:val="45"/>
      </w:numPr>
      <w:spacing w:before="600" w:after="240" w:line="480" w:lineRule="exact"/>
      <w:contextualSpacing/>
    </w:pPr>
    <w:rPr>
      <w:rFonts w:ascii="Arial" w:eastAsia="Times New Roman" w:hAnsi="Arial"/>
      <w:b/>
      <w:color w:val="000000" w:themeColor="text1"/>
      <w:sz w:val="32"/>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 w:type="paragraph" w:styleId="NormalWeb">
    <w:name w:val="Normal (Web)"/>
    <w:basedOn w:val="Normal"/>
    <w:uiPriority w:val="99"/>
    <w:semiHidden/>
    <w:unhideWhenUsed/>
    <w:rsid w:val="004A2A96"/>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rsid w:val="004A2A96"/>
    <w:rPr>
      <w:rFonts w:ascii="Verdana" w:eastAsia="ヒラギノ角ゴ Pro W3" w:hAnsi="Verdana"/>
      <w:color w:val="3F3F3F"/>
      <w:szCs w:val="24"/>
    </w:rPr>
  </w:style>
  <w:style w:type="paragraph" w:customStyle="1" w:styleId="Heading">
    <w:name w:val="Heading"/>
    <w:basedOn w:val="Normal"/>
    <w:next w:val="Normal"/>
    <w:rsid w:val="002D3F8E"/>
    <w:pPr>
      <w:keepNext/>
      <w:numPr>
        <w:numId w:val="45"/>
      </w:numPr>
      <w:spacing w:before="600" w:after="240" w:line="480" w:lineRule="exact"/>
      <w:contextualSpacing/>
    </w:pPr>
    <w:rPr>
      <w:rFonts w:ascii="Arial" w:eastAsia="Times New Roman" w:hAnsi="Arial"/>
      <w:b/>
      <w:color w:val="000000" w:themeColor="text1"/>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586767825">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007705322">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nl-flfa-00095.wdw.disney.com:8080/XBRMS/"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nl-flfa-00095.wdw.disney.com:8080/XBRMS/editxbrc"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3536B74D-A84B-6D42-A302-D9AEA6D1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\Users\tanyajain\AppData\Local\Microsoft\Windows\Temporary Internet Files\Content.Outlook\035Z5QH0\Synapse Style Template (3).dotx</Template>
  <TotalTime>249</TotalTime>
  <Pages>20</Pages>
  <Words>2777</Words>
  <Characters>15831</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18571</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Glenn Curtis</cp:lastModifiedBy>
  <cp:revision>35</cp:revision>
  <cp:lastPrinted>2012-05-11T15:20:00Z</cp:lastPrinted>
  <dcterms:created xsi:type="dcterms:W3CDTF">2013-01-17T17:24:00Z</dcterms:created>
  <dcterms:modified xsi:type="dcterms:W3CDTF">2013-04-16T01:54:00Z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