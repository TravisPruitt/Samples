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BEF0F" w14:textId="77777777" w:rsidR="00B14448" w:rsidRDefault="00B14448" w:rsidP="00B14448">
      <w:pPr>
        <w:rPr>
          <w:rStyle w:val="BookTitle"/>
          <w:rFonts w:eastAsia="ヒラギノ角ゴ Pro W3"/>
        </w:rPr>
      </w:pPr>
    </w:p>
    <w:p w14:paraId="397BEF10" w14:textId="70925D25" w:rsidR="00044632" w:rsidRPr="001B5189" w:rsidRDefault="00676069" w:rsidP="00B64C1F">
      <w:pPr>
        <w:pStyle w:val="Title"/>
        <w:jc w:val="right"/>
        <w:rPr>
          <w:rStyle w:val="BookTitle"/>
          <w:rFonts w:ascii="Verdana" w:eastAsia="ヒラギノ角ゴ Pro W3" w:hAnsi="Verdana"/>
        </w:rPr>
      </w:pPr>
      <w:r w:rsidRPr="00676069">
        <w:rPr>
          <w:rStyle w:val="BookTitle"/>
          <w:rFonts w:ascii="Verdana" w:eastAsia="ヒラギノ角ゴ Pro W3" w:hAnsi="Verdana"/>
        </w:rPr>
        <w:t xml:space="preserve"> xBRMS (Web Service) </w:t>
      </w:r>
      <w:r w:rsidR="008338EA">
        <w:rPr>
          <w:rStyle w:val="BookTitle"/>
          <w:rFonts w:ascii="Verdana" w:eastAsia="ヒラギノ角ゴ Pro W3" w:hAnsi="Verdana"/>
        </w:rPr>
        <w:t>I</w:t>
      </w:r>
      <w:r w:rsidRPr="00676069">
        <w:rPr>
          <w:rStyle w:val="BookTitle"/>
          <w:rFonts w:ascii="Verdana" w:eastAsia="ヒラギノ角ゴ Pro W3" w:hAnsi="Verdana"/>
        </w:rPr>
        <w:t>nterface Control Document</w:t>
      </w:r>
    </w:p>
    <w:p w14:paraId="397BEF11" w14:textId="77777777" w:rsidR="009C5EE2" w:rsidRPr="00187A6B" w:rsidRDefault="009C5EE2" w:rsidP="00044632"/>
    <w:p w14:paraId="397BEF12" w14:textId="77777777" w:rsidR="00187A6B" w:rsidRDefault="00187A6B" w:rsidP="00044632"/>
    <w:p w14:paraId="397BEF13" w14:textId="77777777" w:rsidR="00D50F8F" w:rsidRPr="00187A6B" w:rsidRDefault="00D50F8F" w:rsidP="00044632"/>
    <w:p w14:paraId="397BEF14" w14:textId="77777777" w:rsidR="00187A6B" w:rsidRPr="00187A6B" w:rsidRDefault="00187A6B" w:rsidP="00044632"/>
    <w:p w14:paraId="397BEF15" w14:textId="77777777" w:rsidR="00A17FBA" w:rsidRDefault="00121A0D" w:rsidP="00044632">
      <w:r w:rsidRPr="00121A0D">
        <w:rPr>
          <w:rFonts w:eastAsia="ヒラギノ角ゴ Pro W3"/>
        </w:rPr>
        <w:br w:type="page"/>
      </w:r>
    </w:p>
    <w:p w14:paraId="397BEF16" w14:textId="77777777" w:rsidR="005A24FD" w:rsidRPr="0099263D" w:rsidRDefault="00585B43" w:rsidP="00044632">
      <w:pPr>
        <w:rPr>
          <w:b/>
        </w:rPr>
      </w:pPr>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710"/>
        <w:gridCol w:w="2809"/>
        <w:gridCol w:w="3959"/>
      </w:tblGrid>
      <w:tr w:rsidR="00585B43" w:rsidRPr="00FC5C2D" w14:paraId="397BEF1B" w14:textId="77777777" w:rsidTr="008338EA">
        <w:tc>
          <w:tcPr>
            <w:tcW w:w="990" w:type="dxa"/>
            <w:shd w:val="clear" w:color="auto" w:fill="auto"/>
          </w:tcPr>
          <w:p w14:paraId="397BEF17" w14:textId="77777777" w:rsidR="00585B43" w:rsidRPr="00BA53BC" w:rsidRDefault="00185B5A" w:rsidP="00044632">
            <w:pPr>
              <w:rPr>
                <w:b/>
              </w:rPr>
            </w:pPr>
            <w:r w:rsidRPr="00BA53BC">
              <w:rPr>
                <w:b/>
              </w:rPr>
              <w:t>Rev</w:t>
            </w:r>
          </w:p>
        </w:tc>
        <w:tc>
          <w:tcPr>
            <w:tcW w:w="1710" w:type="dxa"/>
            <w:shd w:val="clear" w:color="auto" w:fill="auto"/>
          </w:tcPr>
          <w:p w14:paraId="397BEF18" w14:textId="77777777" w:rsidR="00585B43" w:rsidRPr="00BA53BC" w:rsidRDefault="00585B43" w:rsidP="00044632">
            <w:pPr>
              <w:rPr>
                <w:b/>
              </w:rPr>
            </w:pPr>
            <w:r w:rsidRPr="00BA53BC">
              <w:rPr>
                <w:b/>
              </w:rPr>
              <w:t>Date</w:t>
            </w:r>
          </w:p>
        </w:tc>
        <w:tc>
          <w:tcPr>
            <w:tcW w:w="2809" w:type="dxa"/>
            <w:shd w:val="clear" w:color="auto" w:fill="auto"/>
          </w:tcPr>
          <w:p w14:paraId="397BEF19" w14:textId="77777777" w:rsidR="00585B43" w:rsidRPr="00BA53BC" w:rsidRDefault="00585B43" w:rsidP="00044632">
            <w:pPr>
              <w:rPr>
                <w:b/>
              </w:rPr>
            </w:pPr>
            <w:r w:rsidRPr="00BA53BC">
              <w:rPr>
                <w:b/>
              </w:rPr>
              <w:t>Author</w:t>
            </w:r>
          </w:p>
        </w:tc>
        <w:tc>
          <w:tcPr>
            <w:tcW w:w="3959" w:type="dxa"/>
            <w:shd w:val="clear" w:color="auto" w:fill="auto"/>
          </w:tcPr>
          <w:p w14:paraId="397BEF1A" w14:textId="77777777" w:rsidR="00585B43" w:rsidRPr="00BA53BC" w:rsidRDefault="00585B43" w:rsidP="00044632">
            <w:pPr>
              <w:rPr>
                <w:b/>
              </w:rPr>
            </w:pPr>
            <w:r w:rsidRPr="00BA53BC">
              <w:rPr>
                <w:b/>
              </w:rPr>
              <w:t>Description</w:t>
            </w:r>
          </w:p>
        </w:tc>
      </w:tr>
      <w:tr w:rsidR="00585B43" w14:paraId="397BEF20" w14:textId="77777777" w:rsidTr="008338EA">
        <w:tc>
          <w:tcPr>
            <w:tcW w:w="990" w:type="dxa"/>
            <w:shd w:val="clear" w:color="auto" w:fill="auto"/>
          </w:tcPr>
          <w:p w14:paraId="397BEF1C" w14:textId="77777777" w:rsidR="00585B43" w:rsidRDefault="00585B43" w:rsidP="00044632">
            <w:r>
              <w:t>1.0</w:t>
            </w:r>
          </w:p>
        </w:tc>
        <w:tc>
          <w:tcPr>
            <w:tcW w:w="1710" w:type="dxa"/>
            <w:shd w:val="clear" w:color="auto" w:fill="auto"/>
          </w:tcPr>
          <w:p w14:paraId="397BEF1D" w14:textId="77777777" w:rsidR="00585B43" w:rsidRDefault="00984F0E" w:rsidP="00044632">
            <w:r w:rsidRPr="00984F0E">
              <w:t>April 27, 2012</w:t>
            </w:r>
          </w:p>
        </w:tc>
        <w:tc>
          <w:tcPr>
            <w:tcW w:w="2809" w:type="dxa"/>
            <w:shd w:val="clear" w:color="auto" w:fill="auto"/>
          </w:tcPr>
          <w:p w14:paraId="397BEF1E" w14:textId="77777777" w:rsidR="00585B43" w:rsidRDefault="00984F0E" w:rsidP="00936BF0">
            <w:r w:rsidRPr="00984F0E">
              <w:t>Arkady Glabek</w:t>
            </w:r>
          </w:p>
        </w:tc>
        <w:tc>
          <w:tcPr>
            <w:tcW w:w="3959" w:type="dxa"/>
            <w:shd w:val="clear" w:color="auto" w:fill="auto"/>
          </w:tcPr>
          <w:p w14:paraId="397BEF1F" w14:textId="77777777" w:rsidR="00585B43" w:rsidRDefault="0099263D" w:rsidP="00044632">
            <w:r>
              <w:t xml:space="preserve">Release </w:t>
            </w:r>
            <w:r w:rsidR="002E7B12">
              <w:t>Version</w:t>
            </w:r>
          </w:p>
        </w:tc>
      </w:tr>
      <w:tr w:rsidR="00894C14" w14:paraId="0C6DD405" w14:textId="77777777" w:rsidTr="008338EA">
        <w:tc>
          <w:tcPr>
            <w:tcW w:w="990" w:type="dxa"/>
            <w:shd w:val="clear" w:color="auto" w:fill="auto"/>
          </w:tcPr>
          <w:p w14:paraId="17470070" w14:textId="6C6B7352" w:rsidR="00894C14" w:rsidRDefault="00894C14" w:rsidP="00044632">
            <w:r>
              <w:t>5.0</w:t>
            </w:r>
          </w:p>
        </w:tc>
        <w:tc>
          <w:tcPr>
            <w:tcW w:w="1710" w:type="dxa"/>
            <w:shd w:val="clear" w:color="auto" w:fill="auto"/>
          </w:tcPr>
          <w:p w14:paraId="19E88C47" w14:textId="7133F0C5" w:rsidR="00894C14" w:rsidRPr="00984F0E" w:rsidRDefault="00894C14" w:rsidP="00044632">
            <w:r>
              <w:t>Feb 5, 2012</w:t>
            </w:r>
          </w:p>
        </w:tc>
        <w:tc>
          <w:tcPr>
            <w:tcW w:w="2809" w:type="dxa"/>
            <w:shd w:val="clear" w:color="auto" w:fill="auto"/>
          </w:tcPr>
          <w:p w14:paraId="095A2D21" w14:textId="70A8A9A1" w:rsidR="00894C14" w:rsidRPr="00984F0E" w:rsidRDefault="00894C14" w:rsidP="00936BF0">
            <w:r>
              <w:t>Iwona Glabek</w:t>
            </w:r>
          </w:p>
        </w:tc>
        <w:tc>
          <w:tcPr>
            <w:tcW w:w="3959" w:type="dxa"/>
            <w:shd w:val="clear" w:color="auto" w:fill="auto"/>
          </w:tcPr>
          <w:p w14:paraId="6381FA57" w14:textId="11806D44" w:rsidR="00894C14" w:rsidRDefault="00894C14" w:rsidP="00044632">
            <w:r>
              <w:t>Added 1.4 and 1.5 changes.</w:t>
            </w:r>
          </w:p>
        </w:tc>
      </w:tr>
      <w:tr w:rsidR="00B85085" w14:paraId="61AE5041" w14:textId="77777777" w:rsidTr="008338EA">
        <w:tc>
          <w:tcPr>
            <w:tcW w:w="990" w:type="dxa"/>
            <w:shd w:val="clear" w:color="auto" w:fill="auto"/>
          </w:tcPr>
          <w:p w14:paraId="72E20D98" w14:textId="7749B8E8" w:rsidR="00B85085" w:rsidRDefault="00B85085" w:rsidP="00044632">
            <w:r>
              <w:t>6.0</w:t>
            </w:r>
          </w:p>
        </w:tc>
        <w:tc>
          <w:tcPr>
            <w:tcW w:w="1710" w:type="dxa"/>
            <w:shd w:val="clear" w:color="auto" w:fill="auto"/>
          </w:tcPr>
          <w:p w14:paraId="65307A0D" w14:textId="10C2208B" w:rsidR="00B85085" w:rsidRDefault="00B85085" w:rsidP="00044632">
            <w:r>
              <w:t>Mar 27, 2013</w:t>
            </w:r>
          </w:p>
        </w:tc>
        <w:tc>
          <w:tcPr>
            <w:tcW w:w="2809" w:type="dxa"/>
            <w:shd w:val="clear" w:color="auto" w:fill="auto"/>
          </w:tcPr>
          <w:p w14:paraId="0FC72C0D" w14:textId="026731B7" w:rsidR="00B85085" w:rsidRDefault="00B85085" w:rsidP="00936BF0">
            <w:r>
              <w:t>Slava Minyailov</w:t>
            </w:r>
          </w:p>
        </w:tc>
        <w:tc>
          <w:tcPr>
            <w:tcW w:w="3959" w:type="dxa"/>
            <w:shd w:val="clear" w:color="auto" w:fill="auto"/>
          </w:tcPr>
          <w:p w14:paraId="66F1B4B4" w14:textId="4BEAFC51" w:rsidR="00B85085" w:rsidRDefault="00B85085" w:rsidP="00044632">
            <w:r>
              <w:t>Added 1.6 changes</w:t>
            </w:r>
          </w:p>
        </w:tc>
      </w:tr>
      <w:tr w:rsidR="003D7A9A" w14:paraId="62118600" w14:textId="77777777" w:rsidTr="008338EA">
        <w:tc>
          <w:tcPr>
            <w:tcW w:w="990" w:type="dxa"/>
            <w:shd w:val="clear" w:color="auto" w:fill="auto"/>
          </w:tcPr>
          <w:p w14:paraId="146299E3" w14:textId="4D03B21F" w:rsidR="003D7A9A" w:rsidRDefault="00706C6A" w:rsidP="00044632">
            <w:r>
              <w:t>6.1</w:t>
            </w:r>
          </w:p>
        </w:tc>
        <w:tc>
          <w:tcPr>
            <w:tcW w:w="1710" w:type="dxa"/>
            <w:shd w:val="clear" w:color="auto" w:fill="auto"/>
          </w:tcPr>
          <w:p w14:paraId="25B66538" w14:textId="554EAA01" w:rsidR="003D7A9A" w:rsidRDefault="003D7A9A" w:rsidP="00044632">
            <w:r>
              <w:t>Apr 18, 2013</w:t>
            </w:r>
          </w:p>
        </w:tc>
        <w:tc>
          <w:tcPr>
            <w:tcW w:w="2809" w:type="dxa"/>
            <w:shd w:val="clear" w:color="auto" w:fill="auto"/>
          </w:tcPr>
          <w:p w14:paraId="6155E152" w14:textId="45DCD9CE" w:rsidR="003D7A9A" w:rsidRDefault="003D7A9A" w:rsidP="00936BF0">
            <w:r>
              <w:t>Michael Lampi</w:t>
            </w:r>
          </w:p>
        </w:tc>
        <w:tc>
          <w:tcPr>
            <w:tcW w:w="3959" w:type="dxa"/>
            <w:shd w:val="clear" w:color="auto" w:fill="auto"/>
          </w:tcPr>
          <w:p w14:paraId="36B1E7AC" w14:textId="449C8DD3" w:rsidR="003D7A9A" w:rsidRDefault="003D7A9A" w:rsidP="00044632">
            <w:r>
              <w:t>Reviewed and added missing objects</w:t>
            </w:r>
          </w:p>
        </w:tc>
      </w:tr>
      <w:tr w:rsidR="00706C6A" w14:paraId="59552F98" w14:textId="77777777" w:rsidTr="008338EA">
        <w:tc>
          <w:tcPr>
            <w:tcW w:w="990" w:type="dxa"/>
            <w:shd w:val="clear" w:color="auto" w:fill="auto"/>
          </w:tcPr>
          <w:p w14:paraId="7CB1A8EA" w14:textId="340FBDA6" w:rsidR="00706C6A" w:rsidRDefault="00706C6A" w:rsidP="00044632">
            <w:r>
              <w:t>6.1</w:t>
            </w:r>
          </w:p>
        </w:tc>
        <w:tc>
          <w:tcPr>
            <w:tcW w:w="1710" w:type="dxa"/>
            <w:shd w:val="clear" w:color="auto" w:fill="auto"/>
          </w:tcPr>
          <w:p w14:paraId="46AA025B" w14:textId="5AEB6491" w:rsidR="00706C6A" w:rsidRDefault="00706C6A" w:rsidP="00044632">
            <w:r>
              <w:t>Apr 18, 2013</w:t>
            </w:r>
          </w:p>
        </w:tc>
        <w:tc>
          <w:tcPr>
            <w:tcW w:w="2809" w:type="dxa"/>
            <w:shd w:val="clear" w:color="auto" w:fill="auto"/>
          </w:tcPr>
          <w:p w14:paraId="032945E3" w14:textId="137DF1A9" w:rsidR="00706C6A" w:rsidRDefault="00706C6A" w:rsidP="00936BF0">
            <w:r>
              <w:t>Slava Minyailov</w:t>
            </w:r>
          </w:p>
        </w:tc>
        <w:tc>
          <w:tcPr>
            <w:tcW w:w="3959" w:type="dxa"/>
            <w:shd w:val="clear" w:color="auto" w:fill="auto"/>
          </w:tcPr>
          <w:p w14:paraId="616ACD5C" w14:textId="04846FDB" w:rsidR="00706C6A" w:rsidRDefault="00706C6A" w:rsidP="00044632">
            <w:r>
              <w:t>Added XbrcConfig, removed “guest/find”</w:t>
            </w:r>
          </w:p>
        </w:tc>
      </w:tr>
    </w:tbl>
    <w:p w14:paraId="397BEF21" w14:textId="77777777" w:rsidR="004C7069" w:rsidRDefault="004C7069" w:rsidP="00781682"/>
    <w:p w14:paraId="397BEF22" w14:textId="77777777" w:rsidR="0099263D" w:rsidRDefault="0099263D" w:rsidP="00781682">
      <w:pPr>
        <w:rPr>
          <w:b/>
        </w:rPr>
      </w:pPr>
      <w:r w:rsidRPr="0099263D">
        <w:rPr>
          <w:b/>
        </w:rPr>
        <w:t>Document Approvers</w:t>
      </w:r>
      <w:r w:rsidR="00936BF0">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240"/>
        <w:gridCol w:w="2250"/>
        <w:gridCol w:w="2718"/>
      </w:tblGrid>
      <w:tr w:rsidR="00936BF0" w:rsidRPr="00FC5C2D" w14:paraId="397BEF27" w14:textId="77777777" w:rsidTr="00D56474">
        <w:trPr>
          <w:trHeight w:val="224"/>
        </w:trPr>
        <w:tc>
          <w:tcPr>
            <w:tcW w:w="1260" w:type="dxa"/>
            <w:shd w:val="clear" w:color="auto" w:fill="auto"/>
          </w:tcPr>
          <w:p w14:paraId="397BEF23" w14:textId="77777777" w:rsidR="00936BF0" w:rsidRPr="00BA53BC" w:rsidRDefault="00936BF0" w:rsidP="00B40440">
            <w:pPr>
              <w:rPr>
                <w:b/>
              </w:rPr>
            </w:pPr>
            <w:r w:rsidRPr="00BA53BC">
              <w:rPr>
                <w:b/>
              </w:rPr>
              <w:t>Date</w:t>
            </w:r>
          </w:p>
        </w:tc>
        <w:tc>
          <w:tcPr>
            <w:tcW w:w="3240" w:type="dxa"/>
            <w:shd w:val="clear" w:color="auto" w:fill="auto"/>
          </w:tcPr>
          <w:p w14:paraId="397BEF24" w14:textId="77777777" w:rsidR="00936BF0" w:rsidRPr="00BA53BC" w:rsidRDefault="00936BF0" w:rsidP="00B40440">
            <w:pPr>
              <w:rPr>
                <w:b/>
              </w:rPr>
            </w:pPr>
            <w:r w:rsidRPr="00BA53BC">
              <w:rPr>
                <w:b/>
              </w:rPr>
              <w:t>Approver</w:t>
            </w:r>
          </w:p>
        </w:tc>
        <w:tc>
          <w:tcPr>
            <w:tcW w:w="2250" w:type="dxa"/>
            <w:shd w:val="clear" w:color="auto" w:fill="auto"/>
          </w:tcPr>
          <w:p w14:paraId="397BEF25" w14:textId="77777777" w:rsidR="00936BF0" w:rsidRPr="00BA53BC" w:rsidRDefault="00936BF0" w:rsidP="00B40440">
            <w:pPr>
              <w:rPr>
                <w:b/>
              </w:rPr>
            </w:pPr>
            <w:r w:rsidRPr="00BA53BC">
              <w:rPr>
                <w:b/>
              </w:rPr>
              <w:t>Role</w:t>
            </w:r>
          </w:p>
        </w:tc>
        <w:tc>
          <w:tcPr>
            <w:tcW w:w="2718" w:type="dxa"/>
          </w:tcPr>
          <w:p w14:paraId="397BEF26" w14:textId="77777777" w:rsidR="00936BF0" w:rsidRPr="00BA53BC" w:rsidRDefault="00D56474" w:rsidP="00D56474">
            <w:pPr>
              <w:rPr>
                <w:b/>
              </w:rPr>
            </w:pPr>
            <w:r w:rsidRPr="00BA53BC">
              <w:rPr>
                <w:b/>
              </w:rPr>
              <w:t xml:space="preserve">Document </w:t>
            </w:r>
            <w:r w:rsidR="00936BF0" w:rsidRPr="00BA53BC">
              <w:rPr>
                <w:b/>
              </w:rPr>
              <w:t>Accept/</w:t>
            </w:r>
            <w:r w:rsidRPr="00BA53BC">
              <w:rPr>
                <w:b/>
              </w:rPr>
              <w:t>Reject</w:t>
            </w:r>
          </w:p>
        </w:tc>
      </w:tr>
      <w:tr w:rsidR="00936BF0" w14:paraId="397BEF2C" w14:textId="77777777" w:rsidTr="00D56474">
        <w:tc>
          <w:tcPr>
            <w:tcW w:w="1260" w:type="dxa"/>
            <w:shd w:val="clear" w:color="auto" w:fill="auto"/>
          </w:tcPr>
          <w:p w14:paraId="397BEF28" w14:textId="77777777" w:rsidR="00936BF0" w:rsidRPr="008A6889" w:rsidRDefault="008A6889" w:rsidP="00B40440">
            <w:r>
              <w:t>5/1</w:t>
            </w:r>
          </w:p>
        </w:tc>
        <w:tc>
          <w:tcPr>
            <w:tcW w:w="3240" w:type="dxa"/>
            <w:shd w:val="clear" w:color="auto" w:fill="auto"/>
          </w:tcPr>
          <w:p w14:paraId="397BEF29" w14:textId="77777777" w:rsidR="00936BF0" w:rsidRPr="008A6889" w:rsidRDefault="008A6889" w:rsidP="00936BF0">
            <w:r>
              <w:t>Ric Merrifield</w:t>
            </w:r>
          </w:p>
        </w:tc>
        <w:tc>
          <w:tcPr>
            <w:tcW w:w="2250" w:type="dxa"/>
            <w:shd w:val="clear" w:color="auto" w:fill="auto"/>
          </w:tcPr>
          <w:p w14:paraId="397BEF2A" w14:textId="77777777" w:rsidR="00936BF0" w:rsidRPr="008A6889" w:rsidRDefault="008A6889" w:rsidP="00B40440">
            <w:r>
              <w:t>Release Manager</w:t>
            </w:r>
          </w:p>
        </w:tc>
        <w:tc>
          <w:tcPr>
            <w:tcW w:w="2718" w:type="dxa"/>
          </w:tcPr>
          <w:p w14:paraId="397BEF2B" w14:textId="77777777" w:rsidR="00936BF0" w:rsidRPr="008A6889" w:rsidRDefault="008A6889" w:rsidP="00D56474">
            <w:r>
              <w:t>Accept</w:t>
            </w:r>
          </w:p>
        </w:tc>
      </w:tr>
      <w:tr w:rsidR="008A6889" w14:paraId="397BEF31" w14:textId="77777777" w:rsidTr="008338EA">
        <w:tc>
          <w:tcPr>
            <w:tcW w:w="1260" w:type="dxa"/>
            <w:shd w:val="clear" w:color="auto" w:fill="auto"/>
          </w:tcPr>
          <w:p w14:paraId="397BEF2D" w14:textId="77777777" w:rsidR="008A6889" w:rsidRPr="008A6889" w:rsidRDefault="00065080" w:rsidP="008338EA">
            <w:r>
              <w:t>5/11</w:t>
            </w:r>
          </w:p>
        </w:tc>
        <w:tc>
          <w:tcPr>
            <w:tcW w:w="3240" w:type="dxa"/>
            <w:shd w:val="clear" w:color="auto" w:fill="auto"/>
          </w:tcPr>
          <w:p w14:paraId="397BEF2E" w14:textId="77777777" w:rsidR="008A6889" w:rsidRPr="008A6889" w:rsidRDefault="008A6889" w:rsidP="008338EA">
            <w:r>
              <w:t>John Stiehl</w:t>
            </w:r>
          </w:p>
        </w:tc>
        <w:tc>
          <w:tcPr>
            <w:tcW w:w="2250" w:type="dxa"/>
            <w:shd w:val="clear" w:color="auto" w:fill="auto"/>
          </w:tcPr>
          <w:p w14:paraId="397BEF2F" w14:textId="77777777" w:rsidR="008A6889" w:rsidRPr="008A6889" w:rsidRDefault="008A6889" w:rsidP="008338EA">
            <w:r>
              <w:t>Release Manager</w:t>
            </w:r>
          </w:p>
        </w:tc>
        <w:tc>
          <w:tcPr>
            <w:tcW w:w="2718" w:type="dxa"/>
          </w:tcPr>
          <w:p w14:paraId="397BEF30" w14:textId="77777777" w:rsidR="008A6889" w:rsidRPr="008A6889" w:rsidRDefault="008A6889" w:rsidP="008338EA">
            <w:r>
              <w:t>Accept</w:t>
            </w:r>
          </w:p>
        </w:tc>
      </w:tr>
      <w:tr w:rsidR="00B85085" w14:paraId="25FEDFEB" w14:textId="77777777" w:rsidTr="008338EA">
        <w:tc>
          <w:tcPr>
            <w:tcW w:w="1260" w:type="dxa"/>
            <w:shd w:val="clear" w:color="auto" w:fill="auto"/>
          </w:tcPr>
          <w:p w14:paraId="5D8508B1" w14:textId="22D04828" w:rsidR="00B85085" w:rsidRDefault="00B85085" w:rsidP="008338EA"/>
        </w:tc>
        <w:tc>
          <w:tcPr>
            <w:tcW w:w="3240" w:type="dxa"/>
            <w:shd w:val="clear" w:color="auto" w:fill="auto"/>
          </w:tcPr>
          <w:p w14:paraId="53AB467E" w14:textId="77777777" w:rsidR="00B85085" w:rsidRDefault="00B85085" w:rsidP="008338EA"/>
        </w:tc>
        <w:tc>
          <w:tcPr>
            <w:tcW w:w="2250" w:type="dxa"/>
            <w:shd w:val="clear" w:color="auto" w:fill="auto"/>
          </w:tcPr>
          <w:p w14:paraId="6CBC2198" w14:textId="77777777" w:rsidR="00B85085" w:rsidRDefault="00B85085" w:rsidP="008338EA"/>
        </w:tc>
        <w:tc>
          <w:tcPr>
            <w:tcW w:w="2718" w:type="dxa"/>
          </w:tcPr>
          <w:p w14:paraId="0861AB8C" w14:textId="77777777" w:rsidR="00B85085" w:rsidRDefault="00B85085" w:rsidP="008338EA"/>
        </w:tc>
      </w:tr>
    </w:tbl>
    <w:p w14:paraId="397BEF32" w14:textId="77777777" w:rsidR="004C7069" w:rsidRPr="0099263D" w:rsidRDefault="004C7069" w:rsidP="00044632">
      <w:pPr>
        <w:rPr>
          <w:szCs w:val="20"/>
        </w:rPr>
      </w:pPr>
    </w:p>
    <w:p w14:paraId="397BEF33" w14:textId="77777777" w:rsidR="00185B5A" w:rsidRDefault="00185B5A" w:rsidP="001B5189">
      <w:r>
        <w:br w:type="page"/>
      </w:r>
    </w:p>
    <w:p w14:paraId="397BEF34" w14:textId="77777777" w:rsidR="00496A96" w:rsidRPr="00CB4606" w:rsidRDefault="00CB4C85" w:rsidP="002562DF">
      <w:pPr>
        <w:pStyle w:val="TableofContents"/>
        <w:rPr>
          <w:rStyle w:val="Strong"/>
          <w:rFonts w:ascii="Verdana" w:hAnsi="Verdana"/>
        </w:rPr>
      </w:pPr>
      <w:r w:rsidRPr="00CB4606">
        <w:rPr>
          <w:rStyle w:val="Strong"/>
          <w:rFonts w:ascii="Verdana" w:hAnsi="Verdana"/>
        </w:rPr>
        <w:t xml:space="preserve">Table of </w:t>
      </w:r>
      <w:r w:rsidR="00496A96" w:rsidRPr="00CB4606">
        <w:rPr>
          <w:rStyle w:val="Strong"/>
          <w:rFonts w:ascii="Verdana" w:hAnsi="Verdana"/>
        </w:rPr>
        <w:t>Contents</w:t>
      </w:r>
    </w:p>
    <w:bookmarkStart w:id="0" w:name="_GoBack"/>
    <w:bookmarkEnd w:id="0"/>
    <w:p w14:paraId="540A89E1" w14:textId="77777777" w:rsidR="00706C6A"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54070871" w:history="1">
        <w:r w:rsidR="00706C6A" w:rsidRPr="00E36C09">
          <w:rPr>
            <w:rStyle w:val="Hyperlink"/>
            <w:noProof/>
          </w:rPr>
          <w:t>1 Introduction</w:t>
        </w:r>
        <w:r w:rsidR="00706C6A">
          <w:rPr>
            <w:noProof/>
            <w:webHidden/>
          </w:rPr>
          <w:tab/>
        </w:r>
        <w:r w:rsidR="00706C6A">
          <w:rPr>
            <w:noProof/>
            <w:webHidden/>
          </w:rPr>
          <w:fldChar w:fldCharType="begin"/>
        </w:r>
        <w:r w:rsidR="00706C6A">
          <w:rPr>
            <w:noProof/>
            <w:webHidden/>
          </w:rPr>
          <w:instrText xml:space="preserve"> PAGEREF _Toc354070871 \h </w:instrText>
        </w:r>
        <w:r w:rsidR="00706C6A">
          <w:rPr>
            <w:noProof/>
            <w:webHidden/>
          </w:rPr>
        </w:r>
        <w:r w:rsidR="00706C6A">
          <w:rPr>
            <w:noProof/>
            <w:webHidden/>
          </w:rPr>
          <w:fldChar w:fldCharType="separate"/>
        </w:r>
        <w:r w:rsidR="00706C6A">
          <w:rPr>
            <w:noProof/>
            <w:webHidden/>
          </w:rPr>
          <w:t>6</w:t>
        </w:r>
        <w:r w:rsidR="00706C6A">
          <w:rPr>
            <w:noProof/>
            <w:webHidden/>
          </w:rPr>
          <w:fldChar w:fldCharType="end"/>
        </w:r>
      </w:hyperlink>
    </w:p>
    <w:p w14:paraId="33585A7A" w14:textId="77777777" w:rsidR="00706C6A" w:rsidRDefault="00706C6A">
      <w:pPr>
        <w:pStyle w:val="TOC2"/>
        <w:tabs>
          <w:tab w:val="right" w:leader="dot" w:pos="9350"/>
        </w:tabs>
        <w:rPr>
          <w:rFonts w:asciiTheme="minorHAnsi" w:eastAsiaTheme="minorEastAsia" w:hAnsiTheme="minorHAnsi" w:cstheme="minorBidi"/>
          <w:noProof/>
          <w:sz w:val="22"/>
        </w:rPr>
      </w:pPr>
      <w:hyperlink w:anchor="_Toc354070872" w:history="1">
        <w:r w:rsidRPr="00E36C09">
          <w:rPr>
            <w:rStyle w:val="Hyperlink"/>
            <w:noProof/>
          </w:rPr>
          <w:t>1.1 Purpose</w:t>
        </w:r>
        <w:r>
          <w:rPr>
            <w:noProof/>
            <w:webHidden/>
          </w:rPr>
          <w:tab/>
        </w:r>
        <w:r>
          <w:rPr>
            <w:noProof/>
            <w:webHidden/>
          </w:rPr>
          <w:fldChar w:fldCharType="begin"/>
        </w:r>
        <w:r>
          <w:rPr>
            <w:noProof/>
            <w:webHidden/>
          </w:rPr>
          <w:instrText xml:space="preserve"> PAGEREF _Toc354070872 \h </w:instrText>
        </w:r>
        <w:r>
          <w:rPr>
            <w:noProof/>
            <w:webHidden/>
          </w:rPr>
        </w:r>
        <w:r>
          <w:rPr>
            <w:noProof/>
            <w:webHidden/>
          </w:rPr>
          <w:fldChar w:fldCharType="separate"/>
        </w:r>
        <w:r>
          <w:rPr>
            <w:noProof/>
            <w:webHidden/>
          </w:rPr>
          <w:t>6</w:t>
        </w:r>
        <w:r>
          <w:rPr>
            <w:noProof/>
            <w:webHidden/>
          </w:rPr>
          <w:fldChar w:fldCharType="end"/>
        </w:r>
      </w:hyperlink>
    </w:p>
    <w:p w14:paraId="5F93B6B6" w14:textId="77777777" w:rsidR="00706C6A" w:rsidRDefault="00706C6A">
      <w:pPr>
        <w:pStyle w:val="TOC2"/>
        <w:tabs>
          <w:tab w:val="right" w:leader="dot" w:pos="9350"/>
        </w:tabs>
        <w:rPr>
          <w:rFonts w:asciiTheme="minorHAnsi" w:eastAsiaTheme="minorEastAsia" w:hAnsiTheme="minorHAnsi" w:cstheme="minorBidi"/>
          <w:noProof/>
          <w:sz w:val="22"/>
        </w:rPr>
      </w:pPr>
      <w:hyperlink w:anchor="_Toc354070873" w:history="1">
        <w:r w:rsidRPr="00E36C09">
          <w:rPr>
            <w:rStyle w:val="Hyperlink"/>
            <w:noProof/>
          </w:rPr>
          <w:t>1.2 Definitions</w:t>
        </w:r>
        <w:r>
          <w:rPr>
            <w:noProof/>
            <w:webHidden/>
          </w:rPr>
          <w:tab/>
        </w:r>
        <w:r>
          <w:rPr>
            <w:noProof/>
            <w:webHidden/>
          </w:rPr>
          <w:fldChar w:fldCharType="begin"/>
        </w:r>
        <w:r>
          <w:rPr>
            <w:noProof/>
            <w:webHidden/>
          </w:rPr>
          <w:instrText xml:space="preserve"> PAGEREF _Toc354070873 \h </w:instrText>
        </w:r>
        <w:r>
          <w:rPr>
            <w:noProof/>
            <w:webHidden/>
          </w:rPr>
        </w:r>
        <w:r>
          <w:rPr>
            <w:noProof/>
            <w:webHidden/>
          </w:rPr>
          <w:fldChar w:fldCharType="separate"/>
        </w:r>
        <w:r>
          <w:rPr>
            <w:noProof/>
            <w:webHidden/>
          </w:rPr>
          <w:t>6</w:t>
        </w:r>
        <w:r>
          <w:rPr>
            <w:noProof/>
            <w:webHidden/>
          </w:rPr>
          <w:fldChar w:fldCharType="end"/>
        </w:r>
      </w:hyperlink>
    </w:p>
    <w:p w14:paraId="40D54D64" w14:textId="77777777" w:rsidR="00706C6A" w:rsidRDefault="00706C6A">
      <w:pPr>
        <w:pStyle w:val="TOC1"/>
        <w:rPr>
          <w:rFonts w:asciiTheme="minorHAnsi" w:eastAsiaTheme="minorEastAsia" w:hAnsiTheme="minorHAnsi" w:cstheme="minorBidi"/>
          <w:noProof/>
          <w:sz w:val="22"/>
        </w:rPr>
      </w:pPr>
      <w:hyperlink w:anchor="_Toc354070874" w:history="1">
        <w:r w:rsidRPr="00E36C09">
          <w:rPr>
            <w:rStyle w:val="Hyperlink"/>
            <w:noProof/>
          </w:rPr>
          <w:t>2 xBRMS Interfaces</w:t>
        </w:r>
        <w:r>
          <w:rPr>
            <w:noProof/>
            <w:webHidden/>
          </w:rPr>
          <w:tab/>
        </w:r>
        <w:r>
          <w:rPr>
            <w:noProof/>
            <w:webHidden/>
          </w:rPr>
          <w:fldChar w:fldCharType="begin"/>
        </w:r>
        <w:r>
          <w:rPr>
            <w:noProof/>
            <w:webHidden/>
          </w:rPr>
          <w:instrText xml:space="preserve"> PAGEREF _Toc354070874 \h </w:instrText>
        </w:r>
        <w:r>
          <w:rPr>
            <w:noProof/>
            <w:webHidden/>
          </w:rPr>
        </w:r>
        <w:r>
          <w:rPr>
            <w:noProof/>
            <w:webHidden/>
          </w:rPr>
          <w:fldChar w:fldCharType="separate"/>
        </w:r>
        <w:r>
          <w:rPr>
            <w:noProof/>
            <w:webHidden/>
          </w:rPr>
          <w:t>7</w:t>
        </w:r>
        <w:r>
          <w:rPr>
            <w:noProof/>
            <w:webHidden/>
          </w:rPr>
          <w:fldChar w:fldCharType="end"/>
        </w:r>
      </w:hyperlink>
    </w:p>
    <w:p w14:paraId="5206D709" w14:textId="77777777" w:rsidR="00706C6A" w:rsidRDefault="00706C6A">
      <w:pPr>
        <w:pStyle w:val="TOC2"/>
        <w:tabs>
          <w:tab w:val="right" w:leader="dot" w:pos="9350"/>
        </w:tabs>
        <w:rPr>
          <w:rFonts w:asciiTheme="minorHAnsi" w:eastAsiaTheme="minorEastAsia" w:hAnsiTheme="minorHAnsi" w:cstheme="minorBidi"/>
          <w:noProof/>
          <w:sz w:val="22"/>
        </w:rPr>
      </w:pPr>
      <w:hyperlink w:anchor="_Toc354070875" w:history="1">
        <w:r w:rsidRPr="00E36C09">
          <w:rPr>
            <w:rStyle w:val="Hyperlink"/>
            <w:noProof/>
          </w:rPr>
          <w:t>2.1 Monitoring Interface</w:t>
        </w:r>
        <w:r>
          <w:rPr>
            <w:noProof/>
            <w:webHidden/>
          </w:rPr>
          <w:tab/>
        </w:r>
        <w:r>
          <w:rPr>
            <w:noProof/>
            <w:webHidden/>
          </w:rPr>
          <w:fldChar w:fldCharType="begin"/>
        </w:r>
        <w:r>
          <w:rPr>
            <w:noProof/>
            <w:webHidden/>
          </w:rPr>
          <w:instrText xml:space="preserve"> PAGEREF _Toc354070875 \h </w:instrText>
        </w:r>
        <w:r>
          <w:rPr>
            <w:noProof/>
            <w:webHidden/>
          </w:rPr>
        </w:r>
        <w:r>
          <w:rPr>
            <w:noProof/>
            <w:webHidden/>
          </w:rPr>
          <w:fldChar w:fldCharType="separate"/>
        </w:r>
        <w:r>
          <w:rPr>
            <w:noProof/>
            <w:webHidden/>
          </w:rPr>
          <w:t>7</w:t>
        </w:r>
        <w:r>
          <w:rPr>
            <w:noProof/>
            <w:webHidden/>
          </w:rPr>
          <w:fldChar w:fldCharType="end"/>
        </w:r>
      </w:hyperlink>
    </w:p>
    <w:p w14:paraId="6B7448B6" w14:textId="77777777" w:rsidR="00706C6A" w:rsidRDefault="00706C6A">
      <w:pPr>
        <w:pStyle w:val="TOC2"/>
        <w:tabs>
          <w:tab w:val="right" w:leader="dot" w:pos="9350"/>
        </w:tabs>
        <w:rPr>
          <w:rFonts w:asciiTheme="minorHAnsi" w:eastAsiaTheme="minorEastAsia" w:hAnsiTheme="minorHAnsi" w:cstheme="minorBidi"/>
          <w:noProof/>
          <w:sz w:val="22"/>
        </w:rPr>
      </w:pPr>
      <w:hyperlink w:anchor="_Toc354070876" w:history="1">
        <w:r w:rsidRPr="00E36C09">
          <w:rPr>
            <w:rStyle w:val="Hyperlink"/>
            <w:noProof/>
          </w:rPr>
          <w:t>2.2 REST Interface</w:t>
        </w:r>
        <w:r>
          <w:rPr>
            <w:noProof/>
            <w:webHidden/>
          </w:rPr>
          <w:tab/>
        </w:r>
        <w:r>
          <w:rPr>
            <w:noProof/>
            <w:webHidden/>
          </w:rPr>
          <w:fldChar w:fldCharType="begin"/>
        </w:r>
        <w:r>
          <w:rPr>
            <w:noProof/>
            <w:webHidden/>
          </w:rPr>
          <w:instrText xml:space="preserve"> PAGEREF _Toc354070876 \h </w:instrText>
        </w:r>
        <w:r>
          <w:rPr>
            <w:noProof/>
            <w:webHidden/>
          </w:rPr>
        </w:r>
        <w:r>
          <w:rPr>
            <w:noProof/>
            <w:webHidden/>
          </w:rPr>
          <w:fldChar w:fldCharType="separate"/>
        </w:r>
        <w:r>
          <w:rPr>
            <w:noProof/>
            <w:webHidden/>
          </w:rPr>
          <w:t>8</w:t>
        </w:r>
        <w:r>
          <w:rPr>
            <w:noProof/>
            <w:webHidden/>
          </w:rPr>
          <w:fldChar w:fldCharType="end"/>
        </w:r>
      </w:hyperlink>
    </w:p>
    <w:p w14:paraId="67166327" w14:textId="77777777" w:rsidR="00706C6A" w:rsidRDefault="00706C6A">
      <w:pPr>
        <w:pStyle w:val="TOC1"/>
        <w:rPr>
          <w:rFonts w:asciiTheme="minorHAnsi" w:eastAsiaTheme="minorEastAsia" w:hAnsiTheme="minorHAnsi" w:cstheme="minorBidi"/>
          <w:noProof/>
          <w:sz w:val="22"/>
        </w:rPr>
      </w:pPr>
      <w:hyperlink w:anchor="_Toc354070877" w:history="1">
        <w:r w:rsidRPr="00E36C09">
          <w:rPr>
            <w:rStyle w:val="Hyperlink"/>
            <w:noProof/>
          </w:rPr>
          <w:t>3 Monitoring Interface - JMS Messages</w:t>
        </w:r>
        <w:r>
          <w:rPr>
            <w:noProof/>
            <w:webHidden/>
          </w:rPr>
          <w:tab/>
        </w:r>
        <w:r>
          <w:rPr>
            <w:noProof/>
            <w:webHidden/>
          </w:rPr>
          <w:fldChar w:fldCharType="begin"/>
        </w:r>
        <w:r>
          <w:rPr>
            <w:noProof/>
            <w:webHidden/>
          </w:rPr>
          <w:instrText xml:space="preserve"> PAGEREF _Toc354070877 \h </w:instrText>
        </w:r>
        <w:r>
          <w:rPr>
            <w:noProof/>
            <w:webHidden/>
          </w:rPr>
        </w:r>
        <w:r>
          <w:rPr>
            <w:noProof/>
            <w:webHidden/>
          </w:rPr>
          <w:fldChar w:fldCharType="separate"/>
        </w:r>
        <w:r>
          <w:rPr>
            <w:noProof/>
            <w:webHidden/>
          </w:rPr>
          <w:t>9</w:t>
        </w:r>
        <w:r>
          <w:rPr>
            <w:noProof/>
            <w:webHidden/>
          </w:rPr>
          <w:fldChar w:fldCharType="end"/>
        </w:r>
      </w:hyperlink>
    </w:p>
    <w:p w14:paraId="60E6C4E1" w14:textId="77777777" w:rsidR="00706C6A" w:rsidRDefault="00706C6A">
      <w:pPr>
        <w:pStyle w:val="TOC1"/>
        <w:rPr>
          <w:rFonts w:asciiTheme="minorHAnsi" w:eastAsiaTheme="minorEastAsia" w:hAnsiTheme="minorHAnsi" w:cstheme="minorBidi"/>
          <w:noProof/>
          <w:sz w:val="22"/>
        </w:rPr>
      </w:pPr>
      <w:hyperlink w:anchor="_Toc354070878" w:history="1">
        <w:r w:rsidRPr="00E36C09">
          <w:rPr>
            <w:rStyle w:val="Hyperlink"/>
            <w:noProof/>
          </w:rPr>
          <w:t>4 REST Interface</w:t>
        </w:r>
        <w:r>
          <w:rPr>
            <w:noProof/>
            <w:webHidden/>
          </w:rPr>
          <w:tab/>
        </w:r>
        <w:r>
          <w:rPr>
            <w:noProof/>
            <w:webHidden/>
          </w:rPr>
          <w:fldChar w:fldCharType="begin"/>
        </w:r>
        <w:r>
          <w:rPr>
            <w:noProof/>
            <w:webHidden/>
          </w:rPr>
          <w:instrText xml:space="preserve"> PAGEREF _Toc354070878 \h </w:instrText>
        </w:r>
        <w:r>
          <w:rPr>
            <w:noProof/>
            <w:webHidden/>
          </w:rPr>
        </w:r>
        <w:r>
          <w:rPr>
            <w:noProof/>
            <w:webHidden/>
          </w:rPr>
          <w:fldChar w:fldCharType="separate"/>
        </w:r>
        <w:r>
          <w:rPr>
            <w:noProof/>
            <w:webHidden/>
          </w:rPr>
          <w:t>10</w:t>
        </w:r>
        <w:r>
          <w:rPr>
            <w:noProof/>
            <w:webHidden/>
          </w:rPr>
          <w:fldChar w:fldCharType="end"/>
        </w:r>
      </w:hyperlink>
    </w:p>
    <w:p w14:paraId="101BD34B" w14:textId="77777777" w:rsidR="00706C6A" w:rsidRDefault="00706C6A">
      <w:pPr>
        <w:pStyle w:val="TOC2"/>
        <w:tabs>
          <w:tab w:val="right" w:leader="dot" w:pos="9350"/>
        </w:tabs>
        <w:rPr>
          <w:rFonts w:asciiTheme="minorHAnsi" w:eastAsiaTheme="minorEastAsia" w:hAnsiTheme="minorHAnsi" w:cstheme="minorBidi"/>
          <w:noProof/>
          <w:sz w:val="22"/>
        </w:rPr>
      </w:pPr>
      <w:hyperlink w:anchor="_Toc354070879" w:history="1">
        <w:r w:rsidRPr="00E36C09">
          <w:rPr>
            <w:rStyle w:val="Hyperlink"/>
            <w:noProof/>
          </w:rPr>
          <w:t>4.1 Legacy Endpoints</w:t>
        </w:r>
        <w:r>
          <w:rPr>
            <w:noProof/>
            <w:webHidden/>
          </w:rPr>
          <w:tab/>
        </w:r>
        <w:r>
          <w:rPr>
            <w:noProof/>
            <w:webHidden/>
          </w:rPr>
          <w:fldChar w:fldCharType="begin"/>
        </w:r>
        <w:r>
          <w:rPr>
            <w:noProof/>
            <w:webHidden/>
          </w:rPr>
          <w:instrText xml:space="preserve"> PAGEREF _Toc354070879 \h </w:instrText>
        </w:r>
        <w:r>
          <w:rPr>
            <w:noProof/>
            <w:webHidden/>
          </w:rPr>
        </w:r>
        <w:r>
          <w:rPr>
            <w:noProof/>
            <w:webHidden/>
          </w:rPr>
          <w:fldChar w:fldCharType="separate"/>
        </w:r>
        <w:r>
          <w:rPr>
            <w:noProof/>
            <w:webHidden/>
          </w:rPr>
          <w:t>10</w:t>
        </w:r>
        <w:r>
          <w:rPr>
            <w:noProof/>
            <w:webHidden/>
          </w:rPr>
          <w:fldChar w:fldCharType="end"/>
        </w:r>
      </w:hyperlink>
    </w:p>
    <w:p w14:paraId="168598C6"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80" w:history="1">
        <w:r w:rsidRPr="00E36C09">
          <w:rPr>
            <w:rStyle w:val="Hyperlink"/>
            <w:noProof/>
          </w:rPr>
          <w:t>4.1.1 Get Facilities</w:t>
        </w:r>
        <w:r>
          <w:rPr>
            <w:noProof/>
            <w:webHidden/>
          </w:rPr>
          <w:tab/>
        </w:r>
        <w:r>
          <w:rPr>
            <w:noProof/>
            <w:webHidden/>
          </w:rPr>
          <w:fldChar w:fldCharType="begin"/>
        </w:r>
        <w:r>
          <w:rPr>
            <w:noProof/>
            <w:webHidden/>
          </w:rPr>
          <w:instrText xml:space="preserve"> PAGEREF _Toc354070880 \h </w:instrText>
        </w:r>
        <w:r>
          <w:rPr>
            <w:noProof/>
            <w:webHidden/>
          </w:rPr>
        </w:r>
        <w:r>
          <w:rPr>
            <w:noProof/>
            <w:webHidden/>
          </w:rPr>
          <w:fldChar w:fldCharType="separate"/>
        </w:r>
        <w:r>
          <w:rPr>
            <w:noProof/>
            <w:webHidden/>
          </w:rPr>
          <w:t>10</w:t>
        </w:r>
        <w:r>
          <w:rPr>
            <w:noProof/>
            <w:webHidden/>
          </w:rPr>
          <w:fldChar w:fldCharType="end"/>
        </w:r>
      </w:hyperlink>
    </w:p>
    <w:p w14:paraId="1E42A412"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81" w:history="1">
        <w:r w:rsidRPr="00E36C09">
          <w:rPr>
            <w:rStyle w:val="Hyperlink"/>
            <w:noProof/>
          </w:rPr>
          <w:t>4.1.2 Get Status</w:t>
        </w:r>
        <w:r>
          <w:rPr>
            <w:noProof/>
            <w:webHidden/>
          </w:rPr>
          <w:tab/>
        </w:r>
        <w:r>
          <w:rPr>
            <w:noProof/>
            <w:webHidden/>
          </w:rPr>
          <w:fldChar w:fldCharType="begin"/>
        </w:r>
        <w:r>
          <w:rPr>
            <w:noProof/>
            <w:webHidden/>
          </w:rPr>
          <w:instrText xml:space="preserve"> PAGEREF _Toc354070881 \h </w:instrText>
        </w:r>
        <w:r>
          <w:rPr>
            <w:noProof/>
            <w:webHidden/>
          </w:rPr>
        </w:r>
        <w:r>
          <w:rPr>
            <w:noProof/>
            <w:webHidden/>
          </w:rPr>
          <w:fldChar w:fldCharType="separate"/>
        </w:r>
        <w:r>
          <w:rPr>
            <w:noProof/>
            <w:webHidden/>
          </w:rPr>
          <w:t>12</w:t>
        </w:r>
        <w:r>
          <w:rPr>
            <w:noProof/>
            <w:webHidden/>
          </w:rPr>
          <w:fldChar w:fldCharType="end"/>
        </w:r>
      </w:hyperlink>
    </w:p>
    <w:p w14:paraId="7D9D0C98" w14:textId="77777777" w:rsidR="00706C6A" w:rsidRDefault="00706C6A">
      <w:pPr>
        <w:pStyle w:val="TOC2"/>
        <w:tabs>
          <w:tab w:val="right" w:leader="dot" w:pos="9350"/>
        </w:tabs>
        <w:rPr>
          <w:rFonts w:asciiTheme="minorHAnsi" w:eastAsiaTheme="minorEastAsia" w:hAnsiTheme="minorHAnsi" w:cstheme="minorBidi"/>
          <w:noProof/>
          <w:sz w:val="22"/>
        </w:rPr>
      </w:pPr>
      <w:hyperlink w:anchor="_Toc354070882" w:history="1">
        <w:r w:rsidRPr="00E36C09">
          <w:rPr>
            <w:rStyle w:val="Hyperlink"/>
            <w:noProof/>
          </w:rPr>
          <w:t>4.2 New Endpoints</w:t>
        </w:r>
        <w:r>
          <w:rPr>
            <w:noProof/>
            <w:webHidden/>
          </w:rPr>
          <w:tab/>
        </w:r>
        <w:r>
          <w:rPr>
            <w:noProof/>
            <w:webHidden/>
          </w:rPr>
          <w:fldChar w:fldCharType="begin"/>
        </w:r>
        <w:r>
          <w:rPr>
            <w:noProof/>
            <w:webHidden/>
          </w:rPr>
          <w:instrText xml:space="preserve"> PAGEREF _Toc354070882 \h </w:instrText>
        </w:r>
        <w:r>
          <w:rPr>
            <w:noProof/>
            <w:webHidden/>
          </w:rPr>
        </w:r>
        <w:r>
          <w:rPr>
            <w:noProof/>
            <w:webHidden/>
          </w:rPr>
          <w:fldChar w:fldCharType="separate"/>
        </w:r>
        <w:r>
          <w:rPr>
            <w:noProof/>
            <w:webHidden/>
          </w:rPr>
          <w:t>13</w:t>
        </w:r>
        <w:r>
          <w:rPr>
            <w:noProof/>
            <w:webHidden/>
          </w:rPr>
          <w:fldChar w:fldCharType="end"/>
        </w:r>
      </w:hyperlink>
    </w:p>
    <w:p w14:paraId="0CF91D0E"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83" w:history="1">
        <w:r w:rsidRPr="00E36C09">
          <w:rPr>
            <w:rStyle w:val="Hyperlink"/>
            <w:noProof/>
          </w:rPr>
          <w:t>4.2.1 config/ms</w:t>
        </w:r>
        <w:r>
          <w:rPr>
            <w:noProof/>
            <w:webHidden/>
          </w:rPr>
          <w:tab/>
        </w:r>
        <w:r>
          <w:rPr>
            <w:noProof/>
            <w:webHidden/>
          </w:rPr>
          <w:fldChar w:fldCharType="begin"/>
        </w:r>
        <w:r>
          <w:rPr>
            <w:noProof/>
            <w:webHidden/>
          </w:rPr>
          <w:instrText xml:space="preserve"> PAGEREF _Toc354070883 \h </w:instrText>
        </w:r>
        <w:r>
          <w:rPr>
            <w:noProof/>
            <w:webHidden/>
          </w:rPr>
        </w:r>
        <w:r>
          <w:rPr>
            <w:noProof/>
            <w:webHidden/>
          </w:rPr>
          <w:fldChar w:fldCharType="separate"/>
        </w:r>
        <w:r>
          <w:rPr>
            <w:noProof/>
            <w:webHidden/>
          </w:rPr>
          <w:t>15</w:t>
        </w:r>
        <w:r>
          <w:rPr>
            <w:noProof/>
            <w:webHidden/>
          </w:rPr>
          <w:fldChar w:fldCharType="end"/>
        </w:r>
      </w:hyperlink>
    </w:p>
    <w:p w14:paraId="4BDC630C"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84" w:history="1">
        <w:r w:rsidRPr="00E36C09">
          <w:rPr>
            <w:rStyle w:val="Hyperlink"/>
            <w:noProof/>
          </w:rPr>
          <w:t>4.2.2 config/xbrms</w:t>
        </w:r>
        <w:r>
          <w:rPr>
            <w:noProof/>
            <w:webHidden/>
          </w:rPr>
          <w:tab/>
        </w:r>
        <w:r>
          <w:rPr>
            <w:noProof/>
            <w:webHidden/>
          </w:rPr>
          <w:fldChar w:fldCharType="begin"/>
        </w:r>
        <w:r>
          <w:rPr>
            <w:noProof/>
            <w:webHidden/>
          </w:rPr>
          <w:instrText xml:space="preserve"> PAGEREF _Toc354070884 \h </w:instrText>
        </w:r>
        <w:r>
          <w:rPr>
            <w:noProof/>
            <w:webHidden/>
          </w:rPr>
        </w:r>
        <w:r>
          <w:rPr>
            <w:noProof/>
            <w:webHidden/>
          </w:rPr>
          <w:fldChar w:fldCharType="separate"/>
        </w:r>
        <w:r>
          <w:rPr>
            <w:noProof/>
            <w:webHidden/>
          </w:rPr>
          <w:t>15</w:t>
        </w:r>
        <w:r>
          <w:rPr>
            <w:noProof/>
            <w:webHidden/>
          </w:rPr>
          <w:fldChar w:fldCharType="end"/>
        </w:r>
      </w:hyperlink>
    </w:p>
    <w:p w14:paraId="60D0AFB4"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85" w:history="1">
        <w:r w:rsidRPr="00E36C09">
          <w:rPr>
            <w:rStyle w:val="Hyperlink"/>
            <w:noProof/>
          </w:rPr>
          <w:t>4.2.3 config/ms</w:t>
        </w:r>
        <w:r>
          <w:rPr>
            <w:noProof/>
            <w:webHidden/>
          </w:rPr>
          <w:tab/>
        </w:r>
        <w:r>
          <w:rPr>
            <w:noProof/>
            <w:webHidden/>
          </w:rPr>
          <w:fldChar w:fldCharType="begin"/>
        </w:r>
        <w:r>
          <w:rPr>
            <w:noProof/>
            <w:webHidden/>
          </w:rPr>
          <w:instrText xml:space="preserve"> PAGEREF _Toc354070885 \h </w:instrText>
        </w:r>
        <w:r>
          <w:rPr>
            <w:noProof/>
            <w:webHidden/>
          </w:rPr>
        </w:r>
        <w:r>
          <w:rPr>
            <w:noProof/>
            <w:webHidden/>
          </w:rPr>
          <w:fldChar w:fldCharType="separate"/>
        </w:r>
        <w:r>
          <w:rPr>
            <w:noProof/>
            <w:webHidden/>
          </w:rPr>
          <w:t>15</w:t>
        </w:r>
        <w:r>
          <w:rPr>
            <w:noProof/>
            <w:webHidden/>
          </w:rPr>
          <w:fldChar w:fldCharType="end"/>
        </w:r>
      </w:hyperlink>
    </w:p>
    <w:p w14:paraId="40F17F42"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86" w:history="1">
        <w:r w:rsidRPr="00E36C09">
          <w:rPr>
            <w:rStyle w:val="Hyperlink"/>
            <w:noProof/>
          </w:rPr>
          <w:t>4.2.4 config/xbrms</w:t>
        </w:r>
        <w:r>
          <w:rPr>
            <w:noProof/>
            <w:webHidden/>
          </w:rPr>
          <w:tab/>
        </w:r>
        <w:r>
          <w:rPr>
            <w:noProof/>
            <w:webHidden/>
          </w:rPr>
          <w:fldChar w:fldCharType="begin"/>
        </w:r>
        <w:r>
          <w:rPr>
            <w:noProof/>
            <w:webHidden/>
          </w:rPr>
          <w:instrText xml:space="preserve"> PAGEREF _Toc354070886 \h </w:instrText>
        </w:r>
        <w:r>
          <w:rPr>
            <w:noProof/>
            <w:webHidden/>
          </w:rPr>
        </w:r>
        <w:r>
          <w:rPr>
            <w:noProof/>
            <w:webHidden/>
          </w:rPr>
          <w:fldChar w:fldCharType="separate"/>
        </w:r>
        <w:r>
          <w:rPr>
            <w:noProof/>
            <w:webHidden/>
          </w:rPr>
          <w:t>15</w:t>
        </w:r>
        <w:r>
          <w:rPr>
            <w:noProof/>
            <w:webHidden/>
          </w:rPr>
          <w:fldChar w:fldCharType="end"/>
        </w:r>
      </w:hyperlink>
    </w:p>
    <w:p w14:paraId="0BABCBEA"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87" w:history="1">
        <w:r w:rsidRPr="00E36C09">
          <w:rPr>
            <w:rStyle w:val="Hyperlink"/>
            <w:noProof/>
          </w:rPr>
          <w:t>4.2.5 config/properties</w:t>
        </w:r>
        <w:r>
          <w:rPr>
            <w:noProof/>
            <w:webHidden/>
          </w:rPr>
          <w:tab/>
        </w:r>
        <w:r>
          <w:rPr>
            <w:noProof/>
            <w:webHidden/>
          </w:rPr>
          <w:fldChar w:fldCharType="begin"/>
        </w:r>
        <w:r>
          <w:rPr>
            <w:noProof/>
            <w:webHidden/>
          </w:rPr>
          <w:instrText xml:space="preserve"> PAGEREF _Toc354070887 \h </w:instrText>
        </w:r>
        <w:r>
          <w:rPr>
            <w:noProof/>
            <w:webHidden/>
          </w:rPr>
        </w:r>
        <w:r>
          <w:rPr>
            <w:noProof/>
            <w:webHidden/>
          </w:rPr>
          <w:fldChar w:fldCharType="separate"/>
        </w:r>
        <w:r>
          <w:rPr>
            <w:noProof/>
            <w:webHidden/>
          </w:rPr>
          <w:t>16</w:t>
        </w:r>
        <w:r>
          <w:rPr>
            <w:noProof/>
            <w:webHidden/>
          </w:rPr>
          <w:fldChar w:fldCharType="end"/>
        </w:r>
      </w:hyperlink>
    </w:p>
    <w:p w14:paraId="58BA87AE"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88" w:history="1">
        <w:r w:rsidRPr="00E36C09">
          <w:rPr>
            <w:rStyle w:val="Hyperlink"/>
            <w:noProof/>
          </w:rPr>
          <w:t>4.2.6 xbrcs</w:t>
        </w:r>
        <w:r>
          <w:rPr>
            <w:noProof/>
            <w:webHidden/>
          </w:rPr>
          <w:tab/>
        </w:r>
        <w:r>
          <w:rPr>
            <w:noProof/>
            <w:webHidden/>
          </w:rPr>
          <w:fldChar w:fldCharType="begin"/>
        </w:r>
        <w:r>
          <w:rPr>
            <w:noProof/>
            <w:webHidden/>
          </w:rPr>
          <w:instrText xml:space="preserve"> PAGEREF _Toc354070888 \h </w:instrText>
        </w:r>
        <w:r>
          <w:rPr>
            <w:noProof/>
            <w:webHidden/>
          </w:rPr>
        </w:r>
        <w:r>
          <w:rPr>
            <w:noProof/>
            <w:webHidden/>
          </w:rPr>
          <w:fldChar w:fldCharType="separate"/>
        </w:r>
        <w:r>
          <w:rPr>
            <w:noProof/>
            <w:webHidden/>
          </w:rPr>
          <w:t>16</w:t>
        </w:r>
        <w:r>
          <w:rPr>
            <w:noProof/>
            <w:webHidden/>
          </w:rPr>
          <w:fldChar w:fldCharType="end"/>
        </w:r>
      </w:hyperlink>
    </w:p>
    <w:p w14:paraId="06F3F67B"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89" w:history="1">
        <w:r w:rsidRPr="00E36C09">
          <w:rPr>
            <w:rStyle w:val="Hyperlink"/>
            <w:noProof/>
          </w:rPr>
          <w:t>4.2.7 xbrcs/id/{facility id}</w:t>
        </w:r>
        <w:r>
          <w:rPr>
            <w:noProof/>
            <w:webHidden/>
          </w:rPr>
          <w:tab/>
        </w:r>
        <w:r>
          <w:rPr>
            <w:noProof/>
            <w:webHidden/>
          </w:rPr>
          <w:fldChar w:fldCharType="begin"/>
        </w:r>
        <w:r>
          <w:rPr>
            <w:noProof/>
            <w:webHidden/>
          </w:rPr>
          <w:instrText xml:space="preserve"> PAGEREF _Toc354070889 \h </w:instrText>
        </w:r>
        <w:r>
          <w:rPr>
            <w:noProof/>
            <w:webHidden/>
          </w:rPr>
        </w:r>
        <w:r>
          <w:rPr>
            <w:noProof/>
            <w:webHidden/>
          </w:rPr>
          <w:fldChar w:fldCharType="separate"/>
        </w:r>
        <w:r>
          <w:rPr>
            <w:noProof/>
            <w:webHidden/>
          </w:rPr>
          <w:t>16</w:t>
        </w:r>
        <w:r>
          <w:rPr>
            <w:noProof/>
            <w:webHidden/>
          </w:rPr>
          <w:fldChar w:fldCharType="end"/>
        </w:r>
      </w:hyperlink>
    </w:p>
    <w:p w14:paraId="58437F1C"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90" w:history="1">
        <w:r w:rsidRPr="00E36C09">
          <w:rPr>
            <w:rStyle w:val="Hyperlink"/>
            <w:noProof/>
          </w:rPr>
          <w:t>4.2.8 xbrcs/addr/{addr}</w:t>
        </w:r>
        <w:r>
          <w:rPr>
            <w:noProof/>
            <w:webHidden/>
          </w:rPr>
          <w:tab/>
        </w:r>
        <w:r>
          <w:rPr>
            <w:noProof/>
            <w:webHidden/>
          </w:rPr>
          <w:fldChar w:fldCharType="begin"/>
        </w:r>
        <w:r>
          <w:rPr>
            <w:noProof/>
            <w:webHidden/>
          </w:rPr>
          <w:instrText xml:space="preserve"> PAGEREF _Toc354070890 \h </w:instrText>
        </w:r>
        <w:r>
          <w:rPr>
            <w:noProof/>
            <w:webHidden/>
          </w:rPr>
        </w:r>
        <w:r>
          <w:rPr>
            <w:noProof/>
            <w:webHidden/>
          </w:rPr>
          <w:fldChar w:fldCharType="separate"/>
        </w:r>
        <w:r>
          <w:rPr>
            <w:noProof/>
            <w:webHidden/>
          </w:rPr>
          <w:t>17</w:t>
        </w:r>
        <w:r>
          <w:rPr>
            <w:noProof/>
            <w:webHidden/>
          </w:rPr>
          <w:fldChar w:fldCharType="end"/>
        </w:r>
      </w:hyperlink>
    </w:p>
    <w:p w14:paraId="30703861"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91" w:history="1">
        <w:r w:rsidRPr="00E36C09">
          <w:rPr>
            <w:rStyle w:val="Hyperlink"/>
            <w:noProof/>
          </w:rPr>
          <w:t>4.2.9 xbrcs/ip/{ip}</w:t>
        </w:r>
        <w:r>
          <w:rPr>
            <w:noProof/>
            <w:webHidden/>
          </w:rPr>
          <w:tab/>
        </w:r>
        <w:r>
          <w:rPr>
            <w:noProof/>
            <w:webHidden/>
          </w:rPr>
          <w:fldChar w:fldCharType="begin"/>
        </w:r>
        <w:r>
          <w:rPr>
            <w:noProof/>
            <w:webHidden/>
          </w:rPr>
          <w:instrText xml:space="preserve"> PAGEREF _Toc354070891 \h </w:instrText>
        </w:r>
        <w:r>
          <w:rPr>
            <w:noProof/>
            <w:webHidden/>
          </w:rPr>
        </w:r>
        <w:r>
          <w:rPr>
            <w:noProof/>
            <w:webHidden/>
          </w:rPr>
          <w:fldChar w:fldCharType="separate"/>
        </w:r>
        <w:r>
          <w:rPr>
            <w:noProof/>
            <w:webHidden/>
          </w:rPr>
          <w:t>17</w:t>
        </w:r>
        <w:r>
          <w:rPr>
            <w:noProof/>
            <w:webHidden/>
          </w:rPr>
          <w:fldChar w:fldCharType="end"/>
        </w:r>
      </w:hyperlink>
    </w:p>
    <w:p w14:paraId="5C2FA798"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92" w:history="1">
        <w:r w:rsidRPr="00E36C09">
          <w:rPr>
            <w:rStyle w:val="Hyperlink"/>
            <w:noProof/>
          </w:rPr>
          <w:t>4.2.10 xbrcs/status/{red|green|yellow}</w:t>
        </w:r>
        <w:r>
          <w:rPr>
            <w:noProof/>
            <w:webHidden/>
          </w:rPr>
          <w:tab/>
        </w:r>
        <w:r>
          <w:rPr>
            <w:noProof/>
            <w:webHidden/>
          </w:rPr>
          <w:fldChar w:fldCharType="begin"/>
        </w:r>
        <w:r>
          <w:rPr>
            <w:noProof/>
            <w:webHidden/>
          </w:rPr>
          <w:instrText xml:space="preserve"> PAGEREF _Toc354070892 \h </w:instrText>
        </w:r>
        <w:r>
          <w:rPr>
            <w:noProof/>
            <w:webHidden/>
          </w:rPr>
        </w:r>
        <w:r>
          <w:rPr>
            <w:noProof/>
            <w:webHidden/>
          </w:rPr>
          <w:fldChar w:fldCharType="separate"/>
        </w:r>
        <w:r>
          <w:rPr>
            <w:noProof/>
            <w:webHidden/>
          </w:rPr>
          <w:t>17</w:t>
        </w:r>
        <w:r>
          <w:rPr>
            <w:noProof/>
            <w:webHidden/>
          </w:rPr>
          <w:fldChar w:fldCharType="end"/>
        </w:r>
      </w:hyperlink>
    </w:p>
    <w:p w14:paraId="2B3D6190"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93" w:history="1">
        <w:r w:rsidRPr="00E36C09">
          <w:rPr>
            <w:rStyle w:val="Hyperlink"/>
            <w:noProof/>
          </w:rPr>
          <w:t>4.2.11 xbrcs/type/{type}</w:t>
        </w:r>
        <w:r>
          <w:rPr>
            <w:noProof/>
            <w:webHidden/>
          </w:rPr>
          <w:tab/>
        </w:r>
        <w:r>
          <w:rPr>
            <w:noProof/>
            <w:webHidden/>
          </w:rPr>
          <w:fldChar w:fldCharType="begin"/>
        </w:r>
        <w:r>
          <w:rPr>
            <w:noProof/>
            <w:webHidden/>
          </w:rPr>
          <w:instrText xml:space="preserve"> PAGEREF _Toc354070893 \h </w:instrText>
        </w:r>
        <w:r>
          <w:rPr>
            <w:noProof/>
            <w:webHidden/>
          </w:rPr>
        </w:r>
        <w:r>
          <w:rPr>
            <w:noProof/>
            <w:webHidden/>
          </w:rPr>
          <w:fldChar w:fldCharType="separate"/>
        </w:r>
        <w:r>
          <w:rPr>
            <w:noProof/>
            <w:webHidden/>
          </w:rPr>
          <w:t>17</w:t>
        </w:r>
        <w:r>
          <w:rPr>
            <w:noProof/>
            <w:webHidden/>
          </w:rPr>
          <w:fldChar w:fldCharType="end"/>
        </w:r>
      </w:hyperlink>
    </w:p>
    <w:p w14:paraId="6CD4A801"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94" w:history="1">
        <w:r w:rsidRPr="00E36C09">
          <w:rPr>
            <w:rStyle w:val="Hyperlink"/>
            <w:noProof/>
          </w:rPr>
          <w:t>4.2.12 xbrcs/type/{type}/status/{red|green|yellow}</w:t>
        </w:r>
        <w:r>
          <w:rPr>
            <w:noProof/>
            <w:webHidden/>
          </w:rPr>
          <w:tab/>
        </w:r>
        <w:r>
          <w:rPr>
            <w:noProof/>
            <w:webHidden/>
          </w:rPr>
          <w:fldChar w:fldCharType="begin"/>
        </w:r>
        <w:r>
          <w:rPr>
            <w:noProof/>
            <w:webHidden/>
          </w:rPr>
          <w:instrText xml:space="preserve"> PAGEREF _Toc354070894 \h </w:instrText>
        </w:r>
        <w:r>
          <w:rPr>
            <w:noProof/>
            <w:webHidden/>
          </w:rPr>
        </w:r>
        <w:r>
          <w:rPr>
            <w:noProof/>
            <w:webHidden/>
          </w:rPr>
          <w:fldChar w:fldCharType="separate"/>
        </w:r>
        <w:r>
          <w:rPr>
            <w:noProof/>
            <w:webHidden/>
          </w:rPr>
          <w:t>18</w:t>
        </w:r>
        <w:r>
          <w:rPr>
            <w:noProof/>
            <w:webHidden/>
          </w:rPr>
          <w:fldChar w:fldCharType="end"/>
        </w:r>
      </w:hyperlink>
    </w:p>
    <w:p w14:paraId="353E0E46"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95" w:history="1">
        <w:r w:rsidRPr="00E36C09">
          <w:rPr>
            <w:rStyle w:val="Hyperlink"/>
            <w:noProof/>
          </w:rPr>
          <w:t>4.2.13 xbrc/config/stored/{configId}</w:t>
        </w:r>
        <w:r>
          <w:rPr>
            <w:noProof/>
            <w:webHidden/>
          </w:rPr>
          <w:tab/>
        </w:r>
        <w:r>
          <w:rPr>
            <w:noProof/>
            <w:webHidden/>
          </w:rPr>
          <w:fldChar w:fldCharType="begin"/>
        </w:r>
        <w:r>
          <w:rPr>
            <w:noProof/>
            <w:webHidden/>
          </w:rPr>
          <w:instrText xml:space="preserve"> PAGEREF _Toc354070895 \h </w:instrText>
        </w:r>
        <w:r>
          <w:rPr>
            <w:noProof/>
            <w:webHidden/>
          </w:rPr>
        </w:r>
        <w:r>
          <w:rPr>
            <w:noProof/>
            <w:webHidden/>
          </w:rPr>
          <w:fldChar w:fldCharType="separate"/>
        </w:r>
        <w:r>
          <w:rPr>
            <w:noProof/>
            <w:webHidden/>
          </w:rPr>
          <w:t>18</w:t>
        </w:r>
        <w:r>
          <w:rPr>
            <w:noProof/>
            <w:webHidden/>
          </w:rPr>
          <w:fldChar w:fldCharType="end"/>
        </w:r>
      </w:hyperlink>
    </w:p>
    <w:p w14:paraId="28B65A17"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96" w:history="1">
        <w:r w:rsidRPr="00E36C09">
          <w:rPr>
            <w:rStyle w:val="Hyperlink"/>
            <w:noProof/>
          </w:rPr>
          <w:t>4.2.14 xbrc/config/fetch/id/{xbrcId}/{name}</w:t>
        </w:r>
        <w:r>
          <w:rPr>
            <w:noProof/>
            <w:webHidden/>
          </w:rPr>
          <w:tab/>
        </w:r>
        <w:r>
          <w:rPr>
            <w:noProof/>
            <w:webHidden/>
          </w:rPr>
          <w:fldChar w:fldCharType="begin"/>
        </w:r>
        <w:r>
          <w:rPr>
            <w:noProof/>
            <w:webHidden/>
          </w:rPr>
          <w:instrText xml:space="preserve"> PAGEREF _Toc354070896 \h </w:instrText>
        </w:r>
        <w:r>
          <w:rPr>
            <w:noProof/>
            <w:webHidden/>
          </w:rPr>
        </w:r>
        <w:r>
          <w:rPr>
            <w:noProof/>
            <w:webHidden/>
          </w:rPr>
          <w:fldChar w:fldCharType="separate"/>
        </w:r>
        <w:r>
          <w:rPr>
            <w:noProof/>
            <w:webHidden/>
          </w:rPr>
          <w:t>18</w:t>
        </w:r>
        <w:r>
          <w:rPr>
            <w:noProof/>
            <w:webHidden/>
          </w:rPr>
          <w:fldChar w:fldCharType="end"/>
        </w:r>
      </w:hyperlink>
    </w:p>
    <w:p w14:paraId="76AAE2D8"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97" w:history="1">
        <w:r w:rsidRPr="00E36C09">
          <w:rPr>
            <w:rStyle w:val="Hyperlink"/>
            <w:noProof/>
          </w:rPr>
          <w:t>4.2.15 xbrc/config/fetch/addr/{xbrcAddr}/{xbrcPort}/{name}</w:t>
        </w:r>
        <w:r>
          <w:rPr>
            <w:noProof/>
            <w:webHidden/>
          </w:rPr>
          <w:tab/>
        </w:r>
        <w:r>
          <w:rPr>
            <w:noProof/>
            <w:webHidden/>
          </w:rPr>
          <w:fldChar w:fldCharType="begin"/>
        </w:r>
        <w:r>
          <w:rPr>
            <w:noProof/>
            <w:webHidden/>
          </w:rPr>
          <w:instrText xml:space="preserve"> PAGEREF _Toc354070897 \h </w:instrText>
        </w:r>
        <w:r>
          <w:rPr>
            <w:noProof/>
            <w:webHidden/>
          </w:rPr>
        </w:r>
        <w:r>
          <w:rPr>
            <w:noProof/>
            <w:webHidden/>
          </w:rPr>
          <w:fldChar w:fldCharType="separate"/>
        </w:r>
        <w:r>
          <w:rPr>
            <w:noProof/>
            <w:webHidden/>
          </w:rPr>
          <w:t>19</w:t>
        </w:r>
        <w:r>
          <w:rPr>
            <w:noProof/>
            <w:webHidden/>
          </w:rPr>
          <w:fldChar w:fldCharType="end"/>
        </w:r>
      </w:hyperlink>
    </w:p>
    <w:p w14:paraId="14CD650B"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98" w:history="1">
        <w:r w:rsidRPr="00E36C09">
          <w:rPr>
            <w:rStyle w:val="Hyperlink"/>
            <w:noProof/>
          </w:rPr>
          <w:t>4.2.16 xbrc/configs</w:t>
        </w:r>
        <w:r>
          <w:rPr>
            <w:noProof/>
            <w:webHidden/>
          </w:rPr>
          <w:tab/>
        </w:r>
        <w:r>
          <w:rPr>
            <w:noProof/>
            <w:webHidden/>
          </w:rPr>
          <w:fldChar w:fldCharType="begin"/>
        </w:r>
        <w:r>
          <w:rPr>
            <w:noProof/>
            <w:webHidden/>
          </w:rPr>
          <w:instrText xml:space="preserve"> PAGEREF _Toc354070898 \h </w:instrText>
        </w:r>
        <w:r>
          <w:rPr>
            <w:noProof/>
            <w:webHidden/>
          </w:rPr>
        </w:r>
        <w:r>
          <w:rPr>
            <w:noProof/>
            <w:webHidden/>
          </w:rPr>
          <w:fldChar w:fldCharType="separate"/>
        </w:r>
        <w:r>
          <w:rPr>
            <w:noProof/>
            <w:webHidden/>
          </w:rPr>
          <w:t>19</w:t>
        </w:r>
        <w:r>
          <w:rPr>
            <w:noProof/>
            <w:webHidden/>
          </w:rPr>
          <w:fldChar w:fldCharType="end"/>
        </w:r>
      </w:hyperlink>
    </w:p>
    <w:p w14:paraId="26AA121E"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899" w:history="1">
        <w:r w:rsidRPr="00E36C09">
          <w:rPr>
            <w:rStyle w:val="Hyperlink"/>
            <w:noProof/>
          </w:rPr>
          <w:t>4.2.17 xbrc/config/parse</w:t>
        </w:r>
        <w:r>
          <w:rPr>
            <w:noProof/>
            <w:webHidden/>
          </w:rPr>
          <w:tab/>
        </w:r>
        <w:r>
          <w:rPr>
            <w:noProof/>
            <w:webHidden/>
          </w:rPr>
          <w:fldChar w:fldCharType="begin"/>
        </w:r>
        <w:r>
          <w:rPr>
            <w:noProof/>
            <w:webHidden/>
          </w:rPr>
          <w:instrText xml:space="preserve"> PAGEREF _Toc354070899 \h </w:instrText>
        </w:r>
        <w:r>
          <w:rPr>
            <w:noProof/>
            <w:webHidden/>
          </w:rPr>
        </w:r>
        <w:r>
          <w:rPr>
            <w:noProof/>
            <w:webHidden/>
          </w:rPr>
          <w:fldChar w:fldCharType="separate"/>
        </w:r>
        <w:r>
          <w:rPr>
            <w:noProof/>
            <w:webHidden/>
          </w:rPr>
          <w:t>19</w:t>
        </w:r>
        <w:r>
          <w:rPr>
            <w:noProof/>
            <w:webHidden/>
          </w:rPr>
          <w:fldChar w:fldCharType="end"/>
        </w:r>
      </w:hyperlink>
    </w:p>
    <w:p w14:paraId="6585C870"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00" w:history="1">
        <w:r w:rsidRPr="00E36C09">
          <w:rPr>
            <w:rStyle w:val="Hyperlink"/>
            <w:noProof/>
          </w:rPr>
          <w:t>4.2.18 xbrc/config/props</w:t>
        </w:r>
        <w:r>
          <w:rPr>
            <w:noProof/>
            <w:webHidden/>
          </w:rPr>
          <w:tab/>
        </w:r>
        <w:r>
          <w:rPr>
            <w:noProof/>
            <w:webHidden/>
          </w:rPr>
          <w:fldChar w:fldCharType="begin"/>
        </w:r>
        <w:r>
          <w:rPr>
            <w:noProof/>
            <w:webHidden/>
          </w:rPr>
          <w:instrText xml:space="preserve"> PAGEREF _Toc354070900 \h </w:instrText>
        </w:r>
        <w:r>
          <w:rPr>
            <w:noProof/>
            <w:webHidden/>
          </w:rPr>
        </w:r>
        <w:r>
          <w:rPr>
            <w:noProof/>
            <w:webHidden/>
          </w:rPr>
          <w:fldChar w:fldCharType="separate"/>
        </w:r>
        <w:r>
          <w:rPr>
            <w:noProof/>
            <w:webHidden/>
          </w:rPr>
          <w:t>19</w:t>
        </w:r>
        <w:r>
          <w:rPr>
            <w:noProof/>
            <w:webHidden/>
          </w:rPr>
          <w:fldChar w:fldCharType="end"/>
        </w:r>
      </w:hyperlink>
    </w:p>
    <w:p w14:paraId="58674BB9"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01" w:history="1">
        <w:r w:rsidRPr="00E36C09">
          <w:rPr>
            <w:rStyle w:val="Hyperlink"/>
            <w:noProof/>
          </w:rPr>
          <w:t>4.2.19 xbrc/config/add/{xbrcId}</w:t>
        </w:r>
        <w:r>
          <w:rPr>
            <w:noProof/>
            <w:webHidden/>
          </w:rPr>
          <w:tab/>
        </w:r>
        <w:r>
          <w:rPr>
            <w:noProof/>
            <w:webHidden/>
          </w:rPr>
          <w:fldChar w:fldCharType="begin"/>
        </w:r>
        <w:r>
          <w:rPr>
            <w:noProof/>
            <w:webHidden/>
          </w:rPr>
          <w:instrText xml:space="preserve"> PAGEREF _Toc354070901 \h </w:instrText>
        </w:r>
        <w:r>
          <w:rPr>
            <w:noProof/>
            <w:webHidden/>
          </w:rPr>
        </w:r>
        <w:r>
          <w:rPr>
            <w:noProof/>
            <w:webHidden/>
          </w:rPr>
          <w:fldChar w:fldCharType="separate"/>
        </w:r>
        <w:r>
          <w:rPr>
            <w:noProof/>
            <w:webHidden/>
          </w:rPr>
          <w:t>20</w:t>
        </w:r>
        <w:r>
          <w:rPr>
            <w:noProof/>
            <w:webHidden/>
          </w:rPr>
          <w:fldChar w:fldCharType="end"/>
        </w:r>
      </w:hyperlink>
    </w:p>
    <w:p w14:paraId="0DD0ECA6"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02" w:history="1">
        <w:r w:rsidRPr="00E36C09">
          <w:rPr>
            <w:rStyle w:val="Hyperlink"/>
            <w:noProof/>
          </w:rPr>
          <w:t>4.2.20 xbrc/config/delete/{configId}</w:t>
        </w:r>
        <w:r>
          <w:rPr>
            <w:noProof/>
            <w:webHidden/>
          </w:rPr>
          <w:tab/>
        </w:r>
        <w:r>
          <w:rPr>
            <w:noProof/>
            <w:webHidden/>
          </w:rPr>
          <w:fldChar w:fldCharType="begin"/>
        </w:r>
        <w:r>
          <w:rPr>
            <w:noProof/>
            <w:webHidden/>
          </w:rPr>
          <w:instrText xml:space="preserve"> PAGEREF _Toc354070902 \h </w:instrText>
        </w:r>
        <w:r>
          <w:rPr>
            <w:noProof/>
            <w:webHidden/>
          </w:rPr>
        </w:r>
        <w:r>
          <w:rPr>
            <w:noProof/>
            <w:webHidden/>
          </w:rPr>
          <w:fldChar w:fldCharType="separate"/>
        </w:r>
        <w:r>
          <w:rPr>
            <w:noProof/>
            <w:webHidden/>
          </w:rPr>
          <w:t>20</w:t>
        </w:r>
        <w:r>
          <w:rPr>
            <w:noProof/>
            <w:webHidden/>
          </w:rPr>
          <w:fldChar w:fldCharType="end"/>
        </w:r>
      </w:hyperlink>
    </w:p>
    <w:p w14:paraId="23135A1F"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03" w:history="1">
        <w:r w:rsidRPr="00E36C09">
          <w:rPr>
            <w:rStyle w:val="Hyperlink"/>
            <w:noProof/>
          </w:rPr>
          <w:t>4.2.21 xbrc/config/deploy/{configId}/{xbrcId}</w:t>
        </w:r>
        <w:r>
          <w:rPr>
            <w:noProof/>
            <w:webHidden/>
          </w:rPr>
          <w:tab/>
        </w:r>
        <w:r>
          <w:rPr>
            <w:noProof/>
            <w:webHidden/>
          </w:rPr>
          <w:fldChar w:fldCharType="begin"/>
        </w:r>
        <w:r>
          <w:rPr>
            <w:noProof/>
            <w:webHidden/>
          </w:rPr>
          <w:instrText xml:space="preserve"> PAGEREF _Toc354070903 \h </w:instrText>
        </w:r>
        <w:r>
          <w:rPr>
            <w:noProof/>
            <w:webHidden/>
          </w:rPr>
        </w:r>
        <w:r>
          <w:rPr>
            <w:noProof/>
            <w:webHidden/>
          </w:rPr>
          <w:fldChar w:fldCharType="separate"/>
        </w:r>
        <w:r>
          <w:rPr>
            <w:noProof/>
            <w:webHidden/>
          </w:rPr>
          <w:t>20</w:t>
        </w:r>
        <w:r>
          <w:rPr>
            <w:noProof/>
            <w:webHidden/>
          </w:rPr>
          <w:fldChar w:fldCharType="end"/>
        </w:r>
      </w:hyperlink>
    </w:p>
    <w:p w14:paraId="38752B7B"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04" w:history="1">
        <w:r w:rsidRPr="00E36C09">
          <w:rPr>
            <w:rStyle w:val="Hyperlink"/>
            <w:noProof/>
          </w:rPr>
          <w:t>4.2.22 xbrc/config/update/{xbrcId}</w:t>
        </w:r>
        <w:r>
          <w:rPr>
            <w:noProof/>
            <w:webHidden/>
          </w:rPr>
          <w:tab/>
        </w:r>
        <w:r>
          <w:rPr>
            <w:noProof/>
            <w:webHidden/>
          </w:rPr>
          <w:fldChar w:fldCharType="begin"/>
        </w:r>
        <w:r>
          <w:rPr>
            <w:noProof/>
            <w:webHidden/>
          </w:rPr>
          <w:instrText xml:space="preserve"> PAGEREF _Toc354070904 \h </w:instrText>
        </w:r>
        <w:r>
          <w:rPr>
            <w:noProof/>
            <w:webHidden/>
          </w:rPr>
        </w:r>
        <w:r>
          <w:rPr>
            <w:noProof/>
            <w:webHidden/>
          </w:rPr>
          <w:fldChar w:fldCharType="separate"/>
        </w:r>
        <w:r>
          <w:rPr>
            <w:noProof/>
            <w:webHidden/>
          </w:rPr>
          <w:t>20</w:t>
        </w:r>
        <w:r>
          <w:rPr>
            <w:noProof/>
            <w:webHidden/>
          </w:rPr>
          <w:fldChar w:fldCharType="end"/>
        </w:r>
      </w:hyperlink>
    </w:p>
    <w:p w14:paraId="0211EDD2"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05" w:history="1">
        <w:r w:rsidRPr="00E36C09">
          <w:rPr>
            <w:rStyle w:val="Hyperlink"/>
            <w:noProof/>
          </w:rPr>
          <w:t>4.2.23 xbrc/schedule/override/{xbrcId}/{hours}</w:t>
        </w:r>
        <w:r>
          <w:rPr>
            <w:noProof/>
            <w:webHidden/>
          </w:rPr>
          <w:tab/>
        </w:r>
        <w:r>
          <w:rPr>
            <w:noProof/>
            <w:webHidden/>
          </w:rPr>
          <w:fldChar w:fldCharType="begin"/>
        </w:r>
        <w:r>
          <w:rPr>
            <w:noProof/>
            <w:webHidden/>
          </w:rPr>
          <w:instrText xml:space="preserve"> PAGEREF _Toc354070905 \h </w:instrText>
        </w:r>
        <w:r>
          <w:rPr>
            <w:noProof/>
            <w:webHidden/>
          </w:rPr>
        </w:r>
        <w:r>
          <w:rPr>
            <w:noProof/>
            <w:webHidden/>
          </w:rPr>
          <w:fldChar w:fldCharType="separate"/>
        </w:r>
        <w:r>
          <w:rPr>
            <w:noProof/>
            <w:webHidden/>
          </w:rPr>
          <w:t>21</w:t>
        </w:r>
        <w:r>
          <w:rPr>
            <w:noProof/>
            <w:webHidden/>
          </w:rPr>
          <w:fldChar w:fldCharType="end"/>
        </w:r>
      </w:hyperlink>
    </w:p>
    <w:p w14:paraId="04DD467E"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06" w:history="1">
        <w:r w:rsidRPr="00E36C09">
          <w:rPr>
            <w:rStyle w:val="Hyperlink"/>
            <w:noProof/>
          </w:rPr>
          <w:t>4.2.24 status/info</w:t>
        </w:r>
        <w:r>
          <w:rPr>
            <w:noProof/>
            <w:webHidden/>
          </w:rPr>
          <w:tab/>
        </w:r>
        <w:r>
          <w:rPr>
            <w:noProof/>
            <w:webHidden/>
          </w:rPr>
          <w:fldChar w:fldCharType="begin"/>
        </w:r>
        <w:r>
          <w:rPr>
            <w:noProof/>
            <w:webHidden/>
          </w:rPr>
          <w:instrText xml:space="preserve"> PAGEREF _Toc354070906 \h </w:instrText>
        </w:r>
        <w:r>
          <w:rPr>
            <w:noProof/>
            <w:webHidden/>
          </w:rPr>
        </w:r>
        <w:r>
          <w:rPr>
            <w:noProof/>
            <w:webHidden/>
          </w:rPr>
          <w:fldChar w:fldCharType="separate"/>
        </w:r>
        <w:r>
          <w:rPr>
            <w:noProof/>
            <w:webHidden/>
          </w:rPr>
          <w:t>21</w:t>
        </w:r>
        <w:r>
          <w:rPr>
            <w:noProof/>
            <w:webHidden/>
          </w:rPr>
          <w:fldChar w:fldCharType="end"/>
        </w:r>
      </w:hyperlink>
    </w:p>
    <w:p w14:paraId="37E601E7"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07" w:history="1">
        <w:r w:rsidRPr="00E36C09">
          <w:rPr>
            <w:rStyle w:val="Hyperlink"/>
            <w:noProof/>
          </w:rPr>
          <w:t>4.2.25 status/problems</w:t>
        </w:r>
        <w:r>
          <w:rPr>
            <w:noProof/>
            <w:webHidden/>
          </w:rPr>
          <w:tab/>
        </w:r>
        <w:r>
          <w:rPr>
            <w:noProof/>
            <w:webHidden/>
          </w:rPr>
          <w:fldChar w:fldCharType="begin"/>
        </w:r>
        <w:r>
          <w:rPr>
            <w:noProof/>
            <w:webHidden/>
          </w:rPr>
          <w:instrText xml:space="preserve"> PAGEREF _Toc354070907 \h </w:instrText>
        </w:r>
        <w:r>
          <w:rPr>
            <w:noProof/>
            <w:webHidden/>
          </w:rPr>
        </w:r>
        <w:r>
          <w:rPr>
            <w:noProof/>
            <w:webHidden/>
          </w:rPr>
          <w:fldChar w:fldCharType="separate"/>
        </w:r>
        <w:r>
          <w:rPr>
            <w:noProof/>
            <w:webHidden/>
          </w:rPr>
          <w:t>21</w:t>
        </w:r>
        <w:r>
          <w:rPr>
            <w:noProof/>
            <w:webHidden/>
          </w:rPr>
          <w:fldChar w:fldCharType="end"/>
        </w:r>
      </w:hyperlink>
    </w:p>
    <w:p w14:paraId="0DE3D93F"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08" w:history="1">
        <w:r w:rsidRPr="00E36C09">
          <w:rPr>
            <w:rStyle w:val="Hyperlink"/>
            <w:noProof/>
          </w:rPr>
          <w:t>4.2.26 status/problems/clear</w:t>
        </w:r>
        <w:r>
          <w:rPr>
            <w:noProof/>
            <w:webHidden/>
          </w:rPr>
          <w:tab/>
        </w:r>
        <w:r>
          <w:rPr>
            <w:noProof/>
            <w:webHidden/>
          </w:rPr>
          <w:fldChar w:fldCharType="begin"/>
        </w:r>
        <w:r>
          <w:rPr>
            <w:noProof/>
            <w:webHidden/>
          </w:rPr>
          <w:instrText xml:space="preserve"> PAGEREF _Toc354070908 \h </w:instrText>
        </w:r>
        <w:r>
          <w:rPr>
            <w:noProof/>
            <w:webHidden/>
          </w:rPr>
        </w:r>
        <w:r>
          <w:rPr>
            <w:noProof/>
            <w:webHidden/>
          </w:rPr>
          <w:fldChar w:fldCharType="separate"/>
        </w:r>
        <w:r>
          <w:rPr>
            <w:noProof/>
            <w:webHidden/>
          </w:rPr>
          <w:t>22</w:t>
        </w:r>
        <w:r>
          <w:rPr>
            <w:noProof/>
            <w:webHidden/>
          </w:rPr>
          <w:fldChar w:fldCharType="end"/>
        </w:r>
      </w:hyperlink>
    </w:p>
    <w:p w14:paraId="79120460"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09" w:history="1">
        <w:r w:rsidRPr="00E36C09">
          <w:rPr>
            <w:rStyle w:val="Hyperlink"/>
            <w:noProof/>
          </w:rPr>
          <w:t>4.2.27 readers/xbrc/{xbrcId}/location/{locationId}</w:t>
        </w:r>
        <w:r>
          <w:rPr>
            <w:noProof/>
            <w:webHidden/>
          </w:rPr>
          <w:tab/>
        </w:r>
        <w:r>
          <w:rPr>
            <w:noProof/>
            <w:webHidden/>
          </w:rPr>
          <w:fldChar w:fldCharType="begin"/>
        </w:r>
        <w:r>
          <w:rPr>
            <w:noProof/>
            <w:webHidden/>
          </w:rPr>
          <w:instrText xml:space="preserve"> PAGEREF _Toc354070909 \h </w:instrText>
        </w:r>
        <w:r>
          <w:rPr>
            <w:noProof/>
            <w:webHidden/>
          </w:rPr>
        </w:r>
        <w:r>
          <w:rPr>
            <w:noProof/>
            <w:webHidden/>
          </w:rPr>
          <w:fldChar w:fldCharType="separate"/>
        </w:r>
        <w:r>
          <w:rPr>
            <w:noProof/>
            <w:webHidden/>
          </w:rPr>
          <w:t>22</w:t>
        </w:r>
        <w:r>
          <w:rPr>
            <w:noProof/>
            <w:webHidden/>
          </w:rPr>
          <w:fldChar w:fldCharType="end"/>
        </w:r>
      </w:hyperlink>
    </w:p>
    <w:p w14:paraId="433EC372"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10" w:history="1">
        <w:r w:rsidRPr="00E36C09">
          <w:rPr>
            <w:rStyle w:val="Hyperlink"/>
            <w:noProof/>
          </w:rPr>
          <w:t>4.2.28 readers/unassigned</w:t>
        </w:r>
        <w:r>
          <w:rPr>
            <w:noProof/>
            <w:webHidden/>
          </w:rPr>
          <w:tab/>
        </w:r>
        <w:r>
          <w:rPr>
            <w:noProof/>
            <w:webHidden/>
          </w:rPr>
          <w:fldChar w:fldCharType="begin"/>
        </w:r>
        <w:r>
          <w:rPr>
            <w:noProof/>
            <w:webHidden/>
          </w:rPr>
          <w:instrText xml:space="preserve"> PAGEREF _Toc354070910 \h </w:instrText>
        </w:r>
        <w:r>
          <w:rPr>
            <w:noProof/>
            <w:webHidden/>
          </w:rPr>
        </w:r>
        <w:r>
          <w:rPr>
            <w:noProof/>
            <w:webHidden/>
          </w:rPr>
          <w:fldChar w:fldCharType="separate"/>
        </w:r>
        <w:r>
          <w:rPr>
            <w:noProof/>
            <w:webHidden/>
          </w:rPr>
          <w:t>22</w:t>
        </w:r>
        <w:r>
          <w:rPr>
            <w:noProof/>
            <w:webHidden/>
          </w:rPr>
          <w:fldChar w:fldCharType="end"/>
        </w:r>
      </w:hyperlink>
    </w:p>
    <w:p w14:paraId="59DCCDE5"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11" w:history="1">
        <w:r w:rsidRPr="00E36C09">
          <w:rPr>
            <w:rStyle w:val="Hyperlink"/>
            <w:noProof/>
          </w:rPr>
          <w:t>4.2.29 readers/unassigned/status/{red | green | yellow}</w:t>
        </w:r>
        <w:r>
          <w:rPr>
            <w:noProof/>
            <w:webHidden/>
          </w:rPr>
          <w:tab/>
        </w:r>
        <w:r>
          <w:rPr>
            <w:noProof/>
            <w:webHidden/>
          </w:rPr>
          <w:fldChar w:fldCharType="begin"/>
        </w:r>
        <w:r>
          <w:rPr>
            <w:noProof/>
            <w:webHidden/>
          </w:rPr>
          <w:instrText xml:space="preserve"> PAGEREF _Toc354070911 \h </w:instrText>
        </w:r>
        <w:r>
          <w:rPr>
            <w:noProof/>
            <w:webHidden/>
          </w:rPr>
        </w:r>
        <w:r>
          <w:rPr>
            <w:noProof/>
            <w:webHidden/>
          </w:rPr>
          <w:fldChar w:fldCharType="separate"/>
        </w:r>
        <w:r>
          <w:rPr>
            <w:noProof/>
            <w:webHidden/>
          </w:rPr>
          <w:t>22</w:t>
        </w:r>
        <w:r>
          <w:rPr>
            <w:noProof/>
            <w:webHidden/>
          </w:rPr>
          <w:fldChar w:fldCharType="end"/>
        </w:r>
      </w:hyperlink>
    </w:p>
    <w:p w14:paraId="06D3B019"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12" w:history="1">
        <w:r w:rsidRPr="00E36C09">
          <w:rPr>
            <w:rStyle w:val="Hyperlink"/>
            <w:noProof/>
          </w:rPr>
          <w:t>4.2.30 readers/xbrc/{xbrcId}/unlinked</w:t>
        </w:r>
        <w:r>
          <w:rPr>
            <w:noProof/>
            <w:webHidden/>
          </w:rPr>
          <w:tab/>
        </w:r>
        <w:r>
          <w:rPr>
            <w:noProof/>
            <w:webHidden/>
          </w:rPr>
          <w:fldChar w:fldCharType="begin"/>
        </w:r>
        <w:r>
          <w:rPr>
            <w:noProof/>
            <w:webHidden/>
          </w:rPr>
          <w:instrText xml:space="preserve"> PAGEREF _Toc354070912 \h </w:instrText>
        </w:r>
        <w:r>
          <w:rPr>
            <w:noProof/>
            <w:webHidden/>
          </w:rPr>
        </w:r>
        <w:r>
          <w:rPr>
            <w:noProof/>
            <w:webHidden/>
          </w:rPr>
          <w:fldChar w:fldCharType="separate"/>
        </w:r>
        <w:r>
          <w:rPr>
            <w:noProof/>
            <w:webHidden/>
          </w:rPr>
          <w:t>23</w:t>
        </w:r>
        <w:r>
          <w:rPr>
            <w:noProof/>
            <w:webHidden/>
          </w:rPr>
          <w:fldChar w:fldCharType="end"/>
        </w:r>
      </w:hyperlink>
    </w:p>
    <w:p w14:paraId="021763C3"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13" w:history="1">
        <w:r w:rsidRPr="00E36C09">
          <w:rPr>
            <w:rStyle w:val="Hyperlink"/>
            <w:noProof/>
          </w:rPr>
          <w:t>4.2.31 readers/xbrc/{xbrcId}/unlinked/status/{red | green | yellow}</w:t>
        </w:r>
        <w:r>
          <w:rPr>
            <w:noProof/>
            <w:webHidden/>
          </w:rPr>
          <w:tab/>
        </w:r>
        <w:r>
          <w:rPr>
            <w:noProof/>
            <w:webHidden/>
          </w:rPr>
          <w:fldChar w:fldCharType="begin"/>
        </w:r>
        <w:r>
          <w:rPr>
            <w:noProof/>
            <w:webHidden/>
          </w:rPr>
          <w:instrText xml:space="preserve"> PAGEREF _Toc354070913 \h </w:instrText>
        </w:r>
        <w:r>
          <w:rPr>
            <w:noProof/>
            <w:webHidden/>
          </w:rPr>
        </w:r>
        <w:r>
          <w:rPr>
            <w:noProof/>
            <w:webHidden/>
          </w:rPr>
          <w:fldChar w:fldCharType="separate"/>
        </w:r>
        <w:r>
          <w:rPr>
            <w:noProof/>
            <w:webHidden/>
          </w:rPr>
          <w:t>23</w:t>
        </w:r>
        <w:r>
          <w:rPr>
            <w:noProof/>
            <w:webHidden/>
          </w:rPr>
          <w:fldChar w:fldCharType="end"/>
        </w:r>
      </w:hyperlink>
    </w:p>
    <w:p w14:paraId="565AD78D"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14" w:history="1">
        <w:r w:rsidRPr="00E36C09">
          <w:rPr>
            <w:rStyle w:val="Hyperlink"/>
            <w:noProof/>
          </w:rPr>
          <w:t>4.2.32 readers/refresh</w:t>
        </w:r>
        <w:r>
          <w:rPr>
            <w:noProof/>
            <w:webHidden/>
          </w:rPr>
          <w:tab/>
        </w:r>
        <w:r>
          <w:rPr>
            <w:noProof/>
            <w:webHidden/>
          </w:rPr>
          <w:fldChar w:fldCharType="begin"/>
        </w:r>
        <w:r>
          <w:rPr>
            <w:noProof/>
            <w:webHidden/>
          </w:rPr>
          <w:instrText xml:space="preserve"> PAGEREF _Toc354070914 \h </w:instrText>
        </w:r>
        <w:r>
          <w:rPr>
            <w:noProof/>
            <w:webHidden/>
          </w:rPr>
        </w:r>
        <w:r>
          <w:rPr>
            <w:noProof/>
            <w:webHidden/>
          </w:rPr>
          <w:fldChar w:fldCharType="separate"/>
        </w:r>
        <w:r>
          <w:rPr>
            <w:noProof/>
            <w:webHidden/>
          </w:rPr>
          <w:t>23</w:t>
        </w:r>
        <w:r>
          <w:rPr>
            <w:noProof/>
            <w:webHidden/>
          </w:rPr>
          <w:fldChar w:fldCharType="end"/>
        </w:r>
      </w:hyperlink>
    </w:p>
    <w:p w14:paraId="760C2067"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15" w:history="1">
        <w:r w:rsidRPr="00E36C09">
          <w:rPr>
            <w:rStyle w:val="Hyperlink"/>
            <w:noProof/>
          </w:rPr>
          <w:t>4.2.33 readers/replace/{oldMac}/{oldName}</w:t>
        </w:r>
        <w:r>
          <w:rPr>
            <w:noProof/>
            <w:webHidden/>
          </w:rPr>
          <w:tab/>
        </w:r>
        <w:r>
          <w:rPr>
            <w:noProof/>
            <w:webHidden/>
          </w:rPr>
          <w:fldChar w:fldCharType="begin"/>
        </w:r>
        <w:r>
          <w:rPr>
            <w:noProof/>
            <w:webHidden/>
          </w:rPr>
          <w:instrText xml:space="preserve"> PAGEREF _Toc354070915 \h </w:instrText>
        </w:r>
        <w:r>
          <w:rPr>
            <w:noProof/>
            <w:webHidden/>
          </w:rPr>
        </w:r>
        <w:r>
          <w:rPr>
            <w:noProof/>
            <w:webHidden/>
          </w:rPr>
          <w:fldChar w:fldCharType="separate"/>
        </w:r>
        <w:r>
          <w:rPr>
            <w:noProof/>
            <w:webHidden/>
          </w:rPr>
          <w:t>23</w:t>
        </w:r>
        <w:r>
          <w:rPr>
            <w:noProof/>
            <w:webHidden/>
          </w:rPr>
          <w:fldChar w:fldCharType="end"/>
        </w:r>
      </w:hyperlink>
    </w:p>
    <w:p w14:paraId="4A43FAA4"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16" w:history="1">
        <w:r w:rsidRPr="00E36C09">
          <w:rPr>
            <w:rStyle w:val="Hyperlink"/>
            <w:noProof/>
          </w:rPr>
          <w:t>4.2.34 readers/xbrc/{xbrcId}/linked/status/{red|green|yellow}</w:t>
        </w:r>
        <w:r>
          <w:rPr>
            <w:noProof/>
            <w:webHidden/>
          </w:rPr>
          <w:tab/>
        </w:r>
        <w:r>
          <w:rPr>
            <w:noProof/>
            <w:webHidden/>
          </w:rPr>
          <w:fldChar w:fldCharType="begin"/>
        </w:r>
        <w:r>
          <w:rPr>
            <w:noProof/>
            <w:webHidden/>
          </w:rPr>
          <w:instrText xml:space="preserve"> PAGEREF _Toc354070916 \h </w:instrText>
        </w:r>
        <w:r>
          <w:rPr>
            <w:noProof/>
            <w:webHidden/>
          </w:rPr>
        </w:r>
        <w:r>
          <w:rPr>
            <w:noProof/>
            <w:webHidden/>
          </w:rPr>
          <w:fldChar w:fldCharType="separate"/>
        </w:r>
        <w:r>
          <w:rPr>
            <w:noProof/>
            <w:webHidden/>
          </w:rPr>
          <w:t>24</w:t>
        </w:r>
        <w:r>
          <w:rPr>
            <w:noProof/>
            <w:webHidden/>
          </w:rPr>
          <w:fldChar w:fldCharType="end"/>
        </w:r>
      </w:hyperlink>
    </w:p>
    <w:p w14:paraId="2CF33CB9"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17" w:history="1">
        <w:r w:rsidRPr="00E36C09">
          <w:rPr>
            <w:rStyle w:val="Hyperlink"/>
            <w:noProof/>
          </w:rPr>
          <w:t>4.2.35 reader/info/mac/{mac}</w:t>
        </w:r>
        <w:r>
          <w:rPr>
            <w:noProof/>
            <w:webHidden/>
          </w:rPr>
          <w:tab/>
        </w:r>
        <w:r>
          <w:rPr>
            <w:noProof/>
            <w:webHidden/>
          </w:rPr>
          <w:fldChar w:fldCharType="begin"/>
        </w:r>
        <w:r>
          <w:rPr>
            <w:noProof/>
            <w:webHidden/>
          </w:rPr>
          <w:instrText xml:space="preserve"> PAGEREF _Toc354070917 \h </w:instrText>
        </w:r>
        <w:r>
          <w:rPr>
            <w:noProof/>
            <w:webHidden/>
          </w:rPr>
        </w:r>
        <w:r>
          <w:rPr>
            <w:noProof/>
            <w:webHidden/>
          </w:rPr>
          <w:fldChar w:fldCharType="separate"/>
        </w:r>
        <w:r>
          <w:rPr>
            <w:noProof/>
            <w:webHidden/>
          </w:rPr>
          <w:t>24</w:t>
        </w:r>
        <w:r>
          <w:rPr>
            <w:noProof/>
            <w:webHidden/>
          </w:rPr>
          <w:fldChar w:fldCharType="end"/>
        </w:r>
      </w:hyperlink>
    </w:p>
    <w:p w14:paraId="0A6D4234"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18" w:history="1">
        <w:r w:rsidRPr="00E36C09">
          <w:rPr>
            <w:rStyle w:val="Hyperlink"/>
            <w:noProof/>
          </w:rPr>
          <w:t>4.2.36 reader/assign/{xbrcId}/{readerMac}</w:t>
        </w:r>
        <w:r>
          <w:rPr>
            <w:noProof/>
            <w:webHidden/>
          </w:rPr>
          <w:tab/>
        </w:r>
        <w:r>
          <w:rPr>
            <w:noProof/>
            <w:webHidden/>
          </w:rPr>
          <w:fldChar w:fldCharType="begin"/>
        </w:r>
        <w:r>
          <w:rPr>
            <w:noProof/>
            <w:webHidden/>
          </w:rPr>
          <w:instrText xml:space="preserve"> PAGEREF _Toc354070918 \h </w:instrText>
        </w:r>
        <w:r>
          <w:rPr>
            <w:noProof/>
            <w:webHidden/>
          </w:rPr>
        </w:r>
        <w:r>
          <w:rPr>
            <w:noProof/>
            <w:webHidden/>
          </w:rPr>
          <w:fldChar w:fldCharType="separate"/>
        </w:r>
        <w:r>
          <w:rPr>
            <w:noProof/>
            <w:webHidden/>
          </w:rPr>
          <w:t>24</w:t>
        </w:r>
        <w:r>
          <w:rPr>
            <w:noProof/>
            <w:webHidden/>
          </w:rPr>
          <w:fldChar w:fldCharType="end"/>
        </w:r>
      </w:hyperlink>
    </w:p>
    <w:p w14:paraId="1C9172D3"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19" w:history="1">
        <w:r w:rsidRPr="00E36C09">
          <w:rPr>
            <w:rStyle w:val="Hyperlink"/>
            <w:noProof/>
          </w:rPr>
          <w:t>4.2.37 reader/identify/{xbrcId}/{readerId}</w:t>
        </w:r>
        <w:r>
          <w:rPr>
            <w:noProof/>
            <w:webHidden/>
          </w:rPr>
          <w:tab/>
        </w:r>
        <w:r>
          <w:rPr>
            <w:noProof/>
            <w:webHidden/>
          </w:rPr>
          <w:fldChar w:fldCharType="begin"/>
        </w:r>
        <w:r>
          <w:rPr>
            <w:noProof/>
            <w:webHidden/>
          </w:rPr>
          <w:instrText xml:space="preserve"> PAGEREF _Toc354070919 \h </w:instrText>
        </w:r>
        <w:r>
          <w:rPr>
            <w:noProof/>
            <w:webHidden/>
          </w:rPr>
        </w:r>
        <w:r>
          <w:rPr>
            <w:noProof/>
            <w:webHidden/>
          </w:rPr>
          <w:fldChar w:fldCharType="separate"/>
        </w:r>
        <w:r>
          <w:rPr>
            <w:noProof/>
            <w:webHidden/>
          </w:rPr>
          <w:t>25</w:t>
        </w:r>
        <w:r>
          <w:rPr>
            <w:noProof/>
            <w:webHidden/>
          </w:rPr>
          <w:fldChar w:fldCharType="end"/>
        </w:r>
      </w:hyperlink>
    </w:p>
    <w:p w14:paraId="12EEC965"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20" w:history="1">
        <w:r w:rsidRPr="00E36C09">
          <w:rPr>
            <w:rStyle w:val="Hyperlink"/>
            <w:noProof/>
          </w:rPr>
          <w:t>4.2.38 reader/reboot/{xbrcId}/{readerId}</w:t>
        </w:r>
        <w:r>
          <w:rPr>
            <w:noProof/>
            <w:webHidden/>
          </w:rPr>
          <w:tab/>
        </w:r>
        <w:r>
          <w:rPr>
            <w:noProof/>
            <w:webHidden/>
          </w:rPr>
          <w:fldChar w:fldCharType="begin"/>
        </w:r>
        <w:r>
          <w:rPr>
            <w:noProof/>
            <w:webHidden/>
          </w:rPr>
          <w:instrText xml:space="preserve"> PAGEREF _Toc354070920 \h </w:instrText>
        </w:r>
        <w:r>
          <w:rPr>
            <w:noProof/>
            <w:webHidden/>
          </w:rPr>
        </w:r>
        <w:r>
          <w:rPr>
            <w:noProof/>
            <w:webHidden/>
          </w:rPr>
          <w:fldChar w:fldCharType="separate"/>
        </w:r>
        <w:r>
          <w:rPr>
            <w:noProof/>
            <w:webHidden/>
          </w:rPr>
          <w:t>25</w:t>
        </w:r>
        <w:r>
          <w:rPr>
            <w:noProof/>
            <w:webHidden/>
          </w:rPr>
          <w:fldChar w:fldCharType="end"/>
        </w:r>
      </w:hyperlink>
    </w:p>
    <w:p w14:paraId="6DB0D8C4"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21" w:history="1">
        <w:r w:rsidRPr="00E36C09">
          <w:rPr>
            <w:rStyle w:val="Hyperlink"/>
            <w:noProof/>
          </w:rPr>
          <w:t>4.2.39 reader/restart/{xbrcId}/{readerId}</w:t>
        </w:r>
        <w:r>
          <w:rPr>
            <w:noProof/>
            <w:webHidden/>
          </w:rPr>
          <w:tab/>
        </w:r>
        <w:r>
          <w:rPr>
            <w:noProof/>
            <w:webHidden/>
          </w:rPr>
          <w:fldChar w:fldCharType="begin"/>
        </w:r>
        <w:r>
          <w:rPr>
            <w:noProof/>
            <w:webHidden/>
          </w:rPr>
          <w:instrText xml:space="preserve"> PAGEREF _Toc354070921 \h </w:instrText>
        </w:r>
        <w:r>
          <w:rPr>
            <w:noProof/>
            <w:webHidden/>
          </w:rPr>
        </w:r>
        <w:r>
          <w:rPr>
            <w:noProof/>
            <w:webHidden/>
          </w:rPr>
          <w:fldChar w:fldCharType="separate"/>
        </w:r>
        <w:r>
          <w:rPr>
            <w:noProof/>
            <w:webHidden/>
          </w:rPr>
          <w:t>25</w:t>
        </w:r>
        <w:r>
          <w:rPr>
            <w:noProof/>
            <w:webHidden/>
          </w:rPr>
          <w:fldChar w:fldCharType="end"/>
        </w:r>
      </w:hyperlink>
    </w:p>
    <w:p w14:paraId="3478D66F"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22" w:history="1">
        <w:r w:rsidRPr="00E36C09">
          <w:rPr>
            <w:rStyle w:val="Hyperlink"/>
            <w:noProof/>
          </w:rPr>
          <w:t>4.2.40 performance/meta/{hiId}</w:t>
        </w:r>
        <w:r>
          <w:rPr>
            <w:noProof/>
            <w:webHidden/>
          </w:rPr>
          <w:tab/>
        </w:r>
        <w:r>
          <w:rPr>
            <w:noProof/>
            <w:webHidden/>
          </w:rPr>
          <w:fldChar w:fldCharType="begin"/>
        </w:r>
        <w:r>
          <w:rPr>
            <w:noProof/>
            <w:webHidden/>
          </w:rPr>
          <w:instrText xml:space="preserve"> PAGEREF _Toc354070922 \h </w:instrText>
        </w:r>
        <w:r>
          <w:rPr>
            <w:noProof/>
            <w:webHidden/>
          </w:rPr>
        </w:r>
        <w:r>
          <w:rPr>
            <w:noProof/>
            <w:webHidden/>
          </w:rPr>
          <w:fldChar w:fldCharType="separate"/>
        </w:r>
        <w:r>
          <w:rPr>
            <w:noProof/>
            <w:webHidden/>
          </w:rPr>
          <w:t>25</w:t>
        </w:r>
        <w:r>
          <w:rPr>
            <w:noProof/>
            <w:webHidden/>
          </w:rPr>
          <w:fldChar w:fldCharType="end"/>
        </w:r>
      </w:hyperlink>
    </w:p>
    <w:p w14:paraId="1AC72449"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23" w:history="1">
        <w:r w:rsidRPr="00E36C09">
          <w:rPr>
            <w:rStyle w:val="Hyperlink"/>
            <w:noProof/>
          </w:rPr>
          <w:t>4.2.41 performance/ metrics/{hiId}/{metaName}/{metaVersion}/{startDate}/{endDate}</w:t>
        </w:r>
        <w:r>
          <w:rPr>
            <w:noProof/>
            <w:webHidden/>
          </w:rPr>
          <w:tab/>
        </w:r>
        <w:r>
          <w:rPr>
            <w:noProof/>
            <w:webHidden/>
          </w:rPr>
          <w:fldChar w:fldCharType="begin"/>
        </w:r>
        <w:r>
          <w:rPr>
            <w:noProof/>
            <w:webHidden/>
          </w:rPr>
          <w:instrText xml:space="preserve"> PAGEREF _Toc354070923 \h </w:instrText>
        </w:r>
        <w:r>
          <w:rPr>
            <w:noProof/>
            <w:webHidden/>
          </w:rPr>
        </w:r>
        <w:r>
          <w:rPr>
            <w:noProof/>
            <w:webHidden/>
          </w:rPr>
          <w:fldChar w:fldCharType="separate"/>
        </w:r>
        <w:r>
          <w:rPr>
            <w:noProof/>
            <w:webHidden/>
          </w:rPr>
          <w:t>26</w:t>
        </w:r>
        <w:r>
          <w:rPr>
            <w:noProof/>
            <w:webHidden/>
          </w:rPr>
          <w:fldChar w:fldCharType="end"/>
        </w:r>
      </w:hyperlink>
    </w:p>
    <w:p w14:paraId="64C7D4B1"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24" w:history="1">
        <w:r w:rsidRPr="00E36C09">
          <w:rPr>
            <w:rStyle w:val="Hyperlink"/>
            <w:noProof/>
          </w:rPr>
          <w:t>4.2.42 locations</w:t>
        </w:r>
        <w:r>
          <w:rPr>
            <w:noProof/>
            <w:webHidden/>
          </w:rPr>
          <w:tab/>
        </w:r>
        <w:r>
          <w:rPr>
            <w:noProof/>
            <w:webHidden/>
          </w:rPr>
          <w:fldChar w:fldCharType="begin"/>
        </w:r>
        <w:r>
          <w:rPr>
            <w:noProof/>
            <w:webHidden/>
          </w:rPr>
          <w:instrText xml:space="preserve"> PAGEREF _Toc354070924 \h </w:instrText>
        </w:r>
        <w:r>
          <w:rPr>
            <w:noProof/>
            <w:webHidden/>
          </w:rPr>
        </w:r>
        <w:r>
          <w:rPr>
            <w:noProof/>
            <w:webHidden/>
          </w:rPr>
          <w:fldChar w:fldCharType="separate"/>
        </w:r>
        <w:r>
          <w:rPr>
            <w:noProof/>
            <w:webHidden/>
          </w:rPr>
          <w:t>26</w:t>
        </w:r>
        <w:r>
          <w:rPr>
            <w:noProof/>
            <w:webHidden/>
          </w:rPr>
          <w:fldChar w:fldCharType="end"/>
        </w:r>
      </w:hyperlink>
    </w:p>
    <w:p w14:paraId="613771C6"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25" w:history="1">
        <w:r w:rsidRPr="00E36C09">
          <w:rPr>
            <w:rStyle w:val="Hyperlink"/>
            <w:noProof/>
          </w:rPr>
          <w:t>4.2.43 locations/xbrc/{xbrcId}</w:t>
        </w:r>
        <w:r>
          <w:rPr>
            <w:noProof/>
            <w:webHidden/>
          </w:rPr>
          <w:tab/>
        </w:r>
        <w:r>
          <w:rPr>
            <w:noProof/>
            <w:webHidden/>
          </w:rPr>
          <w:fldChar w:fldCharType="begin"/>
        </w:r>
        <w:r>
          <w:rPr>
            <w:noProof/>
            <w:webHidden/>
          </w:rPr>
          <w:instrText xml:space="preserve"> PAGEREF _Toc354070925 \h </w:instrText>
        </w:r>
        <w:r>
          <w:rPr>
            <w:noProof/>
            <w:webHidden/>
          </w:rPr>
        </w:r>
        <w:r>
          <w:rPr>
            <w:noProof/>
            <w:webHidden/>
          </w:rPr>
          <w:fldChar w:fldCharType="separate"/>
        </w:r>
        <w:r>
          <w:rPr>
            <w:noProof/>
            <w:webHidden/>
          </w:rPr>
          <w:t>26</w:t>
        </w:r>
        <w:r>
          <w:rPr>
            <w:noProof/>
            <w:webHidden/>
          </w:rPr>
          <w:fldChar w:fldCharType="end"/>
        </w:r>
      </w:hyperlink>
    </w:p>
    <w:p w14:paraId="2714B337"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26" w:history="1">
        <w:r w:rsidRPr="00E36C09">
          <w:rPr>
            <w:rStyle w:val="Hyperlink"/>
            <w:noProof/>
          </w:rPr>
          <w:t>4.2.44 health</w:t>
        </w:r>
        <w:r>
          <w:rPr>
            <w:noProof/>
            <w:webHidden/>
          </w:rPr>
          <w:tab/>
        </w:r>
        <w:r>
          <w:rPr>
            <w:noProof/>
            <w:webHidden/>
          </w:rPr>
          <w:fldChar w:fldCharType="begin"/>
        </w:r>
        <w:r>
          <w:rPr>
            <w:noProof/>
            <w:webHidden/>
          </w:rPr>
          <w:instrText xml:space="preserve"> PAGEREF _Toc354070926 \h </w:instrText>
        </w:r>
        <w:r>
          <w:rPr>
            <w:noProof/>
            <w:webHidden/>
          </w:rPr>
        </w:r>
        <w:r>
          <w:rPr>
            <w:noProof/>
            <w:webHidden/>
          </w:rPr>
          <w:fldChar w:fldCharType="separate"/>
        </w:r>
        <w:r>
          <w:rPr>
            <w:noProof/>
            <w:webHidden/>
          </w:rPr>
          <w:t>27</w:t>
        </w:r>
        <w:r>
          <w:rPr>
            <w:noProof/>
            <w:webHidden/>
          </w:rPr>
          <w:fldChar w:fldCharType="end"/>
        </w:r>
      </w:hyperlink>
    </w:p>
    <w:p w14:paraId="602C093D"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27" w:history="1">
        <w:r w:rsidRPr="00E36C09">
          <w:rPr>
            <w:rStyle w:val="Hyperlink"/>
            <w:noProof/>
          </w:rPr>
          <w:t>4.2.45 health/addr/{addr}/{port}</w:t>
        </w:r>
        <w:r>
          <w:rPr>
            <w:noProof/>
            <w:webHidden/>
          </w:rPr>
          <w:tab/>
        </w:r>
        <w:r>
          <w:rPr>
            <w:noProof/>
            <w:webHidden/>
          </w:rPr>
          <w:fldChar w:fldCharType="begin"/>
        </w:r>
        <w:r>
          <w:rPr>
            <w:noProof/>
            <w:webHidden/>
          </w:rPr>
          <w:instrText xml:space="preserve"> PAGEREF _Toc354070927 \h </w:instrText>
        </w:r>
        <w:r>
          <w:rPr>
            <w:noProof/>
            <w:webHidden/>
          </w:rPr>
        </w:r>
        <w:r>
          <w:rPr>
            <w:noProof/>
            <w:webHidden/>
          </w:rPr>
          <w:fldChar w:fldCharType="separate"/>
        </w:r>
        <w:r>
          <w:rPr>
            <w:noProof/>
            <w:webHidden/>
          </w:rPr>
          <w:t>27</w:t>
        </w:r>
        <w:r>
          <w:rPr>
            <w:noProof/>
            <w:webHidden/>
          </w:rPr>
          <w:fldChar w:fldCharType="end"/>
        </w:r>
      </w:hyperlink>
    </w:p>
    <w:p w14:paraId="146B5536"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28" w:history="1">
        <w:r w:rsidRPr="00E36C09">
          <w:rPr>
            <w:rStyle w:val="Hyperlink"/>
            <w:noProof/>
          </w:rPr>
          <w:t>4.2.46 health/ip/{ip}/{port}</w:t>
        </w:r>
        <w:r>
          <w:rPr>
            <w:noProof/>
            <w:webHidden/>
          </w:rPr>
          <w:tab/>
        </w:r>
        <w:r>
          <w:rPr>
            <w:noProof/>
            <w:webHidden/>
          </w:rPr>
          <w:fldChar w:fldCharType="begin"/>
        </w:r>
        <w:r>
          <w:rPr>
            <w:noProof/>
            <w:webHidden/>
          </w:rPr>
          <w:instrText xml:space="preserve"> PAGEREF _Toc354070928 \h </w:instrText>
        </w:r>
        <w:r>
          <w:rPr>
            <w:noProof/>
            <w:webHidden/>
          </w:rPr>
        </w:r>
        <w:r>
          <w:rPr>
            <w:noProof/>
            <w:webHidden/>
          </w:rPr>
          <w:fldChar w:fldCharType="separate"/>
        </w:r>
        <w:r>
          <w:rPr>
            <w:noProof/>
            <w:webHidden/>
          </w:rPr>
          <w:t>27</w:t>
        </w:r>
        <w:r>
          <w:rPr>
            <w:noProof/>
            <w:webHidden/>
          </w:rPr>
          <w:fldChar w:fldCharType="end"/>
        </w:r>
      </w:hyperlink>
    </w:p>
    <w:p w14:paraId="74B0A93E"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29" w:history="1">
        <w:r w:rsidRPr="00E36C09">
          <w:rPr>
            <w:rStyle w:val="Hyperlink"/>
            <w:noProof/>
          </w:rPr>
          <w:t>4.2.47 health/id/{id}</w:t>
        </w:r>
        <w:r>
          <w:rPr>
            <w:noProof/>
            <w:webHidden/>
          </w:rPr>
          <w:tab/>
        </w:r>
        <w:r>
          <w:rPr>
            <w:noProof/>
            <w:webHidden/>
          </w:rPr>
          <w:fldChar w:fldCharType="begin"/>
        </w:r>
        <w:r>
          <w:rPr>
            <w:noProof/>
            <w:webHidden/>
          </w:rPr>
          <w:instrText xml:space="preserve"> PAGEREF _Toc354070929 \h </w:instrText>
        </w:r>
        <w:r>
          <w:rPr>
            <w:noProof/>
            <w:webHidden/>
          </w:rPr>
        </w:r>
        <w:r>
          <w:rPr>
            <w:noProof/>
            <w:webHidden/>
          </w:rPr>
          <w:fldChar w:fldCharType="separate"/>
        </w:r>
        <w:r>
          <w:rPr>
            <w:noProof/>
            <w:webHidden/>
          </w:rPr>
          <w:t>27</w:t>
        </w:r>
        <w:r>
          <w:rPr>
            <w:noProof/>
            <w:webHidden/>
          </w:rPr>
          <w:fldChar w:fldCharType="end"/>
        </w:r>
      </w:hyperlink>
    </w:p>
    <w:p w14:paraId="3859AB4E"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30" w:history="1">
        <w:r w:rsidRPr="00E36C09">
          <w:rPr>
            <w:rStyle w:val="Hyperlink"/>
            <w:noProof/>
          </w:rPr>
          <w:t>4.2.48 health/add/{addr}/{port}/{className}</w:t>
        </w:r>
        <w:r>
          <w:rPr>
            <w:noProof/>
            <w:webHidden/>
          </w:rPr>
          <w:tab/>
        </w:r>
        <w:r>
          <w:rPr>
            <w:noProof/>
            <w:webHidden/>
          </w:rPr>
          <w:fldChar w:fldCharType="begin"/>
        </w:r>
        <w:r>
          <w:rPr>
            <w:noProof/>
            <w:webHidden/>
          </w:rPr>
          <w:instrText xml:space="preserve"> PAGEREF _Toc354070930 \h </w:instrText>
        </w:r>
        <w:r>
          <w:rPr>
            <w:noProof/>
            <w:webHidden/>
          </w:rPr>
        </w:r>
        <w:r>
          <w:rPr>
            <w:noProof/>
            <w:webHidden/>
          </w:rPr>
          <w:fldChar w:fldCharType="separate"/>
        </w:r>
        <w:r>
          <w:rPr>
            <w:noProof/>
            <w:webHidden/>
          </w:rPr>
          <w:t>28</w:t>
        </w:r>
        <w:r>
          <w:rPr>
            <w:noProof/>
            <w:webHidden/>
          </w:rPr>
          <w:fldChar w:fldCharType="end"/>
        </w:r>
      </w:hyperlink>
    </w:p>
    <w:p w14:paraId="630DABDF"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31" w:history="1">
        <w:r w:rsidRPr="00E36C09">
          <w:rPr>
            <w:rStyle w:val="Hyperlink"/>
            <w:noProof/>
          </w:rPr>
          <w:t>4.2.49 health/delete/{id}</w:t>
        </w:r>
        <w:r>
          <w:rPr>
            <w:noProof/>
            <w:webHidden/>
          </w:rPr>
          <w:tab/>
        </w:r>
        <w:r>
          <w:rPr>
            <w:noProof/>
            <w:webHidden/>
          </w:rPr>
          <w:fldChar w:fldCharType="begin"/>
        </w:r>
        <w:r>
          <w:rPr>
            <w:noProof/>
            <w:webHidden/>
          </w:rPr>
          <w:instrText xml:space="preserve"> PAGEREF _Toc354070931 \h </w:instrText>
        </w:r>
        <w:r>
          <w:rPr>
            <w:noProof/>
            <w:webHidden/>
          </w:rPr>
        </w:r>
        <w:r>
          <w:rPr>
            <w:noProof/>
            <w:webHidden/>
          </w:rPr>
          <w:fldChar w:fldCharType="separate"/>
        </w:r>
        <w:r>
          <w:rPr>
            <w:noProof/>
            <w:webHidden/>
          </w:rPr>
          <w:t>28</w:t>
        </w:r>
        <w:r>
          <w:rPr>
            <w:noProof/>
            <w:webHidden/>
          </w:rPr>
          <w:fldChar w:fldCharType="end"/>
        </w:r>
      </w:hyperlink>
    </w:p>
    <w:p w14:paraId="1E87705E"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32" w:history="1">
        <w:r w:rsidRPr="00E36C09">
          <w:rPr>
            <w:rStyle w:val="Hyperlink"/>
            <w:noProof/>
          </w:rPr>
          <w:t>4.2.50 health/deactivate/{id}</w:t>
        </w:r>
        <w:r>
          <w:rPr>
            <w:noProof/>
            <w:webHidden/>
          </w:rPr>
          <w:tab/>
        </w:r>
        <w:r>
          <w:rPr>
            <w:noProof/>
            <w:webHidden/>
          </w:rPr>
          <w:fldChar w:fldCharType="begin"/>
        </w:r>
        <w:r>
          <w:rPr>
            <w:noProof/>
            <w:webHidden/>
          </w:rPr>
          <w:instrText xml:space="preserve"> PAGEREF _Toc354070932 \h </w:instrText>
        </w:r>
        <w:r>
          <w:rPr>
            <w:noProof/>
            <w:webHidden/>
          </w:rPr>
        </w:r>
        <w:r>
          <w:rPr>
            <w:noProof/>
            <w:webHidden/>
          </w:rPr>
          <w:fldChar w:fldCharType="separate"/>
        </w:r>
        <w:r>
          <w:rPr>
            <w:noProof/>
            <w:webHidden/>
          </w:rPr>
          <w:t>28</w:t>
        </w:r>
        <w:r>
          <w:rPr>
            <w:noProof/>
            <w:webHidden/>
          </w:rPr>
          <w:fldChar w:fldCharType="end"/>
        </w:r>
      </w:hyperlink>
    </w:p>
    <w:p w14:paraId="4CEE7E45"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33" w:history="1">
        <w:r w:rsidRPr="00E36C09">
          <w:rPr>
            <w:rStyle w:val="Hyperlink"/>
            <w:noProof/>
          </w:rPr>
          <w:t>4.2.51 health/type/{xbrc|idms|jmslistener}</w:t>
        </w:r>
        <w:r>
          <w:rPr>
            <w:noProof/>
            <w:webHidden/>
          </w:rPr>
          <w:tab/>
        </w:r>
        <w:r>
          <w:rPr>
            <w:noProof/>
            <w:webHidden/>
          </w:rPr>
          <w:fldChar w:fldCharType="begin"/>
        </w:r>
        <w:r>
          <w:rPr>
            <w:noProof/>
            <w:webHidden/>
          </w:rPr>
          <w:instrText xml:space="preserve"> PAGEREF _Toc354070933 \h </w:instrText>
        </w:r>
        <w:r>
          <w:rPr>
            <w:noProof/>
            <w:webHidden/>
          </w:rPr>
        </w:r>
        <w:r>
          <w:rPr>
            <w:noProof/>
            <w:webHidden/>
          </w:rPr>
          <w:fldChar w:fldCharType="separate"/>
        </w:r>
        <w:r>
          <w:rPr>
            <w:noProof/>
            <w:webHidden/>
          </w:rPr>
          <w:t>28</w:t>
        </w:r>
        <w:r>
          <w:rPr>
            <w:noProof/>
            <w:webHidden/>
          </w:rPr>
          <w:fldChar w:fldCharType="end"/>
        </w:r>
      </w:hyperlink>
    </w:p>
    <w:p w14:paraId="746EF8C7"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34" w:history="1">
        <w:r w:rsidRPr="00E36C09">
          <w:rPr>
            <w:rStyle w:val="Hyperlink"/>
            <w:noProof/>
          </w:rPr>
          <w:t>4.2.52 health/refresh</w:t>
        </w:r>
        <w:r>
          <w:rPr>
            <w:noProof/>
            <w:webHidden/>
          </w:rPr>
          <w:tab/>
        </w:r>
        <w:r>
          <w:rPr>
            <w:noProof/>
            <w:webHidden/>
          </w:rPr>
          <w:fldChar w:fldCharType="begin"/>
        </w:r>
        <w:r>
          <w:rPr>
            <w:noProof/>
            <w:webHidden/>
          </w:rPr>
          <w:instrText xml:space="preserve"> PAGEREF _Toc354070934 \h </w:instrText>
        </w:r>
        <w:r>
          <w:rPr>
            <w:noProof/>
            <w:webHidden/>
          </w:rPr>
        </w:r>
        <w:r>
          <w:rPr>
            <w:noProof/>
            <w:webHidden/>
          </w:rPr>
          <w:fldChar w:fldCharType="separate"/>
        </w:r>
        <w:r>
          <w:rPr>
            <w:noProof/>
            <w:webHidden/>
          </w:rPr>
          <w:t>29</w:t>
        </w:r>
        <w:r>
          <w:rPr>
            <w:noProof/>
            <w:webHidden/>
          </w:rPr>
          <w:fldChar w:fldCharType="end"/>
        </w:r>
      </w:hyperlink>
    </w:p>
    <w:p w14:paraId="604AD0B8" w14:textId="77777777" w:rsidR="00706C6A" w:rsidRDefault="00706C6A">
      <w:pPr>
        <w:pStyle w:val="TOC2"/>
        <w:tabs>
          <w:tab w:val="right" w:leader="dot" w:pos="9350"/>
        </w:tabs>
        <w:rPr>
          <w:rFonts w:asciiTheme="minorHAnsi" w:eastAsiaTheme="minorEastAsia" w:hAnsiTheme="minorHAnsi" w:cstheme="minorBidi"/>
          <w:noProof/>
          <w:sz w:val="22"/>
        </w:rPr>
      </w:pPr>
      <w:hyperlink w:anchor="_Toc354070935" w:history="1">
        <w:r w:rsidRPr="00E36C09">
          <w:rPr>
            <w:rStyle w:val="Hyperlink"/>
            <w:noProof/>
          </w:rPr>
          <w:t>4.3 Sample data used by the REST endpoints</w:t>
        </w:r>
        <w:r>
          <w:rPr>
            <w:noProof/>
            <w:webHidden/>
          </w:rPr>
          <w:tab/>
        </w:r>
        <w:r>
          <w:rPr>
            <w:noProof/>
            <w:webHidden/>
          </w:rPr>
          <w:fldChar w:fldCharType="begin"/>
        </w:r>
        <w:r>
          <w:rPr>
            <w:noProof/>
            <w:webHidden/>
          </w:rPr>
          <w:instrText xml:space="preserve"> PAGEREF _Toc354070935 \h </w:instrText>
        </w:r>
        <w:r>
          <w:rPr>
            <w:noProof/>
            <w:webHidden/>
          </w:rPr>
        </w:r>
        <w:r>
          <w:rPr>
            <w:noProof/>
            <w:webHidden/>
          </w:rPr>
          <w:fldChar w:fldCharType="separate"/>
        </w:r>
        <w:r>
          <w:rPr>
            <w:noProof/>
            <w:webHidden/>
          </w:rPr>
          <w:t>30</w:t>
        </w:r>
        <w:r>
          <w:rPr>
            <w:noProof/>
            <w:webHidden/>
          </w:rPr>
          <w:fldChar w:fldCharType="end"/>
        </w:r>
      </w:hyperlink>
    </w:p>
    <w:p w14:paraId="3136085F"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36" w:history="1">
        <w:r w:rsidRPr="00E36C09">
          <w:rPr>
            <w:rStyle w:val="Hyperlink"/>
            <w:noProof/>
          </w:rPr>
          <w:t>4.3.1 FacilityListDto</w:t>
        </w:r>
        <w:r>
          <w:rPr>
            <w:noProof/>
            <w:webHidden/>
          </w:rPr>
          <w:tab/>
        </w:r>
        <w:r>
          <w:rPr>
            <w:noProof/>
            <w:webHidden/>
          </w:rPr>
          <w:fldChar w:fldCharType="begin"/>
        </w:r>
        <w:r>
          <w:rPr>
            <w:noProof/>
            <w:webHidden/>
          </w:rPr>
          <w:instrText xml:space="preserve"> PAGEREF _Toc354070936 \h </w:instrText>
        </w:r>
        <w:r>
          <w:rPr>
            <w:noProof/>
            <w:webHidden/>
          </w:rPr>
        </w:r>
        <w:r>
          <w:rPr>
            <w:noProof/>
            <w:webHidden/>
          </w:rPr>
          <w:fldChar w:fldCharType="separate"/>
        </w:r>
        <w:r>
          <w:rPr>
            <w:noProof/>
            <w:webHidden/>
          </w:rPr>
          <w:t>30</w:t>
        </w:r>
        <w:r>
          <w:rPr>
            <w:noProof/>
            <w:webHidden/>
          </w:rPr>
          <w:fldChar w:fldCharType="end"/>
        </w:r>
      </w:hyperlink>
    </w:p>
    <w:p w14:paraId="00EC0313"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37" w:history="1">
        <w:r w:rsidRPr="00E36C09">
          <w:rPr>
            <w:rStyle w:val="Hyperlink"/>
            <w:noProof/>
          </w:rPr>
          <w:t>4.3.2 HealthItemDto</w:t>
        </w:r>
        <w:r>
          <w:rPr>
            <w:noProof/>
            <w:webHidden/>
          </w:rPr>
          <w:tab/>
        </w:r>
        <w:r>
          <w:rPr>
            <w:noProof/>
            <w:webHidden/>
          </w:rPr>
          <w:fldChar w:fldCharType="begin"/>
        </w:r>
        <w:r>
          <w:rPr>
            <w:noProof/>
            <w:webHidden/>
          </w:rPr>
          <w:instrText xml:space="preserve"> PAGEREF _Toc354070937 \h </w:instrText>
        </w:r>
        <w:r>
          <w:rPr>
            <w:noProof/>
            <w:webHidden/>
          </w:rPr>
        </w:r>
        <w:r>
          <w:rPr>
            <w:noProof/>
            <w:webHidden/>
          </w:rPr>
          <w:fldChar w:fldCharType="separate"/>
        </w:r>
        <w:r>
          <w:rPr>
            <w:noProof/>
            <w:webHidden/>
          </w:rPr>
          <w:t>32</w:t>
        </w:r>
        <w:r>
          <w:rPr>
            <w:noProof/>
            <w:webHidden/>
          </w:rPr>
          <w:fldChar w:fldCharType="end"/>
        </w:r>
      </w:hyperlink>
    </w:p>
    <w:p w14:paraId="793EAC37"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38" w:history="1">
        <w:r w:rsidRPr="00E36C09">
          <w:rPr>
            <w:rStyle w:val="Hyperlink"/>
            <w:noProof/>
          </w:rPr>
          <w:t>4.3.3 HealthItemListMapDto</w:t>
        </w:r>
        <w:r>
          <w:rPr>
            <w:noProof/>
            <w:webHidden/>
          </w:rPr>
          <w:tab/>
        </w:r>
        <w:r>
          <w:rPr>
            <w:noProof/>
            <w:webHidden/>
          </w:rPr>
          <w:fldChar w:fldCharType="begin"/>
        </w:r>
        <w:r>
          <w:rPr>
            <w:noProof/>
            <w:webHidden/>
          </w:rPr>
          <w:instrText xml:space="preserve"> PAGEREF _Toc354070938 \h </w:instrText>
        </w:r>
        <w:r>
          <w:rPr>
            <w:noProof/>
            <w:webHidden/>
          </w:rPr>
        </w:r>
        <w:r>
          <w:rPr>
            <w:noProof/>
            <w:webHidden/>
          </w:rPr>
          <w:fldChar w:fldCharType="separate"/>
        </w:r>
        <w:r>
          <w:rPr>
            <w:noProof/>
            <w:webHidden/>
          </w:rPr>
          <w:t>32</w:t>
        </w:r>
        <w:r>
          <w:rPr>
            <w:noProof/>
            <w:webHidden/>
          </w:rPr>
          <w:fldChar w:fldCharType="end"/>
        </w:r>
      </w:hyperlink>
    </w:p>
    <w:p w14:paraId="7461C2A6"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39" w:history="1">
        <w:r w:rsidRPr="00E36C09">
          <w:rPr>
            <w:rStyle w:val="Hyperlink"/>
            <w:noProof/>
          </w:rPr>
          <w:t>4.3.4 IdmsListDto</w:t>
        </w:r>
        <w:r>
          <w:rPr>
            <w:noProof/>
            <w:webHidden/>
          </w:rPr>
          <w:tab/>
        </w:r>
        <w:r>
          <w:rPr>
            <w:noProof/>
            <w:webHidden/>
          </w:rPr>
          <w:fldChar w:fldCharType="begin"/>
        </w:r>
        <w:r>
          <w:rPr>
            <w:noProof/>
            <w:webHidden/>
          </w:rPr>
          <w:instrText xml:space="preserve"> PAGEREF _Toc354070939 \h </w:instrText>
        </w:r>
        <w:r>
          <w:rPr>
            <w:noProof/>
            <w:webHidden/>
          </w:rPr>
        </w:r>
        <w:r>
          <w:rPr>
            <w:noProof/>
            <w:webHidden/>
          </w:rPr>
          <w:fldChar w:fldCharType="separate"/>
        </w:r>
        <w:r>
          <w:rPr>
            <w:noProof/>
            <w:webHidden/>
          </w:rPr>
          <w:t>39</w:t>
        </w:r>
        <w:r>
          <w:rPr>
            <w:noProof/>
            <w:webHidden/>
          </w:rPr>
          <w:fldChar w:fldCharType="end"/>
        </w:r>
      </w:hyperlink>
    </w:p>
    <w:p w14:paraId="65754BAB"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40" w:history="1">
        <w:r w:rsidRPr="00E36C09">
          <w:rPr>
            <w:rStyle w:val="Hyperlink"/>
            <w:noProof/>
          </w:rPr>
          <w:t>4.3.5 JmsListenerListDto</w:t>
        </w:r>
        <w:r>
          <w:rPr>
            <w:noProof/>
            <w:webHidden/>
          </w:rPr>
          <w:tab/>
        </w:r>
        <w:r>
          <w:rPr>
            <w:noProof/>
            <w:webHidden/>
          </w:rPr>
          <w:fldChar w:fldCharType="begin"/>
        </w:r>
        <w:r>
          <w:rPr>
            <w:noProof/>
            <w:webHidden/>
          </w:rPr>
          <w:instrText xml:space="preserve"> PAGEREF _Toc354070940 \h </w:instrText>
        </w:r>
        <w:r>
          <w:rPr>
            <w:noProof/>
            <w:webHidden/>
          </w:rPr>
        </w:r>
        <w:r>
          <w:rPr>
            <w:noProof/>
            <w:webHidden/>
          </w:rPr>
          <w:fldChar w:fldCharType="separate"/>
        </w:r>
        <w:r>
          <w:rPr>
            <w:noProof/>
            <w:webHidden/>
          </w:rPr>
          <w:t>39</w:t>
        </w:r>
        <w:r>
          <w:rPr>
            <w:noProof/>
            <w:webHidden/>
          </w:rPr>
          <w:fldChar w:fldCharType="end"/>
        </w:r>
      </w:hyperlink>
    </w:p>
    <w:p w14:paraId="5FE4D894"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41" w:history="1">
        <w:r w:rsidRPr="00E36C09">
          <w:rPr>
            <w:rStyle w:val="Hyperlink"/>
            <w:noProof/>
          </w:rPr>
          <w:t>4.3.6 LocationInfoListDto</w:t>
        </w:r>
        <w:r>
          <w:rPr>
            <w:noProof/>
            <w:webHidden/>
          </w:rPr>
          <w:tab/>
        </w:r>
        <w:r>
          <w:rPr>
            <w:noProof/>
            <w:webHidden/>
          </w:rPr>
          <w:fldChar w:fldCharType="begin"/>
        </w:r>
        <w:r>
          <w:rPr>
            <w:noProof/>
            <w:webHidden/>
          </w:rPr>
          <w:instrText xml:space="preserve"> PAGEREF _Toc354070941 \h </w:instrText>
        </w:r>
        <w:r>
          <w:rPr>
            <w:noProof/>
            <w:webHidden/>
          </w:rPr>
        </w:r>
        <w:r>
          <w:rPr>
            <w:noProof/>
            <w:webHidden/>
          </w:rPr>
          <w:fldChar w:fldCharType="separate"/>
        </w:r>
        <w:r>
          <w:rPr>
            <w:noProof/>
            <w:webHidden/>
          </w:rPr>
          <w:t>40</w:t>
        </w:r>
        <w:r>
          <w:rPr>
            <w:noProof/>
            <w:webHidden/>
          </w:rPr>
          <w:fldChar w:fldCharType="end"/>
        </w:r>
      </w:hyperlink>
    </w:p>
    <w:p w14:paraId="69559076"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42" w:history="1">
        <w:r w:rsidRPr="00E36C09">
          <w:rPr>
            <w:rStyle w:val="Hyperlink"/>
            <w:noProof/>
          </w:rPr>
          <w:t>4.3.7 MsConfigDto</w:t>
        </w:r>
        <w:r>
          <w:rPr>
            <w:noProof/>
            <w:webHidden/>
          </w:rPr>
          <w:tab/>
        </w:r>
        <w:r>
          <w:rPr>
            <w:noProof/>
            <w:webHidden/>
          </w:rPr>
          <w:fldChar w:fldCharType="begin"/>
        </w:r>
        <w:r>
          <w:rPr>
            <w:noProof/>
            <w:webHidden/>
          </w:rPr>
          <w:instrText xml:space="preserve"> PAGEREF _Toc354070942 \h </w:instrText>
        </w:r>
        <w:r>
          <w:rPr>
            <w:noProof/>
            <w:webHidden/>
          </w:rPr>
        </w:r>
        <w:r>
          <w:rPr>
            <w:noProof/>
            <w:webHidden/>
          </w:rPr>
          <w:fldChar w:fldCharType="separate"/>
        </w:r>
        <w:r>
          <w:rPr>
            <w:noProof/>
            <w:webHidden/>
          </w:rPr>
          <w:t>45</w:t>
        </w:r>
        <w:r>
          <w:rPr>
            <w:noProof/>
            <w:webHidden/>
          </w:rPr>
          <w:fldChar w:fldCharType="end"/>
        </w:r>
      </w:hyperlink>
    </w:p>
    <w:p w14:paraId="1293F1E3"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43" w:history="1">
        <w:r w:rsidRPr="00E36C09">
          <w:rPr>
            <w:rStyle w:val="Hyperlink"/>
            <w:noProof/>
          </w:rPr>
          <w:t>4.3.8 PerfMetricMetadataMapDto</w:t>
        </w:r>
        <w:r>
          <w:rPr>
            <w:noProof/>
            <w:webHidden/>
          </w:rPr>
          <w:tab/>
        </w:r>
        <w:r>
          <w:rPr>
            <w:noProof/>
            <w:webHidden/>
          </w:rPr>
          <w:fldChar w:fldCharType="begin"/>
        </w:r>
        <w:r>
          <w:rPr>
            <w:noProof/>
            <w:webHidden/>
          </w:rPr>
          <w:instrText xml:space="preserve"> PAGEREF _Toc354070943 \h </w:instrText>
        </w:r>
        <w:r>
          <w:rPr>
            <w:noProof/>
            <w:webHidden/>
          </w:rPr>
        </w:r>
        <w:r>
          <w:rPr>
            <w:noProof/>
            <w:webHidden/>
          </w:rPr>
          <w:fldChar w:fldCharType="separate"/>
        </w:r>
        <w:r>
          <w:rPr>
            <w:noProof/>
            <w:webHidden/>
          </w:rPr>
          <w:t>46</w:t>
        </w:r>
        <w:r>
          <w:rPr>
            <w:noProof/>
            <w:webHidden/>
          </w:rPr>
          <w:fldChar w:fldCharType="end"/>
        </w:r>
      </w:hyperlink>
    </w:p>
    <w:p w14:paraId="50B33DF9"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44" w:history="1">
        <w:r w:rsidRPr="00E36C09">
          <w:rPr>
            <w:rStyle w:val="Hyperlink"/>
            <w:noProof/>
          </w:rPr>
          <w:t>4.3.9 ProblemsReportDto</w:t>
        </w:r>
        <w:r>
          <w:rPr>
            <w:noProof/>
            <w:webHidden/>
          </w:rPr>
          <w:tab/>
        </w:r>
        <w:r>
          <w:rPr>
            <w:noProof/>
            <w:webHidden/>
          </w:rPr>
          <w:fldChar w:fldCharType="begin"/>
        </w:r>
        <w:r>
          <w:rPr>
            <w:noProof/>
            <w:webHidden/>
          </w:rPr>
          <w:instrText xml:space="preserve"> PAGEREF _Toc354070944 \h </w:instrText>
        </w:r>
        <w:r>
          <w:rPr>
            <w:noProof/>
            <w:webHidden/>
          </w:rPr>
        </w:r>
        <w:r>
          <w:rPr>
            <w:noProof/>
            <w:webHidden/>
          </w:rPr>
          <w:fldChar w:fldCharType="separate"/>
        </w:r>
        <w:r>
          <w:rPr>
            <w:noProof/>
            <w:webHidden/>
          </w:rPr>
          <w:t>50</w:t>
        </w:r>
        <w:r>
          <w:rPr>
            <w:noProof/>
            <w:webHidden/>
          </w:rPr>
          <w:fldChar w:fldCharType="end"/>
        </w:r>
      </w:hyperlink>
    </w:p>
    <w:p w14:paraId="075D4F41"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45" w:history="1">
        <w:r w:rsidRPr="00E36C09">
          <w:rPr>
            <w:rStyle w:val="Hyperlink"/>
            <w:noProof/>
          </w:rPr>
          <w:t>4.3.10 ReaderInfo</w:t>
        </w:r>
        <w:r>
          <w:rPr>
            <w:noProof/>
            <w:webHidden/>
          </w:rPr>
          <w:tab/>
        </w:r>
        <w:r>
          <w:rPr>
            <w:noProof/>
            <w:webHidden/>
          </w:rPr>
          <w:fldChar w:fldCharType="begin"/>
        </w:r>
        <w:r>
          <w:rPr>
            <w:noProof/>
            <w:webHidden/>
          </w:rPr>
          <w:instrText xml:space="preserve"> PAGEREF _Toc354070945 \h </w:instrText>
        </w:r>
        <w:r>
          <w:rPr>
            <w:noProof/>
            <w:webHidden/>
          </w:rPr>
        </w:r>
        <w:r>
          <w:rPr>
            <w:noProof/>
            <w:webHidden/>
          </w:rPr>
          <w:fldChar w:fldCharType="separate"/>
        </w:r>
        <w:r>
          <w:rPr>
            <w:noProof/>
            <w:webHidden/>
          </w:rPr>
          <w:t>50</w:t>
        </w:r>
        <w:r>
          <w:rPr>
            <w:noProof/>
            <w:webHidden/>
          </w:rPr>
          <w:fldChar w:fldCharType="end"/>
        </w:r>
      </w:hyperlink>
    </w:p>
    <w:p w14:paraId="21B62344"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46" w:history="1">
        <w:r w:rsidRPr="00E36C09">
          <w:rPr>
            <w:rStyle w:val="Hyperlink"/>
            <w:noProof/>
          </w:rPr>
          <w:t>4.3.11 ReaderInfoListDto</w:t>
        </w:r>
        <w:r>
          <w:rPr>
            <w:noProof/>
            <w:webHidden/>
          </w:rPr>
          <w:tab/>
        </w:r>
        <w:r>
          <w:rPr>
            <w:noProof/>
            <w:webHidden/>
          </w:rPr>
          <w:fldChar w:fldCharType="begin"/>
        </w:r>
        <w:r>
          <w:rPr>
            <w:noProof/>
            <w:webHidden/>
          </w:rPr>
          <w:instrText xml:space="preserve"> PAGEREF _Toc354070946 \h </w:instrText>
        </w:r>
        <w:r>
          <w:rPr>
            <w:noProof/>
            <w:webHidden/>
          </w:rPr>
        </w:r>
        <w:r>
          <w:rPr>
            <w:noProof/>
            <w:webHidden/>
          </w:rPr>
          <w:fldChar w:fldCharType="separate"/>
        </w:r>
        <w:r>
          <w:rPr>
            <w:noProof/>
            <w:webHidden/>
          </w:rPr>
          <w:t>51</w:t>
        </w:r>
        <w:r>
          <w:rPr>
            <w:noProof/>
            <w:webHidden/>
          </w:rPr>
          <w:fldChar w:fldCharType="end"/>
        </w:r>
      </w:hyperlink>
    </w:p>
    <w:p w14:paraId="6373B973"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47" w:history="1">
        <w:r w:rsidRPr="00E36C09">
          <w:rPr>
            <w:rStyle w:val="Hyperlink"/>
            <w:noProof/>
          </w:rPr>
          <w:t>4.3.12 ReaderLocationInfo</w:t>
        </w:r>
        <w:r>
          <w:rPr>
            <w:noProof/>
            <w:webHidden/>
          </w:rPr>
          <w:tab/>
        </w:r>
        <w:r>
          <w:rPr>
            <w:noProof/>
            <w:webHidden/>
          </w:rPr>
          <w:fldChar w:fldCharType="begin"/>
        </w:r>
        <w:r>
          <w:rPr>
            <w:noProof/>
            <w:webHidden/>
          </w:rPr>
          <w:instrText xml:space="preserve"> PAGEREF _Toc354070947 \h </w:instrText>
        </w:r>
        <w:r>
          <w:rPr>
            <w:noProof/>
            <w:webHidden/>
          </w:rPr>
        </w:r>
        <w:r>
          <w:rPr>
            <w:noProof/>
            <w:webHidden/>
          </w:rPr>
          <w:fldChar w:fldCharType="separate"/>
        </w:r>
        <w:r>
          <w:rPr>
            <w:noProof/>
            <w:webHidden/>
          </w:rPr>
          <w:t>53</w:t>
        </w:r>
        <w:r>
          <w:rPr>
            <w:noProof/>
            <w:webHidden/>
          </w:rPr>
          <w:fldChar w:fldCharType="end"/>
        </w:r>
      </w:hyperlink>
    </w:p>
    <w:p w14:paraId="699E5122"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48" w:history="1">
        <w:r w:rsidRPr="00E36C09">
          <w:rPr>
            <w:rStyle w:val="Hyperlink"/>
            <w:noProof/>
          </w:rPr>
          <w:t>4.3.13 XbrcConfigListMapDto</w:t>
        </w:r>
        <w:r>
          <w:rPr>
            <w:noProof/>
            <w:webHidden/>
          </w:rPr>
          <w:tab/>
        </w:r>
        <w:r>
          <w:rPr>
            <w:noProof/>
            <w:webHidden/>
          </w:rPr>
          <w:fldChar w:fldCharType="begin"/>
        </w:r>
        <w:r>
          <w:rPr>
            <w:noProof/>
            <w:webHidden/>
          </w:rPr>
          <w:instrText xml:space="preserve"> PAGEREF _Toc354070948 \h </w:instrText>
        </w:r>
        <w:r>
          <w:rPr>
            <w:noProof/>
            <w:webHidden/>
          </w:rPr>
        </w:r>
        <w:r>
          <w:rPr>
            <w:noProof/>
            <w:webHidden/>
          </w:rPr>
          <w:fldChar w:fldCharType="separate"/>
        </w:r>
        <w:r>
          <w:rPr>
            <w:noProof/>
            <w:webHidden/>
          </w:rPr>
          <w:t>57</w:t>
        </w:r>
        <w:r>
          <w:rPr>
            <w:noProof/>
            <w:webHidden/>
          </w:rPr>
          <w:fldChar w:fldCharType="end"/>
        </w:r>
      </w:hyperlink>
    </w:p>
    <w:p w14:paraId="799B75D1"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49" w:history="1">
        <w:r w:rsidRPr="00E36C09">
          <w:rPr>
            <w:rStyle w:val="Hyperlink"/>
            <w:noProof/>
          </w:rPr>
          <w:t>4.3.14 XbrcConfiguration</w:t>
        </w:r>
        <w:r>
          <w:rPr>
            <w:noProof/>
            <w:webHidden/>
          </w:rPr>
          <w:tab/>
        </w:r>
        <w:r>
          <w:rPr>
            <w:noProof/>
            <w:webHidden/>
          </w:rPr>
          <w:fldChar w:fldCharType="begin"/>
        </w:r>
        <w:r>
          <w:rPr>
            <w:noProof/>
            <w:webHidden/>
          </w:rPr>
          <w:instrText xml:space="preserve"> PAGEREF _Toc354070949 \h </w:instrText>
        </w:r>
        <w:r>
          <w:rPr>
            <w:noProof/>
            <w:webHidden/>
          </w:rPr>
        </w:r>
        <w:r>
          <w:rPr>
            <w:noProof/>
            <w:webHidden/>
          </w:rPr>
          <w:fldChar w:fldCharType="separate"/>
        </w:r>
        <w:r>
          <w:rPr>
            <w:noProof/>
            <w:webHidden/>
          </w:rPr>
          <w:t>63</w:t>
        </w:r>
        <w:r>
          <w:rPr>
            <w:noProof/>
            <w:webHidden/>
          </w:rPr>
          <w:fldChar w:fldCharType="end"/>
        </w:r>
      </w:hyperlink>
    </w:p>
    <w:p w14:paraId="5C03C56A"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50" w:history="1">
        <w:r w:rsidRPr="00E36C09">
          <w:rPr>
            <w:rStyle w:val="Hyperlink"/>
            <w:noProof/>
          </w:rPr>
          <w:t>4.3.15 XbrcConfigurationListDto</w:t>
        </w:r>
        <w:r>
          <w:rPr>
            <w:noProof/>
            <w:webHidden/>
          </w:rPr>
          <w:tab/>
        </w:r>
        <w:r>
          <w:rPr>
            <w:noProof/>
            <w:webHidden/>
          </w:rPr>
          <w:fldChar w:fldCharType="begin"/>
        </w:r>
        <w:r>
          <w:rPr>
            <w:noProof/>
            <w:webHidden/>
          </w:rPr>
          <w:instrText xml:space="preserve"> PAGEREF _Toc354070950 \h </w:instrText>
        </w:r>
        <w:r>
          <w:rPr>
            <w:noProof/>
            <w:webHidden/>
          </w:rPr>
        </w:r>
        <w:r>
          <w:rPr>
            <w:noProof/>
            <w:webHidden/>
          </w:rPr>
          <w:fldChar w:fldCharType="separate"/>
        </w:r>
        <w:r>
          <w:rPr>
            <w:noProof/>
            <w:webHidden/>
          </w:rPr>
          <w:t>75</w:t>
        </w:r>
        <w:r>
          <w:rPr>
            <w:noProof/>
            <w:webHidden/>
          </w:rPr>
          <w:fldChar w:fldCharType="end"/>
        </w:r>
      </w:hyperlink>
    </w:p>
    <w:p w14:paraId="17B96254"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51" w:history="1">
        <w:r w:rsidRPr="00E36C09">
          <w:rPr>
            <w:rStyle w:val="Hyperlink"/>
            <w:noProof/>
          </w:rPr>
          <w:t>4.3.16 XbrcDto</w:t>
        </w:r>
        <w:r>
          <w:rPr>
            <w:noProof/>
            <w:webHidden/>
          </w:rPr>
          <w:tab/>
        </w:r>
        <w:r>
          <w:rPr>
            <w:noProof/>
            <w:webHidden/>
          </w:rPr>
          <w:fldChar w:fldCharType="begin"/>
        </w:r>
        <w:r>
          <w:rPr>
            <w:noProof/>
            <w:webHidden/>
          </w:rPr>
          <w:instrText xml:space="preserve"> PAGEREF _Toc354070951 \h </w:instrText>
        </w:r>
        <w:r>
          <w:rPr>
            <w:noProof/>
            <w:webHidden/>
          </w:rPr>
        </w:r>
        <w:r>
          <w:rPr>
            <w:noProof/>
            <w:webHidden/>
          </w:rPr>
          <w:fldChar w:fldCharType="separate"/>
        </w:r>
        <w:r>
          <w:rPr>
            <w:noProof/>
            <w:webHidden/>
          </w:rPr>
          <w:t>76</w:t>
        </w:r>
        <w:r>
          <w:rPr>
            <w:noProof/>
            <w:webHidden/>
          </w:rPr>
          <w:fldChar w:fldCharType="end"/>
        </w:r>
      </w:hyperlink>
    </w:p>
    <w:p w14:paraId="3DFDFCCB"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52" w:history="1">
        <w:r w:rsidRPr="00E36C09">
          <w:rPr>
            <w:rStyle w:val="Hyperlink"/>
            <w:noProof/>
          </w:rPr>
          <w:t>4.3.17 XbrcListDto</w:t>
        </w:r>
        <w:r>
          <w:rPr>
            <w:noProof/>
            <w:webHidden/>
          </w:rPr>
          <w:tab/>
        </w:r>
        <w:r>
          <w:rPr>
            <w:noProof/>
            <w:webHidden/>
          </w:rPr>
          <w:fldChar w:fldCharType="begin"/>
        </w:r>
        <w:r>
          <w:rPr>
            <w:noProof/>
            <w:webHidden/>
          </w:rPr>
          <w:instrText xml:space="preserve"> PAGEREF _Toc354070952 \h </w:instrText>
        </w:r>
        <w:r>
          <w:rPr>
            <w:noProof/>
            <w:webHidden/>
          </w:rPr>
        </w:r>
        <w:r>
          <w:rPr>
            <w:noProof/>
            <w:webHidden/>
          </w:rPr>
          <w:fldChar w:fldCharType="separate"/>
        </w:r>
        <w:r>
          <w:rPr>
            <w:noProof/>
            <w:webHidden/>
          </w:rPr>
          <w:t>77</w:t>
        </w:r>
        <w:r>
          <w:rPr>
            <w:noProof/>
            <w:webHidden/>
          </w:rPr>
          <w:fldChar w:fldCharType="end"/>
        </w:r>
      </w:hyperlink>
    </w:p>
    <w:p w14:paraId="53D7CE23"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53" w:history="1">
        <w:r w:rsidRPr="00E36C09">
          <w:rPr>
            <w:rStyle w:val="Hyperlink"/>
            <w:noProof/>
          </w:rPr>
          <w:t>4.3.18 XbrmsConfigDto</w:t>
        </w:r>
        <w:r>
          <w:rPr>
            <w:noProof/>
            <w:webHidden/>
          </w:rPr>
          <w:tab/>
        </w:r>
        <w:r>
          <w:rPr>
            <w:noProof/>
            <w:webHidden/>
          </w:rPr>
          <w:fldChar w:fldCharType="begin"/>
        </w:r>
        <w:r>
          <w:rPr>
            <w:noProof/>
            <w:webHidden/>
          </w:rPr>
          <w:instrText xml:space="preserve"> PAGEREF _Toc354070953 \h </w:instrText>
        </w:r>
        <w:r>
          <w:rPr>
            <w:noProof/>
            <w:webHidden/>
          </w:rPr>
        </w:r>
        <w:r>
          <w:rPr>
            <w:noProof/>
            <w:webHidden/>
          </w:rPr>
          <w:fldChar w:fldCharType="separate"/>
        </w:r>
        <w:r>
          <w:rPr>
            <w:noProof/>
            <w:webHidden/>
          </w:rPr>
          <w:t>81</w:t>
        </w:r>
        <w:r>
          <w:rPr>
            <w:noProof/>
            <w:webHidden/>
          </w:rPr>
          <w:fldChar w:fldCharType="end"/>
        </w:r>
      </w:hyperlink>
    </w:p>
    <w:p w14:paraId="190BFF1E"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54" w:history="1">
        <w:r w:rsidRPr="00E36C09">
          <w:rPr>
            <w:rStyle w:val="Hyperlink"/>
            <w:noProof/>
          </w:rPr>
          <w:t>4.3.19 XbrmsStatusDto</w:t>
        </w:r>
        <w:r>
          <w:rPr>
            <w:noProof/>
            <w:webHidden/>
          </w:rPr>
          <w:tab/>
        </w:r>
        <w:r>
          <w:rPr>
            <w:noProof/>
            <w:webHidden/>
          </w:rPr>
          <w:fldChar w:fldCharType="begin"/>
        </w:r>
        <w:r>
          <w:rPr>
            <w:noProof/>
            <w:webHidden/>
          </w:rPr>
          <w:instrText xml:space="preserve"> PAGEREF _Toc354070954 \h </w:instrText>
        </w:r>
        <w:r>
          <w:rPr>
            <w:noProof/>
            <w:webHidden/>
          </w:rPr>
        </w:r>
        <w:r>
          <w:rPr>
            <w:noProof/>
            <w:webHidden/>
          </w:rPr>
          <w:fldChar w:fldCharType="separate"/>
        </w:r>
        <w:r>
          <w:rPr>
            <w:noProof/>
            <w:webHidden/>
          </w:rPr>
          <w:t>81</w:t>
        </w:r>
        <w:r>
          <w:rPr>
            <w:noProof/>
            <w:webHidden/>
          </w:rPr>
          <w:fldChar w:fldCharType="end"/>
        </w:r>
      </w:hyperlink>
    </w:p>
    <w:p w14:paraId="7C46D2AC" w14:textId="77777777" w:rsidR="00706C6A" w:rsidRDefault="00706C6A">
      <w:pPr>
        <w:pStyle w:val="TOC3"/>
        <w:tabs>
          <w:tab w:val="right" w:leader="dot" w:pos="9350"/>
        </w:tabs>
        <w:rPr>
          <w:rFonts w:asciiTheme="minorHAnsi" w:eastAsiaTheme="minorEastAsia" w:hAnsiTheme="minorHAnsi" w:cstheme="minorBidi"/>
          <w:noProof/>
          <w:sz w:val="22"/>
        </w:rPr>
      </w:pPr>
      <w:hyperlink w:anchor="_Toc354070955" w:history="1">
        <w:r w:rsidRPr="00E36C09">
          <w:rPr>
            <w:rStyle w:val="Hyperlink"/>
            <w:noProof/>
          </w:rPr>
          <w:t>4.3.20 XbrcConfig</w:t>
        </w:r>
        <w:r>
          <w:rPr>
            <w:noProof/>
            <w:webHidden/>
          </w:rPr>
          <w:tab/>
        </w:r>
        <w:r>
          <w:rPr>
            <w:noProof/>
            <w:webHidden/>
          </w:rPr>
          <w:fldChar w:fldCharType="begin"/>
        </w:r>
        <w:r>
          <w:rPr>
            <w:noProof/>
            <w:webHidden/>
          </w:rPr>
          <w:instrText xml:space="preserve"> PAGEREF _Toc354070955 \h </w:instrText>
        </w:r>
        <w:r>
          <w:rPr>
            <w:noProof/>
            <w:webHidden/>
          </w:rPr>
        </w:r>
        <w:r>
          <w:rPr>
            <w:noProof/>
            <w:webHidden/>
          </w:rPr>
          <w:fldChar w:fldCharType="separate"/>
        </w:r>
        <w:r>
          <w:rPr>
            <w:noProof/>
            <w:webHidden/>
          </w:rPr>
          <w:t>82</w:t>
        </w:r>
        <w:r>
          <w:rPr>
            <w:noProof/>
            <w:webHidden/>
          </w:rPr>
          <w:fldChar w:fldCharType="end"/>
        </w:r>
      </w:hyperlink>
    </w:p>
    <w:p w14:paraId="397BEF3F" w14:textId="77777777" w:rsidR="00984F0E" w:rsidRDefault="003C7C80" w:rsidP="00044632">
      <w:r>
        <w:fldChar w:fldCharType="end"/>
      </w:r>
    </w:p>
    <w:p w14:paraId="397BEF40" w14:textId="77777777" w:rsidR="00984F0E" w:rsidRDefault="00984F0E">
      <w:pPr>
        <w:spacing w:after="0" w:line="240" w:lineRule="auto"/>
      </w:pPr>
      <w:r>
        <w:br w:type="page"/>
      </w:r>
    </w:p>
    <w:p w14:paraId="397BEF41" w14:textId="77777777" w:rsidR="00496A96" w:rsidRPr="00187A6B" w:rsidRDefault="00496A96" w:rsidP="00044632"/>
    <w:p w14:paraId="397BEF42" w14:textId="77777777" w:rsidR="003860E4" w:rsidRDefault="002837F4" w:rsidP="00496A96">
      <w:pPr>
        <w:pStyle w:val="Heading1"/>
      </w:pPr>
      <w:bookmarkStart w:id="1" w:name="_Toc354070871"/>
      <w:r>
        <w:t>Introduction</w:t>
      </w:r>
      <w:bookmarkEnd w:id="1"/>
    </w:p>
    <w:p w14:paraId="397BEF43" w14:textId="77777777" w:rsidR="00C12077" w:rsidRPr="00C12077" w:rsidRDefault="00C12077" w:rsidP="00C12077">
      <w:r>
        <w:t xml:space="preserve">Please note that throughout this document page names are highlighted in </w:t>
      </w:r>
      <w:r w:rsidRPr="00C12077">
        <w:rPr>
          <w:b/>
        </w:rPr>
        <w:t>bold</w:t>
      </w:r>
      <w:r>
        <w:t xml:space="preserve"> while page element names are in </w:t>
      </w:r>
      <w:r w:rsidRPr="00C12077">
        <w:rPr>
          <w:i/>
        </w:rPr>
        <w:t>italic</w:t>
      </w:r>
      <w:r>
        <w:t>.</w:t>
      </w:r>
    </w:p>
    <w:p w14:paraId="397BEF44" w14:textId="77777777" w:rsidR="002837F4" w:rsidRDefault="002837F4" w:rsidP="002837F4">
      <w:pPr>
        <w:pStyle w:val="Heading2"/>
      </w:pPr>
      <w:bookmarkStart w:id="2" w:name="_Toc354070872"/>
      <w:r>
        <w:t>Purpose</w:t>
      </w:r>
      <w:bookmarkEnd w:id="2"/>
    </w:p>
    <w:p w14:paraId="397BEF45" w14:textId="77777777" w:rsidR="00984F0E" w:rsidRDefault="00984F0E" w:rsidP="00984F0E">
      <w:pPr>
        <w:ind w:left="360"/>
      </w:pPr>
      <w:r w:rsidRPr="00522284">
        <w:t xml:space="preserve">The </w:t>
      </w:r>
      <w:r>
        <w:t>xBRMS</w:t>
      </w:r>
      <w:r w:rsidRPr="00522284">
        <w:t xml:space="preserve"> </w:t>
      </w:r>
      <w:r>
        <w:t>(Web Service) Interface Control Document describes how the xBRMS Tomcat application, communicates with other component</w:t>
      </w:r>
      <w:r w:rsidR="008A6889">
        <w:t>s</w:t>
      </w:r>
      <w:r>
        <w:t xml:space="preserve"> of the Disney Next Generation Experience (NGE)</w:t>
      </w:r>
      <w:r w:rsidRPr="00522284">
        <w:t>.</w:t>
      </w:r>
      <w:r>
        <w:t xml:space="preserve"> </w:t>
      </w:r>
    </w:p>
    <w:p w14:paraId="397BEF46" w14:textId="77777777" w:rsidR="00984F0E" w:rsidRDefault="00984F0E" w:rsidP="00984F0E">
      <w:pPr>
        <w:ind w:left="360"/>
      </w:pPr>
      <w:r>
        <w:t xml:space="preserve">From the perspective of other components </w:t>
      </w:r>
      <w:r w:rsidR="008A6889">
        <w:t>needing</w:t>
      </w:r>
      <w:r>
        <w:t xml:space="preserve"> to interact with the </w:t>
      </w:r>
      <w:r w:rsidR="008A6889">
        <w:t>xBRMS, this document serves as the</w:t>
      </w:r>
      <w:r>
        <w:t xml:space="preserve"> documentation of the xBRMS application programming interface (API).</w:t>
      </w:r>
    </w:p>
    <w:p w14:paraId="397BEF47" w14:textId="77777777" w:rsidR="00984F0E" w:rsidRDefault="00984F0E" w:rsidP="00984F0E">
      <w:pPr>
        <w:pStyle w:val="Heading2"/>
      </w:pPr>
      <w:bookmarkStart w:id="3" w:name="_Toc354070873"/>
      <w:r>
        <w:t>Definitions</w:t>
      </w:r>
      <w:bookmarkEnd w:id="3"/>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95"/>
        <w:gridCol w:w="4621"/>
      </w:tblGrid>
      <w:tr w:rsidR="00984F0E" w14:paraId="397BEF4A" w14:textId="77777777" w:rsidTr="00984F0E">
        <w:tc>
          <w:tcPr>
            <w:tcW w:w="4595" w:type="dxa"/>
            <w:shd w:val="clear" w:color="auto" w:fill="B8CCE4" w:themeFill="accent1" w:themeFillTint="66"/>
          </w:tcPr>
          <w:p w14:paraId="397BEF48" w14:textId="77777777" w:rsidR="00984F0E" w:rsidRPr="00A0472D" w:rsidRDefault="00984F0E" w:rsidP="00B40440">
            <w:pPr>
              <w:jc w:val="center"/>
              <w:rPr>
                <w:b/>
              </w:rPr>
            </w:pPr>
            <w:r>
              <w:rPr>
                <w:b/>
              </w:rPr>
              <w:t>Term</w:t>
            </w:r>
          </w:p>
        </w:tc>
        <w:tc>
          <w:tcPr>
            <w:tcW w:w="4621" w:type="dxa"/>
            <w:shd w:val="clear" w:color="auto" w:fill="B8CCE4" w:themeFill="accent1" w:themeFillTint="66"/>
          </w:tcPr>
          <w:p w14:paraId="397BEF49" w14:textId="77777777" w:rsidR="00984F0E" w:rsidRPr="00A0472D" w:rsidRDefault="00984F0E" w:rsidP="00B40440">
            <w:pPr>
              <w:jc w:val="center"/>
              <w:rPr>
                <w:b/>
              </w:rPr>
            </w:pPr>
            <w:r w:rsidRPr="00A0472D">
              <w:rPr>
                <w:b/>
              </w:rPr>
              <w:t>Definition</w:t>
            </w:r>
          </w:p>
        </w:tc>
      </w:tr>
      <w:tr w:rsidR="00984F0E" w14:paraId="397BEF4D" w14:textId="77777777" w:rsidTr="00984F0E">
        <w:tc>
          <w:tcPr>
            <w:tcW w:w="4595" w:type="dxa"/>
          </w:tcPr>
          <w:p w14:paraId="397BEF4B" w14:textId="77777777" w:rsidR="00984F0E" w:rsidRDefault="00984F0E" w:rsidP="00B40440">
            <w:r>
              <w:t>xBRMS</w:t>
            </w:r>
          </w:p>
        </w:tc>
        <w:tc>
          <w:tcPr>
            <w:tcW w:w="4621" w:type="dxa"/>
          </w:tcPr>
          <w:p w14:paraId="397BEF4C" w14:textId="77777777" w:rsidR="00984F0E" w:rsidRDefault="00984F0E" w:rsidP="00B40440">
            <w:r>
              <w:t>xBand Reader Management System</w:t>
            </w:r>
          </w:p>
        </w:tc>
      </w:tr>
      <w:tr w:rsidR="00984F0E" w14:paraId="397BEF50" w14:textId="77777777" w:rsidTr="00984F0E">
        <w:tc>
          <w:tcPr>
            <w:tcW w:w="4595" w:type="dxa"/>
          </w:tcPr>
          <w:p w14:paraId="397BEF4E" w14:textId="77777777" w:rsidR="00984F0E" w:rsidRDefault="00984F0E" w:rsidP="00B40440">
            <w:r>
              <w:t>xBRC</w:t>
            </w:r>
          </w:p>
        </w:tc>
        <w:tc>
          <w:tcPr>
            <w:tcW w:w="4621" w:type="dxa"/>
          </w:tcPr>
          <w:p w14:paraId="397BEF4F" w14:textId="77777777" w:rsidR="00984F0E" w:rsidRDefault="00984F0E" w:rsidP="00B40440">
            <w:r>
              <w:t>xBand Reader Controller</w:t>
            </w:r>
          </w:p>
        </w:tc>
      </w:tr>
    </w:tbl>
    <w:p w14:paraId="397BEF51" w14:textId="77777777" w:rsidR="00984F0E" w:rsidRDefault="00984F0E" w:rsidP="00984F0E">
      <w:pPr>
        <w:ind w:left="360"/>
      </w:pPr>
      <w:r>
        <w:br w:type="page"/>
      </w:r>
    </w:p>
    <w:p w14:paraId="397BEF52" w14:textId="77777777" w:rsidR="00984F0E" w:rsidRDefault="00984F0E" w:rsidP="00984F0E">
      <w:pPr>
        <w:pStyle w:val="Heading1"/>
        <w:sectPr w:rsidR="00984F0E" w:rsidSect="007E31AD">
          <w:headerReference w:type="default" r:id="rId12"/>
          <w:footerReference w:type="default" r:id="rId13"/>
          <w:pgSz w:w="12240" w:h="15840"/>
          <w:pgMar w:top="1440" w:right="1440" w:bottom="1440" w:left="1440" w:header="720" w:footer="720" w:gutter="0"/>
          <w:cols w:space="720"/>
          <w:docGrid w:linePitch="360"/>
        </w:sectPr>
      </w:pPr>
    </w:p>
    <w:p w14:paraId="397BEF53" w14:textId="77777777" w:rsidR="00984F0E" w:rsidRDefault="00984F0E" w:rsidP="00984F0E">
      <w:pPr>
        <w:ind w:left="360"/>
      </w:pPr>
    </w:p>
    <w:p w14:paraId="397BEF60" w14:textId="77777777" w:rsidR="00B40440" w:rsidRDefault="00B40440" w:rsidP="00B40440">
      <w:pPr>
        <w:pStyle w:val="Heading1"/>
      </w:pPr>
      <w:bookmarkStart w:id="4" w:name="_Toc354070874"/>
      <w:r>
        <w:t>xBRMS Interfaces</w:t>
      </w:r>
      <w:bookmarkEnd w:id="4"/>
    </w:p>
    <w:p w14:paraId="397BEF61" w14:textId="77777777" w:rsidR="00984F0E" w:rsidRDefault="00B40440" w:rsidP="00984F0E">
      <w:pPr>
        <w:ind w:left="360"/>
      </w:pPr>
      <w:r>
        <w:t>The xBRMS interfaces with various components:</w:t>
      </w:r>
    </w:p>
    <w:p w14:paraId="1C13E27D" w14:textId="55F476F4" w:rsidR="008338EA" w:rsidRDefault="00E72D18" w:rsidP="008338EA">
      <w:pPr>
        <w:keepNext/>
        <w:ind w:left="360"/>
        <w:jc w:val="center"/>
      </w:pPr>
      <w:r>
        <w:rPr>
          <w:noProof/>
        </w:rPr>
        <w:drawing>
          <wp:inline distT="0" distB="0" distL="0" distR="0" wp14:anchorId="1E845718" wp14:editId="6F9BED20">
            <wp:extent cx="5943600" cy="3815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StructureDiagram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41E491E1" w14:textId="4A675B2B" w:rsidR="008338EA" w:rsidRDefault="008338EA" w:rsidP="008338EA">
      <w:pPr>
        <w:pStyle w:val="Caption"/>
        <w:jc w:val="center"/>
      </w:pPr>
      <w:r>
        <w:t xml:space="preserve">Figure </w:t>
      </w:r>
      <w:r w:rsidR="00187551">
        <w:fldChar w:fldCharType="begin"/>
      </w:r>
      <w:r w:rsidR="00187551">
        <w:instrText xml:space="preserve"> SEQ Figure \* ARABIC </w:instrText>
      </w:r>
      <w:r w:rsidR="00187551">
        <w:fldChar w:fldCharType="separate"/>
      </w:r>
      <w:r>
        <w:rPr>
          <w:noProof/>
        </w:rPr>
        <w:t>1</w:t>
      </w:r>
      <w:r w:rsidR="00187551">
        <w:rPr>
          <w:noProof/>
        </w:rPr>
        <w:fldChar w:fldCharType="end"/>
      </w:r>
      <w:r>
        <w:t xml:space="preserve"> - </w:t>
      </w:r>
      <w:r w:rsidRPr="0061670B">
        <w:t>xBRMS Interfaces</w:t>
      </w:r>
    </w:p>
    <w:p w14:paraId="231EB21D" w14:textId="77777777" w:rsidR="005A3DB9" w:rsidRPr="005A3DB9" w:rsidRDefault="005A3DB9" w:rsidP="005A3DB9"/>
    <w:p w14:paraId="397BEF64" w14:textId="77777777" w:rsidR="006A1357" w:rsidRDefault="00B40440" w:rsidP="003860E4">
      <w:pPr>
        <w:pStyle w:val="Heading2"/>
      </w:pPr>
      <w:bookmarkStart w:id="5" w:name="_Toc354070875"/>
      <w:r>
        <w:t>Monitoring Interface</w:t>
      </w:r>
      <w:bookmarkEnd w:id="5"/>
    </w:p>
    <w:p w14:paraId="397BEF65" w14:textId="77777777" w:rsidR="00B40440" w:rsidRDefault="00B40440" w:rsidP="00B40440">
      <w:pPr>
        <w:pStyle w:val="H2Body"/>
      </w:pPr>
      <w:r>
        <w:t xml:space="preserve">The xBRMS Monitoring Interface allows xBRMS to monitor the health of various system components. Two communication channels are used, HTTP and JMS (Java Message Queue). The JMS channel is used by the xBRMS to subscribe to the discovery message sent out by the xBRC. This allows for automatic discovery of all xBRC installations on the network. The HTTP channel is used to periodically query the status of any monitored applications. </w:t>
      </w:r>
    </w:p>
    <w:p w14:paraId="397BEF66" w14:textId="77777777" w:rsidR="00B40440" w:rsidRDefault="00B40440" w:rsidP="00B40440">
      <w:pPr>
        <w:pStyle w:val="H2Body"/>
      </w:pPr>
      <w:r>
        <w:t>The xBRMS is capable of monitoring diverse applications. Each new monitored application is added to the xBRMS by subclassing a HealthItem Java class. The HealthItem implementation communicates via HTTP or other protocol with the monitored application to obtain the status of the application. The XBRC and IDMS use the HTTP /status call for this purpose.</w:t>
      </w:r>
    </w:p>
    <w:p w14:paraId="397BEF6A" w14:textId="6049EE46" w:rsidR="002837F4" w:rsidRDefault="00E72D18" w:rsidP="00494632">
      <w:pPr>
        <w:pStyle w:val="Heading2"/>
      </w:pPr>
      <w:bookmarkStart w:id="6" w:name="_Toc354070876"/>
      <w:r>
        <w:t xml:space="preserve">REST </w:t>
      </w:r>
      <w:r w:rsidR="00B40440">
        <w:t>Interface</w:t>
      </w:r>
      <w:bookmarkEnd w:id="6"/>
      <w:r w:rsidR="00B40440">
        <w:t xml:space="preserve"> </w:t>
      </w:r>
    </w:p>
    <w:p w14:paraId="397BEF6B" w14:textId="4E4706C1" w:rsidR="00B40440" w:rsidRDefault="006D63DC" w:rsidP="00B40440">
      <w:pPr>
        <w:pStyle w:val="H2Body"/>
      </w:pPr>
      <w:r w:rsidRPr="006D63DC">
        <w:t>The REST Interface allows other applications to query the xBRMS system for information about monitored applications.</w:t>
      </w:r>
      <w:r w:rsidR="00E72D18">
        <w:t xml:space="preserve"> It is also used by xBRMS UI web application query and change xBRMS configuration and configuration of some types of monitored system, e.g. xBRC. The REST interface is exposed via two namespaces: /XBRMS/rest and /XBRMS/irest. The former is used by NGE services and requires basic HTTP authentication. The latter can be used by web browsers and requires interactive authentication via web forms.</w:t>
      </w:r>
    </w:p>
    <w:p w14:paraId="397BEF6C" w14:textId="77777777" w:rsidR="00B40440" w:rsidRDefault="00B40440">
      <w:pPr>
        <w:spacing w:after="0" w:line="240" w:lineRule="auto"/>
      </w:pPr>
      <w:r>
        <w:br w:type="page"/>
      </w:r>
    </w:p>
    <w:p w14:paraId="397BEF6D" w14:textId="77777777" w:rsidR="00B40440" w:rsidRDefault="00D921B9" w:rsidP="00D921B9">
      <w:pPr>
        <w:pStyle w:val="Heading1"/>
      </w:pPr>
      <w:bookmarkStart w:id="7" w:name="_Toc354070877"/>
      <w:r w:rsidRPr="00D921B9">
        <w:t>Monitoring Interface - JMS Messages</w:t>
      </w:r>
      <w:bookmarkEnd w:id="7"/>
    </w:p>
    <w:p w14:paraId="397BEF6E" w14:textId="77777777" w:rsidR="00315A34" w:rsidRDefault="00315A34" w:rsidP="00315A34">
      <w:r>
        <w:t>The following JMS messages are processed by the xBRMS.</w:t>
      </w:r>
    </w:p>
    <w:tbl>
      <w:tblPr>
        <w:tblStyle w:val="LightList"/>
        <w:tblW w:w="0" w:type="auto"/>
        <w:tblInd w:w="558" w:type="dxa"/>
        <w:tblLook w:val="04A0" w:firstRow="1" w:lastRow="0" w:firstColumn="1" w:lastColumn="0" w:noHBand="0" w:noVBand="1"/>
      </w:tblPr>
      <w:tblGrid>
        <w:gridCol w:w="1710"/>
        <w:gridCol w:w="5940"/>
      </w:tblGrid>
      <w:tr w:rsidR="00315A34" w14:paraId="397BEF71" w14:textId="77777777" w:rsidTr="0083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7BEF6F" w14:textId="4F3BF308" w:rsidR="00315A34" w:rsidRDefault="000678F1" w:rsidP="00315A34">
            <w:pPr>
              <w:pStyle w:val="Body"/>
              <w:ind w:firstLine="0"/>
            </w:pPr>
            <w:r>
              <w:t>xbrc_</w:t>
            </w:r>
            <w:r w:rsidR="00315A34">
              <w:t>type</w:t>
            </w:r>
          </w:p>
        </w:tc>
        <w:tc>
          <w:tcPr>
            <w:tcW w:w="5940" w:type="dxa"/>
          </w:tcPr>
          <w:p w14:paraId="397BEF70" w14:textId="77777777" w:rsidR="00315A34" w:rsidRDefault="00315A34" w:rsidP="00315A34">
            <w:pPr>
              <w:pStyle w:val="Body"/>
              <w:ind w:firstLine="0"/>
              <w:cnfStyle w:val="100000000000" w:firstRow="1" w:lastRow="0" w:firstColumn="0" w:lastColumn="0" w:oddVBand="0" w:evenVBand="0" w:oddHBand="0" w:evenHBand="0" w:firstRowFirstColumn="0" w:firstRowLastColumn="0" w:lastRowFirstColumn="0" w:lastRowLastColumn="0"/>
            </w:pPr>
            <w:r>
              <w:t>Description</w:t>
            </w:r>
          </w:p>
        </w:tc>
      </w:tr>
      <w:tr w:rsidR="00315A34" w14:paraId="397BEF74" w14:textId="77777777" w:rsidTr="008338E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710" w:type="dxa"/>
          </w:tcPr>
          <w:p w14:paraId="397BEF72" w14:textId="77777777" w:rsidR="00315A34" w:rsidRDefault="00315A34" w:rsidP="00315A34">
            <w:pPr>
              <w:pStyle w:val="Body"/>
              <w:ind w:firstLine="0"/>
            </w:pPr>
            <w:r>
              <w:t>DISCOVERY</w:t>
            </w:r>
          </w:p>
        </w:tc>
        <w:tc>
          <w:tcPr>
            <w:tcW w:w="5940" w:type="dxa"/>
          </w:tcPr>
          <w:p w14:paraId="397BEF73" w14:textId="77777777" w:rsidR="00315A34" w:rsidRDefault="00315A34" w:rsidP="00315A34">
            <w:pPr>
              <w:pStyle w:val="Body"/>
              <w:ind w:firstLine="0"/>
              <w:cnfStyle w:val="000000100000" w:firstRow="0" w:lastRow="0" w:firstColumn="0" w:lastColumn="0" w:oddVBand="0" w:evenVBand="0" w:oddHBand="1" w:evenHBand="0" w:firstRowFirstColumn="0" w:firstRowLastColumn="0" w:lastRowFirstColumn="0" w:lastRowLastColumn="0"/>
            </w:pPr>
            <w:r>
              <w:t xml:space="preserve">Periodically sent by the xBRC </w:t>
            </w:r>
          </w:p>
        </w:tc>
      </w:tr>
    </w:tbl>
    <w:p w14:paraId="397BEF75" w14:textId="5DE3AEC7" w:rsidR="008338EA" w:rsidRDefault="008338EA" w:rsidP="00B40440">
      <w:pPr>
        <w:pStyle w:val="H2Body"/>
      </w:pPr>
    </w:p>
    <w:p w14:paraId="02B4FB29" w14:textId="77777777" w:rsidR="008338EA" w:rsidRDefault="008338EA">
      <w:pPr>
        <w:spacing w:after="0" w:line="240" w:lineRule="auto"/>
      </w:pPr>
      <w:r>
        <w:br w:type="page"/>
      </w:r>
    </w:p>
    <w:p w14:paraId="397BEF76" w14:textId="15DB0A22" w:rsidR="00315A34" w:rsidRDefault="00315A34" w:rsidP="00315A34">
      <w:pPr>
        <w:pStyle w:val="Heading1"/>
      </w:pPr>
      <w:bookmarkStart w:id="8" w:name="_Toc354070878"/>
      <w:r>
        <w:t xml:space="preserve">REST </w:t>
      </w:r>
      <w:r w:rsidRPr="00D921B9">
        <w:t>Interface</w:t>
      </w:r>
      <w:bookmarkEnd w:id="8"/>
      <w:r w:rsidRPr="00D921B9">
        <w:t xml:space="preserve"> </w:t>
      </w:r>
    </w:p>
    <w:p w14:paraId="215BB61B" w14:textId="7BB019FF" w:rsidR="00FD5A5C" w:rsidRDefault="00E72D18" w:rsidP="00E72D18">
      <w:r>
        <w:t xml:space="preserve">REST interface </w:t>
      </w:r>
      <w:r w:rsidR="00554AAA">
        <w:t xml:space="preserve">includes </w:t>
      </w:r>
      <w:r>
        <w:t>new and legacy</w:t>
      </w:r>
      <w:r w:rsidR="00554AAA">
        <w:t xml:space="preserve"> endpoints</w:t>
      </w:r>
      <w:r>
        <w:t xml:space="preserve">. All new endpoints are protected by a role-based access control mechanism. The </w:t>
      </w:r>
      <w:r w:rsidR="00554AAA">
        <w:t xml:space="preserve">legacy endpoints provide backward compatibility with pre-1.6 NGE components and are not protected. They are “read-only” and can only be used to query state of monitored systems and xBRMS itself. </w:t>
      </w:r>
    </w:p>
    <w:p w14:paraId="4D742882" w14:textId="63BF56CE" w:rsidR="00554AAA" w:rsidRDefault="00FD5A5C" w:rsidP="00E72D18">
      <w:r>
        <w:t>Note that in the below text paths of all the REST are relative to /XBRMS/rest namespace (or /XBRMS/irest for interactive authentication).</w:t>
      </w:r>
    </w:p>
    <w:p w14:paraId="3E71F793" w14:textId="77777777" w:rsidR="00317DB5" w:rsidRDefault="00317DB5" w:rsidP="00E72D18"/>
    <w:p w14:paraId="7C42DD5D" w14:textId="23ED6BDB" w:rsidR="00554AAA" w:rsidRPr="00E72D18" w:rsidRDefault="00554AAA" w:rsidP="00554AAA">
      <w:pPr>
        <w:pStyle w:val="Heading2"/>
      </w:pPr>
      <w:bookmarkStart w:id="9" w:name="_Toc354070879"/>
      <w:r>
        <w:t>Legacy Endpoints</w:t>
      </w:r>
      <w:bookmarkEnd w:id="9"/>
    </w:p>
    <w:p w14:paraId="397BEF77" w14:textId="6B48D279" w:rsidR="005F4C18" w:rsidRPr="005F4C18" w:rsidRDefault="005F4C18" w:rsidP="005F4C18">
      <w:r w:rsidRPr="005F4C18">
        <w:t xml:space="preserve">The xBRMS </w:t>
      </w:r>
      <w:r w:rsidR="00317DB5">
        <w:t>serves</w:t>
      </w:r>
      <w:r w:rsidRPr="005F4C18">
        <w:t xml:space="preserve"> the following HTTP requests:</w:t>
      </w:r>
    </w:p>
    <w:tbl>
      <w:tblPr>
        <w:tblStyle w:val="LightList"/>
        <w:tblW w:w="0" w:type="auto"/>
        <w:tblInd w:w="558" w:type="dxa"/>
        <w:tblLook w:val="04A0" w:firstRow="1" w:lastRow="0" w:firstColumn="1" w:lastColumn="0" w:noHBand="0" w:noVBand="1"/>
      </w:tblPr>
      <w:tblGrid>
        <w:gridCol w:w="2880"/>
        <w:gridCol w:w="4770"/>
      </w:tblGrid>
      <w:tr w:rsidR="005F4C18" w14:paraId="397BEF7A" w14:textId="77777777" w:rsidTr="0083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97BEF78" w14:textId="77777777" w:rsidR="005F4C18" w:rsidRDefault="005F4C18" w:rsidP="005F4C18">
            <w:pPr>
              <w:pStyle w:val="Body"/>
              <w:ind w:firstLine="0"/>
            </w:pPr>
            <w:r>
              <w:t>Path</w:t>
            </w:r>
          </w:p>
        </w:tc>
        <w:tc>
          <w:tcPr>
            <w:tcW w:w="4770" w:type="dxa"/>
          </w:tcPr>
          <w:p w14:paraId="397BEF79" w14:textId="77777777" w:rsidR="005F4C18" w:rsidRDefault="005F4C18" w:rsidP="005F4C18">
            <w:pPr>
              <w:pStyle w:val="Body"/>
              <w:ind w:firstLine="0"/>
              <w:cnfStyle w:val="100000000000" w:firstRow="1" w:lastRow="0" w:firstColumn="0" w:lastColumn="0" w:oddVBand="0" w:evenVBand="0" w:oddHBand="0" w:evenHBand="0" w:firstRowFirstColumn="0" w:firstRowLastColumn="0" w:lastRowFirstColumn="0" w:lastRowLastColumn="0"/>
            </w:pPr>
            <w:r>
              <w:t>Operation</w:t>
            </w:r>
          </w:p>
        </w:tc>
      </w:tr>
      <w:tr w:rsidR="005F4C18" w14:paraId="397BEF7D" w14:textId="77777777" w:rsidTr="008338EA">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80" w:type="dxa"/>
          </w:tcPr>
          <w:p w14:paraId="397BEF7B" w14:textId="1AE25330" w:rsidR="005F4C18" w:rsidRDefault="005F4C18" w:rsidP="005F4C18">
            <w:pPr>
              <w:pStyle w:val="Body"/>
              <w:ind w:firstLine="0"/>
            </w:pPr>
            <w:r>
              <w:t>facilities</w:t>
            </w:r>
          </w:p>
        </w:tc>
        <w:tc>
          <w:tcPr>
            <w:tcW w:w="4770" w:type="dxa"/>
          </w:tcPr>
          <w:p w14:paraId="397BEF7C" w14:textId="77777777" w:rsidR="005F4C18" w:rsidRDefault="005F4C18" w:rsidP="005F4C18">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5F4C18" w14:paraId="397BEF80" w14:textId="77777777" w:rsidTr="008338EA">
        <w:tc>
          <w:tcPr>
            <w:cnfStyle w:val="001000000000" w:firstRow="0" w:lastRow="0" w:firstColumn="1" w:lastColumn="0" w:oddVBand="0" w:evenVBand="0" w:oddHBand="0" w:evenHBand="0" w:firstRowFirstColumn="0" w:firstRowLastColumn="0" w:lastRowFirstColumn="0" w:lastRowLastColumn="0"/>
            <w:tcW w:w="2880" w:type="dxa"/>
          </w:tcPr>
          <w:p w14:paraId="397BEF7E" w14:textId="5D3CEE6B" w:rsidR="005F4C18" w:rsidRDefault="005F4C18" w:rsidP="005F4C18">
            <w:pPr>
              <w:pStyle w:val="Body"/>
              <w:ind w:firstLine="0"/>
            </w:pPr>
            <w:r>
              <w:t>facilities/id</w:t>
            </w:r>
          </w:p>
        </w:tc>
        <w:tc>
          <w:tcPr>
            <w:tcW w:w="4770" w:type="dxa"/>
          </w:tcPr>
          <w:p w14:paraId="397BEF7F" w14:textId="77777777" w:rsidR="005F4C18" w:rsidRDefault="005F4C18" w:rsidP="005F4C18">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5F4C18" w14:paraId="397BEF83" w14:textId="77777777" w:rsidTr="0083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97BEF81" w14:textId="68BF4E0E" w:rsidR="005F4C18" w:rsidRDefault="005F4C18" w:rsidP="005F4C18">
            <w:pPr>
              <w:pStyle w:val="Body"/>
              <w:ind w:firstLine="0"/>
            </w:pPr>
            <w:r>
              <w:t>facilities/ip</w:t>
            </w:r>
          </w:p>
        </w:tc>
        <w:tc>
          <w:tcPr>
            <w:tcW w:w="4770" w:type="dxa"/>
          </w:tcPr>
          <w:p w14:paraId="397BEF82" w14:textId="77777777" w:rsidR="005F4C18" w:rsidRDefault="005F4C18" w:rsidP="005F4C18">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EE244C" w14:paraId="44FD1F7A" w14:textId="77777777" w:rsidTr="008338EA">
        <w:tc>
          <w:tcPr>
            <w:cnfStyle w:val="001000000000" w:firstRow="0" w:lastRow="0" w:firstColumn="1" w:lastColumn="0" w:oddVBand="0" w:evenVBand="0" w:oddHBand="0" w:evenHBand="0" w:firstRowFirstColumn="0" w:firstRowLastColumn="0" w:lastRowFirstColumn="0" w:lastRowLastColumn="0"/>
            <w:tcW w:w="2880" w:type="dxa"/>
          </w:tcPr>
          <w:p w14:paraId="567660F6" w14:textId="1048D374" w:rsidR="00EE244C" w:rsidRDefault="00EE244C" w:rsidP="005F4C18">
            <w:pPr>
              <w:pStyle w:val="Body"/>
              <w:ind w:firstLine="0"/>
            </w:pPr>
            <w:r>
              <w:t>status</w:t>
            </w:r>
          </w:p>
        </w:tc>
        <w:tc>
          <w:tcPr>
            <w:tcW w:w="4770" w:type="dxa"/>
          </w:tcPr>
          <w:p w14:paraId="1672964F" w14:textId="7D6EDA90" w:rsidR="00EE244C" w:rsidRDefault="00EE244C" w:rsidP="005F4C18">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bl>
    <w:p w14:paraId="397BEF84" w14:textId="77777777" w:rsidR="00315A34" w:rsidRDefault="00315A34" w:rsidP="00B40440">
      <w:pPr>
        <w:pStyle w:val="H2Body"/>
      </w:pPr>
    </w:p>
    <w:p w14:paraId="397BEF85" w14:textId="38B95D97" w:rsidR="005F4C18" w:rsidRDefault="00FD5A5C" w:rsidP="00554AAA">
      <w:pPr>
        <w:pStyle w:val="Heading3"/>
      </w:pPr>
      <w:bookmarkStart w:id="10" w:name="_Toc354070880"/>
      <w:r>
        <w:t>Get F</w:t>
      </w:r>
      <w:r w:rsidR="005F4C18" w:rsidRPr="005F4C18">
        <w:t>acilities</w:t>
      </w:r>
      <w:bookmarkEnd w:id="10"/>
    </w:p>
    <w:p w14:paraId="37D7A521" w14:textId="3E231476" w:rsidR="00FD5A5C" w:rsidRPr="00FD5A5C" w:rsidRDefault="00FD5A5C" w:rsidP="00554AAA">
      <w:pPr>
        <w:pStyle w:val="H3Body"/>
        <w:rPr>
          <w:i/>
        </w:rPr>
      </w:pPr>
      <w:r w:rsidRPr="00FD5A5C">
        <w:rPr>
          <w:i/>
        </w:rPr>
        <w:t>Method: GET</w:t>
      </w:r>
    </w:p>
    <w:p w14:paraId="397BEF86" w14:textId="4A3E1453" w:rsidR="005F4C18" w:rsidRPr="00FD5A5C" w:rsidRDefault="00015B90" w:rsidP="00015B90">
      <w:pPr>
        <w:pStyle w:val="H3Body"/>
        <w:rPr>
          <w:i/>
        </w:rPr>
      </w:pPr>
      <w:r>
        <w:rPr>
          <w:i/>
        </w:rPr>
        <w:t xml:space="preserve">Path: </w:t>
      </w:r>
      <w:r w:rsidR="00FD5A5C" w:rsidRPr="00FD5A5C">
        <w:rPr>
          <w:i/>
        </w:rPr>
        <w:t>/</w:t>
      </w:r>
      <w:r w:rsidR="005F4C18" w:rsidRPr="00FD5A5C">
        <w:rPr>
          <w:i/>
        </w:rPr>
        <w:t>facilities/id/&lt;facility id&gt;</w:t>
      </w:r>
    </w:p>
    <w:p w14:paraId="476977B8" w14:textId="3422AC54" w:rsidR="00FD5A5C" w:rsidRDefault="005F4C18" w:rsidP="00FD5A5C">
      <w:pPr>
        <w:pStyle w:val="H2Body"/>
      </w:pPr>
      <w:r>
        <w:t>This r</w:t>
      </w:r>
      <w:r w:rsidRPr="005F4C18">
        <w:t>eturns a list of xBRC instances monitored by xBRMS.</w:t>
      </w:r>
      <w:r w:rsidR="00441A02">
        <w:t xml:space="preserve"> Please note that this call is currently used only by GXP application and that any non-numeric characters are stripped from the id (facility id) as requested by GXP</w:t>
      </w:r>
      <w:r w:rsidR="00F23BBF">
        <w:t xml:space="preserve"> group</w:t>
      </w:r>
      <w:r w:rsidR="00441A02">
        <w:t>.</w:t>
      </w:r>
    </w:p>
    <w:p w14:paraId="397BEF89" w14:textId="77777777" w:rsidR="005F4C18" w:rsidRPr="00FD5A5C" w:rsidRDefault="005F4C18" w:rsidP="00FD5A5C">
      <w:pPr>
        <w:pStyle w:val="NoSpacing"/>
      </w:pPr>
      <w:r w:rsidRPr="00FD5A5C">
        <w:t>&lt;?xml version="1.0"?&gt;</w:t>
      </w:r>
    </w:p>
    <w:p w14:paraId="397BEF8A" w14:textId="26DD00D0" w:rsidR="005F4C18" w:rsidRPr="00FD5A5C" w:rsidRDefault="005F4C18" w:rsidP="00FD5A5C">
      <w:pPr>
        <w:pStyle w:val="NoSpacing"/>
      </w:pPr>
      <w:r w:rsidRPr="00FD5A5C">
        <w:t>&lt;xbrms version="1.0.0.1522" time="2012-04-27T18:34:23.609-04:00" name="XBRMS_BVT"</w:t>
      </w:r>
      <w:r w:rsidR="00420DF9" w:rsidRPr="00FD5A5C">
        <w:t xml:space="preserve"> id=”one source id”</w:t>
      </w:r>
      <w:r w:rsidRPr="00FD5A5C">
        <w:t>&gt;</w:t>
      </w:r>
    </w:p>
    <w:p w14:paraId="397BEF8B" w14:textId="77777777" w:rsidR="005F4C18" w:rsidRPr="00FD5A5C" w:rsidRDefault="005F4C18" w:rsidP="00FD5A5C">
      <w:pPr>
        <w:pStyle w:val="NoSpacing"/>
      </w:pPr>
      <w:r w:rsidRPr="00FD5A5C">
        <w:t xml:space="preserve">  &lt;facilities&gt;</w:t>
      </w:r>
    </w:p>
    <w:p w14:paraId="397BEF8C" w14:textId="77777777" w:rsidR="005F4C18" w:rsidRPr="00FD5A5C" w:rsidRDefault="005F4C18" w:rsidP="00FD5A5C">
      <w:pPr>
        <w:pStyle w:val="NoSpacing"/>
      </w:pPr>
      <w:r w:rsidRPr="00FD5A5C">
        <w:t xml:space="preserve">    &lt;facility&gt;</w:t>
      </w:r>
    </w:p>
    <w:p w14:paraId="397BEF8D" w14:textId="77777777" w:rsidR="005F4C18" w:rsidRPr="00FD5A5C" w:rsidRDefault="005F4C18" w:rsidP="00FD5A5C">
      <w:pPr>
        <w:pStyle w:val="NoSpacing"/>
      </w:pPr>
      <w:r w:rsidRPr="00FD5A5C">
        <w:t xml:space="preserve">      &lt;name&gt;Space Mountain&lt;/name&gt;</w:t>
      </w:r>
    </w:p>
    <w:p w14:paraId="397BEF8E" w14:textId="77777777" w:rsidR="005F4C18" w:rsidRPr="00FD5A5C" w:rsidRDefault="005F4C18" w:rsidP="00FD5A5C">
      <w:pPr>
        <w:pStyle w:val="NoSpacing"/>
      </w:pPr>
      <w:r w:rsidRPr="00FD5A5C">
        <w:t xml:space="preserve">      &lt;id&gt;80010190&lt;/id&gt;</w:t>
      </w:r>
    </w:p>
    <w:p w14:paraId="397BEF8F" w14:textId="77777777" w:rsidR="005F4C18" w:rsidRPr="00FD5A5C" w:rsidRDefault="005F4C18" w:rsidP="00FD5A5C">
      <w:pPr>
        <w:pStyle w:val="NoSpacing"/>
      </w:pPr>
      <w:r w:rsidRPr="00FD5A5C">
        <w:t xml:space="preserve">      &lt;url&gt;http://10.110.1.120:8080/&lt;/url&gt;</w:t>
      </w:r>
    </w:p>
    <w:p w14:paraId="397BEF90" w14:textId="77777777" w:rsidR="005F4C18" w:rsidRPr="00FD5A5C" w:rsidRDefault="005F4C18" w:rsidP="00FD5A5C">
      <w:pPr>
        <w:pStyle w:val="NoSpacing"/>
      </w:pPr>
      <w:r w:rsidRPr="00FD5A5C">
        <w:t xml:space="preserve">      &lt;model&gt;com.disney.xband.xbrc.attractionmodel.CEP&lt;/model&gt;</w:t>
      </w:r>
    </w:p>
    <w:p w14:paraId="397BEF91" w14:textId="77777777" w:rsidR="005F4C18" w:rsidRPr="00FD5A5C" w:rsidRDefault="005F4C18" w:rsidP="00FD5A5C">
      <w:pPr>
        <w:pStyle w:val="NoSpacing"/>
      </w:pPr>
      <w:r w:rsidRPr="00FD5A5C">
        <w:t xml:space="preserve">      &lt;lastDiscovery&gt;2012-04-27T18:33:59.147-04:00&lt;/lastDiscovery&gt;</w:t>
      </w:r>
    </w:p>
    <w:p w14:paraId="397BEF92" w14:textId="77777777" w:rsidR="005F4C18" w:rsidRPr="00FD5A5C" w:rsidRDefault="005F4C18" w:rsidP="00FD5A5C">
      <w:pPr>
        <w:pStyle w:val="NoSpacing"/>
      </w:pPr>
      <w:r w:rsidRPr="00FD5A5C">
        <w:t xml:space="preserve">      &lt;nextDiscovery&gt;2012-04-27T18:34:59.147-04:00&lt;/nextDiscovery&gt;</w:t>
      </w:r>
    </w:p>
    <w:p w14:paraId="397BEF93" w14:textId="77777777" w:rsidR="005F4C18" w:rsidRPr="00FD5A5C" w:rsidRDefault="005F4C18" w:rsidP="00FD5A5C">
      <w:pPr>
        <w:pStyle w:val="NoSpacing"/>
      </w:pPr>
      <w:r w:rsidRPr="00FD5A5C">
        <w:t xml:space="preserve">      &lt;version&gt;1.0.0.1522&lt;/version&gt;</w:t>
      </w:r>
    </w:p>
    <w:p w14:paraId="7573629C" w14:textId="2C220CB6" w:rsidR="00334752" w:rsidRPr="00FD5A5C" w:rsidRDefault="00334752" w:rsidP="00FD5A5C">
      <w:pPr>
        <w:pStyle w:val="NoSpacing"/>
      </w:pPr>
      <w:r w:rsidRPr="00FD5A5C">
        <w:t xml:space="preserve">      &lt;active&gt;true</w:t>
      </w:r>
      <w:r w:rsidR="007D4C5C" w:rsidRPr="00FD5A5C">
        <w:t xml:space="preserve"> or false</w:t>
      </w:r>
      <w:r w:rsidRPr="00FD5A5C">
        <w:t>&lt;/active&gt;</w:t>
      </w:r>
    </w:p>
    <w:p w14:paraId="79992558" w14:textId="314E73DD" w:rsidR="00334752" w:rsidRPr="00FD5A5C" w:rsidRDefault="00334752" w:rsidP="00FD5A5C">
      <w:pPr>
        <w:pStyle w:val="NoSpacing"/>
      </w:pPr>
      <w:r w:rsidRPr="00FD5A5C">
        <w:t xml:space="preserve">      &lt;haStatus&gt;master</w:t>
      </w:r>
      <w:r w:rsidR="007D4C5C" w:rsidRPr="00FD5A5C">
        <w:t>, slave, solo, or unknown</w:t>
      </w:r>
      <w:r w:rsidRPr="00FD5A5C">
        <w:t>&lt;/haStatus&gt;</w:t>
      </w:r>
    </w:p>
    <w:p w14:paraId="67A91DA7" w14:textId="2F82AD0A" w:rsidR="00334752" w:rsidRPr="00FD5A5C" w:rsidRDefault="00334752" w:rsidP="00FD5A5C">
      <w:pPr>
        <w:pStyle w:val="NoSpacing"/>
      </w:pPr>
      <w:r w:rsidRPr="00FD5A5C">
        <w:t xml:space="preserve">      &lt;vip&gt;10.110.1.107&lt;/vip&gt;</w:t>
      </w:r>
      <w:r w:rsidRPr="00FD5A5C">
        <w:tab/>
      </w:r>
    </w:p>
    <w:p w14:paraId="531E9A3D" w14:textId="29BFC5A5" w:rsidR="00334752" w:rsidRPr="00FD5A5C" w:rsidRDefault="00334752" w:rsidP="00FD5A5C">
      <w:pPr>
        <w:pStyle w:val="NoSpacing"/>
      </w:pPr>
      <w:r w:rsidRPr="00FD5A5C">
        <w:t xml:space="preserve">      &lt;</w:t>
      </w:r>
      <w:r w:rsidR="00026642" w:rsidRPr="00FD5A5C">
        <w:t>haEnabled</w:t>
      </w:r>
      <w:r w:rsidRPr="00FD5A5C">
        <w:t>&gt;</w:t>
      </w:r>
      <w:r w:rsidR="00B36717" w:rsidRPr="00FD5A5C">
        <w:t>true</w:t>
      </w:r>
      <w:r w:rsidR="007D4C5C" w:rsidRPr="00FD5A5C">
        <w:t xml:space="preserve"> or false</w:t>
      </w:r>
      <w:r w:rsidRPr="00FD5A5C">
        <w:t>&lt;/</w:t>
      </w:r>
      <w:r w:rsidR="00026642" w:rsidRPr="00FD5A5C">
        <w:t>haEnabled</w:t>
      </w:r>
      <w:r w:rsidRPr="00FD5A5C">
        <w:t>&gt;</w:t>
      </w:r>
    </w:p>
    <w:p w14:paraId="397BEF94" w14:textId="77777777" w:rsidR="005F4C18" w:rsidRPr="00FD5A5C" w:rsidRDefault="005F4C18" w:rsidP="00FD5A5C">
      <w:pPr>
        <w:pStyle w:val="NoSpacing"/>
      </w:pPr>
      <w:r w:rsidRPr="00FD5A5C">
        <w:t xml:space="preserve">    &lt;/facility&gt;</w:t>
      </w:r>
    </w:p>
    <w:p w14:paraId="397BEF95" w14:textId="77777777" w:rsidR="005F4C18" w:rsidRPr="00FD5A5C" w:rsidRDefault="005F4C18" w:rsidP="00FD5A5C">
      <w:pPr>
        <w:pStyle w:val="NoSpacing"/>
      </w:pPr>
      <w:r w:rsidRPr="00FD5A5C">
        <w:t xml:space="preserve">  &lt;/facilities&gt;</w:t>
      </w:r>
    </w:p>
    <w:p w14:paraId="397BEF96" w14:textId="77777777" w:rsidR="005F4C18" w:rsidRPr="00FD5A5C" w:rsidRDefault="005F4C18" w:rsidP="00FD5A5C">
      <w:pPr>
        <w:pStyle w:val="NoSpacing"/>
      </w:pPr>
      <w:r w:rsidRPr="00FD5A5C">
        <w:t>&lt;/xbrms&gt;</w:t>
      </w:r>
    </w:p>
    <w:p w14:paraId="397BEF97" w14:textId="77777777" w:rsidR="005F4C18" w:rsidRDefault="005F4C18" w:rsidP="00B40440">
      <w:pPr>
        <w:pStyle w:val="H2Body"/>
      </w:pPr>
    </w:p>
    <w:tbl>
      <w:tblPr>
        <w:tblStyle w:val="LightList"/>
        <w:tblW w:w="0" w:type="auto"/>
        <w:tblInd w:w="558" w:type="dxa"/>
        <w:tblLook w:val="04A0" w:firstRow="1" w:lastRow="0" w:firstColumn="1" w:lastColumn="0" w:noHBand="0" w:noVBand="1"/>
      </w:tblPr>
      <w:tblGrid>
        <w:gridCol w:w="2160"/>
        <w:gridCol w:w="6570"/>
      </w:tblGrid>
      <w:tr w:rsidR="006D63DC" w:rsidRPr="00774684" w14:paraId="397BEF9C" w14:textId="77777777" w:rsidTr="00E41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9A" w14:textId="77777777" w:rsidR="006D63DC" w:rsidRPr="00774684" w:rsidRDefault="006D63DC" w:rsidP="008338EA">
            <w:pPr>
              <w:keepNext/>
              <w:keepLines/>
              <w:rPr>
                <w:rFonts w:asciiTheme="minorHAnsi" w:hAnsiTheme="minorHAnsi" w:cstheme="minorHAnsi"/>
              </w:rPr>
            </w:pPr>
            <w:r>
              <w:rPr>
                <w:rFonts w:asciiTheme="minorHAnsi" w:hAnsiTheme="minorHAnsi" w:cstheme="minorHAnsi"/>
              </w:rPr>
              <w:t>Status Element</w:t>
            </w:r>
          </w:p>
        </w:tc>
        <w:tc>
          <w:tcPr>
            <w:tcW w:w="6570" w:type="dxa"/>
          </w:tcPr>
          <w:p w14:paraId="397BEF9B" w14:textId="77777777" w:rsidR="006D63DC" w:rsidRPr="00774684" w:rsidRDefault="006D63DC" w:rsidP="008338EA">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6D63DC" w:rsidRPr="00774684" w14:paraId="397BEF9F"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9D"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xbrms/version</w:t>
            </w:r>
          </w:p>
        </w:tc>
        <w:tc>
          <w:tcPr>
            <w:tcW w:w="6570" w:type="dxa"/>
          </w:tcPr>
          <w:p w14:paraId="397BEF9E"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xBRMS software version. In the form: x.x.x.x.tag</w:t>
            </w:r>
          </w:p>
        </w:tc>
      </w:tr>
      <w:tr w:rsidR="006D63DC" w:rsidRPr="00774684" w14:paraId="397BEFA2"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A0"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xbrms/time</w:t>
            </w:r>
          </w:p>
        </w:tc>
        <w:tc>
          <w:tcPr>
            <w:tcW w:w="6570" w:type="dxa"/>
          </w:tcPr>
          <w:p w14:paraId="397BEFA1"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 of the request.</w:t>
            </w:r>
          </w:p>
        </w:tc>
      </w:tr>
      <w:tr w:rsidR="006D63DC" w:rsidRPr="00774684" w14:paraId="397BEFA5"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A3"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xbrms/name</w:t>
            </w:r>
          </w:p>
        </w:tc>
        <w:tc>
          <w:tcPr>
            <w:tcW w:w="6570" w:type="dxa"/>
          </w:tcPr>
          <w:p w14:paraId="397BEFA4"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Instance name of the xBRMS web service.</w:t>
            </w:r>
          </w:p>
        </w:tc>
      </w:tr>
      <w:tr w:rsidR="00F905AA" w:rsidRPr="00774684" w14:paraId="41A41F63"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51CF8764" w14:textId="6CC35362" w:rsidR="00F905AA" w:rsidRDefault="00F905AA"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xbrms/id</w:t>
            </w:r>
          </w:p>
        </w:tc>
        <w:tc>
          <w:tcPr>
            <w:tcW w:w="6570" w:type="dxa"/>
          </w:tcPr>
          <w:p w14:paraId="2189E1B2" w14:textId="1C62D229" w:rsidR="00F905AA" w:rsidRDefault="00F905AA"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Disney assigned One Source ID for this xBRMS installation</w:t>
            </w:r>
          </w:p>
        </w:tc>
      </w:tr>
      <w:tr w:rsidR="006D63DC" w:rsidRPr="00774684" w14:paraId="397BEFA8"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A6" w14:textId="7E1851D7" w:rsidR="006D63DC" w:rsidRDefault="00FD5A5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w:t>
            </w:r>
            <w:r w:rsidR="006D63DC">
              <w:rPr>
                <w:rFonts w:asciiTheme="minorHAnsi" w:hAnsiTheme="minorHAnsi" w:cstheme="minorHAnsi"/>
                <w:color w:val="000000" w:themeColor="text1"/>
              </w:rPr>
              <w:t>acilities</w:t>
            </w:r>
          </w:p>
        </w:tc>
        <w:tc>
          <w:tcPr>
            <w:tcW w:w="6570" w:type="dxa"/>
          </w:tcPr>
          <w:p w14:paraId="397BEFA7"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List of xBRC installations monitored by the xBRMS.</w:t>
            </w:r>
          </w:p>
        </w:tc>
      </w:tr>
      <w:tr w:rsidR="006D63DC" w:rsidRPr="00774684" w14:paraId="397BEFAB"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A9"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 name</w:t>
            </w:r>
          </w:p>
        </w:tc>
        <w:tc>
          <w:tcPr>
            <w:tcW w:w="6570" w:type="dxa"/>
          </w:tcPr>
          <w:p w14:paraId="397BEFAA"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xBRC.</w:t>
            </w:r>
          </w:p>
        </w:tc>
      </w:tr>
      <w:tr w:rsidR="006D63DC" w:rsidRPr="00774684" w14:paraId="397BEFAE"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AC"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facility/id</w:t>
            </w:r>
          </w:p>
        </w:tc>
        <w:tc>
          <w:tcPr>
            <w:tcW w:w="6570" w:type="dxa"/>
          </w:tcPr>
          <w:p w14:paraId="397BEFAD"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facility id, also known as venue id.</w:t>
            </w:r>
          </w:p>
        </w:tc>
      </w:tr>
      <w:tr w:rsidR="006D63DC" w:rsidRPr="00774684" w14:paraId="397BEFB1"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AF"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facility/url</w:t>
            </w:r>
          </w:p>
        </w:tc>
        <w:tc>
          <w:tcPr>
            <w:tcW w:w="6570" w:type="dxa"/>
          </w:tcPr>
          <w:p w14:paraId="397BEFB0"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URL allowing to make REST calls to the xBRC.</w:t>
            </w:r>
          </w:p>
        </w:tc>
      </w:tr>
      <w:tr w:rsidR="006D63DC" w:rsidRPr="00774684" w14:paraId="397BEFB4"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B2"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facility/model</w:t>
            </w:r>
          </w:p>
        </w:tc>
        <w:tc>
          <w:tcPr>
            <w:tcW w:w="6570" w:type="dxa"/>
          </w:tcPr>
          <w:p w14:paraId="397BEFB3" w14:textId="77777777" w:rsidR="006D63DC" w:rsidRPr="00511320" w:rsidRDefault="006D63DC" w:rsidP="008338EA">
            <w:pPr>
              <w:keepNext/>
              <w:keepLines/>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 xml:space="preserve">The name of the Java class implementing the xBRC model. This is typically of the form </w:t>
            </w:r>
            <w:r>
              <w:rPr>
                <w:rFonts w:asciiTheme="minorHAnsi" w:hAnsiTheme="minorHAnsi" w:cstheme="minorHAnsi"/>
                <w:i/>
                <w:color w:val="000000" w:themeColor="text1"/>
              </w:rPr>
              <w:t xml:space="preserve">com.disney.xband.xbrc.MODEL.CEP </w:t>
            </w:r>
            <w:r>
              <w:t>where MODEL is “attractionmodel”, “parkentry” or “space”.</w:t>
            </w:r>
          </w:p>
        </w:tc>
      </w:tr>
      <w:tr w:rsidR="006D63DC" w:rsidRPr="00774684" w14:paraId="397BEFB7"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B5" w14:textId="77777777" w:rsidR="006D63DC" w:rsidRPr="00E41841" w:rsidRDefault="006D63DC" w:rsidP="008338EA">
            <w:pPr>
              <w:keepNext/>
              <w:keepLines/>
              <w:rPr>
                <w:rFonts w:asciiTheme="minorHAnsi" w:hAnsiTheme="minorHAnsi" w:cstheme="minorHAnsi"/>
                <w:color w:val="000000" w:themeColor="text1"/>
              </w:rPr>
            </w:pPr>
            <w:r w:rsidRPr="00E41841">
              <w:rPr>
                <w:rFonts w:asciiTheme="minorHAnsi" w:hAnsiTheme="minorHAnsi" w:cstheme="minorHAnsi"/>
                <w:color w:val="000000" w:themeColor="text1"/>
              </w:rPr>
              <w:t>facility/</w:t>
            </w:r>
            <w:r w:rsidRPr="00E41841">
              <w:rPr>
                <w:rFonts w:asciiTheme="minorHAnsi" w:hAnsiTheme="minorHAnsi" w:cstheme="minorHAnsi"/>
              </w:rPr>
              <w:t xml:space="preserve"> lastDiscovery</w:t>
            </w:r>
          </w:p>
        </w:tc>
        <w:tc>
          <w:tcPr>
            <w:tcW w:w="6570" w:type="dxa"/>
          </w:tcPr>
          <w:p w14:paraId="397BEFB6"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Last time the xBRMS was able to contact the xBRC.</w:t>
            </w:r>
          </w:p>
        </w:tc>
      </w:tr>
      <w:tr w:rsidR="006D63DC" w:rsidRPr="00774684" w14:paraId="397BEFBA"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B8" w14:textId="77777777" w:rsidR="006D63DC" w:rsidRPr="00E41841" w:rsidRDefault="006D63DC" w:rsidP="008338EA">
            <w:pPr>
              <w:keepNext/>
              <w:keepLines/>
              <w:rPr>
                <w:rFonts w:asciiTheme="minorHAnsi" w:hAnsiTheme="minorHAnsi" w:cstheme="minorHAnsi"/>
                <w:color w:val="000000" w:themeColor="text1"/>
              </w:rPr>
            </w:pPr>
            <w:r w:rsidRPr="00E41841">
              <w:rPr>
                <w:rFonts w:asciiTheme="minorHAnsi" w:hAnsiTheme="minorHAnsi" w:cstheme="minorHAnsi"/>
                <w:color w:val="000000" w:themeColor="text1"/>
              </w:rPr>
              <w:t>facility/</w:t>
            </w:r>
            <w:r w:rsidRPr="00E41841">
              <w:rPr>
                <w:rFonts w:asciiTheme="minorHAnsi" w:hAnsiTheme="minorHAnsi" w:cstheme="minorHAnsi"/>
              </w:rPr>
              <w:t xml:space="preserve"> nextDiscovery</w:t>
            </w:r>
          </w:p>
        </w:tc>
        <w:tc>
          <w:tcPr>
            <w:tcW w:w="6570" w:type="dxa"/>
          </w:tcPr>
          <w:p w14:paraId="397BEFB9" w14:textId="77777777" w:rsidR="006D63DC" w:rsidRDefault="006D63DC"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Next time to contact the xBRC to see if it is alive.</w:t>
            </w:r>
          </w:p>
        </w:tc>
      </w:tr>
      <w:tr w:rsidR="006D63DC" w:rsidRPr="00774684" w14:paraId="397BEFBD"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397BEFBB" w14:textId="77777777" w:rsidR="006D63DC" w:rsidRDefault="006D63DC"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facility/version</w:t>
            </w:r>
          </w:p>
        </w:tc>
        <w:tc>
          <w:tcPr>
            <w:tcW w:w="6570" w:type="dxa"/>
          </w:tcPr>
          <w:p w14:paraId="397BEFBC" w14:textId="77777777" w:rsidR="006D63DC" w:rsidRDefault="006D63DC"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xBRC software version. In the form: x.x.x.x.tag</w:t>
            </w:r>
          </w:p>
        </w:tc>
      </w:tr>
      <w:tr w:rsidR="006D63DC" w:rsidRPr="00774684" w14:paraId="397BEFC0"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7BEFBE" w14:textId="3206A41E" w:rsidR="006D63DC" w:rsidRDefault="00A55B56"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facility/active</w:t>
            </w:r>
          </w:p>
        </w:tc>
        <w:tc>
          <w:tcPr>
            <w:tcW w:w="6570" w:type="dxa"/>
          </w:tcPr>
          <w:p w14:paraId="397BEFBF" w14:textId="20D498CD" w:rsidR="006D63DC" w:rsidRPr="008A1C2A" w:rsidRDefault="00A55B56"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Whether this xBRC is actually being monitored by xBRMS or disabled at the moment.</w:t>
            </w:r>
          </w:p>
        </w:tc>
      </w:tr>
      <w:tr w:rsidR="00A55B56" w:rsidRPr="00774684" w14:paraId="21EF5EC1"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761F18BA" w14:textId="0CFF09C7" w:rsidR="00A55B56" w:rsidRDefault="00A55B56"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facility/haStatus</w:t>
            </w:r>
          </w:p>
        </w:tc>
        <w:tc>
          <w:tcPr>
            <w:tcW w:w="6570" w:type="dxa"/>
          </w:tcPr>
          <w:p w14:paraId="220481AC" w14:textId="5761D5B5" w:rsidR="00A55B56" w:rsidRDefault="00A55B56"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High Availability status</w:t>
            </w:r>
            <w:r w:rsidR="002850AD">
              <w:rPr>
                <w:rFonts w:asciiTheme="minorHAnsi" w:hAnsiTheme="minorHAnsi" w:cstheme="minorHAnsi"/>
                <w:color w:val="000000" w:themeColor="text1"/>
              </w:rPr>
              <w:t>.</w:t>
            </w:r>
          </w:p>
        </w:tc>
      </w:tr>
      <w:tr w:rsidR="00A55B56" w:rsidRPr="00774684" w14:paraId="6467511B"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4D1B6E8" w14:textId="7D43A47C" w:rsidR="00A55B56" w:rsidRDefault="00A55B56"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facility/vip</w:t>
            </w:r>
          </w:p>
        </w:tc>
        <w:tc>
          <w:tcPr>
            <w:tcW w:w="6570" w:type="dxa"/>
          </w:tcPr>
          <w:p w14:paraId="2C62C689" w14:textId="6794ED55" w:rsidR="00A55B56" w:rsidRDefault="00A55B56"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Virtual Ip</w:t>
            </w:r>
            <w:r w:rsidR="002850AD">
              <w:rPr>
                <w:rFonts w:asciiTheme="minorHAnsi" w:hAnsiTheme="minorHAnsi" w:cstheme="minorHAnsi"/>
                <w:color w:val="000000" w:themeColor="text1"/>
              </w:rPr>
              <w:t>.</w:t>
            </w:r>
          </w:p>
        </w:tc>
      </w:tr>
      <w:tr w:rsidR="002850AD" w:rsidRPr="00774684" w14:paraId="28A16C2D" w14:textId="77777777" w:rsidTr="00E41841">
        <w:tc>
          <w:tcPr>
            <w:cnfStyle w:val="001000000000" w:firstRow="0" w:lastRow="0" w:firstColumn="1" w:lastColumn="0" w:oddVBand="0" w:evenVBand="0" w:oddHBand="0" w:evenHBand="0" w:firstRowFirstColumn="0" w:firstRowLastColumn="0" w:lastRowFirstColumn="0" w:lastRowLastColumn="0"/>
            <w:tcW w:w="2160" w:type="dxa"/>
          </w:tcPr>
          <w:p w14:paraId="4D9E9348" w14:textId="745BD919" w:rsidR="002850AD" w:rsidRDefault="00E91654"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f</w:t>
            </w:r>
            <w:r w:rsidR="002850AD">
              <w:rPr>
                <w:rFonts w:asciiTheme="minorHAnsi" w:hAnsiTheme="minorHAnsi" w:cstheme="minorHAnsi"/>
                <w:color w:val="000000" w:themeColor="text1"/>
              </w:rPr>
              <w:t>acility/haEnabled</w:t>
            </w:r>
          </w:p>
        </w:tc>
        <w:tc>
          <w:tcPr>
            <w:tcW w:w="6570" w:type="dxa"/>
          </w:tcPr>
          <w:p w14:paraId="57851C74" w14:textId="4FB82CA1" w:rsidR="002850AD" w:rsidRDefault="002850AD" w:rsidP="008338E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Whether HA is enabled on this xBRC.</w:t>
            </w:r>
          </w:p>
        </w:tc>
      </w:tr>
    </w:tbl>
    <w:p w14:paraId="397BEFC1" w14:textId="77777777" w:rsidR="00B40440" w:rsidRDefault="00B40440" w:rsidP="00B40440">
      <w:pPr>
        <w:pStyle w:val="H2Body"/>
      </w:pPr>
    </w:p>
    <w:p w14:paraId="397BEFC2" w14:textId="77777777" w:rsidR="00B40440" w:rsidRDefault="006D63DC" w:rsidP="00B40440">
      <w:pPr>
        <w:pStyle w:val="H2Body"/>
      </w:pPr>
      <w:r w:rsidRPr="006D63DC">
        <w:t>The GET facilities/id/&lt;facility id&gt; and GET facilities/ip/&lt;facility ip or hostname&gt; return facility indexed by facility id and facility IP address or hosname in the same format as above. The returned XML will look like the following.</w:t>
      </w:r>
    </w:p>
    <w:p w14:paraId="397BEFC3" w14:textId="77777777" w:rsidR="006D63DC" w:rsidRPr="00FD5A5C" w:rsidRDefault="006D63DC" w:rsidP="00FD5A5C">
      <w:pPr>
        <w:pStyle w:val="NoSpacing"/>
      </w:pPr>
      <w:r w:rsidRPr="00FD5A5C">
        <w:t>&lt;?xml version="1.0"?&gt;</w:t>
      </w:r>
    </w:p>
    <w:p w14:paraId="397BEFC4" w14:textId="77777777" w:rsidR="006D63DC" w:rsidRPr="00FD5A5C" w:rsidRDefault="006D63DC" w:rsidP="00FD5A5C">
      <w:pPr>
        <w:pStyle w:val="NoSpacing"/>
      </w:pPr>
      <w:r w:rsidRPr="00FD5A5C">
        <w:t>&lt;xbrms version="1.0.0.1522" time="2012-04-27T19:53:52.332-04:00"&gt;</w:t>
      </w:r>
    </w:p>
    <w:p w14:paraId="397BEFC5" w14:textId="77777777" w:rsidR="006D63DC" w:rsidRPr="00FD5A5C" w:rsidRDefault="006D63DC" w:rsidP="00FD5A5C">
      <w:pPr>
        <w:pStyle w:val="NoSpacing"/>
      </w:pPr>
      <w:r w:rsidRPr="00FD5A5C">
        <w:t xml:space="preserve">  &lt;facility&gt;</w:t>
      </w:r>
    </w:p>
    <w:p w14:paraId="397BEFC6" w14:textId="77777777" w:rsidR="006D63DC" w:rsidRPr="00FD5A5C" w:rsidRDefault="006D63DC" w:rsidP="00FD5A5C">
      <w:pPr>
        <w:pStyle w:val="NoSpacing"/>
      </w:pPr>
      <w:r w:rsidRPr="00FD5A5C">
        <w:t xml:space="preserve">   ...</w:t>
      </w:r>
    </w:p>
    <w:p w14:paraId="397BEFC7" w14:textId="77777777" w:rsidR="006D63DC" w:rsidRPr="00FD5A5C" w:rsidRDefault="006D63DC" w:rsidP="00FD5A5C">
      <w:pPr>
        <w:pStyle w:val="NoSpacing"/>
      </w:pPr>
      <w:r w:rsidRPr="00FD5A5C">
        <w:t xml:space="preserve">  &lt;/facility&gt;</w:t>
      </w:r>
    </w:p>
    <w:p w14:paraId="397BEFC8" w14:textId="77777777" w:rsidR="006D63DC" w:rsidRDefault="006D63DC" w:rsidP="00FD5A5C">
      <w:pPr>
        <w:pStyle w:val="NoSpacing"/>
      </w:pPr>
      <w:r w:rsidRPr="00FD5A5C">
        <w:t>&lt;/xbrms&gt;</w:t>
      </w:r>
    </w:p>
    <w:p w14:paraId="54E4B1D3" w14:textId="77777777" w:rsidR="00D96B4A" w:rsidRDefault="00D96B4A" w:rsidP="006D63DC">
      <w:pPr>
        <w:pStyle w:val="NoSpacing"/>
        <w:ind w:left="450"/>
      </w:pPr>
    </w:p>
    <w:p w14:paraId="6F3CB88D" w14:textId="5E7E8C42" w:rsidR="00D96B4A" w:rsidRDefault="00FD5A5C" w:rsidP="00FD5A5C">
      <w:pPr>
        <w:pStyle w:val="Heading3"/>
      </w:pPr>
      <w:bookmarkStart w:id="11" w:name="_Toc354070881"/>
      <w:r>
        <w:t>Get</w:t>
      </w:r>
      <w:r w:rsidR="00D96B4A">
        <w:t xml:space="preserve"> S</w:t>
      </w:r>
      <w:r w:rsidR="00091EA3">
        <w:t>tatus</w:t>
      </w:r>
      <w:bookmarkEnd w:id="11"/>
    </w:p>
    <w:p w14:paraId="0780F8C1" w14:textId="2393A697" w:rsidR="00D96B4A" w:rsidRPr="00FD5A5C" w:rsidRDefault="00FD5A5C" w:rsidP="00D96B4A">
      <w:pPr>
        <w:pStyle w:val="H3Body"/>
        <w:ind w:left="0" w:firstLine="450"/>
        <w:rPr>
          <w:i/>
        </w:rPr>
      </w:pPr>
      <w:r w:rsidRPr="00FD5A5C">
        <w:rPr>
          <w:i/>
        </w:rPr>
        <w:t>Method: GET</w:t>
      </w:r>
    </w:p>
    <w:p w14:paraId="5ED2D0FE" w14:textId="34A51373" w:rsidR="00FD5A5C" w:rsidRPr="00FD5A5C" w:rsidRDefault="00015B90" w:rsidP="00015B90">
      <w:pPr>
        <w:pStyle w:val="H3Body"/>
        <w:ind w:left="0" w:firstLine="450"/>
        <w:rPr>
          <w:i/>
        </w:rPr>
      </w:pPr>
      <w:r>
        <w:rPr>
          <w:i/>
        </w:rPr>
        <w:t>Path: /status</w:t>
      </w:r>
    </w:p>
    <w:p w14:paraId="45DCAB1E" w14:textId="452F83F6" w:rsidR="00AD24E8" w:rsidRDefault="00AD24E8" w:rsidP="00AD24E8">
      <w:pPr>
        <w:pStyle w:val="H2Body"/>
      </w:pPr>
      <w:r>
        <w:t>This r</w:t>
      </w:r>
      <w:r w:rsidRPr="005F4C18">
        <w:t xml:space="preserve">eturns </w:t>
      </w:r>
      <w:r>
        <w:t>xBRMS’s health status.</w:t>
      </w:r>
    </w:p>
    <w:p w14:paraId="2E53C6D7" w14:textId="77777777" w:rsidR="00A6535C" w:rsidRDefault="00A6535C" w:rsidP="00A6535C">
      <w:pPr>
        <w:pStyle w:val="H4Body"/>
        <w:rPr>
          <w:shd w:val="clear" w:color="auto" w:fill="FFFFFF"/>
        </w:rPr>
      </w:pPr>
      <w:r>
        <w:rPr>
          <w:shd w:val="clear" w:color="auto" w:fill="FFFFFF"/>
        </w:rPr>
        <w:t>&lt;</w:t>
      </w:r>
      <w:r w:rsidRPr="00102A44">
        <w:rPr>
          <w:b/>
          <w:shd w:val="clear" w:color="auto" w:fill="FFFFFF"/>
        </w:rPr>
        <w:t>xbrmsStatus</w:t>
      </w:r>
      <w:r>
        <w:rPr>
          <w:shd w:val="clear" w:color="auto" w:fill="FFFFFF"/>
        </w:rPr>
        <w:t xml:space="preserve"> version="Development" name="XBRMS" id=""&gt;</w:t>
      </w:r>
    </w:p>
    <w:p w14:paraId="1A0B66A1"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databaseVersion</w:t>
      </w:r>
      <w:r>
        <w:rPr>
          <w:shd w:val="clear" w:color="auto" w:fill="FFFFFF"/>
        </w:rPr>
        <w:t>&gt;1.5.0&lt;/</w:t>
      </w:r>
      <w:r w:rsidRPr="00102A44">
        <w:rPr>
          <w:b/>
          <w:shd w:val="clear" w:color="auto" w:fill="FFFFFF"/>
        </w:rPr>
        <w:t>databaseVersion</w:t>
      </w:r>
      <w:r>
        <w:rPr>
          <w:shd w:val="clear" w:color="auto" w:fill="FFFFFF"/>
        </w:rPr>
        <w:t>&gt;</w:t>
      </w:r>
    </w:p>
    <w:p w14:paraId="6778C324"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dbStatus</w:t>
      </w:r>
      <w:r>
        <w:rPr>
          <w:shd w:val="clear" w:color="auto" w:fill="FFFFFF"/>
        </w:rPr>
        <w:t>&gt;Green&lt;/</w:t>
      </w:r>
      <w:r w:rsidRPr="00102A44">
        <w:rPr>
          <w:b/>
          <w:shd w:val="clear" w:color="auto" w:fill="FFFFFF"/>
        </w:rPr>
        <w:t>dbStatus</w:t>
      </w:r>
      <w:r>
        <w:rPr>
          <w:shd w:val="clear" w:color="auto" w:fill="FFFFFF"/>
        </w:rPr>
        <w:t>&gt;</w:t>
      </w:r>
    </w:p>
    <w:p w14:paraId="0A98955B"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dbStatusMessage</w:t>
      </w:r>
      <w:r>
        <w:rPr>
          <w:shd w:val="clear" w:color="auto" w:fill="FFFFFF"/>
        </w:rPr>
        <w:t>&gt;OK&lt;/</w:t>
      </w:r>
      <w:r w:rsidRPr="00102A44">
        <w:rPr>
          <w:b/>
          <w:shd w:val="clear" w:color="auto" w:fill="FFFFFF"/>
        </w:rPr>
        <w:t>dbStatusMessage</w:t>
      </w:r>
      <w:r>
        <w:rPr>
          <w:shd w:val="clear" w:color="auto" w:fill="FFFFFF"/>
        </w:rPr>
        <w:t>&gt;</w:t>
      </w:r>
    </w:p>
    <w:p w14:paraId="7E1F61A1"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recentProblems</w:t>
      </w:r>
      <w:r>
        <w:rPr>
          <w:shd w:val="clear" w:color="auto" w:fill="FFFFFF"/>
        </w:rPr>
        <w:t>&gt;</w:t>
      </w:r>
    </w:p>
    <w:p w14:paraId="0A53A4AC" w14:textId="77777777" w:rsidR="00A6535C" w:rsidRDefault="00A6535C" w:rsidP="00A6535C">
      <w:pPr>
        <w:pStyle w:val="H4Body"/>
        <w:ind w:left="1440" w:firstLine="270"/>
        <w:rPr>
          <w:shd w:val="clear" w:color="auto" w:fill="FFFFFF"/>
        </w:rPr>
      </w:pPr>
      <w:r>
        <w:rPr>
          <w:shd w:val="clear" w:color="auto" w:fill="FFFFFF"/>
        </w:rPr>
        <w:t>&lt;</w:t>
      </w:r>
      <w:r w:rsidRPr="00102A44">
        <w:rPr>
          <w:b/>
          <w:shd w:val="clear" w:color="auto" w:fill="FFFFFF"/>
        </w:rPr>
        <w:t>problem</w:t>
      </w:r>
      <w:r>
        <w:rPr>
          <w:shd w:val="clear" w:color="auto" w:fill="FFFFFF"/>
        </w:rPr>
        <w:t xml:space="preserve"> timestamp="2013-02-05T20:50:03.949-08:00"&gt;Incorrect schema version. Required: 1.5.0. Found: 1.6.0.0001&lt;/</w:t>
      </w:r>
      <w:r w:rsidRPr="00102A44">
        <w:rPr>
          <w:b/>
          <w:shd w:val="clear" w:color="auto" w:fill="FFFFFF"/>
        </w:rPr>
        <w:t>problem</w:t>
      </w:r>
      <w:r>
        <w:rPr>
          <w:shd w:val="clear" w:color="auto" w:fill="FFFFFF"/>
        </w:rPr>
        <w:t>&gt;</w:t>
      </w:r>
    </w:p>
    <w:p w14:paraId="66E6FC45"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recentProblems</w:t>
      </w:r>
      <w:r>
        <w:rPr>
          <w:shd w:val="clear" w:color="auto" w:fill="FFFFFF"/>
        </w:rPr>
        <w:t>&gt;</w:t>
      </w:r>
    </w:p>
    <w:p w14:paraId="3C5D33DB"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status</w:t>
      </w:r>
      <w:r>
        <w:rPr>
          <w:shd w:val="clear" w:color="auto" w:fill="FFFFFF"/>
        </w:rPr>
        <w:t>&gt;Red&lt;/</w:t>
      </w:r>
      <w:r w:rsidRPr="00102A44">
        <w:rPr>
          <w:b/>
          <w:shd w:val="clear" w:color="auto" w:fill="FFFFFF"/>
        </w:rPr>
        <w:t>status</w:t>
      </w:r>
      <w:r>
        <w:rPr>
          <w:shd w:val="clear" w:color="auto" w:fill="FFFFFF"/>
        </w:rPr>
        <w:t>&gt;</w:t>
      </w:r>
    </w:p>
    <w:p w14:paraId="0484523D" w14:textId="77777777" w:rsidR="00A6535C" w:rsidRDefault="00A6535C" w:rsidP="00A6535C">
      <w:pPr>
        <w:pStyle w:val="H4Body"/>
        <w:ind w:firstLine="270"/>
        <w:rPr>
          <w:shd w:val="clear" w:color="auto" w:fill="FFFFFF"/>
        </w:rPr>
      </w:pPr>
      <w:r>
        <w:rPr>
          <w:shd w:val="clear" w:color="auto" w:fill="FFFFFF"/>
        </w:rPr>
        <w:t>&lt;</w:t>
      </w:r>
      <w:r w:rsidRPr="00102A44">
        <w:rPr>
          <w:b/>
          <w:shd w:val="clear" w:color="auto" w:fill="FFFFFF"/>
        </w:rPr>
        <w:t>statusMessage</w:t>
      </w:r>
      <w:r>
        <w:rPr>
          <w:shd w:val="clear" w:color="auto" w:fill="FFFFFF"/>
        </w:rPr>
        <w:t>&gt;Incorrect schema version. Required: 1.5.0. Found: 1.6.0.0001&lt;/</w:t>
      </w:r>
      <w:r w:rsidRPr="00102A44">
        <w:rPr>
          <w:b/>
          <w:shd w:val="clear" w:color="auto" w:fill="FFFFFF"/>
        </w:rPr>
        <w:t>statusMessage</w:t>
      </w:r>
      <w:r>
        <w:rPr>
          <w:shd w:val="clear" w:color="auto" w:fill="FFFFFF"/>
        </w:rPr>
        <w:t>&gt;</w:t>
      </w:r>
    </w:p>
    <w:p w14:paraId="5ADF5793" w14:textId="63539353" w:rsidR="00AD24E8" w:rsidRDefault="00A6535C" w:rsidP="00A6535C">
      <w:pPr>
        <w:pStyle w:val="H4Body"/>
      </w:pPr>
      <w:r>
        <w:rPr>
          <w:shd w:val="clear" w:color="auto" w:fill="FFFFFF"/>
        </w:rPr>
        <w:t>&lt;/</w:t>
      </w:r>
      <w:r w:rsidRPr="00102A44">
        <w:rPr>
          <w:b/>
          <w:shd w:val="clear" w:color="auto" w:fill="FFFFFF"/>
        </w:rPr>
        <w:t>xbrmsStatus</w:t>
      </w:r>
      <w:r>
        <w:rPr>
          <w:shd w:val="clear" w:color="auto" w:fill="FFFFFF"/>
        </w:rPr>
        <w:t>&gt;</w:t>
      </w:r>
    </w:p>
    <w:tbl>
      <w:tblPr>
        <w:tblStyle w:val="LightList"/>
        <w:tblW w:w="0" w:type="auto"/>
        <w:tblInd w:w="720" w:type="dxa"/>
        <w:tblLook w:val="04A0" w:firstRow="1" w:lastRow="0" w:firstColumn="1" w:lastColumn="0" w:noHBand="0" w:noVBand="1"/>
      </w:tblPr>
      <w:tblGrid>
        <w:gridCol w:w="2326"/>
        <w:gridCol w:w="5875"/>
      </w:tblGrid>
      <w:tr w:rsidR="00AD24E8" w:rsidRPr="00774684" w14:paraId="296D02AE" w14:textId="77777777" w:rsidTr="00E41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6CE0043" w14:textId="77777777" w:rsidR="00AD24E8" w:rsidRPr="00774684" w:rsidRDefault="00AD24E8" w:rsidP="008338EA">
            <w:pPr>
              <w:keepNext/>
              <w:keepLines/>
              <w:rPr>
                <w:rFonts w:asciiTheme="minorHAnsi" w:hAnsiTheme="minorHAnsi" w:cstheme="minorHAnsi"/>
              </w:rPr>
            </w:pPr>
            <w:r>
              <w:rPr>
                <w:rFonts w:asciiTheme="minorHAnsi" w:hAnsiTheme="minorHAnsi" w:cstheme="minorHAnsi"/>
              </w:rPr>
              <w:t>Status Element</w:t>
            </w:r>
          </w:p>
        </w:tc>
        <w:tc>
          <w:tcPr>
            <w:tcW w:w="5875" w:type="dxa"/>
          </w:tcPr>
          <w:p w14:paraId="07ECFB30" w14:textId="77777777" w:rsidR="00AD24E8" w:rsidRPr="00774684" w:rsidRDefault="00AD24E8" w:rsidP="008338EA">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AD24E8" w:rsidRPr="00774684" w14:paraId="482B6089"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60CA76C" w14:textId="25FCDAC4" w:rsidR="00AD24E8" w:rsidRDefault="00AD24E8"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databaseVersion</w:t>
            </w:r>
          </w:p>
        </w:tc>
        <w:tc>
          <w:tcPr>
            <w:tcW w:w="5875" w:type="dxa"/>
          </w:tcPr>
          <w:p w14:paraId="3E7FCEC0" w14:textId="6088C261" w:rsidR="00AD24E8" w:rsidRDefault="00AD24E8"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Database schema version this xBRMS requires.</w:t>
            </w:r>
          </w:p>
        </w:tc>
      </w:tr>
      <w:tr w:rsidR="00AD24E8" w:rsidRPr="00774684" w14:paraId="13957693" w14:textId="77777777" w:rsidTr="00E41841">
        <w:tc>
          <w:tcPr>
            <w:cnfStyle w:val="001000000000" w:firstRow="0" w:lastRow="0" w:firstColumn="1" w:lastColumn="0" w:oddVBand="0" w:evenVBand="0" w:oddHBand="0" w:evenHBand="0" w:firstRowFirstColumn="0" w:firstRowLastColumn="0" w:lastRowFirstColumn="0" w:lastRowLastColumn="0"/>
            <w:tcW w:w="1818" w:type="dxa"/>
          </w:tcPr>
          <w:p w14:paraId="432337DE" w14:textId="5995F667" w:rsidR="00AD24E8"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dbStatus</w:t>
            </w:r>
          </w:p>
        </w:tc>
        <w:tc>
          <w:tcPr>
            <w:tcW w:w="5875" w:type="dxa"/>
          </w:tcPr>
          <w:p w14:paraId="39232028" w14:textId="4091E980" w:rsidR="00AD24E8" w:rsidRDefault="00AD24E8" w:rsidP="00500E4B">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Health status </w:t>
            </w:r>
            <w:r w:rsidR="00500E4B">
              <w:rPr>
                <w:rFonts w:asciiTheme="minorHAnsi" w:hAnsiTheme="minorHAnsi" w:cstheme="minorHAnsi"/>
                <w:color w:val="000000" w:themeColor="text1"/>
              </w:rPr>
              <w:t>XBRMS database</w:t>
            </w:r>
            <w:r>
              <w:rPr>
                <w:rFonts w:asciiTheme="minorHAnsi" w:hAnsiTheme="minorHAnsi" w:cstheme="minorHAnsi"/>
                <w:color w:val="000000" w:themeColor="text1"/>
              </w:rPr>
              <w:t xml:space="preserve">. Possible values are: </w:t>
            </w:r>
            <w:r w:rsidRPr="008338EA">
              <w:rPr>
                <w:rFonts w:asciiTheme="minorHAnsi" w:hAnsiTheme="minorHAnsi" w:cstheme="minorHAnsi"/>
                <w:i/>
                <w:color w:val="1F497D" w:themeColor="text2"/>
              </w:rPr>
              <w:t>Green</w:t>
            </w:r>
            <w:r>
              <w:rPr>
                <w:rFonts w:asciiTheme="minorHAnsi" w:hAnsiTheme="minorHAnsi" w:cstheme="minorHAnsi"/>
                <w:color w:val="000000" w:themeColor="text1"/>
              </w:rPr>
              <w:t xml:space="preserve">, </w:t>
            </w:r>
            <w:r w:rsidRPr="008338EA">
              <w:rPr>
                <w:rFonts w:asciiTheme="minorHAnsi" w:hAnsiTheme="minorHAnsi" w:cstheme="minorHAnsi"/>
                <w:i/>
                <w:color w:val="1F497D" w:themeColor="text2"/>
              </w:rPr>
              <w:t>Yellow</w:t>
            </w:r>
            <w:r>
              <w:rPr>
                <w:rFonts w:asciiTheme="minorHAnsi" w:hAnsiTheme="minorHAnsi" w:cstheme="minorHAnsi"/>
                <w:color w:val="000000" w:themeColor="text1"/>
              </w:rPr>
              <w:t xml:space="preserve">, </w:t>
            </w:r>
            <w:r w:rsidRPr="008338EA">
              <w:rPr>
                <w:rFonts w:asciiTheme="minorHAnsi" w:hAnsiTheme="minorHAnsi" w:cstheme="minorHAnsi"/>
                <w:i/>
                <w:color w:val="1F497D" w:themeColor="text2"/>
              </w:rPr>
              <w:t>Red</w:t>
            </w:r>
            <w:r>
              <w:rPr>
                <w:rFonts w:asciiTheme="minorHAnsi" w:hAnsiTheme="minorHAnsi" w:cstheme="minorHAnsi"/>
                <w:color w:val="000000" w:themeColor="text1"/>
              </w:rPr>
              <w:t>.</w:t>
            </w:r>
          </w:p>
        </w:tc>
      </w:tr>
      <w:tr w:rsidR="00AD24E8" w:rsidRPr="00774684" w14:paraId="2D1D137A"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22BED0F" w14:textId="7820242E" w:rsidR="00AD24E8"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dbS</w:t>
            </w:r>
            <w:r w:rsidR="00AD24E8">
              <w:rPr>
                <w:rFonts w:asciiTheme="minorHAnsi" w:hAnsiTheme="minorHAnsi" w:cstheme="minorHAnsi"/>
                <w:color w:val="000000" w:themeColor="text1"/>
              </w:rPr>
              <w:t>tatusMessage</w:t>
            </w:r>
          </w:p>
        </w:tc>
        <w:tc>
          <w:tcPr>
            <w:tcW w:w="5875" w:type="dxa"/>
          </w:tcPr>
          <w:p w14:paraId="3A320CAD" w14:textId="041900A3" w:rsidR="00AD24E8" w:rsidRDefault="00AD24E8" w:rsidP="008338E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Message associated with the current </w:t>
            </w:r>
            <w:r w:rsidR="00500E4B">
              <w:rPr>
                <w:rFonts w:asciiTheme="minorHAnsi" w:hAnsiTheme="minorHAnsi" w:cstheme="minorHAnsi"/>
                <w:color w:val="000000" w:themeColor="text1"/>
              </w:rPr>
              <w:t xml:space="preserve">database </w:t>
            </w:r>
            <w:r>
              <w:rPr>
                <w:rFonts w:asciiTheme="minorHAnsi" w:hAnsiTheme="minorHAnsi" w:cstheme="minorHAnsi"/>
                <w:color w:val="000000" w:themeColor="text1"/>
              </w:rPr>
              <w:t>health status.</w:t>
            </w:r>
          </w:p>
        </w:tc>
      </w:tr>
      <w:tr w:rsidR="00500E4B" w:rsidRPr="00774684" w14:paraId="46B8D7BD" w14:textId="77777777" w:rsidTr="00E41841">
        <w:tc>
          <w:tcPr>
            <w:cnfStyle w:val="001000000000" w:firstRow="0" w:lastRow="0" w:firstColumn="1" w:lastColumn="0" w:oddVBand="0" w:evenVBand="0" w:oddHBand="0" w:evenHBand="0" w:firstRowFirstColumn="0" w:firstRowLastColumn="0" w:lastRowFirstColumn="0" w:lastRowLastColumn="0"/>
            <w:tcW w:w="1818" w:type="dxa"/>
          </w:tcPr>
          <w:p w14:paraId="3E4000D6" w14:textId="090C8073" w:rsidR="00500E4B"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recentProblems/problem</w:t>
            </w:r>
          </w:p>
        </w:tc>
        <w:tc>
          <w:tcPr>
            <w:tcW w:w="5875" w:type="dxa"/>
          </w:tcPr>
          <w:p w14:paraId="386CF326" w14:textId="7E67B564" w:rsidR="00500E4B" w:rsidRDefault="00500E4B" w:rsidP="00500E4B">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Description of a problem XBRMS is having and the time of its last occurrence.</w:t>
            </w:r>
          </w:p>
        </w:tc>
      </w:tr>
      <w:tr w:rsidR="00500E4B" w:rsidRPr="00774684" w14:paraId="45EC2195" w14:textId="77777777" w:rsidTr="00E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73A45F8" w14:textId="0ED12760" w:rsidR="00500E4B"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status</w:t>
            </w:r>
          </w:p>
        </w:tc>
        <w:tc>
          <w:tcPr>
            <w:tcW w:w="5875" w:type="dxa"/>
          </w:tcPr>
          <w:p w14:paraId="519B17C8" w14:textId="00AA3BB2" w:rsidR="00500E4B" w:rsidRDefault="00500E4B" w:rsidP="00500E4B">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XBRMS health status. Possible values are: </w:t>
            </w:r>
            <w:r w:rsidRPr="008338EA">
              <w:rPr>
                <w:rFonts w:asciiTheme="minorHAnsi" w:hAnsiTheme="minorHAnsi" w:cstheme="minorHAnsi"/>
                <w:i/>
                <w:color w:val="1F497D" w:themeColor="text2"/>
              </w:rPr>
              <w:t>Green</w:t>
            </w:r>
            <w:r>
              <w:rPr>
                <w:rFonts w:asciiTheme="minorHAnsi" w:hAnsiTheme="minorHAnsi" w:cstheme="minorHAnsi"/>
                <w:color w:val="000000" w:themeColor="text1"/>
              </w:rPr>
              <w:t xml:space="preserve">, </w:t>
            </w:r>
            <w:r w:rsidRPr="008338EA">
              <w:rPr>
                <w:rFonts w:asciiTheme="minorHAnsi" w:hAnsiTheme="minorHAnsi" w:cstheme="minorHAnsi"/>
                <w:i/>
                <w:color w:val="1F497D" w:themeColor="text2"/>
              </w:rPr>
              <w:t>Yellow</w:t>
            </w:r>
            <w:r>
              <w:rPr>
                <w:rFonts w:asciiTheme="minorHAnsi" w:hAnsiTheme="minorHAnsi" w:cstheme="minorHAnsi"/>
                <w:color w:val="000000" w:themeColor="text1"/>
              </w:rPr>
              <w:t xml:space="preserve">, </w:t>
            </w:r>
            <w:r w:rsidRPr="008338EA">
              <w:rPr>
                <w:rFonts w:asciiTheme="minorHAnsi" w:hAnsiTheme="minorHAnsi" w:cstheme="minorHAnsi"/>
                <w:i/>
                <w:color w:val="1F497D" w:themeColor="text2"/>
              </w:rPr>
              <w:t>Red</w:t>
            </w:r>
            <w:r>
              <w:rPr>
                <w:rFonts w:asciiTheme="minorHAnsi" w:hAnsiTheme="minorHAnsi" w:cstheme="minorHAnsi"/>
                <w:color w:val="000000" w:themeColor="text1"/>
              </w:rPr>
              <w:t>.</w:t>
            </w:r>
          </w:p>
        </w:tc>
      </w:tr>
      <w:tr w:rsidR="00500E4B" w:rsidRPr="00774684" w14:paraId="2D64F39A" w14:textId="77777777" w:rsidTr="00E41841">
        <w:tc>
          <w:tcPr>
            <w:cnfStyle w:val="001000000000" w:firstRow="0" w:lastRow="0" w:firstColumn="1" w:lastColumn="0" w:oddVBand="0" w:evenVBand="0" w:oddHBand="0" w:evenHBand="0" w:firstRowFirstColumn="0" w:firstRowLastColumn="0" w:lastRowFirstColumn="0" w:lastRowLastColumn="0"/>
            <w:tcW w:w="1818" w:type="dxa"/>
          </w:tcPr>
          <w:p w14:paraId="5AB46494" w14:textId="14E221E8" w:rsidR="00500E4B" w:rsidRDefault="00500E4B" w:rsidP="008338EA">
            <w:pPr>
              <w:keepNext/>
              <w:keepLines/>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5875" w:type="dxa"/>
          </w:tcPr>
          <w:p w14:paraId="55836921" w14:textId="423B7548" w:rsidR="00500E4B" w:rsidRDefault="00500E4B" w:rsidP="00500E4B">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Message associated with the health status.</w:t>
            </w:r>
          </w:p>
        </w:tc>
      </w:tr>
    </w:tbl>
    <w:p w14:paraId="7A6E4256" w14:textId="77777777" w:rsidR="00091EA3" w:rsidRDefault="00091EA3" w:rsidP="008338EA">
      <w:pPr>
        <w:pStyle w:val="H2Body"/>
      </w:pPr>
    </w:p>
    <w:p w14:paraId="664F6994" w14:textId="77777777" w:rsidR="00554AAA" w:rsidRDefault="00554AAA" w:rsidP="008338EA">
      <w:pPr>
        <w:pStyle w:val="H2Body"/>
      </w:pPr>
    </w:p>
    <w:p w14:paraId="4A9E97CF" w14:textId="77777777" w:rsidR="00015B90" w:rsidRDefault="00015B90" w:rsidP="008338EA">
      <w:pPr>
        <w:pStyle w:val="H2Body"/>
      </w:pPr>
    </w:p>
    <w:p w14:paraId="17CCEA66" w14:textId="5EA9A4A3" w:rsidR="00317DB5" w:rsidRDefault="00F95D29" w:rsidP="005A3DB9">
      <w:pPr>
        <w:pStyle w:val="Heading2"/>
      </w:pPr>
      <w:bookmarkStart w:id="12" w:name="_Toc354070882"/>
      <w:r>
        <w:t>New E</w:t>
      </w:r>
      <w:r w:rsidR="005A3DB9">
        <w:t>ndpoints</w:t>
      </w:r>
      <w:bookmarkEnd w:id="12"/>
    </w:p>
    <w:p w14:paraId="2B48F76A" w14:textId="5965820A" w:rsidR="00317DB5" w:rsidRPr="00317DB5" w:rsidRDefault="00317DB5" w:rsidP="00317DB5">
      <w:r w:rsidRPr="005F4C18">
        <w:t xml:space="preserve">The xBRMS </w:t>
      </w:r>
      <w:r>
        <w:t>serves</w:t>
      </w:r>
      <w:r w:rsidRPr="005F4C18">
        <w:t xml:space="preserve"> the following HTTP requests:</w:t>
      </w:r>
    </w:p>
    <w:p w14:paraId="5BF787A8" w14:textId="77777777" w:rsidR="00317DB5" w:rsidRDefault="00317DB5" w:rsidP="00317DB5">
      <w:pPr>
        <w:pStyle w:val="H2Body"/>
      </w:pPr>
    </w:p>
    <w:tbl>
      <w:tblPr>
        <w:tblStyle w:val="LightList"/>
        <w:tblW w:w="0" w:type="auto"/>
        <w:tblInd w:w="558" w:type="dxa"/>
        <w:tblLook w:val="04A0" w:firstRow="1" w:lastRow="0" w:firstColumn="1" w:lastColumn="0" w:noHBand="0" w:noVBand="1"/>
      </w:tblPr>
      <w:tblGrid>
        <w:gridCol w:w="6304"/>
        <w:gridCol w:w="1828"/>
      </w:tblGrid>
      <w:tr w:rsidR="00B4147E" w14:paraId="7F1C9FAE" w14:textId="77777777" w:rsidTr="00EC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4E7B34EB" w14:textId="77777777" w:rsidR="00317DB5" w:rsidRDefault="00317DB5" w:rsidP="00B4147E">
            <w:pPr>
              <w:pStyle w:val="Body"/>
              <w:ind w:firstLine="0"/>
            </w:pPr>
            <w:r>
              <w:t>Path</w:t>
            </w:r>
          </w:p>
        </w:tc>
        <w:tc>
          <w:tcPr>
            <w:tcW w:w="1828" w:type="dxa"/>
          </w:tcPr>
          <w:p w14:paraId="67A9FB5A" w14:textId="77777777" w:rsidR="00317DB5" w:rsidRDefault="00317DB5" w:rsidP="00B4147E">
            <w:pPr>
              <w:pStyle w:val="Body"/>
              <w:ind w:firstLine="0"/>
              <w:cnfStyle w:val="100000000000" w:firstRow="1" w:lastRow="0" w:firstColumn="0" w:lastColumn="0" w:oddVBand="0" w:evenVBand="0" w:oddHBand="0" w:evenHBand="0" w:firstRowFirstColumn="0" w:firstRowLastColumn="0" w:lastRowFirstColumn="0" w:lastRowLastColumn="0"/>
            </w:pPr>
            <w:r>
              <w:t>Operation</w:t>
            </w:r>
          </w:p>
        </w:tc>
      </w:tr>
      <w:tr w:rsidR="00317DB5" w14:paraId="150615EA" w14:textId="77777777" w:rsidTr="00EC7CF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6304" w:type="dxa"/>
          </w:tcPr>
          <w:p w14:paraId="0826DD4F" w14:textId="6968D63F" w:rsidR="00317DB5" w:rsidRDefault="00317DB5" w:rsidP="00B4147E">
            <w:pPr>
              <w:pStyle w:val="Body"/>
              <w:ind w:firstLine="0"/>
            </w:pPr>
            <w:r>
              <w:t>config/ms</w:t>
            </w:r>
          </w:p>
        </w:tc>
        <w:tc>
          <w:tcPr>
            <w:tcW w:w="1828" w:type="dxa"/>
          </w:tcPr>
          <w:p w14:paraId="5604E65B" w14:textId="77777777" w:rsidR="00317DB5" w:rsidRDefault="00317DB5" w:rsidP="00B4147E">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317DB5" w14:paraId="20332FE7"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25837838" w14:textId="23F0DC66" w:rsidR="00317DB5" w:rsidRDefault="00317DB5" w:rsidP="00B4147E">
            <w:pPr>
              <w:pStyle w:val="Body"/>
              <w:ind w:firstLine="0"/>
            </w:pPr>
            <w:r>
              <w:t>config/xbrms</w:t>
            </w:r>
          </w:p>
        </w:tc>
        <w:tc>
          <w:tcPr>
            <w:tcW w:w="1828" w:type="dxa"/>
          </w:tcPr>
          <w:p w14:paraId="3FA7B763" w14:textId="77777777" w:rsidR="00317DB5" w:rsidRDefault="00317DB5" w:rsidP="00B4147E">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317DB5" w14:paraId="40AD4F69"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66C169B6" w14:textId="2A95FCE3" w:rsidR="00317DB5" w:rsidRDefault="00317DB5" w:rsidP="00B4147E">
            <w:pPr>
              <w:pStyle w:val="Body"/>
              <w:ind w:firstLine="0"/>
            </w:pPr>
            <w:r>
              <w:t>config/ms</w:t>
            </w:r>
          </w:p>
        </w:tc>
        <w:tc>
          <w:tcPr>
            <w:tcW w:w="1828" w:type="dxa"/>
          </w:tcPr>
          <w:p w14:paraId="25015F2F" w14:textId="1F4C6ABA" w:rsidR="00317DB5" w:rsidRDefault="00317DB5"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317DB5" w14:paraId="7A22A0DD"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53CC57F8" w14:textId="3A3D57D1" w:rsidR="00317DB5" w:rsidRDefault="00BE419B" w:rsidP="00B4147E">
            <w:pPr>
              <w:pStyle w:val="Body"/>
              <w:ind w:firstLine="0"/>
            </w:pPr>
            <w:r>
              <w:t>c</w:t>
            </w:r>
            <w:r w:rsidR="00317DB5">
              <w:t>onfig/xbrms</w:t>
            </w:r>
          </w:p>
        </w:tc>
        <w:tc>
          <w:tcPr>
            <w:tcW w:w="1828" w:type="dxa"/>
          </w:tcPr>
          <w:p w14:paraId="6157A35A" w14:textId="15C2FDE3" w:rsidR="00317DB5" w:rsidRDefault="00BE419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PUT</w:t>
            </w:r>
          </w:p>
        </w:tc>
      </w:tr>
      <w:tr w:rsidR="00BE419B" w14:paraId="6C165AF2"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543B669B" w14:textId="07E1FA08" w:rsidR="00BE419B" w:rsidRDefault="00BE419B" w:rsidP="00B4147E">
            <w:pPr>
              <w:pStyle w:val="Body"/>
              <w:ind w:firstLine="0"/>
            </w:pPr>
            <w:r>
              <w:t>config/properties</w:t>
            </w:r>
          </w:p>
        </w:tc>
        <w:tc>
          <w:tcPr>
            <w:tcW w:w="1828" w:type="dxa"/>
          </w:tcPr>
          <w:p w14:paraId="05DC3628" w14:textId="0341AB6C" w:rsidR="00BE419B" w:rsidRDefault="00BE419B"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35E20EFE"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51B74234" w14:textId="63C281FD" w:rsidR="00BE419B" w:rsidRDefault="00BE419B" w:rsidP="00B4147E">
            <w:pPr>
              <w:pStyle w:val="Body"/>
              <w:ind w:firstLine="0"/>
            </w:pPr>
            <w:r>
              <w:t>xbrcs</w:t>
            </w:r>
          </w:p>
        </w:tc>
        <w:tc>
          <w:tcPr>
            <w:tcW w:w="1828" w:type="dxa"/>
          </w:tcPr>
          <w:p w14:paraId="7E73A731" w14:textId="3B5C6CB0" w:rsidR="00BE419B" w:rsidRDefault="00BE419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79BB9CF3"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3C65FA6B" w14:textId="21027CCD" w:rsidR="00BE419B" w:rsidRDefault="00BE419B" w:rsidP="00B4147E">
            <w:pPr>
              <w:pStyle w:val="Body"/>
              <w:ind w:firstLine="0"/>
            </w:pPr>
            <w:r>
              <w:t>xbrcs/id/{</w:t>
            </w:r>
            <w:r w:rsidR="00376DA8">
              <w:t xml:space="preserve">facility </w:t>
            </w:r>
            <w:r>
              <w:t>id}</w:t>
            </w:r>
          </w:p>
        </w:tc>
        <w:tc>
          <w:tcPr>
            <w:tcW w:w="1828" w:type="dxa"/>
          </w:tcPr>
          <w:p w14:paraId="2F44B409" w14:textId="020B2A76" w:rsidR="00BE419B" w:rsidRDefault="00BE419B"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22397EF7"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2D8114C2" w14:textId="1FAFDDBC" w:rsidR="00BE419B" w:rsidRDefault="00BE419B" w:rsidP="00B4147E">
            <w:pPr>
              <w:pStyle w:val="Body"/>
              <w:ind w:firstLine="0"/>
            </w:pPr>
            <w:r>
              <w:t>xbrcs/addr/{addr}</w:t>
            </w:r>
          </w:p>
        </w:tc>
        <w:tc>
          <w:tcPr>
            <w:tcW w:w="1828" w:type="dxa"/>
          </w:tcPr>
          <w:p w14:paraId="4C062154" w14:textId="21ABEB87" w:rsidR="00BE419B" w:rsidRDefault="00BE419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4BCA1607"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12C88F58" w14:textId="46094CBA" w:rsidR="00BE419B" w:rsidRDefault="00BE419B" w:rsidP="00B4147E">
            <w:pPr>
              <w:pStyle w:val="Body"/>
              <w:ind w:firstLine="0"/>
            </w:pPr>
            <w:r>
              <w:t>xbrcs/ip/{ip}</w:t>
            </w:r>
          </w:p>
        </w:tc>
        <w:tc>
          <w:tcPr>
            <w:tcW w:w="1828" w:type="dxa"/>
          </w:tcPr>
          <w:p w14:paraId="332FCCA1" w14:textId="18AA1C11" w:rsidR="00BE419B" w:rsidRDefault="00BE419B"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7C9C0A6D"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22BBE6B5" w14:textId="33E68EBC" w:rsidR="00BE419B" w:rsidRDefault="00BE419B" w:rsidP="00B4147E">
            <w:pPr>
              <w:pStyle w:val="Body"/>
              <w:ind w:firstLine="0"/>
            </w:pPr>
            <w:r>
              <w:t>xbrcs/status/{</w:t>
            </w:r>
            <w:r w:rsidR="00EC7CFB">
              <w:t>red|green|yellow</w:t>
            </w:r>
            <w:r>
              <w:t>}</w:t>
            </w:r>
          </w:p>
        </w:tc>
        <w:tc>
          <w:tcPr>
            <w:tcW w:w="1828" w:type="dxa"/>
          </w:tcPr>
          <w:p w14:paraId="1D8E7144" w14:textId="4DC4B05F" w:rsidR="00BE419B" w:rsidRDefault="00BE419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620755B3"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0948F7CE" w14:textId="1739CC75" w:rsidR="00BE419B" w:rsidRDefault="00BE419B" w:rsidP="00B4147E">
            <w:pPr>
              <w:pStyle w:val="Body"/>
              <w:ind w:firstLine="0"/>
            </w:pPr>
            <w:r>
              <w:t>xbrcs/type/{type}</w:t>
            </w:r>
          </w:p>
        </w:tc>
        <w:tc>
          <w:tcPr>
            <w:tcW w:w="1828" w:type="dxa"/>
          </w:tcPr>
          <w:p w14:paraId="4F574538" w14:textId="18FDBF97" w:rsidR="00BE419B" w:rsidRDefault="00BE419B"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0CDAC12A"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4E6FA47F" w14:textId="7970FA7A" w:rsidR="00BE419B" w:rsidRDefault="00BE419B" w:rsidP="00B4147E">
            <w:pPr>
              <w:pStyle w:val="Body"/>
              <w:ind w:firstLine="0"/>
            </w:pPr>
            <w:r>
              <w:t>xbrcs/type/{type}/status/{</w:t>
            </w:r>
            <w:r w:rsidR="00EC7CFB">
              <w:t>red|green|yellow</w:t>
            </w:r>
            <w:r>
              <w:t xml:space="preserve">}    </w:t>
            </w:r>
          </w:p>
        </w:tc>
        <w:tc>
          <w:tcPr>
            <w:tcW w:w="1828" w:type="dxa"/>
          </w:tcPr>
          <w:p w14:paraId="2C066844" w14:textId="7C8B3116" w:rsidR="00BE419B" w:rsidRDefault="00BE419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53AB63FC"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46CCF192" w14:textId="1FDA7967" w:rsidR="00BE419B" w:rsidRDefault="00C00C83" w:rsidP="00B4147E">
            <w:pPr>
              <w:pStyle w:val="Body"/>
              <w:ind w:firstLine="0"/>
            </w:pPr>
            <w:r>
              <w:t>x</w:t>
            </w:r>
            <w:r w:rsidR="00DF5775">
              <w:t>brc/config/stored/{configId}</w:t>
            </w:r>
          </w:p>
        </w:tc>
        <w:tc>
          <w:tcPr>
            <w:tcW w:w="1828" w:type="dxa"/>
          </w:tcPr>
          <w:p w14:paraId="3F5C5165" w14:textId="284206A9" w:rsidR="00BE419B" w:rsidRDefault="00DF5775"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4A015C54"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7127A1A5" w14:textId="392B9D04" w:rsidR="00BE419B" w:rsidRDefault="00C00C83" w:rsidP="00B4147E">
            <w:pPr>
              <w:pStyle w:val="Body"/>
              <w:ind w:firstLine="0"/>
            </w:pPr>
            <w:r>
              <w:t>x</w:t>
            </w:r>
            <w:r w:rsidR="00DF5775">
              <w:t>brc/config/fetch/id/{xbrcId}/{name}</w:t>
            </w:r>
          </w:p>
        </w:tc>
        <w:tc>
          <w:tcPr>
            <w:tcW w:w="1828" w:type="dxa"/>
          </w:tcPr>
          <w:p w14:paraId="187134C0" w14:textId="402AAE41" w:rsidR="00BE419B" w:rsidRDefault="00DF5775"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40439B4D"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313FCD4C" w14:textId="257F2E94" w:rsidR="00BE419B" w:rsidRDefault="00C00C83" w:rsidP="00B4147E">
            <w:pPr>
              <w:pStyle w:val="Body"/>
              <w:ind w:firstLine="0"/>
            </w:pPr>
            <w:r>
              <w:t>x</w:t>
            </w:r>
            <w:r w:rsidR="00DF5775">
              <w:t>brc/config/fetch/addr/{xbrcAddr}/{xbrcPort}/{name}</w:t>
            </w:r>
          </w:p>
        </w:tc>
        <w:tc>
          <w:tcPr>
            <w:tcW w:w="1828" w:type="dxa"/>
          </w:tcPr>
          <w:p w14:paraId="77B39AB9" w14:textId="406BB819" w:rsidR="00BE419B" w:rsidRDefault="00DF5775"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63DD4134"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7CA9A89E" w14:textId="4DCAA23E" w:rsidR="00BE419B" w:rsidRDefault="00C00C83" w:rsidP="00B4147E">
            <w:pPr>
              <w:pStyle w:val="Body"/>
              <w:ind w:firstLine="0"/>
            </w:pPr>
            <w:r>
              <w:t>x</w:t>
            </w:r>
            <w:r w:rsidR="00DF5775">
              <w:t>brc/configs</w:t>
            </w:r>
          </w:p>
        </w:tc>
        <w:tc>
          <w:tcPr>
            <w:tcW w:w="1828" w:type="dxa"/>
          </w:tcPr>
          <w:p w14:paraId="13B6B8D3" w14:textId="56844FB1" w:rsidR="00BE419B" w:rsidRDefault="00DF5775"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4F6C54B2"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3A1B5DD4" w14:textId="4A8F60A9" w:rsidR="00BE419B" w:rsidRDefault="00C00C83" w:rsidP="00B4147E">
            <w:pPr>
              <w:pStyle w:val="Body"/>
              <w:ind w:firstLine="0"/>
            </w:pPr>
            <w:r>
              <w:t>x</w:t>
            </w:r>
            <w:r w:rsidR="00DF5775">
              <w:t>brc/config/parse</w:t>
            </w:r>
          </w:p>
        </w:tc>
        <w:tc>
          <w:tcPr>
            <w:tcW w:w="1828" w:type="dxa"/>
          </w:tcPr>
          <w:p w14:paraId="46EB641C" w14:textId="2CF21D2F" w:rsidR="00BE419B" w:rsidRDefault="00DF5775"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E419B" w14:paraId="62C3250A"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09FA184B" w14:textId="25BB97FD" w:rsidR="00BE419B" w:rsidRDefault="00C00C83" w:rsidP="00B4147E">
            <w:pPr>
              <w:pStyle w:val="Body"/>
              <w:ind w:firstLine="0"/>
            </w:pPr>
            <w:r>
              <w:t>x</w:t>
            </w:r>
            <w:r w:rsidR="00DF5775">
              <w:t>brc/config/props</w:t>
            </w:r>
          </w:p>
        </w:tc>
        <w:tc>
          <w:tcPr>
            <w:tcW w:w="1828" w:type="dxa"/>
          </w:tcPr>
          <w:p w14:paraId="5A82B0BD" w14:textId="4B8522CC" w:rsidR="00BE419B" w:rsidRDefault="00DF5775"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PUT</w:t>
            </w:r>
          </w:p>
        </w:tc>
      </w:tr>
      <w:tr w:rsidR="00BE419B" w14:paraId="27BC814B"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7370DD6D" w14:textId="4CA4852E" w:rsidR="00BE419B" w:rsidRDefault="00C00C83" w:rsidP="00B4147E">
            <w:pPr>
              <w:pStyle w:val="Body"/>
              <w:ind w:firstLine="0"/>
            </w:pPr>
            <w:r>
              <w:t>x</w:t>
            </w:r>
            <w:r w:rsidR="00DF5775">
              <w:t>brc/config/add/{xbrcId}</w:t>
            </w:r>
          </w:p>
        </w:tc>
        <w:tc>
          <w:tcPr>
            <w:tcW w:w="1828" w:type="dxa"/>
          </w:tcPr>
          <w:p w14:paraId="4BEB94E9" w14:textId="3258E76D" w:rsidR="00BE419B" w:rsidRDefault="00DF5775"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POST</w:t>
            </w:r>
          </w:p>
        </w:tc>
      </w:tr>
      <w:tr w:rsidR="00BE419B" w14:paraId="7912B28E"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05B8DB23" w14:textId="2B4D9E8E" w:rsidR="00BE419B" w:rsidRDefault="00DF5775" w:rsidP="00B4147E">
            <w:pPr>
              <w:pStyle w:val="Body"/>
              <w:ind w:firstLine="0"/>
            </w:pPr>
            <w:r>
              <w:t>xbrc/config/delete/{configId}</w:t>
            </w:r>
          </w:p>
        </w:tc>
        <w:tc>
          <w:tcPr>
            <w:tcW w:w="1828" w:type="dxa"/>
          </w:tcPr>
          <w:p w14:paraId="1FBB8CBB" w14:textId="4C15B75A" w:rsidR="00BE419B" w:rsidRDefault="00DF5775"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DELETE</w:t>
            </w:r>
          </w:p>
        </w:tc>
      </w:tr>
      <w:tr w:rsidR="00BE419B" w14:paraId="4CC7ED66"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5D58DC82" w14:textId="405D892F" w:rsidR="00BE419B" w:rsidRDefault="00C00C83" w:rsidP="00B4147E">
            <w:pPr>
              <w:pStyle w:val="Body"/>
              <w:ind w:firstLine="0"/>
            </w:pPr>
            <w:r>
              <w:t>x</w:t>
            </w:r>
            <w:r w:rsidR="00DF5775">
              <w:t>brc/config/deploy/{configId}/{xbrcId}</w:t>
            </w:r>
          </w:p>
        </w:tc>
        <w:tc>
          <w:tcPr>
            <w:tcW w:w="1828" w:type="dxa"/>
          </w:tcPr>
          <w:p w14:paraId="351048DC" w14:textId="24B56F6B" w:rsidR="00BE419B" w:rsidRDefault="00DF5775"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E419B" w14:paraId="70BEC2F3"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2CEB34DA" w14:textId="34A63E5F" w:rsidR="00BE419B" w:rsidRDefault="00C00C83" w:rsidP="00B4147E">
            <w:pPr>
              <w:pStyle w:val="Body"/>
              <w:ind w:firstLine="0"/>
            </w:pPr>
            <w:r>
              <w:t>xbrc/config/update/{xbrcId}</w:t>
            </w:r>
          </w:p>
        </w:tc>
        <w:tc>
          <w:tcPr>
            <w:tcW w:w="1828" w:type="dxa"/>
          </w:tcPr>
          <w:p w14:paraId="56575E05" w14:textId="34EE2EAE"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POST</w:t>
            </w:r>
          </w:p>
        </w:tc>
      </w:tr>
      <w:tr w:rsidR="00BE419B" w14:paraId="783DC28B"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6149DC03" w14:textId="4937EBC5" w:rsidR="00BE419B" w:rsidRDefault="00C00C83" w:rsidP="00B4147E">
            <w:pPr>
              <w:pStyle w:val="Body"/>
              <w:ind w:firstLine="0"/>
            </w:pPr>
            <w:r>
              <w:t>xbrc/schedule/override/{xbrcId}/{hours}</w:t>
            </w:r>
          </w:p>
        </w:tc>
        <w:tc>
          <w:tcPr>
            <w:tcW w:w="1828" w:type="dxa"/>
          </w:tcPr>
          <w:p w14:paraId="698A431E" w14:textId="4BCDE85F"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E419B" w14:paraId="2919500B"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18824661" w14:textId="25DDC4B0" w:rsidR="00BE419B" w:rsidRDefault="00C00C83" w:rsidP="00B4147E">
            <w:pPr>
              <w:pStyle w:val="Body"/>
              <w:ind w:firstLine="0"/>
            </w:pPr>
            <w:r>
              <w:t>status/info</w:t>
            </w:r>
          </w:p>
        </w:tc>
        <w:tc>
          <w:tcPr>
            <w:tcW w:w="1828" w:type="dxa"/>
          </w:tcPr>
          <w:p w14:paraId="58D2C696" w14:textId="1FE97E3F"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631A445D"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4B2090E2" w14:textId="7B2F02E9" w:rsidR="00BE419B" w:rsidRDefault="00C00C83" w:rsidP="00B4147E">
            <w:pPr>
              <w:pStyle w:val="Body"/>
              <w:ind w:firstLine="0"/>
            </w:pPr>
            <w:r>
              <w:t>status/problems</w:t>
            </w:r>
          </w:p>
        </w:tc>
        <w:tc>
          <w:tcPr>
            <w:tcW w:w="1828" w:type="dxa"/>
          </w:tcPr>
          <w:p w14:paraId="3B63149B" w14:textId="5B9D076F"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632DEED0"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01BD9D9F" w14:textId="024C6F3D" w:rsidR="00BE419B" w:rsidRDefault="00C00C83" w:rsidP="00B4147E">
            <w:pPr>
              <w:pStyle w:val="Body"/>
              <w:ind w:firstLine="0"/>
            </w:pPr>
            <w:r>
              <w:t>status/problems/clear</w:t>
            </w:r>
          </w:p>
        </w:tc>
        <w:tc>
          <w:tcPr>
            <w:tcW w:w="1828" w:type="dxa"/>
          </w:tcPr>
          <w:p w14:paraId="62549D93" w14:textId="11525CA8"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PUT</w:t>
            </w:r>
          </w:p>
        </w:tc>
      </w:tr>
      <w:tr w:rsidR="00BE419B" w14:paraId="6DB79E33"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51A9DCF1" w14:textId="5FF9445C" w:rsidR="00BE419B" w:rsidRDefault="00B4147E" w:rsidP="00B4147E">
            <w:pPr>
              <w:pStyle w:val="Body"/>
              <w:ind w:firstLine="0"/>
            </w:pPr>
            <w:r>
              <w:t>r</w:t>
            </w:r>
            <w:r w:rsidR="00C00C83">
              <w:t>eaders/</w:t>
            </w:r>
            <w:r w:rsidR="00C00C83" w:rsidRPr="00C00C83">
              <w:t>xbrc/{xbrcId}/location/{locationId}</w:t>
            </w:r>
          </w:p>
        </w:tc>
        <w:tc>
          <w:tcPr>
            <w:tcW w:w="1828" w:type="dxa"/>
          </w:tcPr>
          <w:p w14:paraId="7C8DF9DD" w14:textId="284C0B98"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063445B1"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383D01BD" w14:textId="09B78AC9" w:rsidR="00BE419B" w:rsidRDefault="00B4147E" w:rsidP="00B4147E">
            <w:pPr>
              <w:pStyle w:val="Body"/>
              <w:ind w:firstLine="0"/>
            </w:pPr>
            <w:r>
              <w:t>r</w:t>
            </w:r>
            <w:r w:rsidR="00C00C83">
              <w:t>eaders/unassigned</w:t>
            </w:r>
          </w:p>
        </w:tc>
        <w:tc>
          <w:tcPr>
            <w:tcW w:w="1828" w:type="dxa"/>
          </w:tcPr>
          <w:p w14:paraId="17788934" w14:textId="08659A84"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1E8BB2B9"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1E625AD0" w14:textId="017E1711" w:rsidR="00BE419B" w:rsidRDefault="00B4147E" w:rsidP="00EC7CFB">
            <w:pPr>
              <w:pStyle w:val="Body"/>
              <w:ind w:firstLine="0"/>
            </w:pPr>
            <w:r>
              <w:t>r</w:t>
            </w:r>
            <w:r w:rsidR="00C00C83">
              <w:t>eaders/unassigned/status/{</w:t>
            </w:r>
            <w:r w:rsidR="00EC7CFB">
              <w:t>red|green|yellow</w:t>
            </w:r>
            <w:r w:rsidR="00C00C83">
              <w:t>}</w:t>
            </w:r>
          </w:p>
        </w:tc>
        <w:tc>
          <w:tcPr>
            <w:tcW w:w="1828" w:type="dxa"/>
          </w:tcPr>
          <w:p w14:paraId="3E42AA4A" w14:textId="3CE57AB1"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0D03414B"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705434E0" w14:textId="72A9541B" w:rsidR="00BE419B" w:rsidRDefault="00B4147E" w:rsidP="00C00C83">
            <w:pPr>
              <w:pStyle w:val="Body"/>
              <w:ind w:firstLine="0"/>
            </w:pPr>
            <w:r>
              <w:t>r</w:t>
            </w:r>
            <w:r w:rsidR="00C00C83">
              <w:t>eaders</w:t>
            </w:r>
            <w:r w:rsidR="00C00C83" w:rsidRPr="00C00C83">
              <w:t>/xbrc/{xbrcId}/</w:t>
            </w:r>
            <w:r w:rsidR="00C00C83">
              <w:t>unlinked</w:t>
            </w:r>
          </w:p>
        </w:tc>
        <w:tc>
          <w:tcPr>
            <w:tcW w:w="1828" w:type="dxa"/>
          </w:tcPr>
          <w:p w14:paraId="697D7520" w14:textId="059A1DD9"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72171C83"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50EC869A" w14:textId="4B31F7B7" w:rsidR="00BE419B" w:rsidRDefault="00B4147E" w:rsidP="00B4147E">
            <w:pPr>
              <w:pStyle w:val="Body"/>
              <w:ind w:firstLine="0"/>
            </w:pPr>
            <w:r>
              <w:t>r</w:t>
            </w:r>
            <w:r w:rsidR="00C00C83">
              <w:t>eaders</w:t>
            </w:r>
            <w:r w:rsidR="00C00C83" w:rsidRPr="00C00C83">
              <w:t>/xbr</w:t>
            </w:r>
            <w:r w:rsidR="00C00C83">
              <w:t>c/{xbrcId}/unlinked/status/{</w:t>
            </w:r>
            <w:r w:rsidR="00EC7CFB">
              <w:t>red|green|yellow</w:t>
            </w:r>
            <w:r w:rsidR="00C00C83">
              <w:t>}</w:t>
            </w:r>
          </w:p>
        </w:tc>
        <w:tc>
          <w:tcPr>
            <w:tcW w:w="1828" w:type="dxa"/>
          </w:tcPr>
          <w:p w14:paraId="1CF4B02B" w14:textId="00A4FC87"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E419B" w14:paraId="6F3D111B"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7BADC4F3" w14:textId="633DBA59" w:rsidR="00BE419B" w:rsidRDefault="00B4147E" w:rsidP="00B4147E">
            <w:pPr>
              <w:pStyle w:val="Body"/>
              <w:ind w:firstLine="0"/>
            </w:pPr>
            <w:r>
              <w:t>r</w:t>
            </w:r>
            <w:r w:rsidR="00C00C83">
              <w:t>eaders/refresh</w:t>
            </w:r>
          </w:p>
        </w:tc>
        <w:tc>
          <w:tcPr>
            <w:tcW w:w="1828" w:type="dxa"/>
          </w:tcPr>
          <w:p w14:paraId="546985C1" w14:textId="3CC8AFE2" w:rsidR="00BE419B" w:rsidRDefault="00C00C83"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E419B" w14:paraId="50E5DDC1"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666D22FA" w14:textId="045EAC28" w:rsidR="00BE419B" w:rsidRDefault="00C00C83" w:rsidP="00B4147E">
            <w:pPr>
              <w:pStyle w:val="Body"/>
              <w:ind w:firstLine="0"/>
            </w:pPr>
            <w:r>
              <w:t>readers</w:t>
            </w:r>
            <w:r w:rsidRPr="00C00C83">
              <w:t>/replace/{oldMac}/{oldName}</w:t>
            </w:r>
          </w:p>
        </w:tc>
        <w:tc>
          <w:tcPr>
            <w:tcW w:w="1828" w:type="dxa"/>
          </w:tcPr>
          <w:p w14:paraId="03E3B00F" w14:textId="7A104E89" w:rsidR="00BE419B" w:rsidRDefault="00C00C83"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E419B" w14:paraId="7B5B0DDE"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45B9343D" w14:textId="262AB145" w:rsidR="00BE419B" w:rsidRDefault="00B4147E" w:rsidP="00B4147E">
            <w:pPr>
              <w:pStyle w:val="Body"/>
              <w:ind w:firstLine="0"/>
            </w:pPr>
            <w:r>
              <w:t>readers/</w:t>
            </w:r>
            <w:r w:rsidRPr="00B4147E">
              <w:t>xbrc/{xbrcId}/linked/status/{</w:t>
            </w:r>
            <w:r w:rsidR="00EC7CFB">
              <w:t>red|green|yellow</w:t>
            </w:r>
            <w:r w:rsidRPr="00B4147E">
              <w:t>}</w:t>
            </w:r>
          </w:p>
        </w:tc>
        <w:tc>
          <w:tcPr>
            <w:tcW w:w="1828" w:type="dxa"/>
          </w:tcPr>
          <w:p w14:paraId="6D15E0B9" w14:textId="6BC44FF5" w:rsidR="00BE419B"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4147E" w14:paraId="6ABA25A6"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2A68B399" w14:textId="63D5018E" w:rsidR="00B4147E" w:rsidRDefault="00B4147E" w:rsidP="00B4147E">
            <w:pPr>
              <w:pStyle w:val="Body"/>
              <w:ind w:firstLine="0"/>
            </w:pPr>
            <w:r>
              <w:t>reader/</w:t>
            </w:r>
            <w:r w:rsidRPr="00B4147E">
              <w:t>info/mac/{mac}</w:t>
            </w:r>
          </w:p>
        </w:tc>
        <w:tc>
          <w:tcPr>
            <w:tcW w:w="1828" w:type="dxa"/>
          </w:tcPr>
          <w:p w14:paraId="0DBEC5E2" w14:textId="77777777"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4BB1CF20"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2FDFF7BD" w14:textId="6ABA2963" w:rsidR="00B4147E" w:rsidRDefault="00B4147E" w:rsidP="00B4147E">
            <w:pPr>
              <w:pStyle w:val="Body"/>
              <w:ind w:firstLine="0"/>
            </w:pPr>
            <w:r>
              <w:t>reader/</w:t>
            </w:r>
            <w:r w:rsidRPr="00B4147E">
              <w:t>assign/{xbrcId}/{readerMac}</w:t>
            </w:r>
          </w:p>
        </w:tc>
        <w:tc>
          <w:tcPr>
            <w:tcW w:w="1828" w:type="dxa"/>
          </w:tcPr>
          <w:p w14:paraId="3E2FD2AB" w14:textId="3C5735E3"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PUT</w:t>
            </w:r>
          </w:p>
        </w:tc>
      </w:tr>
      <w:tr w:rsidR="00B4147E" w14:paraId="28EAEDC5"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7F63D2C4" w14:textId="680A41CF" w:rsidR="00B4147E" w:rsidRDefault="00B4147E" w:rsidP="00B4147E">
            <w:pPr>
              <w:pStyle w:val="Body"/>
              <w:ind w:firstLine="0"/>
            </w:pPr>
            <w:r>
              <w:t>reader/</w:t>
            </w:r>
            <w:r w:rsidRPr="00B4147E">
              <w:t>identify/{xbrcId}/{readerId}</w:t>
            </w:r>
          </w:p>
        </w:tc>
        <w:tc>
          <w:tcPr>
            <w:tcW w:w="1828" w:type="dxa"/>
          </w:tcPr>
          <w:p w14:paraId="3399A8BB" w14:textId="52BEB209"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4147E" w14:paraId="7FE182AF"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57B05E41" w14:textId="77AED582" w:rsidR="00B4147E" w:rsidRDefault="00B4147E" w:rsidP="00BC0D52">
            <w:pPr>
              <w:pStyle w:val="Body"/>
              <w:ind w:firstLine="0"/>
            </w:pPr>
            <w:r>
              <w:t>reader/</w:t>
            </w:r>
            <w:r w:rsidR="00BC0D52">
              <w:t>reboot</w:t>
            </w:r>
            <w:r w:rsidRPr="00B4147E">
              <w:t>/{xbrcId}/{readerId}</w:t>
            </w:r>
          </w:p>
        </w:tc>
        <w:tc>
          <w:tcPr>
            <w:tcW w:w="1828" w:type="dxa"/>
          </w:tcPr>
          <w:p w14:paraId="241CCC97" w14:textId="6821B3E0"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PUT</w:t>
            </w:r>
          </w:p>
        </w:tc>
      </w:tr>
      <w:tr w:rsidR="00B4147E" w14:paraId="2F7176CF"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095F7EDF" w14:textId="2CA54F59" w:rsidR="00B4147E" w:rsidRDefault="00B4147E" w:rsidP="00B4147E">
            <w:pPr>
              <w:pStyle w:val="Body"/>
              <w:ind w:firstLine="0"/>
            </w:pPr>
            <w:r>
              <w:t>reader/</w:t>
            </w:r>
            <w:r w:rsidRPr="00B4147E">
              <w:t>restart/{xbrcId}/{readerId}</w:t>
            </w:r>
          </w:p>
        </w:tc>
        <w:tc>
          <w:tcPr>
            <w:tcW w:w="1828" w:type="dxa"/>
          </w:tcPr>
          <w:p w14:paraId="2F92D7E7" w14:textId="4564C8B0"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PUT</w:t>
            </w:r>
          </w:p>
        </w:tc>
      </w:tr>
      <w:tr w:rsidR="00B4147E" w14:paraId="16B60395"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4EFF6072" w14:textId="3939730B" w:rsidR="00B4147E" w:rsidRDefault="00B4147E" w:rsidP="00B4147E">
            <w:pPr>
              <w:pStyle w:val="Body"/>
              <w:ind w:firstLine="0"/>
            </w:pPr>
            <w:r>
              <w:t>performance</w:t>
            </w:r>
            <w:r w:rsidRPr="00B4147E">
              <w:t>/meta/{hiId}</w:t>
            </w:r>
          </w:p>
        </w:tc>
        <w:tc>
          <w:tcPr>
            <w:tcW w:w="1828" w:type="dxa"/>
          </w:tcPr>
          <w:p w14:paraId="3623CE81" w14:textId="77777777"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4147E" w14:paraId="17B11910"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4D13F779" w14:textId="3B3EF210" w:rsidR="00B4147E" w:rsidRDefault="00B4147E" w:rsidP="00B4147E">
            <w:pPr>
              <w:pStyle w:val="Body"/>
              <w:ind w:firstLine="0"/>
            </w:pPr>
            <w:r>
              <w:t xml:space="preserve">performance/ </w:t>
            </w:r>
            <w:r w:rsidRPr="00B4147E">
              <w:t>metrics/{hiId}/{metaName}/{metaVersion}/{startDate}/{endDate}</w:t>
            </w:r>
          </w:p>
        </w:tc>
        <w:tc>
          <w:tcPr>
            <w:tcW w:w="1828" w:type="dxa"/>
          </w:tcPr>
          <w:p w14:paraId="1209A950" w14:textId="77777777"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53F4B4BB"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55590317" w14:textId="241F7275" w:rsidR="00B4147E" w:rsidRDefault="00B4147E" w:rsidP="00B4147E">
            <w:pPr>
              <w:pStyle w:val="Body"/>
              <w:ind w:firstLine="0"/>
            </w:pPr>
            <w:r>
              <w:t>locations</w:t>
            </w:r>
          </w:p>
        </w:tc>
        <w:tc>
          <w:tcPr>
            <w:tcW w:w="1828" w:type="dxa"/>
          </w:tcPr>
          <w:p w14:paraId="52D86DAF" w14:textId="77777777"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4147E" w14:paraId="221C302E"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6DC641D2" w14:textId="15B5E9BE" w:rsidR="00B4147E" w:rsidRDefault="00B4147E" w:rsidP="00B4147E">
            <w:pPr>
              <w:pStyle w:val="Body"/>
              <w:ind w:firstLine="0"/>
            </w:pPr>
            <w:r>
              <w:t xml:space="preserve">locations/ </w:t>
            </w:r>
            <w:r w:rsidRPr="00B4147E">
              <w:t>xbrc/{xbrcId}</w:t>
            </w:r>
          </w:p>
        </w:tc>
        <w:tc>
          <w:tcPr>
            <w:tcW w:w="1828" w:type="dxa"/>
          </w:tcPr>
          <w:p w14:paraId="69D817F6" w14:textId="19781F2D"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51511D5A"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79030290" w14:textId="7ED4E93F" w:rsidR="00B4147E" w:rsidRDefault="00B4147E" w:rsidP="00B4147E">
            <w:pPr>
              <w:pStyle w:val="Body"/>
              <w:ind w:firstLine="0"/>
            </w:pPr>
            <w:r>
              <w:t>health</w:t>
            </w:r>
          </w:p>
        </w:tc>
        <w:tc>
          <w:tcPr>
            <w:tcW w:w="1828" w:type="dxa"/>
          </w:tcPr>
          <w:p w14:paraId="038646A7" w14:textId="77777777"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4147E" w14:paraId="4E0860CE"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02433424" w14:textId="5B5F2AB1" w:rsidR="00B4147E" w:rsidRDefault="00B4147E" w:rsidP="00B4147E">
            <w:pPr>
              <w:pStyle w:val="Body"/>
              <w:ind w:firstLine="0"/>
            </w:pPr>
            <w:r>
              <w:t>health</w:t>
            </w:r>
            <w:r w:rsidRPr="00B4147E">
              <w:t>/addr/{addr}/{port}</w:t>
            </w:r>
          </w:p>
        </w:tc>
        <w:tc>
          <w:tcPr>
            <w:tcW w:w="1828" w:type="dxa"/>
          </w:tcPr>
          <w:p w14:paraId="6733EC98" w14:textId="77777777"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2FC06B77"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3276AAA9" w14:textId="3BFD78F3" w:rsidR="00B4147E" w:rsidRDefault="00B4147E" w:rsidP="00BC0D52">
            <w:pPr>
              <w:pStyle w:val="Body"/>
              <w:ind w:firstLine="0"/>
            </w:pPr>
            <w:r>
              <w:t>health</w:t>
            </w:r>
            <w:r w:rsidRPr="00B4147E">
              <w:t>/ip/{</w:t>
            </w:r>
            <w:r w:rsidR="00BC0D52">
              <w:t>ip</w:t>
            </w:r>
            <w:r w:rsidRPr="00B4147E">
              <w:t>}/{port}</w:t>
            </w:r>
          </w:p>
        </w:tc>
        <w:tc>
          <w:tcPr>
            <w:tcW w:w="1828" w:type="dxa"/>
          </w:tcPr>
          <w:p w14:paraId="0D7DD77C" w14:textId="77777777"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r w:rsidR="00B4147E" w14:paraId="3FBB12B6"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03E78FA6" w14:textId="637FAC53" w:rsidR="00B4147E" w:rsidRDefault="00EC7CFB" w:rsidP="00B4147E">
            <w:pPr>
              <w:pStyle w:val="Body"/>
              <w:ind w:firstLine="0"/>
            </w:pPr>
            <w:r>
              <w:t>h</w:t>
            </w:r>
            <w:r w:rsidR="00B4147E">
              <w:t>ealth/i</w:t>
            </w:r>
            <w:r w:rsidR="00B4147E" w:rsidRPr="00B4147E">
              <w:t>d/{id}</w:t>
            </w:r>
          </w:p>
        </w:tc>
        <w:tc>
          <w:tcPr>
            <w:tcW w:w="1828" w:type="dxa"/>
          </w:tcPr>
          <w:p w14:paraId="657E777E" w14:textId="77777777"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19AF30B5"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06C9A637" w14:textId="1C83BA82" w:rsidR="00B4147E" w:rsidRDefault="00EC7CFB" w:rsidP="00B4147E">
            <w:pPr>
              <w:pStyle w:val="Body"/>
              <w:ind w:firstLine="0"/>
            </w:pPr>
            <w:r>
              <w:t>health</w:t>
            </w:r>
            <w:r w:rsidRPr="00EC7CFB">
              <w:t>/add/{addr}/{port}/{className}</w:t>
            </w:r>
          </w:p>
        </w:tc>
        <w:tc>
          <w:tcPr>
            <w:tcW w:w="1828" w:type="dxa"/>
          </w:tcPr>
          <w:p w14:paraId="00FA3425" w14:textId="2A230042" w:rsidR="00B4147E" w:rsidRDefault="00EC7CF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POST</w:t>
            </w:r>
          </w:p>
        </w:tc>
      </w:tr>
      <w:tr w:rsidR="00B4147E" w14:paraId="562463C2"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70EC4B3F" w14:textId="697272F1" w:rsidR="00B4147E" w:rsidRDefault="00EC7CFB" w:rsidP="00B4147E">
            <w:pPr>
              <w:pStyle w:val="Body"/>
              <w:ind w:firstLine="0"/>
            </w:pPr>
            <w:r>
              <w:t>h</w:t>
            </w:r>
            <w:r w:rsidR="00B4147E">
              <w:t>ealth</w:t>
            </w:r>
            <w:r>
              <w:t>/delete/{id}</w:t>
            </w:r>
          </w:p>
        </w:tc>
        <w:tc>
          <w:tcPr>
            <w:tcW w:w="1828" w:type="dxa"/>
          </w:tcPr>
          <w:p w14:paraId="340F9DC5" w14:textId="7B0A1DB7" w:rsidR="00B4147E" w:rsidRDefault="00EC7CFB"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DELETE</w:t>
            </w:r>
          </w:p>
        </w:tc>
      </w:tr>
      <w:tr w:rsidR="00B4147E" w14:paraId="1078C9AC"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692D2FD2" w14:textId="1D438990" w:rsidR="00B4147E" w:rsidRDefault="00EC7CFB" w:rsidP="00B4147E">
            <w:pPr>
              <w:pStyle w:val="Body"/>
              <w:ind w:firstLine="0"/>
            </w:pPr>
            <w:r>
              <w:t>h</w:t>
            </w:r>
            <w:r w:rsidR="00B4147E">
              <w:t>ealth</w:t>
            </w:r>
            <w:r>
              <w:t>/deactivate/{id}</w:t>
            </w:r>
          </w:p>
        </w:tc>
        <w:tc>
          <w:tcPr>
            <w:tcW w:w="1828" w:type="dxa"/>
          </w:tcPr>
          <w:p w14:paraId="05906B80" w14:textId="2CE193E7" w:rsidR="00B4147E" w:rsidRDefault="00EC7CFB"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POST</w:t>
            </w:r>
          </w:p>
        </w:tc>
      </w:tr>
      <w:tr w:rsidR="00B4147E" w14:paraId="43EEA801" w14:textId="77777777" w:rsidTr="00EC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4" w:type="dxa"/>
          </w:tcPr>
          <w:p w14:paraId="04DD797F" w14:textId="1DF7C928" w:rsidR="00B4147E" w:rsidRDefault="00EC7CFB" w:rsidP="00B4147E">
            <w:pPr>
              <w:pStyle w:val="Body"/>
              <w:ind w:firstLine="0"/>
            </w:pPr>
            <w:r>
              <w:t>health/type/{xbrc|idms|jmslistener}</w:t>
            </w:r>
          </w:p>
        </w:tc>
        <w:tc>
          <w:tcPr>
            <w:tcW w:w="1828" w:type="dxa"/>
          </w:tcPr>
          <w:p w14:paraId="3F8A9E7B" w14:textId="75BF3B73" w:rsidR="00B4147E" w:rsidRDefault="00B4147E" w:rsidP="00B4147E">
            <w:pPr>
              <w:pStyle w:val="Body"/>
              <w:ind w:firstLine="0"/>
              <w:jc w:val="left"/>
              <w:cnfStyle w:val="000000100000" w:firstRow="0" w:lastRow="0" w:firstColumn="0" w:lastColumn="0" w:oddVBand="0" w:evenVBand="0" w:oddHBand="1" w:evenHBand="0" w:firstRowFirstColumn="0" w:firstRowLastColumn="0" w:lastRowFirstColumn="0" w:lastRowLastColumn="0"/>
            </w:pPr>
            <w:r>
              <w:t>GET</w:t>
            </w:r>
          </w:p>
        </w:tc>
      </w:tr>
      <w:tr w:rsidR="00B4147E" w14:paraId="23B21294" w14:textId="77777777" w:rsidTr="00EC7CFB">
        <w:tc>
          <w:tcPr>
            <w:cnfStyle w:val="001000000000" w:firstRow="0" w:lastRow="0" w:firstColumn="1" w:lastColumn="0" w:oddVBand="0" w:evenVBand="0" w:oddHBand="0" w:evenHBand="0" w:firstRowFirstColumn="0" w:firstRowLastColumn="0" w:lastRowFirstColumn="0" w:lastRowLastColumn="0"/>
            <w:tcW w:w="6304" w:type="dxa"/>
          </w:tcPr>
          <w:p w14:paraId="35B0079B" w14:textId="2643CD3E" w:rsidR="00B4147E" w:rsidRDefault="00EC7CFB" w:rsidP="00B4147E">
            <w:pPr>
              <w:pStyle w:val="Body"/>
              <w:ind w:firstLine="0"/>
            </w:pPr>
            <w:r>
              <w:t>health/refresh</w:t>
            </w:r>
          </w:p>
        </w:tc>
        <w:tc>
          <w:tcPr>
            <w:tcW w:w="1828" w:type="dxa"/>
          </w:tcPr>
          <w:p w14:paraId="3D208599" w14:textId="18BB2FE6" w:rsidR="00B4147E" w:rsidRDefault="00B4147E" w:rsidP="00B4147E">
            <w:pPr>
              <w:pStyle w:val="Body"/>
              <w:ind w:firstLine="0"/>
              <w:jc w:val="left"/>
              <w:cnfStyle w:val="000000000000" w:firstRow="0" w:lastRow="0" w:firstColumn="0" w:lastColumn="0" w:oddVBand="0" w:evenVBand="0" w:oddHBand="0" w:evenHBand="0" w:firstRowFirstColumn="0" w:firstRowLastColumn="0" w:lastRowFirstColumn="0" w:lastRowLastColumn="0"/>
            </w:pPr>
            <w:r>
              <w:t>GET</w:t>
            </w:r>
          </w:p>
        </w:tc>
      </w:tr>
    </w:tbl>
    <w:p w14:paraId="46544420" w14:textId="7CC8B22A" w:rsidR="005A3DB9" w:rsidRDefault="00015B90" w:rsidP="005A3DB9">
      <w:pPr>
        <w:pStyle w:val="Heading3"/>
      </w:pPr>
      <w:bookmarkStart w:id="13" w:name="_Toc354070883"/>
      <w:r>
        <w:t>config/ms</w:t>
      </w:r>
      <w:bookmarkEnd w:id="13"/>
    </w:p>
    <w:p w14:paraId="6C847BD0" w14:textId="30D045C6" w:rsidR="00015B90" w:rsidRPr="00015B90" w:rsidRDefault="00015B90" w:rsidP="00015B90">
      <w:pPr>
        <w:pStyle w:val="H3Body"/>
        <w:ind w:left="0" w:firstLine="450"/>
        <w:rPr>
          <w:i/>
        </w:rPr>
      </w:pPr>
      <w:r w:rsidRPr="00015B90">
        <w:rPr>
          <w:i/>
        </w:rPr>
        <w:t xml:space="preserve">Description: </w:t>
      </w:r>
      <w:r w:rsidR="00506A16">
        <w:rPr>
          <w:i/>
        </w:rPr>
        <w:t>Get XBRMS database configuration</w:t>
      </w:r>
    </w:p>
    <w:p w14:paraId="29C652F2" w14:textId="77777777" w:rsidR="005A3DB9" w:rsidRPr="00015B90" w:rsidRDefault="005A3DB9" w:rsidP="005A3DB9">
      <w:pPr>
        <w:pStyle w:val="H3Body"/>
        <w:ind w:left="0" w:firstLine="450"/>
        <w:rPr>
          <w:i/>
        </w:rPr>
      </w:pPr>
      <w:r w:rsidRPr="00015B90">
        <w:rPr>
          <w:i/>
        </w:rPr>
        <w:t>Method: GET</w:t>
      </w:r>
    </w:p>
    <w:p w14:paraId="3868E728" w14:textId="19C12E6C" w:rsidR="005A3DB9" w:rsidRPr="00015B90" w:rsidRDefault="005A3DB9" w:rsidP="005A3DB9">
      <w:pPr>
        <w:pStyle w:val="H3Body"/>
        <w:ind w:left="0" w:firstLine="450"/>
        <w:rPr>
          <w:i/>
        </w:rPr>
      </w:pPr>
      <w:r w:rsidRPr="00015B90">
        <w:rPr>
          <w:i/>
        </w:rPr>
        <w:t>Path: /config/ms</w:t>
      </w:r>
    </w:p>
    <w:p w14:paraId="7887E7F1" w14:textId="156F5E61" w:rsidR="00015B90" w:rsidRPr="00015B90" w:rsidRDefault="00015B90" w:rsidP="005A3DB9">
      <w:pPr>
        <w:pStyle w:val="H3Body"/>
        <w:ind w:left="0" w:firstLine="450"/>
        <w:rPr>
          <w:i/>
        </w:rPr>
      </w:pPr>
      <w:r w:rsidRPr="00015B90">
        <w:rPr>
          <w:i/>
        </w:rPr>
        <w:t>Parameters: None</w:t>
      </w:r>
    </w:p>
    <w:p w14:paraId="4E54BB01" w14:textId="08D0A762" w:rsidR="00015B90" w:rsidRPr="00015B90" w:rsidRDefault="00015B90" w:rsidP="005A3DB9">
      <w:pPr>
        <w:pStyle w:val="H3Body"/>
        <w:ind w:left="0" w:firstLine="450"/>
        <w:rPr>
          <w:i/>
        </w:rPr>
      </w:pPr>
      <w:r w:rsidRPr="00015B90">
        <w:rPr>
          <w:i/>
        </w:rPr>
        <w:t>Payload object class: None</w:t>
      </w:r>
    </w:p>
    <w:p w14:paraId="2396F4F9" w14:textId="17A40726" w:rsidR="00015B90" w:rsidRDefault="00015B90" w:rsidP="005A3DB9">
      <w:pPr>
        <w:pStyle w:val="H3Body"/>
        <w:ind w:left="0" w:firstLine="450"/>
        <w:rPr>
          <w:i/>
        </w:rPr>
      </w:pPr>
      <w:r w:rsidRPr="00015B90">
        <w:rPr>
          <w:i/>
        </w:rPr>
        <w:t xml:space="preserve">Return object class: </w:t>
      </w:r>
      <w:r w:rsidR="00506A16" w:rsidRPr="00506A16">
        <w:rPr>
          <w:i/>
        </w:rPr>
        <w:t>MsConfigDto</w:t>
      </w:r>
      <w:r w:rsidR="00890CBA">
        <w:rPr>
          <w:i/>
        </w:rPr>
        <w:t xml:space="preserve"> (</w:t>
      </w:r>
      <w:r w:rsidR="00ED35FE">
        <w:rPr>
          <w:i/>
        </w:rPr>
        <w:t xml:space="preserve">XML or JSON </w:t>
      </w:r>
      <w:r w:rsidR="004E4651">
        <w:rPr>
          <w:i/>
        </w:rPr>
        <w:t>representation</w:t>
      </w:r>
      <w:r w:rsidR="00890CBA">
        <w:rPr>
          <w:i/>
        </w:rPr>
        <w:t>)</w:t>
      </w:r>
    </w:p>
    <w:p w14:paraId="3A67F8C2" w14:textId="77777777" w:rsidR="00015B90" w:rsidRPr="00015B90" w:rsidRDefault="00015B90" w:rsidP="005A3DB9">
      <w:pPr>
        <w:pStyle w:val="H3Body"/>
        <w:ind w:left="0" w:firstLine="450"/>
      </w:pPr>
    </w:p>
    <w:p w14:paraId="19554A03" w14:textId="22FBCC10" w:rsidR="00015B90" w:rsidRPr="00506A16" w:rsidRDefault="00506A16" w:rsidP="00506A16">
      <w:pPr>
        <w:pStyle w:val="Heading3"/>
      </w:pPr>
      <w:bookmarkStart w:id="14" w:name="_Toc354070884"/>
      <w:r w:rsidRPr="00506A16">
        <w:t>config/xbrms</w:t>
      </w:r>
      <w:bookmarkEnd w:id="14"/>
    </w:p>
    <w:p w14:paraId="7805130D" w14:textId="509C40E4" w:rsidR="00015B90" w:rsidRPr="00015B90" w:rsidRDefault="00015B90" w:rsidP="00015B90">
      <w:pPr>
        <w:pStyle w:val="H3Body"/>
        <w:ind w:left="0" w:firstLine="450"/>
        <w:rPr>
          <w:i/>
        </w:rPr>
      </w:pPr>
      <w:r w:rsidRPr="00015B90">
        <w:rPr>
          <w:i/>
        </w:rPr>
        <w:t xml:space="preserve">Description: </w:t>
      </w:r>
      <w:r w:rsidR="005B6B0E">
        <w:rPr>
          <w:i/>
        </w:rPr>
        <w:t>Get XBRMS configuration settings</w:t>
      </w:r>
    </w:p>
    <w:p w14:paraId="75B8E23D" w14:textId="77777777" w:rsidR="00015B90" w:rsidRPr="00015B90" w:rsidRDefault="00015B90" w:rsidP="00015B90">
      <w:pPr>
        <w:pStyle w:val="H3Body"/>
        <w:ind w:left="0" w:firstLine="450"/>
        <w:rPr>
          <w:i/>
        </w:rPr>
      </w:pPr>
      <w:r w:rsidRPr="00015B90">
        <w:rPr>
          <w:i/>
        </w:rPr>
        <w:t>Method: GET</w:t>
      </w:r>
    </w:p>
    <w:p w14:paraId="50CC3C90" w14:textId="231DB2E6" w:rsidR="00015B90" w:rsidRPr="00015B90" w:rsidRDefault="00506A16" w:rsidP="00015B90">
      <w:pPr>
        <w:pStyle w:val="H3Body"/>
        <w:ind w:left="0" w:firstLine="450"/>
        <w:rPr>
          <w:i/>
        </w:rPr>
      </w:pPr>
      <w:r>
        <w:rPr>
          <w:i/>
        </w:rPr>
        <w:t>Path: /config/xbrms</w:t>
      </w:r>
    </w:p>
    <w:p w14:paraId="463C4AA3" w14:textId="77777777" w:rsidR="00015B90" w:rsidRPr="00015B90" w:rsidRDefault="00015B90" w:rsidP="00015B90">
      <w:pPr>
        <w:pStyle w:val="H3Body"/>
        <w:ind w:left="0" w:firstLine="450"/>
        <w:rPr>
          <w:i/>
        </w:rPr>
      </w:pPr>
      <w:r w:rsidRPr="00015B90">
        <w:rPr>
          <w:i/>
        </w:rPr>
        <w:t>Parameters: None</w:t>
      </w:r>
    </w:p>
    <w:p w14:paraId="12081F64" w14:textId="77777777" w:rsidR="00015B90" w:rsidRPr="00015B90" w:rsidRDefault="00015B90" w:rsidP="00015B90">
      <w:pPr>
        <w:pStyle w:val="H3Body"/>
        <w:ind w:left="0" w:firstLine="450"/>
        <w:rPr>
          <w:i/>
        </w:rPr>
      </w:pPr>
      <w:r w:rsidRPr="00015B90">
        <w:rPr>
          <w:i/>
        </w:rPr>
        <w:t>Payload object class: None</w:t>
      </w:r>
    </w:p>
    <w:p w14:paraId="5CA90070" w14:textId="11C0BD67" w:rsidR="00015B90" w:rsidRDefault="00015B90" w:rsidP="00015B90">
      <w:pPr>
        <w:pStyle w:val="H3Body"/>
        <w:ind w:left="0" w:firstLine="450"/>
        <w:rPr>
          <w:i/>
        </w:rPr>
      </w:pPr>
      <w:r w:rsidRPr="00015B90">
        <w:rPr>
          <w:i/>
        </w:rPr>
        <w:t xml:space="preserve">Return object class: </w:t>
      </w:r>
      <w:r w:rsidR="00506A16">
        <w:rPr>
          <w:i/>
        </w:rPr>
        <w:t>Xbrms</w:t>
      </w:r>
      <w:r w:rsidR="00506A16" w:rsidRPr="00506A16">
        <w:rPr>
          <w:i/>
        </w:rPr>
        <w:t>ConfigDto</w:t>
      </w:r>
      <w:r w:rsidR="00890CBA">
        <w:rPr>
          <w:i/>
        </w:rPr>
        <w:t xml:space="preserve"> (</w:t>
      </w:r>
      <w:r w:rsidR="00ED35FE">
        <w:rPr>
          <w:i/>
        </w:rPr>
        <w:t xml:space="preserve">XML or JSON </w:t>
      </w:r>
      <w:r w:rsidR="004E4651">
        <w:rPr>
          <w:i/>
        </w:rPr>
        <w:t>representation</w:t>
      </w:r>
      <w:r w:rsidR="00890CBA">
        <w:rPr>
          <w:i/>
        </w:rPr>
        <w:t>)</w:t>
      </w:r>
    </w:p>
    <w:p w14:paraId="6AEFDCF0" w14:textId="77777777" w:rsidR="00015B90" w:rsidRDefault="00015B90" w:rsidP="00015B90">
      <w:pPr>
        <w:pStyle w:val="H3Body"/>
        <w:ind w:left="0" w:firstLine="450"/>
        <w:rPr>
          <w:i/>
        </w:rPr>
      </w:pPr>
    </w:p>
    <w:p w14:paraId="4B7FA4DE" w14:textId="77777777" w:rsidR="00015B90" w:rsidRPr="00890CBA" w:rsidRDefault="00015B90" w:rsidP="00890CBA">
      <w:pPr>
        <w:pStyle w:val="Heading3"/>
      </w:pPr>
      <w:bookmarkStart w:id="15" w:name="_Toc354070885"/>
      <w:r w:rsidRPr="00890CBA">
        <w:t>config/ms</w:t>
      </w:r>
      <w:bookmarkEnd w:id="15"/>
    </w:p>
    <w:p w14:paraId="7AE4B03D" w14:textId="5A43645D" w:rsidR="00015B90" w:rsidRPr="00015B90" w:rsidRDefault="00015B90" w:rsidP="00015B90">
      <w:pPr>
        <w:pStyle w:val="H3Body"/>
        <w:ind w:left="0" w:firstLine="450"/>
        <w:rPr>
          <w:i/>
        </w:rPr>
      </w:pPr>
      <w:r w:rsidRPr="00015B90">
        <w:rPr>
          <w:i/>
        </w:rPr>
        <w:t xml:space="preserve">Description: </w:t>
      </w:r>
      <w:r w:rsidR="00890CBA">
        <w:rPr>
          <w:i/>
        </w:rPr>
        <w:t>Update XBRMS database configuration.</w:t>
      </w:r>
    </w:p>
    <w:p w14:paraId="3249FAF7" w14:textId="20EFC493" w:rsidR="00015B90" w:rsidRPr="00015B90" w:rsidRDefault="005B6B0E" w:rsidP="00015B90">
      <w:pPr>
        <w:pStyle w:val="H3Body"/>
        <w:ind w:left="0" w:firstLine="450"/>
        <w:rPr>
          <w:i/>
        </w:rPr>
      </w:pPr>
      <w:r>
        <w:rPr>
          <w:i/>
        </w:rPr>
        <w:t>Method: PUT</w:t>
      </w:r>
    </w:p>
    <w:p w14:paraId="5B2D914C" w14:textId="77777777" w:rsidR="00015B90" w:rsidRPr="00015B90" w:rsidRDefault="00015B90" w:rsidP="00015B90">
      <w:pPr>
        <w:pStyle w:val="H3Body"/>
        <w:ind w:left="0" w:firstLine="450"/>
        <w:rPr>
          <w:i/>
        </w:rPr>
      </w:pPr>
      <w:r w:rsidRPr="00015B90">
        <w:rPr>
          <w:i/>
        </w:rPr>
        <w:t>Path: /config/ms</w:t>
      </w:r>
    </w:p>
    <w:p w14:paraId="7E2BF9F5" w14:textId="77777777" w:rsidR="00015B90" w:rsidRPr="00015B90" w:rsidRDefault="00015B90" w:rsidP="00015B90">
      <w:pPr>
        <w:pStyle w:val="H3Body"/>
        <w:ind w:left="0" w:firstLine="450"/>
        <w:rPr>
          <w:i/>
        </w:rPr>
      </w:pPr>
      <w:r w:rsidRPr="00015B90">
        <w:rPr>
          <w:i/>
        </w:rPr>
        <w:t>Parameters: None</w:t>
      </w:r>
    </w:p>
    <w:p w14:paraId="782114AD" w14:textId="62C0A5CC" w:rsidR="00015B90" w:rsidRPr="00015B90" w:rsidRDefault="00015B90" w:rsidP="00015B90">
      <w:pPr>
        <w:pStyle w:val="H3Body"/>
        <w:ind w:left="0" w:firstLine="450"/>
        <w:rPr>
          <w:i/>
        </w:rPr>
      </w:pPr>
      <w:r w:rsidRPr="00015B90">
        <w:rPr>
          <w:i/>
        </w:rPr>
        <w:t xml:space="preserve">Payload object class: </w:t>
      </w:r>
      <w:r w:rsidR="00890CBA">
        <w:rPr>
          <w:i/>
        </w:rPr>
        <w:t>MsConfigDto (</w:t>
      </w:r>
      <w:r w:rsidR="00ED35FE">
        <w:rPr>
          <w:i/>
        </w:rPr>
        <w:t xml:space="preserve">XML or JSON </w:t>
      </w:r>
      <w:r w:rsidR="004E4651">
        <w:rPr>
          <w:i/>
        </w:rPr>
        <w:t>representation</w:t>
      </w:r>
      <w:r w:rsidR="00890CBA">
        <w:rPr>
          <w:i/>
        </w:rPr>
        <w:t>)</w:t>
      </w:r>
    </w:p>
    <w:p w14:paraId="2823279C" w14:textId="77777777" w:rsidR="00015B90" w:rsidRDefault="00015B90" w:rsidP="00015B90">
      <w:pPr>
        <w:pStyle w:val="H3Body"/>
        <w:ind w:left="0" w:firstLine="450"/>
        <w:rPr>
          <w:i/>
        </w:rPr>
      </w:pPr>
      <w:r w:rsidRPr="00015B90">
        <w:rPr>
          <w:i/>
        </w:rPr>
        <w:t>Return object class: None</w:t>
      </w:r>
    </w:p>
    <w:p w14:paraId="0EFBDC93" w14:textId="77777777" w:rsidR="00015B90" w:rsidRPr="00015B90" w:rsidRDefault="00015B90" w:rsidP="005A3DB9">
      <w:pPr>
        <w:pStyle w:val="H3Body"/>
        <w:ind w:left="0" w:firstLine="450"/>
      </w:pPr>
    </w:p>
    <w:p w14:paraId="0B0B6D20" w14:textId="78CF9179" w:rsidR="00015B90" w:rsidRDefault="005B6B0E" w:rsidP="00890CBA">
      <w:pPr>
        <w:pStyle w:val="Heading3"/>
      </w:pPr>
      <w:bookmarkStart w:id="16" w:name="_Toc354070886"/>
      <w:r>
        <w:t>config/xbrms</w:t>
      </w:r>
      <w:bookmarkEnd w:id="16"/>
    </w:p>
    <w:p w14:paraId="5066110F" w14:textId="4C47F4C5" w:rsidR="00015B90" w:rsidRPr="00015B90" w:rsidRDefault="00015B90" w:rsidP="00015B90">
      <w:pPr>
        <w:pStyle w:val="H3Body"/>
        <w:ind w:left="0" w:firstLine="450"/>
        <w:rPr>
          <w:i/>
        </w:rPr>
      </w:pPr>
      <w:r w:rsidRPr="00015B90">
        <w:rPr>
          <w:i/>
        </w:rPr>
        <w:t xml:space="preserve">Description: </w:t>
      </w:r>
      <w:r w:rsidR="00890CBA">
        <w:rPr>
          <w:i/>
        </w:rPr>
        <w:t>Update XBRMS configuration</w:t>
      </w:r>
    </w:p>
    <w:p w14:paraId="76A93B45" w14:textId="1A2C5042" w:rsidR="00015B90" w:rsidRPr="00015B90" w:rsidRDefault="005B6B0E" w:rsidP="00015B90">
      <w:pPr>
        <w:pStyle w:val="H3Body"/>
        <w:ind w:left="0" w:firstLine="450"/>
        <w:rPr>
          <w:i/>
        </w:rPr>
      </w:pPr>
      <w:r>
        <w:rPr>
          <w:i/>
        </w:rPr>
        <w:t>Method: PUT</w:t>
      </w:r>
    </w:p>
    <w:p w14:paraId="5553C991" w14:textId="77777777" w:rsidR="00015B90" w:rsidRPr="00015B90" w:rsidRDefault="00015B90" w:rsidP="00015B90">
      <w:pPr>
        <w:pStyle w:val="H3Body"/>
        <w:ind w:left="0" w:firstLine="450"/>
        <w:rPr>
          <w:i/>
        </w:rPr>
      </w:pPr>
      <w:r w:rsidRPr="00015B90">
        <w:rPr>
          <w:i/>
        </w:rPr>
        <w:t>Path: /config/ms</w:t>
      </w:r>
    </w:p>
    <w:p w14:paraId="0A689120" w14:textId="77777777" w:rsidR="00015B90" w:rsidRPr="00015B90" w:rsidRDefault="00015B90" w:rsidP="00015B90">
      <w:pPr>
        <w:pStyle w:val="H3Body"/>
        <w:ind w:left="0" w:firstLine="450"/>
        <w:rPr>
          <w:i/>
        </w:rPr>
      </w:pPr>
      <w:r w:rsidRPr="00015B90">
        <w:rPr>
          <w:i/>
        </w:rPr>
        <w:t>Parameters: None</w:t>
      </w:r>
    </w:p>
    <w:p w14:paraId="68943D1B" w14:textId="4DD11B13" w:rsidR="00015B90" w:rsidRPr="00015B90" w:rsidRDefault="00015B90" w:rsidP="00890CBA">
      <w:pPr>
        <w:pStyle w:val="H3Body"/>
        <w:ind w:left="0" w:firstLine="450"/>
        <w:rPr>
          <w:i/>
        </w:rPr>
      </w:pPr>
      <w:r w:rsidRPr="00015B90">
        <w:rPr>
          <w:i/>
        </w:rPr>
        <w:t xml:space="preserve">Payload object class: </w:t>
      </w:r>
      <w:r w:rsidR="00890CBA">
        <w:rPr>
          <w:i/>
        </w:rPr>
        <w:t>XbrmsConfigDto (</w:t>
      </w:r>
      <w:r w:rsidR="00ED35FE">
        <w:rPr>
          <w:i/>
        </w:rPr>
        <w:t xml:space="preserve">XML or JSON </w:t>
      </w:r>
      <w:r w:rsidR="004E4651">
        <w:rPr>
          <w:i/>
        </w:rPr>
        <w:t>representation</w:t>
      </w:r>
      <w:r w:rsidR="00890CBA">
        <w:rPr>
          <w:i/>
        </w:rPr>
        <w:t>)</w:t>
      </w:r>
    </w:p>
    <w:p w14:paraId="08904479" w14:textId="0EF02628" w:rsidR="00015B90" w:rsidRPr="00015B90" w:rsidRDefault="00015B90" w:rsidP="00015B90">
      <w:pPr>
        <w:pStyle w:val="H3Body"/>
        <w:ind w:left="0" w:firstLine="450"/>
        <w:rPr>
          <w:i/>
        </w:rPr>
      </w:pPr>
      <w:r w:rsidRPr="00015B90">
        <w:rPr>
          <w:i/>
        </w:rPr>
        <w:t>Return object class: None</w:t>
      </w:r>
    </w:p>
    <w:p w14:paraId="219F8623" w14:textId="77777777" w:rsidR="00015B90" w:rsidRPr="00317DB5" w:rsidRDefault="00015B90" w:rsidP="00015B90">
      <w:pPr>
        <w:pStyle w:val="H2Body"/>
      </w:pPr>
    </w:p>
    <w:p w14:paraId="5C4B75E6" w14:textId="447EB2BE" w:rsidR="00015B90" w:rsidRDefault="00890CBA" w:rsidP="00890CBA">
      <w:pPr>
        <w:pStyle w:val="Heading3"/>
      </w:pPr>
      <w:bookmarkStart w:id="17" w:name="_Toc354070887"/>
      <w:r>
        <w:t>config/properties</w:t>
      </w:r>
      <w:bookmarkEnd w:id="17"/>
    </w:p>
    <w:p w14:paraId="55F6DC49" w14:textId="77777777" w:rsidR="00015B90" w:rsidRPr="00015B90" w:rsidRDefault="00015B90" w:rsidP="00015B90">
      <w:pPr>
        <w:pStyle w:val="H3Body"/>
        <w:ind w:left="0" w:firstLine="450"/>
        <w:rPr>
          <w:i/>
        </w:rPr>
      </w:pPr>
      <w:r w:rsidRPr="00015B90">
        <w:rPr>
          <w:i/>
        </w:rPr>
        <w:t xml:space="preserve">Description: </w:t>
      </w:r>
    </w:p>
    <w:p w14:paraId="7A6DAD4A" w14:textId="77777777" w:rsidR="00015B90" w:rsidRPr="00015B90" w:rsidRDefault="00015B90" w:rsidP="00015B90">
      <w:pPr>
        <w:pStyle w:val="H3Body"/>
        <w:ind w:left="0" w:firstLine="450"/>
        <w:rPr>
          <w:i/>
        </w:rPr>
      </w:pPr>
      <w:r w:rsidRPr="00015B90">
        <w:rPr>
          <w:i/>
        </w:rPr>
        <w:t>Method: GET</w:t>
      </w:r>
    </w:p>
    <w:p w14:paraId="5C9DE8BE" w14:textId="77777777" w:rsidR="00015B90" w:rsidRPr="00015B90" w:rsidRDefault="00015B90" w:rsidP="00015B90">
      <w:pPr>
        <w:pStyle w:val="H3Body"/>
        <w:ind w:left="0" w:firstLine="450"/>
        <w:rPr>
          <w:i/>
        </w:rPr>
      </w:pPr>
      <w:r w:rsidRPr="00015B90">
        <w:rPr>
          <w:i/>
        </w:rPr>
        <w:t>Path: /config/ms</w:t>
      </w:r>
    </w:p>
    <w:p w14:paraId="30F69A6A" w14:textId="77777777" w:rsidR="00015B90" w:rsidRPr="00015B90" w:rsidRDefault="00015B90" w:rsidP="00015B90">
      <w:pPr>
        <w:pStyle w:val="H3Body"/>
        <w:ind w:left="0" w:firstLine="450"/>
        <w:rPr>
          <w:i/>
        </w:rPr>
      </w:pPr>
      <w:r w:rsidRPr="00015B90">
        <w:rPr>
          <w:i/>
        </w:rPr>
        <w:t>Parameters: None</w:t>
      </w:r>
    </w:p>
    <w:p w14:paraId="7F8EA2BB" w14:textId="77777777" w:rsidR="00015B90" w:rsidRPr="00015B90" w:rsidRDefault="00015B90" w:rsidP="00015B90">
      <w:pPr>
        <w:pStyle w:val="H3Body"/>
        <w:ind w:left="0" w:firstLine="450"/>
        <w:rPr>
          <w:i/>
        </w:rPr>
      </w:pPr>
      <w:r w:rsidRPr="00015B90">
        <w:rPr>
          <w:i/>
        </w:rPr>
        <w:t>Payload object class: None</w:t>
      </w:r>
    </w:p>
    <w:p w14:paraId="1E05D20D" w14:textId="77777777" w:rsidR="00015B90" w:rsidRDefault="00015B90" w:rsidP="00015B90">
      <w:pPr>
        <w:pStyle w:val="H3Body"/>
        <w:ind w:left="0" w:firstLine="450"/>
        <w:rPr>
          <w:i/>
        </w:rPr>
      </w:pPr>
      <w:r w:rsidRPr="00015B90">
        <w:rPr>
          <w:i/>
        </w:rPr>
        <w:t>Return object class: None</w:t>
      </w:r>
    </w:p>
    <w:p w14:paraId="605808C6" w14:textId="77777777" w:rsidR="00015B90" w:rsidRPr="00015B90" w:rsidRDefault="00015B90" w:rsidP="00015B90">
      <w:pPr>
        <w:pStyle w:val="H3Body"/>
        <w:ind w:left="0" w:firstLine="450"/>
      </w:pPr>
    </w:p>
    <w:p w14:paraId="0FDB9B1C" w14:textId="208D2BFB" w:rsidR="00015B90" w:rsidRDefault="00890CBA" w:rsidP="00890CBA">
      <w:pPr>
        <w:pStyle w:val="Heading3"/>
      </w:pPr>
      <w:bookmarkStart w:id="18" w:name="_Toc354070888"/>
      <w:r>
        <w:t>xbrc</w:t>
      </w:r>
      <w:r w:rsidR="007B2D5E">
        <w:t>s</w:t>
      </w:r>
      <w:bookmarkEnd w:id="18"/>
    </w:p>
    <w:p w14:paraId="76DA4474" w14:textId="37E96C75" w:rsidR="00015B90" w:rsidRPr="00015B90" w:rsidRDefault="00015B90" w:rsidP="00015B90">
      <w:pPr>
        <w:pStyle w:val="H3Body"/>
        <w:ind w:left="0" w:firstLine="450"/>
        <w:rPr>
          <w:i/>
        </w:rPr>
      </w:pPr>
      <w:r w:rsidRPr="00015B90">
        <w:rPr>
          <w:i/>
        </w:rPr>
        <w:t xml:space="preserve">Description: </w:t>
      </w:r>
      <w:r w:rsidR="007B2D5E">
        <w:rPr>
          <w:i/>
        </w:rPr>
        <w:t>Get a list of registered xBRCs</w:t>
      </w:r>
    </w:p>
    <w:p w14:paraId="2E811AB1" w14:textId="77777777" w:rsidR="00015B90" w:rsidRPr="00015B90" w:rsidRDefault="00015B90" w:rsidP="00015B90">
      <w:pPr>
        <w:pStyle w:val="H3Body"/>
        <w:ind w:left="0" w:firstLine="450"/>
        <w:rPr>
          <w:i/>
        </w:rPr>
      </w:pPr>
      <w:r w:rsidRPr="00015B90">
        <w:rPr>
          <w:i/>
        </w:rPr>
        <w:t>Method: GET</w:t>
      </w:r>
    </w:p>
    <w:p w14:paraId="29E9B837" w14:textId="62DCF01B" w:rsidR="00015B90" w:rsidRPr="00015B90" w:rsidRDefault="007B2D5E" w:rsidP="00015B90">
      <w:pPr>
        <w:pStyle w:val="H3Body"/>
        <w:ind w:left="0" w:firstLine="450"/>
        <w:rPr>
          <w:i/>
        </w:rPr>
      </w:pPr>
      <w:r>
        <w:rPr>
          <w:i/>
        </w:rPr>
        <w:t>Path: /xbrcs</w:t>
      </w:r>
    </w:p>
    <w:p w14:paraId="064CED80" w14:textId="77777777" w:rsidR="00015B90" w:rsidRPr="00015B90" w:rsidRDefault="00015B90" w:rsidP="00015B90">
      <w:pPr>
        <w:pStyle w:val="H3Body"/>
        <w:ind w:left="0" w:firstLine="450"/>
        <w:rPr>
          <w:i/>
        </w:rPr>
      </w:pPr>
      <w:r w:rsidRPr="00015B90">
        <w:rPr>
          <w:i/>
        </w:rPr>
        <w:t>Parameters: None</w:t>
      </w:r>
    </w:p>
    <w:p w14:paraId="504000F8" w14:textId="77777777" w:rsidR="00015B90" w:rsidRPr="00015B90" w:rsidRDefault="00015B90" w:rsidP="00015B90">
      <w:pPr>
        <w:pStyle w:val="H3Body"/>
        <w:ind w:left="0" w:firstLine="450"/>
        <w:rPr>
          <w:i/>
        </w:rPr>
      </w:pPr>
      <w:r w:rsidRPr="00015B90">
        <w:rPr>
          <w:i/>
        </w:rPr>
        <w:t>Payload object class: None</w:t>
      </w:r>
    </w:p>
    <w:p w14:paraId="42721025" w14:textId="61BF9AB4" w:rsidR="00015B90" w:rsidRDefault="00015B90" w:rsidP="00015B90">
      <w:pPr>
        <w:pStyle w:val="H3Body"/>
        <w:ind w:left="0" w:firstLine="450"/>
        <w:rPr>
          <w:i/>
        </w:rPr>
      </w:pPr>
      <w:r w:rsidRPr="00015B90">
        <w:rPr>
          <w:i/>
        </w:rPr>
        <w:t xml:space="preserve">Return object class: </w:t>
      </w:r>
      <w:r w:rsidR="007B2D5E" w:rsidRPr="007B2D5E">
        <w:rPr>
          <w:i/>
        </w:rPr>
        <w:t>FacilityListDto</w:t>
      </w:r>
      <w:r w:rsidR="007B2D5E">
        <w:rPr>
          <w:i/>
        </w:rPr>
        <w:t xml:space="preserve"> (</w:t>
      </w:r>
      <w:r w:rsidR="00ED35FE">
        <w:rPr>
          <w:i/>
        </w:rPr>
        <w:t xml:space="preserve">XML or JSON </w:t>
      </w:r>
      <w:r w:rsidR="004E4651">
        <w:rPr>
          <w:i/>
        </w:rPr>
        <w:t>representation</w:t>
      </w:r>
      <w:r w:rsidR="007B2D5E">
        <w:rPr>
          <w:i/>
        </w:rPr>
        <w:t>)</w:t>
      </w:r>
    </w:p>
    <w:p w14:paraId="2CE2446B" w14:textId="77777777" w:rsidR="00015B90" w:rsidRPr="00015B90" w:rsidRDefault="00015B90" w:rsidP="00015B90">
      <w:pPr>
        <w:pStyle w:val="H3Body"/>
        <w:ind w:left="0" w:firstLine="450"/>
      </w:pPr>
    </w:p>
    <w:p w14:paraId="3E0DEEA5" w14:textId="777A8BBA" w:rsidR="00015B90" w:rsidRDefault="00890CBA" w:rsidP="00890CBA">
      <w:pPr>
        <w:pStyle w:val="Heading3"/>
      </w:pPr>
      <w:bookmarkStart w:id="19" w:name="_Toc354070889"/>
      <w:r>
        <w:t>xbrc</w:t>
      </w:r>
      <w:r w:rsidR="007B2D5E">
        <w:t>s</w:t>
      </w:r>
      <w:r>
        <w:t>/id/{</w:t>
      </w:r>
      <w:r w:rsidR="00376DA8">
        <w:t xml:space="preserve">facility </w:t>
      </w:r>
      <w:r>
        <w:t>id}</w:t>
      </w:r>
      <w:bookmarkEnd w:id="19"/>
    </w:p>
    <w:p w14:paraId="3788FA6C" w14:textId="540B14AD" w:rsidR="00015B90" w:rsidRPr="00015B90" w:rsidRDefault="00015B90" w:rsidP="00015B90">
      <w:pPr>
        <w:pStyle w:val="H3Body"/>
        <w:ind w:left="0" w:firstLine="450"/>
        <w:rPr>
          <w:i/>
        </w:rPr>
      </w:pPr>
      <w:r w:rsidRPr="00015B90">
        <w:rPr>
          <w:i/>
        </w:rPr>
        <w:t xml:space="preserve">Description: </w:t>
      </w:r>
      <w:r w:rsidR="007B2D5E">
        <w:rPr>
          <w:i/>
        </w:rPr>
        <w:t xml:space="preserve">Get a registered xBRC with </w:t>
      </w:r>
      <w:r w:rsidR="00376DA8">
        <w:rPr>
          <w:i/>
        </w:rPr>
        <w:t>facility ID</w:t>
      </w:r>
      <w:r w:rsidR="007B2D5E">
        <w:rPr>
          <w:i/>
        </w:rPr>
        <w:t>={id}</w:t>
      </w:r>
    </w:p>
    <w:p w14:paraId="1CFBC9D8" w14:textId="77777777" w:rsidR="00015B90" w:rsidRPr="00015B90" w:rsidRDefault="00015B90" w:rsidP="00015B90">
      <w:pPr>
        <w:pStyle w:val="H3Body"/>
        <w:ind w:left="0" w:firstLine="450"/>
        <w:rPr>
          <w:i/>
        </w:rPr>
      </w:pPr>
      <w:r w:rsidRPr="00015B90">
        <w:rPr>
          <w:i/>
        </w:rPr>
        <w:t>Method: GET</w:t>
      </w:r>
    </w:p>
    <w:p w14:paraId="027B1753" w14:textId="482511F4" w:rsidR="00015B90" w:rsidRPr="00015B90" w:rsidRDefault="00015B90" w:rsidP="00015B90">
      <w:pPr>
        <w:pStyle w:val="H3Body"/>
        <w:ind w:left="0" w:firstLine="450"/>
        <w:rPr>
          <w:i/>
        </w:rPr>
      </w:pPr>
      <w:r w:rsidRPr="00015B90">
        <w:rPr>
          <w:i/>
        </w:rPr>
        <w:t>Path: /</w:t>
      </w:r>
      <w:r w:rsidR="007B2D5E">
        <w:rPr>
          <w:i/>
        </w:rPr>
        <w:t>xbrcs/id/{</w:t>
      </w:r>
      <w:r w:rsidR="00376DA8">
        <w:rPr>
          <w:i/>
        </w:rPr>
        <w:t xml:space="preserve">facility </w:t>
      </w:r>
      <w:r w:rsidR="007B2D5E">
        <w:rPr>
          <w:i/>
        </w:rPr>
        <w:t>id}</w:t>
      </w:r>
    </w:p>
    <w:p w14:paraId="473A72F0" w14:textId="77777777" w:rsidR="00015B90" w:rsidRPr="00015B90" w:rsidRDefault="00015B90" w:rsidP="00015B90">
      <w:pPr>
        <w:pStyle w:val="H3Body"/>
        <w:ind w:left="0" w:firstLine="450"/>
        <w:rPr>
          <w:i/>
        </w:rPr>
      </w:pPr>
      <w:r w:rsidRPr="00015B90">
        <w:rPr>
          <w:i/>
        </w:rPr>
        <w:t>Parameters: None</w:t>
      </w:r>
    </w:p>
    <w:p w14:paraId="28584C57" w14:textId="77777777" w:rsidR="00015B90" w:rsidRPr="00015B90" w:rsidRDefault="00015B90" w:rsidP="00015B90">
      <w:pPr>
        <w:pStyle w:val="H3Body"/>
        <w:ind w:left="0" w:firstLine="450"/>
        <w:rPr>
          <w:i/>
        </w:rPr>
      </w:pPr>
      <w:r w:rsidRPr="00015B90">
        <w:rPr>
          <w:i/>
        </w:rPr>
        <w:t>Payload object class: None</w:t>
      </w:r>
    </w:p>
    <w:p w14:paraId="5E756658" w14:textId="007C2682" w:rsidR="00015B90" w:rsidRDefault="00015B90" w:rsidP="00015B90">
      <w:pPr>
        <w:pStyle w:val="H3Body"/>
        <w:ind w:left="0" w:firstLine="450"/>
        <w:rPr>
          <w:i/>
        </w:rPr>
      </w:pPr>
      <w:r w:rsidRPr="00015B90">
        <w:rPr>
          <w:i/>
        </w:rPr>
        <w:t xml:space="preserve">Return object class: </w:t>
      </w:r>
      <w:r w:rsidR="007B2D5E" w:rsidRPr="007B2D5E">
        <w:rPr>
          <w:i/>
        </w:rPr>
        <w:t>FacilityDto</w:t>
      </w:r>
      <w:r w:rsidR="007B2D5E">
        <w:rPr>
          <w:i/>
        </w:rPr>
        <w:t xml:space="preserve"> (</w:t>
      </w:r>
      <w:r w:rsidR="00ED35FE">
        <w:rPr>
          <w:i/>
        </w:rPr>
        <w:t xml:space="preserve">XML or JSON </w:t>
      </w:r>
      <w:r w:rsidR="004E4651">
        <w:rPr>
          <w:i/>
        </w:rPr>
        <w:t>representation</w:t>
      </w:r>
      <w:r w:rsidR="007B2D5E">
        <w:rPr>
          <w:i/>
        </w:rPr>
        <w:t>)</w:t>
      </w:r>
    </w:p>
    <w:p w14:paraId="58E41569" w14:textId="77777777" w:rsidR="00015B90" w:rsidRPr="00015B90" w:rsidRDefault="00015B90" w:rsidP="00015B90">
      <w:pPr>
        <w:pStyle w:val="H3Body"/>
        <w:ind w:left="0" w:firstLine="450"/>
      </w:pPr>
    </w:p>
    <w:p w14:paraId="01C20CEF" w14:textId="6A1A7884" w:rsidR="00015B90" w:rsidRDefault="00890CBA" w:rsidP="00890CBA">
      <w:pPr>
        <w:pStyle w:val="Heading3"/>
      </w:pPr>
      <w:bookmarkStart w:id="20" w:name="_Toc354070890"/>
      <w:r>
        <w:t>xbrcs/addr/{addr}</w:t>
      </w:r>
      <w:bookmarkEnd w:id="20"/>
    </w:p>
    <w:p w14:paraId="0C76D8F6" w14:textId="140D340C" w:rsidR="00015B90" w:rsidRPr="00015B90" w:rsidRDefault="00015B90" w:rsidP="00015B90">
      <w:pPr>
        <w:pStyle w:val="H3Body"/>
        <w:ind w:left="0" w:firstLine="450"/>
        <w:rPr>
          <w:i/>
        </w:rPr>
      </w:pPr>
      <w:r w:rsidRPr="00015B90">
        <w:rPr>
          <w:i/>
        </w:rPr>
        <w:t xml:space="preserve">Description: </w:t>
      </w:r>
      <w:r w:rsidR="00ED35FE">
        <w:rPr>
          <w:i/>
        </w:rPr>
        <w:t>Get a registered xBRC with hostname or IP address = {addr}</w:t>
      </w:r>
    </w:p>
    <w:p w14:paraId="466E0852" w14:textId="77777777" w:rsidR="00015B90" w:rsidRPr="00015B90" w:rsidRDefault="00015B90" w:rsidP="00015B90">
      <w:pPr>
        <w:pStyle w:val="H3Body"/>
        <w:ind w:left="0" w:firstLine="450"/>
        <w:rPr>
          <w:i/>
        </w:rPr>
      </w:pPr>
      <w:r w:rsidRPr="00015B90">
        <w:rPr>
          <w:i/>
        </w:rPr>
        <w:t>Method: GET</w:t>
      </w:r>
    </w:p>
    <w:p w14:paraId="0642100B" w14:textId="31E93A50" w:rsidR="00015B90" w:rsidRPr="00015B90" w:rsidRDefault="007B2D5E" w:rsidP="00015B90">
      <w:pPr>
        <w:pStyle w:val="H3Body"/>
        <w:ind w:left="0" w:firstLine="450"/>
        <w:rPr>
          <w:i/>
        </w:rPr>
      </w:pPr>
      <w:r>
        <w:rPr>
          <w:i/>
        </w:rPr>
        <w:t>Path: /</w:t>
      </w:r>
      <w:r w:rsidRPr="007B2D5E">
        <w:t xml:space="preserve"> </w:t>
      </w:r>
      <w:r>
        <w:t>xbrcs/addr/{addr}</w:t>
      </w:r>
    </w:p>
    <w:p w14:paraId="2F6E2D85" w14:textId="77777777" w:rsidR="00015B90" w:rsidRPr="00015B90" w:rsidRDefault="00015B90" w:rsidP="00015B90">
      <w:pPr>
        <w:pStyle w:val="H3Body"/>
        <w:ind w:left="0" w:firstLine="450"/>
        <w:rPr>
          <w:i/>
        </w:rPr>
      </w:pPr>
      <w:r w:rsidRPr="00015B90">
        <w:rPr>
          <w:i/>
        </w:rPr>
        <w:t>Parameters: None</w:t>
      </w:r>
    </w:p>
    <w:p w14:paraId="30D511A6" w14:textId="77777777" w:rsidR="00015B90" w:rsidRPr="00015B90" w:rsidRDefault="00015B90" w:rsidP="00015B90">
      <w:pPr>
        <w:pStyle w:val="H3Body"/>
        <w:ind w:left="0" w:firstLine="450"/>
        <w:rPr>
          <w:i/>
        </w:rPr>
      </w:pPr>
      <w:r w:rsidRPr="00015B90">
        <w:rPr>
          <w:i/>
        </w:rPr>
        <w:t>Payload object class: None</w:t>
      </w:r>
    </w:p>
    <w:p w14:paraId="7912C7F8" w14:textId="20EF2EA9" w:rsidR="00015B90" w:rsidRDefault="00015B90" w:rsidP="00015B90">
      <w:pPr>
        <w:pStyle w:val="H3Body"/>
        <w:ind w:left="0" w:firstLine="450"/>
        <w:rPr>
          <w:i/>
        </w:rPr>
      </w:pPr>
      <w:r w:rsidRPr="00015B90">
        <w:rPr>
          <w:i/>
        </w:rPr>
        <w:t xml:space="preserve">Return object class: </w:t>
      </w:r>
      <w:r w:rsidR="007B2D5E" w:rsidRPr="007B2D5E">
        <w:rPr>
          <w:i/>
        </w:rPr>
        <w:t>FacilityDto</w:t>
      </w:r>
      <w:r w:rsidR="007B2D5E">
        <w:rPr>
          <w:i/>
        </w:rPr>
        <w:t xml:space="preserve"> (</w:t>
      </w:r>
      <w:r w:rsidR="00ED35FE">
        <w:rPr>
          <w:i/>
        </w:rPr>
        <w:t xml:space="preserve">XML or JSON </w:t>
      </w:r>
      <w:r w:rsidR="004E4651">
        <w:rPr>
          <w:i/>
        </w:rPr>
        <w:t>representation</w:t>
      </w:r>
      <w:r w:rsidR="007B2D5E">
        <w:rPr>
          <w:i/>
        </w:rPr>
        <w:t>)</w:t>
      </w:r>
    </w:p>
    <w:p w14:paraId="608E7DE9" w14:textId="77777777" w:rsidR="00015B90" w:rsidRPr="00015B90" w:rsidRDefault="00015B90" w:rsidP="00015B90">
      <w:pPr>
        <w:pStyle w:val="H3Body"/>
        <w:ind w:left="0" w:firstLine="450"/>
      </w:pPr>
    </w:p>
    <w:p w14:paraId="097A5393" w14:textId="0C46D46D" w:rsidR="00015B90" w:rsidRDefault="00890CBA" w:rsidP="00890CBA">
      <w:pPr>
        <w:pStyle w:val="Heading3"/>
      </w:pPr>
      <w:bookmarkStart w:id="21" w:name="_Toc354070891"/>
      <w:r>
        <w:t>xbrcs/ip/{ip}</w:t>
      </w:r>
      <w:bookmarkEnd w:id="21"/>
    </w:p>
    <w:p w14:paraId="34E4F5FF" w14:textId="65EFC821" w:rsidR="00015B90" w:rsidRPr="00015B90" w:rsidRDefault="00015B90" w:rsidP="00015B90">
      <w:pPr>
        <w:pStyle w:val="H3Body"/>
        <w:ind w:left="0" w:firstLine="450"/>
        <w:rPr>
          <w:i/>
        </w:rPr>
      </w:pPr>
      <w:r w:rsidRPr="00015B90">
        <w:rPr>
          <w:i/>
        </w:rPr>
        <w:t xml:space="preserve">Description: </w:t>
      </w:r>
      <w:r w:rsidR="00ED35FE">
        <w:rPr>
          <w:i/>
        </w:rPr>
        <w:t>Get a registered xBRC with IP address = {ip}</w:t>
      </w:r>
    </w:p>
    <w:p w14:paraId="4EBE13B0" w14:textId="77777777" w:rsidR="00015B90" w:rsidRPr="00015B90" w:rsidRDefault="00015B90" w:rsidP="00015B90">
      <w:pPr>
        <w:pStyle w:val="H3Body"/>
        <w:ind w:left="0" w:firstLine="450"/>
        <w:rPr>
          <w:i/>
        </w:rPr>
      </w:pPr>
      <w:r w:rsidRPr="00015B90">
        <w:rPr>
          <w:i/>
        </w:rPr>
        <w:t>Method: GET</w:t>
      </w:r>
    </w:p>
    <w:p w14:paraId="6D06132D" w14:textId="035CFDFB" w:rsidR="00015B90" w:rsidRPr="00015B90" w:rsidRDefault="00015B90" w:rsidP="00015B90">
      <w:pPr>
        <w:pStyle w:val="H3Body"/>
        <w:ind w:left="0" w:firstLine="450"/>
        <w:rPr>
          <w:i/>
        </w:rPr>
      </w:pPr>
      <w:r w:rsidRPr="00015B90">
        <w:rPr>
          <w:i/>
        </w:rPr>
        <w:t>Path: /</w:t>
      </w:r>
      <w:r w:rsidR="007B2D5E" w:rsidRPr="007B2D5E">
        <w:t xml:space="preserve"> </w:t>
      </w:r>
      <w:r w:rsidR="007B2D5E">
        <w:t>xbrcs/ip/{ip}</w:t>
      </w:r>
    </w:p>
    <w:p w14:paraId="1D1A8B67" w14:textId="77777777" w:rsidR="00015B90" w:rsidRPr="00015B90" w:rsidRDefault="00015B90" w:rsidP="00015B90">
      <w:pPr>
        <w:pStyle w:val="H3Body"/>
        <w:ind w:left="0" w:firstLine="450"/>
        <w:rPr>
          <w:i/>
        </w:rPr>
      </w:pPr>
      <w:r w:rsidRPr="00015B90">
        <w:rPr>
          <w:i/>
        </w:rPr>
        <w:t>Parameters: None</w:t>
      </w:r>
    </w:p>
    <w:p w14:paraId="1E62B12E" w14:textId="77777777" w:rsidR="00015B90" w:rsidRPr="00015B90" w:rsidRDefault="00015B90" w:rsidP="00015B90">
      <w:pPr>
        <w:pStyle w:val="H3Body"/>
        <w:ind w:left="0" w:firstLine="450"/>
        <w:rPr>
          <w:i/>
        </w:rPr>
      </w:pPr>
      <w:r w:rsidRPr="00015B90">
        <w:rPr>
          <w:i/>
        </w:rPr>
        <w:t>Payload object class: None</w:t>
      </w:r>
    </w:p>
    <w:p w14:paraId="4B34057B" w14:textId="6163F482" w:rsidR="00015B90" w:rsidRDefault="00015B90" w:rsidP="00015B90">
      <w:pPr>
        <w:pStyle w:val="H3Body"/>
        <w:ind w:left="0" w:firstLine="450"/>
        <w:rPr>
          <w:i/>
        </w:rPr>
      </w:pPr>
      <w:r w:rsidRPr="00015B90">
        <w:rPr>
          <w:i/>
        </w:rPr>
        <w:t xml:space="preserve">Return object class: </w:t>
      </w:r>
      <w:r w:rsidR="007B2D5E" w:rsidRPr="007B2D5E">
        <w:rPr>
          <w:i/>
        </w:rPr>
        <w:t>FacilityDto</w:t>
      </w:r>
      <w:r w:rsidR="007B2D5E">
        <w:rPr>
          <w:i/>
        </w:rPr>
        <w:t xml:space="preserve"> (</w:t>
      </w:r>
      <w:r w:rsidR="00ED35FE">
        <w:rPr>
          <w:i/>
        </w:rPr>
        <w:t xml:space="preserve">XML or JSON </w:t>
      </w:r>
      <w:r w:rsidR="004E4651">
        <w:rPr>
          <w:i/>
        </w:rPr>
        <w:t>representation</w:t>
      </w:r>
      <w:r w:rsidR="007B2D5E">
        <w:rPr>
          <w:i/>
        </w:rPr>
        <w:t>)</w:t>
      </w:r>
    </w:p>
    <w:p w14:paraId="25C31C5F" w14:textId="77777777" w:rsidR="00015B90" w:rsidRPr="00015B90" w:rsidRDefault="00015B90" w:rsidP="00015B90">
      <w:pPr>
        <w:pStyle w:val="H3Body"/>
        <w:ind w:left="0" w:firstLine="450"/>
      </w:pPr>
    </w:p>
    <w:p w14:paraId="2A09BEC7" w14:textId="1CF064FC" w:rsidR="00015B90" w:rsidRDefault="00890CBA" w:rsidP="00890CBA">
      <w:pPr>
        <w:pStyle w:val="Heading3"/>
      </w:pPr>
      <w:bookmarkStart w:id="22" w:name="_Toc354070892"/>
      <w:r>
        <w:t>xbrcs/status/{red|green|yellow}</w:t>
      </w:r>
      <w:bookmarkEnd w:id="22"/>
    </w:p>
    <w:p w14:paraId="52E8AF35" w14:textId="7C461629" w:rsidR="00015B90" w:rsidRPr="00015B90" w:rsidRDefault="00015B90" w:rsidP="00015B90">
      <w:pPr>
        <w:pStyle w:val="H3Body"/>
        <w:ind w:left="0" w:firstLine="450"/>
        <w:rPr>
          <w:i/>
        </w:rPr>
      </w:pPr>
      <w:r w:rsidRPr="00015B90">
        <w:rPr>
          <w:i/>
        </w:rPr>
        <w:t xml:space="preserve">Description: </w:t>
      </w:r>
      <w:r w:rsidR="00ED35FE">
        <w:rPr>
          <w:i/>
        </w:rPr>
        <w:t>Get a list of registered xBRC with status “red”, “green”, or “yellow”</w:t>
      </w:r>
    </w:p>
    <w:p w14:paraId="43967911" w14:textId="77777777" w:rsidR="00015B90" w:rsidRPr="00015B90" w:rsidRDefault="00015B90" w:rsidP="00015B90">
      <w:pPr>
        <w:pStyle w:val="H3Body"/>
        <w:ind w:left="0" w:firstLine="450"/>
        <w:rPr>
          <w:i/>
        </w:rPr>
      </w:pPr>
      <w:r w:rsidRPr="00015B90">
        <w:rPr>
          <w:i/>
        </w:rPr>
        <w:t>Method: GET</w:t>
      </w:r>
    </w:p>
    <w:p w14:paraId="7EAF61D4" w14:textId="570C28D7" w:rsidR="00015B90" w:rsidRPr="00015B90" w:rsidRDefault="007B2D5E" w:rsidP="00015B90">
      <w:pPr>
        <w:pStyle w:val="H3Body"/>
        <w:ind w:left="0" w:firstLine="450"/>
        <w:rPr>
          <w:i/>
        </w:rPr>
      </w:pPr>
      <w:r>
        <w:rPr>
          <w:i/>
        </w:rPr>
        <w:t>Path: /</w:t>
      </w:r>
      <w:r>
        <w:t>xbrcs/status/{red|green|yellow}</w:t>
      </w:r>
    </w:p>
    <w:p w14:paraId="29490E5C" w14:textId="77777777" w:rsidR="00015B90" w:rsidRPr="00015B90" w:rsidRDefault="00015B90" w:rsidP="00015B90">
      <w:pPr>
        <w:pStyle w:val="H3Body"/>
        <w:ind w:left="0" w:firstLine="450"/>
        <w:rPr>
          <w:i/>
        </w:rPr>
      </w:pPr>
      <w:r w:rsidRPr="00015B90">
        <w:rPr>
          <w:i/>
        </w:rPr>
        <w:t>Parameters: None</w:t>
      </w:r>
    </w:p>
    <w:p w14:paraId="72B89B23" w14:textId="77777777" w:rsidR="00015B90" w:rsidRPr="00015B90" w:rsidRDefault="00015B90" w:rsidP="00015B90">
      <w:pPr>
        <w:pStyle w:val="H3Body"/>
        <w:ind w:left="0" w:firstLine="450"/>
        <w:rPr>
          <w:i/>
        </w:rPr>
      </w:pPr>
      <w:r w:rsidRPr="00015B90">
        <w:rPr>
          <w:i/>
        </w:rPr>
        <w:t>Payload object class: None</w:t>
      </w:r>
    </w:p>
    <w:p w14:paraId="2F248501" w14:textId="125E0397" w:rsidR="00015B90" w:rsidRDefault="00015B90" w:rsidP="00015B90">
      <w:pPr>
        <w:pStyle w:val="H3Body"/>
        <w:ind w:left="0" w:firstLine="450"/>
        <w:rPr>
          <w:i/>
        </w:rPr>
      </w:pPr>
      <w:r w:rsidRPr="00015B90">
        <w:rPr>
          <w:i/>
        </w:rPr>
        <w:t xml:space="preserve">Return object class: </w:t>
      </w:r>
      <w:r w:rsidR="007B2D5E" w:rsidRPr="007B2D5E">
        <w:rPr>
          <w:i/>
        </w:rPr>
        <w:t>FacilityListDto</w:t>
      </w:r>
      <w:r w:rsidR="007B2D5E">
        <w:rPr>
          <w:i/>
        </w:rPr>
        <w:t xml:space="preserve"> (</w:t>
      </w:r>
      <w:r w:rsidR="00ED35FE">
        <w:rPr>
          <w:i/>
        </w:rPr>
        <w:t xml:space="preserve">XML or JSON </w:t>
      </w:r>
      <w:r w:rsidR="004E4651">
        <w:rPr>
          <w:i/>
        </w:rPr>
        <w:t>representation</w:t>
      </w:r>
      <w:r w:rsidR="007B2D5E">
        <w:rPr>
          <w:i/>
        </w:rPr>
        <w:t>)</w:t>
      </w:r>
    </w:p>
    <w:p w14:paraId="270F316F" w14:textId="77777777" w:rsidR="00015B90" w:rsidRPr="00015B90" w:rsidRDefault="00015B90" w:rsidP="00015B90">
      <w:pPr>
        <w:pStyle w:val="H3Body"/>
        <w:ind w:left="0" w:firstLine="450"/>
      </w:pPr>
    </w:p>
    <w:p w14:paraId="2CE93DA6" w14:textId="7196B459" w:rsidR="00015B90" w:rsidRDefault="00890CBA" w:rsidP="00890CBA">
      <w:pPr>
        <w:pStyle w:val="Heading3"/>
      </w:pPr>
      <w:bookmarkStart w:id="23" w:name="_Toc354070893"/>
      <w:r>
        <w:t>xbrcs/type/{type}</w:t>
      </w:r>
      <w:bookmarkEnd w:id="23"/>
    </w:p>
    <w:p w14:paraId="0AEEE6F8" w14:textId="2035FEE3" w:rsidR="00015B90" w:rsidRPr="00015B90" w:rsidRDefault="00015B90" w:rsidP="00015B90">
      <w:pPr>
        <w:pStyle w:val="H3Body"/>
        <w:ind w:left="0" w:firstLine="450"/>
        <w:rPr>
          <w:i/>
        </w:rPr>
      </w:pPr>
      <w:r w:rsidRPr="00015B90">
        <w:rPr>
          <w:i/>
        </w:rPr>
        <w:t xml:space="preserve">Description: </w:t>
      </w:r>
      <w:r w:rsidR="00ED35FE">
        <w:rPr>
          <w:i/>
        </w:rPr>
        <w:t>Get a list of registered xBRC with model type = {type}</w:t>
      </w:r>
    </w:p>
    <w:p w14:paraId="0A1F6D85" w14:textId="77777777" w:rsidR="00015B90" w:rsidRPr="00015B90" w:rsidRDefault="00015B90" w:rsidP="00015B90">
      <w:pPr>
        <w:pStyle w:val="H3Body"/>
        <w:ind w:left="0" w:firstLine="450"/>
        <w:rPr>
          <w:i/>
        </w:rPr>
      </w:pPr>
      <w:r w:rsidRPr="00015B90">
        <w:rPr>
          <w:i/>
        </w:rPr>
        <w:t>Method: GET</w:t>
      </w:r>
    </w:p>
    <w:p w14:paraId="72B94E58" w14:textId="2A45DCA3" w:rsidR="00015B90" w:rsidRPr="00015B90" w:rsidRDefault="007B2D5E" w:rsidP="00015B90">
      <w:pPr>
        <w:pStyle w:val="H3Body"/>
        <w:ind w:left="0" w:firstLine="450"/>
        <w:rPr>
          <w:i/>
        </w:rPr>
      </w:pPr>
      <w:r>
        <w:rPr>
          <w:i/>
        </w:rPr>
        <w:t>Path: /</w:t>
      </w:r>
      <w:r w:rsidRPr="007B2D5E">
        <w:t xml:space="preserve"> </w:t>
      </w:r>
      <w:r>
        <w:t>xbrcs/type/{type}</w:t>
      </w:r>
    </w:p>
    <w:p w14:paraId="49FF8DAA" w14:textId="77777777" w:rsidR="00015B90" w:rsidRPr="00015B90" w:rsidRDefault="00015B90" w:rsidP="00015B90">
      <w:pPr>
        <w:pStyle w:val="H3Body"/>
        <w:ind w:left="0" w:firstLine="450"/>
        <w:rPr>
          <w:i/>
        </w:rPr>
      </w:pPr>
      <w:r w:rsidRPr="00015B90">
        <w:rPr>
          <w:i/>
        </w:rPr>
        <w:t>Parameters: None</w:t>
      </w:r>
    </w:p>
    <w:p w14:paraId="6BEA8ACC" w14:textId="77777777" w:rsidR="00015B90" w:rsidRPr="00015B90" w:rsidRDefault="00015B90" w:rsidP="00015B90">
      <w:pPr>
        <w:pStyle w:val="H3Body"/>
        <w:ind w:left="0" w:firstLine="450"/>
        <w:rPr>
          <w:i/>
        </w:rPr>
      </w:pPr>
      <w:r w:rsidRPr="00015B90">
        <w:rPr>
          <w:i/>
        </w:rPr>
        <w:t>Payload object class: None</w:t>
      </w:r>
    </w:p>
    <w:p w14:paraId="1FDB9E5C" w14:textId="483A58DC" w:rsidR="00015B90" w:rsidRDefault="00015B90" w:rsidP="00015B90">
      <w:pPr>
        <w:pStyle w:val="H3Body"/>
        <w:ind w:left="0" w:firstLine="450"/>
        <w:rPr>
          <w:i/>
        </w:rPr>
      </w:pPr>
      <w:r w:rsidRPr="00015B90">
        <w:rPr>
          <w:i/>
        </w:rPr>
        <w:t xml:space="preserve">Return object class: </w:t>
      </w:r>
      <w:r w:rsidR="007B2D5E" w:rsidRPr="007B2D5E">
        <w:rPr>
          <w:i/>
        </w:rPr>
        <w:t>FacilityListDto</w:t>
      </w:r>
      <w:r w:rsidR="007B2D5E">
        <w:rPr>
          <w:i/>
        </w:rPr>
        <w:t xml:space="preserve"> (</w:t>
      </w:r>
      <w:r w:rsidR="00ED35FE">
        <w:rPr>
          <w:i/>
        </w:rPr>
        <w:t xml:space="preserve">XML or JSON </w:t>
      </w:r>
      <w:r w:rsidR="004E4651">
        <w:rPr>
          <w:i/>
        </w:rPr>
        <w:t>representation</w:t>
      </w:r>
      <w:r w:rsidR="007B2D5E">
        <w:rPr>
          <w:i/>
        </w:rPr>
        <w:t>)</w:t>
      </w:r>
    </w:p>
    <w:p w14:paraId="4756F8C7" w14:textId="77777777" w:rsidR="00015B90" w:rsidRPr="00015B90" w:rsidRDefault="00015B90" w:rsidP="00015B90">
      <w:pPr>
        <w:pStyle w:val="H3Body"/>
        <w:ind w:left="0" w:firstLine="450"/>
      </w:pPr>
    </w:p>
    <w:p w14:paraId="40B4F709" w14:textId="73E1081D" w:rsidR="00015B90" w:rsidRDefault="00890CBA" w:rsidP="00890CBA">
      <w:pPr>
        <w:pStyle w:val="Heading3"/>
      </w:pPr>
      <w:bookmarkStart w:id="24" w:name="_Toc354070894"/>
      <w:r>
        <w:t>xbrcs/type/{type}/status/{red|green|yellow}</w:t>
      </w:r>
      <w:bookmarkEnd w:id="24"/>
      <w:r>
        <w:t xml:space="preserve">    </w:t>
      </w:r>
    </w:p>
    <w:p w14:paraId="7975D980" w14:textId="2BF9FCDF" w:rsidR="00015B90" w:rsidRPr="00015B90" w:rsidRDefault="00015B90" w:rsidP="00015B90">
      <w:pPr>
        <w:pStyle w:val="H3Body"/>
        <w:ind w:left="0" w:firstLine="450"/>
        <w:rPr>
          <w:i/>
        </w:rPr>
      </w:pPr>
      <w:r w:rsidRPr="00015B90">
        <w:rPr>
          <w:i/>
        </w:rPr>
        <w:t xml:space="preserve">Description: </w:t>
      </w:r>
      <w:r w:rsidR="00ED35FE">
        <w:rPr>
          <w:i/>
        </w:rPr>
        <w:t>Get a list of registered xBRC with model type = {type} and status = “red”, “green”, or “yellow”</w:t>
      </w:r>
    </w:p>
    <w:p w14:paraId="3925FD69" w14:textId="77777777" w:rsidR="00015B90" w:rsidRPr="00015B90" w:rsidRDefault="00015B90" w:rsidP="00015B90">
      <w:pPr>
        <w:pStyle w:val="H3Body"/>
        <w:ind w:left="0" w:firstLine="450"/>
        <w:rPr>
          <w:i/>
        </w:rPr>
      </w:pPr>
      <w:r w:rsidRPr="00015B90">
        <w:rPr>
          <w:i/>
        </w:rPr>
        <w:t>Method: GET</w:t>
      </w:r>
    </w:p>
    <w:p w14:paraId="01776D01" w14:textId="0D6D2C49" w:rsidR="00015B90" w:rsidRPr="00015B90" w:rsidRDefault="007B2D5E" w:rsidP="00015B90">
      <w:pPr>
        <w:pStyle w:val="H3Body"/>
        <w:ind w:left="0" w:firstLine="450"/>
        <w:rPr>
          <w:i/>
        </w:rPr>
      </w:pPr>
      <w:r>
        <w:rPr>
          <w:i/>
        </w:rPr>
        <w:t>Path: /</w:t>
      </w:r>
      <w:r>
        <w:t>xbrcs/type/{type}/status/{red|green|yellow}</w:t>
      </w:r>
    </w:p>
    <w:p w14:paraId="5D9D7A41" w14:textId="77777777" w:rsidR="00015B90" w:rsidRPr="00015B90" w:rsidRDefault="00015B90" w:rsidP="00015B90">
      <w:pPr>
        <w:pStyle w:val="H3Body"/>
        <w:ind w:left="0" w:firstLine="450"/>
        <w:rPr>
          <w:i/>
        </w:rPr>
      </w:pPr>
      <w:r w:rsidRPr="00015B90">
        <w:rPr>
          <w:i/>
        </w:rPr>
        <w:t>Parameters: None</w:t>
      </w:r>
    </w:p>
    <w:p w14:paraId="7D6806F9" w14:textId="77777777" w:rsidR="00015B90" w:rsidRPr="00015B90" w:rsidRDefault="00015B90" w:rsidP="00015B90">
      <w:pPr>
        <w:pStyle w:val="H3Body"/>
        <w:ind w:left="0" w:firstLine="450"/>
        <w:rPr>
          <w:i/>
        </w:rPr>
      </w:pPr>
      <w:r w:rsidRPr="00015B90">
        <w:rPr>
          <w:i/>
        </w:rPr>
        <w:t>Payload object class: None</w:t>
      </w:r>
    </w:p>
    <w:p w14:paraId="1AE07153" w14:textId="3776DCB4" w:rsidR="00015B90" w:rsidRDefault="00015B90" w:rsidP="00015B90">
      <w:pPr>
        <w:pStyle w:val="H3Body"/>
        <w:ind w:left="0" w:firstLine="450"/>
        <w:rPr>
          <w:i/>
        </w:rPr>
      </w:pPr>
      <w:r w:rsidRPr="00015B90">
        <w:rPr>
          <w:i/>
        </w:rPr>
        <w:t xml:space="preserve">Return object class: </w:t>
      </w:r>
      <w:r w:rsidR="007B2D5E" w:rsidRPr="007B2D5E">
        <w:rPr>
          <w:i/>
        </w:rPr>
        <w:t>FacilityListDto</w:t>
      </w:r>
      <w:r w:rsidR="007B2D5E">
        <w:rPr>
          <w:i/>
        </w:rPr>
        <w:t xml:space="preserve"> (</w:t>
      </w:r>
      <w:r w:rsidR="00ED35FE">
        <w:rPr>
          <w:i/>
        </w:rPr>
        <w:t xml:space="preserve">XML or JSON </w:t>
      </w:r>
      <w:r w:rsidR="004E4651">
        <w:rPr>
          <w:i/>
        </w:rPr>
        <w:t>representation</w:t>
      </w:r>
      <w:r w:rsidR="007B2D5E">
        <w:rPr>
          <w:i/>
        </w:rPr>
        <w:t>)</w:t>
      </w:r>
    </w:p>
    <w:p w14:paraId="2F68422A" w14:textId="77777777" w:rsidR="00015B90" w:rsidRPr="00015B90" w:rsidRDefault="00015B90" w:rsidP="00015B90">
      <w:pPr>
        <w:pStyle w:val="H3Body"/>
        <w:ind w:left="0" w:firstLine="450"/>
      </w:pPr>
    </w:p>
    <w:p w14:paraId="6A9491DC" w14:textId="086089C4" w:rsidR="00015B90" w:rsidRDefault="00890CBA" w:rsidP="00890CBA">
      <w:pPr>
        <w:pStyle w:val="Heading3"/>
      </w:pPr>
      <w:bookmarkStart w:id="25" w:name="_Toc354070895"/>
      <w:r>
        <w:t>xbrc/config/stored/{configId}</w:t>
      </w:r>
      <w:bookmarkEnd w:id="25"/>
    </w:p>
    <w:p w14:paraId="60AC8ECC" w14:textId="286089B5" w:rsidR="00015B90" w:rsidRPr="00015B90" w:rsidRDefault="00015B90" w:rsidP="00015B90">
      <w:pPr>
        <w:pStyle w:val="H3Body"/>
        <w:ind w:left="0" w:firstLine="450"/>
        <w:rPr>
          <w:i/>
        </w:rPr>
      </w:pPr>
      <w:r w:rsidRPr="00015B90">
        <w:rPr>
          <w:i/>
        </w:rPr>
        <w:t xml:space="preserve">Description: </w:t>
      </w:r>
      <w:r w:rsidR="00ED35FE">
        <w:rPr>
          <w:i/>
        </w:rPr>
        <w:t>Get stored xBRC configuration with id={configId}</w:t>
      </w:r>
    </w:p>
    <w:p w14:paraId="56EF0279" w14:textId="77777777" w:rsidR="00015B90" w:rsidRPr="00015B90" w:rsidRDefault="00015B90" w:rsidP="00015B90">
      <w:pPr>
        <w:pStyle w:val="H3Body"/>
        <w:ind w:left="0" w:firstLine="450"/>
        <w:rPr>
          <w:i/>
        </w:rPr>
      </w:pPr>
      <w:r w:rsidRPr="00015B90">
        <w:rPr>
          <w:i/>
        </w:rPr>
        <w:t>Method: GET</w:t>
      </w:r>
    </w:p>
    <w:p w14:paraId="2A3EB80C" w14:textId="157FD510" w:rsidR="00015B90" w:rsidRPr="00015B90" w:rsidRDefault="007B2D5E" w:rsidP="00015B90">
      <w:pPr>
        <w:pStyle w:val="H3Body"/>
        <w:ind w:left="0" w:firstLine="450"/>
        <w:rPr>
          <w:i/>
        </w:rPr>
      </w:pPr>
      <w:r>
        <w:rPr>
          <w:i/>
        </w:rPr>
        <w:t>Path: /</w:t>
      </w:r>
      <w:r>
        <w:t>xbrc/config/stored/{configId}</w:t>
      </w:r>
    </w:p>
    <w:p w14:paraId="432760E7" w14:textId="77777777" w:rsidR="00015B90" w:rsidRPr="00015B90" w:rsidRDefault="00015B90" w:rsidP="00015B90">
      <w:pPr>
        <w:pStyle w:val="H3Body"/>
        <w:ind w:left="0" w:firstLine="450"/>
        <w:rPr>
          <w:i/>
        </w:rPr>
      </w:pPr>
      <w:r w:rsidRPr="00015B90">
        <w:rPr>
          <w:i/>
        </w:rPr>
        <w:t>Parameters: None</w:t>
      </w:r>
    </w:p>
    <w:p w14:paraId="58BD4EC4" w14:textId="77777777" w:rsidR="00015B90" w:rsidRPr="00015B90" w:rsidRDefault="00015B90" w:rsidP="00015B90">
      <w:pPr>
        <w:pStyle w:val="H3Body"/>
        <w:ind w:left="0" w:firstLine="450"/>
        <w:rPr>
          <w:i/>
        </w:rPr>
      </w:pPr>
      <w:r w:rsidRPr="00015B90">
        <w:rPr>
          <w:i/>
        </w:rPr>
        <w:t>Payload object class: None</w:t>
      </w:r>
    </w:p>
    <w:p w14:paraId="1C1DE42F" w14:textId="524D9B31" w:rsidR="00ED35FE" w:rsidRDefault="00015B90" w:rsidP="00ED35FE">
      <w:pPr>
        <w:pStyle w:val="H3Body"/>
        <w:ind w:left="0" w:firstLine="450"/>
        <w:rPr>
          <w:i/>
        </w:rPr>
      </w:pPr>
      <w:r w:rsidRPr="00015B90">
        <w:rPr>
          <w:i/>
        </w:rPr>
        <w:t xml:space="preserve">Return object class: </w:t>
      </w:r>
      <w:r w:rsidR="00ED35FE" w:rsidRPr="00ED35FE">
        <w:rPr>
          <w:i/>
        </w:rPr>
        <w:t>XbrcConfiguration</w:t>
      </w:r>
      <w:r w:rsidR="00ED35FE">
        <w:rPr>
          <w:i/>
        </w:rPr>
        <w:t xml:space="preserve"> (XML or JSON </w:t>
      </w:r>
      <w:r w:rsidR="004E4651">
        <w:rPr>
          <w:i/>
        </w:rPr>
        <w:t>representation</w:t>
      </w:r>
      <w:r w:rsidR="00ED35FE">
        <w:rPr>
          <w:i/>
        </w:rPr>
        <w:t>)</w:t>
      </w:r>
    </w:p>
    <w:p w14:paraId="71838EAA" w14:textId="47261C71" w:rsidR="00015B90" w:rsidRDefault="00015B90" w:rsidP="00015B90">
      <w:pPr>
        <w:pStyle w:val="H3Body"/>
        <w:ind w:left="0" w:firstLine="450"/>
        <w:rPr>
          <w:i/>
        </w:rPr>
      </w:pPr>
    </w:p>
    <w:p w14:paraId="5F050B50" w14:textId="77777777" w:rsidR="00015B90" w:rsidRPr="00015B90" w:rsidRDefault="00015B90" w:rsidP="00015B90">
      <w:pPr>
        <w:pStyle w:val="H3Body"/>
        <w:ind w:left="0" w:firstLine="450"/>
      </w:pPr>
    </w:p>
    <w:p w14:paraId="0725ABB4" w14:textId="5197BEA1" w:rsidR="00015B90" w:rsidRDefault="00890CBA" w:rsidP="00890CBA">
      <w:pPr>
        <w:pStyle w:val="Heading3"/>
      </w:pPr>
      <w:bookmarkStart w:id="26" w:name="_Toc354070896"/>
      <w:r>
        <w:t>xbrc/config/fetch/id/{xbrcId}/{name}</w:t>
      </w:r>
      <w:bookmarkEnd w:id="26"/>
    </w:p>
    <w:p w14:paraId="4B38CFFD" w14:textId="6B42C7EF" w:rsidR="00015B90" w:rsidRPr="00015B90" w:rsidRDefault="00015B90" w:rsidP="00015B90">
      <w:pPr>
        <w:pStyle w:val="H3Body"/>
        <w:ind w:left="0" w:firstLine="450"/>
        <w:rPr>
          <w:i/>
        </w:rPr>
      </w:pPr>
      <w:r w:rsidRPr="00015B90">
        <w:rPr>
          <w:i/>
        </w:rPr>
        <w:t xml:space="preserve">Description: </w:t>
      </w:r>
      <w:r w:rsidR="00ED35FE">
        <w:rPr>
          <w:i/>
        </w:rPr>
        <w:t>Fetch xBRC configuration from running xBRC with id={xbrcId} and name={name}</w:t>
      </w:r>
    </w:p>
    <w:p w14:paraId="5D8FEE35" w14:textId="77777777" w:rsidR="00015B90" w:rsidRPr="00015B90" w:rsidRDefault="00015B90" w:rsidP="00015B90">
      <w:pPr>
        <w:pStyle w:val="H3Body"/>
        <w:ind w:left="0" w:firstLine="450"/>
        <w:rPr>
          <w:i/>
        </w:rPr>
      </w:pPr>
      <w:r w:rsidRPr="00015B90">
        <w:rPr>
          <w:i/>
        </w:rPr>
        <w:t>Method: GET</w:t>
      </w:r>
    </w:p>
    <w:p w14:paraId="75B24429" w14:textId="06333B07" w:rsidR="00015B90" w:rsidRPr="00015B90" w:rsidRDefault="007B2D5E" w:rsidP="00015B90">
      <w:pPr>
        <w:pStyle w:val="H3Body"/>
        <w:ind w:left="0" w:firstLine="450"/>
        <w:rPr>
          <w:i/>
        </w:rPr>
      </w:pPr>
      <w:r>
        <w:rPr>
          <w:i/>
        </w:rPr>
        <w:t>Path: /</w:t>
      </w:r>
      <w:r>
        <w:t>xbrc/config/fetch/id/{xbrcId}/{name}</w:t>
      </w:r>
    </w:p>
    <w:p w14:paraId="52EDE216" w14:textId="77777777" w:rsidR="00015B90" w:rsidRPr="00015B90" w:rsidRDefault="00015B90" w:rsidP="00015B90">
      <w:pPr>
        <w:pStyle w:val="H3Body"/>
        <w:ind w:left="0" w:firstLine="450"/>
        <w:rPr>
          <w:i/>
        </w:rPr>
      </w:pPr>
      <w:r w:rsidRPr="00015B90">
        <w:rPr>
          <w:i/>
        </w:rPr>
        <w:t>Parameters: None</w:t>
      </w:r>
    </w:p>
    <w:p w14:paraId="0B075650" w14:textId="77777777" w:rsidR="00015B90" w:rsidRPr="00015B90" w:rsidRDefault="00015B90" w:rsidP="00015B90">
      <w:pPr>
        <w:pStyle w:val="H3Body"/>
        <w:ind w:left="0" w:firstLine="450"/>
        <w:rPr>
          <w:i/>
        </w:rPr>
      </w:pPr>
      <w:r w:rsidRPr="00015B90">
        <w:rPr>
          <w:i/>
        </w:rPr>
        <w:t>Payload object class: None</w:t>
      </w:r>
    </w:p>
    <w:p w14:paraId="3386F941" w14:textId="7EE59358" w:rsidR="00015B90" w:rsidRDefault="00015B90" w:rsidP="00015B90">
      <w:pPr>
        <w:pStyle w:val="H3Body"/>
        <w:ind w:left="0" w:firstLine="450"/>
        <w:rPr>
          <w:i/>
        </w:rPr>
      </w:pPr>
      <w:r w:rsidRPr="00015B90">
        <w:rPr>
          <w:i/>
        </w:rPr>
        <w:t xml:space="preserve">Return object class: </w:t>
      </w:r>
      <w:r w:rsidR="00032537" w:rsidRPr="00ED35FE">
        <w:rPr>
          <w:i/>
        </w:rPr>
        <w:t>XbrcConfiguration</w:t>
      </w:r>
      <w:r w:rsidR="00032537">
        <w:rPr>
          <w:i/>
        </w:rPr>
        <w:t xml:space="preserve"> (XML or JSON </w:t>
      </w:r>
      <w:r w:rsidR="004E4651">
        <w:rPr>
          <w:i/>
        </w:rPr>
        <w:t>representation</w:t>
      </w:r>
      <w:r w:rsidR="00032537">
        <w:rPr>
          <w:i/>
        </w:rPr>
        <w:t>)</w:t>
      </w:r>
    </w:p>
    <w:p w14:paraId="5C15034F" w14:textId="77777777" w:rsidR="00015B90" w:rsidRPr="00015B90" w:rsidRDefault="00015B90" w:rsidP="00015B90">
      <w:pPr>
        <w:pStyle w:val="H3Body"/>
        <w:ind w:left="0" w:firstLine="450"/>
      </w:pPr>
    </w:p>
    <w:p w14:paraId="0FE96690" w14:textId="464372EA" w:rsidR="00015B90" w:rsidRDefault="00890CBA" w:rsidP="00890CBA">
      <w:pPr>
        <w:pStyle w:val="Heading3"/>
      </w:pPr>
      <w:bookmarkStart w:id="27" w:name="_Toc354070897"/>
      <w:r>
        <w:t>xbrc/config/fetch/addr/{xbrcAddr}/{xbrcPort}/{name}</w:t>
      </w:r>
      <w:bookmarkEnd w:id="27"/>
    </w:p>
    <w:p w14:paraId="08106274" w14:textId="48F5F57C" w:rsidR="00015B90" w:rsidRPr="00015B90" w:rsidRDefault="00015B90" w:rsidP="00015B90">
      <w:pPr>
        <w:pStyle w:val="H3Body"/>
        <w:ind w:left="0" w:firstLine="450"/>
        <w:rPr>
          <w:i/>
        </w:rPr>
      </w:pPr>
      <w:r w:rsidRPr="00015B90">
        <w:rPr>
          <w:i/>
        </w:rPr>
        <w:t xml:space="preserve">Description: </w:t>
      </w:r>
      <w:r w:rsidR="00ED35FE">
        <w:rPr>
          <w:i/>
        </w:rPr>
        <w:t>Fetch xBRC configu</w:t>
      </w:r>
      <w:r w:rsidR="00032537">
        <w:rPr>
          <w:i/>
        </w:rPr>
        <w:t>ration from running xBRC with address ={xbrcAddrs</w:t>
      </w:r>
      <w:r w:rsidR="00ED35FE">
        <w:rPr>
          <w:i/>
        </w:rPr>
        <w:t>}</w:t>
      </w:r>
      <w:r w:rsidR="00032537">
        <w:rPr>
          <w:i/>
        </w:rPr>
        <w:t>, port = {xbrcPort}</w:t>
      </w:r>
      <w:r w:rsidR="00ED35FE">
        <w:rPr>
          <w:i/>
        </w:rPr>
        <w:t xml:space="preserve"> and name={name}</w:t>
      </w:r>
    </w:p>
    <w:p w14:paraId="779DC232" w14:textId="77777777" w:rsidR="00015B90" w:rsidRPr="00015B90" w:rsidRDefault="00015B90" w:rsidP="00015B90">
      <w:pPr>
        <w:pStyle w:val="H3Body"/>
        <w:ind w:left="0" w:firstLine="450"/>
        <w:rPr>
          <w:i/>
        </w:rPr>
      </w:pPr>
      <w:r w:rsidRPr="00015B90">
        <w:rPr>
          <w:i/>
        </w:rPr>
        <w:t>Method: GET</w:t>
      </w:r>
    </w:p>
    <w:p w14:paraId="7A2FF1FF" w14:textId="0A78870D" w:rsidR="00015B90" w:rsidRPr="00015B90" w:rsidRDefault="007B2D5E" w:rsidP="00015B90">
      <w:pPr>
        <w:pStyle w:val="H3Body"/>
        <w:ind w:left="0" w:firstLine="450"/>
        <w:rPr>
          <w:i/>
        </w:rPr>
      </w:pPr>
      <w:r>
        <w:rPr>
          <w:i/>
        </w:rPr>
        <w:t>Path: /</w:t>
      </w:r>
      <w:r>
        <w:t>xbrc/config/fetch/addr/{xbrcAddr}/{xbrcPort}/{name}</w:t>
      </w:r>
    </w:p>
    <w:p w14:paraId="1C63AAF7" w14:textId="77777777" w:rsidR="00015B90" w:rsidRPr="00015B90" w:rsidRDefault="00015B90" w:rsidP="00015B90">
      <w:pPr>
        <w:pStyle w:val="H3Body"/>
        <w:ind w:left="0" w:firstLine="450"/>
        <w:rPr>
          <w:i/>
        </w:rPr>
      </w:pPr>
      <w:r w:rsidRPr="00015B90">
        <w:rPr>
          <w:i/>
        </w:rPr>
        <w:t>Parameters: None</w:t>
      </w:r>
    </w:p>
    <w:p w14:paraId="36A28BCA" w14:textId="77777777" w:rsidR="00015B90" w:rsidRPr="00015B90" w:rsidRDefault="00015B90" w:rsidP="00015B90">
      <w:pPr>
        <w:pStyle w:val="H3Body"/>
        <w:ind w:left="0" w:firstLine="450"/>
        <w:rPr>
          <w:i/>
        </w:rPr>
      </w:pPr>
      <w:r w:rsidRPr="00015B90">
        <w:rPr>
          <w:i/>
        </w:rPr>
        <w:t>Payload object class: None</w:t>
      </w:r>
    </w:p>
    <w:p w14:paraId="14D997DB" w14:textId="21C0B8B4" w:rsidR="00015B90" w:rsidRDefault="00015B90" w:rsidP="00015B90">
      <w:pPr>
        <w:pStyle w:val="H3Body"/>
        <w:ind w:left="0" w:firstLine="450"/>
        <w:rPr>
          <w:i/>
        </w:rPr>
      </w:pPr>
      <w:r w:rsidRPr="00015B90">
        <w:rPr>
          <w:i/>
        </w:rPr>
        <w:t xml:space="preserve">Return object class: </w:t>
      </w:r>
      <w:r w:rsidR="00032537" w:rsidRPr="00ED35FE">
        <w:rPr>
          <w:i/>
        </w:rPr>
        <w:t>XbrcConfiguration</w:t>
      </w:r>
      <w:r w:rsidR="00032537">
        <w:rPr>
          <w:i/>
        </w:rPr>
        <w:t xml:space="preserve"> (XML or JSON </w:t>
      </w:r>
      <w:r w:rsidR="004E4651">
        <w:rPr>
          <w:i/>
        </w:rPr>
        <w:t>representation</w:t>
      </w:r>
      <w:r w:rsidR="00032537">
        <w:rPr>
          <w:i/>
        </w:rPr>
        <w:t>)</w:t>
      </w:r>
    </w:p>
    <w:p w14:paraId="7AA36D5E" w14:textId="77777777" w:rsidR="00015B90" w:rsidRPr="00015B90" w:rsidRDefault="00015B90" w:rsidP="00015B90">
      <w:pPr>
        <w:pStyle w:val="H3Body"/>
        <w:ind w:left="0" w:firstLine="450"/>
      </w:pPr>
    </w:p>
    <w:p w14:paraId="7FCF4403" w14:textId="5E1C325C" w:rsidR="00015B90" w:rsidRDefault="00890CBA" w:rsidP="00890CBA">
      <w:pPr>
        <w:pStyle w:val="Heading3"/>
      </w:pPr>
      <w:bookmarkStart w:id="28" w:name="_Toc354070898"/>
      <w:r>
        <w:t>xbrc/configs</w:t>
      </w:r>
      <w:bookmarkEnd w:id="28"/>
    </w:p>
    <w:p w14:paraId="4D7129FD" w14:textId="68BBC064" w:rsidR="00015B90" w:rsidRPr="00015B90" w:rsidRDefault="00015B90" w:rsidP="00015B90">
      <w:pPr>
        <w:pStyle w:val="H3Body"/>
        <w:ind w:left="0" w:firstLine="450"/>
        <w:rPr>
          <w:i/>
        </w:rPr>
      </w:pPr>
      <w:r w:rsidRPr="00015B90">
        <w:rPr>
          <w:i/>
        </w:rPr>
        <w:t xml:space="preserve">Description: </w:t>
      </w:r>
      <w:r w:rsidR="00032537">
        <w:rPr>
          <w:i/>
        </w:rPr>
        <w:t>Get a list of stored xBRC configurations</w:t>
      </w:r>
    </w:p>
    <w:p w14:paraId="0964B557" w14:textId="77777777" w:rsidR="00015B90" w:rsidRPr="00015B90" w:rsidRDefault="00015B90" w:rsidP="00015B90">
      <w:pPr>
        <w:pStyle w:val="H3Body"/>
        <w:ind w:left="0" w:firstLine="450"/>
        <w:rPr>
          <w:i/>
        </w:rPr>
      </w:pPr>
      <w:r w:rsidRPr="00015B90">
        <w:rPr>
          <w:i/>
        </w:rPr>
        <w:t>Method: GET</w:t>
      </w:r>
    </w:p>
    <w:p w14:paraId="778D89B1" w14:textId="3F61076C" w:rsidR="00015B90" w:rsidRPr="00015B90" w:rsidRDefault="007B2D5E" w:rsidP="00015B90">
      <w:pPr>
        <w:pStyle w:val="H3Body"/>
        <w:ind w:left="0" w:firstLine="450"/>
        <w:rPr>
          <w:i/>
        </w:rPr>
      </w:pPr>
      <w:r>
        <w:rPr>
          <w:i/>
        </w:rPr>
        <w:t>Path: /xbrc/configs</w:t>
      </w:r>
    </w:p>
    <w:p w14:paraId="0BE84942" w14:textId="77777777" w:rsidR="00015B90" w:rsidRPr="00015B90" w:rsidRDefault="00015B90" w:rsidP="00015B90">
      <w:pPr>
        <w:pStyle w:val="H3Body"/>
        <w:ind w:left="0" w:firstLine="450"/>
        <w:rPr>
          <w:i/>
        </w:rPr>
      </w:pPr>
      <w:r w:rsidRPr="00015B90">
        <w:rPr>
          <w:i/>
        </w:rPr>
        <w:t>Parameters: None</w:t>
      </w:r>
    </w:p>
    <w:p w14:paraId="694F297D" w14:textId="13D8D3CB" w:rsidR="00015B90" w:rsidRPr="00015B90" w:rsidRDefault="00015B90" w:rsidP="00015B90">
      <w:pPr>
        <w:pStyle w:val="H3Body"/>
        <w:ind w:left="0" w:firstLine="450"/>
        <w:rPr>
          <w:i/>
        </w:rPr>
      </w:pPr>
      <w:r w:rsidRPr="00015B90">
        <w:rPr>
          <w:i/>
        </w:rPr>
        <w:t xml:space="preserve">Payload object class: </w:t>
      </w:r>
      <w:r w:rsidR="00725DAC">
        <w:rPr>
          <w:i/>
        </w:rPr>
        <w:t>None</w:t>
      </w:r>
    </w:p>
    <w:p w14:paraId="1CF78950" w14:textId="6FF40007" w:rsidR="00015B90" w:rsidRDefault="00015B90" w:rsidP="00015B90">
      <w:pPr>
        <w:pStyle w:val="H3Body"/>
        <w:ind w:left="0" w:firstLine="450"/>
        <w:rPr>
          <w:i/>
        </w:rPr>
      </w:pPr>
      <w:r w:rsidRPr="00015B90">
        <w:rPr>
          <w:i/>
        </w:rPr>
        <w:t xml:space="preserve">Return object class: </w:t>
      </w:r>
      <w:r w:rsidR="00032537" w:rsidRPr="00032537">
        <w:rPr>
          <w:i/>
        </w:rPr>
        <w:t>XbrcConfigurationListDto</w:t>
      </w:r>
      <w:r w:rsidR="00032537">
        <w:rPr>
          <w:i/>
        </w:rPr>
        <w:t xml:space="preserve"> (XML or JSON </w:t>
      </w:r>
      <w:r w:rsidR="004E4651">
        <w:rPr>
          <w:i/>
        </w:rPr>
        <w:t>representation</w:t>
      </w:r>
      <w:r w:rsidR="00032537">
        <w:rPr>
          <w:i/>
        </w:rPr>
        <w:t>)</w:t>
      </w:r>
    </w:p>
    <w:p w14:paraId="5F5B80ED" w14:textId="77777777" w:rsidR="00015B90" w:rsidRPr="00015B90" w:rsidRDefault="00015B90" w:rsidP="00015B90">
      <w:pPr>
        <w:pStyle w:val="H3Body"/>
        <w:ind w:left="0" w:firstLine="450"/>
      </w:pPr>
    </w:p>
    <w:p w14:paraId="2EAA76AD" w14:textId="75E5A469" w:rsidR="00015B90" w:rsidRDefault="00890CBA" w:rsidP="00890CBA">
      <w:pPr>
        <w:pStyle w:val="Heading3"/>
      </w:pPr>
      <w:bookmarkStart w:id="29" w:name="_Toc354070899"/>
      <w:r>
        <w:t>xbrc/config/parse</w:t>
      </w:r>
      <w:bookmarkEnd w:id="29"/>
    </w:p>
    <w:p w14:paraId="5C979F5E" w14:textId="2CFA347F" w:rsidR="00015B90" w:rsidRPr="00015B90" w:rsidRDefault="00015B90" w:rsidP="00015B90">
      <w:pPr>
        <w:pStyle w:val="H3Body"/>
        <w:ind w:left="0" w:firstLine="450"/>
        <w:rPr>
          <w:i/>
        </w:rPr>
      </w:pPr>
      <w:r w:rsidRPr="00015B90">
        <w:rPr>
          <w:i/>
        </w:rPr>
        <w:t xml:space="preserve">Description: </w:t>
      </w:r>
      <w:r w:rsidR="00032537">
        <w:rPr>
          <w:i/>
        </w:rPr>
        <w:t>Parse and validate xBRC configuration read from a file</w:t>
      </w:r>
    </w:p>
    <w:p w14:paraId="3FC9AECB" w14:textId="2D9B11B0" w:rsidR="00015B90" w:rsidRPr="00015B90" w:rsidRDefault="00015B90" w:rsidP="00015B90">
      <w:pPr>
        <w:pStyle w:val="H3Body"/>
        <w:ind w:left="0" w:firstLine="450"/>
        <w:rPr>
          <w:i/>
        </w:rPr>
      </w:pPr>
      <w:r w:rsidRPr="00015B90">
        <w:rPr>
          <w:i/>
        </w:rPr>
        <w:t xml:space="preserve">Method: </w:t>
      </w:r>
      <w:r w:rsidR="00890CBA">
        <w:rPr>
          <w:i/>
        </w:rPr>
        <w:t>PUT</w:t>
      </w:r>
    </w:p>
    <w:p w14:paraId="37436CD3" w14:textId="34A028C3" w:rsidR="00015B90" w:rsidRPr="00015B90" w:rsidRDefault="007B2D5E" w:rsidP="00015B90">
      <w:pPr>
        <w:pStyle w:val="H3Body"/>
        <w:ind w:left="0" w:firstLine="450"/>
        <w:rPr>
          <w:i/>
        </w:rPr>
      </w:pPr>
      <w:r>
        <w:rPr>
          <w:i/>
        </w:rPr>
        <w:t>Path: /</w:t>
      </w:r>
      <w:r>
        <w:t>xbrc/config/parse</w:t>
      </w:r>
    </w:p>
    <w:p w14:paraId="30B2B4A4" w14:textId="77777777" w:rsidR="00015B90" w:rsidRPr="00015B90" w:rsidRDefault="00015B90" w:rsidP="00015B90">
      <w:pPr>
        <w:pStyle w:val="H3Body"/>
        <w:ind w:left="0" w:firstLine="450"/>
        <w:rPr>
          <w:i/>
        </w:rPr>
      </w:pPr>
      <w:r w:rsidRPr="00015B90">
        <w:rPr>
          <w:i/>
        </w:rPr>
        <w:t>Parameters: None</w:t>
      </w:r>
    </w:p>
    <w:p w14:paraId="52C8D730" w14:textId="0ED69631" w:rsidR="00015B90" w:rsidRPr="00015B90" w:rsidRDefault="00015B90" w:rsidP="00015B90">
      <w:pPr>
        <w:pStyle w:val="H3Body"/>
        <w:ind w:left="0" w:firstLine="450"/>
        <w:rPr>
          <w:i/>
        </w:rPr>
      </w:pPr>
      <w:r w:rsidRPr="00015B90">
        <w:rPr>
          <w:i/>
        </w:rPr>
        <w:t xml:space="preserve">Payload object class: </w:t>
      </w:r>
      <w:r w:rsidR="00725DAC" w:rsidRPr="00725DAC">
        <w:rPr>
          <w:i/>
        </w:rPr>
        <w:t>XbrcConfiguration</w:t>
      </w:r>
      <w:r w:rsidR="00725DAC">
        <w:rPr>
          <w:i/>
        </w:rPr>
        <w:t xml:space="preserve"> (XML or JSON </w:t>
      </w:r>
      <w:r w:rsidR="004E4651">
        <w:rPr>
          <w:i/>
        </w:rPr>
        <w:t>representation</w:t>
      </w:r>
      <w:r w:rsidR="00725DAC">
        <w:rPr>
          <w:i/>
        </w:rPr>
        <w:t>)</w:t>
      </w:r>
    </w:p>
    <w:p w14:paraId="7DF41D95" w14:textId="66750EE5" w:rsidR="00015B90" w:rsidRDefault="00015B90" w:rsidP="00015B90">
      <w:pPr>
        <w:pStyle w:val="H3Body"/>
        <w:ind w:left="0" w:firstLine="450"/>
        <w:rPr>
          <w:i/>
        </w:rPr>
      </w:pPr>
      <w:r w:rsidRPr="00015B90">
        <w:rPr>
          <w:i/>
        </w:rPr>
        <w:t xml:space="preserve">Return object class: </w:t>
      </w:r>
      <w:r w:rsidR="00032537" w:rsidRPr="00ED35FE">
        <w:rPr>
          <w:i/>
        </w:rPr>
        <w:t>XbrcConfiguration</w:t>
      </w:r>
      <w:r w:rsidR="00032537">
        <w:rPr>
          <w:i/>
        </w:rPr>
        <w:t xml:space="preserve"> (XML or JSON </w:t>
      </w:r>
      <w:r w:rsidR="004E4651">
        <w:rPr>
          <w:i/>
        </w:rPr>
        <w:t>representation</w:t>
      </w:r>
      <w:r w:rsidR="00032537">
        <w:rPr>
          <w:i/>
        </w:rPr>
        <w:t>)</w:t>
      </w:r>
    </w:p>
    <w:p w14:paraId="191FD278" w14:textId="77777777" w:rsidR="00015B90" w:rsidRPr="00015B90" w:rsidRDefault="00015B90" w:rsidP="00015B90">
      <w:pPr>
        <w:pStyle w:val="H3Body"/>
        <w:ind w:left="0" w:firstLine="450"/>
      </w:pPr>
    </w:p>
    <w:p w14:paraId="7B198287" w14:textId="0BC398D0" w:rsidR="00015B90" w:rsidRDefault="00890CBA" w:rsidP="00890CBA">
      <w:pPr>
        <w:pStyle w:val="Heading3"/>
      </w:pPr>
      <w:bookmarkStart w:id="30" w:name="_Toc354070900"/>
      <w:r>
        <w:t>xbrc/config/props</w:t>
      </w:r>
      <w:bookmarkEnd w:id="30"/>
    </w:p>
    <w:p w14:paraId="1CB17C37" w14:textId="26F48B72" w:rsidR="00015B90" w:rsidRPr="00015B90" w:rsidRDefault="00015B90" w:rsidP="00015B90">
      <w:pPr>
        <w:pStyle w:val="H3Body"/>
        <w:ind w:left="0" w:firstLine="450"/>
        <w:rPr>
          <w:i/>
        </w:rPr>
      </w:pPr>
      <w:r w:rsidRPr="00015B90">
        <w:rPr>
          <w:i/>
        </w:rPr>
        <w:t xml:space="preserve">Description: </w:t>
      </w:r>
      <w:r w:rsidR="00032537">
        <w:rPr>
          <w:i/>
        </w:rPr>
        <w:t>Fetch configuration properties of</w:t>
      </w:r>
      <w:r w:rsidR="00725DAC">
        <w:rPr>
          <w:i/>
        </w:rPr>
        <w:t xml:space="preserve"> the specified</w:t>
      </w:r>
      <w:r w:rsidR="00032537">
        <w:rPr>
          <w:i/>
        </w:rPr>
        <w:t xml:space="preserve"> xBRCs</w:t>
      </w:r>
    </w:p>
    <w:p w14:paraId="5FF71788" w14:textId="4E731C9B" w:rsidR="00015B90" w:rsidRPr="00015B90" w:rsidRDefault="00890CBA" w:rsidP="00015B90">
      <w:pPr>
        <w:pStyle w:val="H3Body"/>
        <w:ind w:left="0" w:firstLine="450"/>
        <w:rPr>
          <w:i/>
        </w:rPr>
      </w:pPr>
      <w:r>
        <w:rPr>
          <w:i/>
        </w:rPr>
        <w:t>Method: PUT</w:t>
      </w:r>
    </w:p>
    <w:p w14:paraId="254E962C" w14:textId="31F6806B" w:rsidR="00015B90" w:rsidRPr="00015B90" w:rsidRDefault="007B2D5E" w:rsidP="00015B90">
      <w:pPr>
        <w:pStyle w:val="H3Body"/>
        <w:ind w:left="0" w:firstLine="450"/>
        <w:rPr>
          <w:i/>
        </w:rPr>
      </w:pPr>
      <w:r>
        <w:rPr>
          <w:i/>
        </w:rPr>
        <w:t>Path: /</w:t>
      </w:r>
      <w:r>
        <w:t>xbrc/config/props</w:t>
      </w:r>
    </w:p>
    <w:p w14:paraId="52E3E0B0" w14:textId="77777777" w:rsidR="00015B90" w:rsidRPr="00015B90" w:rsidRDefault="00015B90" w:rsidP="00015B90">
      <w:pPr>
        <w:pStyle w:val="H3Body"/>
        <w:ind w:left="0" w:firstLine="450"/>
        <w:rPr>
          <w:i/>
        </w:rPr>
      </w:pPr>
      <w:r w:rsidRPr="00015B90">
        <w:rPr>
          <w:i/>
        </w:rPr>
        <w:t>Parameters: None</w:t>
      </w:r>
    </w:p>
    <w:p w14:paraId="0B2F9D74" w14:textId="5056E1F3" w:rsidR="00015B90" w:rsidRPr="00015B90" w:rsidRDefault="00015B90" w:rsidP="00015B90">
      <w:pPr>
        <w:pStyle w:val="H3Body"/>
        <w:ind w:left="0" w:firstLine="450"/>
        <w:rPr>
          <w:i/>
        </w:rPr>
      </w:pPr>
      <w:r w:rsidRPr="00015B90">
        <w:rPr>
          <w:i/>
        </w:rPr>
        <w:t xml:space="preserve">Payload object class: </w:t>
      </w:r>
      <w:r w:rsidR="00032537" w:rsidRPr="00032537">
        <w:rPr>
          <w:i/>
        </w:rPr>
        <w:t>XbrcIdListDto</w:t>
      </w:r>
      <w:r w:rsidR="00032537">
        <w:rPr>
          <w:i/>
        </w:rPr>
        <w:t xml:space="preserve"> (XML or JSON </w:t>
      </w:r>
      <w:r w:rsidR="004E4651">
        <w:rPr>
          <w:i/>
        </w:rPr>
        <w:t>representation</w:t>
      </w:r>
      <w:r w:rsidR="00032537">
        <w:rPr>
          <w:i/>
        </w:rPr>
        <w:t>)</w:t>
      </w:r>
    </w:p>
    <w:p w14:paraId="3CB812A1" w14:textId="642BE484" w:rsidR="00015B90" w:rsidRDefault="00015B90" w:rsidP="00015B90">
      <w:pPr>
        <w:pStyle w:val="H3Body"/>
        <w:ind w:left="0" w:firstLine="450"/>
        <w:rPr>
          <w:i/>
        </w:rPr>
      </w:pPr>
      <w:r w:rsidRPr="00015B90">
        <w:rPr>
          <w:i/>
        </w:rPr>
        <w:t xml:space="preserve">Return object class: </w:t>
      </w:r>
      <w:r w:rsidR="00032537" w:rsidRPr="00032537">
        <w:rPr>
          <w:i/>
        </w:rPr>
        <w:t>XbrcConfigListMapDto</w:t>
      </w:r>
      <w:r w:rsidR="00032537">
        <w:rPr>
          <w:i/>
        </w:rPr>
        <w:t xml:space="preserve"> (XML or JSON </w:t>
      </w:r>
      <w:r w:rsidR="004E4651">
        <w:rPr>
          <w:i/>
        </w:rPr>
        <w:t>representation</w:t>
      </w:r>
      <w:r w:rsidR="00032537">
        <w:rPr>
          <w:i/>
        </w:rPr>
        <w:t>)</w:t>
      </w:r>
    </w:p>
    <w:p w14:paraId="7CAF79C2" w14:textId="77777777" w:rsidR="00015B90" w:rsidRPr="00015B90" w:rsidRDefault="00015B90" w:rsidP="00015B90">
      <w:pPr>
        <w:pStyle w:val="H3Body"/>
        <w:ind w:left="0" w:firstLine="450"/>
      </w:pPr>
    </w:p>
    <w:p w14:paraId="6F0D44F3" w14:textId="4BB3B379" w:rsidR="00015B90" w:rsidRDefault="0095049E" w:rsidP="00890CBA">
      <w:pPr>
        <w:pStyle w:val="Heading3"/>
      </w:pPr>
      <w:bookmarkStart w:id="31" w:name="_Toc354070901"/>
      <w:r>
        <w:t>xbrc/config/add/{xbrcId}</w:t>
      </w:r>
      <w:bookmarkEnd w:id="31"/>
    </w:p>
    <w:p w14:paraId="6B1B1B55" w14:textId="37171E94" w:rsidR="00015B90" w:rsidRPr="00015B90" w:rsidRDefault="00015B90" w:rsidP="00015B90">
      <w:pPr>
        <w:pStyle w:val="H3Body"/>
        <w:ind w:left="0" w:firstLine="450"/>
        <w:rPr>
          <w:i/>
        </w:rPr>
      </w:pPr>
      <w:r w:rsidRPr="00015B90">
        <w:rPr>
          <w:i/>
        </w:rPr>
        <w:t xml:space="preserve">Description: </w:t>
      </w:r>
      <w:r w:rsidR="00725DAC">
        <w:rPr>
          <w:i/>
        </w:rPr>
        <w:t>Add a new xBRC configuration</w:t>
      </w:r>
    </w:p>
    <w:p w14:paraId="09F47A40" w14:textId="3A2EB847" w:rsidR="00015B90" w:rsidRPr="00015B90" w:rsidRDefault="00015B90" w:rsidP="00015B90">
      <w:pPr>
        <w:pStyle w:val="H3Body"/>
        <w:ind w:left="0" w:firstLine="450"/>
        <w:rPr>
          <w:i/>
        </w:rPr>
      </w:pPr>
      <w:r w:rsidRPr="00015B90">
        <w:rPr>
          <w:i/>
        </w:rPr>
        <w:t xml:space="preserve">Method: </w:t>
      </w:r>
      <w:r w:rsidR="0095049E">
        <w:rPr>
          <w:i/>
        </w:rPr>
        <w:t>POST</w:t>
      </w:r>
    </w:p>
    <w:p w14:paraId="0302B229" w14:textId="60621A21" w:rsidR="00015B90" w:rsidRPr="00015B90" w:rsidRDefault="007B2D5E" w:rsidP="00015B90">
      <w:pPr>
        <w:pStyle w:val="H3Body"/>
        <w:ind w:left="0" w:firstLine="450"/>
        <w:rPr>
          <w:i/>
        </w:rPr>
      </w:pPr>
      <w:r>
        <w:rPr>
          <w:i/>
        </w:rPr>
        <w:t>Path: /</w:t>
      </w:r>
      <w:r>
        <w:t>xbrc/config/add/{xbrcId}</w:t>
      </w:r>
    </w:p>
    <w:p w14:paraId="19797842" w14:textId="77777777" w:rsidR="00015B90" w:rsidRPr="00015B90" w:rsidRDefault="00015B90" w:rsidP="00015B90">
      <w:pPr>
        <w:pStyle w:val="H3Body"/>
        <w:ind w:left="0" w:firstLine="450"/>
        <w:rPr>
          <w:i/>
        </w:rPr>
      </w:pPr>
      <w:r w:rsidRPr="00015B90">
        <w:rPr>
          <w:i/>
        </w:rPr>
        <w:t>Parameters: None</w:t>
      </w:r>
    </w:p>
    <w:p w14:paraId="640739A5" w14:textId="7A679F60" w:rsidR="00015B90" w:rsidRPr="00015B90" w:rsidRDefault="00015B90" w:rsidP="00015B90">
      <w:pPr>
        <w:pStyle w:val="H3Body"/>
        <w:ind w:left="0" w:firstLine="450"/>
        <w:rPr>
          <w:i/>
        </w:rPr>
      </w:pPr>
      <w:r w:rsidRPr="00015B90">
        <w:rPr>
          <w:i/>
        </w:rPr>
        <w:t xml:space="preserve">Payload object class: </w:t>
      </w:r>
      <w:r w:rsidR="00725DAC">
        <w:rPr>
          <w:i/>
        </w:rPr>
        <w:t xml:space="preserve"> </w:t>
      </w:r>
      <w:r w:rsidR="00725DAC" w:rsidRPr="00725DAC">
        <w:rPr>
          <w:i/>
        </w:rPr>
        <w:t>XbrcConfiguration</w:t>
      </w:r>
      <w:r w:rsidR="00725DAC">
        <w:rPr>
          <w:i/>
        </w:rPr>
        <w:t xml:space="preserve"> (XML or JSON </w:t>
      </w:r>
      <w:r w:rsidR="004E4651">
        <w:rPr>
          <w:i/>
        </w:rPr>
        <w:t>representation</w:t>
      </w:r>
      <w:r w:rsidR="00725DAC">
        <w:rPr>
          <w:i/>
        </w:rPr>
        <w:t>)</w:t>
      </w:r>
    </w:p>
    <w:p w14:paraId="043B4C3B" w14:textId="42A4683B" w:rsidR="00015B90" w:rsidRDefault="00015B90" w:rsidP="00725DAC">
      <w:pPr>
        <w:pStyle w:val="H3Body"/>
        <w:ind w:left="0" w:firstLine="450"/>
        <w:rPr>
          <w:i/>
        </w:rPr>
      </w:pPr>
      <w:r w:rsidRPr="00015B90">
        <w:rPr>
          <w:i/>
        </w:rPr>
        <w:t xml:space="preserve">Return object class: </w:t>
      </w:r>
      <w:r w:rsidR="00725DAC" w:rsidRPr="00725DAC">
        <w:rPr>
          <w:i/>
        </w:rPr>
        <w:t>XbrcConfigListMapDto</w:t>
      </w:r>
      <w:r w:rsidR="00725DAC">
        <w:rPr>
          <w:i/>
        </w:rPr>
        <w:t xml:space="preserve"> (XML or JSON </w:t>
      </w:r>
      <w:r w:rsidR="004E4651">
        <w:rPr>
          <w:i/>
        </w:rPr>
        <w:t>representation</w:t>
      </w:r>
      <w:r w:rsidR="00725DAC">
        <w:rPr>
          <w:i/>
        </w:rPr>
        <w:t>)</w:t>
      </w:r>
    </w:p>
    <w:p w14:paraId="71E82C60" w14:textId="77777777" w:rsidR="00015B90" w:rsidRPr="00015B90" w:rsidRDefault="00015B90" w:rsidP="00015B90">
      <w:pPr>
        <w:pStyle w:val="H3Body"/>
        <w:ind w:left="0" w:firstLine="450"/>
      </w:pPr>
    </w:p>
    <w:p w14:paraId="46B5BE50" w14:textId="48C1672B" w:rsidR="00015B90" w:rsidRDefault="0095049E" w:rsidP="00890CBA">
      <w:pPr>
        <w:pStyle w:val="Heading3"/>
      </w:pPr>
      <w:bookmarkStart w:id="32" w:name="_Toc354070902"/>
      <w:r>
        <w:t>xbrc/config/delete/{configId}</w:t>
      </w:r>
      <w:bookmarkEnd w:id="32"/>
    </w:p>
    <w:p w14:paraId="4552E8E4" w14:textId="19E7F220" w:rsidR="00015B90" w:rsidRPr="00015B90" w:rsidRDefault="00015B90" w:rsidP="00015B90">
      <w:pPr>
        <w:pStyle w:val="H3Body"/>
        <w:ind w:left="0" w:firstLine="450"/>
        <w:rPr>
          <w:i/>
        </w:rPr>
      </w:pPr>
      <w:r w:rsidRPr="00015B90">
        <w:rPr>
          <w:i/>
        </w:rPr>
        <w:t xml:space="preserve">Description: </w:t>
      </w:r>
      <w:r w:rsidR="00725DAC">
        <w:rPr>
          <w:i/>
        </w:rPr>
        <w:t>Delete an xBRC configuration</w:t>
      </w:r>
    </w:p>
    <w:p w14:paraId="18BD46E7" w14:textId="12C56069" w:rsidR="00015B90" w:rsidRPr="00015B90" w:rsidRDefault="00015B90" w:rsidP="00015B90">
      <w:pPr>
        <w:pStyle w:val="H3Body"/>
        <w:ind w:left="0" w:firstLine="450"/>
        <w:rPr>
          <w:i/>
        </w:rPr>
      </w:pPr>
      <w:r w:rsidRPr="00015B90">
        <w:rPr>
          <w:i/>
        </w:rPr>
        <w:t xml:space="preserve">Method: </w:t>
      </w:r>
      <w:r w:rsidR="0095049E">
        <w:rPr>
          <w:i/>
        </w:rPr>
        <w:t>DELETE</w:t>
      </w:r>
    </w:p>
    <w:p w14:paraId="3055B7C1" w14:textId="231E01A3" w:rsidR="00015B90" w:rsidRPr="00015B90" w:rsidRDefault="007B2D5E" w:rsidP="00015B90">
      <w:pPr>
        <w:pStyle w:val="H3Body"/>
        <w:ind w:left="0" w:firstLine="450"/>
        <w:rPr>
          <w:i/>
        </w:rPr>
      </w:pPr>
      <w:r>
        <w:rPr>
          <w:i/>
        </w:rPr>
        <w:t>Path: /</w:t>
      </w:r>
      <w:r>
        <w:t>xbrc/config/delete/{configId}</w:t>
      </w:r>
    </w:p>
    <w:p w14:paraId="6377248D" w14:textId="77777777" w:rsidR="00015B90" w:rsidRPr="00015B90" w:rsidRDefault="00015B90" w:rsidP="00015B90">
      <w:pPr>
        <w:pStyle w:val="H3Body"/>
        <w:ind w:left="0" w:firstLine="450"/>
        <w:rPr>
          <w:i/>
        </w:rPr>
      </w:pPr>
      <w:r w:rsidRPr="00015B90">
        <w:rPr>
          <w:i/>
        </w:rPr>
        <w:t>Parameters: None</w:t>
      </w:r>
    </w:p>
    <w:p w14:paraId="6CC23353" w14:textId="77777777" w:rsidR="00015B90" w:rsidRPr="00015B90" w:rsidRDefault="00015B90" w:rsidP="00015B90">
      <w:pPr>
        <w:pStyle w:val="H3Body"/>
        <w:ind w:left="0" w:firstLine="450"/>
        <w:rPr>
          <w:i/>
        </w:rPr>
      </w:pPr>
      <w:r w:rsidRPr="00015B90">
        <w:rPr>
          <w:i/>
        </w:rPr>
        <w:t>Payload object class: None</w:t>
      </w:r>
    </w:p>
    <w:p w14:paraId="7137EBE3" w14:textId="77777777" w:rsidR="00015B90" w:rsidRDefault="00015B90" w:rsidP="00015B90">
      <w:pPr>
        <w:pStyle w:val="H3Body"/>
        <w:ind w:left="0" w:firstLine="450"/>
        <w:rPr>
          <w:i/>
        </w:rPr>
      </w:pPr>
      <w:r w:rsidRPr="00015B90">
        <w:rPr>
          <w:i/>
        </w:rPr>
        <w:t>Return object class: None</w:t>
      </w:r>
    </w:p>
    <w:p w14:paraId="096163AC" w14:textId="77777777" w:rsidR="00015B90" w:rsidRPr="00015B90" w:rsidRDefault="00015B90" w:rsidP="00015B90">
      <w:pPr>
        <w:pStyle w:val="H3Body"/>
        <w:ind w:left="0" w:firstLine="450"/>
      </w:pPr>
    </w:p>
    <w:p w14:paraId="22193473" w14:textId="780346FE" w:rsidR="00015B90" w:rsidRDefault="0095049E" w:rsidP="00890CBA">
      <w:pPr>
        <w:pStyle w:val="Heading3"/>
      </w:pPr>
      <w:bookmarkStart w:id="33" w:name="_Toc354070903"/>
      <w:r>
        <w:t>xbrc/config/deploy/{configId}/{xbrcId}</w:t>
      </w:r>
      <w:bookmarkEnd w:id="33"/>
    </w:p>
    <w:p w14:paraId="3BFDF3FF" w14:textId="657FD5B3" w:rsidR="00015B90" w:rsidRPr="00015B90" w:rsidRDefault="00015B90" w:rsidP="00015B90">
      <w:pPr>
        <w:pStyle w:val="H3Body"/>
        <w:ind w:left="0" w:firstLine="450"/>
        <w:rPr>
          <w:i/>
        </w:rPr>
      </w:pPr>
      <w:r w:rsidRPr="00015B90">
        <w:rPr>
          <w:i/>
        </w:rPr>
        <w:t xml:space="preserve">Description: </w:t>
      </w:r>
      <w:r w:rsidR="00725DAC">
        <w:rPr>
          <w:i/>
        </w:rPr>
        <w:t>Deploy a stored xBRC configuration to an xBRC</w:t>
      </w:r>
    </w:p>
    <w:p w14:paraId="18865DC6" w14:textId="6C386EEF" w:rsidR="00015B90" w:rsidRPr="00015B90" w:rsidRDefault="00015B90" w:rsidP="00015B90">
      <w:pPr>
        <w:pStyle w:val="H3Body"/>
        <w:ind w:left="0" w:firstLine="450"/>
        <w:rPr>
          <w:i/>
        </w:rPr>
      </w:pPr>
      <w:r w:rsidRPr="00015B90">
        <w:rPr>
          <w:i/>
        </w:rPr>
        <w:t xml:space="preserve">Method: </w:t>
      </w:r>
      <w:r w:rsidR="0095049E">
        <w:rPr>
          <w:i/>
        </w:rPr>
        <w:t>PUT</w:t>
      </w:r>
    </w:p>
    <w:p w14:paraId="75C82A20" w14:textId="136AF9D7" w:rsidR="00015B90" w:rsidRPr="00015B90" w:rsidRDefault="007B2D5E" w:rsidP="00015B90">
      <w:pPr>
        <w:pStyle w:val="H3Body"/>
        <w:ind w:left="0" w:firstLine="450"/>
        <w:rPr>
          <w:i/>
        </w:rPr>
      </w:pPr>
      <w:r>
        <w:rPr>
          <w:i/>
        </w:rPr>
        <w:t>Path: /</w:t>
      </w:r>
      <w:r>
        <w:t>xbrc/config/deploy/{configId}/{xbrcId}</w:t>
      </w:r>
    </w:p>
    <w:p w14:paraId="1B050C7B" w14:textId="77777777" w:rsidR="00015B90" w:rsidRPr="00015B90" w:rsidRDefault="00015B90" w:rsidP="00015B90">
      <w:pPr>
        <w:pStyle w:val="H3Body"/>
        <w:ind w:left="0" w:firstLine="450"/>
        <w:rPr>
          <w:i/>
        </w:rPr>
      </w:pPr>
      <w:r w:rsidRPr="00015B90">
        <w:rPr>
          <w:i/>
        </w:rPr>
        <w:t>Parameters: None</w:t>
      </w:r>
    </w:p>
    <w:p w14:paraId="2BBC9218" w14:textId="77777777" w:rsidR="00015B90" w:rsidRPr="00015B90" w:rsidRDefault="00015B90" w:rsidP="00015B90">
      <w:pPr>
        <w:pStyle w:val="H3Body"/>
        <w:ind w:left="0" w:firstLine="450"/>
        <w:rPr>
          <w:i/>
        </w:rPr>
      </w:pPr>
      <w:r w:rsidRPr="00015B90">
        <w:rPr>
          <w:i/>
        </w:rPr>
        <w:t>Payload object class: None</w:t>
      </w:r>
    </w:p>
    <w:p w14:paraId="7C3D5A2A" w14:textId="77777777" w:rsidR="00015B90" w:rsidRDefault="00015B90" w:rsidP="00015B90">
      <w:pPr>
        <w:pStyle w:val="H3Body"/>
        <w:ind w:left="0" w:firstLine="450"/>
        <w:rPr>
          <w:i/>
        </w:rPr>
      </w:pPr>
      <w:r w:rsidRPr="00015B90">
        <w:rPr>
          <w:i/>
        </w:rPr>
        <w:t>Return object class: None</w:t>
      </w:r>
    </w:p>
    <w:p w14:paraId="58B8E6FB" w14:textId="77777777" w:rsidR="00015B90" w:rsidRPr="00015B90" w:rsidRDefault="00015B90" w:rsidP="00015B90">
      <w:pPr>
        <w:pStyle w:val="H3Body"/>
        <w:ind w:left="0" w:firstLine="450"/>
      </w:pPr>
    </w:p>
    <w:p w14:paraId="10CBC51B" w14:textId="5B215C9A" w:rsidR="00015B90" w:rsidRDefault="0095049E" w:rsidP="00890CBA">
      <w:pPr>
        <w:pStyle w:val="Heading3"/>
      </w:pPr>
      <w:bookmarkStart w:id="34" w:name="_Toc354070904"/>
      <w:r>
        <w:t>xbrc/config/update/{xbrcId}</w:t>
      </w:r>
      <w:bookmarkEnd w:id="34"/>
    </w:p>
    <w:p w14:paraId="74555155" w14:textId="614E7BFD" w:rsidR="00015B90" w:rsidRPr="00015B90" w:rsidRDefault="00015B90" w:rsidP="00015B90">
      <w:pPr>
        <w:pStyle w:val="H3Body"/>
        <w:ind w:left="0" w:firstLine="450"/>
        <w:rPr>
          <w:i/>
        </w:rPr>
      </w:pPr>
      <w:r w:rsidRPr="00015B90">
        <w:rPr>
          <w:i/>
        </w:rPr>
        <w:t xml:space="preserve">Description: </w:t>
      </w:r>
      <w:r w:rsidR="00725DAC">
        <w:rPr>
          <w:i/>
        </w:rPr>
        <w:t>Update a xBRC configuration</w:t>
      </w:r>
    </w:p>
    <w:p w14:paraId="081E1062" w14:textId="22B65553" w:rsidR="00015B90" w:rsidRPr="00015B90" w:rsidRDefault="00015B90" w:rsidP="00015B90">
      <w:pPr>
        <w:pStyle w:val="H3Body"/>
        <w:ind w:left="0" w:firstLine="450"/>
        <w:rPr>
          <w:i/>
        </w:rPr>
      </w:pPr>
      <w:r w:rsidRPr="00015B90">
        <w:rPr>
          <w:i/>
        </w:rPr>
        <w:t xml:space="preserve">Method: </w:t>
      </w:r>
      <w:r w:rsidR="0095049E">
        <w:rPr>
          <w:i/>
        </w:rPr>
        <w:t>POST</w:t>
      </w:r>
    </w:p>
    <w:p w14:paraId="046745AA" w14:textId="4582E978" w:rsidR="00015B90" w:rsidRPr="00015B90" w:rsidRDefault="007B2D5E" w:rsidP="00015B90">
      <w:pPr>
        <w:pStyle w:val="H3Body"/>
        <w:ind w:left="0" w:firstLine="450"/>
        <w:rPr>
          <w:i/>
        </w:rPr>
      </w:pPr>
      <w:r>
        <w:rPr>
          <w:i/>
        </w:rPr>
        <w:t>Path: /</w:t>
      </w:r>
      <w:r>
        <w:t>xbrc/config/update/{xbrcId}</w:t>
      </w:r>
    </w:p>
    <w:p w14:paraId="08E837DE" w14:textId="77777777" w:rsidR="00015B90" w:rsidRPr="00015B90" w:rsidRDefault="00015B90" w:rsidP="00015B90">
      <w:pPr>
        <w:pStyle w:val="H3Body"/>
        <w:ind w:left="0" w:firstLine="450"/>
        <w:rPr>
          <w:i/>
        </w:rPr>
      </w:pPr>
      <w:r w:rsidRPr="00015B90">
        <w:rPr>
          <w:i/>
        </w:rPr>
        <w:t>Parameters: None</w:t>
      </w:r>
    </w:p>
    <w:p w14:paraId="4FB40076" w14:textId="7838ABC9" w:rsidR="00015B90" w:rsidRPr="00015B90" w:rsidRDefault="00015B90" w:rsidP="00015B90">
      <w:pPr>
        <w:pStyle w:val="H3Body"/>
        <w:ind w:left="0" w:firstLine="450"/>
        <w:rPr>
          <w:i/>
        </w:rPr>
      </w:pPr>
      <w:r w:rsidRPr="00015B90">
        <w:rPr>
          <w:i/>
        </w:rPr>
        <w:t xml:space="preserve">Payload object class: </w:t>
      </w:r>
      <w:r w:rsidR="002D1FBD" w:rsidRPr="002D1FBD">
        <w:rPr>
          <w:i/>
        </w:rPr>
        <w:t>XbrcConfig</w:t>
      </w:r>
      <w:r w:rsidR="002D1FBD">
        <w:rPr>
          <w:i/>
        </w:rPr>
        <w:t xml:space="preserve"> (XML or JSON </w:t>
      </w:r>
      <w:r w:rsidR="004E4651">
        <w:rPr>
          <w:i/>
        </w:rPr>
        <w:t>representation</w:t>
      </w:r>
      <w:r w:rsidR="002D1FBD">
        <w:rPr>
          <w:i/>
        </w:rPr>
        <w:t>)</w:t>
      </w:r>
    </w:p>
    <w:p w14:paraId="47828D47" w14:textId="77777777" w:rsidR="00015B90" w:rsidRDefault="00015B90" w:rsidP="00015B90">
      <w:pPr>
        <w:pStyle w:val="H3Body"/>
        <w:ind w:left="0" w:firstLine="450"/>
        <w:rPr>
          <w:i/>
        </w:rPr>
      </w:pPr>
      <w:r w:rsidRPr="00015B90">
        <w:rPr>
          <w:i/>
        </w:rPr>
        <w:t>Return object class: None</w:t>
      </w:r>
    </w:p>
    <w:p w14:paraId="7672B189" w14:textId="77777777" w:rsidR="00015B90" w:rsidRPr="00015B90" w:rsidRDefault="00015B90" w:rsidP="00015B90">
      <w:pPr>
        <w:pStyle w:val="H3Body"/>
        <w:ind w:left="0" w:firstLine="450"/>
      </w:pPr>
    </w:p>
    <w:p w14:paraId="1BB41E25" w14:textId="488B9D06" w:rsidR="00015B90" w:rsidRDefault="0095049E" w:rsidP="00890CBA">
      <w:pPr>
        <w:pStyle w:val="Heading3"/>
      </w:pPr>
      <w:bookmarkStart w:id="35" w:name="_Toc354070905"/>
      <w:r>
        <w:t>xbrc/schedule/override/{xbrcId}/{hours}</w:t>
      </w:r>
      <w:bookmarkEnd w:id="35"/>
    </w:p>
    <w:p w14:paraId="67F52BA9" w14:textId="23ACAC0E" w:rsidR="00015B90" w:rsidRPr="00015B90" w:rsidRDefault="00015B90" w:rsidP="00015B90">
      <w:pPr>
        <w:pStyle w:val="H3Body"/>
        <w:ind w:left="0" w:firstLine="450"/>
        <w:rPr>
          <w:i/>
        </w:rPr>
      </w:pPr>
      <w:r w:rsidRPr="00015B90">
        <w:rPr>
          <w:i/>
        </w:rPr>
        <w:t xml:space="preserve">Description: </w:t>
      </w:r>
      <w:r w:rsidR="002D1FBD">
        <w:rPr>
          <w:i/>
        </w:rPr>
        <w:t>Override xBRC schedule</w:t>
      </w:r>
    </w:p>
    <w:p w14:paraId="4398D167" w14:textId="27FC14FF" w:rsidR="00015B90" w:rsidRPr="00015B90" w:rsidRDefault="00015B90" w:rsidP="00015B90">
      <w:pPr>
        <w:pStyle w:val="H3Body"/>
        <w:ind w:left="0" w:firstLine="450"/>
        <w:rPr>
          <w:i/>
        </w:rPr>
      </w:pPr>
      <w:r w:rsidRPr="00015B90">
        <w:rPr>
          <w:i/>
        </w:rPr>
        <w:t xml:space="preserve">Method: </w:t>
      </w:r>
      <w:r w:rsidR="0095049E">
        <w:rPr>
          <w:i/>
        </w:rPr>
        <w:t>PUT</w:t>
      </w:r>
    </w:p>
    <w:p w14:paraId="58A6428B" w14:textId="6C710A2C" w:rsidR="00015B90" w:rsidRPr="00015B90" w:rsidRDefault="007B2D5E" w:rsidP="00015B90">
      <w:pPr>
        <w:pStyle w:val="H3Body"/>
        <w:ind w:left="0" w:firstLine="450"/>
        <w:rPr>
          <w:i/>
        </w:rPr>
      </w:pPr>
      <w:r>
        <w:rPr>
          <w:i/>
        </w:rPr>
        <w:t>Path: /</w:t>
      </w:r>
      <w:r>
        <w:t>xbrc/schedule/override/{xbrcId}/{hours}</w:t>
      </w:r>
    </w:p>
    <w:p w14:paraId="7D53BE6F" w14:textId="77777777" w:rsidR="00015B90" w:rsidRPr="00015B90" w:rsidRDefault="00015B90" w:rsidP="00015B90">
      <w:pPr>
        <w:pStyle w:val="H3Body"/>
        <w:ind w:left="0" w:firstLine="450"/>
        <w:rPr>
          <w:i/>
        </w:rPr>
      </w:pPr>
      <w:r w:rsidRPr="00015B90">
        <w:rPr>
          <w:i/>
        </w:rPr>
        <w:t>Parameters: None</w:t>
      </w:r>
    </w:p>
    <w:p w14:paraId="10BDB6C4" w14:textId="77777777" w:rsidR="00015B90" w:rsidRPr="00015B90" w:rsidRDefault="00015B90" w:rsidP="00015B90">
      <w:pPr>
        <w:pStyle w:val="H3Body"/>
        <w:ind w:left="0" w:firstLine="450"/>
        <w:rPr>
          <w:i/>
        </w:rPr>
      </w:pPr>
      <w:r w:rsidRPr="00015B90">
        <w:rPr>
          <w:i/>
        </w:rPr>
        <w:t>Payload object class: None</w:t>
      </w:r>
    </w:p>
    <w:p w14:paraId="59193C37" w14:textId="77777777" w:rsidR="00015B90" w:rsidRDefault="00015B90" w:rsidP="00015B90">
      <w:pPr>
        <w:pStyle w:val="H3Body"/>
        <w:ind w:left="0" w:firstLine="450"/>
        <w:rPr>
          <w:i/>
        </w:rPr>
      </w:pPr>
      <w:r w:rsidRPr="00015B90">
        <w:rPr>
          <w:i/>
        </w:rPr>
        <w:t>Return object class: None</w:t>
      </w:r>
    </w:p>
    <w:p w14:paraId="382800F8" w14:textId="77777777" w:rsidR="00015B90" w:rsidRPr="00015B90" w:rsidRDefault="00015B90" w:rsidP="00015B90">
      <w:pPr>
        <w:pStyle w:val="H3Body"/>
        <w:ind w:left="0" w:firstLine="450"/>
      </w:pPr>
    </w:p>
    <w:p w14:paraId="52E2A67F" w14:textId="0C6CDC62" w:rsidR="00015B90" w:rsidRDefault="0095049E" w:rsidP="00890CBA">
      <w:pPr>
        <w:pStyle w:val="Heading3"/>
      </w:pPr>
      <w:bookmarkStart w:id="36" w:name="_Toc354070906"/>
      <w:r>
        <w:t>status/info</w:t>
      </w:r>
      <w:bookmarkEnd w:id="36"/>
    </w:p>
    <w:p w14:paraId="5C1A3525" w14:textId="4CEFC652" w:rsidR="00015B90" w:rsidRPr="00015B90" w:rsidRDefault="00015B90" w:rsidP="00015B90">
      <w:pPr>
        <w:pStyle w:val="H3Body"/>
        <w:ind w:left="0" w:firstLine="450"/>
        <w:rPr>
          <w:i/>
        </w:rPr>
      </w:pPr>
      <w:r w:rsidRPr="00015B90">
        <w:rPr>
          <w:i/>
        </w:rPr>
        <w:t xml:space="preserve">Description: </w:t>
      </w:r>
      <w:r w:rsidR="006B6138">
        <w:rPr>
          <w:i/>
        </w:rPr>
        <w:t>Get xBRMS status</w:t>
      </w:r>
    </w:p>
    <w:p w14:paraId="7475B291" w14:textId="77777777" w:rsidR="00015B90" w:rsidRPr="00015B90" w:rsidRDefault="00015B90" w:rsidP="00015B90">
      <w:pPr>
        <w:pStyle w:val="H3Body"/>
        <w:ind w:left="0" w:firstLine="450"/>
        <w:rPr>
          <w:i/>
        </w:rPr>
      </w:pPr>
      <w:r w:rsidRPr="00015B90">
        <w:rPr>
          <w:i/>
        </w:rPr>
        <w:t>Method: GET</w:t>
      </w:r>
    </w:p>
    <w:p w14:paraId="6250549E" w14:textId="4EAF2AD6" w:rsidR="00015B90" w:rsidRPr="00015B90" w:rsidRDefault="007B2D5E" w:rsidP="00015B90">
      <w:pPr>
        <w:pStyle w:val="H3Body"/>
        <w:ind w:left="0" w:firstLine="450"/>
        <w:rPr>
          <w:i/>
        </w:rPr>
      </w:pPr>
      <w:r>
        <w:rPr>
          <w:i/>
        </w:rPr>
        <w:t>Path: /</w:t>
      </w:r>
      <w:r>
        <w:t>status/info</w:t>
      </w:r>
    </w:p>
    <w:p w14:paraId="3ECB19A0" w14:textId="77777777" w:rsidR="00015B90" w:rsidRPr="00015B90" w:rsidRDefault="00015B90" w:rsidP="00015B90">
      <w:pPr>
        <w:pStyle w:val="H3Body"/>
        <w:ind w:left="0" w:firstLine="450"/>
        <w:rPr>
          <w:i/>
        </w:rPr>
      </w:pPr>
      <w:r w:rsidRPr="00015B90">
        <w:rPr>
          <w:i/>
        </w:rPr>
        <w:t>Parameters: None</w:t>
      </w:r>
    </w:p>
    <w:p w14:paraId="10A2DC01" w14:textId="77777777" w:rsidR="00015B90" w:rsidRPr="00015B90" w:rsidRDefault="00015B90" w:rsidP="00015B90">
      <w:pPr>
        <w:pStyle w:val="H3Body"/>
        <w:ind w:left="0" w:firstLine="450"/>
        <w:rPr>
          <w:i/>
        </w:rPr>
      </w:pPr>
      <w:r w:rsidRPr="00015B90">
        <w:rPr>
          <w:i/>
        </w:rPr>
        <w:t>Payload object class: None</w:t>
      </w:r>
    </w:p>
    <w:p w14:paraId="52DED3C6" w14:textId="2EE6302A" w:rsidR="00015B90" w:rsidRDefault="00015B90" w:rsidP="00015B90">
      <w:pPr>
        <w:pStyle w:val="H3Body"/>
        <w:ind w:left="0" w:firstLine="450"/>
        <w:rPr>
          <w:i/>
        </w:rPr>
      </w:pPr>
      <w:r w:rsidRPr="00015B90">
        <w:rPr>
          <w:i/>
        </w:rPr>
        <w:t xml:space="preserve">Return object class: </w:t>
      </w:r>
      <w:r w:rsidR="006B6138" w:rsidRPr="006B6138">
        <w:rPr>
          <w:i/>
        </w:rPr>
        <w:t>XbrmsStatusDto</w:t>
      </w:r>
      <w:r w:rsidR="006B6138">
        <w:rPr>
          <w:i/>
        </w:rPr>
        <w:t xml:space="preserve"> (XML or JSON </w:t>
      </w:r>
      <w:r w:rsidR="004E4651">
        <w:rPr>
          <w:i/>
        </w:rPr>
        <w:t>representation</w:t>
      </w:r>
      <w:r w:rsidR="006B6138">
        <w:rPr>
          <w:i/>
        </w:rPr>
        <w:t>)</w:t>
      </w:r>
    </w:p>
    <w:p w14:paraId="496F42B9" w14:textId="77777777" w:rsidR="00015B90" w:rsidRPr="00015B90" w:rsidRDefault="00015B90" w:rsidP="00015B90">
      <w:pPr>
        <w:pStyle w:val="H3Body"/>
        <w:ind w:left="0" w:firstLine="450"/>
      </w:pPr>
    </w:p>
    <w:p w14:paraId="52A3ECEF" w14:textId="0F4461CD" w:rsidR="00015B90" w:rsidRDefault="0095049E" w:rsidP="00890CBA">
      <w:pPr>
        <w:pStyle w:val="Heading3"/>
      </w:pPr>
      <w:bookmarkStart w:id="37" w:name="_Toc354070907"/>
      <w:r>
        <w:t>status/problems</w:t>
      </w:r>
      <w:bookmarkEnd w:id="37"/>
    </w:p>
    <w:p w14:paraId="75C55F18" w14:textId="1FD908EF" w:rsidR="00015B90" w:rsidRPr="00015B90" w:rsidRDefault="00015B90" w:rsidP="00015B90">
      <w:pPr>
        <w:pStyle w:val="H3Body"/>
        <w:ind w:left="0" w:firstLine="450"/>
        <w:rPr>
          <w:i/>
        </w:rPr>
      </w:pPr>
      <w:r w:rsidRPr="00015B90">
        <w:rPr>
          <w:i/>
        </w:rPr>
        <w:t xml:space="preserve">Description: </w:t>
      </w:r>
      <w:r w:rsidR="006B6138">
        <w:rPr>
          <w:i/>
        </w:rPr>
        <w:t>Get description of problems encountered by xBRMS background processes</w:t>
      </w:r>
    </w:p>
    <w:p w14:paraId="2FDE067E" w14:textId="77777777" w:rsidR="00015B90" w:rsidRPr="00015B90" w:rsidRDefault="00015B90" w:rsidP="00015B90">
      <w:pPr>
        <w:pStyle w:val="H3Body"/>
        <w:ind w:left="0" w:firstLine="450"/>
        <w:rPr>
          <w:i/>
        </w:rPr>
      </w:pPr>
      <w:r w:rsidRPr="00015B90">
        <w:rPr>
          <w:i/>
        </w:rPr>
        <w:t>Method: GET</w:t>
      </w:r>
    </w:p>
    <w:p w14:paraId="73ABE377" w14:textId="395F7AB4" w:rsidR="00015B90" w:rsidRPr="00015B90" w:rsidRDefault="007B2D5E" w:rsidP="00015B90">
      <w:pPr>
        <w:pStyle w:val="H3Body"/>
        <w:ind w:left="0" w:firstLine="450"/>
        <w:rPr>
          <w:i/>
        </w:rPr>
      </w:pPr>
      <w:r>
        <w:rPr>
          <w:i/>
        </w:rPr>
        <w:t xml:space="preserve">Path: </w:t>
      </w:r>
      <w:r>
        <w:t>/status/problems</w:t>
      </w:r>
    </w:p>
    <w:p w14:paraId="24424850" w14:textId="77777777" w:rsidR="00015B90" w:rsidRPr="00015B90" w:rsidRDefault="00015B90" w:rsidP="00015B90">
      <w:pPr>
        <w:pStyle w:val="H3Body"/>
        <w:ind w:left="0" w:firstLine="450"/>
        <w:rPr>
          <w:i/>
        </w:rPr>
      </w:pPr>
      <w:r w:rsidRPr="00015B90">
        <w:rPr>
          <w:i/>
        </w:rPr>
        <w:t>Parameters: None</w:t>
      </w:r>
    </w:p>
    <w:p w14:paraId="1DDCF71D" w14:textId="77777777" w:rsidR="00015B90" w:rsidRPr="00015B90" w:rsidRDefault="00015B90" w:rsidP="00015B90">
      <w:pPr>
        <w:pStyle w:val="H3Body"/>
        <w:ind w:left="0" w:firstLine="450"/>
        <w:rPr>
          <w:i/>
        </w:rPr>
      </w:pPr>
      <w:r w:rsidRPr="00015B90">
        <w:rPr>
          <w:i/>
        </w:rPr>
        <w:t>Payload object class: None</w:t>
      </w:r>
    </w:p>
    <w:p w14:paraId="4100C30A" w14:textId="5A222F1C" w:rsidR="00015B90" w:rsidRDefault="00015B90" w:rsidP="006B6138">
      <w:pPr>
        <w:pStyle w:val="H3Body"/>
        <w:ind w:left="0" w:firstLine="450"/>
        <w:rPr>
          <w:i/>
        </w:rPr>
      </w:pPr>
      <w:r w:rsidRPr="00015B90">
        <w:rPr>
          <w:i/>
        </w:rPr>
        <w:t xml:space="preserve">Return object class: </w:t>
      </w:r>
      <w:r w:rsidR="006B6138" w:rsidRPr="006B6138">
        <w:rPr>
          <w:i/>
        </w:rPr>
        <w:t>ProblemsReportDto</w:t>
      </w:r>
      <w:r w:rsidR="006B6138">
        <w:rPr>
          <w:i/>
        </w:rPr>
        <w:t xml:space="preserve"> (XML or JSON </w:t>
      </w:r>
      <w:r w:rsidR="004E4651">
        <w:rPr>
          <w:i/>
        </w:rPr>
        <w:t>representation</w:t>
      </w:r>
      <w:r w:rsidR="006B6138">
        <w:rPr>
          <w:i/>
        </w:rPr>
        <w:t>)</w:t>
      </w:r>
    </w:p>
    <w:p w14:paraId="5547369D" w14:textId="77777777" w:rsidR="00015B90" w:rsidRPr="00015B90" w:rsidRDefault="00015B90" w:rsidP="00015B90">
      <w:pPr>
        <w:pStyle w:val="H3Body"/>
        <w:ind w:left="0" w:firstLine="450"/>
      </w:pPr>
    </w:p>
    <w:p w14:paraId="34A156E1" w14:textId="4FC66724" w:rsidR="00015B90" w:rsidRDefault="0095049E" w:rsidP="00890CBA">
      <w:pPr>
        <w:pStyle w:val="Heading3"/>
      </w:pPr>
      <w:bookmarkStart w:id="38" w:name="_Toc354070908"/>
      <w:r>
        <w:t>status/problems/clear</w:t>
      </w:r>
      <w:bookmarkEnd w:id="38"/>
    </w:p>
    <w:p w14:paraId="2C8EB2A8" w14:textId="6C111A62" w:rsidR="00015B90" w:rsidRPr="00015B90" w:rsidRDefault="00015B90" w:rsidP="00015B90">
      <w:pPr>
        <w:pStyle w:val="H3Body"/>
        <w:ind w:left="0" w:firstLine="450"/>
        <w:rPr>
          <w:i/>
        </w:rPr>
      </w:pPr>
      <w:r w:rsidRPr="00015B90">
        <w:rPr>
          <w:i/>
        </w:rPr>
        <w:t xml:space="preserve">Description: </w:t>
      </w:r>
      <w:r w:rsidR="006B6138">
        <w:rPr>
          <w:i/>
        </w:rPr>
        <w:t>Clear problems status in xBRMS</w:t>
      </w:r>
    </w:p>
    <w:p w14:paraId="7968A45B" w14:textId="1E3AB280" w:rsidR="00015B90" w:rsidRPr="00015B90" w:rsidRDefault="00015B90" w:rsidP="00015B90">
      <w:pPr>
        <w:pStyle w:val="H3Body"/>
        <w:ind w:left="0" w:firstLine="450"/>
        <w:rPr>
          <w:i/>
        </w:rPr>
      </w:pPr>
      <w:r w:rsidRPr="00015B90">
        <w:rPr>
          <w:i/>
        </w:rPr>
        <w:t xml:space="preserve">Method: </w:t>
      </w:r>
      <w:r w:rsidR="0095049E">
        <w:rPr>
          <w:i/>
        </w:rPr>
        <w:t>PUT</w:t>
      </w:r>
    </w:p>
    <w:p w14:paraId="3E762248" w14:textId="0D3BD6A6" w:rsidR="00015B90" w:rsidRPr="00015B90" w:rsidRDefault="007B2D5E" w:rsidP="00015B90">
      <w:pPr>
        <w:pStyle w:val="H3Body"/>
        <w:ind w:left="0" w:firstLine="450"/>
        <w:rPr>
          <w:i/>
        </w:rPr>
      </w:pPr>
      <w:r>
        <w:rPr>
          <w:i/>
        </w:rPr>
        <w:t>Path: /</w:t>
      </w:r>
      <w:r>
        <w:t>status/problems/clear</w:t>
      </w:r>
    </w:p>
    <w:p w14:paraId="550DFB4C" w14:textId="77777777" w:rsidR="00015B90" w:rsidRPr="00015B90" w:rsidRDefault="00015B90" w:rsidP="00015B90">
      <w:pPr>
        <w:pStyle w:val="H3Body"/>
        <w:ind w:left="0" w:firstLine="450"/>
        <w:rPr>
          <w:i/>
        </w:rPr>
      </w:pPr>
      <w:r w:rsidRPr="00015B90">
        <w:rPr>
          <w:i/>
        </w:rPr>
        <w:t>Parameters: None</w:t>
      </w:r>
    </w:p>
    <w:p w14:paraId="146E75F8" w14:textId="77777777" w:rsidR="00015B90" w:rsidRPr="00015B90" w:rsidRDefault="00015B90" w:rsidP="00015B90">
      <w:pPr>
        <w:pStyle w:val="H3Body"/>
        <w:ind w:left="0" w:firstLine="450"/>
        <w:rPr>
          <w:i/>
        </w:rPr>
      </w:pPr>
      <w:r w:rsidRPr="00015B90">
        <w:rPr>
          <w:i/>
        </w:rPr>
        <w:t>Payload object class: None</w:t>
      </w:r>
    </w:p>
    <w:p w14:paraId="6CB05906" w14:textId="77777777" w:rsidR="00015B90" w:rsidRDefault="00015B90" w:rsidP="00015B90">
      <w:pPr>
        <w:pStyle w:val="H3Body"/>
        <w:ind w:left="0" w:firstLine="450"/>
        <w:rPr>
          <w:i/>
        </w:rPr>
      </w:pPr>
      <w:r w:rsidRPr="00015B90">
        <w:rPr>
          <w:i/>
        </w:rPr>
        <w:t>Return object class: None</w:t>
      </w:r>
    </w:p>
    <w:p w14:paraId="44542248" w14:textId="77777777" w:rsidR="00015B90" w:rsidRPr="00015B90" w:rsidRDefault="00015B90" w:rsidP="00015B90">
      <w:pPr>
        <w:pStyle w:val="H3Body"/>
        <w:ind w:left="0" w:firstLine="450"/>
      </w:pPr>
    </w:p>
    <w:p w14:paraId="7B937F81" w14:textId="4BDCBEF7" w:rsidR="00015B90" w:rsidRDefault="0095049E" w:rsidP="00890CBA">
      <w:pPr>
        <w:pStyle w:val="Heading3"/>
      </w:pPr>
      <w:bookmarkStart w:id="39" w:name="_Toc354070909"/>
      <w:r>
        <w:t>readers/</w:t>
      </w:r>
      <w:r w:rsidRPr="00C00C83">
        <w:t>xbrc/{xbrcId}/location/{locationId}</w:t>
      </w:r>
      <w:bookmarkEnd w:id="39"/>
    </w:p>
    <w:p w14:paraId="648F5F1D" w14:textId="174BB6CC" w:rsidR="00015B90" w:rsidRPr="00015B90" w:rsidRDefault="00015B90" w:rsidP="00015B90">
      <w:pPr>
        <w:pStyle w:val="H3Body"/>
        <w:ind w:left="0" w:firstLine="450"/>
        <w:rPr>
          <w:i/>
        </w:rPr>
      </w:pPr>
      <w:r w:rsidRPr="00015B90">
        <w:rPr>
          <w:i/>
        </w:rPr>
        <w:t xml:space="preserve">Description: </w:t>
      </w:r>
      <w:r w:rsidR="006B6138">
        <w:rPr>
          <w:i/>
        </w:rPr>
        <w:t>Get readers at a specified location</w:t>
      </w:r>
    </w:p>
    <w:p w14:paraId="6B40C110" w14:textId="77777777" w:rsidR="00015B90" w:rsidRPr="00015B90" w:rsidRDefault="00015B90" w:rsidP="00015B90">
      <w:pPr>
        <w:pStyle w:val="H3Body"/>
        <w:ind w:left="0" w:firstLine="450"/>
        <w:rPr>
          <w:i/>
        </w:rPr>
      </w:pPr>
      <w:r w:rsidRPr="00015B90">
        <w:rPr>
          <w:i/>
        </w:rPr>
        <w:t>Method: GET</w:t>
      </w:r>
    </w:p>
    <w:p w14:paraId="2E3B6160" w14:textId="297D5F11" w:rsidR="00015B90" w:rsidRPr="00015B90" w:rsidRDefault="007B2D5E" w:rsidP="00015B90">
      <w:pPr>
        <w:pStyle w:val="H3Body"/>
        <w:ind w:left="0" w:firstLine="450"/>
        <w:rPr>
          <w:i/>
        </w:rPr>
      </w:pPr>
      <w:r>
        <w:rPr>
          <w:i/>
        </w:rPr>
        <w:t>Path: /</w:t>
      </w:r>
      <w:r>
        <w:t>readers/</w:t>
      </w:r>
      <w:r w:rsidRPr="00C00C83">
        <w:t>xbrc/{xbrcId}/location/{locationId}</w:t>
      </w:r>
    </w:p>
    <w:p w14:paraId="37135C58" w14:textId="77777777" w:rsidR="00015B90" w:rsidRPr="00015B90" w:rsidRDefault="00015B90" w:rsidP="00015B90">
      <w:pPr>
        <w:pStyle w:val="H3Body"/>
        <w:ind w:left="0" w:firstLine="450"/>
        <w:rPr>
          <w:i/>
        </w:rPr>
      </w:pPr>
      <w:r w:rsidRPr="00015B90">
        <w:rPr>
          <w:i/>
        </w:rPr>
        <w:t>Parameters: None</w:t>
      </w:r>
    </w:p>
    <w:p w14:paraId="7CCA65D8" w14:textId="77777777" w:rsidR="00015B90" w:rsidRPr="00015B90" w:rsidRDefault="00015B90" w:rsidP="00015B90">
      <w:pPr>
        <w:pStyle w:val="H3Body"/>
        <w:ind w:left="0" w:firstLine="450"/>
        <w:rPr>
          <w:i/>
        </w:rPr>
      </w:pPr>
      <w:r w:rsidRPr="00015B90">
        <w:rPr>
          <w:i/>
        </w:rPr>
        <w:t>Payload object class: None</w:t>
      </w:r>
    </w:p>
    <w:p w14:paraId="7BB2136A" w14:textId="0CB58F10" w:rsidR="00015B90" w:rsidRDefault="00015B90" w:rsidP="00015B90">
      <w:pPr>
        <w:pStyle w:val="H3Body"/>
        <w:ind w:left="0" w:firstLine="450"/>
        <w:rPr>
          <w:i/>
        </w:rPr>
      </w:pPr>
      <w:r w:rsidRPr="00015B90">
        <w:rPr>
          <w:i/>
        </w:rPr>
        <w:t xml:space="preserve">Return object class: </w:t>
      </w:r>
      <w:r w:rsidR="006B6138" w:rsidRPr="006B6138">
        <w:rPr>
          <w:i/>
        </w:rPr>
        <w:t>ReaderInfoListDto</w:t>
      </w:r>
      <w:r w:rsidR="006B6138">
        <w:rPr>
          <w:i/>
        </w:rPr>
        <w:t xml:space="preserve"> (XML or JSON </w:t>
      </w:r>
      <w:r w:rsidR="004E4651">
        <w:rPr>
          <w:i/>
        </w:rPr>
        <w:t>representation</w:t>
      </w:r>
      <w:r w:rsidR="006B6138">
        <w:rPr>
          <w:i/>
        </w:rPr>
        <w:t>)</w:t>
      </w:r>
    </w:p>
    <w:p w14:paraId="799FC4C3" w14:textId="77777777" w:rsidR="00015B90" w:rsidRPr="00015B90" w:rsidRDefault="00015B90" w:rsidP="00015B90">
      <w:pPr>
        <w:pStyle w:val="H3Body"/>
        <w:ind w:left="0" w:firstLine="450"/>
      </w:pPr>
    </w:p>
    <w:p w14:paraId="3F7AA8B9" w14:textId="612A5A20" w:rsidR="00015B90" w:rsidRDefault="0095049E" w:rsidP="00890CBA">
      <w:pPr>
        <w:pStyle w:val="Heading3"/>
      </w:pPr>
      <w:bookmarkStart w:id="40" w:name="_Toc354070910"/>
      <w:r>
        <w:t>readers/unassigned</w:t>
      </w:r>
      <w:bookmarkEnd w:id="40"/>
    </w:p>
    <w:p w14:paraId="5FA7A96E" w14:textId="4D1E40B9" w:rsidR="00015B90" w:rsidRPr="00015B90" w:rsidRDefault="00015B90" w:rsidP="00015B90">
      <w:pPr>
        <w:pStyle w:val="H3Body"/>
        <w:ind w:left="0" w:firstLine="450"/>
        <w:rPr>
          <w:i/>
        </w:rPr>
      </w:pPr>
      <w:r w:rsidRPr="00015B90">
        <w:rPr>
          <w:i/>
        </w:rPr>
        <w:t xml:space="preserve">Description: </w:t>
      </w:r>
      <w:r w:rsidR="006B6138">
        <w:rPr>
          <w:i/>
        </w:rPr>
        <w:t>Get unassigned readers</w:t>
      </w:r>
    </w:p>
    <w:p w14:paraId="3E1BD433" w14:textId="77777777" w:rsidR="00015B90" w:rsidRPr="00015B90" w:rsidRDefault="00015B90" w:rsidP="00015B90">
      <w:pPr>
        <w:pStyle w:val="H3Body"/>
        <w:ind w:left="0" w:firstLine="450"/>
        <w:rPr>
          <w:i/>
        </w:rPr>
      </w:pPr>
      <w:r w:rsidRPr="00015B90">
        <w:rPr>
          <w:i/>
        </w:rPr>
        <w:t>Method: GET</w:t>
      </w:r>
    </w:p>
    <w:p w14:paraId="4CA8904D" w14:textId="3C2C0235" w:rsidR="00015B90" w:rsidRPr="00015B90" w:rsidRDefault="007B2D5E" w:rsidP="00015B90">
      <w:pPr>
        <w:pStyle w:val="H3Body"/>
        <w:ind w:left="0" w:firstLine="450"/>
        <w:rPr>
          <w:i/>
        </w:rPr>
      </w:pPr>
      <w:r>
        <w:rPr>
          <w:i/>
        </w:rPr>
        <w:t>Path: /</w:t>
      </w:r>
      <w:r>
        <w:t>readers/unassigned</w:t>
      </w:r>
    </w:p>
    <w:p w14:paraId="79B4C9C3" w14:textId="77777777" w:rsidR="00015B90" w:rsidRPr="00015B90" w:rsidRDefault="00015B90" w:rsidP="00015B90">
      <w:pPr>
        <w:pStyle w:val="H3Body"/>
        <w:ind w:left="0" w:firstLine="450"/>
        <w:rPr>
          <w:i/>
        </w:rPr>
      </w:pPr>
      <w:r w:rsidRPr="00015B90">
        <w:rPr>
          <w:i/>
        </w:rPr>
        <w:t>Parameters: None</w:t>
      </w:r>
    </w:p>
    <w:p w14:paraId="27AD3E58" w14:textId="77777777" w:rsidR="00015B90" w:rsidRPr="00015B90" w:rsidRDefault="00015B90" w:rsidP="00015B90">
      <w:pPr>
        <w:pStyle w:val="H3Body"/>
        <w:ind w:left="0" w:firstLine="450"/>
        <w:rPr>
          <w:i/>
        </w:rPr>
      </w:pPr>
      <w:r w:rsidRPr="00015B90">
        <w:rPr>
          <w:i/>
        </w:rPr>
        <w:t>Payload object class: None</w:t>
      </w:r>
    </w:p>
    <w:p w14:paraId="3C3D7D3A" w14:textId="6621E541" w:rsidR="00015B90" w:rsidRDefault="00015B90" w:rsidP="00015B90">
      <w:pPr>
        <w:pStyle w:val="H3Body"/>
        <w:ind w:left="0" w:firstLine="450"/>
        <w:rPr>
          <w:i/>
        </w:rPr>
      </w:pPr>
      <w:r w:rsidRPr="00015B90">
        <w:rPr>
          <w:i/>
        </w:rPr>
        <w:t xml:space="preserve">Return object class: </w:t>
      </w:r>
      <w:r w:rsidR="006B6138" w:rsidRPr="006B6138">
        <w:rPr>
          <w:i/>
        </w:rPr>
        <w:t>ReaderInfoListDto</w:t>
      </w:r>
      <w:r w:rsidR="006B6138">
        <w:rPr>
          <w:i/>
        </w:rPr>
        <w:t xml:space="preserve"> (XML or JSON </w:t>
      </w:r>
      <w:r w:rsidR="004E4651">
        <w:rPr>
          <w:i/>
        </w:rPr>
        <w:t>representation</w:t>
      </w:r>
      <w:r w:rsidR="006B6138">
        <w:rPr>
          <w:i/>
        </w:rPr>
        <w:t>)</w:t>
      </w:r>
    </w:p>
    <w:p w14:paraId="1DF9E9F2" w14:textId="77777777" w:rsidR="00015B90" w:rsidRPr="00015B90" w:rsidRDefault="00015B90" w:rsidP="00015B90">
      <w:pPr>
        <w:pStyle w:val="H3Body"/>
        <w:ind w:left="0" w:firstLine="450"/>
      </w:pPr>
    </w:p>
    <w:p w14:paraId="371DA2CC" w14:textId="62001434" w:rsidR="00015B90" w:rsidRDefault="0095049E" w:rsidP="004F6B0C">
      <w:pPr>
        <w:pStyle w:val="Heading3"/>
        <w:keepNext w:val="0"/>
        <w:spacing w:before="0" w:line="276" w:lineRule="auto"/>
        <w:ind w:left="0" w:firstLine="446"/>
      </w:pPr>
      <w:bookmarkStart w:id="41" w:name="_Toc354070911"/>
      <w:r>
        <w:t>readers/unassigned/status/{red</w:t>
      </w:r>
      <w:r w:rsidR="004F6B0C">
        <w:t xml:space="preserve"> </w:t>
      </w:r>
      <w:r>
        <w:t>|</w:t>
      </w:r>
      <w:r w:rsidR="004F6B0C">
        <w:t xml:space="preserve"> </w:t>
      </w:r>
      <w:r>
        <w:t>green</w:t>
      </w:r>
      <w:r w:rsidR="004F6B0C">
        <w:t xml:space="preserve"> </w:t>
      </w:r>
      <w:r>
        <w:t>|</w:t>
      </w:r>
      <w:r w:rsidR="004F6B0C">
        <w:t xml:space="preserve"> </w:t>
      </w:r>
      <w:r>
        <w:t>yellow}</w:t>
      </w:r>
      <w:bookmarkEnd w:id="41"/>
    </w:p>
    <w:p w14:paraId="06FB486D" w14:textId="7C08D2CE" w:rsidR="00015B90" w:rsidRPr="00015B90" w:rsidRDefault="00015B90" w:rsidP="004F6B0C">
      <w:pPr>
        <w:pStyle w:val="H3Body"/>
        <w:ind w:left="0" w:firstLine="446"/>
        <w:rPr>
          <w:i/>
        </w:rPr>
      </w:pPr>
      <w:r w:rsidRPr="00015B90">
        <w:rPr>
          <w:i/>
        </w:rPr>
        <w:t xml:space="preserve">Description: </w:t>
      </w:r>
      <w:r w:rsidR="006B6138">
        <w:rPr>
          <w:i/>
        </w:rPr>
        <w:t>Get unassigned readers with “red”, “green”, or “yellow” status</w:t>
      </w:r>
    </w:p>
    <w:p w14:paraId="711628AE" w14:textId="77777777" w:rsidR="00015B90" w:rsidRPr="00015B90" w:rsidRDefault="00015B90" w:rsidP="004F6B0C">
      <w:pPr>
        <w:pStyle w:val="H3Body"/>
        <w:ind w:left="0" w:firstLine="446"/>
        <w:rPr>
          <w:i/>
        </w:rPr>
      </w:pPr>
      <w:r w:rsidRPr="00015B90">
        <w:rPr>
          <w:i/>
        </w:rPr>
        <w:t>Method: GET</w:t>
      </w:r>
    </w:p>
    <w:p w14:paraId="7A23860E" w14:textId="0914B4FE" w:rsidR="00015B90" w:rsidRPr="00015B90" w:rsidRDefault="007B2D5E" w:rsidP="004F6B0C">
      <w:pPr>
        <w:pStyle w:val="H3Body"/>
        <w:ind w:left="0" w:firstLine="446"/>
        <w:rPr>
          <w:i/>
        </w:rPr>
      </w:pPr>
      <w:r>
        <w:rPr>
          <w:i/>
        </w:rPr>
        <w:t>Path: /</w:t>
      </w:r>
      <w:r>
        <w:t>readers/unassigned/status/{red|green|yellow}</w:t>
      </w:r>
    </w:p>
    <w:p w14:paraId="3FDAC830" w14:textId="77777777" w:rsidR="00015B90" w:rsidRPr="00015B90" w:rsidRDefault="00015B90" w:rsidP="004F6B0C">
      <w:pPr>
        <w:pStyle w:val="H3Body"/>
        <w:ind w:left="0" w:firstLine="446"/>
        <w:rPr>
          <w:i/>
        </w:rPr>
      </w:pPr>
      <w:r w:rsidRPr="00015B90">
        <w:rPr>
          <w:i/>
        </w:rPr>
        <w:t>Parameters: None</w:t>
      </w:r>
    </w:p>
    <w:p w14:paraId="473EB214" w14:textId="77777777" w:rsidR="00015B90" w:rsidRPr="00015B90" w:rsidRDefault="00015B90" w:rsidP="004F6B0C">
      <w:pPr>
        <w:pStyle w:val="H3Body"/>
        <w:ind w:left="0" w:firstLine="446"/>
        <w:rPr>
          <w:i/>
        </w:rPr>
      </w:pPr>
      <w:r w:rsidRPr="00015B90">
        <w:rPr>
          <w:i/>
        </w:rPr>
        <w:t>Payload object class: None</w:t>
      </w:r>
    </w:p>
    <w:p w14:paraId="4B427E89" w14:textId="641F1A1D" w:rsidR="00015B90" w:rsidRDefault="00015B90" w:rsidP="004F6B0C">
      <w:pPr>
        <w:pStyle w:val="H3Body"/>
        <w:ind w:left="0" w:firstLine="446"/>
        <w:rPr>
          <w:i/>
        </w:rPr>
      </w:pPr>
      <w:r w:rsidRPr="00015B90">
        <w:rPr>
          <w:i/>
        </w:rPr>
        <w:t xml:space="preserve">Return object class: </w:t>
      </w:r>
      <w:r w:rsidR="006B6138" w:rsidRPr="006B6138">
        <w:rPr>
          <w:i/>
        </w:rPr>
        <w:t>ReaderInfoListDto</w:t>
      </w:r>
      <w:r w:rsidR="006B6138">
        <w:rPr>
          <w:i/>
        </w:rPr>
        <w:t xml:space="preserve"> (XML or JSON </w:t>
      </w:r>
      <w:r w:rsidR="004E4651">
        <w:rPr>
          <w:i/>
        </w:rPr>
        <w:t>representation</w:t>
      </w:r>
      <w:r w:rsidR="006B6138">
        <w:rPr>
          <w:i/>
        </w:rPr>
        <w:t>)</w:t>
      </w:r>
    </w:p>
    <w:p w14:paraId="50FD1C5E" w14:textId="77777777" w:rsidR="00015B90" w:rsidRPr="00015B90" w:rsidRDefault="00015B90" w:rsidP="00015B90">
      <w:pPr>
        <w:pStyle w:val="H3Body"/>
        <w:ind w:left="0" w:firstLine="450"/>
      </w:pPr>
    </w:p>
    <w:p w14:paraId="6273A532" w14:textId="6F30CA1C" w:rsidR="00015B90" w:rsidRDefault="0095049E" w:rsidP="00890CBA">
      <w:pPr>
        <w:pStyle w:val="Heading3"/>
      </w:pPr>
      <w:bookmarkStart w:id="42" w:name="_Toc354070912"/>
      <w:r>
        <w:t>readers</w:t>
      </w:r>
      <w:r w:rsidRPr="00C00C83">
        <w:t>/xbrc/{xbrcId}/</w:t>
      </w:r>
      <w:r>
        <w:t>unlinked</w:t>
      </w:r>
      <w:bookmarkEnd w:id="42"/>
    </w:p>
    <w:p w14:paraId="09956315" w14:textId="798C1AA6" w:rsidR="00015B90" w:rsidRPr="00015B90" w:rsidRDefault="00015B90" w:rsidP="00015B90">
      <w:pPr>
        <w:pStyle w:val="H3Body"/>
        <w:ind w:left="0" w:firstLine="450"/>
        <w:rPr>
          <w:i/>
        </w:rPr>
      </w:pPr>
      <w:r w:rsidRPr="00015B90">
        <w:rPr>
          <w:i/>
        </w:rPr>
        <w:t>Description:</w:t>
      </w:r>
      <w:r w:rsidR="006B6138">
        <w:rPr>
          <w:i/>
        </w:rPr>
        <w:t xml:space="preserve"> Get unlinked readers on a specified xBRC</w:t>
      </w:r>
      <w:r w:rsidRPr="00015B90">
        <w:rPr>
          <w:i/>
        </w:rPr>
        <w:t xml:space="preserve"> </w:t>
      </w:r>
    </w:p>
    <w:p w14:paraId="4306D008" w14:textId="77777777" w:rsidR="00015B90" w:rsidRPr="00015B90" w:rsidRDefault="00015B90" w:rsidP="00015B90">
      <w:pPr>
        <w:pStyle w:val="H3Body"/>
        <w:ind w:left="0" w:firstLine="450"/>
        <w:rPr>
          <w:i/>
        </w:rPr>
      </w:pPr>
      <w:r w:rsidRPr="00015B90">
        <w:rPr>
          <w:i/>
        </w:rPr>
        <w:t>Method: GET</w:t>
      </w:r>
    </w:p>
    <w:p w14:paraId="77678D9B" w14:textId="52C22F0B" w:rsidR="00015B90" w:rsidRPr="00015B90" w:rsidRDefault="007B2D5E" w:rsidP="00015B90">
      <w:pPr>
        <w:pStyle w:val="H3Body"/>
        <w:ind w:left="0" w:firstLine="450"/>
        <w:rPr>
          <w:i/>
        </w:rPr>
      </w:pPr>
      <w:r>
        <w:rPr>
          <w:i/>
        </w:rPr>
        <w:t>Path: /</w:t>
      </w:r>
      <w:r>
        <w:t>readers</w:t>
      </w:r>
      <w:r w:rsidRPr="00C00C83">
        <w:t>/xbrc/{xbrcId}/</w:t>
      </w:r>
      <w:r>
        <w:t>unlinked</w:t>
      </w:r>
    </w:p>
    <w:p w14:paraId="5AB0772E" w14:textId="77777777" w:rsidR="00015B90" w:rsidRPr="00015B90" w:rsidRDefault="00015B90" w:rsidP="00015B90">
      <w:pPr>
        <w:pStyle w:val="H3Body"/>
        <w:ind w:left="0" w:firstLine="450"/>
        <w:rPr>
          <w:i/>
        </w:rPr>
      </w:pPr>
      <w:r w:rsidRPr="00015B90">
        <w:rPr>
          <w:i/>
        </w:rPr>
        <w:t>Parameters: None</w:t>
      </w:r>
    </w:p>
    <w:p w14:paraId="3ED913ED" w14:textId="77777777" w:rsidR="00015B90" w:rsidRPr="00015B90" w:rsidRDefault="00015B90" w:rsidP="00015B90">
      <w:pPr>
        <w:pStyle w:val="H3Body"/>
        <w:ind w:left="0" w:firstLine="450"/>
        <w:rPr>
          <w:i/>
        </w:rPr>
      </w:pPr>
      <w:r w:rsidRPr="00015B90">
        <w:rPr>
          <w:i/>
        </w:rPr>
        <w:t>Payload object class: None</w:t>
      </w:r>
    </w:p>
    <w:p w14:paraId="28DE3A60" w14:textId="78CAECDE" w:rsidR="00015B90" w:rsidRDefault="00015B90" w:rsidP="00015B90">
      <w:pPr>
        <w:pStyle w:val="H3Body"/>
        <w:ind w:left="0" w:firstLine="450"/>
        <w:rPr>
          <w:i/>
        </w:rPr>
      </w:pPr>
      <w:r w:rsidRPr="00015B90">
        <w:rPr>
          <w:i/>
        </w:rPr>
        <w:t xml:space="preserve">Return object class: </w:t>
      </w:r>
      <w:r w:rsidR="006B6138" w:rsidRPr="006B6138">
        <w:rPr>
          <w:i/>
        </w:rPr>
        <w:t>ReaderInfoListDto</w:t>
      </w:r>
      <w:r w:rsidR="006B6138">
        <w:rPr>
          <w:i/>
        </w:rPr>
        <w:t xml:space="preserve"> (XML or JSON </w:t>
      </w:r>
      <w:r w:rsidR="004E4651">
        <w:rPr>
          <w:i/>
        </w:rPr>
        <w:t>representation</w:t>
      </w:r>
      <w:r w:rsidR="006B6138">
        <w:rPr>
          <w:i/>
        </w:rPr>
        <w:t>)</w:t>
      </w:r>
    </w:p>
    <w:p w14:paraId="70722F17" w14:textId="77777777" w:rsidR="00015B90" w:rsidRPr="00015B90" w:rsidRDefault="00015B90" w:rsidP="00015B90">
      <w:pPr>
        <w:pStyle w:val="H3Body"/>
        <w:ind w:left="0" w:firstLine="450"/>
      </w:pPr>
    </w:p>
    <w:p w14:paraId="26ECCCEB" w14:textId="2BB5305B" w:rsidR="00015B90" w:rsidRDefault="0095049E" w:rsidP="00890CBA">
      <w:pPr>
        <w:pStyle w:val="Heading3"/>
      </w:pPr>
      <w:bookmarkStart w:id="43" w:name="_Toc354070913"/>
      <w:r>
        <w:t>readers</w:t>
      </w:r>
      <w:r w:rsidRPr="00C00C83">
        <w:t>/xbr</w:t>
      </w:r>
      <w:r>
        <w:t>c/{xbrcId}/unlinked/status/{red</w:t>
      </w:r>
      <w:r w:rsidR="004F6B0C">
        <w:t xml:space="preserve"> </w:t>
      </w:r>
      <w:r>
        <w:t>|</w:t>
      </w:r>
      <w:r w:rsidR="004F6B0C">
        <w:t xml:space="preserve"> </w:t>
      </w:r>
      <w:r>
        <w:t>green</w:t>
      </w:r>
      <w:r w:rsidR="004F6B0C">
        <w:t xml:space="preserve"> </w:t>
      </w:r>
      <w:r>
        <w:t>|</w:t>
      </w:r>
      <w:r w:rsidR="004F6B0C">
        <w:t xml:space="preserve"> </w:t>
      </w:r>
      <w:r>
        <w:t>yellow}</w:t>
      </w:r>
      <w:bookmarkEnd w:id="43"/>
    </w:p>
    <w:p w14:paraId="657E0FFC" w14:textId="0373521D" w:rsidR="00015B90" w:rsidRPr="00015B90" w:rsidRDefault="00015B90" w:rsidP="00015B90">
      <w:pPr>
        <w:pStyle w:val="H3Body"/>
        <w:ind w:left="0" w:firstLine="450"/>
        <w:rPr>
          <w:i/>
        </w:rPr>
      </w:pPr>
      <w:r w:rsidRPr="00015B90">
        <w:rPr>
          <w:i/>
        </w:rPr>
        <w:t xml:space="preserve">Description: </w:t>
      </w:r>
      <w:r w:rsidR="006B6138">
        <w:rPr>
          <w:i/>
        </w:rPr>
        <w:t>Get unlinked readers with “red”, “green”, or “yellow” status on a specified xBRC</w:t>
      </w:r>
    </w:p>
    <w:p w14:paraId="303834BA" w14:textId="77777777" w:rsidR="00015B90" w:rsidRPr="00015B90" w:rsidRDefault="00015B90" w:rsidP="00015B90">
      <w:pPr>
        <w:pStyle w:val="H3Body"/>
        <w:ind w:left="0" w:firstLine="450"/>
        <w:rPr>
          <w:i/>
        </w:rPr>
      </w:pPr>
      <w:r w:rsidRPr="00015B90">
        <w:rPr>
          <w:i/>
        </w:rPr>
        <w:t>Method: GET</w:t>
      </w:r>
    </w:p>
    <w:p w14:paraId="774B98E9" w14:textId="222EFC91" w:rsidR="00015B90" w:rsidRPr="00015B90" w:rsidRDefault="007B2D5E" w:rsidP="00015B90">
      <w:pPr>
        <w:pStyle w:val="H3Body"/>
        <w:ind w:left="0" w:firstLine="450"/>
        <w:rPr>
          <w:i/>
        </w:rPr>
      </w:pPr>
      <w:r>
        <w:rPr>
          <w:i/>
        </w:rPr>
        <w:t xml:space="preserve">Path: </w:t>
      </w:r>
      <w:r w:rsidRPr="007B2D5E">
        <w:t xml:space="preserve"> </w:t>
      </w:r>
      <w:r>
        <w:t>readers</w:t>
      </w:r>
      <w:r w:rsidRPr="00C00C83">
        <w:t>/xbr</w:t>
      </w:r>
      <w:r>
        <w:t>c/{xbrcId}/unlinked/status/{red|green|yellow}</w:t>
      </w:r>
    </w:p>
    <w:p w14:paraId="2A361E94" w14:textId="77777777" w:rsidR="00015B90" w:rsidRPr="00015B90" w:rsidRDefault="00015B90" w:rsidP="00015B90">
      <w:pPr>
        <w:pStyle w:val="H3Body"/>
        <w:ind w:left="0" w:firstLine="450"/>
        <w:rPr>
          <w:i/>
        </w:rPr>
      </w:pPr>
      <w:r w:rsidRPr="00015B90">
        <w:rPr>
          <w:i/>
        </w:rPr>
        <w:t>Parameters: None</w:t>
      </w:r>
    </w:p>
    <w:p w14:paraId="793FD806" w14:textId="77777777" w:rsidR="00015B90" w:rsidRPr="00015B90" w:rsidRDefault="00015B90" w:rsidP="00015B90">
      <w:pPr>
        <w:pStyle w:val="H3Body"/>
        <w:ind w:left="0" w:firstLine="450"/>
        <w:rPr>
          <w:i/>
        </w:rPr>
      </w:pPr>
      <w:r w:rsidRPr="00015B90">
        <w:rPr>
          <w:i/>
        </w:rPr>
        <w:t>Payload object class: None</w:t>
      </w:r>
    </w:p>
    <w:p w14:paraId="214F4A3A" w14:textId="14A37CF2" w:rsidR="00015B90" w:rsidRDefault="00015B90" w:rsidP="00015B90">
      <w:pPr>
        <w:pStyle w:val="H3Body"/>
        <w:ind w:left="0" w:firstLine="450"/>
        <w:rPr>
          <w:i/>
        </w:rPr>
      </w:pPr>
      <w:r w:rsidRPr="00015B90">
        <w:rPr>
          <w:i/>
        </w:rPr>
        <w:t xml:space="preserve">Return object class: </w:t>
      </w:r>
      <w:r w:rsidR="006B6138" w:rsidRPr="006B6138">
        <w:rPr>
          <w:i/>
        </w:rPr>
        <w:t>ReaderInfoListDto</w:t>
      </w:r>
      <w:r w:rsidR="006B6138">
        <w:rPr>
          <w:i/>
        </w:rPr>
        <w:t xml:space="preserve"> (XML or JSON </w:t>
      </w:r>
      <w:r w:rsidR="004E4651">
        <w:rPr>
          <w:i/>
        </w:rPr>
        <w:t>representation</w:t>
      </w:r>
      <w:r w:rsidR="006B6138">
        <w:rPr>
          <w:i/>
        </w:rPr>
        <w:t>)</w:t>
      </w:r>
    </w:p>
    <w:p w14:paraId="79DF6A35" w14:textId="77777777" w:rsidR="00015B90" w:rsidRPr="00015B90" w:rsidRDefault="00015B90" w:rsidP="00015B90">
      <w:pPr>
        <w:pStyle w:val="H3Body"/>
        <w:ind w:left="0" w:firstLine="450"/>
      </w:pPr>
    </w:p>
    <w:p w14:paraId="0224AE03" w14:textId="183744FF" w:rsidR="00015B90" w:rsidRDefault="0095049E" w:rsidP="00890CBA">
      <w:pPr>
        <w:pStyle w:val="Heading3"/>
      </w:pPr>
      <w:bookmarkStart w:id="44" w:name="_Toc354070914"/>
      <w:r>
        <w:t>readers/refresh</w:t>
      </w:r>
      <w:bookmarkEnd w:id="44"/>
    </w:p>
    <w:p w14:paraId="543454EC" w14:textId="19C5CEC4" w:rsidR="00015B90" w:rsidRPr="00015B90" w:rsidRDefault="00015B90" w:rsidP="00015B90">
      <w:pPr>
        <w:pStyle w:val="H3Body"/>
        <w:ind w:left="0" w:firstLine="450"/>
        <w:rPr>
          <w:i/>
        </w:rPr>
      </w:pPr>
      <w:r w:rsidRPr="00015B90">
        <w:rPr>
          <w:i/>
        </w:rPr>
        <w:t xml:space="preserve">Description: </w:t>
      </w:r>
      <w:r w:rsidR="006B6138">
        <w:rPr>
          <w:i/>
        </w:rPr>
        <w:t>Force xBRMS to retrieve readers information from registered xBRCs</w:t>
      </w:r>
    </w:p>
    <w:p w14:paraId="76AAC58A" w14:textId="77777777" w:rsidR="00015B90" w:rsidRPr="00015B90" w:rsidRDefault="00015B90" w:rsidP="00015B90">
      <w:pPr>
        <w:pStyle w:val="H3Body"/>
        <w:ind w:left="0" w:firstLine="450"/>
        <w:rPr>
          <w:i/>
        </w:rPr>
      </w:pPr>
      <w:r w:rsidRPr="00015B90">
        <w:rPr>
          <w:i/>
        </w:rPr>
        <w:t>Method: GET</w:t>
      </w:r>
    </w:p>
    <w:p w14:paraId="10692DE1" w14:textId="510EEA9F" w:rsidR="00015B90" w:rsidRPr="00015B90" w:rsidRDefault="007B2D5E" w:rsidP="00015B90">
      <w:pPr>
        <w:pStyle w:val="H3Body"/>
        <w:ind w:left="0" w:firstLine="450"/>
        <w:rPr>
          <w:i/>
        </w:rPr>
      </w:pPr>
      <w:r>
        <w:rPr>
          <w:i/>
        </w:rPr>
        <w:t>Path: /</w:t>
      </w:r>
      <w:r>
        <w:t>readers/refresh</w:t>
      </w:r>
    </w:p>
    <w:p w14:paraId="2E11D633" w14:textId="77777777" w:rsidR="00015B90" w:rsidRPr="00015B90" w:rsidRDefault="00015B90" w:rsidP="00015B90">
      <w:pPr>
        <w:pStyle w:val="H3Body"/>
        <w:ind w:left="0" w:firstLine="450"/>
        <w:rPr>
          <w:i/>
        </w:rPr>
      </w:pPr>
      <w:r w:rsidRPr="00015B90">
        <w:rPr>
          <w:i/>
        </w:rPr>
        <w:t>Parameters: None</w:t>
      </w:r>
    </w:p>
    <w:p w14:paraId="7D53249C" w14:textId="77777777" w:rsidR="00015B90" w:rsidRPr="00015B90" w:rsidRDefault="00015B90" w:rsidP="00015B90">
      <w:pPr>
        <w:pStyle w:val="H3Body"/>
        <w:ind w:left="0" w:firstLine="450"/>
        <w:rPr>
          <w:i/>
        </w:rPr>
      </w:pPr>
      <w:r w:rsidRPr="00015B90">
        <w:rPr>
          <w:i/>
        </w:rPr>
        <w:t>Payload object class: None</w:t>
      </w:r>
    </w:p>
    <w:p w14:paraId="79B07CD0" w14:textId="77777777" w:rsidR="00015B90" w:rsidRDefault="00015B90" w:rsidP="00015B90">
      <w:pPr>
        <w:pStyle w:val="H3Body"/>
        <w:ind w:left="0" w:firstLine="450"/>
        <w:rPr>
          <w:i/>
        </w:rPr>
      </w:pPr>
      <w:r w:rsidRPr="00015B90">
        <w:rPr>
          <w:i/>
        </w:rPr>
        <w:t>Return object class: None</w:t>
      </w:r>
    </w:p>
    <w:p w14:paraId="02B1396B" w14:textId="77777777" w:rsidR="00015B90" w:rsidRPr="00015B90" w:rsidRDefault="00015B90" w:rsidP="00015B90">
      <w:pPr>
        <w:pStyle w:val="H3Body"/>
        <w:ind w:left="0" w:firstLine="450"/>
      </w:pPr>
    </w:p>
    <w:p w14:paraId="2EAC989A" w14:textId="50568426" w:rsidR="00015B90" w:rsidRDefault="0095049E" w:rsidP="00890CBA">
      <w:pPr>
        <w:pStyle w:val="Heading3"/>
      </w:pPr>
      <w:bookmarkStart w:id="45" w:name="_Toc354070915"/>
      <w:r>
        <w:t>readers</w:t>
      </w:r>
      <w:r w:rsidRPr="00C00C83">
        <w:t>/replace/{oldMac}/{oldName}</w:t>
      </w:r>
      <w:bookmarkEnd w:id="45"/>
    </w:p>
    <w:p w14:paraId="2E67056B" w14:textId="1A7E6B6F" w:rsidR="00015B90" w:rsidRPr="00015B90" w:rsidRDefault="00015B90" w:rsidP="00015B90">
      <w:pPr>
        <w:pStyle w:val="H3Body"/>
        <w:ind w:left="0" w:firstLine="450"/>
        <w:rPr>
          <w:i/>
        </w:rPr>
      </w:pPr>
      <w:r w:rsidRPr="00015B90">
        <w:rPr>
          <w:i/>
        </w:rPr>
        <w:t xml:space="preserve">Description: </w:t>
      </w:r>
      <w:r w:rsidR="0066660F">
        <w:rPr>
          <w:i/>
        </w:rPr>
        <w:t>Replace a reader with an unlinked reader presented by the payload object.</w:t>
      </w:r>
    </w:p>
    <w:p w14:paraId="4147998F" w14:textId="22CE58A1" w:rsidR="00015B90" w:rsidRPr="00015B90" w:rsidRDefault="00015B90" w:rsidP="00015B90">
      <w:pPr>
        <w:pStyle w:val="H3Body"/>
        <w:ind w:left="0" w:firstLine="450"/>
        <w:rPr>
          <w:i/>
        </w:rPr>
      </w:pPr>
      <w:r w:rsidRPr="00015B90">
        <w:rPr>
          <w:i/>
        </w:rPr>
        <w:t xml:space="preserve">Method: </w:t>
      </w:r>
      <w:r w:rsidR="0095049E">
        <w:rPr>
          <w:i/>
        </w:rPr>
        <w:t>PUT</w:t>
      </w:r>
    </w:p>
    <w:p w14:paraId="72DAEBEC" w14:textId="0824B3B7" w:rsidR="00015B90" w:rsidRPr="00015B90" w:rsidRDefault="007B2D5E" w:rsidP="00015B90">
      <w:pPr>
        <w:pStyle w:val="H3Body"/>
        <w:ind w:left="0" w:firstLine="450"/>
        <w:rPr>
          <w:i/>
        </w:rPr>
      </w:pPr>
      <w:r>
        <w:rPr>
          <w:i/>
        </w:rPr>
        <w:t xml:space="preserve">Path: </w:t>
      </w:r>
      <w:r w:rsidRPr="007B2D5E">
        <w:t xml:space="preserve"> </w:t>
      </w:r>
      <w:r>
        <w:t>readers</w:t>
      </w:r>
      <w:r w:rsidRPr="00C00C83">
        <w:t>/replace/{oldMac}/{oldName}</w:t>
      </w:r>
    </w:p>
    <w:p w14:paraId="5399A8EE" w14:textId="77777777" w:rsidR="00015B90" w:rsidRPr="00015B90" w:rsidRDefault="00015B90" w:rsidP="00015B90">
      <w:pPr>
        <w:pStyle w:val="H3Body"/>
        <w:ind w:left="0" w:firstLine="450"/>
        <w:rPr>
          <w:i/>
        </w:rPr>
      </w:pPr>
      <w:r w:rsidRPr="00015B90">
        <w:rPr>
          <w:i/>
        </w:rPr>
        <w:t>Parameters: None</w:t>
      </w:r>
    </w:p>
    <w:p w14:paraId="48F29764" w14:textId="2C71F9C0" w:rsidR="00015B90" w:rsidRPr="00015B90" w:rsidRDefault="00015B90" w:rsidP="00015B90">
      <w:pPr>
        <w:pStyle w:val="H3Body"/>
        <w:ind w:left="0" w:firstLine="450"/>
        <w:rPr>
          <w:i/>
        </w:rPr>
      </w:pPr>
      <w:r w:rsidRPr="00015B90">
        <w:rPr>
          <w:i/>
        </w:rPr>
        <w:t xml:space="preserve">Payload object class: </w:t>
      </w:r>
      <w:r w:rsidR="0066660F" w:rsidRPr="0066660F">
        <w:rPr>
          <w:i/>
        </w:rPr>
        <w:t>String</w:t>
      </w:r>
      <w:r w:rsidR="0066660F">
        <w:rPr>
          <w:i/>
        </w:rPr>
        <w:t xml:space="preserve"> (XML </w:t>
      </w:r>
      <w:r w:rsidR="004E4651">
        <w:rPr>
          <w:i/>
        </w:rPr>
        <w:t>representation</w:t>
      </w:r>
      <w:r w:rsidR="0066660F">
        <w:rPr>
          <w:i/>
        </w:rPr>
        <w:t xml:space="preserve"> of ReaderInfo object)</w:t>
      </w:r>
    </w:p>
    <w:p w14:paraId="1DA6A482" w14:textId="77777777" w:rsidR="00015B90" w:rsidRDefault="00015B90" w:rsidP="00015B90">
      <w:pPr>
        <w:pStyle w:val="H3Body"/>
        <w:ind w:left="0" w:firstLine="450"/>
        <w:rPr>
          <w:i/>
        </w:rPr>
      </w:pPr>
      <w:r w:rsidRPr="00015B90">
        <w:rPr>
          <w:i/>
        </w:rPr>
        <w:t>Return object class: None</w:t>
      </w:r>
    </w:p>
    <w:p w14:paraId="1D01C627" w14:textId="77777777" w:rsidR="00015B90" w:rsidRPr="00015B90" w:rsidRDefault="00015B90" w:rsidP="00015B90">
      <w:pPr>
        <w:pStyle w:val="H3Body"/>
        <w:ind w:left="0" w:firstLine="450"/>
      </w:pPr>
    </w:p>
    <w:p w14:paraId="18E17F41" w14:textId="42F525B3" w:rsidR="00015B90" w:rsidRDefault="0095049E" w:rsidP="00890CBA">
      <w:pPr>
        <w:pStyle w:val="Heading3"/>
      </w:pPr>
      <w:bookmarkStart w:id="46" w:name="_Toc354070916"/>
      <w:r>
        <w:t>readers/</w:t>
      </w:r>
      <w:r w:rsidRPr="00B4147E">
        <w:t>xbrc/{xbrcId}/linked/status/{</w:t>
      </w:r>
      <w:r>
        <w:t>red|green|yellow</w:t>
      </w:r>
      <w:r w:rsidRPr="00B4147E">
        <w:t>}</w:t>
      </w:r>
      <w:bookmarkEnd w:id="46"/>
    </w:p>
    <w:p w14:paraId="1DDB90A5" w14:textId="0AB7CA8F" w:rsidR="00015B90" w:rsidRPr="00015B90" w:rsidRDefault="00015B90" w:rsidP="00015B90">
      <w:pPr>
        <w:pStyle w:val="H3Body"/>
        <w:ind w:left="0" w:firstLine="450"/>
        <w:rPr>
          <w:i/>
        </w:rPr>
      </w:pPr>
      <w:r w:rsidRPr="00015B90">
        <w:rPr>
          <w:i/>
        </w:rPr>
        <w:t xml:space="preserve">Description: </w:t>
      </w:r>
      <w:r w:rsidR="0066660F">
        <w:rPr>
          <w:i/>
        </w:rPr>
        <w:t>Get linked readers with “red”, “green”, or “yellow” status on a specified xBRC</w:t>
      </w:r>
    </w:p>
    <w:p w14:paraId="0B48CDFB" w14:textId="77777777" w:rsidR="00015B90" w:rsidRPr="00015B90" w:rsidRDefault="00015B90" w:rsidP="00015B90">
      <w:pPr>
        <w:pStyle w:val="H3Body"/>
        <w:ind w:left="0" w:firstLine="450"/>
        <w:rPr>
          <w:i/>
        </w:rPr>
      </w:pPr>
      <w:r w:rsidRPr="00015B90">
        <w:rPr>
          <w:i/>
        </w:rPr>
        <w:t>Method: GET</w:t>
      </w:r>
    </w:p>
    <w:p w14:paraId="0312C6F7" w14:textId="4397F7BF" w:rsidR="00015B90" w:rsidRPr="00015B90" w:rsidRDefault="007B2D5E" w:rsidP="00015B90">
      <w:pPr>
        <w:pStyle w:val="H3Body"/>
        <w:ind w:left="0" w:firstLine="450"/>
        <w:rPr>
          <w:i/>
        </w:rPr>
      </w:pPr>
      <w:r>
        <w:rPr>
          <w:i/>
        </w:rPr>
        <w:t xml:space="preserve">Path: </w:t>
      </w:r>
      <w:r>
        <w:t>/readers/</w:t>
      </w:r>
      <w:r w:rsidRPr="00B4147E">
        <w:t>xbrc/{xbrcId}/linked/status/{</w:t>
      </w:r>
      <w:r>
        <w:t>red|green|yellow</w:t>
      </w:r>
      <w:r w:rsidRPr="00B4147E">
        <w:t>}</w:t>
      </w:r>
    </w:p>
    <w:p w14:paraId="0267AEBA" w14:textId="77777777" w:rsidR="00015B90" w:rsidRPr="00015B90" w:rsidRDefault="00015B90" w:rsidP="00015B90">
      <w:pPr>
        <w:pStyle w:val="H3Body"/>
        <w:ind w:left="0" w:firstLine="450"/>
        <w:rPr>
          <w:i/>
        </w:rPr>
      </w:pPr>
      <w:r w:rsidRPr="00015B90">
        <w:rPr>
          <w:i/>
        </w:rPr>
        <w:t>Parameters: None</w:t>
      </w:r>
    </w:p>
    <w:p w14:paraId="5EA6C381" w14:textId="77777777" w:rsidR="00015B90" w:rsidRPr="00015B90" w:rsidRDefault="00015B90" w:rsidP="00015B90">
      <w:pPr>
        <w:pStyle w:val="H3Body"/>
        <w:ind w:left="0" w:firstLine="450"/>
        <w:rPr>
          <w:i/>
        </w:rPr>
      </w:pPr>
      <w:r w:rsidRPr="00015B90">
        <w:rPr>
          <w:i/>
        </w:rPr>
        <w:t>Payload object class: None</w:t>
      </w:r>
    </w:p>
    <w:p w14:paraId="3EA7039A" w14:textId="761FAE31" w:rsidR="00015B90" w:rsidRDefault="00015B90" w:rsidP="00015B90">
      <w:pPr>
        <w:pStyle w:val="H3Body"/>
        <w:ind w:left="0" w:firstLine="450"/>
        <w:rPr>
          <w:i/>
        </w:rPr>
      </w:pPr>
      <w:r w:rsidRPr="00015B90">
        <w:rPr>
          <w:i/>
        </w:rPr>
        <w:t xml:space="preserve">Return object class: </w:t>
      </w:r>
      <w:r w:rsidR="0066660F" w:rsidRPr="006B6138">
        <w:rPr>
          <w:i/>
        </w:rPr>
        <w:t>ReaderInfoListDto</w:t>
      </w:r>
      <w:r w:rsidR="0066660F">
        <w:rPr>
          <w:i/>
        </w:rPr>
        <w:t xml:space="preserve"> (XML or JSON </w:t>
      </w:r>
      <w:r w:rsidR="004E4651">
        <w:rPr>
          <w:i/>
        </w:rPr>
        <w:t>representation</w:t>
      </w:r>
      <w:r w:rsidR="0066660F">
        <w:rPr>
          <w:i/>
        </w:rPr>
        <w:t>)</w:t>
      </w:r>
    </w:p>
    <w:p w14:paraId="2841F1AE" w14:textId="77777777" w:rsidR="00015B90" w:rsidRPr="00015B90" w:rsidRDefault="00015B90" w:rsidP="00015B90">
      <w:pPr>
        <w:pStyle w:val="H3Body"/>
        <w:ind w:left="0" w:firstLine="450"/>
      </w:pPr>
    </w:p>
    <w:p w14:paraId="00221F81" w14:textId="1B9573F8" w:rsidR="00015B90" w:rsidRDefault="0095049E" w:rsidP="00890CBA">
      <w:pPr>
        <w:pStyle w:val="Heading3"/>
      </w:pPr>
      <w:bookmarkStart w:id="47" w:name="_Toc354070917"/>
      <w:r>
        <w:t>reader/</w:t>
      </w:r>
      <w:r w:rsidRPr="00B4147E">
        <w:t>info/mac/{mac}</w:t>
      </w:r>
      <w:bookmarkEnd w:id="47"/>
    </w:p>
    <w:p w14:paraId="381F37EF" w14:textId="0934C1A1" w:rsidR="00015B90" w:rsidRPr="00015B90" w:rsidRDefault="00015B90" w:rsidP="00015B90">
      <w:pPr>
        <w:pStyle w:val="H3Body"/>
        <w:ind w:left="0" w:firstLine="450"/>
        <w:rPr>
          <w:i/>
        </w:rPr>
      </w:pPr>
      <w:r w:rsidRPr="00015B90">
        <w:rPr>
          <w:i/>
        </w:rPr>
        <w:t xml:space="preserve">Description: </w:t>
      </w:r>
      <w:r w:rsidR="0066660F">
        <w:rPr>
          <w:i/>
        </w:rPr>
        <w:t>Get reader’s properties</w:t>
      </w:r>
    </w:p>
    <w:p w14:paraId="20B19BC7" w14:textId="77777777" w:rsidR="00015B90" w:rsidRPr="00015B90" w:rsidRDefault="00015B90" w:rsidP="00015B90">
      <w:pPr>
        <w:pStyle w:val="H3Body"/>
        <w:ind w:left="0" w:firstLine="450"/>
        <w:rPr>
          <w:i/>
        </w:rPr>
      </w:pPr>
      <w:r w:rsidRPr="00015B90">
        <w:rPr>
          <w:i/>
        </w:rPr>
        <w:t>Method: GET</w:t>
      </w:r>
    </w:p>
    <w:p w14:paraId="58B1DBE3" w14:textId="36C92B07" w:rsidR="00015B90" w:rsidRPr="00015B90" w:rsidRDefault="007B2D5E" w:rsidP="00015B90">
      <w:pPr>
        <w:pStyle w:val="H3Body"/>
        <w:ind w:left="0" w:firstLine="450"/>
        <w:rPr>
          <w:i/>
        </w:rPr>
      </w:pPr>
      <w:r>
        <w:rPr>
          <w:i/>
        </w:rPr>
        <w:t>Path: /</w:t>
      </w:r>
      <w:r>
        <w:t>reader/</w:t>
      </w:r>
      <w:r w:rsidRPr="00B4147E">
        <w:t>info/mac/{mac}</w:t>
      </w:r>
    </w:p>
    <w:p w14:paraId="3A4D6EF4" w14:textId="77777777" w:rsidR="00015B90" w:rsidRPr="00015B90" w:rsidRDefault="00015B90" w:rsidP="00015B90">
      <w:pPr>
        <w:pStyle w:val="H3Body"/>
        <w:ind w:left="0" w:firstLine="450"/>
        <w:rPr>
          <w:i/>
        </w:rPr>
      </w:pPr>
      <w:r w:rsidRPr="00015B90">
        <w:rPr>
          <w:i/>
        </w:rPr>
        <w:t>Parameters: None</w:t>
      </w:r>
    </w:p>
    <w:p w14:paraId="47A6582A" w14:textId="77777777" w:rsidR="00015B90" w:rsidRPr="00015B90" w:rsidRDefault="00015B90" w:rsidP="00015B90">
      <w:pPr>
        <w:pStyle w:val="H3Body"/>
        <w:ind w:left="0" w:firstLine="450"/>
        <w:rPr>
          <w:i/>
        </w:rPr>
      </w:pPr>
      <w:r w:rsidRPr="00015B90">
        <w:rPr>
          <w:i/>
        </w:rPr>
        <w:t>Payload object class: None</w:t>
      </w:r>
    </w:p>
    <w:p w14:paraId="53910EB6" w14:textId="68CE4597" w:rsidR="00015B90" w:rsidRDefault="00015B90" w:rsidP="00015B90">
      <w:pPr>
        <w:pStyle w:val="H3Body"/>
        <w:ind w:left="0" w:firstLine="450"/>
        <w:rPr>
          <w:i/>
        </w:rPr>
      </w:pPr>
      <w:r w:rsidRPr="00015B90">
        <w:rPr>
          <w:i/>
        </w:rPr>
        <w:t xml:space="preserve">Return object class: </w:t>
      </w:r>
      <w:r w:rsidR="0066660F">
        <w:rPr>
          <w:i/>
        </w:rPr>
        <w:t>ReaderInfo</w:t>
      </w:r>
      <w:r w:rsidR="0066660F" w:rsidRPr="006B6138">
        <w:rPr>
          <w:i/>
        </w:rPr>
        <w:t>Dto</w:t>
      </w:r>
      <w:r w:rsidR="0066660F">
        <w:rPr>
          <w:i/>
        </w:rPr>
        <w:t xml:space="preserve"> (XML or JSON </w:t>
      </w:r>
      <w:r w:rsidR="004E4651">
        <w:rPr>
          <w:i/>
        </w:rPr>
        <w:t>representation</w:t>
      </w:r>
      <w:r w:rsidR="0066660F">
        <w:rPr>
          <w:i/>
        </w:rPr>
        <w:t>)</w:t>
      </w:r>
    </w:p>
    <w:p w14:paraId="7EEE3295" w14:textId="77777777" w:rsidR="00015B90" w:rsidRPr="00015B90" w:rsidRDefault="00015B90" w:rsidP="00015B90">
      <w:pPr>
        <w:pStyle w:val="H3Body"/>
        <w:ind w:left="0" w:firstLine="450"/>
      </w:pPr>
    </w:p>
    <w:p w14:paraId="1C6E9755" w14:textId="2DB80317" w:rsidR="00015B90" w:rsidRDefault="0095049E" w:rsidP="00890CBA">
      <w:pPr>
        <w:pStyle w:val="Heading3"/>
      </w:pPr>
      <w:bookmarkStart w:id="48" w:name="_Toc354070918"/>
      <w:r>
        <w:t>reader/</w:t>
      </w:r>
      <w:r w:rsidRPr="00B4147E">
        <w:t>assign/{xbrcId}/{readerMac}</w:t>
      </w:r>
      <w:bookmarkEnd w:id="48"/>
    </w:p>
    <w:p w14:paraId="59B04BCE" w14:textId="3F05ADF7" w:rsidR="00015B90" w:rsidRPr="00015B90" w:rsidRDefault="00015B90" w:rsidP="00015B90">
      <w:pPr>
        <w:pStyle w:val="H3Body"/>
        <w:ind w:left="0" w:firstLine="450"/>
        <w:rPr>
          <w:i/>
        </w:rPr>
      </w:pPr>
      <w:r w:rsidRPr="00015B90">
        <w:rPr>
          <w:i/>
        </w:rPr>
        <w:t xml:space="preserve">Description: </w:t>
      </w:r>
      <w:r w:rsidR="0066660F">
        <w:rPr>
          <w:i/>
        </w:rPr>
        <w:t>Assign a reader to a specified xBRC</w:t>
      </w:r>
    </w:p>
    <w:p w14:paraId="5B58F2F4" w14:textId="570AB192" w:rsidR="00015B90" w:rsidRPr="00015B90" w:rsidRDefault="00015B90" w:rsidP="00015B90">
      <w:pPr>
        <w:pStyle w:val="H3Body"/>
        <w:ind w:left="0" w:firstLine="450"/>
        <w:rPr>
          <w:i/>
        </w:rPr>
      </w:pPr>
      <w:r w:rsidRPr="00015B90">
        <w:rPr>
          <w:i/>
        </w:rPr>
        <w:t xml:space="preserve">Method: </w:t>
      </w:r>
      <w:r w:rsidR="0095049E">
        <w:rPr>
          <w:i/>
        </w:rPr>
        <w:t>PUT</w:t>
      </w:r>
    </w:p>
    <w:p w14:paraId="7E6D61AA" w14:textId="732E4DB2" w:rsidR="00015B90" w:rsidRPr="00015B90" w:rsidRDefault="00015B90" w:rsidP="00015B90">
      <w:pPr>
        <w:pStyle w:val="H3Body"/>
        <w:ind w:left="0" w:firstLine="450"/>
        <w:rPr>
          <w:i/>
        </w:rPr>
      </w:pPr>
      <w:r w:rsidRPr="00015B90">
        <w:rPr>
          <w:i/>
        </w:rPr>
        <w:t>Path: /</w:t>
      </w:r>
      <w:r w:rsidR="007B2D5E">
        <w:t>reader/</w:t>
      </w:r>
      <w:r w:rsidR="007B2D5E" w:rsidRPr="00B4147E">
        <w:t>assign/{xbrcId}/{readerMac}</w:t>
      </w:r>
    </w:p>
    <w:p w14:paraId="4548AD98" w14:textId="77777777" w:rsidR="00015B90" w:rsidRPr="00015B90" w:rsidRDefault="00015B90" w:rsidP="00015B90">
      <w:pPr>
        <w:pStyle w:val="H3Body"/>
        <w:ind w:left="0" w:firstLine="450"/>
        <w:rPr>
          <w:i/>
        </w:rPr>
      </w:pPr>
      <w:r w:rsidRPr="00015B90">
        <w:rPr>
          <w:i/>
        </w:rPr>
        <w:t>Parameters: None</w:t>
      </w:r>
    </w:p>
    <w:p w14:paraId="10387D5C" w14:textId="77777777" w:rsidR="00015B90" w:rsidRPr="00015B90" w:rsidRDefault="00015B90" w:rsidP="00015B90">
      <w:pPr>
        <w:pStyle w:val="H3Body"/>
        <w:ind w:left="0" w:firstLine="450"/>
        <w:rPr>
          <w:i/>
        </w:rPr>
      </w:pPr>
      <w:r w:rsidRPr="00015B90">
        <w:rPr>
          <w:i/>
        </w:rPr>
        <w:t>Payload object class: None</w:t>
      </w:r>
    </w:p>
    <w:p w14:paraId="622DDD6E" w14:textId="77777777" w:rsidR="00015B90" w:rsidRDefault="00015B90" w:rsidP="00015B90">
      <w:pPr>
        <w:pStyle w:val="H3Body"/>
        <w:ind w:left="0" w:firstLine="450"/>
        <w:rPr>
          <w:i/>
        </w:rPr>
      </w:pPr>
      <w:r w:rsidRPr="00015B90">
        <w:rPr>
          <w:i/>
        </w:rPr>
        <w:t>Return object class: None</w:t>
      </w:r>
    </w:p>
    <w:p w14:paraId="1494A8D8" w14:textId="77777777" w:rsidR="00015B90" w:rsidRPr="00015B90" w:rsidRDefault="00015B90" w:rsidP="00015B90">
      <w:pPr>
        <w:pStyle w:val="H3Body"/>
        <w:ind w:left="0" w:firstLine="450"/>
      </w:pPr>
    </w:p>
    <w:p w14:paraId="08166FB6" w14:textId="1F5932BF" w:rsidR="00015B90" w:rsidRDefault="0095049E" w:rsidP="00890CBA">
      <w:pPr>
        <w:pStyle w:val="Heading3"/>
      </w:pPr>
      <w:bookmarkStart w:id="49" w:name="_Toc354070919"/>
      <w:r>
        <w:t>reader/</w:t>
      </w:r>
      <w:r w:rsidRPr="00B4147E">
        <w:t>identify/{xbrcId}/{readerId}</w:t>
      </w:r>
      <w:bookmarkEnd w:id="49"/>
    </w:p>
    <w:p w14:paraId="5FC85D73" w14:textId="533E1B26" w:rsidR="00015B90" w:rsidRPr="00015B90" w:rsidRDefault="00015B90" w:rsidP="00015B90">
      <w:pPr>
        <w:pStyle w:val="H3Body"/>
        <w:ind w:left="0" w:firstLine="450"/>
        <w:rPr>
          <w:i/>
        </w:rPr>
      </w:pPr>
      <w:r w:rsidRPr="00015B90">
        <w:rPr>
          <w:i/>
        </w:rPr>
        <w:t xml:space="preserve">Description: </w:t>
      </w:r>
      <w:r w:rsidR="0066660F">
        <w:rPr>
          <w:i/>
        </w:rPr>
        <w:t>Play identification media sequence on a reader</w:t>
      </w:r>
    </w:p>
    <w:p w14:paraId="24B5F7CB" w14:textId="6EA3D10E" w:rsidR="00015B90" w:rsidRPr="00015B90" w:rsidRDefault="00015B90" w:rsidP="00015B90">
      <w:pPr>
        <w:pStyle w:val="H3Body"/>
        <w:ind w:left="0" w:firstLine="450"/>
        <w:rPr>
          <w:i/>
        </w:rPr>
      </w:pPr>
      <w:r w:rsidRPr="00015B90">
        <w:rPr>
          <w:i/>
        </w:rPr>
        <w:t xml:space="preserve">Method: </w:t>
      </w:r>
      <w:r w:rsidR="0095049E">
        <w:rPr>
          <w:i/>
        </w:rPr>
        <w:t>PUT</w:t>
      </w:r>
    </w:p>
    <w:p w14:paraId="73EFF99D" w14:textId="66C0A4C5" w:rsidR="00015B90" w:rsidRPr="00015B90" w:rsidRDefault="007B2D5E" w:rsidP="00015B90">
      <w:pPr>
        <w:pStyle w:val="H3Body"/>
        <w:ind w:left="0" w:firstLine="450"/>
        <w:rPr>
          <w:i/>
        </w:rPr>
      </w:pPr>
      <w:r>
        <w:rPr>
          <w:i/>
        </w:rPr>
        <w:t>Path: /</w:t>
      </w:r>
      <w:r>
        <w:t>reader/</w:t>
      </w:r>
      <w:r w:rsidRPr="00B4147E">
        <w:t>identify/{xbrcId}/{readerId}</w:t>
      </w:r>
    </w:p>
    <w:p w14:paraId="5847F831" w14:textId="77777777" w:rsidR="00015B90" w:rsidRPr="00015B90" w:rsidRDefault="00015B90" w:rsidP="00015B90">
      <w:pPr>
        <w:pStyle w:val="H3Body"/>
        <w:ind w:left="0" w:firstLine="450"/>
        <w:rPr>
          <w:i/>
        </w:rPr>
      </w:pPr>
      <w:r w:rsidRPr="00015B90">
        <w:rPr>
          <w:i/>
        </w:rPr>
        <w:t>Parameters: None</w:t>
      </w:r>
    </w:p>
    <w:p w14:paraId="5C0948E4" w14:textId="77777777" w:rsidR="00015B90" w:rsidRPr="00015B90" w:rsidRDefault="00015B90" w:rsidP="00015B90">
      <w:pPr>
        <w:pStyle w:val="H3Body"/>
        <w:ind w:left="0" w:firstLine="450"/>
        <w:rPr>
          <w:i/>
        </w:rPr>
      </w:pPr>
      <w:r w:rsidRPr="00015B90">
        <w:rPr>
          <w:i/>
        </w:rPr>
        <w:t>Payload object class: None</w:t>
      </w:r>
    </w:p>
    <w:p w14:paraId="6B3E2B8A" w14:textId="77777777" w:rsidR="00015B90" w:rsidRDefault="00015B90" w:rsidP="00015B90">
      <w:pPr>
        <w:pStyle w:val="H3Body"/>
        <w:ind w:left="0" w:firstLine="450"/>
        <w:rPr>
          <w:i/>
        </w:rPr>
      </w:pPr>
      <w:r w:rsidRPr="00015B90">
        <w:rPr>
          <w:i/>
        </w:rPr>
        <w:t>Return object class: None</w:t>
      </w:r>
    </w:p>
    <w:p w14:paraId="4B194FBC" w14:textId="77777777" w:rsidR="00015B90" w:rsidRPr="00015B90" w:rsidRDefault="00015B90" w:rsidP="00015B90">
      <w:pPr>
        <w:pStyle w:val="H3Body"/>
        <w:ind w:left="0" w:firstLine="450"/>
      </w:pPr>
    </w:p>
    <w:p w14:paraId="034A84E2" w14:textId="3BD5E5E5" w:rsidR="00015B90" w:rsidRDefault="0095049E" w:rsidP="00890CBA">
      <w:pPr>
        <w:pStyle w:val="Heading3"/>
      </w:pPr>
      <w:bookmarkStart w:id="50" w:name="_Toc354070920"/>
      <w:r>
        <w:t>reader/reboot</w:t>
      </w:r>
      <w:r w:rsidRPr="00B4147E">
        <w:t>/{xbrcId}/{readerId}</w:t>
      </w:r>
      <w:bookmarkEnd w:id="50"/>
    </w:p>
    <w:p w14:paraId="5CD88EDE" w14:textId="10A46DAE" w:rsidR="00015B90" w:rsidRPr="00015B90" w:rsidRDefault="00015B90" w:rsidP="00015B90">
      <w:pPr>
        <w:pStyle w:val="H3Body"/>
        <w:ind w:left="0" w:firstLine="450"/>
        <w:rPr>
          <w:i/>
        </w:rPr>
      </w:pPr>
      <w:r w:rsidRPr="00015B90">
        <w:rPr>
          <w:i/>
        </w:rPr>
        <w:t xml:space="preserve">Description: </w:t>
      </w:r>
      <w:r w:rsidR="0066660F">
        <w:rPr>
          <w:i/>
        </w:rPr>
        <w:t>Reboot a reader</w:t>
      </w:r>
    </w:p>
    <w:p w14:paraId="7AEDC066" w14:textId="6CF98DD5" w:rsidR="00015B90" w:rsidRPr="00015B90" w:rsidRDefault="00015B90" w:rsidP="00015B90">
      <w:pPr>
        <w:pStyle w:val="H3Body"/>
        <w:ind w:left="0" w:firstLine="450"/>
        <w:rPr>
          <w:i/>
        </w:rPr>
      </w:pPr>
      <w:r w:rsidRPr="00015B90">
        <w:rPr>
          <w:i/>
        </w:rPr>
        <w:t xml:space="preserve">Method: </w:t>
      </w:r>
      <w:r w:rsidR="0095049E">
        <w:rPr>
          <w:i/>
        </w:rPr>
        <w:t>PUT</w:t>
      </w:r>
    </w:p>
    <w:p w14:paraId="0DFB1387" w14:textId="21AC6236" w:rsidR="00015B90" w:rsidRPr="00015B90" w:rsidRDefault="007B2D5E" w:rsidP="00015B90">
      <w:pPr>
        <w:pStyle w:val="H3Body"/>
        <w:ind w:left="0" w:firstLine="450"/>
        <w:rPr>
          <w:i/>
        </w:rPr>
      </w:pPr>
      <w:r>
        <w:rPr>
          <w:i/>
        </w:rPr>
        <w:t>Path: /</w:t>
      </w:r>
      <w:r>
        <w:t>reader/reboot</w:t>
      </w:r>
      <w:r w:rsidRPr="00B4147E">
        <w:t>/{xbrcId}/{readerId}</w:t>
      </w:r>
    </w:p>
    <w:p w14:paraId="7428C8EE" w14:textId="77777777" w:rsidR="00015B90" w:rsidRPr="00015B90" w:rsidRDefault="00015B90" w:rsidP="00015B90">
      <w:pPr>
        <w:pStyle w:val="H3Body"/>
        <w:ind w:left="0" w:firstLine="450"/>
        <w:rPr>
          <w:i/>
        </w:rPr>
      </w:pPr>
      <w:r w:rsidRPr="00015B90">
        <w:rPr>
          <w:i/>
        </w:rPr>
        <w:t>Parameters: None</w:t>
      </w:r>
    </w:p>
    <w:p w14:paraId="5BB136B7" w14:textId="77777777" w:rsidR="00015B90" w:rsidRPr="00015B90" w:rsidRDefault="00015B90" w:rsidP="00015B90">
      <w:pPr>
        <w:pStyle w:val="H3Body"/>
        <w:ind w:left="0" w:firstLine="450"/>
        <w:rPr>
          <w:i/>
        </w:rPr>
      </w:pPr>
      <w:r w:rsidRPr="00015B90">
        <w:rPr>
          <w:i/>
        </w:rPr>
        <w:t>Payload object class: None</w:t>
      </w:r>
    </w:p>
    <w:p w14:paraId="388CE5D2" w14:textId="77777777" w:rsidR="00015B90" w:rsidRDefault="00015B90" w:rsidP="00015B90">
      <w:pPr>
        <w:pStyle w:val="H3Body"/>
        <w:ind w:left="0" w:firstLine="450"/>
        <w:rPr>
          <w:i/>
        </w:rPr>
      </w:pPr>
      <w:r w:rsidRPr="00015B90">
        <w:rPr>
          <w:i/>
        </w:rPr>
        <w:t>Return object class: None</w:t>
      </w:r>
    </w:p>
    <w:p w14:paraId="10596CE1" w14:textId="77777777" w:rsidR="00015B90" w:rsidRPr="00015B90" w:rsidRDefault="00015B90" w:rsidP="00015B90">
      <w:pPr>
        <w:pStyle w:val="H3Body"/>
        <w:ind w:left="0" w:firstLine="450"/>
      </w:pPr>
    </w:p>
    <w:p w14:paraId="7ED892E3" w14:textId="27BF30C3" w:rsidR="00015B90" w:rsidRDefault="0095049E" w:rsidP="00890CBA">
      <w:pPr>
        <w:pStyle w:val="Heading3"/>
      </w:pPr>
      <w:bookmarkStart w:id="51" w:name="_Toc354070921"/>
      <w:r>
        <w:t>reader/</w:t>
      </w:r>
      <w:r w:rsidRPr="00B4147E">
        <w:t>restart/{xbrcId}/{readerId}</w:t>
      </w:r>
      <w:bookmarkEnd w:id="51"/>
    </w:p>
    <w:p w14:paraId="55881749" w14:textId="115AFA02" w:rsidR="00015B90" w:rsidRPr="00015B90" w:rsidRDefault="00015B90" w:rsidP="00015B90">
      <w:pPr>
        <w:pStyle w:val="H3Body"/>
        <w:ind w:left="0" w:firstLine="450"/>
        <w:rPr>
          <w:i/>
        </w:rPr>
      </w:pPr>
      <w:r w:rsidRPr="00015B90">
        <w:rPr>
          <w:i/>
        </w:rPr>
        <w:t xml:space="preserve">Description: </w:t>
      </w:r>
      <w:r w:rsidR="0066660F">
        <w:rPr>
          <w:i/>
        </w:rPr>
        <w:t>Restart a reader</w:t>
      </w:r>
    </w:p>
    <w:p w14:paraId="60F22475" w14:textId="2498E2E0" w:rsidR="00015B90" w:rsidRPr="00015B90" w:rsidRDefault="00015B90" w:rsidP="00015B90">
      <w:pPr>
        <w:pStyle w:val="H3Body"/>
        <w:ind w:left="0" w:firstLine="450"/>
        <w:rPr>
          <w:i/>
        </w:rPr>
      </w:pPr>
      <w:r w:rsidRPr="00015B90">
        <w:rPr>
          <w:i/>
        </w:rPr>
        <w:t xml:space="preserve">Method: </w:t>
      </w:r>
      <w:r w:rsidR="0095049E">
        <w:rPr>
          <w:i/>
        </w:rPr>
        <w:t>PUT</w:t>
      </w:r>
    </w:p>
    <w:p w14:paraId="446D8DA5" w14:textId="0098C2B1" w:rsidR="00015B90" w:rsidRPr="00015B90" w:rsidRDefault="007B2D5E" w:rsidP="00015B90">
      <w:pPr>
        <w:pStyle w:val="H3Body"/>
        <w:ind w:left="0" w:firstLine="450"/>
        <w:rPr>
          <w:i/>
        </w:rPr>
      </w:pPr>
      <w:r>
        <w:rPr>
          <w:i/>
        </w:rPr>
        <w:t>Path: /</w:t>
      </w:r>
      <w:r>
        <w:t>reader/</w:t>
      </w:r>
      <w:r w:rsidRPr="00B4147E">
        <w:t>restart/{xbrcId}/{readerId}</w:t>
      </w:r>
    </w:p>
    <w:p w14:paraId="39DFD76C" w14:textId="77777777" w:rsidR="00015B90" w:rsidRPr="00015B90" w:rsidRDefault="00015B90" w:rsidP="00015B90">
      <w:pPr>
        <w:pStyle w:val="H3Body"/>
        <w:ind w:left="0" w:firstLine="450"/>
        <w:rPr>
          <w:i/>
        </w:rPr>
      </w:pPr>
      <w:r w:rsidRPr="00015B90">
        <w:rPr>
          <w:i/>
        </w:rPr>
        <w:t>Parameters: None</w:t>
      </w:r>
    </w:p>
    <w:p w14:paraId="5B5813F6" w14:textId="77777777" w:rsidR="00015B90" w:rsidRPr="00015B90" w:rsidRDefault="00015B90" w:rsidP="00015B90">
      <w:pPr>
        <w:pStyle w:val="H3Body"/>
        <w:ind w:left="0" w:firstLine="450"/>
        <w:rPr>
          <w:i/>
        </w:rPr>
      </w:pPr>
      <w:r w:rsidRPr="00015B90">
        <w:rPr>
          <w:i/>
        </w:rPr>
        <w:t>Payload object class: None</w:t>
      </w:r>
    </w:p>
    <w:p w14:paraId="5D02BA61" w14:textId="77777777" w:rsidR="00015B90" w:rsidRDefault="00015B90" w:rsidP="00015B90">
      <w:pPr>
        <w:pStyle w:val="H3Body"/>
        <w:ind w:left="0" w:firstLine="450"/>
        <w:rPr>
          <w:i/>
        </w:rPr>
      </w:pPr>
      <w:r w:rsidRPr="00015B90">
        <w:rPr>
          <w:i/>
        </w:rPr>
        <w:t>Return object class: None</w:t>
      </w:r>
    </w:p>
    <w:p w14:paraId="4CB4F84C" w14:textId="77777777" w:rsidR="00015B90" w:rsidRPr="00015B90" w:rsidRDefault="00015B90" w:rsidP="00015B90">
      <w:pPr>
        <w:pStyle w:val="H3Body"/>
        <w:ind w:left="0" w:firstLine="450"/>
      </w:pPr>
    </w:p>
    <w:p w14:paraId="78B090CE" w14:textId="21905DBC" w:rsidR="00015B90" w:rsidRDefault="0095049E" w:rsidP="00890CBA">
      <w:pPr>
        <w:pStyle w:val="Heading3"/>
      </w:pPr>
      <w:bookmarkStart w:id="52" w:name="_Toc354070922"/>
      <w:r>
        <w:t>performance</w:t>
      </w:r>
      <w:r w:rsidRPr="00B4147E">
        <w:t>/meta/{hiId}</w:t>
      </w:r>
      <w:bookmarkEnd w:id="52"/>
    </w:p>
    <w:p w14:paraId="28B01EDB" w14:textId="47BCAF72" w:rsidR="00015B90" w:rsidRPr="00015B90" w:rsidRDefault="00015B90" w:rsidP="00015B90">
      <w:pPr>
        <w:pStyle w:val="H3Body"/>
        <w:ind w:left="0" w:firstLine="450"/>
        <w:rPr>
          <w:i/>
        </w:rPr>
      </w:pPr>
      <w:r w:rsidRPr="00015B90">
        <w:rPr>
          <w:i/>
        </w:rPr>
        <w:t xml:space="preserve">Description: </w:t>
      </w:r>
      <w:r w:rsidR="004E4651">
        <w:rPr>
          <w:i/>
        </w:rPr>
        <w:t>Get performance metrics metadata</w:t>
      </w:r>
    </w:p>
    <w:p w14:paraId="079C8051" w14:textId="77777777" w:rsidR="00015B90" w:rsidRPr="00015B90" w:rsidRDefault="00015B90" w:rsidP="00015B90">
      <w:pPr>
        <w:pStyle w:val="H3Body"/>
        <w:ind w:left="0" w:firstLine="450"/>
        <w:rPr>
          <w:i/>
        </w:rPr>
      </w:pPr>
      <w:r w:rsidRPr="00015B90">
        <w:rPr>
          <w:i/>
        </w:rPr>
        <w:t>Method: GET</w:t>
      </w:r>
    </w:p>
    <w:p w14:paraId="19F36537" w14:textId="6E19C854" w:rsidR="00015B90" w:rsidRPr="00015B90" w:rsidRDefault="00ED35FE" w:rsidP="00015B90">
      <w:pPr>
        <w:pStyle w:val="H3Body"/>
        <w:ind w:left="0" w:firstLine="450"/>
        <w:rPr>
          <w:i/>
        </w:rPr>
      </w:pPr>
      <w:r>
        <w:rPr>
          <w:i/>
        </w:rPr>
        <w:t>Path: /</w:t>
      </w:r>
      <w:r>
        <w:t>performance</w:t>
      </w:r>
      <w:r w:rsidRPr="00B4147E">
        <w:t>/meta/{hiId}</w:t>
      </w:r>
    </w:p>
    <w:p w14:paraId="297EB4E4" w14:textId="77777777" w:rsidR="00015B90" w:rsidRPr="00015B90" w:rsidRDefault="00015B90" w:rsidP="00015B90">
      <w:pPr>
        <w:pStyle w:val="H3Body"/>
        <w:ind w:left="0" w:firstLine="450"/>
        <w:rPr>
          <w:i/>
        </w:rPr>
      </w:pPr>
      <w:r w:rsidRPr="00015B90">
        <w:rPr>
          <w:i/>
        </w:rPr>
        <w:t>Parameters: None</w:t>
      </w:r>
    </w:p>
    <w:p w14:paraId="7CEE545C" w14:textId="77777777" w:rsidR="00015B90" w:rsidRPr="00015B90" w:rsidRDefault="00015B90" w:rsidP="00015B90">
      <w:pPr>
        <w:pStyle w:val="H3Body"/>
        <w:ind w:left="0" w:firstLine="450"/>
        <w:rPr>
          <w:i/>
        </w:rPr>
      </w:pPr>
      <w:r w:rsidRPr="00015B90">
        <w:rPr>
          <w:i/>
        </w:rPr>
        <w:t>Payload object class: None</w:t>
      </w:r>
    </w:p>
    <w:p w14:paraId="5E273CD7" w14:textId="4D9DE8B3" w:rsidR="00015B90" w:rsidRDefault="00015B90" w:rsidP="00015B90">
      <w:pPr>
        <w:pStyle w:val="H3Body"/>
        <w:ind w:left="0" w:firstLine="450"/>
        <w:rPr>
          <w:i/>
        </w:rPr>
      </w:pPr>
      <w:r w:rsidRPr="00015B90">
        <w:rPr>
          <w:i/>
        </w:rPr>
        <w:t xml:space="preserve">Return object class: </w:t>
      </w:r>
      <w:r w:rsidR="004E4651" w:rsidRPr="004E4651">
        <w:rPr>
          <w:i/>
        </w:rPr>
        <w:t>PerfMetricMetadataMapDto</w:t>
      </w:r>
      <w:r w:rsidR="004E4651">
        <w:rPr>
          <w:i/>
        </w:rPr>
        <w:t xml:space="preserve"> (XML or JSON representation)</w:t>
      </w:r>
    </w:p>
    <w:p w14:paraId="2255E1D8" w14:textId="77777777" w:rsidR="00015B90" w:rsidRPr="00015B90" w:rsidRDefault="00015B90" w:rsidP="00015B90">
      <w:pPr>
        <w:pStyle w:val="H3Body"/>
        <w:ind w:left="0" w:firstLine="450"/>
      </w:pPr>
    </w:p>
    <w:p w14:paraId="2A28680C" w14:textId="6D7E9E29" w:rsidR="00015B90" w:rsidRDefault="00BC0D52" w:rsidP="00890CBA">
      <w:pPr>
        <w:pStyle w:val="Heading3"/>
      </w:pPr>
      <w:bookmarkStart w:id="53" w:name="_Toc354070923"/>
      <w:r>
        <w:t xml:space="preserve">performance/ </w:t>
      </w:r>
      <w:r w:rsidRPr="00B4147E">
        <w:t>metrics/{hiId}/{metaName}/{metaVersion}/{startDate}/{endDate}</w:t>
      </w:r>
      <w:bookmarkEnd w:id="53"/>
    </w:p>
    <w:p w14:paraId="6B2C4E20" w14:textId="4CAB8ED3" w:rsidR="00015B90" w:rsidRPr="00015B90" w:rsidRDefault="00015B90" w:rsidP="00015B90">
      <w:pPr>
        <w:pStyle w:val="H3Body"/>
        <w:ind w:left="0" w:firstLine="450"/>
        <w:rPr>
          <w:i/>
        </w:rPr>
      </w:pPr>
      <w:r w:rsidRPr="00015B90">
        <w:rPr>
          <w:i/>
        </w:rPr>
        <w:t>Description:</w:t>
      </w:r>
      <w:r w:rsidR="004E4651">
        <w:rPr>
          <w:i/>
        </w:rPr>
        <w:t xml:space="preserve"> Get performance metrics data for a time period specified by start and end dates.</w:t>
      </w:r>
      <w:r w:rsidRPr="00015B90">
        <w:rPr>
          <w:i/>
        </w:rPr>
        <w:t xml:space="preserve"> </w:t>
      </w:r>
    </w:p>
    <w:p w14:paraId="1DBE238E" w14:textId="77777777" w:rsidR="00015B90" w:rsidRPr="00015B90" w:rsidRDefault="00015B90" w:rsidP="00015B90">
      <w:pPr>
        <w:pStyle w:val="H3Body"/>
        <w:ind w:left="0" w:firstLine="450"/>
        <w:rPr>
          <w:i/>
        </w:rPr>
      </w:pPr>
      <w:r w:rsidRPr="00015B90">
        <w:rPr>
          <w:i/>
        </w:rPr>
        <w:t>Method: GET</w:t>
      </w:r>
    </w:p>
    <w:p w14:paraId="2266B0DD" w14:textId="0B782C3D" w:rsidR="00015B90" w:rsidRPr="00015B90" w:rsidRDefault="00ED35FE" w:rsidP="00015B90">
      <w:pPr>
        <w:pStyle w:val="H3Body"/>
        <w:ind w:left="0" w:firstLine="450"/>
        <w:rPr>
          <w:i/>
        </w:rPr>
      </w:pPr>
      <w:r>
        <w:rPr>
          <w:i/>
        </w:rPr>
        <w:t>Path: /</w:t>
      </w:r>
      <w:r>
        <w:t xml:space="preserve">performance/ </w:t>
      </w:r>
      <w:r w:rsidRPr="00B4147E">
        <w:t>metrics/{hiId}/{metaName}/{metaVersion}/{startDate}/{endDate}</w:t>
      </w:r>
    </w:p>
    <w:p w14:paraId="589BE38D" w14:textId="77777777" w:rsidR="00015B90" w:rsidRPr="00015B90" w:rsidRDefault="00015B90" w:rsidP="00015B90">
      <w:pPr>
        <w:pStyle w:val="H3Body"/>
        <w:ind w:left="0" w:firstLine="450"/>
        <w:rPr>
          <w:i/>
        </w:rPr>
      </w:pPr>
      <w:r w:rsidRPr="00015B90">
        <w:rPr>
          <w:i/>
        </w:rPr>
        <w:t>Parameters: None</w:t>
      </w:r>
    </w:p>
    <w:p w14:paraId="6F758D2F" w14:textId="77777777" w:rsidR="00015B90" w:rsidRPr="00015B90" w:rsidRDefault="00015B90" w:rsidP="00015B90">
      <w:pPr>
        <w:pStyle w:val="H3Body"/>
        <w:ind w:left="0" w:firstLine="450"/>
        <w:rPr>
          <w:i/>
        </w:rPr>
      </w:pPr>
      <w:r w:rsidRPr="00015B90">
        <w:rPr>
          <w:i/>
        </w:rPr>
        <w:t>Payload object class: None</w:t>
      </w:r>
    </w:p>
    <w:p w14:paraId="0BB632AC" w14:textId="7AEC8899" w:rsidR="00015B90" w:rsidRDefault="00015B90" w:rsidP="00015B90">
      <w:pPr>
        <w:pStyle w:val="H3Body"/>
        <w:ind w:left="0" w:firstLine="450"/>
        <w:rPr>
          <w:i/>
        </w:rPr>
      </w:pPr>
      <w:r w:rsidRPr="00015B90">
        <w:rPr>
          <w:i/>
        </w:rPr>
        <w:t xml:space="preserve">Return object class: </w:t>
      </w:r>
      <w:r w:rsidR="004E4651" w:rsidRPr="004E4651">
        <w:rPr>
          <w:i/>
        </w:rPr>
        <w:t>String</w:t>
      </w:r>
      <w:r w:rsidR="004E4651">
        <w:rPr>
          <w:i/>
        </w:rPr>
        <w:t xml:space="preserve">; performance metrics data collected between specified dates (XML or JSON representation) </w:t>
      </w:r>
    </w:p>
    <w:p w14:paraId="67C2A7DB" w14:textId="77777777" w:rsidR="00015B90" w:rsidRPr="00015B90" w:rsidRDefault="00015B90" w:rsidP="00015B90">
      <w:pPr>
        <w:pStyle w:val="H3Body"/>
        <w:ind w:left="0" w:firstLine="450"/>
      </w:pPr>
    </w:p>
    <w:p w14:paraId="2F36C3C6" w14:textId="410BC5BC" w:rsidR="00015B90" w:rsidRDefault="00BC0D52" w:rsidP="00890CBA">
      <w:pPr>
        <w:pStyle w:val="Heading3"/>
      </w:pPr>
      <w:bookmarkStart w:id="54" w:name="_Toc354070924"/>
      <w:r>
        <w:t>locations</w:t>
      </w:r>
      <w:bookmarkEnd w:id="54"/>
    </w:p>
    <w:p w14:paraId="630151C1" w14:textId="5FBF9388" w:rsidR="00015B90" w:rsidRPr="00015B90" w:rsidRDefault="00015B90" w:rsidP="00015B90">
      <w:pPr>
        <w:pStyle w:val="H3Body"/>
        <w:ind w:left="0" w:firstLine="450"/>
        <w:rPr>
          <w:i/>
        </w:rPr>
      </w:pPr>
      <w:r w:rsidRPr="00015B90">
        <w:rPr>
          <w:i/>
        </w:rPr>
        <w:t xml:space="preserve">Description: </w:t>
      </w:r>
      <w:r w:rsidR="004E4651">
        <w:rPr>
          <w:i/>
        </w:rPr>
        <w:t>Get locations data from all registered xBRCs</w:t>
      </w:r>
    </w:p>
    <w:p w14:paraId="44AA3640" w14:textId="77777777" w:rsidR="00015B90" w:rsidRPr="00015B90" w:rsidRDefault="00015B90" w:rsidP="00015B90">
      <w:pPr>
        <w:pStyle w:val="H3Body"/>
        <w:ind w:left="0" w:firstLine="450"/>
        <w:rPr>
          <w:i/>
        </w:rPr>
      </w:pPr>
      <w:r w:rsidRPr="00015B90">
        <w:rPr>
          <w:i/>
        </w:rPr>
        <w:t>Method: GET</w:t>
      </w:r>
    </w:p>
    <w:p w14:paraId="50F0069F" w14:textId="4AD420C7" w:rsidR="00015B90" w:rsidRPr="00015B90" w:rsidRDefault="00ED35FE" w:rsidP="00015B90">
      <w:pPr>
        <w:pStyle w:val="H3Body"/>
        <w:ind w:left="0" w:firstLine="450"/>
        <w:rPr>
          <w:i/>
        </w:rPr>
      </w:pPr>
      <w:r>
        <w:rPr>
          <w:i/>
        </w:rPr>
        <w:t>Path: /locations</w:t>
      </w:r>
    </w:p>
    <w:p w14:paraId="233AE5A5" w14:textId="77777777" w:rsidR="00015B90" w:rsidRPr="00015B90" w:rsidRDefault="00015B90" w:rsidP="00015B90">
      <w:pPr>
        <w:pStyle w:val="H3Body"/>
        <w:ind w:left="0" w:firstLine="450"/>
        <w:rPr>
          <w:i/>
        </w:rPr>
      </w:pPr>
      <w:r w:rsidRPr="00015B90">
        <w:rPr>
          <w:i/>
        </w:rPr>
        <w:t>Parameters: None</w:t>
      </w:r>
    </w:p>
    <w:p w14:paraId="2588A34A" w14:textId="77777777" w:rsidR="00015B90" w:rsidRPr="00015B90" w:rsidRDefault="00015B90" w:rsidP="00015B90">
      <w:pPr>
        <w:pStyle w:val="H3Body"/>
        <w:ind w:left="0" w:firstLine="450"/>
        <w:rPr>
          <w:i/>
        </w:rPr>
      </w:pPr>
      <w:r w:rsidRPr="00015B90">
        <w:rPr>
          <w:i/>
        </w:rPr>
        <w:t>Payload object class: None</w:t>
      </w:r>
    </w:p>
    <w:p w14:paraId="05ED1824" w14:textId="6A145FDD" w:rsidR="00015B90" w:rsidRDefault="00015B90" w:rsidP="00015B90">
      <w:pPr>
        <w:pStyle w:val="H3Body"/>
        <w:ind w:left="0" w:firstLine="450"/>
        <w:rPr>
          <w:i/>
        </w:rPr>
      </w:pPr>
      <w:r w:rsidRPr="00015B90">
        <w:rPr>
          <w:i/>
        </w:rPr>
        <w:t xml:space="preserve">Return object class: </w:t>
      </w:r>
      <w:r w:rsidR="004E4651" w:rsidRPr="004E4651">
        <w:rPr>
          <w:i/>
        </w:rPr>
        <w:t>LocationInfoListDto</w:t>
      </w:r>
      <w:r w:rsidR="004E4651">
        <w:rPr>
          <w:i/>
        </w:rPr>
        <w:t xml:space="preserve"> (XML or JSON representation)</w:t>
      </w:r>
    </w:p>
    <w:p w14:paraId="73C3D0C7" w14:textId="77777777" w:rsidR="00015B90" w:rsidRPr="00015B90" w:rsidRDefault="00015B90" w:rsidP="00015B90">
      <w:pPr>
        <w:pStyle w:val="H3Body"/>
        <w:ind w:left="0" w:firstLine="450"/>
      </w:pPr>
    </w:p>
    <w:p w14:paraId="2EBA1278" w14:textId="0F10DD15" w:rsidR="00015B90" w:rsidRDefault="004E4651" w:rsidP="00890CBA">
      <w:pPr>
        <w:pStyle w:val="Heading3"/>
      </w:pPr>
      <w:bookmarkStart w:id="55" w:name="_Toc354070925"/>
      <w:r>
        <w:t>locations/</w:t>
      </w:r>
      <w:r w:rsidR="00BC0D52" w:rsidRPr="00B4147E">
        <w:t>xbrc/{xbrcId}</w:t>
      </w:r>
      <w:bookmarkEnd w:id="55"/>
    </w:p>
    <w:p w14:paraId="33635ACA" w14:textId="14FE3763" w:rsidR="00015B90" w:rsidRPr="00015B90" w:rsidRDefault="00015B90" w:rsidP="00015B90">
      <w:pPr>
        <w:pStyle w:val="H3Body"/>
        <w:ind w:left="0" w:firstLine="450"/>
        <w:rPr>
          <w:i/>
        </w:rPr>
      </w:pPr>
      <w:r w:rsidRPr="00015B90">
        <w:rPr>
          <w:i/>
        </w:rPr>
        <w:t xml:space="preserve">Description: </w:t>
      </w:r>
      <w:r w:rsidR="004E4651">
        <w:rPr>
          <w:i/>
        </w:rPr>
        <w:t>Get location data from a specified xBRC</w:t>
      </w:r>
    </w:p>
    <w:p w14:paraId="059EBF05" w14:textId="77777777" w:rsidR="00015B90" w:rsidRPr="00015B90" w:rsidRDefault="00015B90" w:rsidP="00015B90">
      <w:pPr>
        <w:pStyle w:val="H3Body"/>
        <w:ind w:left="0" w:firstLine="450"/>
        <w:rPr>
          <w:i/>
        </w:rPr>
      </w:pPr>
      <w:r w:rsidRPr="00015B90">
        <w:rPr>
          <w:i/>
        </w:rPr>
        <w:t>Method: GET</w:t>
      </w:r>
    </w:p>
    <w:p w14:paraId="3612C8CE" w14:textId="2A412D70" w:rsidR="00015B90" w:rsidRPr="00015B90" w:rsidRDefault="00ED35FE" w:rsidP="00015B90">
      <w:pPr>
        <w:pStyle w:val="H3Body"/>
        <w:ind w:left="0" w:firstLine="450"/>
        <w:rPr>
          <w:i/>
        </w:rPr>
      </w:pPr>
      <w:r>
        <w:rPr>
          <w:i/>
        </w:rPr>
        <w:t>Path: /</w:t>
      </w:r>
      <w:r w:rsidR="004E4651">
        <w:t>locations/</w:t>
      </w:r>
      <w:r w:rsidRPr="00B4147E">
        <w:t>xbrc/{xbrcId}</w:t>
      </w:r>
    </w:p>
    <w:p w14:paraId="09AE6433" w14:textId="77777777" w:rsidR="00015B90" w:rsidRPr="00015B90" w:rsidRDefault="00015B90" w:rsidP="00015B90">
      <w:pPr>
        <w:pStyle w:val="H3Body"/>
        <w:ind w:left="0" w:firstLine="450"/>
        <w:rPr>
          <w:i/>
        </w:rPr>
      </w:pPr>
      <w:r w:rsidRPr="00015B90">
        <w:rPr>
          <w:i/>
        </w:rPr>
        <w:t>Parameters: None</w:t>
      </w:r>
    </w:p>
    <w:p w14:paraId="0246B872" w14:textId="77777777" w:rsidR="00015B90" w:rsidRPr="00015B90" w:rsidRDefault="00015B90" w:rsidP="00015B90">
      <w:pPr>
        <w:pStyle w:val="H3Body"/>
        <w:ind w:left="0" w:firstLine="450"/>
        <w:rPr>
          <w:i/>
        </w:rPr>
      </w:pPr>
      <w:r w:rsidRPr="00015B90">
        <w:rPr>
          <w:i/>
        </w:rPr>
        <w:t>Payload object class: None</w:t>
      </w:r>
    </w:p>
    <w:p w14:paraId="6E1E9E91" w14:textId="0520507F" w:rsidR="00015B90" w:rsidRDefault="00015B90" w:rsidP="00015B90">
      <w:pPr>
        <w:pStyle w:val="H3Body"/>
        <w:ind w:left="0" w:firstLine="450"/>
        <w:rPr>
          <w:i/>
        </w:rPr>
      </w:pPr>
      <w:r w:rsidRPr="00015B90">
        <w:rPr>
          <w:i/>
        </w:rPr>
        <w:t xml:space="preserve">Return object class: </w:t>
      </w:r>
      <w:r w:rsidR="004E4651" w:rsidRPr="004E4651">
        <w:rPr>
          <w:i/>
        </w:rPr>
        <w:t>ReaderLocationInfo</w:t>
      </w:r>
      <w:r w:rsidR="004E4651">
        <w:rPr>
          <w:i/>
        </w:rPr>
        <w:t xml:space="preserve"> (XML or JSON representation)</w:t>
      </w:r>
    </w:p>
    <w:p w14:paraId="27B60083" w14:textId="77777777" w:rsidR="00015B90" w:rsidRPr="00015B90" w:rsidRDefault="00015B90" w:rsidP="00015B90">
      <w:pPr>
        <w:pStyle w:val="H3Body"/>
        <w:ind w:left="0" w:firstLine="450"/>
      </w:pPr>
    </w:p>
    <w:p w14:paraId="0572F6E0" w14:textId="0122D01C" w:rsidR="00BC0D52" w:rsidRDefault="00BC0D52" w:rsidP="00F95D29">
      <w:pPr>
        <w:pStyle w:val="Heading3"/>
      </w:pPr>
      <w:bookmarkStart w:id="56" w:name="_Toc354070926"/>
      <w:r>
        <w:t>health</w:t>
      </w:r>
      <w:bookmarkEnd w:id="56"/>
    </w:p>
    <w:p w14:paraId="26759C7C" w14:textId="5DDDB16A" w:rsidR="00BC0D52" w:rsidRPr="00015B90" w:rsidRDefault="00BC0D52" w:rsidP="00BC0D52">
      <w:pPr>
        <w:pStyle w:val="H3Body"/>
        <w:ind w:left="0" w:firstLine="450"/>
        <w:rPr>
          <w:i/>
        </w:rPr>
      </w:pPr>
      <w:r w:rsidRPr="00015B90">
        <w:rPr>
          <w:i/>
        </w:rPr>
        <w:t xml:space="preserve">Description: </w:t>
      </w:r>
      <w:r w:rsidR="006520F1">
        <w:rPr>
          <w:i/>
        </w:rPr>
        <w:t>Get health items inventory</w:t>
      </w:r>
    </w:p>
    <w:p w14:paraId="090101DD" w14:textId="77777777" w:rsidR="00BC0D52" w:rsidRPr="00015B90" w:rsidRDefault="00BC0D52" w:rsidP="00BC0D52">
      <w:pPr>
        <w:pStyle w:val="H3Body"/>
        <w:ind w:left="0" w:firstLine="450"/>
        <w:rPr>
          <w:i/>
        </w:rPr>
      </w:pPr>
      <w:r w:rsidRPr="00015B90">
        <w:rPr>
          <w:i/>
        </w:rPr>
        <w:t>Method: GET</w:t>
      </w:r>
    </w:p>
    <w:p w14:paraId="06B13356" w14:textId="774EAA94" w:rsidR="00BC0D52" w:rsidRPr="00015B90" w:rsidRDefault="00ED35FE" w:rsidP="00BC0D52">
      <w:pPr>
        <w:pStyle w:val="H3Body"/>
        <w:ind w:left="0" w:firstLine="450"/>
        <w:rPr>
          <w:i/>
        </w:rPr>
      </w:pPr>
      <w:r>
        <w:rPr>
          <w:i/>
        </w:rPr>
        <w:t>Path: /health</w:t>
      </w:r>
    </w:p>
    <w:p w14:paraId="570B189F" w14:textId="77777777" w:rsidR="00BC0D52" w:rsidRPr="00015B90" w:rsidRDefault="00BC0D52" w:rsidP="00BC0D52">
      <w:pPr>
        <w:pStyle w:val="H3Body"/>
        <w:ind w:left="0" w:firstLine="450"/>
        <w:rPr>
          <w:i/>
        </w:rPr>
      </w:pPr>
      <w:r w:rsidRPr="00015B90">
        <w:rPr>
          <w:i/>
        </w:rPr>
        <w:t>Parameters: None</w:t>
      </w:r>
    </w:p>
    <w:p w14:paraId="5FBC764F" w14:textId="77777777" w:rsidR="00BC0D52" w:rsidRPr="00015B90" w:rsidRDefault="00BC0D52" w:rsidP="00BC0D52">
      <w:pPr>
        <w:pStyle w:val="H3Body"/>
        <w:ind w:left="0" w:firstLine="450"/>
        <w:rPr>
          <w:i/>
        </w:rPr>
      </w:pPr>
      <w:r w:rsidRPr="00015B90">
        <w:rPr>
          <w:i/>
        </w:rPr>
        <w:t>Payload object class: None</w:t>
      </w:r>
    </w:p>
    <w:p w14:paraId="5C1399C7" w14:textId="3C3DFED2" w:rsidR="00BC0D52" w:rsidRDefault="00BC0D52" w:rsidP="00BC0D52">
      <w:pPr>
        <w:pStyle w:val="H3Body"/>
        <w:ind w:left="0" w:firstLine="450"/>
        <w:rPr>
          <w:i/>
        </w:rPr>
      </w:pPr>
      <w:r w:rsidRPr="00015B90">
        <w:rPr>
          <w:i/>
        </w:rPr>
        <w:t xml:space="preserve">Return object class: </w:t>
      </w:r>
      <w:r w:rsidR="004E4651" w:rsidRPr="004E4651">
        <w:rPr>
          <w:i/>
        </w:rPr>
        <w:t>HealthItemListMapDto</w:t>
      </w:r>
      <w:r w:rsidR="004E4651">
        <w:rPr>
          <w:i/>
        </w:rPr>
        <w:t xml:space="preserve"> (XML or JSON representation)</w:t>
      </w:r>
    </w:p>
    <w:p w14:paraId="2C557BC8" w14:textId="77777777" w:rsidR="00015B90" w:rsidRDefault="00015B90" w:rsidP="00015B90">
      <w:pPr>
        <w:pStyle w:val="H2Body"/>
      </w:pPr>
    </w:p>
    <w:p w14:paraId="54591622" w14:textId="5549557E" w:rsidR="00BC0D52" w:rsidRDefault="00BC0D52" w:rsidP="00F95D29">
      <w:pPr>
        <w:pStyle w:val="Heading3"/>
      </w:pPr>
      <w:bookmarkStart w:id="57" w:name="_Toc354070927"/>
      <w:r>
        <w:t>health</w:t>
      </w:r>
      <w:r w:rsidRPr="00B4147E">
        <w:t>/addr/{addr}/{port}</w:t>
      </w:r>
      <w:bookmarkEnd w:id="57"/>
    </w:p>
    <w:p w14:paraId="78B2F907" w14:textId="1CEC2B11" w:rsidR="00BC0D52" w:rsidRPr="00015B90" w:rsidRDefault="00BC0D52" w:rsidP="00BC0D52">
      <w:pPr>
        <w:pStyle w:val="H3Body"/>
        <w:ind w:left="0" w:firstLine="450"/>
        <w:rPr>
          <w:i/>
        </w:rPr>
      </w:pPr>
      <w:r w:rsidRPr="00015B90">
        <w:rPr>
          <w:i/>
        </w:rPr>
        <w:t xml:space="preserve">Description: </w:t>
      </w:r>
      <w:r w:rsidR="006520F1">
        <w:rPr>
          <w:i/>
        </w:rPr>
        <w:t>Get health items with a specified address</w:t>
      </w:r>
    </w:p>
    <w:p w14:paraId="05088A37" w14:textId="77777777" w:rsidR="00BC0D52" w:rsidRPr="00015B90" w:rsidRDefault="00BC0D52" w:rsidP="00BC0D52">
      <w:pPr>
        <w:pStyle w:val="H3Body"/>
        <w:ind w:left="0" w:firstLine="450"/>
        <w:rPr>
          <w:i/>
        </w:rPr>
      </w:pPr>
      <w:r w:rsidRPr="00015B90">
        <w:rPr>
          <w:i/>
        </w:rPr>
        <w:t>Method: GET</w:t>
      </w:r>
    </w:p>
    <w:p w14:paraId="33AB1F72" w14:textId="43FC56BB" w:rsidR="00BC0D52" w:rsidRPr="00015B90" w:rsidRDefault="00ED35FE" w:rsidP="00BC0D52">
      <w:pPr>
        <w:pStyle w:val="H3Body"/>
        <w:ind w:left="0" w:firstLine="450"/>
        <w:rPr>
          <w:i/>
        </w:rPr>
      </w:pPr>
      <w:r>
        <w:rPr>
          <w:i/>
        </w:rPr>
        <w:t>Path: /</w:t>
      </w:r>
      <w:r>
        <w:t>health</w:t>
      </w:r>
      <w:r w:rsidRPr="00B4147E">
        <w:t>/addr/{addr}/{port}</w:t>
      </w:r>
    </w:p>
    <w:p w14:paraId="46E22C7C" w14:textId="77777777" w:rsidR="00BC0D52" w:rsidRPr="00015B90" w:rsidRDefault="00BC0D52" w:rsidP="00BC0D52">
      <w:pPr>
        <w:pStyle w:val="H3Body"/>
        <w:ind w:left="0" w:firstLine="450"/>
        <w:rPr>
          <w:i/>
        </w:rPr>
      </w:pPr>
      <w:r w:rsidRPr="00015B90">
        <w:rPr>
          <w:i/>
        </w:rPr>
        <w:t>Parameters: None</w:t>
      </w:r>
    </w:p>
    <w:p w14:paraId="6DD1633E" w14:textId="77777777" w:rsidR="00BC0D52" w:rsidRPr="00015B90" w:rsidRDefault="00BC0D52" w:rsidP="00BC0D52">
      <w:pPr>
        <w:pStyle w:val="H3Body"/>
        <w:ind w:left="0" w:firstLine="450"/>
        <w:rPr>
          <w:i/>
        </w:rPr>
      </w:pPr>
      <w:r w:rsidRPr="00015B90">
        <w:rPr>
          <w:i/>
        </w:rPr>
        <w:t>Payload object class: None</w:t>
      </w:r>
    </w:p>
    <w:p w14:paraId="14D92555" w14:textId="52453A37" w:rsidR="00BC0D52" w:rsidRDefault="00BC0D52" w:rsidP="006520F1">
      <w:pPr>
        <w:pStyle w:val="H3Body"/>
        <w:ind w:left="0" w:firstLine="450"/>
        <w:rPr>
          <w:i/>
        </w:rPr>
      </w:pPr>
      <w:r w:rsidRPr="00015B90">
        <w:rPr>
          <w:i/>
        </w:rPr>
        <w:t xml:space="preserve">Return object class: </w:t>
      </w:r>
      <w:r w:rsidR="006520F1">
        <w:rPr>
          <w:i/>
        </w:rPr>
        <w:t>HealthItem</w:t>
      </w:r>
      <w:r w:rsidR="006520F1" w:rsidRPr="004E4651">
        <w:rPr>
          <w:i/>
        </w:rPr>
        <w:t>Dto</w:t>
      </w:r>
      <w:r w:rsidR="006520F1">
        <w:rPr>
          <w:i/>
        </w:rPr>
        <w:t xml:space="preserve"> (XML or JSON representation)</w:t>
      </w:r>
    </w:p>
    <w:p w14:paraId="231E16B0" w14:textId="77777777" w:rsidR="00BC0D52" w:rsidRDefault="00BC0D52" w:rsidP="00015B90">
      <w:pPr>
        <w:pStyle w:val="H2Body"/>
      </w:pPr>
    </w:p>
    <w:p w14:paraId="07931770" w14:textId="3EC75280" w:rsidR="00BC0D52" w:rsidRDefault="00BC0D52" w:rsidP="00F95D29">
      <w:pPr>
        <w:pStyle w:val="Heading3"/>
      </w:pPr>
      <w:bookmarkStart w:id="58" w:name="_Toc354070928"/>
      <w:r>
        <w:t>health/ip/{ip</w:t>
      </w:r>
      <w:r w:rsidRPr="00B4147E">
        <w:t>}/{port}</w:t>
      </w:r>
      <w:bookmarkEnd w:id="58"/>
    </w:p>
    <w:p w14:paraId="30F6CB7A" w14:textId="1A8A9BFB" w:rsidR="00BC0D52" w:rsidRPr="00015B90" w:rsidRDefault="00BC0D52" w:rsidP="00BC0D52">
      <w:pPr>
        <w:pStyle w:val="H3Body"/>
        <w:ind w:left="0" w:firstLine="450"/>
        <w:rPr>
          <w:i/>
        </w:rPr>
      </w:pPr>
      <w:r w:rsidRPr="00015B90">
        <w:rPr>
          <w:i/>
        </w:rPr>
        <w:t xml:space="preserve">Description: </w:t>
      </w:r>
      <w:r w:rsidR="006520F1">
        <w:rPr>
          <w:i/>
        </w:rPr>
        <w:t>Get health items with a specified IP address</w:t>
      </w:r>
    </w:p>
    <w:p w14:paraId="06E8CC1C" w14:textId="77777777" w:rsidR="00BC0D52" w:rsidRPr="00015B90" w:rsidRDefault="00BC0D52" w:rsidP="00BC0D52">
      <w:pPr>
        <w:pStyle w:val="H3Body"/>
        <w:ind w:left="0" w:firstLine="450"/>
        <w:rPr>
          <w:i/>
        </w:rPr>
      </w:pPr>
      <w:r w:rsidRPr="00015B90">
        <w:rPr>
          <w:i/>
        </w:rPr>
        <w:t>Method: GET</w:t>
      </w:r>
    </w:p>
    <w:p w14:paraId="2BEAF7E9" w14:textId="19857CFA" w:rsidR="00BC0D52" w:rsidRPr="00015B90" w:rsidRDefault="00ED35FE" w:rsidP="00BC0D52">
      <w:pPr>
        <w:pStyle w:val="H3Body"/>
        <w:ind w:left="0" w:firstLine="450"/>
        <w:rPr>
          <w:i/>
        </w:rPr>
      </w:pPr>
      <w:r>
        <w:rPr>
          <w:i/>
        </w:rPr>
        <w:t>Path: /</w:t>
      </w:r>
      <w:r>
        <w:t>health/ip/{ip</w:t>
      </w:r>
      <w:r w:rsidRPr="00B4147E">
        <w:t>}/{port}</w:t>
      </w:r>
    </w:p>
    <w:p w14:paraId="70355FC9" w14:textId="77777777" w:rsidR="00BC0D52" w:rsidRPr="00015B90" w:rsidRDefault="00BC0D52" w:rsidP="00BC0D52">
      <w:pPr>
        <w:pStyle w:val="H3Body"/>
        <w:ind w:left="0" w:firstLine="450"/>
        <w:rPr>
          <w:i/>
        </w:rPr>
      </w:pPr>
      <w:r w:rsidRPr="00015B90">
        <w:rPr>
          <w:i/>
        </w:rPr>
        <w:t>Parameters: None</w:t>
      </w:r>
    </w:p>
    <w:p w14:paraId="4AA8A06C" w14:textId="77777777" w:rsidR="00BC0D52" w:rsidRPr="00015B90" w:rsidRDefault="00BC0D52" w:rsidP="00BC0D52">
      <w:pPr>
        <w:pStyle w:val="H3Body"/>
        <w:ind w:left="0" w:firstLine="450"/>
        <w:rPr>
          <w:i/>
        </w:rPr>
      </w:pPr>
      <w:r w:rsidRPr="00015B90">
        <w:rPr>
          <w:i/>
        </w:rPr>
        <w:t>Payload object class: None</w:t>
      </w:r>
    </w:p>
    <w:p w14:paraId="421F398F" w14:textId="73D108AF" w:rsidR="00BC0D52" w:rsidRDefault="00BC0D52" w:rsidP="00BC0D52">
      <w:pPr>
        <w:pStyle w:val="H3Body"/>
        <w:ind w:left="0" w:firstLine="450"/>
        <w:rPr>
          <w:i/>
        </w:rPr>
      </w:pPr>
      <w:r w:rsidRPr="00015B90">
        <w:rPr>
          <w:i/>
        </w:rPr>
        <w:t xml:space="preserve">Return object class: </w:t>
      </w:r>
      <w:r w:rsidR="006520F1">
        <w:rPr>
          <w:i/>
        </w:rPr>
        <w:t>HealthItem</w:t>
      </w:r>
      <w:r w:rsidR="006520F1" w:rsidRPr="004E4651">
        <w:rPr>
          <w:i/>
        </w:rPr>
        <w:t>Dto</w:t>
      </w:r>
      <w:r w:rsidR="006520F1">
        <w:rPr>
          <w:i/>
        </w:rPr>
        <w:t xml:space="preserve"> (XML or JSON representation)</w:t>
      </w:r>
    </w:p>
    <w:p w14:paraId="6F360CB9" w14:textId="77777777" w:rsidR="00BC0D52" w:rsidRDefault="00BC0D52" w:rsidP="00015B90">
      <w:pPr>
        <w:pStyle w:val="H2Body"/>
      </w:pPr>
    </w:p>
    <w:p w14:paraId="3954C387" w14:textId="3FFC209C" w:rsidR="00BC0D52" w:rsidRDefault="0042720E" w:rsidP="00F95D29">
      <w:pPr>
        <w:pStyle w:val="Heading3"/>
      </w:pPr>
      <w:bookmarkStart w:id="59" w:name="_Toc354070929"/>
      <w:r>
        <w:t>health/i</w:t>
      </w:r>
      <w:r w:rsidRPr="00B4147E">
        <w:t>d/{id}</w:t>
      </w:r>
      <w:bookmarkEnd w:id="59"/>
    </w:p>
    <w:p w14:paraId="03DDD303" w14:textId="5220F653" w:rsidR="00BC0D52" w:rsidRPr="00015B90" w:rsidRDefault="00BC0D52" w:rsidP="00BC0D52">
      <w:pPr>
        <w:pStyle w:val="H3Body"/>
        <w:ind w:left="0" w:firstLine="450"/>
        <w:rPr>
          <w:i/>
        </w:rPr>
      </w:pPr>
      <w:r w:rsidRPr="00015B90">
        <w:rPr>
          <w:i/>
        </w:rPr>
        <w:t xml:space="preserve">Description: </w:t>
      </w:r>
      <w:r w:rsidR="006520F1">
        <w:rPr>
          <w:i/>
        </w:rPr>
        <w:t>Get health items with a specified ID</w:t>
      </w:r>
    </w:p>
    <w:p w14:paraId="6FF4B9B5" w14:textId="77777777" w:rsidR="00BC0D52" w:rsidRPr="00015B90" w:rsidRDefault="00BC0D52" w:rsidP="00BC0D52">
      <w:pPr>
        <w:pStyle w:val="H3Body"/>
        <w:ind w:left="0" w:firstLine="450"/>
        <w:rPr>
          <w:i/>
        </w:rPr>
      </w:pPr>
      <w:r w:rsidRPr="00015B90">
        <w:rPr>
          <w:i/>
        </w:rPr>
        <w:t>Method: GET</w:t>
      </w:r>
    </w:p>
    <w:p w14:paraId="1A85479F" w14:textId="3B70E7C7" w:rsidR="00BC0D52" w:rsidRPr="00015B90" w:rsidRDefault="00ED35FE" w:rsidP="00BC0D52">
      <w:pPr>
        <w:pStyle w:val="H3Body"/>
        <w:ind w:left="0" w:firstLine="450"/>
        <w:rPr>
          <w:i/>
        </w:rPr>
      </w:pPr>
      <w:r>
        <w:rPr>
          <w:i/>
        </w:rPr>
        <w:t>Path: /</w:t>
      </w:r>
      <w:r>
        <w:t>health/i</w:t>
      </w:r>
      <w:r w:rsidRPr="00B4147E">
        <w:t>d/{id}</w:t>
      </w:r>
    </w:p>
    <w:p w14:paraId="061963C6" w14:textId="77777777" w:rsidR="00BC0D52" w:rsidRPr="00015B90" w:rsidRDefault="00BC0D52" w:rsidP="00BC0D52">
      <w:pPr>
        <w:pStyle w:val="H3Body"/>
        <w:ind w:left="0" w:firstLine="450"/>
        <w:rPr>
          <w:i/>
        </w:rPr>
      </w:pPr>
      <w:r w:rsidRPr="00015B90">
        <w:rPr>
          <w:i/>
        </w:rPr>
        <w:t>Parameters: None</w:t>
      </w:r>
    </w:p>
    <w:p w14:paraId="17156193" w14:textId="77777777" w:rsidR="00BC0D52" w:rsidRPr="00015B90" w:rsidRDefault="00BC0D52" w:rsidP="00BC0D52">
      <w:pPr>
        <w:pStyle w:val="H3Body"/>
        <w:ind w:left="0" w:firstLine="450"/>
        <w:rPr>
          <w:i/>
        </w:rPr>
      </w:pPr>
      <w:r w:rsidRPr="00015B90">
        <w:rPr>
          <w:i/>
        </w:rPr>
        <w:t>Payload object class: None</w:t>
      </w:r>
    </w:p>
    <w:p w14:paraId="2A4CF22F" w14:textId="02863C76" w:rsidR="00BC0D52" w:rsidRDefault="00BC0D52" w:rsidP="00BC0D52">
      <w:pPr>
        <w:pStyle w:val="H3Body"/>
        <w:ind w:left="0" w:firstLine="450"/>
        <w:rPr>
          <w:i/>
        </w:rPr>
      </w:pPr>
      <w:r w:rsidRPr="00015B90">
        <w:rPr>
          <w:i/>
        </w:rPr>
        <w:t xml:space="preserve">Return object class: </w:t>
      </w:r>
      <w:r w:rsidR="006520F1">
        <w:rPr>
          <w:i/>
        </w:rPr>
        <w:t>HealthItem</w:t>
      </w:r>
      <w:r w:rsidR="006520F1" w:rsidRPr="004E4651">
        <w:rPr>
          <w:i/>
        </w:rPr>
        <w:t>Dto</w:t>
      </w:r>
      <w:r w:rsidR="006520F1">
        <w:rPr>
          <w:i/>
        </w:rPr>
        <w:t xml:space="preserve"> (XML or JSON representation)</w:t>
      </w:r>
    </w:p>
    <w:p w14:paraId="61B6B543" w14:textId="77777777" w:rsidR="00BC0D52" w:rsidRDefault="00BC0D52" w:rsidP="00015B90">
      <w:pPr>
        <w:pStyle w:val="H2Body"/>
      </w:pPr>
    </w:p>
    <w:p w14:paraId="490E5D51" w14:textId="4CB867CE" w:rsidR="00BC0D52" w:rsidRDefault="0042720E" w:rsidP="00F95D29">
      <w:pPr>
        <w:pStyle w:val="Heading3"/>
      </w:pPr>
      <w:bookmarkStart w:id="60" w:name="_Toc354070930"/>
      <w:r>
        <w:t>health</w:t>
      </w:r>
      <w:r w:rsidRPr="00EC7CFB">
        <w:t>/add/{addr}/{port}/{className}</w:t>
      </w:r>
      <w:bookmarkEnd w:id="60"/>
    </w:p>
    <w:p w14:paraId="471EBE2C" w14:textId="2CF53206" w:rsidR="00BC0D52" w:rsidRPr="00015B90" w:rsidRDefault="00BC0D52" w:rsidP="00BC0D52">
      <w:pPr>
        <w:pStyle w:val="H3Body"/>
        <w:ind w:left="0" w:firstLine="450"/>
        <w:rPr>
          <w:i/>
        </w:rPr>
      </w:pPr>
      <w:r w:rsidRPr="00015B90">
        <w:rPr>
          <w:i/>
        </w:rPr>
        <w:t xml:space="preserve">Description: </w:t>
      </w:r>
      <w:r w:rsidR="006520F1">
        <w:rPr>
          <w:i/>
        </w:rPr>
        <w:t>Add a health item of a specified type to xBRMS’s health items inventory</w:t>
      </w:r>
    </w:p>
    <w:p w14:paraId="01727E59" w14:textId="6E93B7AA" w:rsidR="00BC0D52" w:rsidRPr="00015B90" w:rsidRDefault="0042720E" w:rsidP="00BC0D52">
      <w:pPr>
        <w:pStyle w:val="H3Body"/>
        <w:ind w:left="0" w:firstLine="450"/>
        <w:rPr>
          <w:i/>
        </w:rPr>
      </w:pPr>
      <w:r>
        <w:rPr>
          <w:i/>
        </w:rPr>
        <w:t>Method: POST</w:t>
      </w:r>
    </w:p>
    <w:p w14:paraId="2065C013" w14:textId="7D50924A" w:rsidR="00BC0D52" w:rsidRPr="00015B90" w:rsidRDefault="00ED35FE" w:rsidP="00BC0D52">
      <w:pPr>
        <w:pStyle w:val="H3Body"/>
        <w:ind w:left="0" w:firstLine="450"/>
        <w:rPr>
          <w:i/>
        </w:rPr>
      </w:pPr>
      <w:r>
        <w:rPr>
          <w:i/>
        </w:rPr>
        <w:t>Path: /</w:t>
      </w:r>
      <w:r>
        <w:t>health</w:t>
      </w:r>
      <w:r w:rsidRPr="00EC7CFB">
        <w:t>/add/{addr}/{port}/{className}</w:t>
      </w:r>
    </w:p>
    <w:p w14:paraId="7A866507" w14:textId="77777777" w:rsidR="00BC0D52" w:rsidRPr="00015B90" w:rsidRDefault="00BC0D52" w:rsidP="00BC0D52">
      <w:pPr>
        <w:pStyle w:val="H3Body"/>
        <w:ind w:left="0" w:firstLine="450"/>
        <w:rPr>
          <w:i/>
        </w:rPr>
      </w:pPr>
      <w:r w:rsidRPr="00015B90">
        <w:rPr>
          <w:i/>
        </w:rPr>
        <w:t>Parameters: None</w:t>
      </w:r>
    </w:p>
    <w:p w14:paraId="10DEB7DE" w14:textId="77777777" w:rsidR="00BC0D52" w:rsidRPr="00015B90" w:rsidRDefault="00BC0D52" w:rsidP="00BC0D52">
      <w:pPr>
        <w:pStyle w:val="H3Body"/>
        <w:ind w:left="0" w:firstLine="450"/>
        <w:rPr>
          <w:i/>
        </w:rPr>
      </w:pPr>
      <w:r w:rsidRPr="00015B90">
        <w:rPr>
          <w:i/>
        </w:rPr>
        <w:t>Payload object class: None</w:t>
      </w:r>
    </w:p>
    <w:p w14:paraId="4B407453" w14:textId="77777777" w:rsidR="00BC0D52" w:rsidRDefault="00BC0D52" w:rsidP="00BC0D52">
      <w:pPr>
        <w:pStyle w:val="H3Body"/>
        <w:ind w:left="0" w:firstLine="450"/>
        <w:rPr>
          <w:i/>
        </w:rPr>
      </w:pPr>
      <w:r w:rsidRPr="00015B90">
        <w:rPr>
          <w:i/>
        </w:rPr>
        <w:t>Return object class: None</w:t>
      </w:r>
    </w:p>
    <w:p w14:paraId="722D25C1" w14:textId="77777777" w:rsidR="00BC0D52" w:rsidRDefault="00BC0D52" w:rsidP="00015B90">
      <w:pPr>
        <w:pStyle w:val="H2Body"/>
      </w:pPr>
    </w:p>
    <w:p w14:paraId="0AB66456" w14:textId="3CDC2C79" w:rsidR="00BC0D52" w:rsidRDefault="00F95D29" w:rsidP="00F95D29">
      <w:pPr>
        <w:pStyle w:val="Heading3"/>
      </w:pPr>
      <w:bookmarkStart w:id="61" w:name="_Toc354070931"/>
      <w:r>
        <w:t>health/delete/{id}</w:t>
      </w:r>
      <w:bookmarkEnd w:id="61"/>
    </w:p>
    <w:p w14:paraId="1233EDF1" w14:textId="75662338" w:rsidR="00BC0D52" w:rsidRPr="00015B90" w:rsidRDefault="00BC0D52" w:rsidP="00BC0D52">
      <w:pPr>
        <w:pStyle w:val="H3Body"/>
        <w:ind w:left="0" w:firstLine="450"/>
        <w:rPr>
          <w:i/>
        </w:rPr>
      </w:pPr>
      <w:r w:rsidRPr="00015B90">
        <w:rPr>
          <w:i/>
        </w:rPr>
        <w:t xml:space="preserve">Description: </w:t>
      </w:r>
      <w:r w:rsidR="006520F1">
        <w:rPr>
          <w:i/>
        </w:rPr>
        <w:t>Delete health item with a specified ID from xBRMS’s inventory</w:t>
      </w:r>
    </w:p>
    <w:p w14:paraId="6D3C00F4" w14:textId="43164869" w:rsidR="00BC0D52" w:rsidRPr="00015B90" w:rsidRDefault="00BC0D52" w:rsidP="00BC0D52">
      <w:pPr>
        <w:pStyle w:val="H3Body"/>
        <w:ind w:left="0" w:firstLine="450"/>
        <w:rPr>
          <w:i/>
        </w:rPr>
      </w:pPr>
      <w:r w:rsidRPr="00015B90">
        <w:rPr>
          <w:i/>
        </w:rPr>
        <w:t xml:space="preserve">Method: </w:t>
      </w:r>
      <w:r w:rsidR="00F95D29">
        <w:rPr>
          <w:i/>
        </w:rPr>
        <w:t>DELETE</w:t>
      </w:r>
    </w:p>
    <w:p w14:paraId="31FD78A4" w14:textId="3B6A69F5" w:rsidR="00BC0D52" w:rsidRPr="00015B90" w:rsidRDefault="00ED35FE" w:rsidP="00BC0D52">
      <w:pPr>
        <w:pStyle w:val="H3Body"/>
        <w:ind w:left="0" w:firstLine="450"/>
        <w:rPr>
          <w:i/>
        </w:rPr>
      </w:pPr>
      <w:r>
        <w:rPr>
          <w:i/>
        </w:rPr>
        <w:t>Path: /</w:t>
      </w:r>
      <w:r>
        <w:t>health/delete/{id}</w:t>
      </w:r>
    </w:p>
    <w:p w14:paraId="640A09E9" w14:textId="77777777" w:rsidR="00BC0D52" w:rsidRPr="00015B90" w:rsidRDefault="00BC0D52" w:rsidP="00BC0D52">
      <w:pPr>
        <w:pStyle w:val="H3Body"/>
        <w:ind w:left="0" w:firstLine="450"/>
        <w:rPr>
          <w:i/>
        </w:rPr>
      </w:pPr>
      <w:r w:rsidRPr="00015B90">
        <w:rPr>
          <w:i/>
        </w:rPr>
        <w:t>Parameters: None</w:t>
      </w:r>
    </w:p>
    <w:p w14:paraId="702B23C8" w14:textId="77777777" w:rsidR="00BC0D52" w:rsidRPr="00015B90" w:rsidRDefault="00BC0D52" w:rsidP="00BC0D52">
      <w:pPr>
        <w:pStyle w:val="H3Body"/>
        <w:ind w:left="0" w:firstLine="450"/>
        <w:rPr>
          <w:i/>
        </w:rPr>
      </w:pPr>
      <w:r w:rsidRPr="00015B90">
        <w:rPr>
          <w:i/>
        </w:rPr>
        <w:t>Payload object class: None</w:t>
      </w:r>
    </w:p>
    <w:p w14:paraId="42089E53" w14:textId="77777777" w:rsidR="00BC0D52" w:rsidRDefault="00BC0D52" w:rsidP="00BC0D52">
      <w:pPr>
        <w:pStyle w:val="H3Body"/>
        <w:ind w:left="0" w:firstLine="450"/>
        <w:rPr>
          <w:i/>
        </w:rPr>
      </w:pPr>
      <w:r w:rsidRPr="00015B90">
        <w:rPr>
          <w:i/>
        </w:rPr>
        <w:t>Return object class: None</w:t>
      </w:r>
    </w:p>
    <w:p w14:paraId="3F0A56F2" w14:textId="77777777" w:rsidR="00BC0D52" w:rsidRDefault="00BC0D52" w:rsidP="00015B90">
      <w:pPr>
        <w:pStyle w:val="H2Body"/>
      </w:pPr>
    </w:p>
    <w:p w14:paraId="6F5BBDC9" w14:textId="52EFA8C0" w:rsidR="00BC0D52" w:rsidRDefault="00F95D29" w:rsidP="00F95D29">
      <w:pPr>
        <w:pStyle w:val="Heading3"/>
      </w:pPr>
      <w:bookmarkStart w:id="62" w:name="_Toc354070932"/>
      <w:r>
        <w:t>health/deactivate/{id}</w:t>
      </w:r>
      <w:bookmarkEnd w:id="62"/>
    </w:p>
    <w:p w14:paraId="2D8CC108" w14:textId="2460E266" w:rsidR="00BC0D52" w:rsidRPr="00015B90" w:rsidRDefault="00BC0D52" w:rsidP="00BC0D52">
      <w:pPr>
        <w:pStyle w:val="H3Body"/>
        <w:ind w:left="0" w:firstLine="450"/>
        <w:rPr>
          <w:i/>
        </w:rPr>
      </w:pPr>
      <w:r w:rsidRPr="00015B90">
        <w:rPr>
          <w:i/>
        </w:rPr>
        <w:t xml:space="preserve">Description: </w:t>
      </w:r>
      <w:r w:rsidR="006520F1">
        <w:rPr>
          <w:i/>
        </w:rPr>
        <w:t>Deactivate a health item with the specified ID</w:t>
      </w:r>
    </w:p>
    <w:p w14:paraId="0BD610DF" w14:textId="38661D68" w:rsidR="00BC0D52" w:rsidRPr="00015B90" w:rsidRDefault="00F95D29" w:rsidP="00BC0D52">
      <w:pPr>
        <w:pStyle w:val="H3Body"/>
        <w:ind w:left="0" w:firstLine="450"/>
        <w:rPr>
          <w:i/>
        </w:rPr>
      </w:pPr>
      <w:r>
        <w:rPr>
          <w:i/>
        </w:rPr>
        <w:t>Method: POST</w:t>
      </w:r>
    </w:p>
    <w:p w14:paraId="2E5200FF" w14:textId="2C9EC802" w:rsidR="00BC0D52" w:rsidRPr="00015B90" w:rsidRDefault="00ED35FE" w:rsidP="00BC0D52">
      <w:pPr>
        <w:pStyle w:val="H3Body"/>
        <w:ind w:left="0" w:firstLine="450"/>
        <w:rPr>
          <w:i/>
        </w:rPr>
      </w:pPr>
      <w:r>
        <w:rPr>
          <w:i/>
        </w:rPr>
        <w:t>Path: /</w:t>
      </w:r>
      <w:r>
        <w:t>health/deactivate/{id}</w:t>
      </w:r>
    </w:p>
    <w:p w14:paraId="1AFD0324" w14:textId="77777777" w:rsidR="00BC0D52" w:rsidRPr="00015B90" w:rsidRDefault="00BC0D52" w:rsidP="00BC0D52">
      <w:pPr>
        <w:pStyle w:val="H3Body"/>
        <w:ind w:left="0" w:firstLine="450"/>
        <w:rPr>
          <w:i/>
        </w:rPr>
      </w:pPr>
      <w:r w:rsidRPr="00015B90">
        <w:rPr>
          <w:i/>
        </w:rPr>
        <w:t>Parameters: None</w:t>
      </w:r>
    </w:p>
    <w:p w14:paraId="776E4102" w14:textId="77777777" w:rsidR="00BC0D52" w:rsidRPr="00015B90" w:rsidRDefault="00BC0D52" w:rsidP="00BC0D52">
      <w:pPr>
        <w:pStyle w:val="H3Body"/>
        <w:ind w:left="0" w:firstLine="450"/>
        <w:rPr>
          <w:i/>
        </w:rPr>
      </w:pPr>
      <w:r w:rsidRPr="00015B90">
        <w:rPr>
          <w:i/>
        </w:rPr>
        <w:t>Payload object class: None</w:t>
      </w:r>
    </w:p>
    <w:p w14:paraId="5BC0EE20" w14:textId="77777777" w:rsidR="00BC0D52" w:rsidRDefault="00BC0D52" w:rsidP="00BC0D52">
      <w:pPr>
        <w:pStyle w:val="H3Body"/>
        <w:ind w:left="0" w:firstLine="450"/>
        <w:rPr>
          <w:i/>
        </w:rPr>
      </w:pPr>
      <w:r w:rsidRPr="00015B90">
        <w:rPr>
          <w:i/>
        </w:rPr>
        <w:t>Return object class: None</w:t>
      </w:r>
    </w:p>
    <w:p w14:paraId="34FD2AB2" w14:textId="77777777" w:rsidR="00BC0D52" w:rsidRDefault="00BC0D52" w:rsidP="00015B90">
      <w:pPr>
        <w:pStyle w:val="H2Body"/>
      </w:pPr>
    </w:p>
    <w:p w14:paraId="063195F3" w14:textId="7DABE0EC" w:rsidR="00BC0D52" w:rsidRDefault="00F95D29" w:rsidP="00F95D29">
      <w:pPr>
        <w:pStyle w:val="Heading3"/>
      </w:pPr>
      <w:bookmarkStart w:id="63" w:name="_Toc354070933"/>
      <w:r>
        <w:t>health/type/{xbrc|idms|jmslistener}</w:t>
      </w:r>
      <w:bookmarkEnd w:id="63"/>
    </w:p>
    <w:p w14:paraId="37524473" w14:textId="70532E37" w:rsidR="00BC0D52" w:rsidRPr="00015B90" w:rsidRDefault="00BC0D52" w:rsidP="00BC0D52">
      <w:pPr>
        <w:pStyle w:val="H3Body"/>
        <w:ind w:left="0" w:firstLine="450"/>
        <w:rPr>
          <w:i/>
        </w:rPr>
      </w:pPr>
      <w:r w:rsidRPr="00015B90">
        <w:rPr>
          <w:i/>
        </w:rPr>
        <w:t>Description:</w:t>
      </w:r>
      <w:r w:rsidR="006520F1">
        <w:rPr>
          <w:i/>
        </w:rPr>
        <w:t xml:space="preserve"> Get a list of health items of specified type from xBRMS inventory</w:t>
      </w:r>
    </w:p>
    <w:p w14:paraId="6A18B9F4" w14:textId="77777777" w:rsidR="00BC0D52" w:rsidRPr="00015B90" w:rsidRDefault="00BC0D52" w:rsidP="00BC0D52">
      <w:pPr>
        <w:pStyle w:val="H3Body"/>
        <w:ind w:left="0" w:firstLine="450"/>
        <w:rPr>
          <w:i/>
        </w:rPr>
      </w:pPr>
      <w:r w:rsidRPr="00015B90">
        <w:rPr>
          <w:i/>
        </w:rPr>
        <w:t>Method: GET</w:t>
      </w:r>
    </w:p>
    <w:p w14:paraId="51A2BF19" w14:textId="0FC57878" w:rsidR="00BC0D52" w:rsidRPr="00015B90" w:rsidRDefault="00ED35FE" w:rsidP="00BC0D52">
      <w:pPr>
        <w:pStyle w:val="H3Body"/>
        <w:ind w:left="0" w:firstLine="450"/>
        <w:rPr>
          <w:i/>
        </w:rPr>
      </w:pPr>
      <w:r>
        <w:rPr>
          <w:i/>
        </w:rPr>
        <w:t>Path: /</w:t>
      </w:r>
      <w:r>
        <w:t>health/type/{xbrc|idms|jmslistener}</w:t>
      </w:r>
    </w:p>
    <w:p w14:paraId="6B8A0CC7" w14:textId="77777777" w:rsidR="00BC0D52" w:rsidRPr="00015B90" w:rsidRDefault="00BC0D52" w:rsidP="00BC0D52">
      <w:pPr>
        <w:pStyle w:val="H3Body"/>
        <w:ind w:left="0" w:firstLine="450"/>
        <w:rPr>
          <w:i/>
        </w:rPr>
      </w:pPr>
      <w:r w:rsidRPr="00015B90">
        <w:rPr>
          <w:i/>
        </w:rPr>
        <w:t>Parameters: None</w:t>
      </w:r>
    </w:p>
    <w:p w14:paraId="2A19214F" w14:textId="77777777" w:rsidR="00BC0D52" w:rsidRPr="00015B90" w:rsidRDefault="00BC0D52" w:rsidP="00BC0D52">
      <w:pPr>
        <w:pStyle w:val="H3Body"/>
        <w:ind w:left="0" w:firstLine="450"/>
        <w:rPr>
          <w:i/>
        </w:rPr>
      </w:pPr>
      <w:r w:rsidRPr="00015B90">
        <w:rPr>
          <w:i/>
        </w:rPr>
        <w:t>Payload object class: None</w:t>
      </w:r>
    </w:p>
    <w:p w14:paraId="211FA6A6" w14:textId="65EAC05E" w:rsidR="00BC0D52" w:rsidRDefault="00BC0D52" w:rsidP="006520F1">
      <w:pPr>
        <w:pStyle w:val="H3Body"/>
        <w:ind w:left="0" w:firstLine="450"/>
        <w:rPr>
          <w:i/>
        </w:rPr>
      </w:pPr>
      <w:r w:rsidRPr="00015B90">
        <w:rPr>
          <w:i/>
        </w:rPr>
        <w:t xml:space="preserve">Return object class: </w:t>
      </w:r>
      <w:r w:rsidR="006520F1" w:rsidRPr="006520F1">
        <w:rPr>
          <w:i/>
        </w:rPr>
        <w:t>XbrcListDto</w:t>
      </w:r>
      <w:r w:rsidR="006520F1">
        <w:rPr>
          <w:i/>
        </w:rPr>
        <w:t xml:space="preserve"> (XML or JSON representation) </w:t>
      </w:r>
    </w:p>
    <w:p w14:paraId="78418FAB" w14:textId="77777777" w:rsidR="00BC0D52" w:rsidRDefault="00BC0D52" w:rsidP="00015B90">
      <w:pPr>
        <w:pStyle w:val="H2Body"/>
      </w:pPr>
    </w:p>
    <w:p w14:paraId="1BA370F1" w14:textId="6D0DD39A" w:rsidR="00BC0D52" w:rsidRDefault="00F95D29" w:rsidP="00F95D29">
      <w:pPr>
        <w:pStyle w:val="Heading3"/>
      </w:pPr>
      <w:bookmarkStart w:id="64" w:name="_Toc354070934"/>
      <w:r>
        <w:t>health/refresh</w:t>
      </w:r>
      <w:bookmarkEnd w:id="64"/>
    </w:p>
    <w:p w14:paraId="683092DB" w14:textId="4220DA42" w:rsidR="00BC0D52" w:rsidRPr="00015B90" w:rsidRDefault="00BC0D52" w:rsidP="00BC0D52">
      <w:pPr>
        <w:pStyle w:val="H3Body"/>
        <w:ind w:left="0" w:firstLine="450"/>
        <w:rPr>
          <w:i/>
        </w:rPr>
      </w:pPr>
      <w:r w:rsidRPr="00015B90">
        <w:rPr>
          <w:i/>
        </w:rPr>
        <w:t xml:space="preserve">Description: </w:t>
      </w:r>
      <w:r w:rsidR="006520F1">
        <w:rPr>
          <w:i/>
        </w:rPr>
        <w:t>Refresh xBRMS inventory of health item.</w:t>
      </w:r>
    </w:p>
    <w:p w14:paraId="2A7EDC70" w14:textId="77777777" w:rsidR="00BC0D52" w:rsidRPr="00015B90" w:rsidRDefault="00BC0D52" w:rsidP="00BC0D52">
      <w:pPr>
        <w:pStyle w:val="H3Body"/>
        <w:ind w:left="0" w:firstLine="450"/>
        <w:rPr>
          <w:i/>
        </w:rPr>
      </w:pPr>
      <w:r w:rsidRPr="00015B90">
        <w:rPr>
          <w:i/>
        </w:rPr>
        <w:t>Method: GET</w:t>
      </w:r>
    </w:p>
    <w:p w14:paraId="5FDB7859" w14:textId="06216B1A" w:rsidR="00BC0D52" w:rsidRPr="00015B90" w:rsidRDefault="00ED35FE" w:rsidP="00BC0D52">
      <w:pPr>
        <w:pStyle w:val="H3Body"/>
        <w:ind w:left="0" w:firstLine="450"/>
        <w:rPr>
          <w:i/>
        </w:rPr>
      </w:pPr>
      <w:r>
        <w:rPr>
          <w:i/>
        </w:rPr>
        <w:t>Path: /</w:t>
      </w:r>
      <w:r>
        <w:t>health/refresh</w:t>
      </w:r>
    </w:p>
    <w:p w14:paraId="01A4C900" w14:textId="77777777" w:rsidR="00BC0D52" w:rsidRPr="00015B90" w:rsidRDefault="00BC0D52" w:rsidP="00BC0D52">
      <w:pPr>
        <w:pStyle w:val="H3Body"/>
        <w:ind w:left="0" w:firstLine="450"/>
        <w:rPr>
          <w:i/>
        </w:rPr>
      </w:pPr>
      <w:r w:rsidRPr="00015B90">
        <w:rPr>
          <w:i/>
        </w:rPr>
        <w:t>Parameters: None</w:t>
      </w:r>
    </w:p>
    <w:p w14:paraId="29BFB03C" w14:textId="77777777" w:rsidR="00BC0D52" w:rsidRPr="00015B90" w:rsidRDefault="00BC0D52" w:rsidP="00BC0D52">
      <w:pPr>
        <w:pStyle w:val="H3Body"/>
        <w:ind w:left="0" w:firstLine="450"/>
        <w:rPr>
          <w:i/>
        </w:rPr>
      </w:pPr>
      <w:r w:rsidRPr="00015B90">
        <w:rPr>
          <w:i/>
        </w:rPr>
        <w:t>Payload object class: None</w:t>
      </w:r>
    </w:p>
    <w:p w14:paraId="39D8C038" w14:textId="77777777" w:rsidR="00BC0D52" w:rsidRDefault="00BC0D52" w:rsidP="00BC0D52">
      <w:pPr>
        <w:pStyle w:val="H3Body"/>
        <w:ind w:left="0" w:firstLine="450"/>
        <w:rPr>
          <w:i/>
        </w:rPr>
      </w:pPr>
      <w:r w:rsidRPr="00015B90">
        <w:rPr>
          <w:i/>
        </w:rPr>
        <w:t>Return object class: None</w:t>
      </w:r>
    </w:p>
    <w:p w14:paraId="421C3071" w14:textId="77777777" w:rsidR="00317DB5" w:rsidRDefault="00317DB5" w:rsidP="00015B90">
      <w:pPr>
        <w:pStyle w:val="H2Body"/>
        <w:ind w:left="0"/>
      </w:pPr>
    </w:p>
    <w:p w14:paraId="77F3734A" w14:textId="77777777" w:rsidR="00811661" w:rsidRDefault="00811661">
      <w:pPr>
        <w:spacing w:after="0" w:line="240" w:lineRule="auto"/>
        <w:rPr>
          <w:rFonts w:eastAsia="Times New Roman"/>
          <w:b/>
          <w:iCs/>
          <w:kern w:val="32"/>
          <w:sz w:val="28"/>
          <w:szCs w:val="28"/>
        </w:rPr>
      </w:pPr>
      <w:r>
        <w:br w:type="page"/>
      </w:r>
    </w:p>
    <w:p w14:paraId="1C1E6193" w14:textId="420C966C" w:rsidR="008546C8" w:rsidRDefault="008546C8" w:rsidP="008546C8">
      <w:pPr>
        <w:pStyle w:val="Heading2"/>
      </w:pPr>
      <w:bookmarkStart w:id="65" w:name="_Toc354070935"/>
      <w:r>
        <w:t>Sample data used by the REST endpoints</w:t>
      </w:r>
      <w:bookmarkEnd w:id="65"/>
    </w:p>
    <w:p w14:paraId="499DC7B7" w14:textId="77777777" w:rsidR="008546C8" w:rsidRDefault="008546C8" w:rsidP="008546C8">
      <w:pPr>
        <w:pStyle w:val="H2Body"/>
      </w:pPr>
    </w:p>
    <w:p w14:paraId="4503930B" w14:textId="18247FF5" w:rsidR="008546C8" w:rsidRDefault="008546C8" w:rsidP="008546C8">
      <w:pPr>
        <w:pStyle w:val="Heading3"/>
      </w:pPr>
      <w:bookmarkStart w:id="66" w:name="_Toc354070936"/>
      <w:r>
        <w:t>FacilityListDto</w:t>
      </w:r>
      <w:bookmarkEnd w:id="66"/>
    </w:p>
    <w:p w14:paraId="352CF0F4" w14:textId="77777777" w:rsidR="008546C8" w:rsidRPr="008546C8" w:rsidRDefault="008546C8" w:rsidP="008546C8">
      <w:pPr>
        <w:pStyle w:val="H2Body"/>
      </w:pPr>
    </w:p>
    <w:p w14:paraId="08337D2D" w14:textId="77777777" w:rsidR="008546C8" w:rsidRDefault="008546C8" w:rsidP="00971D90">
      <w:pPr>
        <w:pStyle w:val="H2Body"/>
        <w:spacing w:after="0"/>
      </w:pPr>
      <w:r>
        <w:t>&lt;?xml version="1.0" encoding="UTF-8" standalone="yes"?&gt;</w:t>
      </w:r>
    </w:p>
    <w:p w14:paraId="3A55E17E" w14:textId="77777777" w:rsidR="008546C8" w:rsidRDefault="008546C8" w:rsidP="00971D90">
      <w:pPr>
        <w:pStyle w:val="H2Body"/>
        <w:spacing w:after="0"/>
      </w:pPr>
      <w:r>
        <w:t>&lt;facilities&gt;</w:t>
      </w:r>
    </w:p>
    <w:p w14:paraId="0BB876D1" w14:textId="77777777" w:rsidR="008546C8" w:rsidRDefault="008546C8" w:rsidP="00971D90">
      <w:pPr>
        <w:pStyle w:val="H2Body"/>
        <w:spacing w:after="0"/>
      </w:pPr>
      <w:r>
        <w:t xml:space="preserve">    &lt;facility&gt;</w:t>
      </w:r>
    </w:p>
    <w:p w14:paraId="3EB2F3D0" w14:textId="77777777" w:rsidR="008546C8" w:rsidRDefault="008546C8" w:rsidP="00971D90">
      <w:pPr>
        <w:pStyle w:val="H2Body"/>
        <w:spacing w:after="0"/>
      </w:pPr>
      <w:r>
        <w:t xml:space="preserve">        &lt;active&gt;true&lt;/active&gt;</w:t>
      </w:r>
    </w:p>
    <w:p w14:paraId="72403BC4" w14:textId="77777777" w:rsidR="008546C8" w:rsidRDefault="008546C8" w:rsidP="00971D90">
      <w:pPr>
        <w:pStyle w:val="H2Body"/>
        <w:spacing w:after="0"/>
      </w:pPr>
      <w:r>
        <w:t xml:space="preserve">        &lt;hostname&gt;10.110.1.109&lt;/hostname&gt;</w:t>
      </w:r>
    </w:p>
    <w:p w14:paraId="2541B9CD" w14:textId="77777777" w:rsidR="008546C8" w:rsidRDefault="008546C8" w:rsidP="00971D90">
      <w:pPr>
        <w:pStyle w:val="H2Body"/>
        <w:spacing w:after="0"/>
      </w:pPr>
      <w:r>
        <w:t xml:space="preserve">        &lt;id&gt;74&lt;/id&gt;</w:t>
      </w:r>
    </w:p>
    <w:p w14:paraId="6581C104" w14:textId="77777777" w:rsidR="008546C8" w:rsidRDefault="008546C8" w:rsidP="00971D90">
      <w:pPr>
        <w:pStyle w:val="H2Body"/>
        <w:spacing w:after="0"/>
      </w:pPr>
      <w:r>
        <w:t xml:space="preserve">        &lt;ip&gt;10.110.1.109&lt;/ip&gt;</w:t>
      </w:r>
    </w:p>
    <w:p w14:paraId="3DD6A499" w14:textId="77777777" w:rsidR="008546C8" w:rsidRDefault="008546C8" w:rsidP="00971D90">
      <w:pPr>
        <w:pStyle w:val="H2Body"/>
        <w:spacing w:after="0"/>
      </w:pPr>
      <w:r>
        <w:t xml:space="preserve">        &lt;lastDiscovery&gt;2013-04-16T22:25:16.443-07:00&lt;/lastDiscovery&gt;</w:t>
      </w:r>
    </w:p>
    <w:p w14:paraId="6E755BDE" w14:textId="77777777" w:rsidR="008546C8" w:rsidRDefault="008546C8" w:rsidP="00971D90">
      <w:pPr>
        <w:pStyle w:val="H2Body"/>
        <w:spacing w:after="0"/>
      </w:pPr>
      <w:r>
        <w:t xml:space="preserve">        &lt;name&gt;MK Park Entry PE6&lt;/name&gt;</w:t>
      </w:r>
    </w:p>
    <w:p w14:paraId="27524F22" w14:textId="77777777" w:rsidR="008546C8" w:rsidRDefault="008546C8" w:rsidP="00971D90">
      <w:pPr>
        <w:pStyle w:val="H2Body"/>
        <w:spacing w:after="0"/>
      </w:pPr>
      <w:r>
        <w:t xml:space="preserve">        &lt;nextDiscovery&gt;2013-04-16T22:26:16.443-07:00&lt;/nextDiscovery&gt;</w:t>
      </w:r>
    </w:p>
    <w:p w14:paraId="1BB28C04" w14:textId="77777777" w:rsidR="008546C8" w:rsidRDefault="008546C8" w:rsidP="00971D90">
      <w:pPr>
        <w:pStyle w:val="H2Body"/>
        <w:spacing w:after="0"/>
      </w:pPr>
      <w:r>
        <w:t xml:space="preserve">        &lt;port&gt;8080&lt;/port&gt;</w:t>
      </w:r>
    </w:p>
    <w:p w14:paraId="2BB245ED" w14:textId="77777777" w:rsidR="008546C8" w:rsidRDefault="008546C8" w:rsidP="00971D90">
      <w:pPr>
        <w:pStyle w:val="H2Body"/>
        <w:spacing w:after="0"/>
      </w:pPr>
      <w:r>
        <w:t xml:space="preserve">        &lt;status&gt;</w:t>
      </w:r>
    </w:p>
    <w:p w14:paraId="71317215" w14:textId="77777777" w:rsidR="008546C8" w:rsidRDefault="008546C8" w:rsidP="00971D90">
      <w:pPr>
        <w:pStyle w:val="H2Body"/>
        <w:spacing w:after="0"/>
      </w:pPr>
      <w:r>
        <w:t xml:space="preserve">            &lt;message&gt;&lt;/message&gt;</w:t>
      </w:r>
    </w:p>
    <w:p w14:paraId="10F2796E" w14:textId="77777777" w:rsidR="008546C8" w:rsidRDefault="008546C8" w:rsidP="00971D90">
      <w:pPr>
        <w:pStyle w:val="H2Body"/>
        <w:spacing w:after="0"/>
      </w:pPr>
      <w:r>
        <w:t xml:space="preserve">            &lt;status&gt;Green&lt;/status&gt;</w:t>
      </w:r>
    </w:p>
    <w:p w14:paraId="412936B8" w14:textId="77777777" w:rsidR="008546C8" w:rsidRDefault="008546C8" w:rsidP="00971D90">
      <w:pPr>
        <w:pStyle w:val="H2Body"/>
        <w:spacing w:after="0"/>
      </w:pPr>
      <w:r>
        <w:t xml:space="preserve">        &lt;/status&gt;</w:t>
      </w:r>
    </w:p>
    <w:p w14:paraId="65250ECD" w14:textId="77777777" w:rsidR="008546C8" w:rsidRDefault="008546C8" w:rsidP="00971D90">
      <w:pPr>
        <w:pStyle w:val="H2Body"/>
        <w:spacing w:after="0"/>
      </w:pPr>
      <w:r>
        <w:t xml:space="preserve">        &lt;type&gt;XBRC&lt;/type&gt;</w:t>
      </w:r>
    </w:p>
    <w:p w14:paraId="59B5C622" w14:textId="77777777" w:rsidR="008546C8" w:rsidRDefault="008546C8" w:rsidP="00971D90">
      <w:pPr>
        <w:pStyle w:val="H2Body"/>
        <w:spacing w:after="0"/>
      </w:pPr>
      <w:r>
        <w:t xml:space="preserve">        &lt;version&gt;1.6.0.4862&lt;/version&gt;</w:t>
      </w:r>
    </w:p>
    <w:p w14:paraId="2D7EE344" w14:textId="77777777" w:rsidR="008546C8" w:rsidRDefault="008546C8" w:rsidP="00971D90">
      <w:pPr>
        <w:pStyle w:val="H2Body"/>
        <w:spacing w:after="0"/>
      </w:pPr>
      <w:r>
        <w:t xml:space="preserve">        &lt;vip&gt;10.110.1.120&lt;/vip&gt;</w:t>
      </w:r>
    </w:p>
    <w:p w14:paraId="77E1642B" w14:textId="77777777" w:rsidR="008546C8" w:rsidRDefault="008546C8" w:rsidP="00971D90">
      <w:pPr>
        <w:pStyle w:val="H2Body"/>
        <w:spacing w:after="0"/>
      </w:pPr>
      <w:r>
        <w:t xml:space="preserve">        &lt;vport&gt;0&lt;/vport&gt;</w:t>
      </w:r>
    </w:p>
    <w:p w14:paraId="1CCCB5DE" w14:textId="77777777" w:rsidR="008546C8" w:rsidRDefault="008546C8" w:rsidP="00971D90">
      <w:pPr>
        <w:pStyle w:val="H2Body"/>
        <w:spacing w:after="0"/>
      </w:pPr>
      <w:r>
        <w:t xml:space="preserve">        &lt;facilityId&gt;222333&lt;/facilityId&gt;</w:t>
      </w:r>
    </w:p>
    <w:p w14:paraId="7469BD04" w14:textId="77777777" w:rsidR="008546C8" w:rsidRDefault="008546C8" w:rsidP="00971D90">
      <w:pPr>
        <w:pStyle w:val="H2Body"/>
        <w:spacing w:after="0"/>
      </w:pPr>
      <w:r>
        <w:t xml:space="preserve">        &lt;haEnabled&gt;true&lt;/haEnabled&gt;</w:t>
      </w:r>
    </w:p>
    <w:p w14:paraId="17854B93" w14:textId="77777777" w:rsidR="008546C8" w:rsidRDefault="008546C8" w:rsidP="00971D90">
      <w:pPr>
        <w:pStyle w:val="H2Body"/>
        <w:spacing w:after="0"/>
      </w:pPr>
      <w:r>
        <w:t xml:space="preserve">        &lt;haStatus&gt;slave&lt;/haStatus&gt;</w:t>
      </w:r>
    </w:p>
    <w:p w14:paraId="6FB10976" w14:textId="77777777" w:rsidR="008546C8" w:rsidRDefault="008546C8" w:rsidP="00971D90">
      <w:pPr>
        <w:pStyle w:val="H2Body"/>
        <w:spacing w:after="0"/>
      </w:pPr>
      <w:r>
        <w:t xml:space="preserve">        &lt;model&gt;parkentrymodel&lt;/model&gt;</w:t>
      </w:r>
    </w:p>
    <w:p w14:paraId="75C4E382" w14:textId="77777777" w:rsidR="008546C8" w:rsidRDefault="008546C8" w:rsidP="00971D90">
      <w:pPr>
        <w:pStyle w:val="H2Body"/>
        <w:spacing w:after="0"/>
      </w:pPr>
      <w:r>
        <w:t xml:space="preserve">        &lt;startPerfTime&gt;2013-04-18T20:39:43.636&lt;/startPerfTime&gt;</w:t>
      </w:r>
    </w:p>
    <w:p w14:paraId="1D58E4F2" w14:textId="77777777" w:rsidR="008546C8" w:rsidRDefault="008546C8" w:rsidP="00971D90">
      <w:pPr>
        <w:pStyle w:val="H2Body"/>
        <w:spacing w:after="0"/>
      </w:pPr>
      <w:r>
        <w:t xml:space="preserve">        &lt;url&gt;http://10.110.1.109:8080&lt;/url&gt;</w:t>
      </w:r>
    </w:p>
    <w:p w14:paraId="7653CEFC" w14:textId="77777777" w:rsidR="008546C8" w:rsidRDefault="008546C8" w:rsidP="00971D90">
      <w:pPr>
        <w:pStyle w:val="H2Body"/>
        <w:spacing w:after="0"/>
      </w:pPr>
      <w:r>
        <w:t xml:space="preserve">    &lt;/facility&gt;</w:t>
      </w:r>
    </w:p>
    <w:p w14:paraId="083886CC" w14:textId="77777777" w:rsidR="008546C8" w:rsidRDefault="008546C8" w:rsidP="00971D90">
      <w:pPr>
        <w:pStyle w:val="H2Body"/>
        <w:spacing w:after="0"/>
      </w:pPr>
      <w:r>
        <w:t xml:space="preserve">    &lt;facility&gt;</w:t>
      </w:r>
    </w:p>
    <w:p w14:paraId="7B97ED4A" w14:textId="77777777" w:rsidR="008546C8" w:rsidRDefault="008546C8" w:rsidP="00971D90">
      <w:pPr>
        <w:pStyle w:val="H2Body"/>
        <w:spacing w:after="0"/>
      </w:pPr>
      <w:r>
        <w:t xml:space="preserve">        &lt;active&gt;true&lt;/active&gt;</w:t>
      </w:r>
    </w:p>
    <w:p w14:paraId="0E771E08" w14:textId="77777777" w:rsidR="008546C8" w:rsidRDefault="008546C8" w:rsidP="00971D90">
      <w:pPr>
        <w:pStyle w:val="H2Body"/>
        <w:spacing w:after="0"/>
      </w:pPr>
      <w:r>
        <w:t xml:space="preserve">        &lt;hostname&gt;10.110.1.33&lt;/hostname&gt;</w:t>
      </w:r>
    </w:p>
    <w:p w14:paraId="0AC7CCFC" w14:textId="77777777" w:rsidR="008546C8" w:rsidRDefault="008546C8" w:rsidP="00971D90">
      <w:pPr>
        <w:pStyle w:val="H2Body"/>
        <w:spacing w:after="0"/>
      </w:pPr>
      <w:r>
        <w:t xml:space="preserve">        &lt;id&gt;77&lt;/id&gt;</w:t>
      </w:r>
    </w:p>
    <w:p w14:paraId="2E0F9C3D" w14:textId="77777777" w:rsidR="008546C8" w:rsidRDefault="008546C8" w:rsidP="00971D90">
      <w:pPr>
        <w:pStyle w:val="H2Body"/>
        <w:spacing w:after="0"/>
      </w:pPr>
      <w:r>
        <w:t xml:space="preserve">        &lt;ip&gt;10.110.1.33&lt;/ip&gt;</w:t>
      </w:r>
    </w:p>
    <w:p w14:paraId="27E9AEF2" w14:textId="77777777" w:rsidR="008546C8" w:rsidRDefault="008546C8" w:rsidP="00971D90">
      <w:pPr>
        <w:pStyle w:val="H2Body"/>
        <w:spacing w:after="0"/>
      </w:pPr>
      <w:r>
        <w:t xml:space="preserve">        &lt;lastDiscovery&gt;2013-04-16T22:25:16.423-07:00&lt;/lastDiscovery&gt;</w:t>
      </w:r>
    </w:p>
    <w:p w14:paraId="4AE94B23" w14:textId="77777777" w:rsidR="008546C8" w:rsidRDefault="008546C8" w:rsidP="00971D90">
      <w:pPr>
        <w:pStyle w:val="H2Body"/>
        <w:spacing w:after="0"/>
      </w:pPr>
      <w:r>
        <w:t xml:space="preserve">        &lt;name&gt;MK Park Entry PE6&lt;/name&gt;</w:t>
      </w:r>
    </w:p>
    <w:p w14:paraId="72F453A8" w14:textId="77777777" w:rsidR="008546C8" w:rsidRDefault="008546C8" w:rsidP="00971D90">
      <w:pPr>
        <w:pStyle w:val="H2Body"/>
        <w:spacing w:after="0"/>
      </w:pPr>
      <w:r>
        <w:t xml:space="preserve">        &lt;nextDiscovery&gt;2013-04-16T22:26:16.423-07:00&lt;/nextDiscovery&gt;</w:t>
      </w:r>
    </w:p>
    <w:p w14:paraId="223A3AFC" w14:textId="77777777" w:rsidR="008546C8" w:rsidRDefault="008546C8" w:rsidP="00971D90">
      <w:pPr>
        <w:pStyle w:val="H2Body"/>
        <w:spacing w:after="0"/>
      </w:pPr>
      <w:r>
        <w:t xml:space="preserve">        &lt;port&gt;8080&lt;/port&gt;</w:t>
      </w:r>
    </w:p>
    <w:p w14:paraId="2EF59F34" w14:textId="77777777" w:rsidR="008546C8" w:rsidRDefault="008546C8" w:rsidP="00971D90">
      <w:pPr>
        <w:pStyle w:val="H2Body"/>
        <w:spacing w:after="0"/>
      </w:pPr>
      <w:r>
        <w:t xml:space="preserve">        &lt;status&gt;</w:t>
      </w:r>
    </w:p>
    <w:p w14:paraId="1FE95693" w14:textId="77777777" w:rsidR="008546C8" w:rsidRDefault="008546C8" w:rsidP="00971D90">
      <w:pPr>
        <w:pStyle w:val="H2Body"/>
        <w:spacing w:after="0"/>
      </w:pPr>
      <w:r>
        <w:t xml:space="preserve">            &lt;message&gt;slava-test-reader: Reader not communicating.&lt;/message&gt;</w:t>
      </w:r>
    </w:p>
    <w:p w14:paraId="55AB0038" w14:textId="77777777" w:rsidR="008546C8" w:rsidRDefault="008546C8" w:rsidP="00971D90">
      <w:pPr>
        <w:pStyle w:val="H2Body"/>
        <w:spacing w:after="0"/>
      </w:pPr>
      <w:r>
        <w:t xml:space="preserve">            &lt;status&gt;Red&lt;/status&gt;</w:t>
      </w:r>
    </w:p>
    <w:p w14:paraId="1C3454BD" w14:textId="77777777" w:rsidR="008546C8" w:rsidRDefault="008546C8" w:rsidP="00971D90">
      <w:pPr>
        <w:pStyle w:val="H2Body"/>
        <w:spacing w:after="0"/>
      </w:pPr>
      <w:r>
        <w:t xml:space="preserve">        &lt;/status&gt;</w:t>
      </w:r>
    </w:p>
    <w:p w14:paraId="1EA39BD2" w14:textId="77777777" w:rsidR="008546C8" w:rsidRDefault="008546C8" w:rsidP="00971D90">
      <w:pPr>
        <w:pStyle w:val="H2Body"/>
        <w:spacing w:after="0"/>
      </w:pPr>
      <w:r>
        <w:t xml:space="preserve">        &lt;type&gt;XBRC&lt;/type&gt;</w:t>
      </w:r>
    </w:p>
    <w:p w14:paraId="059D93DF" w14:textId="77777777" w:rsidR="008546C8" w:rsidRDefault="008546C8" w:rsidP="00971D90">
      <w:pPr>
        <w:pStyle w:val="H2Body"/>
        <w:spacing w:after="0"/>
      </w:pPr>
      <w:r>
        <w:t xml:space="preserve">        &lt;version&gt;1.6.0.4862&lt;/version&gt;</w:t>
      </w:r>
    </w:p>
    <w:p w14:paraId="093E778E" w14:textId="77777777" w:rsidR="008546C8" w:rsidRDefault="008546C8" w:rsidP="00971D90">
      <w:pPr>
        <w:pStyle w:val="H2Body"/>
        <w:spacing w:after="0"/>
      </w:pPr>
      <w:r>
        <w:t xml:space="preserve">        &lt;vip&gt;10.110.1.120&lt;/vip&gt;</w:t>
      </w:r>
    </w:p>
    <w:p w14:paraId="3C7D3623" w14:textId="77777777" w:rsidR="008546C8" w:rsidRDefault="008546C8" w:rsidP="00971D90">
      <w:pPr>
        <w:pStyle w:val="H2Body"/>
        <w:spacing w:after="0"/>
      </w:pPr>
      <w:r>
        <w:t xml:space="preserve">        &lt;vport&gt;0&lt;/vport&gt;</w:t>
      </w:r>
    </w:p>
    <w:p w14:paraId="2A92B55B" w14:textId="77777777" w:rsidR="008546C8" w:rsidRDefault="008546C8" w:rsidP="00971D90">
      <w:pPr>
        <w:pStyle w:val="H2Body"/>
        <w:spacing w:after="0"/>
      </w:pPr>
      <w:r>
        <w:t xml:space="preserve">        &lt;facilityId&gt;222333&lt;/facilityId&gt;</w:t>
      </w:r>
    </w:p>
    <w:p w14:paraId="59443953" w14:textId="77777777" w:rsidR="008546C8" w:rsidRDefault="008546C8" w:rsidP="00971D90">
      <w:pPr>
        <w:pStyle w:val="H2Body"/>
        <w:spacing w:after="0"/>
      </w:pPr>
      <w:r>
        <w:t xml:space="preserve">        &lt;haEnabled&gt;true&lt;/haEnabled&gt;</w:t>
      </w:r>
    </w:p>
    <w:p w14:paraId="29581A1E" w14:textId="77777777" w:rsidR="008546C8" w:rsidRDefault="008546C8" w:rsidP="00971D90">
      <w:pPr>
        <w:pStyle w:val="H2Body"/>
        <w:spacing w:after="0"/>
      </w:pPr>
      <w:r>
        <w:t xml:space="preserve">        &lt;haStatus&gt;master&lt;/haStatus&gt;</w:t>
      </w:r>
    </w:p>
    <w:p w14:paraId="33EEB921" w14:textId="77777777" w:rsidR="008546C8" w:rsidRDefault="008546C8" w:rsidP="00971D90">
      <w:pPr>
        <w:pStyle w:val="H2Body"/>
        <w:spacing w:after="0"/>
      </w:pPr>
      <w:r>
        <w:t xml:space="preserve">        &lt;model&gt;parkentrymodel&lt;/model&gt;</w:t>
      </w:r>
    </w:p>
    <w:p w14:paraId="684104B9" w14:textId="77777777" w:rsidR="008546C8" w:rsidRDefault="008546C8" w:rsidP="00971D90">
      <w:pPr>
        <w:pStyle w:val="H2Body"/>
        <w:spacing w:after="0"/>
      </w:pPr>
      <w:r>
        <w:t xml:space="preserve">        &lt;startPerfTime&gt;2013-04-18T20:39:19.384&lt;/startPerfTime&gt;</w:t>
      </w:r>
    </w:p>
    <w:p w14:paraId="215F0FF7" w14:textId="77777777" w:rsidR="008546C8" w:rsidRDefault="008546C8" w:rsidP="00971D90">
      <w:pPr>
        <w:pStyle w:val="H2Body"/>
        <w:spacing w:after="0"/>
      </w:pPr>
      <w:r>
        <w:t xml:space="preserve">        &lt;url&gt;http://10.110.1.33:8080&lt;/url&gt;</w:t>
      </w:r>
    </w:p>
    <w:p w14:paraId="56F439A4" w14:textId="77777777" w:rsidR="008546C8" w:rsidRDefault="008546C8" w:rsidP="00971D90">
      <w:pPr>
        <w:pStyle w:val="H2Body"/>
        <w:spacing w:after="0"/>
      </w:pPr>
      <w:r>
        <w:t xml:space="preserve">    &lt;/facility&gt;</w:t>
      </w:r>
    </w:p>
    <w:p w14:paraId="72542A48" w14:textId="77777777" w:rsidR="008546C8" w:rsidRDefault="008546C8" w:rsidP="00971D90">
      <w:pPr>
        <w:pStyle w:val="H2Body"/>
        <w:spacing w:after="0"/>
      </w:pPr>
      <w:r>
        <w:t xml:space="preserve">    &lt;facility&gt;</w:t>
      </w:r>
    </w:p>
    <w:p w14:paraId="21E706F7" w14:textId="77777777" w:rsidR="008546C8" w:rsidRDefault="008546C8" w:rsidP="00971D90">
      <w:pPr>
        <w:pStyle w:val="H2Body"/>
        <w:spacing w:after="0"/>
      </w:pPr>
      <w:r>
        <w:t xml:space="preserve">        &lt;active&gt;true&lt;/active&gt;</w:t>
      </w:r>
    </w:p>
    <w:p w14:paraId="3703007B" w14:textId="77777777" w:rsidR="008546C8" w:rsidRDefault="008546C8" w:rsidP="00971D90">
      <w:pPr>
        <w:pStyle w:val="H2Body"/>
        <w:spacing w:after="0"/>
      </w:pPr>
      <w:r>
        <w:t xml:space="preserve">        &lt;hostname&gt;nl-flhs-00026&lt;/hostname&gt;</w:t>
      </w:r>
    </w:p>
    <w:p w14:paraId="093644DB" w14:textId="77777777" w:rsidR="008546C8" w:rsidRDefault="008546C8" w:rsidP="00971D90">
      <w:pPr>
        <w:pStyle w:val="H2Body"/>
        <w:spacing w:after="0"/>
      </w:pPr>
      <w:r>
        <w:t xml:space="preserve">        &lt;id&gt;84&lt;/id&gt;</w:t>
      </w:r>
    </w:p>
    <w:p w14:paraId="01FC34B1" w14:textId="77777777" w:rsidR="008546C8" w:rsidRDefault="008546C8" w:rsidP="00971D90">
      <w:pPr>
        <w:pStyle w:val="H2Body"/>
        <w:spacing w:after="0"/>
      </w:pPr>
      <w:r>
        <w:t xml:space="preserve">        &lt;ip&gt;10.93.144.34&lt;/ip&gt;</w:t>
      </w:r>
    </w:p>
    <w:p w14:paraId="437E2771" w14:textId="77777777" w:rsidR="008546C8" w:rsidRDefault="008546C8" w:rsidP="00971D90">
      <w:pPr>
        <w:pStyle w:val="H2Body"/>
        <w:spacing w:after="0"/>
      </w:pPr>
      <w:r>
        <w:t xml:space="preserve">        &lt;lastDiscovery&gt;2013-04-16T22:25:16.843-07:00&lt;/lastDiscovery&gt;</w:t>
      </w:r>
    </w:p>
    <w:p w14:paraId="59BBFC48" w14:textId="77777777" w:rsidR="008546C8" w:rsidRDefault="008546C8" w:rsidP="00971D90">
      <w:pPr>
        <w:pStyle w:val="H2Body"/>
        <w:spacing w:after="0"/>
      </w:pPr>
      <w:r>
        <w:t xml:space="preserve">        &lt;name&gt;The Great Movie Ride&lt;/name&gt;</w:t>
      </w:r>
    </w:p>
    <w:p w14:paraId="1BCA4C05" w14:textId="77777777" w:rsidR="008546C8" w:rsidRDefault="008546C8" w:rsidP="00971D90">
      <w:pPr>
        <w:pStyle w:val="H2Body"/>
        <w:spacing w:after="0"/>
      </w:pPr>
      <w:r>
        <w:t xml:space="preserve">        &lt;nextDiscovery&gt;2013-04-16T22:26:16.843-07:00&lt;/nextDiscovery&gt;</w:t>
      </w:r>
    </w:p>
    <w:p w14:paraId="3AD32AF1" w14:textId="77777777" w:rsidR="008546C8" w:rsidRDefault="008546C8" w:rsidP="00971D90">
      <w:pPr>
        <w:pStyle w:val="H2Body"/>
        <w:spacing w:after="0"/>
      </w:pPr>
      <w:r>
        <w:t xml:space="preserve">        &lt;port&gt;8080&lt;/port&gt;</w:t>
      </w:r>
    </w:p>
    <w:p w14:paraId="52233232" w14:textId="77777777" w:rsidR="008546C8" w:rsidRDefault="008546C8" w:rsidP="00971D90">
      <w:pPr>
        <w:pStyle w:val="H2Body"/>
        <w:spacing w:after="0"/>
      </w:pPr>
      <w:r>
        <w:t xml:space="preserve">        &lt;status&gt;</w:t>
      </w:r>
    </w:p>
    <w:p w14:paraId="2B498F6B" w14:textId="77777777" w:rsidR="008546C8" w:rsidRDefault="008546C8" w:rsidP="00971D90">
      <w:pPr>
        <w:pStyle w:val="H2Body"/>
        <w:spacing w:after="0"/>
      </w:pPr>
      <w:r>
        <w:t xml:space="preserve">            &lt;message&gt;Merge-CastLeft: Unable to read light sensor&lt;/message&gt;</w:t>
      </w:r>
    </w:p>
    <w:p w14:paraId="400FBAE3" w14:textId="77777777" w:rsidR="008546C8" w:rsidRDefault="008546C8" w:rsidP="00971D90">
      <w:pPr>
        <w:pStyle w:val="H2Body"/>
        <w:spacing w:after="0"/>
      </w:pPr>
      <w:r>
        <w:t xml:space="preserve">            &lt;status&gt;Yellow&lt;/status&gt;</w:t>
      </w:r>
    </w:p>
    <w:p w14:paraId="36816717" w14:textId="77777777" w:rsidR="008546C8" w:rsidRDefault="008546C8" w:rsidP="00971D90">
      <w:pPr>
        <w:pStyle w:val="H2Body"/>
        <w:spacing w:after="0"/>
      </w:pPr>
      <w:r>
        <w:t xml:space="preserve">        &lt;/status&gt;</w:t>
      </w:r>
    </w:p>
    <w:p w14:paraId="1D5CA1EB" w14:textId="77777777" w:rsidR="008546C8" w:rsidRDefault="008546C8" w:rsidP="00971D90">
      <w:pPr>
        <w:pStyle w:val="H2Body"/>
        <w:spacing w:after="0"/>
      </w:pPr>
      <w:r>
        <w:t xml:space="preserve">        &lt;type&gt;XBRC&lt;/type&gt;</w:t>
      </w:r>
    </w:p>
    <w:p w14:paraId="05BC6F91" w14:textId="77777777" w:rsidR="008546C8" w:rsidRDefault="008546C8" w:rsidP="00971D90">
      <w:pPr>
        <w:pStyle w:val="H2Body"/>
        <w:spacing w:after="0"/>
      </w:pPr>
      <w:r>
        <w:t xml:space="preserve">        &lt;version&gt;1.5.0.4004&lt;/version&gt;</w:t>
      </w:r>
    </w:p>
    <w:p w14:paraId="2910D42F" w14:textId="77777777" w:rsidR="008546C8" w:rsidRDefault="008546C8" w:rsidP="00971D90">
      <w:pPr>
        <w:pStyle w:val="H2Body"/>
        <w:spacing w:after="0"/>
      </w:pPr>
      <w:r>
        <w:t xml:space="preserve">        &lt;vip&gt;nge-hsprod-gmr.wdw.disney.com&lt;/vip&gt;</w:t>
      </w:r>
    </w:p>
    <w:p w14:paraId="05A8E5FF" w14:textId="77777777" w:rsidR="008546C8" w:rsidRDefault="008546C8" w:rsidP="00971D90">
      <w:pPr>
        <w:pStyle w:val="H2Body"/>
        <w:spacing w:after="0"/>
      </w:pPr>
      <w:r>
        <w:t xml:space="preserve">        &lt;vport&gt;0&lt;/vport&gt;</w:t>
      </w:r>
    </w:p>
    <w:p w14:paraId="3B8C0FB9" w14:textId="77777777" w:rsidR="008546C8" w:rsidRDefault="008546C8" w:rsidP="00971D90">
      <w:pPr>
        <w:pStyle w:val="H2Body"/>
        <w:spacing w:after="0"/>
      </w:pPr>
      <w:r>
        <w:t xml:space="preserve">        &lt;facilityId&gt;80010207&lt;/facilityId&gt;</w:t>
      </w:r>
    </w:p>
    <w:p w14:paraId="07440CDE" w14:textId="77777777" w:rsidR="008546C8" w:rsidRDefault="008546C8" w:rsidP="00971D90">
      <w:pPr>
        <w:pStyle w:val="H2Body"/>
        <w:spacing w:after="0"/>
      </w:pPr>
      <w:r>
        <w:t xml:space="preserve">        &lt;haEnabled&gt;false&lt;/haEnabled&gt;</w:t>
      </w:r>
    </w:p>
    <w:p w14:paraId="58AE6043" w14:textId="77777777" w:rsidR="008546C8" w:rsidRDefault="008546C8" w:rsidP="00971D90">
      <w:pPr>
        <w:pStyle w:val="H2Body"/>
        <w:spacing w:after="0"/>
      </w:pPr>
      <w:r>
        <w:t xml:space="preserve">        &lt;haStatus&gt;master&lt;/haStatus&gt;</w:t>
      </w:r>
    </w:p>
    <w:p w14:paraId="34AFCC59" w14:textId="77777777" w:rsidR="008546C8" w:rsidRDefault="008546C8" w:rsidP="00971D90">
      <w:pPr>
        <w:pStyle w:val="H2Body"/>
        <w:spacing w:after="0"/>
      </w:pPr>
      <w:r>
        <w:t xml:space="preserve">        &lt;model&gt;attractionmodel&lt;/model&gt;</w:t>
      </w:r>
    </w:p>
    <w:p w14:paraId="573F3C49" w14:textId="77777777" w:rsidR="008546C8" w:rsidRDefault="008546C8" w:rsidP="00971D90">
      <w:pPr>
        <w:pStyle w:val="H2Body"/>
        <w:spacing w:after="0"/>
      </w:pPr>
      <w:r>
        <w:t xml:space="preserve">        &lt;startPerfTime&gt;2013-04-18T20:38:54.282&lt;/startPerfTime&gt;</w:t>
      </w:r>
    </w:p>
    <w:p w14:paraId="2FF8A113" w14:textId="77777777" w:rsidR="008546C8" w:rsidRDefault="008546C8" w:rsidP="00971D90">
      <w:pPr>
        <w:pStyle w:val="H2Body"/>
        <w:spacing w:after="0"/>
      </w:pPr>
      <w:r>
        <w:t xml:space="preserve">        &lt;url&gt;http://10.93.144.34:8080&lt;/url&gt;</w:t>
      </w:r>
    </w:p>
    <w:p w14:paraId="70482699" w14:textId="77777777" w:rsidR="008546C8" w:rsidRDefault="008546C8" w:rsidP="00971D90">
      <w:pPr>
        <w:pStyle w:val="H2Body"/>
        <w:spacing w:after="0"/>
      </w:pPr>
      <w:r>
        <w:t xml:space="preserve">    &lt;/facility&gt;</w:t>
      </w:r>
    </w:p>
    <w:p w14:paraId="4B1928E8" w14:textId="1AFDAD7A" w:rsidR="008546C8" w:rsidRDefault="008546C8" w:rsidP="00971D90">
      <w:pPr>
        <w:pStyle w:val="H2Body"/>
        <w:spacing w:after="0"/>
        <w:ind w:left="0"/>
      </w:pPr>
      <w:r>
        <w:t>&lt;/facilities&gt;</w:t>
      </w:r>
    </w:p>
    <w:p w14:paraId="44EDC273" w14:textId="77777777" w:rsidR="00811661" w:rsidRDefault="00811661" w:rsidP="00D833AE">
      <w:pPr>
        <w:pStyle w:val="H2Body"/>
        <w:spacing w:after="0"/>
        <w:ind w:left="0"/>
      </w:pPr>
    </w:p>
    <w:p w14:paraId="6B00DF40" w14:textId="77777777" w:rsidR="00D833AE" w:rsidRDefault="00D833AE" w:rsidP="00D833AE">
      <w:pPr>
        <w:pStyle w:val="Heading3"/>
        <w:keepLines/>
      </w:pPr>
      <w:bookmarkStart w:id="67" w:name="_Toc354070937"/>
      <w:r>
        <w:t>HealthItemDto</w:t>
      </w:r>
      <w:bookmarkEnd w:id="67"/>
    </w:p>
    <w:p w14:paraId="1B81851A" w14:textId="77777777" w:rsidR="00D833AE" w:rsidRDefault="00D833AE" w:rsidP="00D833AE">
      <w:pPr>
        <w:pStyle w:val="H2Body"/>
        <w:keepNext/>
        <w:keepLines/>
        <w:spacing w:after="0"/>
        <w:ind w:left="0"/>
      </w:pPr>
    </w:p>
    <w:p w14:paraId="52DBEAD2" w14:textId="77777777" w:rsidR="00D833AE" w:rsidRDefault="00D833AE" w:rsidP="00D833AE">
      <w:pPr>
        <w:pStyle w:val="H2Body"/>
        <w:keepNext/>
        <w:keepLines/>
        <w:spacing w:after="0"/>
        <w:ind w:left="0"/>
      </w:pPr>
      <w:r>
        <w:t>&lt;xbrms version="1.6.1.5284" time="2013-04-18T19:33:25.699-04:00" name="Epcot XBRMS" id="80007813"&gt;</w:t>
      </w:r>
    </w:p>
    <w:p w14:paraId="59CC52DA" w14:textId="77777777" w:rsidR="00D833AE" w:rsidRDefault="00D833AE" w:rsidP="00D833AE">
      <w:pPr>
        <w:pStyle w:val="H2Body"/>
        <w:keepNext/>
        <w:keepLines/>
        <w:spacing w:after="0"/>
        <w:ind w:left="0"/>
      </w:pPr>
      <w:r>
        <w:tab/>
        <w:t>&lt;content xsi:type="xbrcDto"&gt;</w:t>
      </w:r>
    </w:p>
    <w:p w14:paraId="0E9369DD" w14:textId="77777777" w:rsidR="00D833AE" w:rsidRDefault="00D833AE" w:rsidP="00D833AE">
      <w:pPr>
        <w:pStyle w:val="H2Body"/>
        <w:spacing w:after="0"/>
        <w:ind w:left="0"/>
      </w:pPr>
      <w:r>
        <w:tab/>
      </w:r>
      <w:r>
        <w:tab/>
        <w:t>&lt;active&gt;true&lt;/active&gt;</w:t>
      </w:r>
    </w:p>
    <w:p w14:paraId="4850EFA4" w14:textId="77777777" w:rsidR="00D833AE" w:rsidRDefault="00D833AE" w:rsidP="00D833AE">
      <w:pPr>
        <w:pStyle w:val="H2Body"/>
        <w:spacing w:after="0"/>
        <w:ind w:left="0"/>
      </w:pPr>
      <w:r>
        <w:tab/>
      </w:r>
      <w:r>
        <w:tab/>
        <w:t>&lt;hostname&gt;SIT-XBRC-PE-1&lt;/hostname&gt;</w:t>
      </w:r>
    </w:p>
    <w:p w14:paraId="640654CC" w14:textId="77777777" w:rsidR="00D833AE" w:rsidRDefault="00D833AE" w:rsidP="00D833AE">
      <w:pPr>
        <w:pStyle w:val="H2Body"/>
        <w:spacing w:after="0"/>
        <w:ind w:left="0"/>
      </w:pPr>
      <w:r>
        <w:tab/>
      </w:r>
      <w:r>
        <w:tab/>
        <w:t>&lt;id&gt;51&lt;/id&gt;</w:t>
      </w:r>
    </w:p>
    <w:p w14:paraId="61EFF75D" w14:textId="77777777" w:rsidR="00D833AE" w:rsidRDefault="00D833AE" w:rsidP="00D833AE">
      <w:pPr>
        <w:pStyle w:val="H2Body"/>
        <w:spacing w:after="0"/>
        <w:ind w:left="0"/>
      </w:pPr>
      <w:r>
        <w:tab/>
      </w:r>
      <w:r>
        <w:tab/>
        <w:t>&lt;ip&gt;10.110.1.100&lt;/ip&gt;</w:t>
      </w:r>
    </w:p>
    <w:p w14:paraId="4DF1A225" w14:textId="77777777" w:rsidR="00D833AE" w:rsidRDefault="00D833AE" w:rsidP="00D833AE">
      <w:pPr>
        <w:pStyle w:val="H2Body"/>
        <w:spacing w:after="0"/>
        <w:ind w:left="0"/>
      </w:pPr>
      <w:r>
        <w:tab/>
      </w:r>
      <w:r>
        <w:tab/>
        <w:t>&lt;lastDiscovery&gt;2013-04-18T19:32:40.897-04:00&lt;/lastDiscovery&gt;</w:t>
      </w:r>
    </w:p>
    <w:p w14:paraId="49E64CD8" w14:textId="77777777" w:rsidR="00D833AE" w:rsidRDefault="00D833AE" w:rsidP="00D833AE">
      <w:pPr>
        <w:pStyle w:val="H2Body"/>
        <w:spacing w:after="0"/>
        <w:ind w:left="0"/>
      </w:pPr>
      <w:r>
        <w:tab/>
      </w:r>
      <w:r>
        <w:tab/>
        <w:t>&lt;name&gt;Park Entry&lt;/name&gt;</w:t>
      </w:r>
    </w:p>
    <w:p w14:paraId="231EC76C" w14:textId="77777777" w:rsidR="00D833AE" w:rsidRDefault="00D833AE" w:rsidP="00D833AE">
      <w:pPr>
        <w:pStyle w:val="H2Body"/>
        <w:spacing w:after="0"/>
        <w:ind w:left="0"/>
      </w:pPr>
      <w:r>
        <w:tab/>
      </w:r>
      <w:r>
        <w:tab/>
        <w:t>&lt;nextDiscovery&gt;2013-04-18T19:33:40.897-04:00&lt;/nextDiscovery&gt;</w:t>
      </w:r>
    </w:p>
    <w:p w14:paraId="6ED5429D" w14:textId="77777777" w:rsidR="00D833AE" w:rsidRDefault="00D833AE" w:rsidP="00D833AE">
      <w:pPr>
        <w:pStyle w:val="H2Body"/>
        <w:spacing w:after="0"/>
        <w:ind w:left="0"/>
      </w:pPr>
      <w:r>
        <w:tab/>
      </w:r>
      <w:r>
        <w:tab/>
        <w:t>&lt;port&gt;8080&lt;/port&gt;</w:t>
      </w:r>
    </w:p>
    <w:p w14:paraId="06696CB6" w14:textId="77777777" w:rsidR="00D833AE" w:rsidRDefault="00D833AE" w:rsidP="00D833AE">
      <w:pPr>
        <w:pStyle w:val="H2Body"/>
        <w:spacing w:after="0"/>
        <w:ind w:left="0"/>
      </w:pPr>
      <w:r>
        <w:tab/>
      </w:r>
      <w:r>
        <w:tab/>
        <w:t>&lt;status&gt;</w:t>
      </w:r>
    </w:p>
    <w:p w14:paraId="157C3658" w14:textId="77777777" w:rsidR="00D833AE" w:rsidRDefault="00D833AE" w:rsidP="00D833AE">
      <w:pPr>
        <w:pStyle w:val="H2Body"/>
        <w:spacing w:after="0"/>
        <w:ind w:left="0"/>
      </w:pPr>
      <w:r>
        <w:tab/>
      </w:r>
      <w:r>
        <w:tab/>
      </w:r>
      <w:r>
        <w:tab/>
        <w:t>&lt;message/&gt;</w:t>
      </w:r>
    </w:p>
    <w:p w14:paraId="593D9899" w14:textId="77777777" w:rsidR="00D833AE" w:rsidRDefault="00D833AE" w:rsidP="00D833AE">
      <w:pPr>
        <w:pStyle w:val="H2Body"/>
        <w:spacing w:after="0"/>
        <w:ind w:left="0"/>
      </w:pPr>
      <w:r>
        <w:tab/>
      </w:r>
      <w:r>
        <w:tab/>
      </w:r>
      <w:r>
        <w:tab/>
        <w:t>&lt;status&gt;Green&lt;/status&gt;</w:t>
      </w:r>
    </w:p>
    <w:p w14:paraId="2B13FC20" w14:textId="77777777" w:rsidR="00D833AE" w:rsidRDefault="00D833AE" w:rsidP="00D833AE">
      <w:pPr>
        <w:pStyle w:val="H2Body"/>
        <w:spacing w:after="0"/>
        <w:ind w:left="0"/>
      </w:pPr>
      <w:r>
        <w:tab/>
      </w:r>
      <w:r>
        <w:tab/>
        <w:t>&lt;/status&gt;</w:t>
      </w:r>
    </w:p>
    <w:p w14:paraId="38BC2999" w14:textId="77777777" w:rsidR="00D833AE" w:rsidRDefault="00D833AE" w:rsidP="00D833AE">
      <w:pPr>
        <w:pStyle w:val="H2Body"/>
        <w:spacing w:after="0"/>
        <w:ind w:left="0"/>
      </w:pPr>
      <w:r>
        <w:tab/>
      </w:r>
      <w:r>
        <w:tab/>
        <w:t>&lt;type&gt;XBRC&lt;/type&gt;</w:t>
      </w:r>
    </w:p>
    <w:p w14:paraId="2594A17C" w14:textId="77777777" w:rsidR="00D833AE" w:rsidRDefault="00D833AE" w:rsidP="00D833AE">
      <w:pPr>
        <w:pStyle w:val="H2Body"/>
        <w:spacing w:after="0"/>
        <w:ind w:left="0"/>
      </w:pPr>
      <w:r>
        <w:tab/>
      </w:r>
      <w:r>
        <w:tab/>
        <w:t>&lt;version&gt;1.6.1.5284&lt;/version&gt;</w:t>
      </w:r>
    </w:p>
    <w:p w14:paraId="5203CFC9" w14:textId="77777777" w:rsidR="00D833AE" w:rsidRDefault="00D833AE" w:rsidP="00D833AE">
      <w:pPr>
        <w:pStyle w:val="H2Body"/>
        <w:spacing w:after="0"/>
        <w:ind w:left="0"/>
      </w:pPr>
      <w:r>
        <w:tab/>
      </w:r>
      <w:r>
        <w:tab/>
        <w:t>&lt;vip&gt;sit-xbrc-pe.emtest.local&lt;/vip&gt;</w:t>
      </w:r>
    </w:p>
    <w:p w14:paraId="774745A1" w14:textId="77777777" w:rsidR="00D833AE" w:rsidRDefault="00D833AE" w:rsidP="00D833AE">
      <w:pPr>
        <w:pStyle w:val="H2Body"/>
        <w:spacing w:after="0"/>
        <w:ind w:left="0"/>
      </w:pPr>
      <w:r>
        <w:tab/>
      </w:r>
      <w:r>
        <w:tab/>
        <w:t>&lt;vport&gt;0&lt;/vport&gt;</w:t>
      </w:r>
    </w:p>
    <w:p w14:paraId="04473C1C" w14:textId="77777777" w:rsidR="00D833AE" w:rsidRDefault="00D833AE" w:rsidP="00D833AE">
      <w:pPr>
        <w:pStyle w:val="H2Body"/>
        <w:spacing w:after="0"/>
        <w:ind w:left="0"/>
      </w:pPr>
      <w:r>
        <w:tab/>
      </w:r>
      <w:r>
        <w:tab/>
        <w:t>&lt;facilityId&gt;11111111&lt;/facilityId&gt;</w:t>
      </w:r>
    </w:p>
    <w:p w14:paraId="3BD9B326" w14:textId="77777777" w:rsidR="00D833AE" w:rsidRDefault="00D833AE" w:rsidP="00D833AE">
      <w:pPr>
        <w:pStyle w:val="H2Body"/>
        <w:spacing w:after="0"/>
        <w:ind w:left="0"/>
      </w:pPr>
      <w:r>
        <w:tab/>
      </w:r>
      <w:r>
        <w:tab/>
        <w:t>&lt;haEnabled&gt;true&lt;/haEnabled&gt;</w:t>
      </w:r>
    </w:p>
    <w:p w14:paraId="29BA7C64" w14:textId="77777777" w:rsidR="00D833AE" w:rsidRDefault="00D833AE" w:rsidP="00D833AE">
      <w:pPr>
        <w:pStyle w:val="H2Body"/>
        <w:spacing w:after="0"/>
        <w:ind w:left="0"/>
      </w:pPr>
      <w:r>
        <w:tab/>
      </w:r>
      <w:r>
        <w:tab/>
        <w:t>&lt;haStatus&gt;slave&lt;/haStatus&gt;</w:t>
      </w:r>
    </w:p>
    <w:p w14:paraId="7242DC05" w14:textId="77777777" w:rsidR="00D833AE" w:rsidRDefault="00D833AE" w:rsidP="00D833AE">
      <w:pPr>
        <w:pStyle w:val="H2Body"/>
        <w:spacing w:after="0"/>
        <w:ind w:left="0"/>
      </w:pPr>
      <w:r>
        <w:tab/>
      </w:r>
      <w:r>
        <w:tab/>
        <w:t>&lt;model&gt;parkentrymodel&lt;/model&gt;</w:t>
      </w:r>
    </w:p>
    <w:p w14:paraId="09FFA7E7" w14:textId="77777777" w:rsidR="00D833AE" w:rsidRDefault="00D833AE" w:rsidP="00D833AE">
      <w:pPr>
        <w:pStyle w:val="H2Body"/>
        <w:spacing w:after="0"/>
        <w:ind w:left="0"/>
      </w:pPr>
      <w:r>
        <w:tab/>
      </w:r>
      <w:r>
        <w:tab/>
        <w:t>&lt;startPerfTime&gt;2013-04-18T23:29:39.675&lt;/startPerfTime&gt;</w:t>
      </w:r>
    </w:p>
    <w:p w14:paraId="2FD8F49A" w14:textId="77777777" w:rsidR="00D833AE" w:rsidRDefault="00D833AE" w:rsidP="00D833AE">
      <w:pPr>
        <w:pStyle w:val="H2Body"/>
        <w:spacing w:after="0"/>
        <w:ind w:left="0"/>
      </w:pPr>
      <w:r>
        <w:tab/>
      </w:r>
      <w:r>
        <w:tab/>
        <w:t>&lt;url&gt;http://10.110.1.100:8080&lt;/url&gt;</w:t>
      </w:r>
    </w:p>
    <w:p w14:paraId="312C8DD0" w14:textId="77777777" w:rsidR="00D833AE" w:rsidRDefault="00D833AE" w:rsidP="00D833AE">
      <w:pPr>
        <w:pStyle w:val="H2Body"/>
        <w:spacing w:after="0"/>
        <w:ind w:left="0"/>
      </w:pPr>
      <w:r>
        <w:tab/>
        <w:t>&lt;/content&gt;</w:t>
      </w:r>
    </w:p>
    <w:p w14:paraId="1549448C" w14:textId="77777777" w:rsidR="00D833AE" w:rsidRDefault="00D833AE" w:rsidP="00D833AE">
      <w:pPr>
        <w:pStyle w:val="H2Body"/>
        <w:spacing w:after="0"/>
        <w:ind w:left="0"/>
      </w:pPr>
      <w:r>
        <w:t>&lt;/xbrms&gt;</w:t>
      </w:r>
    </w:p>
    <w:p w14:paraId="208A0C26" w14:textId="77777777" w:rsidR="00D833AE" w:rsidRDefault="00D833AE" w:rsidP="00D833AE">
      <w:pPr>
        <w:pStyle w:val="H2Body"/>
        <w:spacing w:after="0"/>
        <w:ind w:left="0"/>
      </w:pPr>
    </w:p>
    <w:p w14:paraId="2F38F30D" w14:textId="1B78F8C8" w:rsidR="00811661" w:rsidRPr="00811661" w:rsidRDefault="00811661" w:rsidP="00811661">
      <w:pPr>
        <w:pStyle w:val="Heading3"/>
      </w:pPr>
      <w:bookmarkStart w:id="68" w:name="_Toc354070938"/>
      <w:r w:rsidRPr="00811661">
        <w:t>HealthItemListMapDto</w:t>
      </w:r>
      <w:bookmarkEnd w:id="68"/>
    </w:p>
    <w:p w14:paraId="36D10999" w14:textId="77777777" w:rsidR="00811661" w:rsidRPr="008546C8" w:rsidRDefault="00811661" w:rsidP="00811661">
      <w:pPr>
        <w:pStyle w:val="H2Body"/>
      </w:pPr>
    </w:p>
    <w:p w14:paraId="19A1674F" w14:textId="77777777" w:rsidR="00811661" w:rsidRDefault="00811661" w:rsidP="00D833AE">
      <w:pPr>
        <w:pStyle w:val="H2Body"/>
        <w:spacing w:after="0"/>
        <w:ind w:left="0"/>
      </w:pPr>
      <w:r>
        <w:t>&lt;xbrms version="1.6.1.5284" time="2013-04-18T19:23:08.620-04:00" name="Epcot XBRMS" id="80007813"&gt;</w:t>
      </w:r>
    </w:p>
    <w:p w14:paraId="6004F0E7" w14:textId="77777777" w:rsidR="00811661" w:rsidRDefault="00811661" w:rsidP="00D833AE">
      <w:pPr>
        <w:pStyle w:val="H2Body"/>
        <w:spacing w:after="0"/>
        <w:ind w:left="0"/>
      </w:pPr>
      <w:r>
        <w:tab/>
        <w:t>&lt;content xsi:type="healthItemListMapDto"&gt;</w:t>
      </w:r>
    </w:p>
    <w:p w14:paraId="389AB864" w14:textId="77777777" w:rsidR="00811661" w:rsidRDefault="00811661" w:rsidP="00D833AE">
      <w:pPr>
        <w:pStyle w:val="H2Body"/>
        <w:spacing w:after="0"/>
        <w:ind w:left="0"/>
      </w:pPr>
      <w:r>
        <w:tab/>
      </w:r>
      <w:r>
        <w:tab/>
        <w:t>&lt;map&gt;</w:t>
      </w:r>
    </w:p>
    <w:p w14:paraId="22A0B271" w14:textId="77777777" w:rsidR="00811661" w:rsidRDefault="00811661" w:rsidP="00D833AE">
      <w:pPr>
        <w:pStyle w:val="H2Body"/>
        <w:spacing w:after="0"/>
        <w:ind w:left="0"/>
      </w:pPr>
      <w:r>
        <w:tab/>
      </w:r>
      <w:r>
        <w:tab/>
      </w:r>
      <w:r>
        <w:tab/>
        <w:t>&lt;entry&gt;</w:t>
      </w:r>
    </w:p>
    <w:p w14:paraId="09EA51ED" w14:textId="77777777" w:rsidR="00811661" w:rsidRDefault="00811661" w:rsidP="00D833AE">
      <w:pPr>
        <w:pStyle w:val="H2Body"/>
        <w:spacing w:after="0"/>
        <w:ind w:left="0"/>
      </w:pPr>
      <w:r>
        <w:tab/>
      </w:r>
      <w:r>
        <w:tab/>
      </w:r>
      <w:r>
        <w:tab/>
      </w:r>
      <w:r>
        <w:tab/>
        <w:t>&lt;key&gt;com.disney.xband.xbrms.common.model.IdmsDto&lt;/key&gt;</w:t>
      </w:r>
    </w:p>
    <w:p w14:paraId="7D559F66" w14:textId="77777777" w:rsidR="00811661" w:rsidRDefault="00811661" w:rsidP="00D833AE">
      <w:pPr>
        <w:pStyle w:val="H2Body"/>
        <w:spacing w:after="0"/>
        <w:ind w:left="0"/>
      </w:pPr>
      <w:r>
        <w:tab/>
      </w:r>
      <w:r>
        <w:tab/>
      </w:r>
      <w:r>
        <w:tab/>
      </w:r>
      <w:r>
        <w:tab/>
        <w:t>&lt;value&gt;</w:t>
      </w:r>
    </w:p>
    <w:p w14:paraId="58D115FF" w14:textId="77777777" w:rsidR="00811661" w:rsidRDefault="00811661" w:rsidP="00D833AE">
      <w:pPr>
        <w:pStyle w:val="H2Body"/>
        <w:spacing w:after="0"/>
        <w:ind w:left="0"/>
      </w:pPr>
      <w:r>
        <w:tab/>
      </w:r>
      <w:r>
        <w:tab/>
      </w:r>
      <w:r>
        <w:tab/>
      </w:r>
      <w:r>
        <w:tab/>
      </w:r>
      <w:r>
        <w:tab/>
        <w:t>&lt;healthItem xsi:type="idmsDto"&gt;</w:t>
      </w:r>
    </w:p>
    <w:p w14:paraId="6845C0E9" w14:textId="77777777" w:rsidR="00811661" w:rsidRDefault="00811661" w:rsidP="00D833AE">
      <w:pPr>
        <w:pStyle w:val="H2Body"/>
        <w:spacing w:after="0"/>
        <w:ind w:left="0"/>
      </w:pPr>
      <w:r>
        <w:tab/>
      </w:r>
      <w:r>
        <w:tab/>
      </w:r>
      <w:r>
        <w:tab/>
      </w:r>
      <w:r>
        <w:tab/>
      </w:r>
      <w:r>
        <w:tab/>
      </w:r>
      <w:r>
        <w:tab/>
        <w:t>&lt;active&gt;true&lt;/active&gt;</w:t>
      </w:r>
    </w:p>
    <w:p w14:paraId="57068C5A" w14:textId="77777777" w:rsidR="00811661" w:rsidRDefault="00811661" w:rsidP="00D833AE">
      <w:pPr>
        <w:pStyle w:val="H2Body"/>
        <w:spacing w:after="0"/>
        <w:ind w:left="0"/>
      </w:pPr>
      <w:r>
        <w:tab/>
      </w:r>
      <w:r>
        <w:tab/>
      </w:r>
      <w:r>
        <w:tab/>
      </w:r>
      <w:r>
        <w:tab/>
      </w:r>
      <w:r>
        <w:tab/>
      </w:r>
      <w:r>
        <w:tab/>
        <w:t>&lt;hostname&gt;sit-idms-hs-1&lt;/hostname&gt;</w:t>
      </w:r>
    </w:p>
    <w:p w14:paraId="31432D24" w14:textId="77777777" w:rsidR="00811661" w:rsidRDefault="00811661" w:rsidP="00D833AE">
      <w:pPr>
        <w:pStyle w:val="H2Body"/>
        <w:spacing w:after="0"/>
        <w:ind w:left="0"/>
      </w:pPr>
      <w:r>
        <w:tab/>
      </w:r>
      <w:r>
        <w:tab/>
      </w:r>
      <w:r>
        <w:tab/>
      </w:r>
      <w:r>
        <w:tab/>
      </w:r>
      <w:r>
        <w:tab/>
      </w:r>
      <w:r>
        <w:tab/>
        <w:t>&lt;id&gt;55&lt;/id&gt;</w:t>
      </w:r>
    </w:p>
    <w:p w14:paraId="79278CC0" w14:textId="77777777" w:rsidR="00811661" w:rsidRDefault="00811661" w:rsidP="00D833AE">
      <w:pPr>
        <w:pStyle w:val="H2Body"/>
        <w:spacing w:after="0"/>
        <w:ind w:left="0"/>
      </w:pPr>
      <w:r>
        <w:tab/>
      </w:r>
      <w:r>
        <w:tab/>
      </w:r>
      <w:r>
        <w:tab/>
      </w:r>
      <w:r>
        <w:tab/>
      </w:r>
      <w:r>
        <w:tab/>
      </w:r>
      <w:r>
        <w:tab/>
        <w:t>&lt;ip&gt;10.110.1.67&lt;/ip&gt;</w:t>
      </w:r>
    </w:p>
    <w:p w14:paraId="7D4F974F" w14:textId="77777777" w:rsidR="00811661" w:rsidRDefault="00811661" w:rsidP="00D833AE">
      <w:pPr>
        <w:pStyle w:val="H2Body"/>
        <w:spacing w:after="0"/>
        <w:ind w:left="0"/>
      </w:pPr>
      <w:r>
        <w:tab/>
      </w:r>
      <w:r>
        <w:tab/>
      </w:r>
      <w:r>
        <w:tab/>
      </w:r>
      <w:r>
        <w:tab/>
      </w:r>
      <w:r>
        <w:tab/>
      </w:r>
      <w:r>
        <w:tab/>
        <w:t>&lt;lastDiscovery&gt;2013-04-18T19:22:37.560-04:00&lt;/lastDiscovery&gt;</w:t>
      </w:r>
    </w:p>
    <w:p w14:paraId="716CB1C0" w14:textId="77777777" w:rsidR="00811661" w:rsidRDefault="00811661" w:rsidP="00D833AE">
      <w:pPr>
        <w:pStyle w:val="H2Body"/>
        <w:spacing w:after="0"/>
        <w:ind w:left="0"/>
      </w:pPr>
      <w:r>
        <w:tab/>
      </w:r>
      <w:r>
        <w:tab/>
      </w:r>
      <w:r>
        <w:tab/>
      </w:r>
      <w:r>
        <w:tab/>
      </w:r>
      <w:r>
        <w:tab/>
      </w:r>
      <w:r>
        <w:tab/>
        <w:t>&lt;name&gt;IDMS&lt;/name&gt;</w:t>
      </w:r>
    </w:p>
    <w:p w14:paraId="71EBFCEC" w14:textId="77777777" w:rsidR="00811661" w:rsidRDefault="00811661" w:rsidP="00D833AE">
      <w:pPr>
        <w:pStyle w:val="H2Body"/>
        <w:spacing w:after="0"/>
        <w:ind w:left="0"/>
      </w:pPr>
      <w:r>
        <w:tab/>
      </w:r>
      <w:r>
        <w:tab/>
      </w:r>
      <w:r>
        <w:tab/>
      </w:r>
      <w:r>
        <w:tab/>
      </w:r>
      <w:r>
        <w:tab/>
      </w:r>
      <w:r>
        <w:tab/>
        <w:t>&lt;nextDiscovery&gt;2013-04-18T19:23:37.560-04:00&lt;/nextDiscovery&gt;</w:t>
      </w:r>
    </w:p>
    <w:p w14:paraId="0552D26A" w14:textId="77777777" w:rsidR="00811661" w:rsidRDefault="00811661" w:rsidP="00D833AE">
      <w:pPr>
        <w:pStyle w:val="H2Body"/>
        <w:spacing w:after="0"/>
        <w:ind w:left="0"/>
      </w:pPr>
      <w:r>
        <w:tab/>
      </w:r>
      <w:r>
        <w:tab/>
      </w:r>
      <w:r>
        <w:tab/>
      </w:r>
      <w:r>
        <w:tab/>
      </w:r>
      <w:r>
        <w:tab/>
      </w:r>
      <w:r>
        <w:tab/>
        <w:t>&lt;port&gt;8080&lt;/port&gt;</w:t>
      </w:r>
    </w:p>
    <w:p w14:paraId="555ED68B" w14:textId="77777777" w:rsidR="00811661" w:rsidRDefault="00811661" w:rsidP="00D833AE">
      <w:pPr>
        <w:pStyle w:val="H2Body"/>
        <w:spacing w:after="0"/>
        <w:ind w:left="0"/>
      </w:pPr>
      <w:r>
        <w:tab/>
      </w:r>
      <w:r>
        <w:tab/>
      </w:r>
      <w:r>
        <w:tab/>
      </w:r>
      <w:r>
        <w:tab/>
      </w:r>
      <w:r>
        <w:tab/>
      </w:r>
      <w:r>
        <w:tab/>
        <w:t>&lt;status&gt;</w:t>
      </w:r>
    </w:p>
    <w:p w14:paraId="32596884" w14:textId="77777777" w:rsidR="00811661" w:rsidRDefault="00811661" w:rsidP="00D833AE">
      <w:pPr>
        <w:pStyle w:val="H2Body"/>
        <w:spacing w:after="0"/>
        <w:ind w:left="0"/>
      </w:pPr>
      <w:r>
        <w:tab/>
      </w:r>
      <w:r>
        <w:tab/>
      </w:r>
      <w:r>
        <w:tab/>
      </w:r>
      <w:r>
        <w:tab/>
      </w:r>
      <w:r>
        <w:tab/>
      </w:r>
      <w:r>
        <w:tab/>
      </w:r>
      <w:r>
        <w:tab/>
        <w:t>&lt;message/&gt;</w:t>
      </w:r>
    </w:p>
    <w:p w14:paraId="2B0B5783" w14:textId="77777777" w:rsidR="00811661" w:rsidRDefault="00811661" w:rsidP="00D833AE">
      <w:pPr>
        <w:pStyle w:val="H2Body"/>
        <w:spacing w:after="0"/>
        <w:ind w:left="0"/>
      </w:pPr>
      <w:r>
        <w:tab/>
      </w:r>
      <w:r>
        <w:tab/>
      </w:r>
      <w:r>
        <w:tab/>
      </w:r>
      <w:r>
        <w:tab/>
      </w:r>
      <w:r>
        <w:tab/>
      </w:r>
      <w:r>
        <w:tab/>
      </w:r>
      <w:r>
        <w:tab/>
        <w:t>&lt;status&gt;Green&lt;/status&gt;</w:t>
      </w:r>
    </w:p>
    <w:p w14:paraId="6D2901F9" w14:textId="77777777" w:rsidR="00811661" w:rsidRDefault="00811661" w:rsidP="00D833AE">
      <w:pPr>
        <w:pStyle w:val="H2Body"/>
        <w:spacing w:after="0"/>
        <w:ind w:left="0"/>
      </w:pPr>
      <w:r>
        <w:tab/>
      </w:r>
      <w:r>
        <w:tab/>
      </w:r>
      <w:r>
        <w:tab/>
      </w:r>
      <w:r>
        <w:tab/>
      </w:r>
      <w:r>
        <w:tab/>
      </w:r>
      <w:r>
        <w:tab/>
        <w:t>&lt;/status&gt;</w:t>
      </w:r>
    </w:p>
    <w:p w14:paraId="593D8EF0" w14:textId="77777777" w:rsidR="00811661" w:rsidRDefault="00811661" w:rsidP="00D833AE">
      <w:pPr>
        <w:pStyle w:val="H2Body"/>
        <w:spacing w:after="0"/>
        <w:ind w:left="0"/>
      </w:pPr>
      <w:r>
        <w:tab/>
      </w:r>
      <w:r>
        <w:tab/>
      </w:r>
      <w:r>
        <w:tab/>
      </w:r>
      <w:r>
        <w:tab/>
      </w:r>
      <w:r>
        <w:tab/>
      </w:r>
      <w:r>
        <w:tab/>
        <w:t>&lt;type&gt;IDMS&lt;/type&gt;</w:t>
      </w:r>
    </w:p>
    <w:p w14:paraId="29A1732B" w14:textId="77777777" w:rsidR="00811661" w:rsidRDefault="00811661" w:rsidP="00D833AE">
      <w:pPr>
        <w:pStyle w:val="H2Body"/>
        <w:spacing w:after="0"/>
        <w:ind w:left="0"/>
      </w:pPr>
      <w:r>
        <w:tab/>
      </w:r>
      <w:r>
        <w:tab/>
      </w:r>
      <w:r>
        <w:tab/>
      </w:r>
      <w:r>
        <w:tab/>
      </w:r>
      <w:r>
        <w:tab/>
      </w:r>
      <w:r>
        <w:tab/>
        <w:t>&lt;version&gt;1.6.1.5284&lt;/version&gt;</w:t>
      </w:r>
    </w:p>
    <w:p w14:paraId="31CBF444" w14:textId="77777777" w:rsidR="00811661" w:rsidRDefault="00811661" w:rsidP="00D833AE">
      <w:pPr>
        <w:pStyle w:val="H2Body"/>
        <w:spacing w:after="0"/>
        <w:ind w:left="0"/>
      </w:pPr>
      <w:r>
        <w:tab/>
      </w:r>
      <w:r>
        <w:tab/>
      </w:r>
      <w:r>
        <w:tab/>
      </w:r>
      <w:r>
        <w:tab/>
      </w:r>
      <w:r>
        <w:tab/>
      </w:r>
      <w:r>
        <w:tab/>
        <w:t>&lt;vport&gt;0&lt;/vport&gt;</w:t>
      </w:r>
    </w:p>
    <w:p w14:paraId="78669EA7" w14:textId="77777777" w:rsidR="00811661" w:rsidRDefault="00811661" w:rsidP="00D833AE">
      <w:pPr>
        <w:pStyle w:val="H2Body"/>
        <w:spacing w:after="0"/>
        <w:ind w:left="0"/>
      </w:pPr>
      <w:r>
        <w:tab/>
      </w:r>
      <w:r>
        <w:tab/>
      </w:r>
      <w:r>
        <w:tab/>
      </w:r>
      <w:r>
        <w:tab/>
      </w:r>
      <w:r>
        <w:tab/>
      </w:r>
      <w:r>
        <w:tab/>
        <w:t>&lt;databaseURL&gt;jdbc:jtds:sqlserver://sit-esb-hs-1.emtest.local:1433/IDMS_SIT_HA;socketTimeout=10&lt;/databaseURL&gt;</w:t>
      </w:r>
    </w:p>
    <w:p w14:paraId="13E17797" w14:textId="77777777" w:rsidR="00811661" w:rsidRDefault="00811661" w:rsidP="00D833AE">
      <w:pPr>
        <w:pStyle w:val="H2Body"/>
        <w:spacing w:after="0"/>
        <w:ind w:left="0"/>
      </w:pPr>
      <w:r>
        <w:tab/>
      </w:r>
      <w:r>
        <w:tab/>
      </w:r>
      <w:r>
        <w:tab/>
      </w:r>
      <w:r>
        <w:tab/>
      </w:r>
      <w:r>
        <w:tab/>
      </w:r>
      <w:r>
        <w:tab/>
        <w:t>&lt;databaseUserName&gt;EMUSER&lt;/databaseUserName&gt;</w:t>
      </w:r>
    </w:p>
    <w:p w14:paraId="4BB58657" w14:textId="77777777" w:rsidR="00811661" w:rsidRDefault="00811661" w:rsidP="00D833AE">
      <w:pPr>
        <w:pStyle w:val="H2Body"/>
        <w:spacing w:after="0"/>
        <w:ind w:left="0"/>
      </w:pPr>
      <w:r>
        <w:tab/>
      </w:r>
      <w:r>
        <w:tab/>
      </w:r>
      <w:r>
        <w:tab/>
      </w:r>
      <w:r>
        <w:tab/>
      </w:r>
      <w:r>
        <w:tab/>
      </w:r>
      <w:r>
        <w:tab/>
        <w:t>&lt;databaseVersion&gt;1.6.1.0001&lt;/databaseVersion&gt;</w:t>
      </w:r>
    </w:p>
    <w:p w14:paraId="0DEF9113" w14:textId="77777777" w:rsidR="00811661" w:rsidRDefault="00811661" w:rsidP="00D833AE">
      <w:pPr>
        <w:pStyle w:val="H2Body"/>
        <w:spacing w:after="0"/>
        <w:ind w:left="0"/>
      </w:pPr>
      <w:r>
        <w:tab/>
      </w:r>
      <w:r>
        <w:tab/>
      </w:r>
      <w:r>
        <w:tab/>
      </w:r>
      <w:r>
        <w:tab/>
      </w:r>
      <w:r>
        <w:tab/>
      </w:r>
      <w:r>
        <w:tab/>
        <w:t>&lt;readOnly&gt;true&lt;/readOnly&gt;</w:t>
      </w:r>
    </w:p>
    <w:p w14:paraId="3A9D34BC" w14:textId="77777777" w:rsidR="00811661" w:rsidRDefault="00811661" w:rsidP="00D833AE">
      <w:pPr>
        <w:pStyle w:val="H2Body"/>
        <w:spacing w:after="0"/>
        <w:ind w:left="0"/>
      </w:pPr>
      <w:r>
        <w:tab/>
      </w:r>
      <w:r>
        <w:tab/>
      </w:r>
      <w:r>
        <w:tab/>
      </w:r>
      <w:r>
        <w:tab/>
      </w:r>
      <w:r>
        <w:tab/>
      </w:r>
      <w:r>
        <w:tab/>
        <w:t>&lt;startTime&gt;2013-04-18T22:53:56&lt;/startTime&gt;</w:t>
      </w:r>
    </w:p>
    <w:p w14:paraId="3BFCD7EE" w14:textId="77777777" w:rsidR="00811661" w:rsidRDefault="00811661" w:rsidP="00D833AE">
      <w:pPr>
        <w:pStyle w:val="H2Body"/>
        <w:spacing w:after="0"/>
        <w:ind w:left="0"/>
      </w:pPr>
      <w:r>
        <w:tab/>
      </w:r>
      <w:r>
        <w:tab/>
      </w:r>
      <w:r>
        <w:tab/>
      </w:r>
      <w:r>
        <w:tab/>
      </w:r>
      <w:r>
        <w:tab/>
        <w:t>&lt;/healthItem&gt;</w:t>
      </w:r>
    </w:p>
    <w:p w14:paraId="6DF491CF" w14:textId="77777777" w:rsidR="00811661" w:rsidRDefault="00811661" w:rsidP="00D833AE">
      <w:pPr>
        <w:pStyle w:val="H2Body"/>
        <w:spacing w:after="0"/>
        <w:ind w:left="0"/>
      </w:pPr>
      <w:r>
        <w:tab/>
      </w:r>
      <w:r>
        <w:tab/>
      </w:r>
      <w:r>
        <w:tab/>
      </w:r>
      <w:r>
        <w:tab/>
      </w:r>
      <w:r>
        <w:tab/>
        <w:t>&lt;healthItem xsi:type="idmsDto"&gt;</w:t>
      </w:r>
    </w:p>
    <w:p w14:paraId="5A8AB5EC" w14:textId="77777777" w:rsidR="00811661" w:rsidRDefault="00811661" w:rsidP="00D833AE">
      <w:pPr>
        <w:pStyle w:val="H2Body"/>
        <w:spacing w:after="0"/>
        <w:ind w:left="0"/>
      </w:pPr>
      <w:r>
        <w:tab/>
      </w:r>
      <w:r>
        <w:tab/>
      </w:r>
      <w:r>
        <w:tab/>
      </w:r>
      <w:r>
        <w:tab/>
      </w:r>
      <w:r>
        <w:tab/>
      </w:r>
      <w:r>
        <w:tab/>
        <w:t>&lt;active&gt;true&lt;/active&gt;</w:t>
      </w:r>
    </w:p>
    <w:p w14:paraId="1672052A" w14:textId="77777777" w:rsidR="00811661" w:rsidRDefault="00811661" w:rsidP="00D833AE">
      <w:pPr>
        <w:pStyle w:val="H2Body"/>
        <w:spacing w:after="0"/>
        <w:ind w:left="0"/>
      </w:pPr>
      <w:r>
        <w:tab/>
      </w:r>
      <w:r>
        <w:tab/>
      </w:r>
      <w:r>
        <w:tab/>
      </w:r>
      <w:r>
        <w:tab/>
      </w:r>
      <w:r>
        <w:tab/>
      </w:r>
      <w:r>
        <w:tab/>
        <w:t>&lt;hostname&gt;sit-idms-hs-2&lt;/hostname&gt;</w:t>
      </w:r>
    </w:p>
    <w:p w14:paraId="2F3CDB59" w14:textId="77777777" w:rsidR="00811661" w:rsidRDefault="00811661" w:rsidP="00D833AE">
      <w:pPr>
        <w:pStyle w:val="H2Body"/>
        <w:spacing w:after="0"/>
        <w:ind w:left="0"/>
      </w:pPr>
      <w:r>
        <w:tab/>
      </w:r>
      <w:r>
        <w:tab/>
      </w:r>
      <w:r>
        <w:tab/>
      </w:r>
      <w:r>
        <w:tab/>
      </w:r>
      <w:r>
        <w:tab/>
      </w:r>
      <w:r>
        <w:tab/>
        <w:t>&lt;id&gt;56&lt;/id&gt;</w:t>
      </w:r>
    </w:p>
    <w:p w14:paraId="4CB7BCEC" w14:textId="77777777" w:rsidR="00811661" w:rsidRDefault="00811661" w:rsidP="00D833AE">
      <w:pPr>
        <w:pStyle w:val="H2Body"/>
        <w:spacing w:after="0"/>
        <w:ind w:left="0"/>
      </w:pPr>
      <w:r>
        <w:tab/>
      </w:r>
      <w:r>
        <w:tab/>
      </w:r>
      <w:r>
        <w:tab/>
      </w:r>
      <w:r>
        <w:tab/>
      </w:r>
      <w:r>
        <w:tab/>
      </w:r>
      <w:r>
        <w:tab/>
        <w:t>&lt;ip&gt;10.110.1.68&lt;/ip&gt;</w:t>
      </w:r>
    </w:p>
    <w:p w14:paraId="3FD79089" w14:textId="77777777" w:rsidR="00811661" w:rsidRDefault="00811661" w:rsidP="00D833AE">
      <w:pPr>
        <w:pStyle w:val="H2Body"/>
        <w:spacing w:after="0"/>
        <w:ind w:left="0"/>
      </w:pPr>
      <w:r>
        <w:tab/>
      </w:r>
      <w:r>
        <w:tab/>
      </w:r>
      <w:r>
        <w:tab/>
      </w:r>
      <w:r>
        <w:tab/>
      </w:r>
      <w:r>
        <w:tab/>
      </w:r>
      <w:r>
        <w:tab/>
        <w:t>&lt;lastDiscovery&gt;2013-04-18T19:22:40.610-04:00&lt;/lastDiscovery&gt;</w:t>
      </w:r>
    </w:p>
    <w:p w14:paraId="4BD0B9B3" w14:textId="77777777" w:rsidR="00811661" w:rsidRDefault="00811661" w:rsidP="00D833AE">
      <w:pPr>
        <w:pStyle w:val="H2Body"/>
        <w:spacing w:after="0"/>
        <w:ind w:left="0"/>
      </w:pPr>
      <w:r>
        <w:tab/>
      </w:r>
      <w:r>
        <w:tab/>
      </w:r>
      <w:r>
        <w:tab/>
      </w:r>
      <w:r>
        <w:tab/>
      </w:r>
      <w:r>
        <w:tab/>
      </w:r>
      <w:r>
        <w:tab/>
        <w:t>&lt;name&gt;IDMS&lt;/name&gt;</w:t>
      </w:r>
    </w:p>
    <w:p w14:paraId="2170F161" w14:textId="77777777" w:rsidR="00811661" w:rsidRDefault="00811661" w:rsidP="00D833AE">
      <w:pPr>
        <w:pStyle w:val="H2Body"/>
        <w:spacing w:after="0"/>
        <w:ind w:left="0"/>
      </w:pPr>
      <w:r>
        <w:tab/>
      </w:r>
      <w:r>
        <w:tab/>
      </w:r>
      <w:r>
        <w:tab/>
      </w:r>
      <w:r>
        <w:tab/>
      </w:r>
      <w:r>
        <w:tab/>
      </w:r>
      <w:r>
        <w:tab/>
        <w:t>&lt;nextDiscovery&gt;2013-04-18T19:23:40.610-04:00&lt;/nextDiscovery&gt;</w:t>
      </w:r>
    </w:p>
    <w:p w14:paraId="04E8D88E" w14:textId="77777777" w:rsidR="00811661" w:rsidRDefault="00811661" w:rsidP="00D833AE">
      <w:pPr>
        <w:pStyle w:val="H2Body"/>
        <w:spacing w:after="0"/>
        <w:ind w:left="0"/>
      </w:pPr>
      <w:r>
        <w:tab/>
      </w:r>
      <w:r>
        <w:tab/>
      </w:r>
      <w:r>
        <w:tab/>
      </w:r>
      <w:r>
        <w:tab/>
      </w:r>
      <w:r>
        <w:tab/>
      </w:r>
      <w:r>
        <w:tab/>
        <w:t>&lt;port&gt;8080&lt;/port&gt;</w:t>
      </w:r>
    </w:p>
    <w:p w14:paraId="73C8698B" w14:textId="77777777" w:rsidR="00811661" w:rsidRDefault="00811661" w:rsidP="00D833AE">
      <w:pPr>
        <w:pStyle w:val="H2Body"/>
        <w:spacing w:after="0"/>
        <w:ind w:left="0"/>
      </w:pPr>
      <w:r>
        <w:tab/>
      </w:r>
      <w:r>
        <w:tab/>
      </w:r>
      <w:r>
        <w:tab/>
      </w:r>
      <w:r>
        <w:tab/>
      </w:r>
      <w:r>
        <w:tab/>
      </w:r>
      <w:r>
        <w:tab/>
        <w:t>&lt;status&gt;</w:t>
      </w:r>
    </w:p>
    <w:p w14:paraId="6A85EEE8" w14:textId="77777777" w:rsidR="00811661" w:rsidRDefault="00811661" w:rsidP="00D833AE">
      <w:pPr>
        <w:pStyle w:val="H2Body"/>
        <w:spacing w:after="0"/>
        <w:ind w:left="0"/>
      </w:pPr>
      <w:r>
        <w:tab/>
      </w:r>
      <w:r>
        <w:tab/>
      </w:r>
      <w:r>
        <w:tab/>
      </w:r>
      <w:r>
        <w:tab/>
      </w:r>
      <w:r>
        <w:tab/>
      </w:r>
      <w:r>
        <w:tab/>
      </w:r>
      <w:r>
        <w:tab/>
        <w:t>&lt;message/&gt;</w:t>
      </w:r>
    </w:p>
    <w:p w14:paraId="2F2B2C66" w14:textId="77777777" w:rsidR="00811661" w:rsidRDefault="00811661" w:rsidP="00D833AE">
      <w:pPr>
        <w:pStyle w:val="H2Body"/>
        <w:spacing w:after="0"/>
        <w:ind w:left="0"/>
      </w:pPr>
      <w:r>
        <w:tab/>
      </w:r>
      <w:r>
        <w:tab/>
      </w:r>
      <w:r>
        <w:tab/>
      </w:r>
      <w:r>
        <w:tab/>
      </w:r>
      <w:r>
        <w:tab/>
      </w:r>
      <w:r>
        <w:tab/>
      </w:r>
      <w:r>
        <w:tab/>
        <w:t>&lt;status&gt;Green&lt;/status&gt;</w:t>
      </w:r>
    </w:p>
    <w:p w14:paraId="26531109" w14:textId="77777777" w:rsidR="00811661" w:rsidRDefault="00811661" w:rsidP="00D833AE">
      <w:pPr>
        <w:pStyle w:val="H2Body"/>
        <w:spacing w:after="0"/>
        <w:ind w:left="0"/>
      </w:pPr>
      <w:r>
        <w:tab/>
      </w:r>
      <w:r>
        <w:tab/>
      </w:r>
      <w:r>
        <w:tab/>
      </w:r>
      <w:r>
        <w:tab/>
      </w:r>
      <w:r>
        <w:tab/>
      </w:r>
      <w:r>
        <w:tab/>
        <w:t>&lt;/status&gt;</w:t>
      </w:r>
    </w:p>
    <w:p w14:paraId="5BC140CA" w14:textId="77777777" w:rsidR="00811661" w:rsidRDefault="00811661" w:rsidP="00D833AE">
      <w:pPr>
        <w:pStyle w:val="H2Body"/>
        <w:spacing w:after="0"/>
        <w:ind w:left="0"/>
      </w:pPr>
      <w:r>
        <w:tab/>
      </w:r>
      <w:r>
        <w:tab/>
      </w:r>
      <w:r>
        <w:tab/>
      </w:r>
      <w:r>
        <w:tab/>
      </w:r>
      <w:r>
        <w:tab/>
      </w:r>
      <w:r>
        <w:tab/>
        <w:t>&lt;type&gt;IDMS&lt;/type&gt;</w:t>
      </w:r>
    </w:p>
    <w:p w14:paraId="1FDF59E7" w14:textId="77777777" w:rsidR="00811661" w:rsidRDefault="00811661" w:rsidP="00D833AE">
      <w:pPr>
        <w:pStyle w:val="H2Body"/>
        <w:spacing w:after="0"/>
        <w:ind w:left="0"/>
      </w:pPr>
      <w:r>
        <w:tab/>
      </w:r>
      <w:r>
        <w:tab/>
      </w:r>
      <w:r>
        <w:tab/>
      </w:r>
      <w:r>
        <w:tab/>
      </w:r>
      <w:r>
        <w:tab/>
      </w:r>
      <w:r>
        <w:tab/>
        <w:t>&lt;version&gt;1.6.1.5284&lt;/version&gt;</w:t>
      </w:r>
    </w:p>
    <w:p w14:paraId="5688C88F" w14:textId="77777777" w:rsidR="00811661" w:rsidRDefault="00811661" w:rsidP="00D833AE">
      <w:pPr>
        <w:pStyle w:val="H2Body"/>
        <w:spacing w:after="0"/>
        <w:ind w:left="0"/>
      </w:pPr>
      <w:r>
        <w:tab/>
      </w:r>
      <w:r>
        <w:tab/>
      </w:r>
      <w:r>
        <w:tab/>
      </w:r>
      <w:r>
        <w:tab/>
      </w:r>
      <w:r>
        <w:tab/>
      </w:r>
      <w:r>
        <w:tab/>
        <w:t>&lt;vport&gt;0&lt;/vport&gt;</w:t>
      </w:r>
    </w:p>
    <w:p w14:paraId="58830764" w14:textId="77777777" w:rsidR="00811661" w:rsidRDefault="00811661" w:rsidP="00D833AE">
      <w:pPr>
        <w:pStyle w:val="H2Body"/>
        <w:spacing w:after="0"/>
        <w:ind w:left="0"/>
      </w:pPr>
      <w:r>
        <w:tab/>
      </w:r>
      <w:r>
        <w:tab/>
      </w:r>
      <w:r>
        <w:tab/>
      </w:r>
      <w:r>
        <w:tab/>
      </w:r>
      <w:r>
        <w:tab/>
      </w:r>
      <w:r>
        <w:tab/>
        <w:t>&lt;databaseURL&gt;jdbc:jtds:sqlserver://sit-esb-hs-1.emtest.local:1433/IDMS_SIT_HA;socketTimeout=10&lt;/databaseURL&gt;</w:t>
      </w:r>
    </w:p>
    <w:p w14:paraId="35BF6151" w14:textId="77777777" w:rsidR="00811661" w:rsidRDefault="00811661" w:rsidP="00D833AE">
      <w:pPr>
        <w:pStyle w:val="H2Body"/>
        <w:spacing w:after="0"/>
        <w:ind w:left="0"/>
      </w:pPr>
      <w:r>
        <w:tab/>
      </w:r>
      <w:r>
        <w:tab/>
      </w:r>
      <w:r>
        <w:tab/>
      </w:r>
      <w:r>
        <w:tab/>
      </w:r>
      <w:r>
        <w:tab/>
      </w:r>
      <w:r>
        <w:tab/>
        <w:t>&lt;databaseUserName&gt;EMUSER&lt;/databaseUserName&gt;</w:t>
      </w:r>
    </w:p>
    <w:p w14:paraId="0A05400A" w14:textId="77777777" w:rsidR="00811661" w:rsidRDefault="00811661" w:rsidP="00D833AE">
      <w:pPr>
        <w:pStyle w:val="H2Body"/>
        <w:spacing w:after="0"/>
        <w:ind w:left="0"/>
      </w:pPr>
      <w:r>
        <w:tab/>
      </w:r>
      <w:r>
        <w:tab/>
      </w:r>
      <w:r>
        <w:tab/>
      </w:r>
      <w:r>
        <w:tab/>
      </w:r>
      <w:r>
        <w:tab/>
      </w:r>
      <w:r>
        <w:tab/>
        <w:t>&lt;databaseVersion&gt;1.6.1.0001&lt;/databaseVersion&gt;</w:t>
      </w:r>
    </w:p>
    <w:p w14:paraId="06766A6C" w14:textId="77777777" w:rsidR="00811661" w:rsidRDefault="00811661" w:rsidP="00D833AE">
      <w:pPr>
        <w:pStyle w:val="H2Body"/>
        <w:spacing w:after="0"/>
        <w:ind w:left="0"/>
      </w:pPr>
      <w:r>
        <w:tab/>
      </w:r>
      <w:r>
        <w:tab/>
      </w:r>
      <w:r>
        <w:tab/>
      </w:r>
      <w:r>
        <w:tab/>
      </w:r>
      <w:r>
        <w:tab/>
      </w:r>
      <w:r>
        <w:tab/>
        <w:t>&lt;readOnly&gt;true&lt;/readOnly&gt;</w:t>
      </w:r>
    </w:p>
    <w:p w14:paraId="07DD59D9" w14:textId="77777777" w:rsidR="00811661" w:rsidRDefault="00811661" w:rsidP="00D833AE">
      <w:pPr>
        <w:pStyle w:val="H2Body"/>
        <w:spacing w:after="0"/>
        <w:ind w:left="0"/>
      </w:pPr>
      <w:r>
        <w:tab/>
      </w:r>
      <w:r>
        <w:tab/>
      </w:r>
      <w:r>
        <w:tab/>
      </w:r>
      <w:r>
        <w:tab/>
      </w:r>
      <w:r>
        <w:tab/>
      </w:r>
      <w:r>
        <w:tab/>
        <w:t>&lt;startTime&gt;2013-04-18T22:54:47&lt;/startTime&gt;</w:t>
      </w:r>
    </w:p>
    <w:p w14:paraId="51CC9E8A" w14:textId="77777777" w:rsidR="00811661" w:rsidRDefault="00811661" w:rsidP="00D833AE">
      <w:pPr>
        <w:pStyle w:val="H2Body"/>
        <w:spacing w:after="0"/>
        <w:ind w:left="0"/>
      </w:pPr>
      <w:r>
        <w:tab/>
      </w:r>
      <w:r>
        <w:tab/>
      </w:r>
      <w:r>
        <w:tab/>
      </w:r>
      <w:r>
        <w:tab/>
      </w:r>
      <w:r>
        <w:tab/>
        <w:t>&lt;/healthItem&gt;</w:t>
      </w:r>
    </w:p>
    <w:p w14:paraId="31EB03A1" w14:textId="77777777" w:rsidR="00811661" w:rsidRDefault="00811661" w:rsidP="00D833AE">
      <w:pPr>
        <w:pStyle w:val="H2Body"/>
        <w:spacing w:after="0"/>
        <w:ind w:left="0"/>
      </w:pPr>
      <w:r>
        <w:tab/>
      </w:r>
      <w:r>
        <w:tab/>
      </w:r>
      <w:r>
        <w:tab/>
      </w:r>
      <w:r>
        <w:tab/>
        <w:t>&lt;/value&gt;</w:t>
      </w:r>
    </w:p>
    <w:p w14:paraId="1FF6F5C2" w14:textId="77777777" w:rsidR="00811661" w:rsidRDefault="00811661" w:rsidP="00D833AE">
      <w:pPr>
        <w:pStyle w:val="H2Body"/>
        <w:spacing w:after="0"/>
        <w:ind w:left="0"/>
      </w:pPr>
      <w:r>
        <w:tab/>
      </w:r>
      <w:r>
        <w:tab/>
      </w:r>
      <w:r>
        <w:tab/>
        <w:t>&lt;/entry&gt;</w:t>
      </w:r>
    </w:p>
    <w:p w14:paraId="603EC4C7" w14:textId="77777777" w:rsidR="00811661" w:rsidRDefault="00811661" w:rsidP="00D833AE">
      <w:pPr>
        <w:pStyle w:val="H2Body"/>
        <w:spacing w:after="0"/>
        <w:ind w:left="0"/>
      </w:pPr>
      <w:r>
        <w:tab/>
      </w:r>
      <w:r>
        <w:tab/>
      </w:r>
      <w:r>
        <w:tab/>
        <w:t>&lt;entry&gt;</w:t>
      </w:r>
    </w:p>
    <w:p w14:paraId="630FF410" w14:textId="77777777" w:rsidR="00811661" w:rsidRDefault="00811661" w:rsidP="00D833AE">
      <w:pPr>
        <w:pStyle w:val="H2Body"/>
        <w:spacing w:after="0"/>
        <w:ind w:left="0"/>
      </w:pPr>
      <w:r>
        <w:tab/>
      </w:r>
      <w:r>
        <w:tab/>
      </w:r>
      <w:r>
        <w:tab/>
      </w:r>
      <w:r>
        <w:tab/>
        <w:t>&lt;key&gt;com.disney.xband.xbrms.common.model.XbrcDto&lt;/key&gt;</w:t>
      </w:r>
    </w:p>
    <w:p w14:paraId="7612E79F" w14:textId="77777777" w:rsidR="00811661" w:rsidRDefault="00811661" w:rsidP="00D833AE">
      <w:pPr>
        <w:pStyle w:val="H2Body"/>
        <w:spacing w:after="0"/>
        <w:ind w:left="0"/>
      </w:pPr>
      <w:r>
        <w:tab/>
      </w:r>
      <w:r>
        <w:tab/>
      </w:r>
      <w:r>
        <w:tab/>
      </w:r>
      <w:r>
        <w:tab/>
        <w:t>&lt;value&gt;</w:t>
      </w:r>
    </w:p>
    <w:p w14:paraId="4E4CA87C" w14:textId="77777777" w:rsidR="00811661" w:rsidRDefault="00811661" w:rsidP="00D833AE">
      <w:pPr>
        <w:pStyle w:val="H2Body"/>
        <w:spacing w:after="0"/>
        <w:ind w:left="0"/>
      </w:pPr>
      <w:r>
        <w:tab/>
      </w:r>
      <w:r>
        <w:tab/>
      </w:r>
      <w:r>
        <w:tab/>
      </w:r>
      <w:r>
        <w:tab/>
      </w:r>
      <w:r>
        <w:tab/>
        <w:t>&lt;healthItem xsi:type="xbrcDto"&gt;</w:t>
      </w:r>
    </w:p>
    <w:p w14:paraId="6DE88246" w14:textId="77777777" w:rsidR="00811661" w:rsidRDefault="00811661" w:rsidP="00D833AE">
      <w:pPr>
        <w:pStyle w:val="H2Body"/>
        <w:spacing w:after="0"/>
        <w:ind w:left="0"/>
      </w:pPr>
      <w:r>
        <w:tab/>
      </w:r>
      <w:r>
        <w:tab/>
      </w:r>
      <w:r>
        <w:tab/>
      </w:r>
      <w:r>
        <w:tab/>
      </w:r>
      <w:r>
        <w:tab/>
      </w:r>
      <w:r>
        <w:tab/>
        <w:t>&lt;active&gt;true&lt;/active&gt;</w:t>
      </w:r>
    </w:p>
    <w:p w14:paraId="0BDAA07C" w14:textId="77777777" w:rsidR="00811661" w:rsidRDefault="00811661" w:rsidP="00D833AE">
      <w:pPr>
        <w:pStyle w:val="H2Body"/>
        <w:spacing w:after="0"/>
        <w:ind w:left="0"/>
      </w:pPr>
      <w:r>
        <w:tab/>
      </w:r>
      <w:r>
        <w:tab/>
      </w:r>
      <w:r>
        <w:tab/>
      </w:r>
      <w:r>
        <w:tab/>
      </w:r>
      <w:r>
        <w:tab/>
      </w:r>
      <w:r>
        <w:tab/>
        <w:t>&lt;hostname&gt;SIT-XBRC-TT&lt;/hostname&gt;</w:t>
      </w:r>
    </w:p>
    <w:p w14:paraId="5D4B5BA2" w14:textId="77777777" w:rsidR="00811661" w:rsidRDefault="00811661" w:rsidP="00D833AE">
      <w:pPr>
        <w:pStyle w:val="H2Body"/>
        <w:spacing w:after="0"/>
        <w:ind w:left="0"/>
      </w:pPr>
      <w:r>
        <w:tab/>
      </w:r>
      <w:r>
        <w:tab/>
      </w:r>
      <w:r>
        <w:tab/>
      </w:r>
      <w:r>
        <w:tab/>
      </w:r>
      <w:r>
        <w:tab/>
      </w:r>
      <w:r>
        <w:tab/>
        <w:t>&lt;id&gt;13&lt;/id&gt;</w:t>
      </w:r>
    </w:p>
    <w:p w14:paraId="2F074499" w14:textId="77777777" w:rsidR="00811661" w:rsidRDefault="00811661" w:rsidP="00D833AE">
      <w:pPr>
        <w:pStyle w:val="H2Body"/>
        <w:spacing w:after="0"/>
        <w:ind w:left="0"/>
      </w:pPr>
      <w:r>
        <w:tab/>
      </w:r>
      <w:r>
        <w:tab/>
      </w:r>
      <w:r>
        <w:tab/>
      </w:r>
      <w:r>
        <w:tab/>
      </w:r>
      <w:r>
        <w:tab/>
      </w:r>
      <w:r>
        <w:tab/>
        <w:t>&lt;ip&gt;10.110.1.105&lt;/ip&gt;</w:t>
      </w:r>
    </w:p>
    <w:p w14:paraId="44DF66E4" w14:textId="77777777" w:rsidR="00811661" w:rsidRDefault="00811661" w:rsidP="00D833AE">
      <w:pPr>
        <w:pStyle w:val="H2Body"/>
        <w:spacing w:after="0"/>
        <w:ind w:left="0"/>
      </w:pPr>
      <w:r>
        <w:tab/>
      </w:r>
      <w:r>
        <w:tab/>
      </w:r>
      <w:r>
        <w:tab/>
      </w:r>
      <w:r>
        <w:tab/>
      </w:r>
      <w:r>
        <w:tab/>
      </w:r>
      <w:r>
        <w:tab/>
        <w:t>&lt;lastDiscovery&gt;2013-04-18T19:23:05.920-04:00&lt;/lastDiscovery&gt;</w:t>
      </w:r>
    </w:p>
    <w:p w14:paraId="497B1357" w14:textId="77777777" w:rsidR="00811661" w:rsidRDefault="00811661" w:rsidP="00D833AE">
      <w:pPr>
        <w:pStyle w:val="H2Body"/>
        <w:spacing w:after="0"/>
        <w:ind w:left="0"/>
      </w:pPr>
      <w:r>
        <w:tab/>
      </w:r>
      <w:r>
        <w:tab/>
      </w:r>
      <w:r>
        <w:tab/>
      </w:r>
      <w:r>
        <w:tab/>
      </w:r>
      <w:r>
        <w:tab/>
      </w:r>
      <w:r>
        <w:tab/>
        <w:t>&lt;name&gt;Test Track&lt;/name&gt;</w:t>
      </w:r>
    </w:p>
    <w:p w14:paraId="11A1DAA2" w14:textId="77777777" w:rsidR="00811661" w:rsidRDefault="00811661" w:rsidP="00D833AE">
      <w:pPr>
        <w:pStyle w:val="H2Body"/>
        <w:spacing w:after="0"/>
        <w:ind w:left="0"/>
      </w:pPr>
      <w:r>
        <w:tab/>
      </w:r>
      <w:r>
        <w:tab/>
      </w:r>
      <w:r>
        <w:tab/>
      </w:r>
      <w:r>
        <w:tab/>
      </w:r>
      <w:r>
        <w:tab/>
      </w:r>
      <w:r>
        <w:tab/>
        <w:t>&lt;nextDiscovery&gt;2013-04-18T19:24:05.920-04:00&lt;/nextDiscovery&gt;</w:t>
      </w:r>
    </w:p>
    <w:p w14:paraId="094D2D28" w14:textId="77777777" w:rsidR="00811661" w:rsidRDefault="00811661" w:rsidP="00D833AE">
      <w:pPr>
        <w:pStyle w:val="H2Body"/>
        <w:spacing w:after="0"/>
        <w:ind w:left="0"/>
      </w:pPr>
      <w:r>
        <w:tab/>
      </w:r>
      <w:r>
        <w:tab/>
      </w:r>
      <w:r>
        <w:tab/>
      </w:r>
      <w:r>
        <w:tab/>
      </w:r>
      <w:r>
        <w:tab/>
      </w:r>
      <w:r>
        <w:tab/>
        <w:t>&lt;port&gt;8080&lt;/port&gt;</w:t>
      </w:r>
    </w:p>
    <w:p w14:paraId="70CA02C3" w14:textId="77777777" w:rsidR="00811661" w:rsidRDefault="00811661" w:rsidP="00D833AE">
      <w:pPr>
        <w:pStyle w:val="H2Body"/>
        <w:spacing w:after="0"/>
        <w:ind w:left="0"/>
      </w:pPr>
      <w:r>
        <w:tab/>
      </w:r>
      <w:r>
        <w:tab/>
      </w:r>
      <w:r>
        <w:tab/>
      </w:r>
      <w:r>
        <w:tab/>
      </w:r>
      <w:r>
        <w:tab/>
      </w:r>
      <w:r>
        <w:tab/>
        <w:t>&lt;status&gt;</w:t>
      </w:r>
    </w:p>
    <w:p w14:paraId="10D8EBA1" w14:textId="77777777" w:rsidR="00811661" w:rsidRDefault="00811661" w:rsidP="00D833AE">
      <w:pPr>
        <w:pStyle w:val="H2Body"/>
        <w:spacing w:after="0"/>
        <w:ind w:left="0"/>
      </w:pPr>
      <w:r>
        <w:tab/>
      </w:r>
      <w:r>
        <w:tab/>
      </w:r>
      <w:r>
        <w:tab/>
      </w:r>
      <w:r>
        <w:tab/>
      </w:r>
      <w:r>
        <w:tab/>
      </w:r>
      <w:r>
        <w:tab/>
      </w:r>
      <w:r>
        <w:tab/>
        <w:t>&lt;message&gt;Reader invehicle-1 not communicating&lt;/message&gt;</w:t>
      </w:r>
    </w:p>
    <w:p w14:paraId="6CD42B78" w14:textId="77777777" w:rsidR="00811661" w:rsidRDefault="00811661" w:rsidP="00D833AE">
      <w:pPr>
        <w:pStyle w:val="H2Body"/>
        <w:spacing w:after="0"/>
        <w:ind w:left="0"/>
      </w:pPr>
      <w:r>
        <w:tab/>
      </w:r>
      <w:r>
        <w:tab/>
      </w:r>
      <w:r>
        <w:tab/>
      </w:r>
      <w:r>
        <w:tab/>
      </w:r>
      <w:r>
        <w:tab/>
      </w:r>
      <w:r>
        <w:tab/>
      </w:r>
      <w:r>
        <w:tab/>
        <w:t>&lt;status&gt;Red&lt;/status&gt;</w:t>
      </w:r>
    </w:p>
    <w:p w14:paraId="22948C56" w14:textId="77777777" w:rsidR="00811661" w:rsidRDefault="00811661" w:rsidP="00D833AE">
      <w:pPr>
        <w:pStyle w:val="H2Body"/>
        <w:spacing w:after="0"/>
        <w:ind w:left="0"/>
      </w:pPr>
      <w:r>
        <w:tab/>
      </w:r>
      <w:r>
        <w:tab/>
      </w:r>
      <w:r>
        <w:tab/>
      </w:r>
      <w:r>
        <w:tab/>
      </w:r>
      <w:r>
        <w:tab/>
      </w:r>
      <w:r>
        <w:tab/>
        <w:t>&lt;/status&gt;</w:t>
      </w:r>
    </w:p>
    <w:p w14:paraId="37D88EE4" w14:textId="77777777" w:rsidR="00811661" w:rsidRDefault="00811661" w:rsidP="00D833AE">
      <w:pPr>
        <w:pStyle w:val="H2Body"/>
        <w:spacing w:after="0"/>
        <w:ind w:left="0"/>
      </w:pPr>
      <w:r>
        <w:tab/>
      </w:r>
      <w:r>
        <w:tab/>
      </w:r>
      <w:r>
        <w:tab/>
      </w:r>
      <w:r>
        <w:tab/>
      </w:r>
      <w:r>
        <w:tab/>
      </w:r>
      <w:r>
        <w:tab/>
        <w:t>&lt;type&gt;XBRC&lt;/type&gt;</w:t>
      </w:r>
    </w:p>
    <w:p w14:paraId="09EE9DE5" w14:textId="77777777" w:rsidR="00811661" w:rsidRDefault="00811661" w:rsidP="00D833AE">
      <w:pPr>
        <w:pStyle w:val="H2Body"/>
        <w:spacing w:after="0"/>
        <w:ind w:left="0"/>
      </w:pPr>
      <w:r>
        <w:tab/>
      </w:r>
      <w:r>
        <w:tab/>
      </w:r>
      <w:r>
        <w:tab/>
      </w:r>
      <w:r>
        <w:tab/>
      </w:r>
      <w:r>
        <w:tab/>
      </w:r>
      <w:r>
        <w:tab/>
        <w:t>&lt;version&gt;1.6.1.5284&lt;/version&gt;</w:t>
      </w:r>
    </w:p>
    <w:p w14:paraId="222BFE3C" w14:textId="77777777" w:rsidR="00811661" w:rsidRDefault="00811661" w:rsidP="00D833AE">
      <w:pPr>
        <w:pStyle w:val="H2Body"/>
        <w:spacing w:after="0"/>
        <w:ind w:left="0"/>
      </w:pPr>
      <w:r>
        <w:tab/>
      </w:r>
      <w:r>
        <w:tab/>
      </w:r>
      <w:r>
        <w:tab/>
      </w:r>
      <w:r>
        <w:tab/>
      </w:r>
      <w:r>
        <w:tab/>
      </w:r>
      <w:r>
        <w:tab/>
        <w:t>&lt;vport&gt;0&lt;/vport&gt;</w:t>
      </w:r>
    </w:p>
    <w:p w14:paraId="0CC50570" w14:textId="77777777" w:rsidR="00811661" w:rsidRDefault="00811661" w:rsidP="00D833AE">
      <w:pPr>
        <w:pStyle w:val="H2Body"/>
        <w:spacing w:after="0"/>
        <w:ind w:left="0"/>
      </w:pPr>
      <w:r>
        <w:tab/>
      </w:r>
      <w:r>
        <w:tab/>
      </w:r>
      <w:r>
        <w:tab/>
      </w:r>
      <w:r>
        <w:tab/>
      </w:r>
      <w:r>
        <w:tab/>
      </w:r>
      <w:r>
        <w:tab/>
        <w:t>&lt;facilityId&gt;80010199&lt;/facilityId&gt;</w:t>
      </w:r>
    </w:p>
    <w:p w14:paraId="7D6E51A8" w14:textId="77777777" w:rsidR="00811661" w:rsidRDefault="00811661" w:rsidP="00D833AE">
      <w:pPr>
        <w:pStyle w:val="H2Body"/>
        <w:spacing w:after="0"/>
        <w:ind w:left="0"/>
      </w:pPr>
      <w:r>
        <w:tab/>
      </w:r>
      <w:r>
        <w:tab/>
      </w:r>
      <w:r>
        <w:tab/>
      </w:r>
      <w:r>
        <w:tab/>
      </w:r>
      <w:r>
        <w:tab/>
      </w:r>
      <w:r>
        <w:tab/>
        <w:t>&lt;haEnabled&gt;false&lt;/haEnabled&gt;</w:t>
      </w:r>
    </w:p>
    <w:p w14:paraId="0C3F8E2C" w14:textId="77777777" w:rsidR="00811661" w:rsidRDefault="00811661" w:rsidP="00D833AE">
      <w:pPr>
        <w:pStyle w:val="H2Body"/>
        <w:spacing w:after="0"/>
        <w:ind w:left="0"/>
      </w:pPr>
      <w:r>
        <w:tab/>
      </w:r>
      <w:r>
        <w:tab/>
      </w:r>
      <w:r>
        <w:tab/>
      </w:r>
      <w:r>
        <w:tab/>
      </w:r>
      <w:r>
        <w:tab/>
      </w:r>
      <w:r>
        <w:tab/>
        <w:t>&lt;haStatus&gt;solo&lt;/haStatus&gt;</w:t>
      </w:r>
    </w:p>
    <w:p w14:paraId="7D3DF670" w14:textId="77777777" w:rsidR="00811661" w:rsidRDefault="00811661" w:rsidP="00D833AE">
      <w:pPr>
        <w:pStyle w:val="H2Body"/>
        <w:spacing w:after="0"/>
        <w:ind w:left="0"/>
      </w:pPr>
      <w:r>
        <w:tab/>
      </w:r>
      <w:r>
        <w:tab/>
      </w:r>
      <w:r>
        <w:tab/>
      </w:r>
      <w:r>
        <w:tab/>
      </w:r>
      <w:r>
        <w:tab/>
      </w:r>
      <w:r>
        <w:tab/>
        <w:t>&lt;model&gt;spacemodel&lt;/model&gt;</w:t>
      </w:r>
    </w:p>
    <w:p w14:paraId="4D241954" w14:textId="77777777" w:rsidR="00811661" w:rsidRDefault="00811661" w:rsidP="00D833AE">
      <w:pPr>
        <w:pStyle w:val="H2Body"/>
        <w:spacing w:after="0"/>
        <w:ind w:left="0"/>
      </w:pPr>
      <w:r>
        <w:tab/>
      </w:r>
      <w:r>
        <w:tab/>
      </w:r>
      <w:r>
        <w:tab/>
      </w:r>
      <w:r>
        <w:tab/>
      </w:r>
      <w:r>
        <w:tab/>
      </w:r>
      <w:r>
        <w:tab/>
        <w:t>&lt;startPerfTime&gt;2013-04-18T23:19:56.280&lt;/startPerfTime&gt;</w:t>
      </w:r>
    </w:p>
    <w:p w14:paraId="7CEC820E" w14:textId="77777777" w:rsidR="00811661" w:rsidRDefault="00811661" w:rsidP="00D833AE">
      <w:pPr>
        <w:pStyle w:val="H2Body"/>
        <w:spacing w:after="0"/>
        <w:ind w:left="0"/>
      </w:pPr>
      <w:r>
        <w:tab/>
      </w:r>
      <w:r>
        <w:tab/>
      </w:r>
      <w:r>
        <w:tab/>
      </w:r>
      <w:r>
        <w:tab/>
      </w:r>
      <w:r>
        <w:tab/>
      </w:r>
      <w:r>
        <w:tab/>
        <w:t>&lt;url&gt;http://10.110.1.105:8080&lt;/url&gt;</w:t>
      </w:r>
    </w:p>
    <w:p w14:paraId="18464B6C" w14:textId="77777777" w:rsidR="00811661" w:rsidRDefault="00811661" w:rsidP="00D833AE">
      <w:pPr>
        <w:pStyle w:val="H2Body"/>
        <w:spacing w:after="0"/>
        <w:ind w:left="0"/>
      </w:pPr>
      <w:r>
        <w:tab/>
      </w:r>
      <w:r>
        <w:tab/>
      </w:r>
      <w:r>
        <w:tab/>
      </w:r>
      <w:r>
        <w:tab/>
      </w:r>
      <w:r>
        <w:tab/>
        <w:t>&lt;/healthItem&gt;</w:t>
      </w:r>
    </w:p>
    <w:p w14:paraId="5BC83D48" w14:textId="77777777" w:rsidR="00811661" w:rsidRDefault="00811661" w:rsidP="00D833AE">
      <w:pPr>
        <w:pStyle w:val="H2Body"/>
        <w:spacing w:after="0"/>
        <w:ind w:left="0"/>
      </w:pPr>
      <w:r>
        <w:tab/>
      </w:r>
      <w:r>
        <w:tab/>
      </w:r>
      <w:r>
        <w:tab/>
      </w:r>
      <w:r>
        <w:tab/>
      </w:r>
      <w:r>
        <w:tab/>
        <w:t>&lt;healthItem xsi:type="xbrcDto"&gt;</w:t>
      </w:r>
    </w:p>
    <w:p w14:paraId="2BE3E533" w14:textId="77777777" w:rsidR="00811661" w:rsidRDefault="00811661" w:rsidP="00D833AE">
      <w:pPr>
        <w:pStyle w:val="H2Body"/>
        <w:spacing w:after="0"/>
        <w:ind w:left="0"/>
      </w:pPr>
      <w:r>
        <w:tab/>
      </w:r>
      <w:r>
        <w:tab/>
      </w:r>
      <w:r>
        <w:tab/>
      </w:r>
      <w:r>
        <w:tab/>
      </w:r>
      <w:r>
        <w:tab/>
      </w:r>
      <w:r>
        <w:tab/>
        <w:t>&lt;active&gt;true&lt;/active&gt;</w:t>
      </w:r>
    </w:p>
    <w:p w14:paraId="60DC9A89" w14:textId="77777777" w:rsidR="00811661" w:rsidRDefault="00811661" w:rsidP="00D833AE">
      <w:pPr>
        <w:pStyle w:val="H2Body"/>
        <w:spacing w:after="0"/>
        <w:ind w:left="0"/>
      </w:pPr>
      <w:r>
        <w:tab/>
      </w:r>
      <w:r>
        <w:tab/>
      </w:r>
      <w:r>
        <w:tab/>
      </w:r>
      <w:r>
        <w:tab/>
      </w:r>
      <w:r>
        <w:tab/>
      </w:r>
      <w:r>
        <w:tab/>
        <w:t>&lt;hostname&gt;SIT-XBRC-KI-2&lt;/hostname&gt;</w:t>
      </w:r>
    </w:p>
    <w:p w14:paraId="0A215EC7" w14:textId="77777777" w:rsidR="00811661" w:rsidRDefault="00811661" w:rsidP="00D833AE">
      <w:pPr>
        <w:pStyle w:val="H2Body"/>
        <w:spacing w:after="0"/>
        <w:ind w:left="0"/>
      </w:pPr>
      <w:r>
        <w:tab/>
      </w:r>
      <w:r>
        <w:tab/>
      </w:r>
      <w:r>
        <w:tab/>
      </w:r>
      <w:r>
        <w:tab/>
      </w:r>
      <w:r>
        <w:tab/>
      </w:r>
      <w:r>
        <w:tab/>
        <w:t>&lt;id&gt;38&lt;/id&gt;</w:t>
      </w:r>
    </w:p>
    <w:p w14:paraId="3D3DA613" w14:textId="77777777" w:rsidR="00811661" w:rsidRDefault="00811661" w:rsidP="00D833AE">
      <w:pPr>
        <w:pStyle w:val="H2Body"/>
        <w:spacing w:after="0"/>
        <w:ind w:left="0"/>
      </w:pPr>
      <w:r>
        <w:tab/>
      </w:r>
      <w:r>
        <w:tab/>
      </w:r>
      <w:r>
        <w:tab/>
      </w:r>
      <w:r>
        <w:tab/>
      </w:r>
      <w:r>
        <w:tab/>
      </w:r>
      <w:r>
        <w:tab/>
        <w:t>&lt;ip&gt;10.110.1.87&lt;/ip&gt;</w:t>
      </w:r>
    </w:p>
    <w:p w14:paraId="01190012" w14:textId="77777777" w:rsidR="00811661" w:rsidRDefault="00811661" w:rsidP="00D833AE">
      <w:pPr>
        <w:pStyle w:val="H2Body"/>
        <w:spacing w:after="0"/>
        <w:ind w:left="0"/>
      </w:pPr>
      <w:r>
        <w:tab/>
      </w:r>
      <w:r>
        <w:tab/>
      </w:r>
      <w:r>
        <w:tab/>
      </w:r>
      <w:r>
        <w:tab/>
      </w:r>
      <w:r>
        <w:tab/>
      </w:r>
      <w:r>
        <w:tab/>
        <w:t>&lt;lastDiscovery&gt;2013-04-18T19:22:33.527-04:00&lt;/lastDiscovery&gt;</w:t>
      </w:r>
    </w:p>
    <w:p w14:paraId="37246BDC" w14:textId="77777777" w:rsidR="00811661" w:rsidRDefault="00811661" w:rsidP="00D833AE">
      <w:pPr>
        <w:pStyle w:val="H2Body"/>
        <w:spacing w:after="0"/>
        <w:ind w:left="0"/>
      </w:pPr>
      <w:r>
        <w:tab/>
      </w:r>
      <w:r>
        <w:tab/>
      </w:r>
      <w:r>
        <w:tab/>
      </w:r>
      <w:r>
        <w:tab/>
      </w:r>
      <w:r>
        <w:tab/>
      </w:r>
      <w:r>
        <w:tab/>
        <w:t>&lt;name&gt;Kiosk&lt;/name&gt;</w:t>
      </w:r>
    </w:p>
    <w:p w14:paraId="0B4AAF0B" w14:textId="77777777" w:rsidR="00811661" w:rsidRDefault="00811661" w:rsidP="00D833AE">
      <w:pPr>
        <w:pStyle w:val="H2Body"/>
        <w:spacing w:after="0"/>
        <w:ind w:left="0"/>
      </w:pPr>
      <w:r>
        <w:tab/>
      </w:r>
      <w:r>
        <w:tab/>
      </w:r>
      <w:r>
        <w:tab/>
      </w:r>
      <w:r>
        <w:tab/>
      </w:r>
      <w:r>
        <w:tab/>
      </w:r>
      <w:r>
        <w:tab/>
        <w:t>&lt;nextDiscovery&gt;2013-04-18T19:23:33.527-04:00&lt;/nextDiscovery&gt;</w:t>
      </w:r>
    </w:p>
    <w:p w14:paraId="4B29E8F3" w14:textId="77777777" w:rsidR="00811661" w:rsidRDefault="00811661" w:rsidP="00D833AE">
      <w:pPr>
        <w:pStyle w:val="H2Body"/>
        <w:spacing w:after="0"/>
        <w:ind w:left="0"/>
      </w:pPr>
      <w:r>
        <w:tab/>
      </w:r>
      <w:r>
        <w:tab/>
      </w:r>
      <w:r>
        <w:tab/>
      </w:r>
      <w:r>
        <w:tab/>
      </w:r>
      <w:r>
        <w:tab/>
      </w:r>
      <w:r>
        <w:tab/>
        <w:t>&lt;port&gt;8080&lt;/port&gt;</w:t>
      </w:r>
    </w:p>
    <w:p w14:paraId="21DA95B6" w14:textId="77777777" w:rsidR="00811661" w:rsidRDefault="00811661" w:rsidP="00D833AE">
      <w:pPr>
        <w:pStyle w:val="H2Body"/>
        <w:spacing w:after="0"/>
        <w:ind w:left="0"/>
      </w:pPr>
      <w:r>
        <w:tab/>
      </w:r>
      <w:r>
        <w:tab/>
      </w:r>
      <w:r>
        <w:tab/>
      </w:r>
      <w:r>
        <w:tab/>
      </w:r>
      <w:r>
        <w:tab/>
      </w:r>
      <w:r>
        <w:tab/>
        <w:t>&lt;status&gt;</w:t>
      </w:r>
    </w:p>
    <w:p w14:paraId="59AE1C04" w14:textId="77777777" w:rsidR="00811661" w:rsidRDefault="00811661" w:rsidP="00D833AE">
      <w:pPr>
        <w:pStyle w:val="H2Body"/>
        <w:spacing w:after="0"/>
        <w:ind w:left="0"/>
      </w:pPr>
      <w:r>
        <w:tab/>
      </w:r>
      <w:r>
        <w:tab/>
      </w:r>
      <w:r>
        <w:tab/>
      </w:r>
      <w:r>
        <w:tab/>
      </w:r>
      <w:r>
        <w:tab/>
      </w:r>
      <w:r>
        <w:tab/>
      </w:r>
      <w:r>
        <w:tab/>
        <w:t>&lt;message&gt;High availability status unknown.&lt;/message&gt;</w:t>
      </w:r>
    </w:p>
    <w:p w14:paraId="0775A870" w14:textId="77777777" w:rsidR="00811661" w:rsidRDefault="00811661" w:rsidP="00D833AE">
      <w:pPr>
        <w:pStyle w:val="H2Body"/>
        <w:spacing w:after="0"/>
        <w:ind w:left="0"/>
      </w:pPr>
      <w:r>
        <w:tab/>
      </w:r>
      <w:r>
        <w:tab/>
      </w:r>
      <w:r>
        <w:tab/>
      </w:r>
      <w:r>
        <w:tab/>
      </w:r>
      <w:r>
        <w:tab/>
      </w:r>
      <w:r>
        <w:tab/>
      </w:r>
      <w:r>
        <w:tab/>
        <w:t>&lt;status&gt;Yellow&lt;/status&gt;</w:t>
      </w:r>
    </w:p>
    <w:p w14:paraId="47CB8224" w14:textId="77777777" w:rsidR="00811661" w:rsidRDefault="00811661" w:rsidP="00D833AE">
      <w:pPr>
        <w:pStyle w:val="H2Body"/>
        <w:spacing w:after="0"/>
        <w:ind w:left="0"/>
      </w:pPr>
      <w:r>
        <w:tab/>
      </w:r>
      <w:r>
        <w:tab/>
      </w:r>
      <w:r>
        <w:tab/>
      </w:r>
      <w:r>
        <w:tab/>
      </w:r>
      <w:r>
        <w:tab/>
      </w:r>
      <w:r>
        <w:tab/>
        <w:t>&lt;/status&gt;</w:t>
      </w:r>
    </w:p>
    <w:p w14:paraId="654C746B" w14:textId="77777777" w:rsidR="00811661" w:rsidRDefault="00811661" w:rsidP="00D833AE">
      <w:pPr>
        <w:pStyle w:val="H2Body"/>
        <w:spacing w:after="0"/>
        <w:ind w:left="0"/>
      </w:pPr>
      <w:r>
        <w:tab/>
      </w:r>
      <w:r>
        <w:tab/>
      </w:r>
      <w:r>
        <w:tab/>
      </w:r>
      <w:r>
        <w:tab/>
      </w:r>
      <w:r>
        <w:tab/>
      </w:r>
      <w:r>
        <w:tab/>
        <w:t>&lt;type&gt;XBRC&lt;/type&gt;</w:t>
      </w:r>
    </w:p>
    <w:p w14:paraId="411B28CE" w14:textId="77777777" w:rsidR="00811661" w:rsidRDefault="00811661" w:rsidP="00D833AE">
      <w:pPr>
        <w:pStyle w:val="H2Body"/>
        <w:spacing w:after="0"/>
        <w:ind w:left="0"/>
      </w:pPr>
      <w:r>
        <w:tab/>
      </w:r>
      <w:r>
        <w:tab/>
      </w:r>
      <w:r>
        <w:tab/>
      </w:r>
      <w:r>
        <w:tab/>
      </w:r>
      <w:r>
        <w:tab/>
      </w:r>
      <w:r>
        <w:tab/>
        <w:t>&lt;version&gt;1.6.1.5284&lt;/version&gt;</w:t>
      </w:r>
    </w:p>
    <w:p w14:paraId="49F92AF2" w14:textId="77777777" w:rsidR="00811661" w:rsidRDefault="00811661" w:rsidP="00D833AE">
      <w:pPr>
        <w:pStyle w:val="H2Body"/>
        <w:spacing w:after="0"/>
        <w:ind w:left="0"/>
      </w:pPr>
      <w:r>
        <w:tab/>
      </w:r>
      <w:r>
        <w:tab/>
      </w:r>
      <w:r>
        <w:tab/>
      </w:r>
      <w:r>
        <w:tab/>
      </w:r>
      <w:r>
        <w:tab/>
      </w:r>
      <w:r>
        <w:tab/>
        <w:t>&lt;vip&gt;sit-xbrc-ki.emtest.local&lt;/vip&gt;</w:t>
      </w:r>
    </w:p>
    <w:p w14:paraId="76F16405" w14:textId="77777777" w:rsidR="00811661" w:rsidRDefault="00811661" w:rsidP="00D833AE">
      <w:pPr>
        <w:pStyle w:val="H2Body"/>
        <w:spacing w:after="0"/>
        <w:ind w:left="0"/>
      </w:pPr>
      <w:r>
        <w:tab/>
      </w:r>
      <w:r>
        <w:tab/>
      </w:r>
      <w:r>
        <w:tab/>
      </w:r>
      <w:r>
        <w:tab/>
      </w:r>
      <w:r>
        <w:tab/>
      </w:r>
      <w:r>
        <w:tab/>
        <w:t>&lt;vport&gt;0&lt;/vport&gt;</w:t>
      </w:r>
    </w:p>
    <w:p w14:paraId="2597196A" w14:textId="77777777" w:rsidR="00811661" w:rsidRDefault="00811661" w:rsidP="00D833AE">
      <w:pPr>
        <w:pStyle w:val="H2Body"/>
        <w:spacing w:after="0"/>
        <w:ind w:left="0"/>
      </w:pPr>
      <w:r>
        <w:tab/>
      </w:r>
      <w:r>
        <w:tab/>
      </w:r>
      <w:r>
        <w:tab/>
      </w:r>
      <w:r>
        <w:tab/>
      </w:r>
      <w:r>
        <w:tab/>
      </w:r>
      <w:r>
        <w:tab/>
        <w:t>&lt;facilityId&gt;22222222&lt;/facilityId&gt;</w:t>
      </w:r>
    </w:p>
    <w:p w14:paraId="30B6CC41" w14:textId="77777777" w:rsidR="00811661" w:rsidRDefault="00811661" w:rsidP="00D833AE">
      <w:pPr>
        <w:pStyle w:val="H2Body"/>
        <w:spacing w:after="0"/>
        <w:ind w:left="0"/>
      </w:pPr>
      <w:r>
        <w:tab/>
      </w:r>
      <w:r>
        <w:tab/>
      </w:r>
      <w:r>
        <w:tab/>
      </w:r>
      <w:r>
        <w:tab/>
      </w:r>
      <w:r>
        <w:tab/>
      </w:r>
      <w:r>
        <w:tab/>
        <w:t>&lt;haEnabled&gt;true&lt;/haEnabled&gt;</w:t>
      </w:r>
    </w:p>
    <w:p w14:paraId="6FC69DCC" w14:textId="77777777" w:rsidR="00811661" w:rsidRDefault="00811661" w:rsidP="00D833AE">
      <w:pPr>
        <w:pStyle w:val="H2Body"/>
        <w:spacing w:after="0"/>
        <w:ind w:left="0"/>
      </w:pPr>
      <w:r>
        <w:tab/>
      </w:r>
      <w:r>
        <w:tab/>
      </w:r>
      <w:r>
        <w:tab/>
      </w:r>
      <w:r>
        <w:tab/>
      </w:r>
      <w:r>
        <w:tab/>
      </w:r>
      <w:r>
        <w:tab/>
        <w:t>&lt;haStatus&gt;unknown&lt;/haStatus&gt;</w:t>
      </w:r>
    </w:p>
    <w:p w14:paraId="31A08030" w14:textId="77777777" w:rsidR="00811661" w:rsidRDefault="00811661" w:rsidP="00D833AE">
      <w:pPr>
        <w:pStyle w:val="H2Body"/>
        <w:spacing w:after="0"/>
        <w:ind w:left="0"/>
      </w:pPr>
      <w:r>
        <w:tab/>
      </w:r>
      <w:r>
        <w:tab/>
      </w:r>
      <w:r>
        <w:tab/>
      </w:r>
      <w:r>
        <w:tab/>
      </w:r>
      <w:r>
        <w:tab/>
      </w:r>
      <w:r>
        <w:tab/>
        <w:t>&lt;model&gt;spacemodel&lt;/model&gt;</w:t>
      </w:r>
    </w:p>
    <w:p w14:paraId="75628C9F" w14:textId="77777777" w:rsidR="00811661" w:rsidRDefault="00811661" w:rsidP="00D833AE">
      <w:pPr>
        <w:pStyle w:val="H2Body"/>
        <w:spacing w:after="0"/>
        <w:ind w:left="0"/>
      </w:pPr>
      <w:r>
        <w:tab/>
      </w:r>
      <w:r>
        <w:tab/>
      </w:r>
      <w:r>
        <w:tab/>
      </w:r>
      <w:r>
        <w:tab/>
      </w:r>
      <w:r>
        <w:tab/>
      </w:r>
      <w:r>
        <w:tab/>
        <w:t>&lt;startPerfTime&gt;2013-04-18T23:20:14.599&lt;/startPerfTime&gt;</w:t>
      </w:r>
    </w:p>
    <w:p w14:paraId="60B9B223" w14:textId="77777777" w:rsidR="00811661" w:rsidRDefault="00811661" w:rsidP="00D833AE">
      <w:pPr>
        <w:pStyle w:val="H2Body"/>
        <w:spacing w:after="0"/>
        <w:ind w:left="0"/>
      </w:pPr>
      <w:r>
        <w:tab/>
      </w:r>
      <w:r>
        <w:tab/>
      </w:r>
      <w:r>
        <w:tab/>
      </w:r>
      <w:r>
        <w:tab/>
      </w:r>
      <w:r>
        <w:tab/>
      </w:r>
      <w:r>
        <w:tab/>
        <w:t>&lt;url&gt;http://10.110.1.87:8080&lt;/url&gt;</w:t>
      </w:r>
    </w:p>
    <w:p w14:paraId="4EF3C4A7" w14:textId="77777777" w:rsidR="00811661" w:rsidRDefault="00811661" w:rsidP="00D833AE">
      <w:pPr>
        <w:pStyle w:val="H2Body"/>
        <w:spacing w:after="0"/>
        <w:ind w:left="0"/>
      </w:pPr>
      <w:r>
        <w:tab/>
      </w:r>
      <w:r>
        <w:tab/>
      </w:r>
      <w:r>
        <w:tab/>
      </w:r>
      <w:r>
        <w:tab/>
      </w:r>
      <w:r>
        <w:tab/>
        <w:t>&lt;/healthItem&gt;</w:t>
      </w:r>
    </w:p>
    <w:p w14:paraId="78CC0FA2" w14:textId="77777777" w:rsidR="00811661" w:rsidRDefault="00811661" w:rsidP="00D833AE">
      <w:pPr>
        <w:pStyle w:val="H2Body"/>
        <w:spacing w:after="0"/>
        <w:ind w:left="0"/>
      </w:pPr>
      <w:r>
        <w:tab/>
      </w:r>
      <w:r>
        <w:tab/>
      </w:r>
      <w:r>
        <w:tab/>
      </w:r>
      <w:r>
        <w:tab/>
      </w:r>
      <w:r>
        <w:tab/>
        <w:t>&lt;healthItem xsi:type="xbrcDto"&gt;</w:t>
      </w:r>
    </w:p>
    <w:p w14:paraId="4780B94E" w14:textId="77777777" w:rsidR="00811661" w:rsidRDefault="00811661" w:rsidP="00D833AE">
      <w:pPr>
        <w:pStyle w:val="H2Body"/>
        <w:spacing w:after="0"/>
        <w:ind w:left="0"/>
      </w:pPr>
      <w:r>
        <w:tab/>
      </w:r>
      <w:r>
        <w:tab/>
      </w:r>
      <w:r>
        <w:tab/>
      </w:r>
      <w:r>
        <w:tab/>
      </w:r>
      <w:r>
        <w:tab/>
      </w:r>
      <w:r>
        <w:tab/>
        <w:t>&lt;active&gt;true&lt;/active&gt;</w:t>
      </w:r>
    </w:p>
    <w:p w14:paraId="3051BE21" w14:textId="77777777" w:rsidR="00811661" w:rsidRDefault="00811661" w:rsidP="00D833AE">
      <w:pPr>
        <w:pStyle w:val="H2Body"/>
        <w:spacing w:after="0"/>
        <w:ind w:left="0"/>
      </w:pPr>
      <w:r>
        <w:tab/>
      </w:r>
      <w:r>
        <w:tab/>
      </w:r>
      <w:r>
        <w:tab/>
      </w:r>
      <w:r>
        <w:tab/>
      </w:r>
      <w:r>
        <w:tab/>
      </w:r>
      <w:r>
        <w:tab/>
        <w:t>&lt;hostname&gt;SIT-XBRC-KI-1&lt;/hostname&gt;</w:t>
      </w:r>
    </w:p>
    <w:p w14:paraId="4AF7B4D4" w14:textId="77777777" w:rsidR="00811661" w:rsidRDefault="00811661" w:rsidP="00D833AE">
      <w:pPr>
        <w:pStyle w:val="H2Body"/>
        <w:spacing w:after="0"/>
        <w:ind w:left="0"/>
      </w:pPr>
      <w:r>
        <w:tab/>
      </w:r>
      <w:r>
        <w:tab/>
      </w:r>
      <w:r>
        <w:tab/>
      </w:r>
      <w:r>
        <w:tab/>
      </w:r>
      <w:r>
        <w:tab/>
      </w:r>
      <w:r>
        <w:tab/>
        <w:t>&lt;id&gt;39&lt;/id&gt;</w:t>
      </w:r>
    </w:p>
    <w:p w14:paraId="1BE115BD" w14:textId="77777777" w:rsidR="00811661" w:rsidRDefault="00811661" w:rsidP="00D833AE">
      <w:pPr>
        <w:pStyle w:val="H2Body"/>
        <w:spacing w:after="0"/>
        <w:ind w:left="0"/>
      </w:pPr>
      <w:r>
        <w:tab/>
      </w:r>
      <w:r>
        <w:tab/>
      </w:r>
      <w:r>
        <w:tab/>
      </w:r>
      <w:r>
        <w:tab/>
      </w:r>
      <w:r>
        <w:tab/>
      </w:r>
      <w:r>
        <w:tab/>
        <w:t>&lt;ip&gt;10.110.1.86&lt;/ip&gt;</w:t>
      </w:r>
    </w:p>
    <w:p w14:paraId="250BBCA4" w14:textId="77777777" w:rsidR="00811661" w:rsidRDefault="00811661" w:rsidP="00D833AE">
      <w:pPr>
        <w:pStyle w:val="H2Body"/>
        <w:spacing w:after="0"/>
        <w:ind w:left="0"/>
      </w:pPr>
      <w:r>
        <w:tab/>
      </w:r>
      <w:r>
        <w:tab/>
      </w:r>
      <w:r>
        <w:tab/>
      </w:r>
      <w:r>
        <w:tab/>
      </w:r>
      <w:r>
        <w:tab/>
      </w:r>
      <w:r>
        <w:tab/>
        <w:t>&lt;lastDiscovery&gt;2013-04-18T19:22:33.527-04:00&lt;/lastDiscovery&gt;</w:t>
      </w:r>
    </w:p>
    <w:p w14:paraId="4E50B645" w14:textId="77777777" w:rsidR="00811661" w:rsidRDefault="00811661" w:rsidP="00D833AE">
      <w:pPr>
        <w:pStyle w:val="H2Body"/>
        <w:spacing w:after="0"/>
        <w:ind w:left="0"/>
      </w:pPr>
      <w:r>
        <w:tab/>
      </w:r>
      <w:r>
        <w:tab/>
      </w:r>
      <w:r>
        <w:tab/>
      </w:r>
      <w:r>
        <w:tab/>
      </w:r>
      <w:r>
        <w:tab/>
      </w:r>
      <w:r>
        <w:tab/>
        <w:t>&lt;name&gt;Kiosk&lt;/name&gt;</w:t>
      </w:r>
    </w:p>
    <w:p w14:paraId="096D54FA" w14:textId="77777777" w:rsidR="00811661" w:rsidRDefault="00811661" w:rsidP="00D833AE">
      <w:pPr>
        <w:pStyle w:val="H2Body"/>
        <w:spacing w:after="0"/>
        <w:ind w:left="0"/>
      </w:pPr>
      <w:r>
        <w:tab/>
      </w:r>
      <w:r>
        <w:tab/>
      </w:r>
      <w:r>
        <w:tab/>
      </w:r>
      <w:r>
        <w:tab/>
      </w:r>
      <w:r>
        <w:tab/>
      </w:r>
      <w:r>
        <w:tab/>
        <w:t>&lt;nextDiscovery&gt;2013-04-18T19:23:33.527-04:00&lt;/nextDiscovery&gt;</w:t>
      </w:r>
    </w:p>
    <w:p w14:paraId="4261C17A" w14:textId="77777777" w:rsidR="00811661" w:rsidRDefault="00811661" w:rsidP="00D833AE">
      <w:pPr>
        <w:pStyle w:val="H2Body"/>
        <w:spacing w:after="0"/>
        <w:ind w:left="0"/>
      </w:pPr>
      <w:r>
        <w:tab/>
      </w:r>
      <w:r>
        <w:tab/>
      </w:r>
      <w:r>
        <w:tab/>
      </w:r>
      <w:r>
        <w:tab/>
      </w:r>
      <w:r>
        <w:tab/>
      </w:r>
      <w:r>
        <w:tab/>
        <w:t>&lt;port&gt;8080&lt;/port&gt;</w:t>
      </w:r>
    </w:p>
    <w:p w14:paraId="3B484A2D" w14:textId="77777777" w:rsidR="00811661" w:rsidRDefault="00811661" w:rsidP="00D833AE">
      <w:pPr>
        <w:pStyle w:val="H2Body"/>
        <w:spacing w:after="0"/>
        <w:ind w:left="0"/>
      </w:pPr>
      <w:r>
        <w:tab/>
      </w:r>
      <w:r>
        <w:tab/>
      </w:r>
      <w:r>
        <w:tab/>
      </w:r>
      <w:r>
        <w:tab/>
      </w:r>
      <w:r>
        <w:tab/>
      </w:r>
      <w:r>
        <w:tab/>
        <w:t>&lt;status&gt;</w:t>
      </w:r>
    </w:p>
    <w:p w14:paraId="5F52668E" w14:textId="77777777" w:rsidR="00811661" w:rsidRDefault="00811661" w:rsidP="00D833AE">
      <w:pPr>
        <w:pStyle w:val="H2Body"/>
        <w:spacing w:after="0"/>
        <w:ind w:left="0"/>
      </w:pPr>
      <w:r>
        <w:tab/>
      </w:r>
      <w:r>
        <w:tab/>
      </w:r>
      <w:r>
        <w:tab/>
      </w:r>
      <w:r>
        <w:tab/>
      </w:r>
      <w:r>
        <w:tab/>
      </w:r>
      <w:r>
        <w:tab/>
      </w:r>
      <w:r>
        <w:tab/>
        <w:t>&lt;message&gt;High availability status unknown.&lt;/message&gt;</w:t>
      </w:r>
    </w:p>
    <w:p w14:paraId="773536FD" w14:textId="77777777" w:rsidR="00811661" w:rsidRDefault="00811661" w:rsidP="00D833AE">
      <w:pPr>
        <w:pStyle w:val="H2Body"/>
        <w:spacing w:after="0"/>
        <w:ind w:left="0"/>
      </w:pPr>
      <w:r>
        <w:tab/>
      </w:r>
      <w:r>
        <w:tab/>
      </w:r>
      <w:r>
        <w:tab/>
      </w:r>
      <w:r>
        <w:tab/>
      </w:r>
      <w:r>
        <w:tab/>
      </w:r>
      <w:r>
        <w:tab/>
      </w:r>
      <w:r>
        <w:tab/>
        <w:t>&lt;status&gt;Yellow&lt;/status&gt;</w:t>
      </w:r>
    </w:p>
    <w:p w14:paraId="4F8B8D35" w14:textId="77777777" w:rsidR="00811661" w:rsidRDefault="00811661" w:rsidP="00D833AE">
      <w:pPr>
        <w:pStyle w:val="H2Body"/>
        <w:spacing w:after="0"/>
        <w:ind w:left="0"/>
      </w:pPr>
      <w:r>
        <w:tab/>
      </w:r>
      <w:r>
        <w:tab/>
      </w:r>
      <w:r>
        <w:tab/>
      </w:r>
      <w:r>
        <w:tab/>
      </w:r>
      <w:r>
        <w:tab/>
      </w:r>
      <w:r>
        <w:tab/>
        <w:t>&lt;/status&gt;</w:t>
      </w:r>
    </w:p>
    <w:p w14:paraId="37B5097D" w14:textId="77777777" w:rsidR="00811661" w:rsidRDefault="00811661" w:rsidP="00D833AE">
      <w:pPr>
        <w:pStyle w:val="H2Body"/>
        <w:spacing w:after="0"/>
        <w:ind w:left="0"/>
      </w:pPr>
      <w:r>
        <w:tab/>
      </w:r>
      <w:r>
        <w:tab/>
      </w:r>
      <w:r>
        <w:tab/>
      </w:r>
      <w:r>
        <w:tab/>
      </w:r>
      <w:r>
        <w:tab/>
      </w:r>
      <w:r>
        <w:tab/>
        <w:t>&lt;type&gt;XBRC&lt;/type&gt;</w:t>
      </w:r>
    </w:p>
    <w:p w14:paraId="3739D514" w14:textId="77777777" w:rsidR="00811661" w:rsidRDefault="00811661" w:rsidP="00D833AE">
      <w:pPr>
        <w:pStyle w:val="H2Body"/>
        <w:spacing w:after="0"/>
        <w:ind w:left="0"/>
      </w:pPr>
      <w:r>
        <w:tab/>
      </w:r>
      <w:r>
        <w:tab/>
      </w:r>
      <w:r>
        <w:tab/>
      </w:r>
      <w:r>
        <w:tab/>
      </w:r>
      <w:r>
        <w:tab/>
      </w:r>
      <w:r>
        <w:tab/>
        <w:t>&lt;version&gt;1.6.1.5284&lt;/version&gt;</w:t>
      </w:r>
    </w:p>
    <w:p w14:paraId="40B043D8" w14:textId="77777777" w:rsidR="00811661" w:rsidRDefault="00811661" w:rsidP="00D833AE">
      <w:pPr>
        <w:pStyle w:val="H2Body"/>
        <w:spacing w:after="0"/>
        <w:ind w:left="0"/>
      </w:pPr>
      <w:r>
        <w:tab/>
      </w:r>
      <w:r>
        <w:tab/>
      </w:r>
      <w:r>
        <w:tab/>
      </w:r>
      <w:r>
        <w:tab/>
      </w:r>
      <w:r>
        <w:tab/>
      </w:r>
      <w:r>
        <w:tab/>
        <w:t>&lt;vip&gt;sit-xbrc-ki.emtest.local&lt;/vip&gt;</w:t>
      </w:r>
    </w:p>
    <w:p w14:paraId="45279EAB" w14:textId="77777777" w:rsidR="00811661" w:rsidRDefault="00811661" w:rsidP="00D833AE">
      <w:pPr>
        <w:pStyle w:val="H2Body"/>
        <w:spacing w:after="0"/>
        <w:ind w:left="0"/>
      </w:pPr>
      <w:r>
        <w:tab/>
      </w:r>
      <w:r>
        <w:tab/>
      </w:r>
      <w:r>
        <w:tab/>
      </w:r>
      <w:r>
        <w:tab/>
      </w:r>
      <w:r>
        <w:tab/>
      </w:r>
      <w:r>
        <w:tab/>
        <w:t>&lt;vport&gt;0&lt;/vport&gt;</w:t>
      </w:r>
    </w:p>
    <w:p w14:paraId="1BFEE0DD" w14:textId="77777777" w:rsidR="00811661" w:rsidRDefault="00811661" w:rsidP="00D833AE">
      <w:pPr>
        <w:pStyle w:val="H2Body"/>
        <w:spacing w:after="0"/>
        <w:ind w:left="0"/>
      </w:pPr>
      <w:r>
        <w:tab/>
      </w:r>
      <w:r>
        <w:tab/>
      </w:r>
      <w:r>
        <w:tab/>
      </w:r>
      <w:r>
        <w:tab/>
      </w:r>
      <w:r>
        <w:tab/>
      </w:r>
      <w:r>
        <w:tab/>
        <w:t>&lt;facilityId&gt;22222222&lt;/facilityId&gt;</w:t>
      </w:r>
    </w:p>
    <w:p w14:paraId="1C05307D" w14:textId="77777777" w:rsidR="00811661" w:rsidRDefault="00811661" w:rsidP="00D833AE">
      <w:pPr>
        <w:pStyle w:val="H2Body"/>
        <w:spacing w:after="0"/>
        <w:ind w:left="0"/>
      </w:pPr>
      <w:r>
        <w:tab/>
      </w:r>
      <w:r>
        <w:tab/>
      </w:r>
      <w:r>
        <w:tab/>
      </w:r>
      <w:r>
        <w:tab/>
      </w:r>
      <w:r>
        <w:tab/>
      </w:r>
      <w:r>
        <w:tab/>
        <w:t>&lt;haEnabled&gt;true&lt;/haEnabled&gt;</w:t>
      </w:r>
    </w:p>
    <w:p w14:paraId="0E21F9B7" w14:textId="77777777" w:rsidR="00811661" w:rsidRDefault="00811661" w:rsidP="00D833AE">
      <w:pPr>
        <w:pStyle w:val="H2Body"/>
        <w:spacing w:after="0"/>
        <w:ind w:left="0"/>
      </w:pPr>
      <w:r>
        <w:tab/>
      </w:r>
      <w:r>
        <w:tab/>
      </w:r>
      <w:r>
        <w:tab/>
      </w:r>
      <w:r>
        <w:tab/>
      </w:r>
      <w:r>
        <w:tab/>
      </w:r>
      <w:r>
        <w:tab/>
        <w:t>&lt;haStatus&gt;unknown&lt;/haStatus&gt;</w:t>
      </w:r>
    </w:p>
    <w:p w14:paraId="48758DD6" w14:textId="77777777" w:rsidR="00811661" w:rsidRDefault="00811661" w:rsidP="00D833AE">
      <w:pPr>
        <w:pStyle w:val="H2Body"/>
        <w:spacing w:after="0"/>
        <w:ind w:left="0"/>
      </w:pPr>
      <w:r>
        <w:tab/>
      </w:r>
      <w:r>
        <w:tab/>
      </w:r>
      <w:r>
        <w:tab/>
      </w:r>
      <w:r>
        <w:tab/>
      </w:r>
      <w:r>
        <w:tab/>
      </w:r>
      <w:r>
        <w:tab/>
        <w:t>&lt;model&gt;spacemodel&lt;/model&gt;</w:t>
      </w:r>
    </w:p>
    <w:p w14:paraId="60CF38F6" w14:textId="77777777" w:rsidR="00811661" w:rsidRDefault="00811661" w:rsidP="00D833AE">
      <w:pPr>
        <w:pStyle w:val="H2Body"/>
        <w:spacing w:after="0"/>
        <w:ind w:left="0"/>
      </w:pPr>
      <w:r>
        <w:tab/>
      </w:r>
      <w:r>
        <w:tab/>
      </w:r>
      <w:r>
        <w:tab/>
      </w:r>
      <w:r>
        <w:tab/>
      </w:r>
      <w:r>
        <w:tab/>
      </w:r>
      <w:r>
        <w:tab/>
        <w:t>&lt;startPerfTime&gt;2013-04-18T23:20:15.126&lt;/startPerfTime&gt;</w:t>
      </w:r>
    </w:p>
    <w:p w14:paraId="08C916A1" w14:textId="77777777" w:rsidR="00811661" w:rsidRDefault="00811661" w:rsidP="00D833AE">
      <w:pPr>
        <w:pStyle w:val="H2Body"/>
        <w:spacing w:after="0"/>
        <w:ind w:left="0"/>
      </w:pPr>
      <w:r>
        <w:tab/>
      </w:r>
      <w:r>
        <w:tab/>
      </w:r>
      <w:r>
        <w:tab/>
      </w:r>
      <w:r>
        <w:tab/>
      </w:r>
      <w:r>
        <w:tab/>
      </w:r>
      <w:r>
        <w:tab/>
        <w:t>&lt;url&gt;http://10.110.1.86:8080&lt;/url&gt;</w:t>
      </w:r>
    </w:p>
    <w:p w14:paraId="2575C920" w14:textId="77777777" w:rsidR="00811661" w:rsidRDefault="00811661" w:rsidP="00D833AE">
      <w:pPr>
        <w:pStyle w:val="H2Body"/>
        <w:spacing w:after="0"/>
        <w:ind w:left="0"/>
      </w:pPr>
      <w:r>
        <w:tab/>
      </w:r>
      <w:r>
        <w:tab/>
      </w:r>
      <w:r>
        <w:tab/>
      </w:r>
      <w:r>
        <w:tab/>
      </w:r>
      <w:r>
        <w:tab/>
        <w:t>&lt;/healthItem&gt;</w:t>
      </w:r>
    </w:p>
    <w:p w14:paraId="32B191AA" w14:textId="77777777" w:rsidR="00811661" w:rsidRDefault="00811661" w:rsidP="00D833AE">
      <w:pPr>
        <w:pStyle w:val="H2Body"/>
        <w:spacing w:after="0"/>
        <w:ind w:left="0"/>
      </w:pPr>
      <w:r>
        <w:tab/>
      </w:r>
      <w:r>
        <w:tab/>
      </w:r>
      <w:r>
        <w:tab/>
      </w:r>
      <w:r>
        <w:tab/>
      </w:r>
      <w:r>
        <w:tab/>
        <w:t>&lt;healthItem xsi:type="xbrcDto"&gt;</w:t>
      </w:r>
    </w:p>
    <w:p w14:paraId="612DF3B5" w14:textId="77777777" w:rsidR="00811661" w:rsidRDefault="00811661" w:rsidP="00D833AE">
      <w:pPr>
        <w:pStyle w:val="H2Body"/>
        <w:spacing w:after="0"/>
        <w:ind w:left="0"/>
      </w:pPr>
      <w:r>
        <w:tab/>
      </w:r>
      <w:r>
        <w:tab/>
      </w:r>
      <w:r>
        <w:tab/>
      </w:r>
      <w:r>
        <w:tab/>
      </w:r>
      <w:r>
        <w:tab/>
      </w:r>
      <w:r>
        <w:tab/>
        <w:t>&lt;active&gt;true&lt;/active&gt;</w:t>
      </w:r>
    </w:p>
    <w:p w14:paraId="3AEB5580" w14:textId="77777777" w:rsidR="00811661" w:rsidRDefault="00811661" w:rsidP="00D833AE">
      <w:pPr>
        <w:pStyle w:val="H2Body"/>
        <w:spacing w:after="0"/>
        <w:ind w:left="0"/>
      </w:pPr>
      <w:r>
        <w:tab/>
      </w:r>
      <w:r>
        <w:tab/>
      </w:r>
      <w:r>
        <w:tab/>
      </w:r>
      <w:r>
        <w:tab/>
      </w:r>
      <w:r>
        <w:tab/>
      </w:r>
      <w:r>
        <w:tab/>
        <w:t>&lt;hostname&gt;SIT-RDR-PEKI&lt;/hostname&gt;</w:t>
      </w:r>
    </w:p>
    <w:p w14:paraId="713BD4CE" w14:textId="77777777" w:rsidR="00811661" w:rsidRDefault="00811661" w:rsidP="00D833AE">
      <w:pPr>
        <w:pStyle w:val="H2Body"/>
        <w:spacing w:after="0"/>
        <w:ind w:left="0"/>
      </w:pPr>
      <w:r>
        <w:tab/>
      </w:r>
      <w:r>
        <w:tab/>
      </w:r>
      <w:r>
        <w:tab/>
      </w:r>
      <w:r>
        <w:tab/>
      </w:r>
      <w:r>
        <w:tab/>
      </w:r>
      <w:r>
        <w:tab/>
        <w:t>&lt;id&gt;41&lt;/id&gt;</w:t>
      </w:r>
    </w:p>
    <w:p w14:paraId="1F5FE3B7" w14:textId="77777777" w:rsidR="00811661" w:rsidRDefault="00811661" w:rsidP="00D833AE">
      <w:pPr>
        <w:pStyle w:val="H2Body"/>
        <w:spacing w:after="0"/>
        <w:ind w:left="0"/>
      </w:pPr>
      <w:r>
        <w:tab/>
      </w:r>
      <w:r>
        <w:tab/>
      </w:r>
      <w:r>
        <w:tab/>
      </w:r>
      <w:r>
        <w:tab/>
      </w:r>
      <w:r>
        <w:tab/>
      </w:r>
      <w:r>
        <w:tab/>
        <w:t>&lt;ip&gt;10.110.1.117&lt;/ip&gt;</w:t>
      </w:r>
    </w:p>
    <w:p w14:paraId="3CAFA724" w14:textId="77777777" w:rsidR="00811661" w:rsidRDefault="00811661" w:rsidP="00D833AE">
      <w:pPr>
        <w:pStyle w:val="H2Body"/>
        <w:spacing w:after="0"/>
        <w:ind w:left="0"/>
      </w:pPr>
      <w:r>
        <w:tab/>
      </w:r>
      <w:r>
        <w:tab/>
      </w:r>
      <w:r>
        <w:tab/>
      </w:r>
      <w:r>
        <w:tab/>
      </w:r>
      <w:r>
        <w:tab/>
      </w:r>
      <w:r>
        <w:tab/>
        <w:t>&lt;lastDiscovery&gt;2013-04-18T19:22:33.527-04:00&lt;/lastDiscovery&gt;</w:t>
      </w:r>
    </w:p>
    <w:p w14:paraId="39ABEABE" w14:textId="77777777" w:rsidR="00811661" w:rsidRDefault="00811661" w:rsidP="00D833AE">
      <w:pPr>
        <w:pStyle w:val="H2Body"/>
        <w:spacing w:after="0"/>
        <w:ind w:left="0"/>
      </w:pPr>
      <w:r>
        <w:tab/>
      </w:r>
      <w:r>
        <w:tab/>
      </w:r>
      <w:r>
        <w:tab/>
      </w:r>
      <w:r>
        <w:tab/>
      </w:r>
      <w:r>
        <w:tab/>
      </w:r>
      <w:r>
        <w:tab/>
        <w:t>&lt;name&gt;PEKI Software Reader Host&lt;/name&gt;</w:t>
      </w:r>
    </w:p>
    <w:p w14:paraId="13594CA0" w14:textId="77777777" w:rsidR="00811661" w:rsidRDefault="00811661" w:rsidP="00D833AE">
      <w:pPr>
        <w:pStyle w:val="H2Body"/>
        <w:spacing w:after="0"/>
        <w:ind w:left="0"/>
      </w:pPr>
      <w:r>
        <w:tab/>
      </w:r>
      <w:r>
        <w:tab/>
      </w:r>
      <w:r>
        <w:tab/>
      </w:r>
      <w:r>
        <w:tab/>
      </w:r>
      <w:r>
        <w:tab/>
      </w:r>
      <w:r>
        <w:tab/>
        <w:t>&lt;nextDiscovery&gt;2013-04-18T19:23:33.527-04:00&lt;/nextDiscovery&gt;</w:t>
      </w:r>
    </w:p>
    <w:p w14:paraId="63DD422E" w14:textId="77777777" w:rsidR="00811661" w:rsidRDefault="00811661" w:rsidP="00D833AE">
      <w:pPr>
        <w:pStyle w:val="H2Body"/>
        <w:spacing w:after="0"/>
        <w:ind w:left="0"/>
      </w:pPr>
      <w:r>
        <w:tab/>
      </w:r>
      <w:r>
        <w:tab/>
      </w:r>
      <w:r>
        <w:tab/>
      </w:r>
      <w:r>
        <w:tab/>
      </w:r>
      <w:r>
        <w:tab/>
      </w:r>
      <w:r>
        <w:tab/>
        <w:t>&lt;port&gt;8080&lt;/port&gt;</w:t>
      </w:r>
    </w:p>
    <w:p w14:paraId="3A40D76C" w14:textId="77777777" w:rsidR="00811661" w:rsidRDefault="00811661" w:rsidP="00D833AE">
      <w:pPr>
        <w:pStyle w:val="H2Body"/>
        <w:spacing w:after="0"/>
        <w:ind w:left="0"/>
      </w:pPr>
      <w:r>
        <w:tab/>
      </w:r>
      <w:r>
        <w:tab/>
      </w:r>
      <w:r>
        <w:tab/>
      </w:r>
      <w:r>
        <w:tab/>
      </w:r>
      <w:r>
        <w:tab/>
      </w:r>
      <w:r>
        <w:tab/>
        <w:t>&lt;status&gt;</w:t>
      </w:r>
    </w:p>
    <w:p w14:paraId="6495159C" w14:textId="77777777" w:rsidR="00811661" w:rsidRDefault="00811661" w:rsidP="00D833AE">
      <w:pPr>
        <w:pStyle w:val="H2Body"/>
        <w:spacing w:after="0"/>
        <w:ind w:left="0"/>
      </w:pPr>
      <w:r>
        <w:tab/>
      </w:r>
      <w:r>
        <w:tab/>
      </w:r>
      <w:r>
        <w:tab/>
      </w:r>
      <w:r>
        <w:tab/>
      </w:r>
      <w:r>
        <w:tab/>
      </w:r>
      <w:r>
        <w:tab/>
      </w:r>
      <w:r>
        <w:tab/>
        <w:t>&lt;message&gt;ki-wp-8:ki-wp-8:Biometric device stopped working or not equipped.&lt;/message&gt;</w:t>
      </w:r>
    </w:p>
    <w:p w14:paraId="466AF789" w14:textId="77777777" w:rsidR="00811661" w:rsidRDefault="00811661" w:rsidP="00D833AE">
      <w:pPr>
        <w:pStyle w:val="H2Body"/>
        <w:spacing w:after="0"/>
        <w:ind w:left="0"/>
      </w:pPr>
      <w:r>
        <w:tab/>
      </w:r>
      <w:r>
        <w:tab/>
      </w:r>
      <w:r>
        <w:tab/>
      </w:r>
      <w:r>
        <w:tab/>
      </w:r>
      <w:r>
        <w:tab/>
      </w:r>
      <w:r>
        <w:tab/>
      </w:r>
      <w:r>
        <w:tab/>
        <w:t>&lt;status&gt;Red&lt;/status&gt;</w:t>
      </w:r>
    </w:p>
    <w:p w14:paraId="10A711E6" w14:textId="77777777" w:rsidR="00811661" w:rsidRDefault="00811661" w:rsidP="00D833AE">
      <w:pPr>
        <w:pStyle w:val="H2Body"/>
        <w:spacing w:after="0"/>
        <w:ind w:left="0"/>
      </w:pPr>
      <w:r>
        <w:tab/>
      </w:r>
      <w:r>
        <w:tab/>
      </w:r>
      <w:r>
        <w:tab/>
      </w:r>
      <w:r>
        <w:tab/>
      </w:r>
      <w:r>
        <w:tab/>
      </w:r>
      <w:r>
        <w:tab/>
        <w:t>&lt;/status&gt;</w:t>
      </w:r>
    </w:p>
    <w:p w14:paraId="746650D6" w14:textId="77777777" w:rsidR="00811661" w:rsidRDefault="00811661" w:rsidP="00D833AE">
      <w:pPr>
        <w:pStyle w:val="H2Body"/>
        <w:spacing w:after="0"/>
        <w:ind w:left="0"/>
      </w:pPr>
      <w:r>
        <w:tab/>
      </w:r>
      <w:r>
        <w:tab/>
      </w:r>
      <w:r>
        <w:tab/>
      </w:r>
      <w:r>
        <w:tab/>
      </w:r>
      <w:r>
        <w:tab/>
      </w:r>
      <w:r>
        <w:tab/>
        <w:t>&lt;type&gt;XBRC&lt;/type&gt;</w:t>
      </w:r>
    </w:p>
    <w:p w14:paraId="143808FF" w14:textId="77777777" w:rsidR="00811661" w:rsidRDefault="00811661" w:rsidP="00D833AE">
      <w:pPr>
        <w:pStyle w:val="H2Body"/>
        <w:spacing w:after="0"/>
        <w:ind w:left="0"/>
      </w:pPr>
      <w:r>
        <w:tab/>
      </w:r>
      <w:r>
        <w:tab/>
      </w:r>
      <w:r>
        <w:tab/>
      </w:r>
      <w:r>
        <w:tab/>
      </w:r>
      <w:r>
        <w:tab/>
      </w:r>
      <w:r>
        <w:tab/>
        <w:t>&lt;version&gt;1.6.1.5284&lt;/version&gt;</w:t>
      </w:r>
    </w:p>
    <w:p w14:paraId="44BDDDCD" w14:textId="77777777" w:rsidR="00811661" w:rsidRDefault="00811661" w:rsidP="00D833AE">
      <w:pPr>
        <w:pStyle w:val="H2Body"/>
        <w:spacing w:after="0"/>
        <w:ind w:left="0"/>
      </w:pPr>
      <w:r>
        <w:tab/>
      </w:r>
      <w:r>
        <w:tab/>
      </w:r>
      <w:r>
        <w:tab/>
      </w:r>
      <w:r>
        <w:tab/>
      </w:r>
      <w:r>
        <w:tab/>
      </w:r>
      <w:r>
        <w:tab/>
        <w:t>&lt;vport&gt;0&lt;/vport&gt;</w:t>
      </w:r>
    </w:p>
    <w:p w14:paraId="42F2E008" w14:textId="77777777" w:rsidR="00811661" w:rsidRDefault="00811661" w:rsidP="00D833AE">
      <w:pPr>
        <w:pStyle w:val="H2Body"/>
        <w:spacing w:after="0"/>
        <w:ind w:left="0"/>
      </w:pPr>
      <w:r>
        <w:tab/>
      </w:r>
      <w:r>
        <w:tab/>
      </w:r>
      <w:r>
        <w:tab/>
      </w:r>
      <w:r>
        <w:tab/>
      </w:r>
      <w:r>
        <w:tab/>
      </w:r>
      <w:r>
        <w:tab/>
        <w:t>&lt;facilityId&gt;10101010&lt;/facilityId&gt;</w:t>
      </w:r>
    </w:p>
    <w:p w14:paraId="7A897595" w14:textId="77777777" w:rsidR="00811661" w:rsidRDefault="00811661" w:rsidP="00D833AE">
      <w:pPr>
        <w:pStyle w:val="H2Body"/>
        <w:spacing w:after="0"/>
        <w:ind w:left="0"/>
      </w:pPr>
      <w:r>
        <w:tab/>
      </w:r>
      <w:r>
        <w:tab/>
      </w:r>
      <w:r>
        <w:tab/>
      </w:r>
      <w:r>
        <w:tab/>
      </w:r>
      <w:r>
        <w:tab/>
      </w:r>
      <w:r>
        <w:tab/>
        <w:t>&lt;haEnabled&gt;false&lt;/haEnabled&gt;</w:t>
      </w:r>
    </w:p>
    <w:p w14:paraId="0670DDCD" w14:textId="77777777" w:rsidR="00811661" w:rsidRDefault="00811661" w:rsidP="00D833AE">
      <w:pPr>
        <w:pStyle w:val="H2Body"/>
        <w:spacing w:after="0"/>
        <w:ind w:left="0"/>
      </w:pPr>
      <w:r>
        <w:tab/>
      </w:r>
      <w:r>
        <w:tab/>
      </w:r>
      <w:r>
        <w:tab/>
      </w:r>
      <w:r>
        <w:tab/>
      </w:r>
      <w:r>
        <w:tab/>
      </w:r>
      <w:r>
        <w:tab/>
        <w:t>&lt;haStatus&gt;solo&lt;/haStatus&gt;</w:t>
      </w:r>
    </w:p>
    <w:p w14:paraId="32F9C0F0" w14:textId="77777777" w:rsidR="00811661" w:rsidRDefault="00811661" w:rsidP="00D833AE">
      <w:pPr>
        <w:pStyle w:val="H2Body"/>
        <w:spacing w:after="0"/>
        <w:ind w:left="0"/>
      </w:pPr>
      <w:r>
        <w:tab/>
      </w:r>
      <w:r>
        <w:tab/>
      </w:r>
      <w:r>
        <w:tab/>
      </w:r>
      <w:r>
        <w:tab/>
      </w:r>
      <w:r>
        <w:tab/>
      </w:r>
      <w:r>
        <w:tab/>
        <w:t>&lt;model&gt;parkentrymodel&lt;/model&gt;</w:t>
      </w:r>
    </w:p>
    <w:p w14:paraId="326B8B42" w14:textId="77777777" w:rsidR="00811661" w:rsidRDefault="00811661" w:rsidP="00D833AE">
      <w:pPr>
        <w:pStyle w:val="H2Body"/>
        <w:spacing w:after="0"/>
        <w:ind w:left="0"/>
      </w:pPr>
      <w:r>
        <w:tab/>
      </w:r>
      <w:r>
        <w:tab/>
      </w:r>
      <w:r>
        <w:tab/>
      </w:r>
      <w:r>
        <w:tab/>
      </w:r>
      <w:r>
        <w:tab/>
      </w:r>
      <w:r>
        <w:tab/>
        <w:t>&lt;startPerfTime&gt;2013-04-18T23:19:07.537&lt;/startPerfTime&gt;</w:t>
      </w:r>
    </w:p>
    <w:p w14:paraId="62CA352C" w14:textId="77777777" w:rsidR="00811661" w:rsidRDefault="00811661" w:rsidP="00D833AE">
      <w:pPr>
        <w:pStyle w:val="H2Body"/>
        <w:spacing w:after="0"/>
        <w:ind w:left="0"/>
      </w:pPr>
      <w:r>
        <w:tab/>
      </w:r>
      <w:r>
        <w:tab/>
      </w:r>
      <w:r>
        <w:tab/>
      </w:r>
      <w:r>
        <w:tab/>
      </w:r>
      <w:r>
        <w:tab/>
      </w:r>
      <w:r>
        <w:tab/>
        <w:t>&lt;url&gt;http://10.110.1.117:8080&lt;/url&gt;</w:t>
      </w:r>
    </w:p>
    <w:p w14:paraId="0266BCCB" w14:textId="77777777" w:rsidR="00811661" w:rsidRDefault="00811661" w:rsidP="00D833AE">
      <w:pPr>
        <w:pStyle w:val="H2Body"/>
        <w:spacing w:after="0"/>
        <w:ind w:left="0"/>
      </w:pPr>
      <w:r>
        <w:tab/>
      </w:r>
      <w:r>
        <w:tab/>
      </w:r>
      <w:r>
        <w:tab/>
      </w:r>
      <w:r>
        <w:tab/>
      </w:r>
      <w:r>
        <w:tab/>
        <w:t>&lt;/healthItem&gt;</w:t>
      </w:r>
    </w:p>
    <w:p w14:paraId="3A656920" w14:textId="77777777" w:rsidR="00811661" w:rsidRDefault="00811661" w:rsidP="00D833AE">
      <w:pPr>
        <w:pStyle w:val="H2Body"/>
        <w:spacing w:after="0"/>
        <w:ind w:left="0"/>
      </w:pPr>
      <w:r>
        <w:tab/>
      </w:r>
      <w:r>
        <w:tab/>
      </w:r>
      <w:r>
        <w:tab/>
      </w:r>
      <w:r>
        <w:tab/>
      </w:r>
      <w:r>
        <w:tab/>
        <w:t>&lt;healthItem xsi:type="xbrcDto"&gt;</w:t>
      </w:r>
    </w:p>
    <w:p w14:paraId="5F7EBF00" w14:textId="77777777" w:rsidR="00811661" w:rsidRDefault="00811661" w:rsidP="00D833AE">
      <w:pPr>
        <w:pStyle w:val="H2Body"/>
        <w:spacing w:after="0"/>
        <w:ind w:left="0"/>
      </w:pPr>
      <w:r>
        <w:tab/>
      </w:r>
      <w:r>
        <w:tab/>
      </w:r>
      <w:r>
        <w:tab/>
      </w:r>
      <w:r>
        <w:tab/>
      </w:r>
      <w:r>
        <w:tab/>
      </w:r>
      <w:r>
        <w:tab/>
        <w:t>&lt;active&gt;true&lt;/active&gt;</w:t>
      </w:r>
    </w:p>
    <w:p w14:paraId="1C7253B2" w14:textId="77777777" w:rsidR="00811661" w:rsidRDefault="00811661" w:rsidP="00D833AE">
      <w:pPr>
        <w:pStyle w:val="H2Body"/>
        <w:spacing w:after="0"/>
        <w:ind w:left="0"/>
      </w:pPr>
      <w:r>
        <w:tab/>
      </w:r>
      <w:r>
        <w:tab/>
      </w:r>
      <w:r>
        <w:tab/>
      </w:r>
      <w:r>
        <w:tab/>
      </w:r>
      <w:r>
        <w:tab/>
      </w:r>
      <w:r>
        <w:tab/>
        <w:t>&lt;hostname&gt;TST-XBRC-JOHN&lt;/hostname&gt;</w:t>
      </w:r>
    </w:p>
    <w:p w14:paraId="69018E55" w14:textId="77777777" w:rsidR="00811661" w:rsidRDefault="00811661" w:rsidP="00D833AE">
      <w:pPr>
        <w:pStyle w:val="H2Body"/>
        <w:spacing w:after="0"/>
        <w:ind w:left="0"/>
      </w:pPr>
      <w:r>
        <w:tab/>
      </w:r>
      <w:r>
        <w:tab/>
      </w:r>
      <w:r>
        <w:tab/>
      </w:r>
      <w:r>
        <w:tab/>
      </w:r>
      <w:r>
        <w:tab/>
      </w:r>
      <w:r>
        <w:tab/>
        <w:t>&lt;id&gt;48&lt;/id&gt;</w:t>
      </w:r>
    </w:p>
    <w:p w14:paraId="7BBE3555" w14:textId="77777777" w:rsidR="00811661" w:rsidRDefault="00811661" w:rsidP="00D833AE">
      <w:pPr>
        <w:pStyle w:val="H2Body"/>
        <w:spacing w:after="0"/>
        <w:ind w:left="0"/>
      </w:pPr>
      <w:r>
        <w:tab/>
      </w:r>
      <w:r>
        <w:tab/>
      </w:r>
      <w:r>
        <w:tab/>
      </w:r>
      <w:r>
        <w:tab/>
      </w:r>
      <w:r>
        <w:tab/>
      </w:r>
      <w:r>
        <w:tab/>
        <w:t>&lt;ip&gt;10.1.200.70&lt;/ip&gt;</w:t>
      </w:r>
    </w:p>
    <w:p w14:paraId="4B10F1A5" w14:textId="77777777" w:rsidR="00811661" w:rsidRDefault="00811661" w:rsidP="00D833AE">
      <w:pPr>
        <w:pStyle w:val="H2Body"/>
        <w:spacing w:after="0"/>
        <w:ind w:left="0"/>
      </w:pPr>
      <w:r>
        <w:tab/>
      </w:r>
      <w:r>
        <w:tab/>
      </w:r>
      <w:r>
        <w:tab/>
      </w:r>
      <w:r>
        <w:tab/>
      </w:r>
      <w:r>
        <w:tab/>
      </w:r>
      <w:r>
        <w:tab/>
        <w:t>&lt;lastDiscovery&gt;2013-04-18T19:22:34.533-04:00&lt;/lastDiscovery&gt;</w:t>
      </w:r>
    </w:p>
    <w:p w14:paraId="641312D8" w14:textId="77777777" w:rsidR="00811661" w:rsidRDefault="00811661" w:rsidP="00D833AE">
      <w:pPr>
        <w:pStyle w:val="H2Body"/>
        <w:spacing w:after="0"/>
        <w:ind w:left="0"/>
      </w:pPr>
      <w:r>
        <w:tab/>
      </w:r>
      <w:r>
        <w:tab/>
      </w:r>
      <w:r>
        <w:tab/>
      </w:r>
      <w:r>
        <w:tab/>
      </w:r>
      <w:r>
        <w:tab/>
      </w:r>
      <w:r>
        <w:tab/>
        <w:t>&lt;name&gt;John's xBRC&lt;/name&gt;</w:t>
      </w:r>
    </w:p>
    <w:p w14:paraId="4AC6C262" w14:textId="77777777" w:rsidR="00811661" w:rsidRDefault="00811661" w:rsidP="00D833AE">
      <w:pPr>
        <w:pStyle w:val="H2Body"/>
        <w:spacing w:after="0"/>
        <w:ind w:left="0"/>
      </w:pPr>
      <w:r>
        <w:tab/>
      </w:r>
      <w:r>
        <w:tab/>
      </w:r>
      <w:r>
        <w:tab/>
      </w:r>
      <w:r>
        <w:tab/>
      </w:r>
      <w:r>
        <w:tab/>
      </w:r>
      <w:r>
        <w:tab/>
        <w:t>&lt;nextDiscovery&gt;2013-04-18T19:23:34.533-04:00&lt;/nextDiscovery&gt;</w:t>
      </w:r>
    </w:p>
    <w:p w14:paraId="461C023E" w14:textId="77777777" w:rsidR="00811661" w:rsidRDefault="00811661" w:rsidP="00D833AE">
      <w:pPr>
        <w:pStyle w:val="H2Body"/>
        <w:spacing w:after="0"/>
        <w:ind w:left="0"/>
      </w:pPr>
      <w:r>
        <w:tab/>
      </w:r>
      <w:r>
        <w:tab/>
      </w:r>
      <w:r>
        <w:tab/>
      </w:r>
      <w:r>
        <w:tab/>
      </w:r>
      <w:r>
        <w:tab/>
      </w:r>
      <w:r>
        <w:tab/>
        <w:t>&lt;port&gt;8080&lt;/port&gt;</w:t>
      </w:r>
    </w:p>
    <w:p w14:paraId="3B8ED9CB" w14:textId="77777777" w:rsidR="00811661" w:rsidRDefault="00811661" w:rsidP="00D833AE">
      <w:pPr>
        <w:pStyle w:val="H2Body"/>
        <w:spacing w:after="0"/>
        <w:ind w:left="0"/>
      </w:pPr>
      <w:r>
        <w:tab/>
      </w:r>
      <w:r>
        <w:tab/>
      </w:r>
      <w:r>
        <w:tab/>
      </w:r>
      <w:r>
        <w:tab/>
      </w:r>
      <w:r>
        <w:tab/>
      </w:r>
      <w:r>
        <w:tab/>
        <w:t>&lt;status&gt;</w:t>
      </w:r>
    </w:p>
    <w:p w14:paraId="72460F58" w14:textId="77777777" w:rsidR="00811661" w:rsidRDefault="00811661" w:rsidP="00D833AE">
      <w:pPr>
        <w:pStyle w:val="H2Body"/>
        <w:spacing w:after="0"/>
        <w:ind w:left="0"/>
      </w:pPr>
      <w:r>
        <w:tab/>
      </w:r>
      <w:r>
        <w:tab/>
      </w:r>
      <w:r>
        <w:tab/>
      </w:r>
      <w:r>
        <w:tab/>
      </w:r>
      <w:r>
        <w:tab/>
      </w:r>
      <w:r>
        <w:tab/>
      </w:r>
      <w:r>
        <w:tab/>
        <w:t>&lt;message&gt;Cannot create JMS publish/subscribe topic: : Topic is empty&lt;/message&gt;</w:t>
      </w:r>
    </w:p>
    <w:p w14:paraId="04C79191" w14:textId="77777777" w:rsidR="00811661" w:rsidRDefault="00811661" w:rsidP="00D833AE">
      <w:pPr>
        <w:pStyle w:val="H2Body"/>
        <w:spacing w:after="0"/>
        <w:ind w:left="0"/>
      </w:pPr>
      <w:r>
        <w:tab/>
      </w:r>
      <w:r>
        <w:tab/>
      </w:r>
      <w:r>
        <w:tab/>
      </w:r>
      <w:r>
        <w:tab/>
      </w:r>
      <w:r>
        <w:tab/>
      </w:r>
      <w:r>
        <w:tab/>
      </w:r>
      <w:r>
        <w:tab/>
        <w:t>&lt;status&gt;Yellow&lt;/status&gt;</w:t>
      </w:r>
    </w:p>
    <w:p w14:paraId="77281F0B" w14:textId="77777777" w:rsidR="00811661" w:rsidRDefault="00811661" w:rsidP="00D833AE">
      <w:pPr>
        <w:pStyle w:val="H2Body"/>
        <w:spacing w:after="0"/>
        <w:ind w:left="0"/>
      </w:pPr>
      <w:r>
        <w:tab/>
      </w:r>
      <w:r>
        <w:tab/>
      </w:r>
      <w:r>
        <w:tab/>
      </w:r>
      <w:r>
        <w:tab/>
      </w:r>
      <w:r>
        <w:tab/>
      </w:r>
      <w:r>
        <w:tab/>
        <w:t>&lt;/status&gt;</w:t>
      </w:r>
    </w:p>
    <w:p w14:paraId="593BF21D" w14:textId="77777777" w:rsidR="00811661" w:rsidRDefault="00811661" w:rsidP="00D833AE">
      <w:pPr>
        <w:pStyle w:val="H2Body"/>
        <w:spacing w:after="0"/>
        <w:ind w:left="0"/>
      </w:pPr>
      <w:r>
        <w:tab/>
      </w:r>
      <w:r>
        <w:tab/>
      </w:r>
      <w:r>
        <w:tab/>
      </w:r>
      <w:r>
        <w:tab/>
      </w:r>
      <w:r>
        <w:tab/>
      </w:r>
      <w:r>
        <w:tab/>
        <w:t>&lt;type&gt;XBRC&lt;/type&gt;</w:t>
      </w:r>
    </w:p>
    <w:p w14:paraId="6BC42BF5" w14:textId="77777777" w:rsidR="00811661" w:rsidRDefault="00811661" w:rsidP="00D833AE">
      <w:pPr>
        <w:pStyle w:val="H2Body"/>
        <w:spacing w:after="0"/>
        <w:ind w:left="0"/>
      </w:pPr>
      <w:r>
        <w:tab/>
      </w:r>
      <w:r>
        <w:tab/>
      </w:r>
      <w:r>
        <w:tab/>
      </w:r>
      <w:r>
        <w:tab/>
      </w:r>
      <w:r>
        <w:tab/>
      </w:r>
      <w:r>
        <w:tab/>
        <w:t>&lt;version&gt;1.6.1.5284&lt;/version&gt;</w:t>
      </w:r>
    </w:p>
    <w:p w14:paraId="5FD745A5" w14:textId="77777777" w:rsidR="00811661" w:rsidRDefault="00811661" w:rsidP="00D833AE">
      <w:pPr>
        <w:pStyle w:val="H2Body"/>
        <w:spacing w:after="0"/>
        <w:ind w:left="0"/>
      </w:pPr>
      <w:r>
        <w:tab/>
      </w:r>
      <w:r>
        <w:tab/>
      </w:r>
      <w:r>
        <w:tab/>
      </w:r>
      <w:r>
        <w:tab/>
      </w:r>
      <w:r>
        <w:tab/>
      </w:r>
      <w:r>
        <w:tab/>
        <w:t>&lt;vport&gt;0&lt;/vport&gt;</w:t>
      </w:r>
    </w:p>
    <w:p w14:paraId="6097BDA8" w14:textId="77777777" w:rsidR="00811661" w:rsidRDefault="00811661" w:rsidP="00D833AE">
      <w:pPr>
        <w:pStyle w:val="H2Body"/>
        <w:spacing w:after="0"/>
        <w:ind w:left="0"/>
      </w:pPr>
      <w:r>
        <w:tab/>
      </w:r>
      <w:r>
        <w:tab/>
      </w:r>
      <w:r>
        <w:tab/>
      </w:r>
      <w:r>
        <w:tab/>
      </w:r>
      <w:r>
        <w:tab/>
      </w:r>
      <w:r>
        <w:tab/>
        <w:t>&lt;facilityId&gt;123456787&lt;/facilityId&gt;</w:t>
      </w:r>
    </w:p>
    <w:p w14:paraId="3853B365" w14:textId="77777777" w:rsidR="00811661" w:rsidRDefault="00811661" w:rsidP="00D833AE">
      <w:pPr>
        <w:pStyle w:val="H2Body"/>
        <w:spacing w:after="0"/>
        <w:ind w:left="0"/>
      </w:pPr>
      <w:r>
        <w:tab/>
      </w:r>
      <w:r>
        <w:tab/>
      </w:r>
      <w:r>
        <w:tab/>
      </w:r>
      <w:r>
        <w:tab/>
      </w:r>
      <w:r>
        <w:tab/>
      </w:r>
      <w:r>
        <w:tab/>
        <w:t>&lt;haEnabled&gt;false&lt;/haEnabled&gt;</w:t>
      </w:r>
    </w:p>
    <w:p w14:paraId="7E15E99A" w14:textId="77777777" w:rsidR="00811661" w:rsidRDefault="00811661" w:rsidP="00D833AE">
      <w:pPr>
        <w:pStyle w:val="H2Body"/>
        <w:spacing w:after="0"/>
        <w:ind w:left="0"/>
      </w:pPr>
      <w:r>
        <w:tab/>
      </w:r>
      <w:r>
        <w:tab/>
      </w:r>
      <w:r>
        <w:tab/>
      </w:r>
      <w:r>
        <w:tab/>
      </w:r>
      <w:r>
        <w:tab/>
      </w:r>
      <w:r>
        <w:tab/>
        <w:t>&lt;haStatus&gt;solo&lt;/haStatus&gt;</w:t>
      </w:r>
    </w:p>
    <w:p w14:paraId="29AFB6D4" w14:textId="77777777" w:rsidR="00811661" w:rsidRDefault="00811661" w:rsidP="00D833AE">
      <w:pPr>
        <w:pStyle w:val="H2Body"/>
        <w:spacing w:after="0"/>
        <w:ind w:left="0"/>
      </w:pPr>
      <w:r>
        <w:tab/>
      </w:r>
      <w:r>
        <w:tab/>
      </w:r>
      <w:r>
        <w:tab/>
      </w:r>
      <w:r>
        <w:tab/>
      </w:r>
      <w:r>
        <w:tab/>
      </w:r>
      <w:r>
        <w:tab/>
        <w:t>&lt;model&gt;spacemodel&lt;/model&gt;</w:t>
      </w:r>
    </w:p>
    <w:p w14:paraId="55059C7C" w14:textId="77777777" w:rsidR="00811661" w:rsidRDefault="00811661" w:rsidP="00D833AE">
      <w:pPr>
        <w:pStyle w:val="H2Body"/>
        <w:spacing w:after="0"/>
        <w:ind w:left="0"/>
      </w:pPr>
      <w:r>
        <w:tab/>
      </w:r>
      <w:r>
        <w:tab/>
      </w:r>
      <w:r>
        <w:tab/>
      </w:r>
      <w:r>
        <w:tab/>
      </w:r>
      <w:r>
        <w:tab/>
      </w:r>
      <w:r>
        <w:tab/>
        <w:t>&lt;startPerfTime&gt;2013-04-18T23:17:44.128&lt;/startPerfTime&gt;</w:t>
      </w:r>
    </w:p>
    <w:p w14:paraId="53512719" w14:textId="77777777" w:rsidR="00811661" w:rsidRDefault="00811661" w:rsidP="00D833AE">
      <w:pPr>
        <w:pStyle w:val="H2Body"/>
        <w:spacing w:after="0"/>
        <w:ind w:left="0"/>
      </w:pPr>
      <w:r>
        <w:tab/>
      </w:r>
      <w:r>
        <w:tab/>
      </w:r>
      <w:r>
        <w:tab/>
      </w:r>
      <w:r>
        <w:tab/>
      </w:r>
      <w:r>
        <w:tab/>
      </w:r>
      <w:r>
        <w:tab/>
        <w:t>&lt;url&gt;http://10.1.200.70:8080&lt;/url&gt;</w:t>
      </w:r>
    </w:p>
    <w:p w14:paraId="6B55D30E" w14:textId="77777777" w:rsidR="00811661" w:rsidRDefault="00811661" w:rsidP="00D833AE">
      <w:pPr>
        <w:pStyle w:val="H2Body"/>
        <w:spacing w:after="0"/>
        <w:ind w:left="0"/>
      </w:pPr>
      <w:r>
        <w:tab/>
      </w:r>
      <w:r>
        <w:tab/>
      </w:r>
      <w:r>
        <w:tab/>
      </w:r>
      <w:r>
        <w:tab/>
      </w:r>
      <w:r>
        <w:tab/>
        <w:t>&lt;/healthItem&gt;</w:t>
      </w:r>
    </w:p>
    <w:p w14:paraId="568EAC48" w14:textId="77777777" w:rsidR="00811661" w:rsidRDefault="00811661" w:rsidP="00D833AE">
      <w:pPr>
        <w:pStyle w:val="H2Body"/>
        <w:spacing w:after="0"/>
        <w:ind w:left="0"/>
      </w:pPr>
      <w:r>
        <w:tab/>
      </w:r>
      <w:r>
        <w:tab/>
      </w:r>
      <w:r>
        <w:tab/>
      </w:r>
      <w:r>
        <w:tab/>
      </w:r>
      <w:r>
        <w:tab/>
        <w:t>&lt;healthItem xsi:type="xbrcDto"&gt;</w:t>
      </w:r>
    </w:p>
    <w:p w14:paraId="3A742B16" w14:textId="77777777" w:rsidR="00811661" w:rsidRDefault="00811661" w:rsidP="00D833AE">
      <w:pPr>
        <w:pStyle w:val="H2Body"/>
        <w:spacing w:after="0"/>
        <w:ind w:left="0"/>
      </w:pPr>
      <w:r>
        <w:tab/>
      </w:r>
      <w:r>
        <w:tab/>
      </w:r>
      <w:r>
        <w:tab/>
      </w:r>
      <w:r>
        <w:tab/>
      </w:r>
      <w:r>
        <w:tab/>
      </w:r>
      <w:r>
        <w:tab/>
        <w:t>&lt;active&gt;true&lt;/active&gt;</w:t>
      </w:r>
    </w:p>
    <w:p w14:paraId="15A5B82C" w14:textId="77777777" w:rsidR="00811661" w:rsidRDefault="00811661" w:rsidP="00D833AE">
      <w:pPr>
        <w:pStyle w:val="H2Body"/>
        <w:spacing w:after="0"/>
        <w:ind w:left="0"/>
      </w:pPr>
      <w:r>
        <w:tab/>
      </w:r>
      <w:r>
        <w:tab/>
      </w:r>
      <w:r>
        <w:tab/>
      </w:r>
      <w:r>
        <w:tab/>
      </w:r>
      <w:r>
        <w:tab/>
      </w:r>
      <w:r>
        <w:tab/>
        <w:t>&lt;hostname&gt;SIT-XBRC-PE-2&lt;/hostname&gt;</w:t>
      </w:r>
    </w:p>
    <w:p w14:paraId="119726E9" w14:textId="77777777" w:rsidR="00811661" w:rsidRDefault="00811661" w:rsidP="00D833AE">
      <w:pPr>
        <w:pStyle w:val="H2Body"/>
        <w:spacing w:after="0"/>
        <w:ind w:left="0"/>
      </w:pPr>
      <w:r>
        <w:tab/>
      </w:r>
      <w:r>
        <w:tab/>
      </w:r>
      <w:r>
        <w:tab/>
      </w:r>
      <w:r>
        <w:tab/>
      </w:r>
      <w:r>
        <w:tab/>
      </w:r>
      <w:r>
        <w:tab/>
        <w:t>&lt;id&gt;49&lt;/id&gt;</w:t>
      </w:r>
    </w:p>
    <w:p w14:paraId="6EBC7196" w14:textId="77777777" w:rsidR="00811661" w:rsidRDefault="00811661" w:rsidP="00D833AE">
      <w:pPr>
        <w:pStyle w:val="H2Body"/>
        <w:spacing w:after="0"/>
        <w:ind w:left="0"/>
      </w:pPr>
      <w:r>
        <w:tab/>
      </w:r>
      <w:r>
        <w:tab/>
      </w:r>
      <w:r>
        <w:tab/>
      </w:r>
      <w:r>
        <w:tab/>
      </w:r>
      <w:r>
        <w:tab/>
      </w:r>
      <w:r>
        <w:tab/>
        <w:t>&lt;ip&gt;10.110.1.101&lt;/ip&gt;</w:t>
      </w:r>
    </w:p>
    <w:p w14:paraId="4E5E897E" w14:textId="77777777" w:rsidR="00811661" w:rsidRDefault="00811661" w:rsidP="00D833AE">
      <w:pPr>
        <w:pStyle w:val="H2Body"/>
        <w:spacing w:after="0"/>
        <w:ind w:left="0"/>
      </w:pPr>
      <w:r>
        <w:tab/>
      </w:r>
      <w:r>
        <w:tab/>
      </w:r>
      <w:r>
        <w:tab/>
      </w:r>
      <w:r>
        <w:tab/>
      </w:r>
      <w:r>
        <w:tab/>
      </w:r>
      <w:r>
        <w:tab/>
        <w:t>&lt;lastDiscovery&gt;2013-04-18T19:22:49.753-04:00&lt;/lastDiscovery&gt;</w:t>
      </w:r>
    </w:p>
    <w:p w14:paraId="1BCD864F" w14:textId="77777777" w:rsidR="00811661" w:rsidRDefault="00811661" w:rsidP="00D833AE">
      <w:pPr>
        <w:pStyle w:val="H2Body"/>
        <w:spacing w:after="0"/>
        <w:ind w:left="0"/>
      </w:pPr>
      <w:r>
        <w:tab/>
      </w:r>
      <w:r>
        <w:tab/>
      </w:r>
      <w:r>
        <w:tab/>
      </w:r>
      <w:r>
        <w:tab/>
      </w:r>
      <w:r>
        <w:tab/>
      </w:r>
      <w:r>
        <w:tab/>
        <w:t>&lt;name&gt;Park Entry&lt;/name&gt;</w:t>
      </w:r>
    </w:p>
    <w:p w14:paraId="36A64EE1" w14:textId="77777777" w:rsidR="00811661" w:rsidRDefault="00811661" w:rsidP="00D833AE">
      <w:pPr>
        <w:pStyle w:val="H2Body"/>
        <w:spacing w:after="0"/>
        <w:ind w:left="0"/>
      </w:pPr>
      <w:r>
        <w:tab/>
      </w:r>
      <w:r>
        <w:tab/>
      </w:r>
      <w:r>
        <w:tab/>
      </w:r>
      <w:r>
        <w:tab/>
      </w:r>
      <w:r>
        <w:tab/>
      </w:r>
      <w:r>
        <w:tab/>
        <w:t>&lt;nextDiscovery&gt;2013-04-18T19:23:49.753-04:00&lt;/nextDiscovery&gt;</w:t>
      </w:r>
    </w:p>
    <w:p w14:paraId="252CE0D6" w14:textId="77777777" w:rsidR="00811661" w:rsidRDefault="00811661" w:rsidP="00D833AE">
      <w:pPr>
        <w:pStyle w:val="H2Body"/>
        <w:spacing w:after="0"/>
        <w:ind w:left="0"/>
      </w:pPr>
      <w:r>
        <w:tab/>
      </w:r>
      <w:r>
        <w:tab/>
      </w:r>
      <w:r>
        <w:tab/>
      </w:r>
      <w:r>
        <w:tab/>
      </w:r>
      <w:r>
        <w:tab/>
      </w:r>
      <w:r>
        <w:tab/>
        <w:t>&lt;port&gt;8080&lt;/port&gt;</w:t>
      </w:r>
    </w:p>
    <w:p w14:paraId="45BA3614" w14:textId="77777777" w:rsidR="00811661" w:rsidRDefault="00811661" w:rsidP="00D833AE">
      <w:pPr>
        <w:pStyle w:val="H2Body"/>
        <w:spacing w:after="0"/>
        <w:ind w:left="0"/>
      </w:pPr>
      <w:r>
        <w:tab/>
      </w:r>
      <w:r>
        <w:tab/>
      </w:r>
      <w:r>
        <w:tab/>
      </w:r>
      <w:r>
        <w:tab/>
      </w:r>
      <w:r>
        <w:tab/>
      </w:r>
      <w:r>
        <w:tab/>
        <w:t>&lt;status&gt;</w:t>
      </w:r>
    </w:p>
    <w:p w14:paraId="13B969EC" w14:textId="77777777" w:rsidR="00811661" w:rsidRDefault="00811661" w:rsidP="00D833AE">
      <w:pPr>
        <w:pStyle w:val="H2Body"/>
        <w:spacing w:after="0"/>
        <w:ind w:left="0"/>
      </w:pPr>
      <w:r>
        <w:tab/>
      </w:r>
      <w:r>
        <w:tab/>
      </w:r>
      <w:r>
        <w:tab/>
      </w:r>
      <w:r>
        <w:tab/>
      </w:r>
      <w:r>
        <w:tab/>
      </w:r>
      <w:r>
        <w:tab/>
      </w:r>
      <w:r>
        <w:tab/>
        <w:t>&lt;message&gt;slava1:slava1:Biometric device not present or not working.&lt;/message&gt;</w:t>
      </w:r>
    </w:p>
    <w:p w14:paraId="4B212F3E" w14:textId="77777777" w:rsidR="00811661" w:rsidRDefault="00811661" w:rsidP="00D833AE">
      <w:pPr>
        <w:pStyle w:val="H2Body"/>
        <w:spacing w:after="0"/>
        <w:ind w:left="0"/>
      </w:pPr>
      <w:r>
        <w:tab/>
      </w:r>
      <w:r>
        <w:tab/>
      </w:r>
      <w:r>
        <w:tab/>
      </w:r>
      <w:r>
        <w:tab/>
      </w:r>
      <w:r>
        <w:tab/>
      </w:r>
      <w:r>
        <w:tab/>
      </w:r>
      <w:r>
        <w:tab/>
        <w:t>&lt;status&gt;Red&lt;/status&gt;</w:t>
      </w:r>
    </w:p>
    <w:p w14:paraId="531E3351" w14:textId="77777777" w:rsidR="00811661" w:rsidRDefault="00811661" w:rsidP="00D833AE">
      <w:pPr>
        <w:pStyle w:val="H2Body"/>
        <w:spacing w:after="0"/>
        <w:ind w:left="0"/>
      </w:pPr>
      <w:r>
        <w:tab/>
      </w:r>
      <w:r>
        <w:tab/>
      </w:r>
      <w:r>
        <w:tab/>
      </w:r>
      <w:r>
        <w:tab/>
      </w:r>
      <w:r>
        <w:tab/>
      </w:r>
      <w:r>
        <w:tab/>
        <w:t>&lt;/status&gt;</w:t>
      </w:r>
    </w:p>
    <w:p w14:paraId="48A38371" w14:textId="77777777" w:rsidR="00811661" w:rsidRDefault="00811661" w:rsidP="00D833AE">
      <w:pPr>
        <w:pStyle w:val="H2Body"/>
        <w:spacing w:after="0"/>
        <w:ind w:left="0"/>
      </w:pPr>
      <w:r>
        <w:tab/>
      </w:r>
      <w:r>
        <w:tab/>
      </w:r>
      <w:r>
        <w:tab/>
      </w:r>
      <w:r>
        <w:tab/>
      </w:r>
      <w:r>
        <w:tab/>
      </w:r>
      <w:r>
        <w:tab/>
        <w:t>&lt;type&gt;XBRC&lt;/type&gt;</w:t>
      </w:r>
    </w:p>
    <w:p w14:paraId="43F657CC" w14:textId="77777777" w:rsidR="00811661" w:rsidRDefault="00811661" w:rsidP="00D833AE">
      <w:pPr>
        <w:pStyle w:val="H2Body"/>
        <w:spacing w:after="0"/>
        <w:ind w:left="0"/>
      </w:pPr>
      <w:r>
        <w:tab/>
      </w:r>
      <w:r>
        <w:tab/>
      </w:r>
      <w:r>
        <w:tab/>
      </w:r>
      <w:r>
        <w:tab/>
      </w:r>
      <w:r>
        <w:tab/>
      </w:r>
      <w:r>
        <w:tab/>
        <w:t>&lt;version&gt;1.6.1.5284&lt;/version&gt;</w:t>
      </w:r>
    </w:p>
    <w:p w14:paraId="5C930D77" w14:textId="77777777" w:rsidR="00811661" w:rsidRDefault="00811661" w:rsidP="00D833AE">
      <w:pPr>
        <w:pStyle w:val="H2Body"/>
        <w:spacing w:after="0"/>
        <w:ind w:left="0"/>
      </w:pPr>
      <w:r>
        <w:tab/>
      </w:r>
      <w:r>
        <w:tab/>
      </w:r>
      <w:r>
        <w:tab/>
      </w:r>
      <w:r>
        <w:tab/>
      </w:r>
      <w:r>
        <w:tab/>
      </w:r>
      <w:r>
        <w:tab/>
        <w:t>&lt;vip&gt;sit-xbrc-pe.emtest.local&lt;/vip&gt;</w:t>
      </w:r>
    </w:p>
    <w:p w14:paraId="10787EB3" w14:textId="77777777" w:rsidR="00811661" w:rsidRDefault="00811661" w:rsidP="00D833AE">
      <w:pPr>
        <w:pStyle w:val="H2Body"/>
        <w:spacing w:after="0"/>
        <w:ind w:left="0"/>
      </w:pPr>
      <w:r>
        <w:tab/>
      </w:r>
      <w:r>
        <w:tab/>
      </w:r>
      <w:r>
        <w:tab/>
      </w:r>
      <w:r>
        <w:tab/>
      </w:r>
      <w:r>
        <w:tab/>
      </w:r>
      <w:r>
        <w:tab/>
        <w:t>&lt;vport&gt;0&lt;/vport&gt;</w:t>
      </w:r>
    </w:p>
    <w:p w14:paraId="79A16527" w14:textId="77777777" w:rsidR="00811661" w:rsidRDefault="00811661" w:rsidP="00D833AE">
      <w:pPr>
        <w:pStyle w:val="H2Body"/>
        <w:spacing w:after="0"/>
        <w:ind w:left="0"/>
      </w:pPr>
      <w:r>
        <w:tab/>
      </w:r>
      <w:r>
        <w:tab/>
      </w:r>
      <w:r>
        <w:tab/>
      </w:r>
      <w:r>
        <w:tab/>
      </w:r>
      <w:r>
        <w:tab/>
      </w:r>
      <w:r>
        <w:tab/>
        <w:t>&lt;facilityId&gt;11111111&lt;/facilityId&gt;</w:t>
      </w:r>
    </w:p>
    <w:p w14:paraId="3FB277FD" w14:textId="77777777" w:rsidR="00811661" w:rsidRDefault="00811661" w:rsidP="00D833AE">
      <w:pPr>
        <w:pStyle w:val="H2Body"/>
        <w:spacing w:after="0"/>
        <w:ind w:left="0"/>
      </w:pPr>
      <w:r>
        <w:tab/>
      </w:r>
      <w:r>
        <w:tab/>
      </w:r>
      <w:r>
        <w:tab/>
      </w:r>
      <w:r>
        <w:tab/>
      </w:r>
      <w:r>
        <w:tab/>
      </w:r>
      <w:r>
        <w:tab/>
        <w:t>&lt;haEnabled&gt;true&lt;/haEnabled&gt;</w:t>
      </w:r>
    </w:p>
    <w:p w14:paraId="3CB1F143" w14:textId="77777777" w:rsidR="00811661" w:rsidRDefault="00811661" w:rsidP="00D833AE">
      <w:pPr>
        <w:pStyle w:val="H2Body"/>
        <w:spacing w:after="0"/>
        <w:ind w:left="0"/>
      </w:pPr>
      <w:r>
        <w:tab/>
      </w:r>
      <w:r>
        <w:tab/>
      </w:r>
      <w:r>
        <w:tab/>
      </w:r>
      <w:r>
        <w:tab/>
      </w:r>
      <w:r>
        <w:tab/>
      </w:r>
      <w:r>
        <w:tab/>
        <w:t>&lt;haStatus&gt;master&lt;/haStatus&gt;</w:t>
      </w:r>
    </w:p>
    <w:p w14:paraId="118174B4" w14:textId="77777777" w:rsidR="00811661" w:rsidRDefault="00811661" w:rsidP="00D833AE">
      <w:pPr>
        <w:pStyle w:val="H2Body"/>
        <w:spacing w:after="0"/>
        <w:ind w:left="0"/>
      </w:pPr>
      <w:r>
        <w:tab/>
      </w:r>
      <w:r>
        <w:tab/>
      </w:r>
      <w:r>
        <w:tab/>
      </w:r>
      <w:r>
        <w:tab/>
      </w:r>
      <w:r>
        <w:tab/>
      </w:r>
      <w:r>
        <w:tab/>
        <w:t>&lt;model&gt;parkentrymodel&lt;/model&gt;</w:t>
      </w:r>
    </w:p>
    <w:p w14:paraId="2E66DD4E" w14:textId="77777777" w:rsidR="00811661" w:rsidRDefault="00811661" w:rsidP="00D833AE">
      <w:pPr>
        <w:pStyle w:val="H2Body"/>
        <w:spacing w:after="0"/>
        <w:ind w:left="0"/>
      </w:pPr>
      <w:r>
        <w:tab/>
      </w:r>
      <w:r>
        <w:tab/>
      </w:r>
      <w:r>
        <w:tab/>
      </w:r>
      <w:r>
        <w:tab/>
      </w:r>
      <w:r>
        <w:tab/>
      </w:r>
      <w:r>
        <w:tab/>
        <w:t>&lt;startPerfTime&gt;2013-04-18T23:19:35.772&lt;/startPerfTime&gt;</w:t>
      </w:r>
    </w:p>
    <w:p w14:paraId="3B44D0DA" w14:textId="77777777" w:rsidR="00811661" w:rsidRDefault="00811661" w:rsidP="00D833AE">
      <w:pPr>
        <w:pStyle w:val="H2Body"/>
        <w:spacing w:after="0"/>
        <w:ind w:left="0"/>
      </w:pPr>
      <w:r>
        <w:tab/>
      </w:r>
      <w:r>
        <w:tab/>
      </w:r>
      <w:r>
        <w:tab/>
      </w:r>
      <w:r>
        <w:tab/>
      </w:r>
      <w:r>
        <w:tab/>
      </w:r>
      <w:r>
        <w:tab/>
        <w:t>&lt;url&gt;http://10.110.1.101:8080&lt;/url&gt;</w:t>
      </w:r>
    </w:p>
    <w:p w14:paraId="5A0D1B07" w14:textId="77777777" w:rsidR="00811661" w:rsidRDefault="00811661" w:rsidP="00D833AE">
      <w:pPr>
        <w:pStyle w:val="H2Body"/>
        <w:spacing w:after="0"/>
        <w:ind w:left="0"/>
      </w:pPr>
      <w:r>
        <w:tab/>
      </w:r>
      <w:r>
        <w:tab/>
      </w:r>
      <w:r>
        <w:tab/>
      </w:r>
      <w:r>
        <w:tab/>
      </w:r>
      <w:r>
        <w:tab/>
        <w:t>&lt;/healthItem&gt;</w:t>
      </w:r>
    </w:p>
    <w:p w14:paraId="43D2C198" w14:textId="77777777" w:rsidR="00811661" w:rsidRDefault="00811661" w:rsidP="00D833AE">
      <w:pPr>
        <w:pStyle w:val="H2Body"/>
        <w:spacing w:after="0"/>
        <w:ind w:left="0"/>
      </w:pPr>
      <w:r>
        <w:tab/>
      </w:r>
      <w:r>
        <w:tab/>
      </w:r>
      <w:r>
        <w:tab/>
      </w:r>
      <w:r>
        <w:tab/>
      </w:r>
      <w:r>
        <w:tab/>
        <w:t>&lt;healthItem xsi:type="xbrcDto"&gt;</w:t>
      </w:r>
    </w:p>
    <w:p w14:paraId="0759CD32" w14:textId="77777777" w:rsidR="00811661" w:rsidRDefault="00811661" w:rsidP="00D833AE">
      <w:pPr>
        <w:pStyle w:val="H2Body"/>
        <w:spacing w:after="0"/>
        <w:ind w:left="0"/>
      </w:pPr>
      <w:r>
        <w:tab/>
      </w:r>
      <w:r>
        <w:tab/>
      </w:r>
      <w:r>
        <w:tab/>
      </w:r>
      <w:r>
        <w:tab/>
      </w:r>
      <w:r>
        <w:tab/>
      </w:r>
      <w:r>
        <w:tab/>
        <w:t>&lt;active&gt;true&lt;/active&gt;</w:t>
      </w:r>
    </w:p>
    <w:p w14:paraId="1B21BD00" w14:textId="77777777" w:rsidR="00811661" w:rsidRDefault="00811661" w:rsidP="00D833AE">
      <w:pPr>
        <w:pStyle w:val="H2Body"/>
        <w:spacing w:after="0"/>
        <w:ind w:left="0"/>
      </w:pPr>
      <w:r>
        <w:tab/>
      </w:r>
      <w:r>
        <w:tab/>
      </w:r>
      <w:r>
        <w:tab/>
      </w:r>
      <w:r>
        <w:tab/>
      </w:r>
      <w:r>
        <w:tab/>
      </w:r>
      <w:r>
        <w:tab/>
        <w:t>&lt;hostname&gt;SIT-XBRC-PE-1&lt;/hostname&gt;</w:t>
      </w:r>
    </w:p>
    <w:p w14:paraId="785C6790" w14:textId="77777777" w:rsidR="00811661" w:rsidRDefault="00811661" w:rsidP="00D833AE">
      <w:pPr>
        <w:pStyle w:val="H2Body"/>
        <w:spacing w:after="0"/>
        <w:ind w:left="0"/>
      </w:pPr>
      <w:r>
        <w:tab/>
      </w:r>
      <w:r>
        <w:tab/>
      </w:r>
      <w:r>
        <w:tab/>
      </w:r>
      <w:r>
        <w:tab/>
      </w:r>
      <w:r>
        <w:tab/>
      </w:r>
      <w:r>
        <w:tab/>
        <w:t>&lt;id&gt;51&lt;/id&gt;</w:t>
      </w:r>
    </w:p>
    <w:p w14:paraId="0BFDF2DB" w14:textId="77777777" w:rsidR="00811661" w:rsidRDefault="00811661" w:rsidP="00D833AE">
      <w:pPr>
        <w:pStyle w:val="H2Body"/>
        <w:spacing w:after="0"/>
        <w:ind w:left="0"/>
      </w:pPr>
      <w:r>
        <w:tab/>
      </w:r>
      <w:r>
        <w:tab/>
      </w:r>
      <w:r>
        <w:tab/>
      </w:r>
      <w:r>
        <w:tab/>
      </w:r>
      <w:r>
        <w:tab/>
      </w:r>
      <w:r>
        <w:tab/>
        <w:t>&lt;ip&gt;10.110.1.100&lt;/ip&gt;</w:t>
      </w:r>
    </w:p>
    <w:p w14:paraId="285A72A2" w14:textId="77777777" w:rsidR="00811661" w:rsidRDefault="00811661" w:rsidP="00D833AE">
      <w:pPr>
        <w:pStyle w:val="H2Body"/>
        <w:spacing w:after="0"/>
        <w:ind w:left="0"/>
      </w:pPr>
      <w:r>
        <w:tab/>
      </w:r>
      <w:r>
        <w:tab/>
      </w:r>
      <w:r>
        <w:tab/>
      </w:r>
      <w:r>
        <w:tab/>
      </w:r>
      <w:r>
        <w:tab/>
      </w:r>
      <w:r>
        <w:tab/>
        <w:t>&lt;lastDiscovery&gt;2013-04-18T19:22:34.547-04:00&lt;/lastDiscovery&gt;</w:t>
      </w:r>
    </w:p>
    <w:p w14:paraId="30EC77BC" w14:textId="77777777" w:rsidR="00811661" w:rsidRDefault="00811661" w:rsidP="00D833AE">
      <w:pPr>
        <w:pStyle w:val="H2Body"/>
        <w:spacing w:after="0"/>
        <w:ind w:left="0"/>
      </w:pPr>
      <w:r>
        <w:tab/>
      </w:r>
      <w:r>
        <w:tab/>
      </w:r>
      <w:r>
        <w:tab/>
      </w:r>
      <w:r>
        <w:tab/>
      </w:r>
      <w:r>
        <w:tab/>
      </w:r>
      <w:r>
        <w:tab/>
        <w:t>&lt;name&gt;Park Entry&lt;/name&gt;</w:t>
      </w:r>
    </w:p>
    <w:p w14:paraId="7ABA3AB0" w14:textId="77777777" w:rsidR="00811661" w:rsidRDefault="00811661" w:rsidP="00D833AE">
      <w:pPr>
        <w:pStyle w:val="H2Body"/>
        <w:spacing w:after="0"/>
        <w:ind w:left="0"/>
      </w:pPr>
      <w:r>
        <w:tab/>
      </w:r>
      <w:r>
        <w:tab/>
      </w:r>
      <w:r>
        <w:tab/>
      </w:r>
      <w:r>
        <w:tab/>
      </w:r>
      <w:r>
        <w:tab/>
      </w:r>
      <w:r>
        <w:tab/>
        <w:t>&lt;nextDiscovery&gt;2013-04-18T19:23:34.547-04:00&lt;/nextDiscovery&gt;</w:t>
      </w:r>
    </w:p>
    <w:p w14:paraId="556A7882" w14:textId="77777777" w:rsidR="00811661" w:rsidRDefault="00811661" w:rsidP="00D833AE">
      <w:pPr>
        <w:pStyle w:val="H2Body"/>
        <w:spacing w:after="0"/>
        <w:ind w:left="0"/>
      </w:pPr>
      <w:r>
        <w:tab/>
      </w:r>
      <w:r>
        <w:tab/>
      </w:r>
      <w:r>
        <w:tab/>
      </w:r>
      <w:r>
        <w:tab/>
      </w:r>
      <w:r>
        <w:tab/>
      </w:r>
      <w:r>
        <w:tab/>
        <w:t>&lt;port&gt;8080&lt;/port&gt;</w:t>
      </w:r>
    </w:p>
    <w:p w14:paraId="709DF5C1" w14:textId="77777777" w:rsidR="00811661" w:rsidRDefault="00811661" w:rsidP="00D833AE">
      <w:pPr>
        <w:pStyle w:val="H2Body"/>
        <w:spacing w:after="0"/>
        <w:ind w:left="0"/>
      </w:pPr>
      <w:r>
        <w:tab/>
      </w:r>
      <w:r>
        <w:tab/>
      </w:r>
      <w:r>
        <w:tab/>
      </w:r>
      <w:r>
        <w:tab/>
      </w:r>
      <w:r>
        <w:tab/>
      </w:r>
      <w:r>
        <w:tab/>
        <w:t>&lt;status&gt;</w:t>
      </w:r>
    </w:p>
    <w:p w14:paraId="76E9E7D8" w14:textId="77777777" w:rsidR="00811661" w:rsidRDefault="00811661" w:rsidP="00D833AE">
      <w:pPr>
        <w:pStyle w:val="H2Body"/>
        <w:spacing w:after="0"/>
        <w:ind w:left="0"/>
      </w:pPr>
      <w:r>
        <w:tab/>
      </w:r>
      <w:r>
        <w:tab/>
      </w:r>
      <w:r>
        <w:tab/>
      </w:r>
      <w:r>
        <w:tab/>
      </w:r>
      <w:r>
        <w:tab/>
      </w:r>
      <w:r>
        <w:tab/>
      </w:r>
      <w:r>
        <w:tab/>
        <w:t>&lt;message/&gt;</w:t>
      </w:r>
    </w:p>
    <w:p w14:paraId="067037B1" w14:textId="77777777" w:rsidR="00811661" w:rsidRDefault="00811661" w:rsidP="00D833AE">
      <w:pPr>
        <w:pStyle w:val="H2Body"/>
        <w:spacing w:after="0"/>
        <w:ind w:left="0"/>
      </w:pPr>
      <w:r>
        <w:tab/>
      </w:r>
      <w:r>
        <w:tab/>
      </w:r>
      <w:r>
        <w:tab/>
      </w:r>
      <w:r>
        <w:tab/>
      </w:r>
      <w:r>
        <w:tab/>
      </w:r>
      <w:r>
        <w:tab/>
      </w:r>
      <w:r>
        <w:tab/>
        <w:t>&lt;status&gt;Green&lt;/status&gt;</w:t>
      </w:r>
    </w:p>
    <w:p w14:paraId="1A153C46" w14:textId="77777777" w:rsidR="00811661" w:rsidRDefault="00811661" w:rsidP="00D833AE">
      <w:pPr>
        <w:pStyle w:val="H2Body"/>
        <w:spacing w:after="0"/>
        <w:ind w:left="0"/>
      </w:pPr>
      <w:r>
        <w:tab/>
      </w:r>
      <w:r>
        <w:tab/>
      </w:r>
      <w:r>
        <w:tab/>
      </w:r>
      <w:r>
        <w:tab/>
      </w:r>
      <w:r>
        <w:tab/>
      </w:r>
      <w:r>
        <w:tab/>
        <w:t>&lt;/status&gt;</w:t>
      </w:r>
    </w:p>
    <w:p w14:paraId="3BB5FB08" w14:textId="77777777" w:rsidR="00811661" w:rsidRDefault="00811661" w:rsidP="00D833AE">
      <w:pPr>
        <w:pStyle w:val="H2Body"/>
        <w:spacing w:after="0"/>
        <w:ind w:left="0"/>
      </w:pPr>
      <w:r>
        <w:tab/>
      </w:r>
      <w:r>
        <w:tab/>
      </w:r>
      <w:r>
        <w:tab/>
      </w:r>
      <w:r>
        <w:tab/>
      </w:r>
      <w:r>
        <w:tab/>
      </w:r>
      <w:r>
        <w:tab/>
        <w:t>&lt;type&gt;XBRC&lt;/type&gt;</w:t>
      </w:r>
    </w:p>
    <w:p w14:paraId="4F6C4530" w14:textId="77777777" w:rsidR="00811661" w:rsidRDefault="00811661" w:rsidP="00D833AE">
      <w:pPr>
        <w:pStyle w:val="H2Body"/>
        <w:spacing w:after="0"/>
        <w:ind w:left="0"/>
      </w:pPr>
      <w:r>
        <w:tab/>
      </w:r>
      <w:r>
        <w:tab/>
      </w:r>
      <w:r>
        <w:tab/>
      </w:r>
      <w:r>
        <w:tab/>
      </w:r>
      <w:r>
        <w:tab/>
      </w:r>
      <w:r>
        <w:tab/>
        <w:t>&lt;version&gt;1.6.1.5284&lt;/version&gt;</w:t>
      </w:r>
    </w:p>
    <w:p w14:paraId="07A70FC4" w14:textId="77777777" w:rsidR="00811661" w:rsidRDefault="00811661" w:rsidP="00D833AE">
      <w:pPr>
        <w:pStyle w:val="H2Body"/>
        <w:spacing w:after="0"/>
        <w:ind w:left="0"/>
      </w:pPr>
      <w:r>
        <w:tab/>
      </w:r>
      <w:r>
        <w:tab/>
      </w:r>
      <w:r>
        <w:tab/>
      </w:r>
      <w:r>
        <w:tab/>
      </w:r>
      <w:r>
        <w:tab/>
      </w:r>
      <w:r>
        <w:tab/>
        <w:t>&lt;vip&gt;sit-xbrc-pe.emtest.local&lt;/vip&gt;</w:t>
      </w:r>
    </w:p>
    <w:p w14:paraId="2F149710" w14:textId="77777777" w:rsidR="00811661" w:rsidRDefault="00811661" w:rsidP="00D833AE">
      <w:pPr>
        <w:pStyle w:val="H2Body"/>
        <w:spacing w:after="0"/>
        <w:ind w:left="0"/>
      </w:pPr>
      <w:r>
        <w:tab/>
      </w:r>
      <w:r>
        <w:tab/>
      </w:r>
      <w:r>
        <w:tab/>
      </w:r>
      <w:r>
        <w:tab/>
      </w:r>
      <w:r>
        <w:tab/>
      </w:r>
      <w:r>
        <w:tab/>
        <w:t>&lt;vport&gt;0&lt;/vport&gt;</w:t>
      </w:r>
    </w:p>
    <w:p w14:paraId="43F417E1" w14:textId="77777777" w:rsidR="00811661" w:rsidRDefault="00811661" w:rsidP="00D833AE">
      <w:pPr>
        <w:pStyle w:val="H2Body"/>
        <w:spacing w:after="0"/>
        <w:ind w:left="0"/>
      </w:pPr>
      <w:r>
        <w:tab/>
      </w:r>
      <w:r>
        <w:tab/>
      </w:r>
      <w:r>
        <w:tab/>
      </w:r>
      <w:r>
        <w:tab/>
      </w:r>
      <w:r>
        <w:tab/>
      </w:r>
      <w:r>
        <w:tab/>
        <w:t>&lt;facilityId&gt;11111111&lt;/facilityId&gt;</w:t>
      </w:r>
    </w:p>
    <w:p w14:paraId="0644EF21" w14:textId="77777777" w:rsidR="00811661" w:rsidRDefault="00811661" w:rsidP="00D833AE">
      <w:pPr>
        <w:pStyle w:val="H2Body"/>
        <w:spacing w:after="0"/>
        <w:ind w:left="0"/>
      </w:pPr>
      <w:r>
        <w:tab/>
      </w:r>
      <w:r>
        <w:tab/>
      </w:r>
      <w:r>
        <w:tab/>
      </w:r>
      <w:r>
        <w:tab/>
      </w:r>
      <w:r>
        <w:tab/>
      </w:r>
      <w:r>
        <w:tab/>
        <w:t>&lt;haEnabled&gt;true&lt;/haEnabled&gt;</w:t>
      </w:r>
    </w:p>
    <w:p w14:paraId="1D96770B" w14:textId="77777777" w:rsidR="00811661" w:rsidRDefault="00811661" w:rsidP="00D833AE">
      <w:pPr>
        <w:pStyle w:val="H2Body"/>
        <w:spacing w:after="0"/>
        <w:ind w:left="0"/>
      </w:pPr>
      <w:r>
        <w:tab/>
      </w:r>
      <w:r>
        <w:tab/>
      </w:r>
      <w:r>
        <w:tab/>
      </w:r>
      <w:r>
        <w:tab/>
      </w:r>
      <w:r>
        <w:tab/>
      </w:r>
      <w:r>
        <w:tab/>
        <w:t>&lt;haStatus&gt;slave&lt;/haStatus&gt;</w:t>
      </w:r>
    </w:p>
    <w:p w14:paraId="3061A15C" w14:textId="77777777" w:rsidR="00811661" w:rsidRDefault="00811661" w:rsidP="00D833AE">
      <w:pPr>
        <w:pStyle w:val="H2Body"/>
        <w:spacing w:after="0"/>
        <w:ind w:left="0"/>
      </w:pPr>
      <w:r>
        <w:tab/>
      </w:r>
      <w:r>
        <w:tab/>
      </w:r>
      <w:r>
        <w:tab/>
      </w:r>
      <w:r>
        <w:tab/>
      </w:r>
      <w:r>
        <w:tab/>
      </w:r>
      <w:r>
        <w:tab/>
        <w:t>&lt;model&gt;parkentrymodel&lt;/model&gt;</w:t>
      </w:r>
    </w:p>
    <w:p w14:paraId="2C782163" w14:textId="77777777" w:rsidR="00811661" w:rsidRDefault="00811661" w:rsidP="00D833AE">
      <w:pPr>
        <w:pStyle w:val="H2Body"/>
        <w:spacing w:after="0"/>
        <w:ind w:left="0"/>
      </w:pPr>
      <w:r>
        <w:tab/>
      </w:r>
      <w:r>
        <w:tab/>
      </w:r>
      <w:r>
        <w:tab/>
      </w:r>
      <w:r>
        <w:tab/>
      </w:r>
      <w:r>
        <w:tab/>
      </w:r>
      <w:r>
        <w:tab/>
        <w:t>&lt;startPerfTime&gt;2013-04-18T23:19:37.442&lt;/startPerfTime&gt;</w:t>
      </w:r>
    </w:p>
    <w:p w14:paraId="17A59A13" w14:textId="77777777" w:rsidR="00811661" w:rsidRDefault="00811661" w:rsidP="00D833AE">
      <w:pPr>
        <w:pStyle w:val="H2Body"/>
        <w:spacing w:after="0"/>
        <w:ind w:left="0"/>
      </w:pPr>
      <w:r>
        <w:tab/>
      </w:r>
      <w:r>
        <w:tab/>
      </w:r>
      <w:r>
        <w:tab/>
      </w:r>
      <w:r>
        <w:tab/>
      </w:r>
      <w:r>
        <w:tab/>
      </w:r>
      <w:r>
        <w:tab/>
        <w:t>&lt;url&gt;http://10.110.1.100:8080&lt;/url&gt;</w:t>
      </w:r>
    </w:p>
    <w:p w14:paraId="47148CD7" w14:textId="77777777" w:rsidR="00811661" w:rsidRDefault="00811661" w:rsidP="00D833AE">
      <w:pPr>
        <w:pStyle w:val="H2Body"/>
        <w:spacing w:after="0"/>
        <w:ind w:left="0"/>
      </w:pPr>
      <w:r>
        <w:tab/>
      </w:r>
      <w:r>
        <w:tab/>
      </w:r>
      <w:r>
        <w:tab/>
      </w:r>
      <w:r>
        <w:tab/>
      </w:r>
      <w:r>
        <w:tab/>
        <w:t>&lt;/healthItem&gt;</w:t>
      </w:r>
    </w:p>
    <w:p w14:paraId="7A6BE7F2" w14:textId="77777777" w:rsidR="00811661" w:rsidRDefault="00811661" w:rsidP="00D833AE">
      <w:pPr>
        <w:pStyle w:val="H2Body"/>
        <w:spacing w:after="0"/>
        <w:ind w:left="0"/>
      </w:pPr>
      <w:r>
        <w:tab/>
      </w:r>
      <w:r>
        <w:tab/>
      </w:r>
      <w:r>
        <w:tab/>
      </w:r>
      <w:r>
        <w:tab/>
        <w:t>&lt;/value&gt;</w:t>
      </w:r>
    </w:p>
    <w:p w14:paraId="18AE38EF" w14:textId="77777777" w:rsidR="00811661" w:rsidRDefault="00811661" w:rsidP="00D833AE">
      <w:pPr>
        <w:pStyle w:val="H2Body"/>
        <w:spacing w:after="0"/>
        <w:ind w:left="0"/>
      </w:pPr>
      <w:r>
        <w:tab/>
      </w:r>
      <w:r>
        <w:tab/>
      </w:r>
      <w:r>
        <w:tab/>
        <w:t>&lt;/entry&gt;</w:t>
      </w:r>
    </w:p>
    <w:p w14:paraId="6ECAF2C7" w14:textId="77777777" w:rsidR="00811661" w:rsidRDefault="00811661" w:rsidP="00D833AE">
      <w:pPr>
        <w:pStyle w:val="H2Body"/>
        <w:spacing w:after="0"/>
        <w:ind w:left="0"/>
      </w:pPr>
      <w:r>
        <w:tab/>
      </w:r>
      <w:r>
        <w:tab/>
        <w:t>&lt;/map&gt;</w:t>
      </w:r>
    </w:p>
    <w:p w14:paraId="7AD0A0D8" w14:textId="77777777" w:rsidR="00811661" w:rsidRDefault="00811661" w:rsidP="00D833AE">
      <w:pPr>
        <w:pStyle w:val="H2Body"/>
        <w:spacing w:after="0"/>
        <w:ind w:left="0"/>
      </w:pPr>
      <w:r>
        <w:tab/>
        <w:t>&lt;/content&gt;</w:t>
      </w:r>
    </w:p>
    <w:p w14:paraId="4B4DA023" w14:textId="30B775AE" w:rsidR="008546C8" w:rsidRDefault="00811661" w:rsidP="00D833AE">
      <w:pPr>
        <w:pStyle w:val="H2Body"/>
        <w:spacing w:after="0"/>
        <w:ind w:left="0"/>
      </w:pPr>
      <w:r>
        <w:t>&lt;/xbrms&gt;</w:t>
      </w:r>
    </w:p>
    <w:p w14:paraId="3C23D05F" w14:textId="77777777" w:rsidR="00811661" w:rsidRDefault="00811661" w:rsidP="00811661">
      <w:pPr>
        <w:pStyle w:val="H2Body"/>
        <w:spacing w:after="0"/>
        <w:ind w:left="0"/>
      </w:pPr>
    </w:p>
    <w:p w14:paraId="7C053926" w14:textId="7AD419A3" w:rsidR="008546C8" w:rsidRDefault="008546C8" w:rsidP="008546C8">
      <w:pPr>
        <w:pStyle w:val="Heading3"/>
      </w:pPr>
      <w:bookmarkStart w:id="69" w:name="_Toc354070939"/>
      <w:r>
        <w:t>IdmsListDto</w:t>
      </w:r>
      <w:bookmarkEnd w:id="69"/>
    </w:p>
    <w:p w14:paraId="6F6E7038" w14:textId="77777777" w:rsidR="008546C8" w:rsidRDefault="008546C8" w:rsidP="008546C8">
      <w:pPr>
        <w:pStyle w:val="H2Body"/>
        <w:ind w:left="0"/>
      </w:pPr>
    </w:p>
    <w:p w14:paraId="59F757E2" w14:textId="77777777" w:rsidR="008546C8" w:rsidRDefault="008546C8" w:rsidP="00811661">
      <w:pPr>
        <w:pStyle w:val="H2Body"/>
        <w:spacing w:after="0"/>
        <w:ind w:left="0"/>
      </w:pPr>
      <w:r>
        <w:t>&lt;?xml version="1.0" encoding="UTF-8" standalone="yes"?&gt;</w:t>
      </w:r>
    </w:p>
    <w:p w14:paraId="00F36DC5" w14:textId="77777777" w:rsidR="008546C8" w:rsidRDefault="008546C8" w:rsidP="00811661">
      <w:pPr>
        <w:pStyle w:val="H2Body"/>
        <w:spacing w:after="0"/>
        <w:ind w:left="0"/>
      </w:pPr>
      <w:r>
        <w:t>&lt;idmsList&gt;</w:t>
      </w:r>
    </w:p>
    <w:p w14:paraId="15C6CAED" w14:textId="77777777" w:rsidR="008546C8" w:rsidRDefault="008546C8" w:rsidP="00811661">
      <w:pPr>
        <w:pStyle w:val="H2Body"/>
        <w:spacing w:after="0"/>
        <w:ind w:left="0"/>
      </w:pPr>
      <w:r>
        <w:t xml:space="preserve">    &lt;healthItem&gt;</w:t>
      </w:r>
    </w:p>
    <w:p w14:paraId="0663ADF5" w14:textId="77777777" w:rsidR="008546C8" w:rsidRDefault="008546C8" w:rsidP="00811661">
      <w:pPr>
        <w:pStyle w:val="H2Body"/>
        <w:spacing w:after="0"/>
        <w:ind w:left="0"/>
      </w:pPr>
      <w:r>
        <w:t xml:space="preserve">        &lt;active&gt;true&lt;/active&gt;</w:t>
      </w:r>
    </w:p>
    <w:p w14:paraId="39155666" w14:textId="77777777" w:rsidR="008546C8" w:rsidRDefault="008546C8" w:rsidP="00811661">
      <w:pPr>
        <w:pStyle w:val="H2Body"/>
        <w:spacing w:after="0"/>
        <w:ind w:left="0"/>
      </w:pPr>
      <w:r>
        <w:t xml:space="preserve">        &lt;hostname&gt;10.1.200.110&lt;/hostname&gt;</w:t>
      </w:r>
    </w:p>
    <w:p w14:paraId="02A066B4" w14:textId="77777777" w:rsidR="008546C8" w:rsidRDefault="008546C8" w:rsidP="00811661">
      <w:pPr>
        <w:pStyle w:val="H2Body"/>
        <w:spacing w:after="0"/>
        <w:ind w:left="0"/>
      </w:pPr>
      <w:r>
        <w:t xml:space="preserve">        &lt;id&gt;57&lt;/id&gt;</w:t>
      </w:r>
    </w:p>
    <w:p w14:paraId="5E90C8E0" w14:textId="77777777" w:rsidR="008546C8" w:rsidRDefault="008546C8" w:rsidP="00811661">
      <w:pPr>
        <w:pStyle w:val="H2Body"/>
        <w:spacing w:after="0"/>
        <w:ind w:left="0"/>
      </w:pPr>
      <w:r>
        <w:t xml:space="preserve">        &lt;ip&gt;10.1.200.110&lt;/ip&gt;</w:t>
      </w:r>
    </w:p>
    <w:p w14:paraId="73773023" w14:textId="77777777" w:rsidR="008546C8" w:rsidRDefault="008546C8" w:rsidP="00811661">
      <w:pPr>
        <w:pStyle w:val="H2Body"/>
        <w:spacing w:after="0"/>
        <w:ind w:left="0"/>
      </w:pPr>
      <w:r>
        <w:t xml:space="preserve">        &lt;lastDiscovery&gt;2013-04-16T22:22:30.600-07:00&lt;/lastDiscovery&gt;</w:t>
      </w:r>
    </w:p>
    <w:p w14:paraId="3E7E9BBC" w14:textId="77777777" w:rsidR="008546C8" w:rsidRDefault="008546C8" w:rsidP="00811661">
      <w:pPr>
        <w:pStyle w:val="H2Body"/>
        <w:spacing w:after="0"/>
        <w:ind w:left="0"/>
      </w:pPr>
      <w:r>
        <w:t xml:space="preserve">        &lt;name&gt;IDMS&lt;/name&gt;</w:t>
      </w:r>
    </w:p>
    <w:p w14:paraId="1A29603A" w14:textId="77777777" w:rsidR="008546C8" w:rsidRDefault="008546C8" w:rsidP="00811661">
      <w:pPr>
        <w:pStyle w:val="H2Body"/>
        <w:spacing w:after="0"/>
        <w:ind w:left="0"/>
      </w:pPr>
      <w:r>
        <w:t xml:space="preserve">        &lt;nextDiscovery&gt;2013-04-16T22:23:30.600-07:00&lt;/nextDiscovery&gt;</w:t>
      </w:r>
    </w:p>
    <w:p w14:paraId="405D5E3F" w14:textId="77777777" w:rsidR="008546C8" w:rsidRDefault="008546C8" w:rsidP="00811661">
      <w:pPr>
        <w:pStyle w:val="H2Body"/>
        <w:spacing w:after="0"/>
        <w:ind w:left="0"/>
      </w:pPr>
      <w:r>
        <w:t xml:space="preserve">        &lt;port&gt;8080&lt;/port&gt;</w:t>
      </w:r>
    </w:p>
    <w:p w14:paraId="58F5742C" w14:textId="77777777" w:rsidR="008546C8" w:rsidRDefault="008546C8" w:rsidP="00811661">
      <w:pPr>
        <w:pStyle w:val="H2Body"/>
        <w:spacing w:after="0"/>
        <w:ind w:left="0"/>
      </w:pPr>
      <w:r>
        <w:t xml:space="preserve">        &lt;status&gt;</w:t>
      </w:r>
    </w:p>
    <w:p w14:paraId="5B769B4B" w14:textId="77777777" w:rsidR="008546C8" w:rsidRDefault="008546C8" w:rsidP="00811661">
      <w:pPr>
        <w:pStyle w:val="H2Body"/>
        <w:spacing w:after="0"/>
        <w:ind w:left="0"/>
      </w:pPr>
      <w:r>
        <w:t xml:space="preserve">            &lt;message&gt;&lt;/message&gt;</w:t>
      </w:r>
    </w:p>
    <w:p w14:paraId="703067E1" w14:textId="77777777" w:rsidR="008546C8" w:rsidRDefault="008546C8" w:rsidP="00811661">
      <w:pPr>
        <w:pStyle w:val="H2Body"/>
        <w:spacing w:after="0"/>
        <w:ind w:left="0"/>
      </w:pPr>
      <w:r>
        <w:t xml:space="preserve">            &lt;status&gt;Green&lt;/status&gt;</w:t>
      </w:r>
    </w:p>
    <w:p w14:paraId="0C0E2890" w14:textId="77777777" w:rsidR="008546C8" w:rsidRDefault="008546C8" w:rsidP="00811661">
      <w:pPr>
        <w:pStyle w:val="H2Body"/>
        <w:spacing w:after="0"/>
        <w:ind w:left="0"/>
      </w:pPr>
      <w:r>
        <w:t xml:space="preserve">        &lt;/status&gt;</w:t>
      </w:r>
    </w:p>
    <w:p w14:paraId="1636DFAD" w14:textId="77777777" w:rsidR="008546C8" w:rsidRDefault="008546C8" w:rsidP="00811661">
      <w:pPr>
        <w:pStyle w:val="H2Body"/>
        <w:spacing w:after="0"/>
        <w:ind w:left="0"/>
      </w:pPr>
      <w:r>
        <w:t xml:space="preserve">        &lt;type&gt;IDMS&lt;/type&gt;</w:t>
      </w:r>
    </w:p>
    <w:p w14:paraId="522FAEA3" w14:textId="77777777" w:rsidR="008546C8" w:rsidRDefault="008546C8" w:rsidP="00811661">
      <w:pPr>
        <w:pStyle w:val="H2Body"/>
        <w:spacing w:after="0"/>
        <w:ind w:left="0"/>
      </w:pPr>
      <w:r>
        <w:t xml:space="preserve">        &lt;version&gt;1.6.1.5283&lt;/version&gt;</w:t>
      </w:r>
    </w:p>
    <w:p w14:paraId="0A4B854D" w14:textId="77777777" w:rsidR="008546C8" w:rsidRDefault="008546C8" w:rsidP="00811661">
      <w:pPr>
        <w:pStyle w:val="H2Body"/>
        <w:spacing w:after="0"/>
        <w:ind w:left="0"/>
      </w:pPr>
      <w:r>
        <w:t xml:space="preserve">        &lt;vport&gt;0&lt;/vport&gt;</w:t>
      </w:r>
    </w:p>
    <w:p w14:paraId="0E458589" w14:textId="77777777" w:rsidR="008546C8" w:rsidRDefault="008546C8" w:rsidP="00811661">
      <w:pPr>
        <w:pStyle w:val="H2Body"/>
        <w:spacing w:after="0"/>
        <w:ind w:left="0"/>
      </w:pPr>
      <w:r>
        <w:t xml:space="preserve">        &lt;databaseURL&gt;jdbc:jtds:sqlserver://tst-database.emtest.local:1433/IDMS_BVT;socketTimeout=10&lt;/databaseURL&gt;</w:t>
      </w:r>
    </w:p>
    <w:p w14:paraId="1C2092D7" w14:textId="77777777" w:rsidR="008546C8" w:rsidRDefault="008546C8" w:rsidP="00811661">
      <w:pPr>
        <w:pStyle w:val="H2Body"/>
        <w:spacing w:after="0"/>
        <w:ind w:left="0"/>
      </w:pPr>
      <w:r>
        <w:t xml:space="preserve">        &lt;databaseUserName&gt;EMUSER&lt;/databaseUserName&gt;</w:t>
      </w:r>
    </w:p>
    <w:p w14:paraId="28AE132E" w14:textId="77777777" w:rsidR="008546C8" w:rsidRDefault="008546C8" w:rsidP="00811661">
      <w:pPr>
        <w:pStyle w:val="H2Body"/>
        <w:spacing w:after="0"/>
        <w:ind w:left="0"/>
      </w:pPr>
      <w:r>
        <w:t xml:space="preserve">        &lt;databaseVersion&gt;1.6.1.0001&lt;/databaseVersion&gt;</w:t>
      </w:r>
    </w:p>
    <w:p w14:paraId="392293B8" w14:textId="77777777" w:rsidR="008546C8" w:rsidRDefault="008546C8" w:rsidP="00811661">
      <w:pPr>
        <w:pStyle w:val="H2Body"/>
        <w:spacing w:after="0"/>
        <w:ind w:left="0"/>
      </w:pPr>
      <w:r>
        <w:t xml:space="preserve">        &lt;readOnly&gt;false&lt;/readOnly&gt;</w:t>
      </w:r>
    </w:p>
    <w:p w14:paraId="7E89C2AC" w14:textId="77777777" w:rsidR="008546C8" w:rsidRDefault="008546C8" w:rsidP="00811661">
      <w:pPr>
        <w:pStyle w:val="H2Body"/>
        <w:spacing w:after="0"/>
        <w:ind w:left="0"/>
      </w:pPr>
      <w:r>
        <w:t xml:space="preserve">        &lt;startTime&gt;2013-04-18T18:48:53&lt;/startTime&gt;</w:t>
      </w:r>
    </w:p>
    <w:p w14:paraId="05FE2F9B" w14:textId="77777777" w:rsidR="008546C8" w:rsidRDefault="008546C8" w:rsidP="00811661">
      <w:pPr>
        <w:pStyle w:val="H2Body"/>
        <w:spacing w:after="0"/>
        <w:ind w:left="0"/>
      </w:pPr>
      <w:r>
        <w:t xml:space="preserve">    &lt;/healthItem&gt;</w:t>
      </w:r>
    </w:p>
    <w:p w14:paraId="35E887D0" w14:textId="03750F2D" w:rsidR="008546C8" w:rsidRDefault="008546C8" w:rsidP="00811661">
      <w:pPr>
        <w:pStyle w:val="H2Body"/>
        <w:spacing w:after="0"/>
        <w:ind w:left="0"/>
      </w:pPr>
      <w:r>
        <w:t>&lt;/idmsList&gt;</w:t>
      </w:r>
    </w:p>
    <w:p w14:paraId="3CD3D7DC" w14:textId="77777777" w:rsidR="008546C8" w:rsidRDefault="008546C8" w:rsidP="008546C8">
      <w:pPr>
        <w:pStyle w:val="H2Body"/>
        <w:ind w:left="0"/>
      </w:pPr>
    </w:p>
    <w:p w14:paraId="260CFAB3" w14:textId="5AFA6E75" w:rsidR="008546C8" w:rsidRDefault="008546C8" w:rsidP="008546C8">
      <w:pPr>
        <w:pStyle w:val="Heading3"/>
      </w:pPr>
      <w:bookmarkStart w:id="70" w:name="_Toc354070940"/>
      <w:r>
        <w:t>JmsListenerListDto</w:t>
      </w:r>
      <w:bookmarkEnd w:id="70"/>
    </w:p>
    <w:p w14:paraId="546C58A4" w14:textId="77777777" w:rsidR="008546C8" w:rsidRDefault="008546C8" w:rsidP="008546C8">
      <w:pPr>
        <w:pStyle w:val="H3Body"/>
      </w:pPr>
    </w:p>
    <w:p w14:paraId="25E6C257" w14:textId="77777777" w:rsidR="008546C8" w:rsidRDefault="008546C8" w:rsidP="00811661">
      <w:pPr>
        <w:pStyle w:val="H3Body"/>
        <w:spacing w:after="0"/>
        <w:ind w:left="0"/>
      </w:pPr>
      <w:r>
        <w:t>&lt;?xml version="1.0" encoding="UTF-8" standalone="yes"?&gt;</w:t>
      </w:r>
    </w:p>
    <w:p w14:paraId="20BA3B34" w14:textId="77777777" w:rsidR="008546C8" w:rsidRDefault="008546C8" w:rsidP="00811661">
      <w:pPr>
        <w:pStyle w:val="H3Body"/>
        <w:spacing w:after="0"/>
        <w:ind w:left="0"/>
      </w:pPr>
      <w:r>
        <w:t>&lt;jmsListenerList&gt;</w:t>
      </w:r>
    </w:p>
    <w:p w14:paraId="237E0B31" w14:textId="77777777" w:rsidR="008546C8" w:rsidRDefault="008546C8" w:rsidP="00811661">
      <w:pPr>
        <w:pStyle w:val="H3Body"/>
        <w:spacing w:after="0"/>
        <w:ind w:left="0"/>
      </w:pPr>
      <w:r>
        <w:t xml:space="preserve">    &lt;healthItem&gt;</w:t>
      </w:r>
    </w:p>
    <w:p w14:paraId="35800D59" w14:textId="77777777" w:rsidR="008546C8" w:rsidRDefault="008546C8" w:rsidP="00811661">
      <w:pPr>
        <w:pStyle w:val="H3Body"/>
        <w:spacing w:after="0"/>
        <w:ind w:left="0"/>
      </w:pPr>
      <w:r>
        <w:t xml:space="preserve">        &lt;active&gt;true&lt;/active&gt;</w:t>
      </w:r>
    </w:p>
    <w:p w14:paraId="0C8CF22A" w14:textId="77777777" w:rsidR="008546C8" w:rsidRDefault="008546C8" w:rsidP="00811661">
      <w:pPr>
        <w:pStyle w:val="H3Body"/>
        <w:spacing w:after="0"/>
        <w:ind w:left="0"/>
      </w:pPr>
      <w:r>
        <w:t xml:space="preserve">        &lt;hostname&gt;10.1.200.104&lt;/hostname&gt;</w:t>
      </w:r>
    </w:p>
    <w:p w14:paraId="1632FF24" w14:textId="77777777" w:rsidR="008546C8" w:rsidRDefault="008546C8" w:rsidP="00811661">
      <w:pPr>
        <w:pStyle w:val="H3Body"/>
        <w:spacing w:after="0"/>
        <w:ind w:left="0"/>
      </w:pPr>
      <w:r>
        <w:t xml:space="preserve">        &lt;id&gt;66&lt;/id&gt;</w:t>
      </w:r>
    </w:p>
    <w:p w14:paraId="3D72BF4D" w14:textId="77777777" w:rsidR="008546C8" w:rsidRDefault="008546C8" w:rsidP="00811661">
      <w:pPr>
        <w:pStyle w:val="H3Body"/>
        <w:spacing w:after="0"/>
        <w:ind w:left="0"/>
      </w:pPr>
      <w:r>
        <w:t xml:space="preserve">        &lt;ip&gt;bvt-xbrms&lt;/ip&gt;</w:t>
      </w:r>
    </w:p>
    <w:p w14:paraId="7621C1CA" w14:textId="77777777" w:rsidR="008546C8" w:rsidRDefault="008546C8" w:rsidP="00811661">
      <w:pPr>
        <w:pStyle w:val="H3Body"/>
        <w:spacing w:after="0"/>
        <w:ind w:left="0"/>
      </w:pPr>
      <w:r>
        <w:t xml:space="preserve">        &lt;lastDiscovery&gt;2013-03-07T10:58:11.507-08:00&lt;/lastDiscovery&gt;</w:t>
      </w:r>
    </w:p>
    <w:p w14:paraId="081453E7" w14:textId="77777777" w:rsidR="008546C8" w:rsidRDefault="008546C8" w:rsidP="00811661">
      <w:pPr>
        <w:pStyle w:val="H3Body"/>
        <w:spacing w:after="0"/>
        <w:ind w:left="0"/>
      </w:pPr>
      <w:r>
        <w:t xml:space="preserve">        &lt;name&gt;JmsListener&lt;/name&gt;</w:t>
      </w:r>
    </w:p>
    <w:p w14:paraId="0EE37F97" w14:textId="77777777" w:rsidR="008546C8" w:rsidRDefault="008546C8" w:rsidP="00811661">
      <w:pPr>
        <w:pStyle w:val="H3Body"/>
        <w:spacing w:after="0"/>
        <w:ind w:left="0"/>
      </w:pPr>
      <w:r>
        <w:t xml:space="preserve">        &lt;nextDiscovery&gt;2013-03-07T10:59:11.507-08:00&lt;/nextDiscovery&gt;</w:t>
      </w:r>
    </w:p>
    <w:p w14:paraId="48A27FF3" w14:textId="77777777" w:rsidR="008546C8" w:rsidRDefault="008546C8" w:rsidP="00811661">
      <w:pPr>
        <w:pStyle w:val="H3Body"/>
        <w:spacing w:after="0"/>
        <w:ind w:left="0"/>
      </w:pPr>
      <w:r>
        <w:t xml:space="preserve">        &lt;port&gt;8081&lt;/port&gt;</w:t>
      </w:r>
    </w:p>
    <w:p w14:paraId="1D135AAE" w14:textId="77777777" w:rsidR="008546C8" w:rsidRDefault="008546C8" w:rsidP="00811661">
      <w:pPr>
        <w:pStyle w:val="H3Body"/>
        <w:spacing w:after="0"/>
        <w:ind w:left="0"/>
      </w:pPr>
      <w:r>
        <w:t xml:space="preserve">        &lt;status&gt;</w:t>
      </w:r>
    </w:p>
    <w:p w14:paraId="0A8A910B" w14:textId="77777777" w:rsidR="008546C8" w:rsidRDefault="008546C8" w:rsidP="00811661">
      <w:pPr>
        <w:pStyle w:val="H3Body"/>
        <w:spacing w:after="0"/>
        <w:ind w:left="0"/>
      </w:pPr>
      <w:r>
        <w:t xml:space="preserve">            &lt;message&gt;&lt;/message&gt;</w:t>
      </w:r>
    </w:p>
    <w:p w14:paraId="00EAFF95" w14:textId="77777777" w:rsidR="008546C8" w:rsidRDefault="008546C8" w:rsidP="00811661">
      <w:pPr>
        <w:pStyle w:val="H3Body"/>
        <w:spacing w:after="0"/>
        <w:ind w:left="0"/>
      </w:pPr>
      <w:r>
        <w:t xml:space="preserve">            &lt;status&gt;Green&lt;/status&gt;</w:t>
      </w:r>
    </w:p>
    <w:p w14:paraId="525BAD87" w14:textId="77777777" w:rsidR="008546C8" w:rsidRDefault="008546C8" w:rsidP="00811661">
      <w:pPr>
        <w:pStyle w:val="H3Body"/>
        <w:spacing w:after="0"/>
        <w:ind w:left="0"/>
      </w:pPr>
      <w:r>
        <w:t xml:space="preserve">        &lt;/status&gt;</w:t>
      </w:r>
    </w:p>
    <w:p w14:paraId="221CE8F1" w14:textId="77777777" w:rsidR="008546C8" w:rsidRDefault="008546C8" w:rsidP="00811661">
      <w:pPr>
        <w:pStyle w:val="H3Body"/>
        <w:spacing w:after="0"/>
        <w:ind w:left="0"/>
      </w:pPr>
      <w:r>
        <w:t xml:space="preserve">        &lt;type&gt;JMSLISTENER&lt;/type&gt;</w:t>
      </w:r>
    </w:p>
    <w:p w14:paraId="4A211CC6" w14:textId="77777777" w:rsidR="008546C8" w:rsidRDefault="008546C8" w:rsidP="00811661">
      <w:pPr>
        <w:pStyle w:val="H3Body"/>
        <w:spacing w:after="0"/>
        <w:ind w:left="0"/>
      </w:pPr>
      <w:r>
        <w:t xml:space="preserve">        &lt;version&gt;1.6.0.4727&lt;/version&gt;</w:t>
      </w:r>
    </w:p>
    <w:p w14:paraId="7359ACBF" w14:textId="77777777" w:rsidR="008546C8" w:rsidRDefault="008546C8" w:rsidP="00811661">
      <w:pPr>
        <w:pStyle w:val="H3Body"/>
        <w:spacing w:after="0"/>
        <w:ind w:left="0"/>
      </w:pPr>
      <w:r>
        <w:t xml:space="preserve">        &lt;vport&gt;0&lt;/vport&gt;</w:t>
      </w:r>
    </w:p>
    <w:p w14:paraId="52450CE7" w14:textId="77777777" w:rsidR="008546C8" w:rsidRDefault="008546C8" w:rsidP="00811661">
      <w:pPr>
        <w:pStyle w:val="H3Body"/>
        <w:spacing w:after="0"/>
        <w:ind w:left="0"/>
      </w:pPr>
      <w:r>
        <w:t xml:space="preserve">        &lt;bootTime&gt;2013-03-07T18:58:11&lt;/bootTime&gt;</w:t>
      </w:r>
    </w:p>
    <w:p w14:paraId="3E0CDAF3" w14:textId="77777777" w:rsidR="008546C8" w:rsidRDefault="008546C8" w:rsidP="00811661">
      <w:pPr>
        <w:pStyle w:val="H3Body"/>
        <w:spacing w:after="0"/>
        <w:ind w:left="0"/>
      </w:pPr>
      <w:r>
        <w:t xml:space="preserve">        &lt;cacheCapacity&gt;0&lt;/cacheCapacity&gt;</w:t>
      </w:r>
    </w:p>
    <w:p w14:paraId="0E387EBD" w14:textId="77777777" w:rsidR="008546C8" w:rsidRDefault="008546C8" w:rsidP="00811661">
      <w:pPr>
        <w:pStyle w:val="H3Body"/>
        <w:spacing w:after="0"/>
        <w:ind w:left="0"/>
      </w:pPr>
      <w:r>
        <w:t xml:space="preserve">        &lt;cacheSize&gt;0&lt;/cacheSize&gt;</w:t>
      </w:r>
    </w:p>
    <w:p w14:paraId="2862BFB3" w14:textId="77777777" w:rsidR="008546C8" w:rsidRDefault="008546C8" w:rsidP="00811661">
      <w:pPr>
        <w:pStyle w:val="H3Body"/>
        <w:spacing w:after="0"/>
        <w:ind w:left="0"/>
      </w:pPr>
      <w:r>
        <w:t xml:space="preserve">        &lt;gffDatabaseVersion&gt;1.6.0.0001&lt;/gffDatabaseVersion&gt;</w:t>
      </w:r>
    </w:p>
    <w:p w14:paraId="6F6101DA" w14:textId="77777777" w:rsidR="008546C8" w:rsidRDefault="008546C8" w:rsidP="00811661">
      <w:pPr>
        <w:pStyle w:val="H3Body"/>
        <w:spacing w:after="0"/>
        <w:ind w:left="0"/>
      </w:pPr>
      <w:r>
        <w:t xml:space="preserve">        &lt;gffMessagesSinceStart&gt;0&lt;/gffMessagesSinceStart&gt;</w:t>
      </w:r>
    </w:p>
    <w:p w14:paraId="77910180" w14:textId="77777777" w:rsidR="008546C8" w:rsidRDefault="008546C8" w:rsidP="00811661">
      <w:pPr>
        <w:pStyle w:val="H3Body"/>
        <w:spacing w:after="0"/>
        <w:ind w:left="0"/>
      </w:pPr>
      <w:r>
        <w:t xml:space="preserve">        &lt;gxpMessagesSinceStart&gt;0&lt;/gxpMessagesSinceStart&gt;</w:t>
      </w:r>
    </w:p>
    <w:p w14:paraId="10F38EB4" w14:textId="77777777" w:rsidR="008546C8" w:rsidRDefault="008546C8" w:rsidP="00811661">
      <w:pPr>
        <w:pStyle w:val="H3Body"/>
        <w:spacing w:after="0"/>
        <w:ind w:left="0"/>
      </w:pPr>
      <w:r>
        <w:t xml:space="preserve">        &lt;xbmsMessagesSinceStart&gt;0&lt;/xbmsMessagesSinceStart&gt;</w:t>
      </w:r>
    </w:p>
    <w:p w14:paraId="6AB644F6" w14:textId="77777777" w:rsidR="008546C8" w:rsidRDefault="008546C8" w:rsidP="00811661">
      <w:pPr>
        <w:pStyle w:val="H3Body"/>
        <w:spacing w:after="0"/>
        <w:ind w:left="0"/>
      </w:pPr>
      <w:r>
        <w:t xml:space="preserve">        &lt;xbrcMessagesSinceStart&gt;0&lt;/xbrcMessagesSinceStart&gt;</w:t>
      </w:r>
    </w:p>
    <w:p w14:paraId="6D808CB2" w14:textId="77777777" w:rsidR="008546C8" w:rsidRDefault="008546C8" w:rsidP="00811661">
      <w:pPr>
        <w:pStyle w:val="H3Body"/>
        <w:spacing w:after="0"/>
        <w:ind w:left="0"/>
      </w:pPr>
      <w:r>
        <w:t xml:space="preserve">        &lt;xiDatabaseVersion&gt;1.6.0.0001&lt;/xiDatabaseVersion&gt;</w:t>
      </w:r>
    </w:p>
    <w:p w14:paraId="77A2881D" w14:textId="77777777" w:rsidR="008546C8" w:rsidRDefault="008546C8" w:rsidP="00811661">
      <w:pPr>
        <w:pStyle w:val="H3Body"/>
        <w:spacing w:after="0"/>
        <w:ind w:left="0"/>
      </w:pPr>
      <w:r>
        <w:t xml:space="preserve">    &lt;/healthItem&gt;</w:t>
      </w:r>
    </w:p>
    <w:p w14:paraId="5B91791F" w14:textId="314CBFB1" w:rsidR="008546C8" w:rsidRDefault="008546C8" w:rsidP="00811661">
      <w:pPr>
        <w:pStyle w:val="H3Body"/>
        <w:spacing w:after="0"/>
        <w:ind w:left="0"/>
      </w:pPr>
      <w:r>
        <w:t>&lt;/jmsListenerList&gt;</w:t>
      </w:r>
    </w:p>
    <w:p w14:paraId="6862A637" w14:textId="77777777" w:rsidR="008546C8" w:rsidRDefault="008546C8" w:rsidP="00811661">
      <w:pPr>
        <w:pStyle w:val="H3Body"/>
        <w:ind w:left="0"/>
      </w:pPr>
    </w:p>
    <w:p w14:paraId="2BA10924" w14:textId="77777777" w:rsidR="00811661" w:rsidRDefault="00811661" w:rsidP="00811661">
      <w:pPr>
        <w:pStyle w:val="Heading3"/>
      </w:pPr>
      <w:bookmarkStart w:id="71" w:name="_Toc354070941"/>
      <w:r>
        <w:t>LocationInfoListDto</w:t>
      </w:r>
      <w:bookmarkEnd w:id="71"/>
    </w:p>
    <w:p w14:paraId="5BE86917" w14:textId="77777777" w:rsidR="00811661" w:rsidRDefault="00811661" w:rsidP="00811661">
      <w:pPr>
        <w:pStyle w:val="H3Body"/>
      </w:pPr>
    </w:p>
    <w:p w14:paraId="7E148E57" w14:textId="77777777" w:rsidR="00811661" w:rsidRDefault="00811661" w:rsidP="00811661">
      <w:pPr>
        <w:pStyle w:val="H3Body"/>
        <w:spacing w:after="0"/>
        <w:ind w:left="0"/>
      </w:pPr>
      <w:r>
        <w:t>&lt;?xml version="1.0" encoding="UTF-8" standalone="yes"?&gt;</w:t>
      </w:r>
    </w:p>
    <w:p w14:paraId="75A58A86" w14:textId="77777777" w:rsidR="00811661" w:rsidRDefault="00811661" w:rsidP="00811661">
      <w:pPr>
        <w:pStyle w:val="H3Body"/>
        <w:spacing w:after="0"/>
        <w:ind w:left="0"/>
      </w:pPr>
      <w:r>
        <w:t>&lt;locationInfoList&gt;</w:t>
      </w:r>
    </w:p>
    <w:p w14:paraId="6AC03EAC" w14:textId="77777777" w:rsidR="00811661" w:rsidRDefault="00811661" w:rsidP="00811661">
      <w:pPr>
        <w:pStyle w:val="H3Body"/>
        <w:spacing w:after="0"/>
        <w:ind w:left="0"/>
      </w:pPr>
      <w:r>
        <w:t xml:space="preserve">    &lt;locationInfoList&gt;</w:t>
      </w:r>
    </w:p>
    <w:p w14:paraId="6C314065" w14:textId="77777777" w:rsidR="00811661" w:rsidRDefault="00811661" w:rsidP="00811661">
      <w:pPr>
        <w:pStyle w:val="H3Body"/>
        <w:spacing w:after="0"/>
        <w:ind w:left="0"/>
      </w:pPr>
      <w:r>
        <w:t xml:space="preserve">        &lt;loc time="2013-04-18T20:40:30.403" name="80010114"&gt;</w:t>
      </w:r>
    </w:p>
    <w:p w14:paraId="388062D2" w14:textId="77777777" w:rsidR="00811661" w:rsidRDefault="00811661" w:rsidP="00811661">
      <w:pPr>
        <w:pStyle w:val="H3Body"/>
        <w:spacing w:after="0"/>
        <w:ind w:left="0"/>
      </w:pPr>
      <w:r>
        <w:t xml:space="preserve">            &lt;readerlocationinfo&gt;</w:t>
      </w:r>
    </w:p>
    <w:p w14:paraId="305BDD25" w14:textId="77777777" w:rsidR="00811661" w:rsidRDefault="00811661" w:rsidP="00811661">
      <w:pPr>
        <w:pStyle w:val="H3Body"/>
        <w:spacing w:after="0"/>
        <w:ind w:left="0"/>
      </w:pPr>
      <w:r>
        <w:t xml:space="preserve">                &lt;readerlocation&gt;</w:t>
      </w:r>
    </w:p>
    <w:p w14:paraId="4F3F9986" w14:textId="77777777" w:rsidR="00811661" w:rsidRDefault="00811661" w:rsidP="00811661">
      <w:pPr>
        <w:pStyle w:val="H3Body"/>
        <w:spacing w:after="0"/>
        <w:ind w:left="0"/>
      </w:pPr>
      <w:r>
        <w:t xml:space="preserve">                    &lt;section&gt;1&lt;/section&gt;</w:t>
      </w:r>
    </w:p>
    <w:p w14:paraId="55F195A6" w14:textId="77777777" w:rsidR="00811661" w:rsidRDefault="00811661" w:rsidP="00811661">
      <w:pPr>
        <w:pStyle w:val="H3Body"/>
        <w:spacing w:after="0"/>
        <w:ind w:left="0"/>
      </w:pPr>
      <w:r>
        <w:t xml:space="preserve">                    &lt;name&gt;HW Readers&lt;/name&gt;</w:t>
      </w:r>
    </w:p>
    <w:p w14:paraId="3006F7B1" w14:textId="77777777" w:rsidR="00811661" w:rsidRDefault="00811661" w:rsidP="00811661">
      <w:pPr>
        <w:pStyle w:val="H3Body"/>
        <w:spacing w:after="0"/>
        <w:ind w:left="0"/>
      </w:pPr>
      <w:r>
        <w:t xml:space="preserve">                    &lt;id&gt;19&lt;/id&gt;</w:t>
      </w:r>
    </w:p>
    <w:p w14:paraId="16591AD8" w14:textId="77777777" w:rsidR="00811661" w:rsidRDefault="00811661" w:rsidP="00811661">
      <w:pPr>
        <w:pStyle w:val="H3Body"/>
        <w:spacing w:after="0"/>
        <w:ind w:left="0"/>
      </w:pPr>
      <w:r>
        <w:t xml:space="preserve">                    &lt;type&gt;4&lt;/type&gt;</w:t>
      </w:r>
    </w:p>
    <w:p w14:paraId="73678644" w14:textId="77777777" w:rsidR="00811661" w:rsidRDefault="00811661" w:rsidP="00811661">
      <w:pPr>
        <w:pStyle w:val="H3Body"/>
        <w:spacing w:after="0"/>
        <w:ind w:left="0"/>
      </w:pPr>
      <w:r>
        <w:t xml:space="preserve">                    &lt;typename&gt;Load&lt;/typename&gt;</w:t>
      </w:r>
    </w:p>
    <w:p w14:paraId="6596C893" w14:textId="77777777" w:rsidR="00811661" w:rsidRDefault="00811661" w:rsidP="00811661">
      <w:pPr>
        <w:pStyle w:val="H3Body"/>
        <w:spacing w:after="0"/>
        <w:ind w:left="0"/>
      </w:pPr>
      <w:r>
        <w:t xml:space="preserve">                    &lt;x&gt;0.0&lt;/x&gt;</w:t>
      </w:r>
    </w:p>
    <w:p w14:paraId="6499A291" w14:textId="77777777" w:rsidR="00811661" w:rsidRDefault="00811661" w:rsidP="00811661">
      <w:pPr>
        <w:pStyle w:val="H3Body"/>
        <w:spacing w:after="0"/>
        <w:ind w:left="0"/>
      </w:pPr>
      <w:r>
        <w:t xml:space="preserve">                    &lt;y&gt;0.0&lt;/y&gt;</w:t>
      </w:r>
    </w:p>
    <w:p w14:paraId="74FE757B" w14:textId="77777777" w:rsidR="00811661" w:rsidRDefault="00811661" w:rsidP="00811661">
      <w:pPr>
        <w:pStyle w:val="H3Body"/>
        <w:spacing w:after="0"/>
        <w:ind w:left="0"/>
      </w:pPr>
      <w:r>
        <w:t xml:space="preserve">                    &lt;readers&gt;</w:t>
      </w:r>
    </w:p>
    <w:p w14:paraId="60EDE399" w14:textId="77777777" w:rsidR="00811661" w:rsidRDefault="00811661" w:rsidP="00811661">
      <w:pPr>
        <w:pStyle w:val="H3Body"/>
        <w:spacing w:after="0"/>
        <w:ind w:left="0"/>
      </w:pPr>
      <w:r>
        <w:t xml:space="preserve">                        &lt;reader&gt;</w:t>
      </w:r>
    </w:p>
    <w:p w14:paraId="21413E6C" w14:textId="77777777" w:rsidR="00811661" w:rsidRDefault="00811661" w:rsidP="00811661">
      <w:pPr>
        <w:pStyle w:val="H3Body"/>
        <w:spacing w:after="0"/>
        <w:ind w:left="0"/>
      </w:pPr>
      <w:r>
        <w:t xml:space="preserve">                            &lt;name&gt;bog-table2-1&lt;/name&gt;</w:t>
      </w:r>
    </w:p>
    <w:p w14:paraId="5F0486E8" w14:textId="77777777" w:rsidR="00811661" w:rsidRDefault="00811661" w:rsidP="00811661">
      <w:pPr>
        <w:pStyle w:val="H3Body"/>
        <w:spacing w:after="0"/>
        <w:ind w:left="0"/>
      </w:pPr>
      <w:r>
        <w:t xml:space="preserve">                            &lt;id&gt;92014166&lt;/id&gt;</w:t>
      </w:r>
    </w:p>
    <w:p w14:paraId="4BB84BAC" w14:textId="77777777" w:rsidR="00811661" w:rsidRDefault="00811661" w:rsidP="00811661">
      <w:pPr>
        <w:pStyle w:val="H3Body"/>
        <w:spacing w:after="0"/>
        <w:ind w:left="0"/>
      </w:pPr>
      <w:r>
        <w:t xml:space="preserve">                            &lt;type&gt;lrr&lt;/type&gt;</w:t>
      </w:r>
    </w:p>
    <w:p w14:paraId="783BD3B5" w14:textId="77777777" w:rsidR="00811661" w:rsidRDefault="00811661" w:rsidP="00811661">
      <w:pPr>
        <w:pStyle w:val="H3Body"/>
        <w:spacing w:after="0"/>
        <w:ind w:left="0"/>
      </w:pPr>
      <w:r>
        <w:t xml:space="preserve">                            &lt;macaddress&gt;00:91:FA:00:00:2A&lt;/macaddress&gt;</w:t>
      </w:r>
    </w:p>
    <w:p w14:paraId="2A35B8DF" w14:textId="77777777" w:rsidR="00811661" w:rsidRDefault="00811661" w:rsidP="00811661">
      <w:pPr>
        <w:pStyle w:val="H3Body"/>
        <w:spacing w:after="0"/>
        <w:ind w:left="0"/>
      </w:pPr>
      <w:r>
        <w:t xml:space="preserve">                            &lt;ipaddress&gt;10.110.1.26&lt;/ipaddress&gt;</w:t>
      </w:r>
    </w:p>
    <w:p w14:paraId="6A020F10" w14:textId="77777777" w:rsidR="00811661" w:rsidRDefault="00811661" w:rsidP="00811661">
      <w:pPr>
        <w:pStyle w:val="H3Body"/>
        <w:spacing w:after="0"/>
        <w:ind w:left="0"/>
      </w:pPr>
      <w:r>
        <w:t xml:space="preserve">                            &lt;port&gt;8080&lt;/port&gt;</w:t>
      </w:r>
    </w:p>
    <w:p w14:paraId="6C08C0A9" w14:textId="77777777" w:rsidR="00811661" w:rsidRDefault="00811661" w:rsidP="00811661">
      <w:pPr>
        <w:pStyle w:val="H3Body"/>
        <w:spacing w:after="0"/>
        <w:ind w:left="0"/>
      </w:pPr>
      <w:r>
        <w:t xml:space="preserve">                            &lt;gain&gt;1.0&lt;/gain&gt;</w:t>
      </w:r>
    </w:p>
    <w:p w14:paraId="26D40A28" w14:textId="77777777" w:rsidR="00811661" w:rsidRDefault="00811661" w:rsidP="00811661">
      <w:pPr>
        <w:pStyle w:val="H3Body"/>
        <w:spacing w:after="0"/>
        <w:ind w:left="0"/>
      </w:pPr>
      <w:r>
        <w:t xml:space="preserve">                            &lt;threshold&gt;-90&lt;/threshold&gt;</w:t>
      </w:r>
    </w:p>
    <w:p w14:paraId="2F9676A0" w14:textId="77777777" w:rsidR="00811661" w:rsidRDefault="00811661" w:rsidP="00811661">
      <w:pPr>
        <w:pStyle w:val="H3Body"/>
        <w:spacing w:after="0"/>
        <w:ind w:left="0"/>
      </w:pPr>
      <w:r>
        <w:t xml:space="preserve">                            &lt;lane&gt;2&lt;/lane&gt;</w:t>
      </w:r>
    </w:p>
    <w:p w14:paraId="3A51A6A7" w14:textId="77777777" w:rsidR="00811661" w:rsidRDefault="00811661" w:rsidP="00811661">
      <w:pPr>
        <w:pStyle w:val="H3Body"/>
        <w:spacing w:after="0"/>
        <w:ind w:left="0"/>
      </w:pPr>
      <w:r>
        <w:t xml:space="preserve">                            &lt;deviceid&gt;0&lt;/deviceid&gt;</w:t>
      </w:r>
    </w:p>
    <w:p w14:paraId="697315EE" w14:textId="77777777" w:rsidR="00811661" w:rsidRDefault="00811661" w:rsidP="00811661">
      <w:pPr>
        <w:pStyle w:val="H3Body"/>
        <w:spacing w:after="0"/>
        <w:ind w:left="0"/>
      </w:pPr>
      <w:r>
        <w:t xml:space="preserve">                            &lt;x&gt;0&lt;/x&gt;</w:t>
      </w:r>
    </w:p>
    <w:p w14:paraId="7F1D2D50" w14:textId="77777777" w:rsidR="00811661" w:rsidRDefault="00811661" w:rsidP="00811661">
      <w:pPr>
        <w:pStyle w:val="H3Body"/>
        <w:spacing w:after="0"/>
        <w:ind w:left="0"/>
      </w:pPr>
      <w:r>
        <w:t xml:space="preserve">                            &lt;y&gt;0&lt;/y&gt;</w:t>
      </w:r>
    </w:p>
    <w:p w14:paraId="1D605ECF" w14:textId="77777777" w:rsidR="00811661" w:rsidRDefault="00811661" w:rsidP="00811661">
      <w:pPr>
        <w:pStyle w:val="H3Body"/>
        <w:spacing w:after="0"/>
        <w:ind w:left="0"/>
      </w:pPr>
      <w:r>
        <w:t xml:space="preserve">                            &lt;timelasthello&gt;1366073584825&lt;/timelasthello&gt;</w:t>
      </w:r>
    </w:p>
    <w:p w14:paraId="1521F1B6" w14:textId="77777777" w:rsidR="00811661" w:rsidRDefault="00811661" w:rsidP="00811661">
      <w:pPr>
        <w:pStyle w:val="H3Body"/>
        <w:spacing w:after="0"/>
        <w:ind w:left="0"/>
      </w:pPr>
      <w:r>
        <w:t xml:space="preserve">                            &lt;status&gt;Red&lt;/status&gt;</w:t>
      </w:r>
    </w:p>
    <w:p w14:paraId="524283AC" w14:textId="77777777" w:rsidR="00811661" w:rsidRDefault="00811661" w:rsidP="00811661">
      <w:pPr>
        <w:pStyle w:val="H3Body"/>
        <w:spacing w:after="0"/>
        <w:ind w:left="0"/>
      </w:pPr>
      <w:r>
        <w:t xml:space="preserve">                            &lt;statusMessage&gt;Reader not communicating.&lt;/statusMessage&gt;</w:t>
      </w:r>
    </w:p>
    <w:p w14:paraId="5CC22BEF" w14:textId="77777777" w:rsidR="00811661" w:rsidRDefault="00811661" w:rsidP="00811661">
      <w:pPr>
        <w:pStyle w:val="H3Body"/>
        <w:spacing w:after="0"/>
        <w:ind w:left="0"/>
      </w:pPr>
      <w:r>
        <w:t xml:space="preserve">                            &lt;minXbrcVersion&gt;1.0.0.0&lt;/minXbrcVersion&gt;</w:t>
      </w:r>
    </w:p>
    <w:p w14:paraId="201C507C" w14:textId="77777777" w:rsidR="00811661" w:rsidRDefault="00811661" w:rsidP="00811661">
      <w:pPr>
        <w:pStyle w:val="H3Body"/>
        <w:spacing w:after="0"/>
        <w:ind w:left="0"/>
      </w:pPr>
      <w:r>
        <w:t xml:space="preserve">                            &lt;version&gt;2.3.2-3076&lt;/version&gt;</w:t>
      </w:r>
    </w:p>
    <w:p w14:paraId="794864A8" w14:textId="77777777" w:rsidR="00811661" w:rsidRDefault="00811661" w:rsidP="00811661">
      <w:pPr>
        <w:pStyle w:val="H3Body"/>
        <w:spacing w:after="0"/>
        <w:ind w:left="0"/>
      </w:pPr>
      <w:r>
        <w:t xml:space="preserve">                            &lt;xbioSerialNumber&gt;0&lt;/xbioSerialNumber&gt;</w:t>
      </w:r>
    </w:p>
    <w:p w14:paraId="694A8966" w14:textId="77777777" w:rsidR="00811661" w:rsidRDefault="00811661" w:rsidP="00811661">
      <w:pPr>
        <w:pStyle w:val="H3Body"/>
        <w:spacing w:after="0"/>
        <w:ind w:left="0"/>
      </w:pPr>
      <w:r>
        <w:t xml:space="preserve">                            &lt;transmitter&gt;false&lt;/transmitter&gt;</w:t>
      </w:r>
    </w:p>
    <w:p w14:paraId="6B85FE5F" w14:textId="77777777" w:rsidR="00811661" w:rsidRDefault="00811661" w:rsidP="00811661">
      <w:pPr>
        <w:pStyle w:val="H3Body"/>
        <w:spacing w:after="0"/>
        <w:ind w:left="0"/>
      </w:pPr>
      <w:r>
        <w:t xml:space="preserve">                            &lt;useSecureId&gt;false&lt;/useSecureId&gt;</w:t>
      </w:r>
    </w:p>
    <w:p w14:paraId="0E7C6712" w14:textId="77777777" w:rsidR="00811661" w:rsidRDefault="00811661" w:rsidP="00811661">
      <w:pPr>
        <w:pStyle w:val="H3Body"/>
        <w:spacing w:after="0"/>
        <w:ind w:left="0"/>
      </w:pPr>
      <w:r>
        <w:t xml:space="preserve">                            &lt;hardwareType&gt;&lt;/hardwareType&gt;</w:t>
      </w:r>
    </w:p>
    <w:p w14:paraId="558AC806" w14:textId="77777777" w:rsidR="00811661" w:rsidRDefault="00811661" w:rsidP="00811661">
      <w:pPr>
        <w:pStyle w:val="H3Body"/>
        <w:spacing w:after="0"/>
        <w:ind w:left="0"/>
      </w:pPr>
      <w:r>
        <w:t xml:space="preserve">                            &lt;signalStrengthTransitThreshold&gt;-127&lt;/signalStrengthTransitThreshold&gt;</w:t>
      </w:r>
    </w:p>
    <w:p w14:paraId="482867A5" w14:textId="77777777" w:rsidR="00811661" w:rsidRDefault="00811661" w:rsidP="00811661">
      <w:pPr>
        <w:pStyle w:val="H3Body"/>
        <w:spacing w:after="0"/>
        <w:ind w:left="0"/>
      </w:pPr>
      <w:r>
        <w:t xml:space="preserve">                            &lt;modelData&gt;&lt;/modelData&gt;</w:t>
      </w:r>
    </w:p>
    <w:p w14:paraId="511CFA22" w14:textId="77777777" w:rsidR="00811661" w:rsidRDefault="00811661" w:rsidP="00811661">
      <w:pPr>
        <w:pStyle w:val="H3Body"/>
        <w:spacing w:after="0"/>
        <w:ind w:left="0"/>
      </w:pPr>
      <w:r>
        <w:t xml:space="preserve">                            &lt;disabledReason&gt;&lt;/disabledReason&gt;</w:t>
      </w:r>
    </w:p>
    <w:p w14:paraId="5FB4D858" w14:textId="77777777" w:rsidR="00811661" w:rsidRDefault="00811661" w:rsidP="00811661">
      <w:pPr>
        <w:pStyle w:val="H3Body"/>
        <w:spacing w:after="0"/>
        <w:ind w:left="0"/>
      </w:pPr>
      <w:r>
        <w:t xml:space="preserve">                            &lt;enabled&gt;true&lt;/enabled&gt;</w:t>
      </w:r>
    </w:p>
    <w:p w14:paraId="37DC9AAF" w14:textId="77777777" w:rsidR="00811661" w:rsidRDefault="00811661" w:rsidP="00811661">
      <w:pPr>
        <w:pStyle w:val="H3Body"/>
        <w:spacing w:after="0"/>
        <w:ind w:left="0"/>
      </w:pPr>
      <w:r>
        <w:t xml:space="preserve">                            &lt;bioDeviceType&gt;0&lt;/bioDeviceType&gt;</w:t>
      </w:r>
    </w:p>
    <w:p w14:paraId="252708F0" w14:textId="77777777" w:rsidR="00811661" w:rsidRDefault="00811661" w:rsidP="00811661">
      <w:pPr>
        <w:pStyle w:val="H3Body"/>
        <w:spacing w:after="0"/>
        <w:ind w:left="0"/>
      </w:pPr>
      <w:r>
        <w:t xml:space="preserve">                        &lt;/reader&gt;</w:t>
      </w:r>
    </w:p>
    <w:p w14:paraId="658E9F19" w14:textId="77777777" w:rsidR="00811661" w:rsidRDefault="00811661" w:rsidP="00811661">
      <w:pPr>
        <w:pStyle w:val="H3Body"/>
        <w:spacing w:after="0"/>
        <w:ind w:left="0"/>
      </w:pPr>
      <w:r>
        <w:t xml:space="preserve">                    &lt;/readers&gt;</w:t>
      </w:r>
    </w:p>
    <w:p w14:paraId="2B7A7FF7" w14:textId="77777777" w:rsidR="00811661" w:rsidRDefault="00811661" w:rsidP="00811661">
      <w:pPr>
        <w:pStyle w:val="H3Body"/>
        <w:spacing w:after="0"/>
        <w:ind w:left="0"/>
      </w:pPr>
      <w:r>
        <w:t xml:space="preserve">                    &lt;useSecureId&gt;false&lt;/useSecureId&gt;</w:t>
      </w:r>
    </w:p>
    <w:p w14:paraId="158BE034" w14:textId="77777777" w:rsidR="00811661" w:rsidRDefault="00811661" w:rsidP="00811661">
      <w:pPr>
        <w:pStyle w:val="H3Body"/>
        <w:spacing w:after="0"/>
        <w:ind w:left="0"/>
      </w:pPr>
      <w:r>
        <w:t xml:space="preserve">                    &lt;successTimeout&gt;0&lt;/successTimeout&gt;</w:t>
      </w:r>
    </w:p>
    <w:p w14:paraId="3224EA95" w14:textId="77777777" w:rsidR="00811661" w:rsidRDefault="00811661" w:rsidP="00811661">
      <w:pPr>
        <w:pStyle w:val="H3Body"/>
        <w:spacing w:after="0"/>
        <w:ind w:left="0"/>
      </w:pPr>
      <w:r>
        <w:t xml:space="preserve">                    &lt;failureTimeout&gt;0&lt;/failureTimeout&gt;</w:t>
      </w:r>
    </w:p>
    <w:p w14:paraId="4D4818BD" w14:textId="77777777" w:rsidR="00811661" w:rsidRDefault="00811661" w:rsidP="00811661">
      <w:pPr>
        <w:pStyle w:val="H3Body"/>
        <w:spacing w:after="0"/>
        <w:ind w:left="0"/>
      </w:pPr>
      <w:r>
        <w:t xml:space="preserve">                    &lt;errorTimeout&gt;0&lt;/errorTimeout&gt;</w:t>
      </w:r>
    </w:p>
    <w:p w14:paraId="61E9F6DB" w14:textId="77777777" w:rsidR="00811661" w:rsidRDefault="00811661" w:rsidP="00811661">
      <w:pPr>
        <w:pStyle w:val="H3Body"/>
        <w:spacing w:after="0"/>
        <w:ind w:left="0"/>
      </w:pPr>
      <w:r>
        <w:t xml:space="preserve">                    &lt;tapSequence&gt;null&lt;/tapSequence&gt;</w:t>
      </w:r>
    </w:p>
    <w:p w14:paraId="67B0147C" w14:textId="77777777" w:rsidR="00811661" w:rsidRDefault="00811661" w:rsidP="00811661">
      <w:pPr>
        <w:pStyle w:val="H3Body"/>
        <w:spacing w:after="0"/>
        <w:ind w:left="0"/>
      </w:pPr>
      <w:r>
        <w:t xml:space="preserve">                    &lt;tapTimeout&gt;0&lt;/tapTimeout&gt;</w:t>
      </w:r>
    </w:p>
    <w:p w14:paraId="690ECC96" w14:textId="77777777" w:rsidR="00811661" w:rsidRDefault="00811661" w:rsidP="00811661">
      <w:pPr>
        <w:pStyle w:val="H3Body"/>
        <w:spacing w:after="0"/>
        <w:ind w:left="0"/>
      </w:pPr>
      <w:r>
        <w:t xml:space="preserve">                &lt;/readerlocation&gt;</w:t>
      </w:r>
    </w:p>
    <w:p w14:paraId="77CB73C6" w14:textId="77777777" w:rsidR="00811661" w:rsidRDefault="00811661" w:rsidP="00811661">
      <w:pPr>
        <w:pStyle w:val="H3Body"/>
        <w:spacing w:after="0"/>
        <w:ind w:left="0"/>
      </w:pPr>
      <w:r>
        <w:t xml:space="preserve">                &lt;readerlocation&gt;</w:t>
      </w:r>
    </w:p>
    <w:p w14:paraId="5325789A" w14:textId="77777777" w:rsidR="00811661" w:rsidRDefault="00811661" w:rsidP="00811661">
      <w:pPr>
        <w:pStyle w:val="H3Body"/>
        <w:spacing w:after="0"/>
        <w:ind w:left="0"/>
      </w:pPr>
      <w:r>
        <w:t xml:space="preserve">                    &lt;section&gt;123&lt;/section&gt;</w:t>
      </w:r>
    </w:p>
    <w:p w14:paraId="5F908795" w14:textId="77777777" w:rsidR="00811661" w:rsidRDefault="00811661" w:rsidP="00811661">
      <w:pPr>
        <w:pStyle w:val="H3Body"/>
        <w:spacing w:after="0"/>
        <w:ind w:left="0"/>
      </w:pPr>
      <w:r>
        <w:t xml:space="preserve">                    &lt;name&gt;SB Merge&lt;/name&gt;</w:t>
      </w:r>
    </w:p>
    <w:p w14:paraId="46AE3E96" w14:textId="77777777" w:rsidR="00811661" w:rsidRDefault="00811661" w:rsidP="00811661">
      <w:pPr>
        <w:pStyle w:val="H3Body"/>
        <w:spacing w:after="0"/>
        <w:ind w:left="0"/>
      </w:pPr>
      <w:r>
        <w:t xml:space="preserve">                    &lt;id&gt;18&lt;/id&gt;</w:t>
      </w:r>
    </w:p>
    <w:p w14:paraId="25A3EA11" w14:textId="77777777" w:rsidR="00811661" w:rsidRDefault="00811661" w:rsidP="00811661">
      <w:pPr>
        <w:pStyle w:val="H3Body"/>
        <w:spacing w:after="0"/>
        <w:ind w:left="0"/>
      </w:pPr>
      <w:r>
        <w:t xml:space="preserve">                    &lt;type&gt;6&lt;/type&gt;</w:t>
      </w:r>
    </w:p>
    <w:p w14:paraId="1C576565" w14:textId="77777777" w:rsidR="00811661" w:rsidRDefault="00811661" w:rsidP="00811661">
      <w:pPr>
        <w:pStyle w:val="H3Body"/>
        <w:spacing w:after="0"/>
        <w:ind w:left="0"/>
      </w:pPr>
      <w:r>
        <w:t xml:space="preserve">                    &lt;typename&gt;Merge&lt;/typename&gt;</w:t>
      </w:r>
    </w:p>
    <w:p w14:paraId="5FD997A6" w14:textId="77777777" w:rsidR="00811661" w:rsidRDefault="00811661" w:rsidP="00811661">
      <w:pPr>
        <w:pStyle w:val="H3Body"/>
        <w:spacing w:after="0"/>
        <w:ind w:left="0"/>
      </w:pPr>
      <w:r>
        <w:t xml:space="preserve">                    &lt;x&gt;0.0&lt;/x&gt;</w:t>
      </w:r>
    </w:p>
    <w:p w14:paraId="399BB1D8" w14:textId="77777777" w:rsidR="00811661" w:rsidRDefault="00811661" w:rsidP="00811661">
      <w:pPr>
        <w:pStyle w:val="H3Body"/>
        <w:spacing w:after="0"/>
        <w:ind w:left="0"/>
      </w:pPr>
      <w:r>
        <w:t xml:space="preserve">                    &lt;y&gt;0.0&lt;/y&gt;</w:t>
      </w:r>
    </w:p>
    <w:p w14:paraId="25026C95" w14:textId="77777777" w:rsidR="00811661" w:rsidRDefault="00811661" w:rsidP="00811661">
      <w:pPr>
        <w:pStyle w:val="H3Body"/>
        <w:spacing w:after="0"/>
        <w:ind w:left="0"/>
      </w:pPr>
      <w:r>
        <w:t xml:space="preserve">                    &lt;readers&gt;</w:t>
      </w:r>
    </w:p>
    <w:p w14:paraId="690C640C" w14:textId="77777777" w:rsidR="00811661" w:rsidRDefault="00811661" w:rsidP="00811661">
      <w:pPr>
        <w:pStyle w:val="H3Body"/>
        <w:spacing w:after="0"/>
        <w:ind w:left="0"/>
      </w:pPr>
      <w:r>
        <w:t xml:space="preserve">                        &lt;reader&gt;</w:t>
      </w:r>
    </w:p>
    <w:p w14:paraId="1B670AFC" w14:textId="77777777" w:rsidR="00811661" w:rsidRDefault="00811661" w:rsidP="00811661">
      <w:pPr>
        <w:pStyle w:val="H3Body"/>
        <w:spacing w:after="0"/>
        <w:ind w:left="0"/>
      </w:pPr>
      <w:r>
        <w:t xml:space="preserve">                            &lt;name&gt;hm-merge-tap-2&lt;/name&gt;</w:t>
      </w:r>
    </w:p>
    <w:p w14:paraId="5B1D2B3B" w14:textId="77777777" w:rsidR="00811661" w:rsidRDefault="00811661" w:rsidP="00811661">
      <w:pPr>
        <w:pStyle w:val="H3Body"/>
        <w:spacing w:after="0"/>
        <w:ind w:left="0"/>
      </w:pPr>
      <w:r>
        <w:t xml:space="preserve">                            &lt;id&gt;2144179&lt;/id&gt;</w:t>
      </w:r>
    </w:p>
    <w:p w14:paraId="09104D6E" w14:textId="77777777" w:rsidR="00811661" w:rsidRDefault="00811661" w:rsidP="00811661">
      <w:pPr>
        <w:pStyle w:val="H3Body"/>
        <w:spacing w:after="0"/>
        <w:ind w:left="0"/>
      </w:pPr>
      <w:r>
        <w:t xml:space="preserve">                            &lt;type&gt;xfp&lt;/type&gt;</w:t>
      </w:r>
    </w:p>
    <w:p w14:paraId="51772404" w14:textId="77777777" w:rsidR="00811661" w:rsidRDefault="00811661" w:rsidP="00811661">
      <w:pPr>
        <w:pStyle w:val="H3Body"/>
        <w:spacing w:after="0"/>
        <w:ind w:left="0"/>
      </w:pPr>
      <w:r>
        <w:t xml:space="preserve">                            &lt;macaddress&gt;20:00:01:13:80:32&lt;/macaddress&gt;</w:t>
      </w:r>
    </w:p>
    <w:p w14:paraId="62AD89FD" w14:textId="77777777" w:rsidR="00811661" w:rsidRDefault="00811661" w:rsidP="00811661">
      <w:pPr>
        <w:pStyle w:val="H3Body"/>
        <w:spacing w:after="0"/>
        <w:ind w:left="0"/>
      </w:pPr>
      <w:r>
        <w:t xml:space="preserve">                            &lt;ipaddress&gt;10.110.1.117&lt;/ipaddress&gt;</w:t>
      </w:r>
    </w:p>
    <w:p w14:paraId="36939543" w14:textId="77777777" w:rsidR="00811661" w:rsidRDefault="00811661" w:rsidP="00811661">
      <w:pPr>
        <w:pStyle w:val="H3Body"/>
        <w:spacing w:after="0"/>
        <w:ind w:left="0"/>
      </w:pPr>
      <w:r>
        <w:t xml:space="preserve">                            &lt;port&gt;8032&lt;/port&gt;</w:t>
      </w:r>
    </w:p>
    <w:p w14:paraId="56D209D3" w14:textId="77777777" w:rsidR="00811661" w:rsidRDefault="00811661" w:rsidP="00811661">
      <w:pPr>
        <w:pStyle w:val="H3Body"/>
        <w:spacing w:after="0"/>
        <w:ind w:left="0"/>
      </w:pPr>
      <w:r>
        <w:t xml:space="preserve">                            &lt;gain&gt;1.0&lt;/gain&gt;</w:t>
      </w:r>
    </w:p>
    <w:p w14:paraId="52CFBF5D" w14:textId="77777777" w:rsidR="00811661" w:rsidRDefault="00811661" w:rsidP="00811661">
      <w:pPr>
        <w:pStyle w:val="H3Body"/>
        <w:spacing w:after="0"/>
        <w:ind w:left="0"/>
      </w:pPr>
      <w:r>
        <w:t xml:space="preserve">                            &lt;threshold&gt;-90&lt;/threshold&gt;</w:t>
      </w:r>
    </w:p>
    <w:p w14:paraId="06ED3937" w14:textId="77777777" w:rsidR="00811661" w:rsidRDefault="00811661" w:rsidP="00811661">
      <w:pPr>
        <w:pStyle w:val="H3Body"/>
        <w:spacing w:after="0"/>
        <w:ind w:left="0"/>
      </w:pPr>
      <w:r>
        <w:t xml:space="preserve">                            &lt;lane&gt;0&lt;/lane&gt;</w:t>
      </w:r>
    </w:p>
    <w:p w14:paraId="55B8B212" w14:textId="77777777" w:rsidR="00811661" w:rsidRDefault="00811661" w:rsidP="00811661">
      <w:pPr>
        <w:pStyle w:val="H3Body"/>
        <w:spacing w:after="0"/>
        <w:ind w:left="0"/>
      </w:pPr>
      <w:r>
        <w:t xml:space="preserve">                            &lt;deviceid&gt;1178032&lt;/deviceid&gt;</w:t>
      </w:r>
    </w:p>
    <w:p w14:paraId="29943422" w14:textId="77777777" w:rsidR="00811661" w:rsidRDefault="00811661" w:rsidP="00811661">
      <w:pPr>
        <w:pStyle w:val="H3Body"/>
        <w:spacing w:after="0"/>
        <w:ind w:left="0"/>
      </w:pPr>
      <w:r>
        <w:t xml:space="preserve">                            &lt;x&gt;0&lt;/x&gt;</w:t>
      </w:r>
    </w:p>
    <w:p w14:paraId="35A0BCCA" w14:textId="77777777" w:rsidR="00811661" w:rsidRDefault="00811661" w:rsidP="00811661">
      <w:pPr>
        <w:pStyle w:val="H3Body"/>
        <w:spacing w:after="0"/>
        <w:ind w:left="0"/>
      </w:pPr>
      <w:r>
        <w:t xml:space="preserve">                            &lt;y&gt;0&lt;/y&gt;</w:t>
      </w:r>
    </w:p>
    <w:p w14:paraId="72777350" w14:textId="77777777" w:rsidR="00811661" w:rsidRDefault="00811661" w:rsidP="00811661">
      <w:pPr>
        <w:pStyle w:val="H3Body"/>
        <w:spacing w:after="0"/>
        <w:ind w:left="0"/>
      </w:pPr>
      <w:r>
        <w:t xml:space="preserve">                            &lt;timelasthello&gt;1366073584836&lt;/timelasthello&gt;</w:t>
      </w:r>
    </w:p>
    <w:p w14:paraId="6B8FAD69" w14:textId="77777777" w:rsidR="00811661" w:rsidRDefault="00811661" w:rsidP="00811661">
      <w:pPr>
        <w:pStyle w:val="H3Body"/>
        <w:spacing w:after="0"/>
        <w:ind w:left="0"/>
      </w:pPr>
      <w:r>
        <w:t xml:space="preserve">                            &lt;status&gt;Red&lt;/status&gt;</w:t>
      </w:r>
    </w:p>
    <w:p w14:paraId="01FC7DF9" w14:textId="77777777" w:rsidR="00811661" w:rsidRDefault="00811661" w:rsidP="00811661">
      <w:pPr>
        <w:pStyle w:val="H3Body"/>
        <w:spacing w:after="0"/>
        <w:ind w:left="0"/>
      </w:pPr>
      <w:r>
        <w:t xml:space="preserve">                            &lt;statusMessage&gt;Reader not communicating.&lt;/statusMessage&gt;</w:t>
      </w:r>
    </w:p>
    <w:p w14:paraId="4E79716E" w14:textId="77777777" w:rsidR="00811661" w:rsidRDefault="00811661" w:rsidP="00811661">
      <w:pPr>
        <w:pStyle w:val="H3Body"/>
        <w:spacing w:after="0"/>
        <w:ind w:left="0"/>
      </w:pPr>
      <w:r>
        <w:t xml:space="preserve">                            &lt;minXbrcVersion&gt;null&lt;/minXbrcVersion&gt;</w:t>
      </w:r>
    </w:p>
    <w:p w14:paraId="240156BE" w14:textId="77777777" w:rsidR="00811661" w:rsidRDefault="00811661" w:rsidP="00811661">
      <w:pPr>
        <w:pStyle w:val="H3Body"/>
        <w:spacing w:after="0"/>
        <w:ind w:left="0"/>
      </w:pPr>
      <w:r>
        <w:t xml:space="preserve">                            &lt;version&gt;null&lt;/version&gt;</w:t>
      </w:r>
    </w:p>
    <w:p w14:paraId="62696FF8" w14:textId="77777777" w:rsidR="00811661" w:rsidRDefault="00811661" w:rsidP="00811661">
      <w:pPr>
        <w:pStyle w:val="H3Body"/>
        <w:spacing w:after="0"/>
        <w:ind w:left="0"/>
      </w:pPr>
      <w:r>
        <w:t xml:space="preserve">                            &lt;xbioSerialNumber&gt;0&lt;/xbioSerialNumber&gt;</w:t>
      </w:r>
    </w:p>
    <w:p w14:paraId="01F958BC" w14:textId="77777777" w:rsidR="00811661" w:rsidRDefault="00811661" w:rsidP="00811661">
      <w:pPr>
        <w:pStyle w:val="H3Body"/>
        <w:spacing w:after="0"/>
        <w:ind w:left="0"/>
      </w:pPr>
      <w:r>
        <w:t xml:space="preserve">                            &lt;transmitter&gt;false&lt;/transmitter&gt;</w:t>
      </w:r>
    </w:p>
    <w:p w14:paraId="55CDDD64" w14:textId="77777777" w:rsidR="00811661" w:rsidRDefault="00811661" w:rsidP="00811661">
      <w:pPr>
        <w:pStyle w:val="H3Body"/>
        <w:spacing w:after="0"/>
        <w:ind w:left="0"/>
      </w:pPr>
      <w:r>
        <w:t xml:space="preserve">                            &lt;useSecureId&gt;false&lt;/useSecureId&gt;</w:t>
      </w:r>
    </w:p>
    <w:p w14:paraId="55B32EE7" w14:textId="77777777" w:rsidR="00811661" w:rsidRDefault="00811661" w:rsidP="00811661">
      <w:pPr>
        <w:pStyle w:val="H3Body"/>
        <w:spacing w:after="0"/>
        <w:ind w:left="0"/>
      </w:pPr>
      <w:r>
        <w:t xml:space="preserve">                            &lt;hardwareType&gt;&lt;/hardwareType&gt;</w:t>
      </w:r>
    </w:p>
    <w:p w14:paraId="561B4223" w14:textId="77777777" w:rsidR="00811661" w:rsidRDefault="00811661" w:rsidP="00811661">
      <w:pPr>
        <w:pStyle w:val="H3Body"/>
        <w:spacing w:after="0"/>
        <w:ind w:left="0"/>
      </w:pPr>
      <w:r>
        <w:t xml:space="preserve">                            &lt;signalStrengthTransitThreshold&gt;-127&lt;/signalStrengthTransitThreshold&gt;</w:t>
      </w:r>
    </w:p>
    <w:p w14:paraId="6EC519F8" w14:textId="77777777" w:rsidR="00811661" w:rsidRDefault="00811661" w:rsidP="00811661">
      <w:pPr>
        <w:pStyle w:val="H3Body"/>
        <w:spacing w:after="0"/>
        <w:ind w:left="0"/>
      </w:pPr>
      <w:r>
        <w:t xml:space="preserve">                            &lt;modelData&gt;&lt;/modelData&gt;</w:t>
      </w:r>
    </w:p>
    <w:p w14:paraId="1A823675" w14:textId="77777777" w:rsidR="00811661" w:rsidRDefault="00811661" w:rsidP="00811661">
      <w:pPr>
        <w:pStyle w:val="H3Body"/>
        <w:spacing w:after="0"/>
        <w:ind w:left="0"/>
      </w:pPr>
      <w:r>
        <w:t xml:space="preserve">                            &lt;disabledReason&gt;&lt;/disabledReason&gt;</w:t>
      </w:r>
    </w:p>
    <w:p w14:paraId="106FE79F" w14:textId="77777777" w:rsidR="00811661" w:rsidRDefault="00811661" w:rsidP="00811661">
      <w:pPr>
        <w:pStyle w:val="H3Body"/>
        <w:spacing w:after="0"/>
        <w:ind w:left="0"/>
      </w:pPr>
      <w:r>
        <w:t xml:space="preserve">                            &lt;enabled&gt;true&lt;/enabled&gt;</w:t>
      </w:r>
    </w:p>
    <w:p w14:paraId="30156C52" w14:textId="77777777" w:rsidR="00811661" w:rsidRDefault="00811661" w:rsidP="00811661">
      <w:pPr>
        <w:pStyle w:val="H3Body"/>
        <w:spacing w:after="0"/>
        <w:ind w:left="0"/>
      </w:pPr>
      <w:r>
        <w:t xml:space="preserve">                            &lt;bioDeviceType&gt;0&lt;/bioDeviceType&gt;</w:t>
      </w:r>
    </w:p>
    <w:p w14:paraId="40E94A0D" w14:textId="77777777" w:rsidR="00811661" w:rsidRDefault="00811661" w:rsidP="00811661">
      <w:pPr>
        <w:pStyle w:val="H3Body"/>
        <w:spacing w:after="0"/>
        <w:ind w:left="0"/>
      </w:pPr>
      <w:r>
        <w:t xml:space="preserve">                        &lt;/reader&gt;</w:t>
      </w:r>
    </w:p>
    <w:p w14:paraId="50CA9A68" w14:textId="77777777" w:rsidR="00811661" w:rsidRDefault="00811661" w:rsidP="00811661">
      <w:pPr>
        <w:pStyle w:val="H3Body"/>
        <w:spacing w:after="0"/>
        <w:ind w:left="0"/>
      </w:pPr>
      <w:r>
        <w:t xml:space="preserve">                        &lt;reader&gt;</w:t>
      </w:r>
    </w:p>
    <w:p w14:paraId="07925EC7" w14:textId="77777777" w:rsidR="00811661" w:rsidRDefault="00811661" w:rsidP="00811661">
      <w:pPr>
        <w:pStyle w:val="H3Body"/>
        <w:spacing w:after="0"/>
        <w:ind w:left="0"/>
      </w:pPr>
      <w:r>
        <w:t xml:space="preserve">                            &lt;name&gt;hm-merge-tap-1&lt;/name&gt;</w:t>
      </w:r>
    </w:p>
    <w:p w14:paraId="154AA75A" w14:textId="77777777" w:rsidR="00811661" w:rsidRDefault="00811661" w:rsidP="00811661">
      <w:pPr>
        <w:pStyle w:val="H3Body"/>
        <w:spacing w:after="0"/>
        <w:ind w:left="0"/>
      </w:pPr>
      <w:r>
        <w:t xml:space="preserve">                            &lt;id&gt;2144185&lt;/id&gt;</w:t>
      </w:r>
    </w:p>
    <w:p w14:paraId="6C02DDDE" w14:textId="77777777" w:rsidR="00811661" w:rsidRDefault="00811661" w:rsidP="00811661">
      <w:pPr>
        <w:pStyle w:val="H3Body"/>
        <w:spacing w:after="0"/>
        <w:ind w:left="0"/>
      </w:pPr>
      <w:r>
        <w:t xml:space="preserve">                            &lt;type&gt;xfp&lt;/type&gt;</w:t>
      </w:r>
    </w:p>
    <w:p w14:paraId="45067400" w14:textId="77777777" w:rsidR="00811661" w:rsidRDefault="00811661" w:rsidP="00811661">
      <w:pPr>
        <w:pStyle w:val="H3Body"/>
        <w:spacing w:after="0"/>
        <w:ind w:left="0"/>
      </w:pPr>
      <w:r>
        <w:t xml:space="preserve">                            &lt;macaddress&gt;20:00:01:13:80:31&lt;/macaddress&gt;</w:t>
      </w:r>
    </w:p>
    <w:p w14:paraId="239D02A3" w14:textId="77777777" w:rsidR="00811661" w:rsidRDefault="00811661" w:rsidP="00811661">
      <w:pPr>
        <w:pStyle w:val="H3Body"/>
        <w:spacing w:after="0"/>
        <w:ind w:left="0"/>
      </w:pPr>
      <w:r>
        <w:t xml:space="preserve">                            &lt;ipaddress&gt;10.110.1.117&lt;/ipaddress&gt;</w:t>
      </w:r>
    </w:p>
    <w:p w14:paraId="597AEA80" w14:textId="77777777" w:rsidR="00811661" w:rsidRDefault="00811661" w:rsidP="00811661">
      <w:pPr>
        <w:pStyle w:val="H3Body"/>
        <w:spacing w:after="0"/>
        <w:ind w:left="0"/>
      </w:pPr>
      <w:r>
        <w:t xml:space="preserve">                            &lt;port&gt;8031&lt;/port&gt;</w:t>
      </w:r>
    </w:p>
    <w:p w14:paraId="5B830EAF" w14:textId="77777777" w:rsidR="00811661" w:rsidRDefault="00811661" w:rsidP="00811661">
      <w:pPr>
        <w:pStyle w:val="H3Body"/>
        <w:spacing w:after="0"/>
        <w:ind w:left="0"/>
      </w:pPr>
      <w:r>
        <w:t xml:space="preserve">                            &lt;gain&gt;1.0&lt;/gain&gt;</w:t>
      </w:r>
    </w:p>
    <w:p w14:paraId="4DD735C7" w14:textId="77777777" w:rsidR="00811661" w:rsidRDefault="00811661" w:rsidP="00811661">
      <w:pPr>
        <w:pStyle w:val="H3Body"/>
        <w:spacing w:after="0"/>
        <w:ind w:left="0"/>
      </w:pPr>
      <w:r>
        <w:t xml:space="preserve">                            &lt;threshold&gt;-90&lt;/threshold&gt;</w:t>
      </w:r>
    </w:p>
    <w:p w14:paraId="5436E3D7" w14:textId="77777777" w:rsidR="00811661" w:rsidRDefault="00811661" w:rsidP="00811661">
      <w:pPr>
        <w:pStyle w:val="H3Body"/>
        <w:spacing w:after="0"/>
        <w:ind w:left="0"/>
      </w:pPr>
      <w:r>
        <w:t xml:space="preserve">                            &lt;lane&gt;0&lt;/lane&gt;</w:t>
      </w:r>
    </w:p>
    <w:p w14:paraId="58CF930F" w14:textId="77777777" w:rsidR="00811661" w:rsidRDefault="00811661" w:rsidP="00811661">
      <w:pPr>
        <w:pStyle w:val="H3Body"/>
        <w:spacing w:after="0"/>
        <w:ind w:left="0"/>
      </w:pPr>
      <w:r>
        <w:t xml:space="preserve">                            &lt;deviceid&gt;1178031&lt;/deviceid&gt;</w:t>
      </w:r>
    </w:p>
    <w:p w14:paraId="2E498C21" w14:textId="77777777" w:rsidR="00811661" w:rsidRDefault="00811661" w:rsidP="00811661">
      <w:pPr>
        <w:pStyle w:val="H3Body"/>
        <w:spacing w:after="0"/>
        <w:ind w:left="0"/>
      </w:pPr>
      <w:r>
        <w:t xml:space="preserve">                            &lt;x&gt;0&lt;/x&gt;</w:t>
      </w:r>
    </w:p>
    <w:p w14:paraId="5691941F" w14:textId="77777777" w:rsidR="00811661" w:rsidRDefault="00811661" w:rsidP="00811661">
      <w:pPr>
        <w:pStyle w:val="H3Body"/>
        <w:spacing w:after="0"/>
        <w:ind w:left="0"/>
      </w:pPr>
      <w:r>
        <w:t xml:space="preserve">                            &lt;y&gt;0&lt;/y&gt;</w:t>
      </w:r>
    </w:p>
    <w:p w14:paraId="29EC43B4" w14:textId="77777777" w:rsidR="00811661" w:rsidRDefault="00811661" w:rsidP="00811661">
      <w:pPr>
        <w:pStyle w:val="H3Body"/>
        <w:spacing w:after="0"/>
        <w:ind w:left="0"/>
      </w:pPr>
      <w:r>
        <w:t xml:space="preserve">                            &lt;timelasthello&gt;1366073584837&lt;/timelasthello&gt;</w:t>
      </w:r>
    </w:p>
    <w:p w14:paraId="67EE0D15" w14:textId="77777777" w:rsidR="00811661" w:rsidRDefault="00811661" w:rsidP="00811661">
      <w:pPr>
        <w:pStyle w:val="H3Body"/>
        <w:spacing w:after="0"/>
        <w:ind w:left="0"/>
      </w:pPr>
      <w:r>
        <w:t xml:space="preserve">                            &lt;status&gt;Red&lt;/status&gt;</w:t>
      </w:r>
    </w:p>
    <w:p w14:paraId="3278BD6A" w14:textId="77777777" w:rsidR="00811661" w:rsidRDefault="00811661" w:rsidP="00811661">
      <w:pPr>
        <w:pStyle w:val="H3Body"/>
        <w:spacing w:after="0"/>
        <w:ind w:left="0"/>
      </w:pPr>
      <w:r>
        <w:t xml:space="preserve">                            &lt;statusMessage&gt;Reader not communicating.&lt;/statusMessage&gt;</w:t>
      </w:r>
    </w:p>
    <w:p w14:paraId="5D075CBB" w14:textId="77777777" w:rsidR="00811661" w:rsidRDefault="00811661" w:rsidP="00811661">
      <w:pPr>
        <w:pStyle w:val="H3Body"/>
        <w:spacing w:after="0"/>
        <w:ind w:left="0"/>
      </w:pPr>
      <w:r>
        <w:t xml:space="preserve">                            &lt;minXbrcVersion&gt;null&lt;/minXbrcVersion&gt;</w:t>
      </w:r>
    </w:p>
    <w:p w14:paraId="7E7D47DF" w14:textId="77777777" w:rsidR="00811661" w:rsidRDefault="00811661" w:rsidP="00811661">
      <w:pPr>
        <w:pStyle w:val="H3Body"/>
        <w:spacing w:after="0"/>
        <w:ind w:left="0"/>
      </w:pPr>
      <w:r>
        <w:t xml:space="preserve">                            &lt;version&gt;null&lt;/version&gt;</w:t>
      </w:r>
    </w:p>
    <w:p w14:paraId="273B4354" w14:textId="77777777" w:rsidR="00811661" w:rsidRDefault="00811661" w:rsidP="00811661">
      <w:pPr>
        <w:pStyle w:val="H3Body"/>
        <w:spacing w:after="0"/>
        <w:ind w:left="0"/>
      </w:pPr>
      <w:r>
        <w:t xml:space="preserve">                            &lt;xbioSerialNumber&gt;0&lt;/xbioSerialNumber&gt;</w:t>
      </w:r>
    </w:p>
    <w:p w14:paraId="2792B72C" w14:textId="77777777" w:rsidR="00811661" w:rsidRDefault="00811661" w:rsidP="00811661">
      <w:pPr>
        <w:pStyle w:val="H3Body"/>
        <w:spacing w:after="0"/>
        <w:ind w:left="0"/>
      </w:pPr>
      <w:r>
        <w:t xml:space="preserve">                            &lt;transmitter&gt;false&lt;/transmitter&gt;</w:t>
      </w:r>
    </w:p>
    <w:p w14:paraId="4289DBAA" w14:textId="77777777" w:rsidR="00811661" w:rsidRDefault="00811661" w:rsidP="00811661">
      <w:pPr>
        <w:pStyle w:val="H3Body"/>
        <w:spacing w:after="0"/>
        <w:ind w:left="0"/>
      </w:pPr>
      <w:r>
        <w:t xml:space="preserve">                            &lt;useSecureId&gt;false&lt;/useSecureId&gt;</w:t>
      </w:r>
    </w:p>
    <w:p w14:paraId="3DBCE9F1" w14:textId="77777777" w:rsidR="00811661" w:rsidRDefault="00811661" w:rsidP="00811661">
      <w:pPr>
        <w:pStyle w:val="H3Body"/>
        <w:spacing w:after="0"/>
        <w:ind w:left="0"/>
      </w:pPr>
      <w:r>
        <w:t xml:space="preserve">                            &lt;hardwareType&gt;&lt;/hardwareType&gt;</w:t>
      </w:r>
    </w:p>
    <w:p w14:paraId="13678C95" w14:textId="77777777" w:rsidR="00811661" w:rsidRDefault="00811661" w:rsidP="00811661">
      <w:pPr>
        <w:pStyle w:val="H3Body"/>
        <w:spacing w:after="0"/>
        <w:ind w:left="0"/>
      </w:pPr>
      <w:r>
        <w:t xml:space="preserve">                            &lt;signalStrengthTransitThreshold&gt;-127&lt;/signalStrengthTransitThreshold&gt;</w:t>
      </w:r>
    </w:p>
    <w:p w14:paraId="0688F54B" w14:textId="77777777" w:rsidR="00811661" w:rsidRDefault="00811661" w:rsidP="00811661">
      <w:pPr>
        <w:pStyle w:val="H3Body"/>
        <w:spacing w:after="0"/>
        <w:ind w:left="0"/>
      </w:pPr>
      <w:r>
        <w:t xml:space="preserve">                            &lt;modelData&gt;&lt;/modelData&gt;</w:t>
      </w:r>
    </w:p>
    <w:p w14:paraId="4F36E475" w14:textId="77777777" w:rsidR="00811661" w:rsidRDefault="00811661" w:rsidP="00811661">
      <w:pPr>
        <w:pStyle w:val="H3Body"/>
        <w:spacing w:after="0"/>
        <w:ind w:left="0"/>
      </w:pPr>
      <w:r>
        <w:t xml:space="preserve">                            &lt;disabledReason&gt;&lt;/disabledReason&gt;</w:t>
      </w:r>
    </w:p>
    <w:p w14:paraId="07E74EC6" w14:textId="77777777" w:rsidR="00811661" w:rsidRDefault="00811661" w:rsidP="00811661">
      <w:pPr>
        <w:pStyle w:val="H3Body"/>
        <w:spacing w:after="0"/>
        <w:ind w:left="0"/>
      </w:pPr>
      <w:r>
        <w:t xml:space="preserve">                            &lt;enabled&gt;true&lt;/enabled&gt;</w:t>
      </w:r>
    </w:p>
    <w:p w14:paraId="4FC5B57B" w14:textId="77777777" w:rsidR="00811661" w:rsidRDefault="00811661" w:rsidP="00811661">
      <w:pPr>
        <w:pStyle w:val="H3Body"/>
        <w:spacing w:after="0"/>
        <w:ind w:left="0"/>
      </w:pPr>
      <w:r>
        <w:t xml:space="preserve">                            &lt;bioDeviceType&gt;0&lt;/bioDeviceType&gt;</w:t>
      </w:r>
    </w:p>
    <w:p w14:paraId="6ED00852" w14:textId="77777777" w:rsidR="00811661" w:rsidRDefault="00811661" w:rsidP="00811661">
      <w:pPr>
        <w:pStyle w:val="H3Body"/>
        <w:spacing w:after="0"/>
        <w:ind w:left="0"/>
      </w:pPr>
      <w:r>
        <w:t xml:space="preserve">                        &lt;/reader&gt;</w:t>
      </w:r>
    </w:p>
    <w:p w14:paraId="3DDC2D6C" w14:textId="77777777" w:rsidR="00811661" w:rsidRDefault="00811661" w:rsidP="00811661">
      <w:pPr>
        <w:pStyle w:val="H3Body"/>
        <w:spacing w:after="0"/>
        <w:ind w:left="0"/>
      </w:pPr>
      <w:r>
        <w:t xml:space="preserve">                    &lt;/readers&gt;</w:t>
      </w:r>
    </w:p>
    <w:p w14:paraId="42C756FC" w14:textId="77777777" w:rsidR="00811661" w:rsidRDefault="00811661" w:rsidP="00811661">
      <w:pPr>
        <w:pStyle w:val="H3Body"/>
        <w:spacing w:after="0"/>
        <w:ind w:left="0"/>
      </w:pPr>
      <w:r>
        <w:t xml:space="preserve">                    &lt;useSecureId&gt;false&lt;/useSecureId&gt;</w:t>
      </w:r>
    </w:p>
    <w:p w14:paraId="7460D7B6" w14:textId="77777777" w:rsidR="00811661" w:rsidRDefault="00811661" w:rsidP="00811661">
      <w:pPr>
        <w:pStyle w:val="H3Body"/>
        <w:spacing w:after="0"/>
        <w:ind w:left="0"/>
      </w:pPr>
      <w:r>
        <w:t xml:space="preserve">                    &lt;successTimeout&gt;0&lt;/successTimeout&gt;</w:t>
      </w:r>
    </w:p>
    <w:p w14:paraId="42405CF9" w14:textId="77777777" w:rsidR="00811661" w:rsidRDefault="00811661" w:rsidP="00811661">
      <w:pPr>
        <w:pStyle w:val="H3Body"/>
        <w:spacing w:after="0"/>
        <w:ind w:left="0"/>
      </w:pPr>
      <w:r>
        <w:t xml:space="preserve">                    &lt;failureTimeout&gt;0&lt;/failureTimeout&gt;</w:t>
      </w:r>
    </w:p>
    <w:p w14:paraId="3A3BA00A" w14:textId="77777777" w:rsidR="00811661" w:rsidRDefault="00811661" w:rsidP="00811661">
      <w:pPr>
        <w:pStyle w:val="H3Body"/>
        <w:spacing w:after="0"/>
        <w:ind w:left="0"/>
      </w:pPr>
      <w:r>
        <w:t xml:space="preserve">                    &lt;errorTimeout&gt;2000&lt;/errorTimeout&gt;</w:t>
      </w:r>
    </w:p>
    <w:p w14:paraId="1C776279" w14:textId="77777777" w:rsidR="00811661" w:rsidRDefault="00811661" w:rsidP="00811661">
      <w:pPr>
        <w:pStyle w:val="H3Body"/>
        <w:spacing w:after="0"/>
        <w:ind w:left="0"/>
      </w:pPr>
      <w:r>
        <w:t xml:space="preserve">                    &lt;tapTimeout&gt;0&lt;/tapTimeout&gt;</w:t>
      </w:r>
    </w:p>
    <w:p w14:paraId="2B097055" w14:textId="77777777" w:rsidR="00811661" w:rsidRDefault="00811661" w:rsidP="00811661">
      <w:pPr>
        <w:pStyle w:val="H3Body"/>
        <w:spacing w:after="0"/>
        <w:ind w:left="0"/>
      </w:pPr>
      <w:r>
        <w:t xml:space="preserve">                &lt;/readerlocation&gt;</w:t>
      </w:r>
    </w:p>
    <w:p w14:paraId="24274572" w14:textId="77777777" w:rsidR="00811661" w:rsidRDefault="00811661" w:rsidP="00811661">
      <w:pPr>
        <w:pStyle w:val="H3Body"/>
        <w:spacing w:after="0"/>
        <w:ind w:left="0"/>
      </w:pPr>
      <w:r>
        <w:t xml:space="preserve">                &lt;readerlocation&gt;</w:t>
      </w:r>
    </w:p>
    <w:p w14:paraId="119FF4B8" w14:textId="77777777" w:rsidR="00811661" w:rsidRDefault="00811661" w:rsidP="00811661">
      <w:pPr>
        <w:pStyle w:val="H3Body"/>
        <w:spacing w:after="0"/>
        <w:ind w:left="0"/>
      </w:pPr>
      <w:r>
        <w:t xml:space="preserve">                    &lt;section&gt;-1&lt;/section&gt;</w:t>
      </w:r>
    </w:p>
    <w:p w14:paraId="407BE334" w14:textId="77777777" w:rsidR="00811661" w:rsidRDefault="00811661" w:rsidP="00811661">
      <w:pPr>
        <w:pStyle w:val="H3Body"/>
        <w:spacing w:after="0"/>
        <w:ind w:left="0"/>
      </w:pPr>
      <w:r>
        <w:t xml:space="preserve">                    &lt;name&gt;Extra&lt;/name&gt;</w:t>
      </w:r>
    </w:p>
    <w:p w14:paraId="6BC809BF" w14:textId="77777777" w:rsidR="00811661" w:rsidRDefault="00811661" w:rsidP="00811661">
      <w:pPr>
        <w:pStyle w:val="H3Body"/>
        <w:spacing w:after="0"/>
        <w:ind w:left="0"/>
      </w:pPr>
      <w:r>
        <w:t xml:space="preserve">                    &lt;id&gt;17&lt;/id&gt;</w:t>
      </w:r>
    </w:p>
    <w:p w14:paraId="742AC5A4" w14:textId="77777777" w:rsidR="00811661" w:rsidRDefault="00811661" w:rsidP="00811661">
      <w:pPr>
        <w:pStyle w:val="H3Body"/>
        <w:spacing w:after="0"/>
        <w:ind w:left="0"/>
      </w:pPr>
      <w:r>
        <w:t xml:space="preserve">                    &lt;type&gt;2&lt;/type&gt;</w:t>
      </w:r>
    </w:p>
    <w:p w14:paraId="27ED1C17" w14:textId="77777777" w:rsidR="00811661" w:rsidRDefault="00811661" w:rsidP="00811661">
      <w:pPr>
        <w:pStyle w:val="H3Body"/>
        <w:spacing w:after="0"/>
        <w:ind w:left="0"/>
      </w:pPr>
      <w:r>
        <w:t xml:space="preserve">                    &lt;typename&gt;Waypoint&lt;/typename&gt;</w:t>
      </w:r>
    </w:p>
    <w:p w14:paraId="4E5B6D67" w14:textId="77777777" w:rsidR="00811661" w:rsidRDefault="00811661" w:rsidP="00811661">
      <w:pPr>
        <w:pStyle w:val="H3Body"/>
        <w:spacing w:after="0"/>
        <w:ind w:left="0"/>
      </w:pPr>
      <w:r>
        <w:t xml:space="preserve">                    &lt;x&gt;0.0&lt;/x&gt;</w:t>
      </w:r>
    </w:p>
    <w:p w14:paraId="2480FA76" w14:textId="77777777" w:rsidR="00811661" w:rsidRDefault="00811661" w:rsidP="00811661">
      <w:pPr>
        <w:pStyle w:val="H3Body"/>
        <w:spacing w:after="0"/>
        <w:ind w:left="0"/>
      </w:pPr>
      <w:r>
        <w:t xml:space="preserve">                    &lt;y&gt;0.0&lt;/y&gt;</w:t>
      </w:r>
    </w:p>
    <w:p w14:paraId="031545E1" w14:textId="77777777" w:rsidR="00811661" w:rsidRDefault="00811661" w:rsidP="00811661">
      <w:pPr>
        <w:pStyle w:val="H3Body"/>
        <w:spacing w:after="0"/>
        <w:ind w:left="0"/>
      </w:pPr>
      <w:r>
        <w:t xml:space="preserve">                    &lt;readers/&gt;</w:t>
      </w:r>
    </w:p>
    <w:p w14:paraId="62268760" w14:textId="77777777" w:rsidR="00811661" w:rsidRDefault="00811661" w:rsidP="00811661">
      <w:pPr>
        <w:pStyle w:val="H3Body"/>
        <w:spacing w:after="0"/>
        <w:ind w:left="0"/>
      </w:pPr>
      <w:r>
        <w:t xml:space="preserve">                    &lt;useSecureId&gt;false&lt;/useSecureId&gt;</w:t>
      </w:r>
    </w:p>
    <w:p w14:paraId="7B246862" w14:textId="77777777" w:rsidR="00811661" w:rsidRDefault="00811661" w:rsidP="00811661">
      <w:pPr>
        <w:pStyle w:val="H3Body"/>
        <w:spacing w:after="0"/>
        <w:ind w:left="0"/>
      </w:pPr>
      <w:r>
        <w:t xml:space="preserve">                    &lt;successTimeout&gt;1&lt;/successTimeout&gt;</w:t>
      </w:r>
    </w:p>
    <w:p w14:paraId="3EC567C5" w14:textId="77777777" w:rsidR="00811661" w:rsidRDefault="00811661" w:rsidP="00811661">
      <w:pPr>
        <w:pStyle w:val="H3Body"/>
        <w:spacing w:after="0"/>
        <w:ind w:left="0"/>
      </w:pPr>
      <w:r>
        <w:t xml:space="preserve">                    &lt;failureTimeout&gt;0&lt;/failureTimeout&gt;</w:t>
      </w:r>
    </w:p>
    <w:p w14:paraId="362AC742" w14:textId="77777777" w:rsidR="00811661" w:rsidRDefault="00811661" w:rsidP="00811661">
      <w:pPr>
        <w:pStyle w:val="H3Body"/>
        <w:spacing w:after="0"/>
        <w:ind w:left="0"/>
      </w:pPr>
      <w:r>
        <w:t xml:space="preserve">                    &lt;errorTimeout&gt;2000&lt;/errorTimeout&gt;</w:t>
      </w:r>
    </w:p>
    <w:p w14:paraId="222B0EE3" w14:textId="77777777" w:rsidR="00811661" w:rsidRDefault="00811661" w:rsidP="00811661">
      <w:pPr>
        <w:pStyle w:val="H3Body"/>
        <w:spacing w:after="0"/>
        <w:ind w:left="0"/>
      </w:pPr>
      <w:r>
        <w:t xml:space="preserve">                    &lt;tapTimeout&gt;0&lt;/tapTimeout&gt;</w:t>
      </w:r>
    </w:p>
    <w:p w14:paraId="68E6E11F" w14:textId="77777777" w:rsidR="00811661" w:rsidRDefault="00811661" w:rsidP="00811661">
      <w:pPr>
        <w:pStyle w:val="H3Body"/>
        <w:spacing w:after="0"/>
        <w:ind w:left="0"/>
      </w:pPr>
      <w:r>
        <w:t xml:space="preserve">                &lt;/readerlocation&gt;</w:t>
      </w:r>
    </w:p>
    <w:p w14:paraId="7C57471D" w14:textId="77777777" w:rsidR="00811661" w:rsidRDefault="00811661" w:rsidP="00811661">
      <w:pPr>
        <w:pStyle w:val="H3Body"/>
        <w:spacing w:after="0"/>
        <w:ind w:left="0"/>
      </w:pPr>
      <w:r>
        <w:t xml:space="preserve">                &lt;readerlocation&gt;</w:t>
      </w:r>
    </w:p>
    <w:p w14:paraId="3B50101B" w14:textId="77777777" w:rsidR="00811661" w:rsidRDefault="00811661" w:rsidP="00811661">
      <w:pPr>
        <w:pStyle w:val="H3Body"/>
        <w:spacing w:after="0"/>
        <w:ind w:left="0"/>
      </w:pPr>
      <w:r>
        <w:t xml:space="preserve">                    &lt;section&gt;123&lt;/section&gt;</w:t>
      </w:r>
    </w:p>
    <w:p w14:paraId="0986BD4B" w14:textId="77777777" w:rsidR="00811661" w:rsidRDefault="00811661" w:rsidP="00811661">
      <w:pPr>
        <w:pStyle w:val="H3Body"/>
        <w:spacing w:after="0"/>
        <w:ind w:left="0"/>
      </w:pPr>
      <w:r>
        <w:t xml:space="preserve">                    &lt;name&gt;InQueue&lt;/name&gt;</w:t>
      </w:r>
    </w:p>
    <w:p w14:paraId="1118A5CA" w14:textId="77777777" w:rsidR="00811661" w:rsidRDefault="00811661" w:rsidP="00811661">
      <w:pPr>
        <w:pStyle w:val="H3Body"/>
        <w:spacing w:after="0"/>
        <w:ind w:left="0"/>
      </w:pPr>
      <w:r>
        <w:t xml:space="preserve">                    &lt;id&gt;16&lt;/id&gt;</w:t>
      </w:r>
    </w:p>
    <w:p w14:paraId="799CEB0E" w14:textId="77777777" w:rsidR="00811661" w:rsidRDefault="00811661" w:rsidP="00811661">
      <w:pPr>
        <w:pStyle w:val="H3Body"/>
        <w:spacing w:after="0"/>
        <w:ind w:left="0"/>
      </w:pPr>
      <w:r>
        <w:t xml:space="preserve">                    &lt;type&gt;2&lt;/type&gt;</w:t>
      </w:r>
    </w:p>
    <w:p w14:paraId="13F26C87" w14:textId="77777777" w:rsidR="00811661" w:rsidRDefault="00811661" w:rsidP="00811661">
      <w:pPr>
        <w:pStyle w:val="H3Body"/>
        <w:spacing w:after="0"/>
        <w:ind w:left="0"/>
      </w:pPr>
      <w:r>
        <w:t xml:space="preserve">                    &lt;typename&gt;Waypoint&lt;/typename&gt;</w:t>
      </w:r>
    </w:p>
    <w:p w14:paraId="563A3502" w14:textId="77777777" w:rsidR="00811661" w:rsidRDefault="00811661" w:rsidP="00811661">
      <w:pPr>
        <w:pStyle w:val="H3Body"/>
        <w:spacing w:after="0"/>
        <w:ind w:left="0"/>
      </w:pPr>
      <w:r>
        <w:t xml:space="preserve">                    &lt;x&gt;0.0&lt;/x&gt;</w:t>
      </w:r>
    </w:p>
    <w:p w14:paraId="12106FE3" w14:textId="77777777" w:rsidR="00811661" w:rsidRDefault="00811661" w:rsidP="00811661">
      <w:pPr>
        <w:pStyle w:val="H3Body"/>
        <w:spacing w:after="0"/>
        <w:ind w:left="0"/>
      </w:pPr>
      <w:r>
        <w:t xml:space="preserve">                    &lt;y&gt;0.0&lt;/y&gt;</w:t>
      </w:r>
    </w:p>
    <w:p w14:paraId="1BA108FF" w14:textId="77777777" w:rsidR="00811661" w:rsidRDefault="00811661" w:rsidP="00811661">
      <w:pPr>
        <w:pStyle w:val="H3Body"/>
        <w:spacing w:after="0"/>
        <w:ind w:left="0"/>
      </w:pPr>
      <w:r>
        <w:t xml:space="preserve">                    &lt;readers/&gt;</w:t>
      </w:r>
    </w:p>
    <w:p w14:paraId="0BE2D497" w14:textId="77777777" w:rsidR="00811661" w:rsidRDefault="00811661" w:rsidP="00811661">
      <w:pPr>
        <w:pStyle w:val="H3Body"/>
        <w:spacing w:after="0"/>
        <w:ind w:left="0"/>
      </w:pPr>
      <w:r>
        <w:t xml:space="preserve">                    &lt;useSecureId&gt;false&lt;/useSecureId&gt;</w:t>
      </w:r>
    </w:p>
    <w:p w14:paraId="18024FF1" w14:textId="77777777" w:rsidR="00811661" w:rsidRDefault="00811661" w:rsidP="00811661">
      <w:pPr>
        <w:pStyle w:val="H3Body"/>
        <w:spacing w:after="0"/>
        <w:ind w:left="0"/>
      </w:pPr>
      <w:r>
        <w:t xml:space="preserve">                    &lt;successSequence&gt;null&lt;/successSequence&gt;</w:t>
      </w:r>
    </w:p>
    <w:p w14:paraId="2BC19509" w14:textId="77777777" w:rsidR="00811661" w:rsidRDefault="00811661" w:rsidP="00811661">
      <w:pPr>
        <w:pStyle w:val="H3Body"/>
        <w:spacing w:after="0"/>
        <w:ind w:left="0"/>
      </w:pPr>
      <w:r>
        <w:t xml:space="preserve">                    &lt;successTimeout&gt;0&lt;/successTimeout&gt;</w:t>
      </w:r>
    </w:p>
    <w:p w14:paraId="3C7F54DC" w14:textId="77777777" w:rsidR="00811661" w:rsidRDefault="00811661" w:rsidP="00811661">
      <w:pPr>
        <w:pStyle w:val="H3Body"/>
        <w:spacing w:after="0"/>
        <w:ind w:left="0"/>
      </w:pPr>
      <w:r>
        <w:t xml:space="preserve">                    &lt;failureTimeout&gt;0&lt;/failureTimeout&gt;</w:t>
      </w:r>
    </w:p>
    <w:p w14:paraId="7BE7468C" w14:textId="77777777" w:rsidR="00811661" w:rsidRDefault="00811661" w:rsidP="00811661">
      <w:pPr>
        <w:pStyle w:val="H3Body"/>
        <w:spacing w:after="0"/>
        <w:ind w:left="0"/>
      </w:pPr>
      <w:r>
        <w:t xml:space="preserve">                    &lt;errorTimeout&gt;2000&lt;/errorTimeout&gt;</w:t>
      </w:r>
    </w:p>
    <w:p w14:paraId="728A65C3" w14:textId="77777777" w:rsidR="00811661" w:rsidRDefault="00811661" w:rsidP="00811661">
      <w:pPr>
        <w:pStyle w:val="H3Body"/>
        <w:spacing w:after="0"/>
        <w:ind w:left="0"/>
      </w:pPr>
      <w:r>
        <w:t xml:space="preserve">                    &lt;tapTimeout&gt;0&lt;/tapTimeout&gt;</w:t>
      </w:r>
    </w:p>
    <w:p w14:paraId="426EE240" w14:textId="77777777" w:rsidR="00811661" w:rsidRDefault="00811661" w:rsidP="00811661">
      <w:pPr>
        <w:pStyle w:val="H3Body"/>
        <w:spacing w:after="0"/>
        <w:ind w:left="0"/>
      </w:pPr>
      <w:r>
        <w:t xml:space="preserve">                &lt;/readerlocation&gt;</w:t>
      </w:r>
    </w:p>
    <w:p w14:paraId="32EA8732" w14:textId="77777777" w:rsidR="00811661" w:rsidRDefault="00811661" w:rsidP="00811661">
      <w:pPr>
        <w:pStyle w:val="H3Body"/>
        <w:spacing w:after="0"/>
        <w:ind w:left="0"/>
      </w:pPr>
      <w:r>
        <w:t xml:space="preserve">                &lt;readerlocation&gt;</w:t>
      </w:r>
    </w:p>
    <w:p w14:paraId="6A5149C0" w14:textId="77777777" w:rsidR="00811661" w:rsidRDefault="00811661" w:rsidP="00811661">
      <w:pPr>
        <w:pStyle w:val="H3Body"/>
        <w:spacing w:after="0"/>
        <w:ind w:left="0"/>
      </w:pPr>
      <w:r>
        <w:t xml:space="preserve">                    &lt;section&gt;80010114&lt;/section&gt;</w:t>
      </w:r>
    </w:p>
    <w:p w14:paraId="4B873A9E" w14:textId="77777777" w:rsidR="00811661" w:rsidRDefault="00811661" w:rsidP="00811661">
      <w:pPr>
        <w:pStyle w:val="H3Body"/>
        <w:spacing w:after="0"/>
        <w:ind w:left="0"/>
      </w:pPr>
      <w:r>
        <w:t xml:space="preserve">                    &lt;name&gt;Car&lt;/name&gt;</w:t>
      </w:r>
    </w:p>
    <w:p w14:paraId="1DE0A082" w14:textId="77777777" w:rsidR="00811661" w:rsidRDefault="00811661" w:rsidP="00811661">
      <w:pPr>
        <w:pStyle w:val="H3Body"/>
        <w:spacing w:after="0"/>
        <w:ind w:left="0"/>
      </w:pPr>
      <w:r>
        <w:t xml:space="preserve">                    &lt;id&gt;13&lt;/id&gt;</w:t>
      </w:r>
    </w:p>
    <w:p w14:paraId="4D7A5E49" w14:textId="77777777" w:rsidR="00811661" w:rsidRDefault="00811661" w:rsidP="00811661">
      <w:pPr>
        <w:pStyle w:val="H3Body"/>
        <w:spacing w:after="0"/>
        <w:ind w:left="0"/>
      </w:pPr>
      <w:r>
        <w:t xml:space="preserve">                    &lt;type&gt;5&lt;/type&gt;</w:t>
      </w:r>
    </w:p>
    <w:p w14:paraId="6A800629" w14:textId="77777777" w:rsidR="00811661" w:rsidRDefault="00811661" w:rsidP="00811661">
      <w:pPr>
        <w:pStyle w:val="H3Body"/>
        <w:spacing w:after="0"/>
        <w:ind w:left="0"/>
      </w:pPr>
      <w:r>
        <w:t xml:space="preserve">                    &lt;typename&gt;InCar&lt;/typename&gt;</w:t>
      </w:r>
    </w:p>
    <w:p w14:paraId="4C794576" w14:textId="77777777" w:rsidR="00811661" w:rsidRDefault="00811661" w:rsidP="00811661">
      <w:pPr>
        <w:pStyle w:val="H3Body"/>
        <w:spacing w:after="0"/>
        <w:ind w:left="0"/>
      </w:pPr>
      <w:r>
        <w:t xml:space="preserve">                    &lt;x&gt;0.0&lt;/x&gt;</w:t>
      </w:r>
    </w:p>
    <w:p w14:paraId="636A8F4A" w14:textId="77777777" w:rsidR="00811661" w:rsidRDefault="00811661" w:rsidP="00811661">
      <w:pPr>
        <w:pStyle w:val="H3Body"/>
        <w:spacing w:after="0"/>
        <w:ind w:left="0"/>
      </w:pPr>
      <w:r>
        <w:t xml:space="preserve">                    &lt;y&gt;0.0&lt;/y&gt;</w:t>
      </w:r>
    </w:p>
    <w:p w14:paraId="0A07F868" w14:textId="77777777" w:rsidR="00811661" w:rsidRDefault="00811661" w:rsidP="00811661">
      <w:pPr>
        <w:pStyle w:val="H3Body"/>
        <w:spacing w:after="0"/>
        <w:ind w:left="0"/>
      </w:pPr>
      <w:r>
        <w:t xml:space="preserve">                    &lt;readers&gt;</w:t>
      </w:r>
    </w:p>
    <w:p w14:paraId="6ED15E2F" w14:textId="77777777" w:rsidR="00811661" w:rsidRDefault="00811661" w:rsidP="00811661">
      <w:pPr>
        <w:pStyle w:val="H3Body"/>
        <w:spacing w:after="0"/>
        <w:ind w:left="0"/>
      </w:pPr>
      <w:r>
        <w:t xml:space="preserve">                        &lt;reader&gt;</w:t>
      </w:r>
    </w:p>
    <w:p w14:paraId="711717F3" w14:textId="77777777" w:rsidR="00811661" w:rsidRDefault="00811661" w:rsidP="00811661">
      <w:pPr>
        <w:pStyle w:val="H3Body"/>
        <w:spacing w:after="0"/>
        <w:ind w:left="0"/>
      </w:pPr>
      <w:r>
        <w:t xml:space="preserve">                            &lt;name&gt;hm-veh-lrr-1&lt;/name&gt;</w:t>
      </w:r>
    </w:p>
    <w:p w14:paraId="1DFEAE41" w14:textId="77777777" w:rsidR="00811661" w:rsidRDefault="00811661" w:rsidP="00811661">
      <w:pPr>
        <w:pStyle w:val="H3Body"/>
        <w:spacing w:after="0"/>
        <w:ind w:left="0"/>
      </w:pPr>
      <w:r>
        <w:t xml:space="preserve">                            &lt;id&gt;2144182&lt;/id&gt;</w:t>
      </w:r>
    </w:p>
    <w:p w14:paraId="4E6FB985" w14:textId="77777777" w:rsidR="00811661" w:rsidRDefault="00811661" w:rsidP="00811661">
      <w:pPr>
        <w:pStyle w:val="H3Body"/>
        <w:spacing w:after="0"/>
        <w:ind w:left="0"/>
      </w:pPr>
      <w:r>
        <w:t xml:space="preserve">                            &lt;type&gt;lrr&lt;/type&gt;</w:t>
      </w:r>
    </w:p>
    <w:p w14:paraId="2F2D0F37" w14:textId="77777777" w:rsidR="00811661" w:rsidRDefault="00811661" w:rsidP="00811661">
      <w:pPr>
        <w:pStyle w:val="H3Body"/>
        <w:spacing w:after="0"/>
        <w:ind w:left="0"/>
      </w:pPr>
      <w:r>
        <w:t xml:space="preserve">                            &lt;macaddress&gt;20:00:01:13:80:81&lt;/macaddress&gt;</w:t>
      </w:r>
    </w:p>
    <w:p w14:paraId="6EAD7A08" w14:textId="77777777" w:rsidR="00811661" w:rsidRDefault="00811661" w:rsidP="00811661">
      <w:pPr>
        <w:pStyle w:val="H3Body"/>
        <w:spacing w:after="0"/>
        <w:ind w:left="0"/>
      </w:pPr>
      <w:r>
        <w:t xml:space="preserve">                            &lt;ipaddress&gt;10.110.1.117&lt;/ipaddress&gt;</w:t>
      </w:r>
    </w:p>
    <w:p w14:paraId="102F88EF" w14:textId="77777777" w:rsidR="00811661" w:rsidRDefault="00811661" w:rsidP="00811661">
      <w:pPr>
        <w:pStyle w:val="H3Body"/>
        <w:spacing w:after="0"/>
        <w:ind w:left="0"/>
      </w:pPr>
      <w:r>
        <w:t xml:space="preserve">                            &lt;port&gt;8081&lt;/port&gt;</w:t>
      </w:r>
    </w:p>
    <w:p w14:paraId="0AA4EE67" w14:textId="77777777" w:rsidR="00811661" w:rsidRDefault="00811661" w:rsidP="00811661">
      <w:pPr>
        <w:pStyle w:val="H3Body"/>
        <w:spacing w:after="0"/>
        <w:ind w:left="0"/>
      </w:pPr>
      <w:r>
        <w:t xml:space="preserve">                            &lt;gain&gt;1.0&lt;/gain&gt;</w:t>
      </w:r>
    </w:p>
    <w:p w14:paraId="745A9405" w14:textId="77777777" w:rsidR="00811661" w:rsidRDefault="00811661" w:rsidP="00811661">
      <w:pPr>
        <w:pStyle w:val="H3Body"/>
        <w:spacing w:after="0"/>
        <w:ind w:left="0"/>
      </w:pPr>
      <w:r>
        <w:t xml:space="preserve">                            &lt;threshold&gt;-90&lt;/threshold&gt;</w:t>
      </w:r>
    </w:p>
    <w:p w14:paraId="51ED8345" w14:textId="77777777" w:rsidR="00811661" w:rsidRDefault="00811661" w:rsidP="00811661">
      <w:pPr>
        <w:pStyle w:val="H3Body"/>
        <w:spacing w:after="0"/>
        <w:ind w:left="0"/>
      </w:pPr>
      <w:r>
        <w:t xml:space="preserve">                            &lt;lane&gt;0&lt;/lane&gt;</w:t>
      </w:r>
    </w:p>
    <w:p w14:paraId="1FD1C6DC" w14:textId="77777777" w:rsidR="00811661" w:rsidRDefault="00811661" w:rsidP="00811661">
      <w:pPr>
        <w:pStyle w:val="H3Body"/>
        <w:spacing w:after="0"/>
        <w:ind w:left="0"/>
      </w:pPr>
      <w:r>
        <w:t xml:space="preserve">                            &lt;deviceid&gt;0&lt;/deviceid&gt;</w:t>
      </w:r>
    </w:p>
    <w:p w14:paraId="4DC6A2C3" w14:textId="77777777" w:rsidR="00811661" w:rsidRDefault="00811661" w:rsidP="00811661">
      <w:pPr>
        <w:pStyle w:val="H3Body"/>
        <w:spacing w:after="0"/>
        <w:ind w:left="0"/>
      </w:pPr>
      <w:r>
        <w:t xml:space="preserve">                            &lt;x&gt;0&lt;/x&gt;</w:t>
      </w:r>
    </w:p>
    <w:p w14:paraId="585EFF8F" w14:textId="77777777" w:rsidR="00811661" w:rsidRDefault="00811661" w:rsidP="00811661">
      <w:pPr>
        <w:pStyle w:val="H3Body"/>
        <w:spacing w:after="0"/>
        <w:ind w:left="0"/>
      </w:pPr>
      <w:r>
        <w:t xml:space="preserve">                            &lt;y&gt;0&lt;/y&gt;</w:t>
      </w:r>
    </w:p>
    <w:p w14:paraId="4F7F004B" w14:textId="77777777" w:rsidR="00811661" w:rsidRDefault="00811661" w:rsidP="00811661">
      <w:pPr>
        <w:pStyle w:val="H3Body"/>
        <w:spacing w:after="0"/>
        <w:ind w:left="0"/>
      </w:pPr>
      <w:r>
        <w:t xml:space="preserve">                            &lt;timelasthello&gt;1366073584841&lt;/timelasthello&gt;</w:t>
      </w:r>
    </w:p>
    <w:p w14:paraId="563B13F0" w14:textId="77777777" w:rsidR="00811661" w:rsidRDefault="00811661" w:rsidP="00811661">
      <w:pPr>
        <w:pStyle w:val="H3Body"/>
        <w:spacing w:after="0"/>
        <w:ind w:left="0"/>
      </w:pPr>
      <w:r>
        <w:t xml:space="preserve">                            &lt;status&gt;Red&lt;/status&gt;</w:t>
      </w:r>
    </w:p>
    <w:p w14:paraId="3378BE19" w14:textId="77777777" w:rsidR="00811661" w:rsidRDefault="00811661" w:rsidP="00811661">
      <w:pPr>
        <w:pStyle w:val="H3Body"/>
        <w:spacing w:after="0"/>
        <w:ind w:left="0"/>
      </w:pPr>
      <w:r>
        <w:t xml:space="preserve">                            &lt;statusMessage&gt;Reader not communicating.&lt;/statusMessage&gt;</w:t>
      </w:r>
    </w:p>
    <w:p w14:paraId="3A218BBD" w14:textId="77777777" w:rsidR="00811661" w:rsidRDefault="00811661" w:rsidP="00811661">
      <w:pPr>
        <w:pStyle w:val="H3Body"/>
        <w:spacing w:after="0"/>
        <w:ind w:left="0"/>
      </w:pPr>
      <w:r>
        <w:t xml:space="preserve">                            &lt;minXbrcVersion&gt;null&lt;/minXbrcVersion&gt;</w:t>
      </w:r>
    </w:p>
    <w:p w14:paraId="33FAB684" w14:textId="77777777" w:rsidR="00811661" w:rsidRDefault="00811661" w:rsidP="00811661">
      <w:pPr>
        <w:pStyle w:val="H3Body"/>
        <w:spacing w:after="0"/>
        <w:ind w:left="0"/>
      </w:pPr>
      <w:r>
        <w:t xml:space="preserve">                            &lt;version&gt;null&lt;/version&gt;</w:t>
      </w:r>
    </w:p>
    <w:p w14:paraId="3438AC29" w14:textId="77777777" w:rsidR="00811661" w:rsidRDefault="00811661" w:rsidP="00811661">
      <w:pPr>
        <w:pStyle w:val="H3Body"/>
        <w:spacing w:after="0"/>
        <w:ind w:left="0"/>
      </w:pPr>
      <w:r>
        <w:t xml:space="preserve">                            &lt;xbioSerialNumber&gt;0&lt;/xbioSerialNumber&gt;</w:t>
      </w:r>
    </w:p>
    <w:p w14:paraId="7D31824C" w14:textId="77777777" w:rsidR="00811661" w:rsidRDefault="00811661" w:rsidP="00811661">
      <w:pPr>
        <w:pStyle w:val="H3Body"/>
        <w:spacing w:after="0"/>
        <w:ind w:left="0"/>
      </w:pPr>
      <w:r>
        <w:t xml:space="preserve">                            &lt;transmitter&gt;false&lt;/transmitter&gt;</w:t>
      </w:r>
    </w:p>
    <w:p w14:paraId="6F60A2E7" w14:textId="77777777" w:rsidR="00811661" w:rsidRDefault="00811661" w:rsidP="00811661">
      <w:pPr>
        <w:pStyle w:val="H3Body"/>
        <w:spacing w:after="0"/>
        <w:ind w:left="0"/>
      </w:pPr>
      <w:r>
        <w:t xml:space="preserve">                            &lt;useSecureId&gt;false&lt;/useSecureId&gt;</w:t>
      </w:r>
    </w:p>
    <w:p w14:paraId="69567D83" w14:textId="77777777" w:rsidR="00811661" w:rsidRDefault="00811661" w:rsidP="00811661">
      <w:pPr>
        <w:pStyle w:val="H3Body"/>
        <w:spacing w:after="0"/>
        <w:ind w:left="0"/>
      </w:pPr>
      <w:r>
        <w:t xml:space="preserve">                            &lt;hardwareType&gt;&lt;/hardwareType&gt;</w:t>
      </w:r>
    </w:p>
    <w:p w14:paraId="361A05B3" w14:textId="77777777" w:rsidR="00811661" w:rsidRDefault="00811661" w:rsidP="00811661">
      <w:pPr>
        <w:pStyle w:val="H3Body"/>
        <w:spacing w:after="0"/>
        <w:ind w:left="0"/>
      </w:pPr>
      <w:r>
        <w:t xml:space="preserve">                            &lt;signalStrengthTransitThreshold&gt;-90&lt;/signalStrengthTransitThreshold&gt;</w:t>
      </w:r>
    </w:p>
    <w:p w14:paraId="1F596837" w14:textId="77777777" w:rsidR="00811661" w:rsidRDefault="00811661" w:rsidP="00811661">
      <w:pPr>
        <w:pStyle w:val="H3Body"/>
        <w:spacing w:after="0"/>
        <w:ind w:left="0"/>
      </w:pPr>
      <w:r>
        <w:t xml:space="preserve">                            &lt;modelData&gt;&lt;/modelData&gt;</w:t>
      </w:r>
    </w:p>
    <w:p w14:paraId="43FFC4B2" w14:textId="77777777" w:rsidR="00811661" w:rsidRDefault="00811661" w:rsidP="00811661">
      <w:pPr>
        <w:pStyle w:val="H3Body"/>
        <w:spacing w:after="0"/>
        <w:ind w:left="0"/>
      </w:pPr>
      <w:r>
        <w:t xml:space="preserve">                            &lt;disabledReason&gt;&lt;/disabledReason&gt;</w:t>
      </w:r>
    </w:p>
    <w:p w14:paraId="4629BBC7" w14:textId="77777777" w:rsidR="00811661" w:rsidRDefault="00811661" w:rsidP="00811661">
      <w:pPr>
        <w:pStyle w:val="H3Body"/>
        <w:spacing w:after="0"/>
        <w:ind w:left="0"/>
      </w:pPr>
      <w:r>
        <w:t xml:space="preserve">                            &lt;enabled&gt;true&lt;/enabled&gt;</w:t>
      </w:r>
    </w:p>
    <w:p w14:paraId="4A159656" w14:textId="77777777" w:rsidR="00811661" w:rsidRDefault="00811661" w:rsidP="00811661">
      <w:pPr>
        <w:pStyle w:val="H3Body"/>
        <w:spacing w:after="0"/>
        <w:ind w:left="0"/>
      </w:pPr>
      <w:r>
        <w:t xml:space="preserve">                            &lt;bioDeviceType&gt;0&lt;/bioDeviceType&gt;</w:t>
      </w:r>
    </w:p>
    <w:p w14:paraId="3935414D" w14:textId="77777777" w:rsidR="00811661" w:rsidRDefault="00811661" w:rsidP="00811661">
      <w:pPr>
        <w:pStyle w:val="H3Body"/>
        <w:spacing w:after="0"/>
        <w:ind w:left="0"/>
      </w:pPr>
      <w:r>
        <w:t xml:space="preserve">                        &lt;/reader&gt;</w:t>
      </w:r>
    </w:p>
    <w:p w14:paraId="4B16FB91" w14:textId="77777777" w:rsidR="00811661" w:rsidRDefault="00811661" w:rsidP="00811661">
      <w:pPr>
        <w:pStyle w:val="H3Body"/>
        <w:spacing w:after="0"/>
        <w:ind w:left="0"/>
      </w:pPr>
      <w:r>
        <w:t xml:space="preserve">                    &lt;/readers&gt;</w:t>
      </w:r>
    </w:p>
    <w:p w14:paraId="4BBDC649" w14:textId="77777777" w:rsidR="00811661" w:rsidRDefault="00811661" w:rsidP="00811661">
      <w:pPr>
        <w:pStyle w:val="H3Body"/>
        <w:spacing w:after="0"/>
        <w:ind w:left="0"/>
      </w:pPr>
      <w:r>
        <w:t xml:space="preserve">                    &lt;useSecureId&gt;false&lt;/useSecureId&gt;</w:t>
      </w:r>
    </w:p>
    <w:p w14:paraId="4A6CCBD7" w14:textId="77777777" w:rsidR="00811661" w:rsidRDefault="00811661" w:rsidP="00811661">
      <w:pPr>
        <w:pStyle w:val="H3Body"/>
        <w:spacing w:after="0"/>
        <w:ind w:left="0"/>
      </w:pPr>
      <w:r>
        <w:t xml:space="preserve">                    &lt;successTimeout&gt;55&lt;/successTimeout&gt;</w:t>
      </w:r>
    </w:p>
    <w:p w14:paraId="4AD4D178" w14:textId="77777777" w:rsidR="00811661" w:rsidRDefault="00811661" w:rsidP="00811661">
      <w:pPr>
        <w:pStyle w:val="H3Body"/>
        <w:spacing w:after="0"/>
        <w:ind w:left="0"/>
      </w:pPr>
      <w:r>
        <w:t xml:space="preserve">                    &lt;failureTimeout&gt;0&lt;/failureTimeout&gt;</w:t>
      </w:r>
    </w:p>
    <w:p w14:paraId="6174C4AE" w14:textId="77777777" w:rsidR="00811661" w:rsidRDefault="00811661" w:rsidP="00811661">
      <w:pPr>
        <w:pStyle w:val="H3Body"/>
        <w:spacing w:after="0"/>
        <w:ind w:left="0"/>
      </w:pPr>
      <w:r>
        <w:t xml:space="preserve">                    &lt;errorTimeout&gt;2000&lt;/errorTimeout&gt;</w:t>
      </w:r>
    </w:p>
    <w:p w14:paraId="57AA2A1D" w14:textId="77777777" w:rsidR="00811661" w:rsidRDefault="00811661" w:rsidP="00811661">
      <w:pPr>
        <w:pStyle w:val="H3Body"/>
        <w:spacing w:after="0"/>
        <w:ind w:left="0"/>
      </w:pPr>
      <w:r>
        <w:t xml:space="preserve">                    &lt;tapTimeout&gt;0&lt;/tapTimeout&gt;</w:t>
      </w:r>
    </w:p>
    <w:p w14:paraId="361E91BF" w14:textId="77777777" w:rsidR="00811661" w:rsidRDefault="00811661" w:rsidP="00811661">
      <w:pPr>
        <w:pStyle w:val="H3Body"/>
        <w:spacing w:after="0"/>
        <w:ind w:left="0"/>
      </w:pPr>
      <w:r>
        <w:t xml:space="preserve">                &lt;/readerlocation&gt;</w:t>
      </w:r>
    </w:p>
    <w:p w14:paraId="4DCA25DA" w14:textId="77777777" w:rsidR="00811661" w:rsidRDefault="00811661" w:rsidP="00811661">
      <w:pPr>
        <w:pStyle w:val="H3Body"/>
        <w:spacing w:after="0"/>
        <w:ind w:left="0"/>
      </w:pPr>
      <w:r>
        <w:t xml:space="preserve">            &lt;/readerlocationinfo&gt;</w:t>
      </w:r>
    </w:p>
    <w:p w14:paraId="5F1AF163" w14:textId="77777777" w:rsidR="00811661" w:rsidRDefault="00811661" w:rsidP="00811661">
      <w:pPr>
        <w:pStyle w:val="H3Body"/>
        <w:spacing w:after="0"/>
        <w:ind w:left="0"/>
      </w:pPr>
      <w:r>
        <w:t xml:space="preserve">        &lt;/loc&gt;</w:t>
      </w:r>
    </w:p>
    <w:p w14:paraId="27AB50F6" w14:textId="77777777" w:rsidR="00811661" w:rsidRDefault="00811661" w:rsidP="00811661">
      <w:pPr>
        <w:pStyle w:val="H3Body"/>
        <w:spacing w:after="0"/>
        <w:ind w:left="0"/>
      </w:pPr>
      <w:r>
        <w:t xml:space="preserve">        &lt;xbrc&gt;</w:t>
      </w:r>
    </w:p>
    <w:p w14:paraId="724DB9B7" w14:textId="77777777" w:rsidR="00811661" w:rsidRDefault="00811661" w:rsidP="00811661">
      <w:pPr>
        <w:pStyle w:val="H3Body"/>
        <w:spacing w:after="0"/>
        <w:ind w:left="0"/>
      </w:pPr>
      <w:r>
        <w:t xml:space="preserve">            &lt;active&gt;true&lt;/active&gt;</w:t>
      </w:r>
    </w:p>
    <w:p w14:paraId="2ADAA535" w14:textId="77777777" w:rsidR="00811661" w:rsidRDefault="00811661" w:rsidP="00811661">
      <w:pPr>
        <w:pStyle w:val="H3Body"/>
        <w:spacing w:after="0"/>
        <w:ind w:left="0"/>
      </w:pPr>
      <w:r>
        <w:t xml:space="preserve">            &lt;hostname&gt;sit-xbrc-buzz-1&lt;/hostname&gt;</w:t>
      </w:r>
    </w:p>
    <w:p w14:paraId="2100A252" w14:textId="77777777" w:rsidR="00811661" w:rsidRDefault="00811661" w:rsidP="00811661">
      <w:pPr>
        <w:pStyle w:val="H3Body"/>
        <w:spacing w:after="0"/>
        <w:ind w:left="0"/>
      </w:pPr>
      <w:r>
        <w:t xml:space="preserve">            &lt;id&gt;91&lt;/id&gt;</w:t>
      </w:r>
    </w:p>
    <w:p w14:paraId="305FE2E1" w14:textId="77777777" w:rsidR="00811661" w:rsidRDefault="00811661" w:rsidP="00811661">
      <w:pPr>
        <w:pStyle w:val="H3Body"/>
        <w:spacing w:after="0"/>
        <w:ind w:left="0"/>
      </w:pPr>
      <w:r>
        <w:t xml:space="preserve">            &lt;ip&gt;10.110.1.96&lt;/ip&gt;</w:t>
      </w:r>
    </w:p>
    <w:p w14:paraId="698FA954" w14:textId="77777777" w:rsidR="00811661" w:rsidRDefault="00811661" w:rsidP="00811661">
      <w:pPr>
        <w:pStyle w:val="H3Body"/>
        <w:spacing w:after="0"/>
        <w:ind w:left="0"/>
      </w:pPr>
      <w:r>
        <w:t xml:space="preserve">            &lt;lastDiscovery&gt;2013-04-16T22:23:25.910-07:00&lt;/lastDiscovery&gt;</w:t>
      </w:r>
    </w:p>
    <w:p w14:paraId="475FE251" w14:textId="77777777" w:rsidR="00811661" w:rsidRDefault="00811661" w:rsidP="00811661">
      <w:pPr>
        <w:pStyle w:val="H3Body"/>
        <w:spacing w:after="0"/>
        <w:ind w:left="0"/>
      </w:pPr>
      <w:r>
        <w:t xml:space="preserve">            &lt;name&gt;Buzz Lightyear&lt;/name&gt;</w:t>
      </w:r>
    </w:p>
    <w:p w14:paraId="447A1F5B" w14:textId="77777777" w:rsidR="00811661" w:rsidRDefault="00811661" w:rsidP="00811661">
      <w:pPr>
        <w:pStyle w:val="H3Body"/>
        <w:spacing w:after="0"/>
        <w:ind w:left="0"/>
      </w:pPr>
      <w:r>
        <w:t xml:space="preserve">            &lt;nextDiscovery&gt;2013-04-16T22:24:25.910-07:00&lt;/nextDiscovery&gt;</w:t>
      </w:r>
    </w:p>
    <w:p w14:paraId="1C11CF69" w14:textId="77777777" w:rsidR="00811661" w:rsidRDefault="00811661" w:rsidP="00811661">
      <w:pPr>
        <w:pStyle w:val="H3Body"/>
        <w:spacing w:after="0"/>
        <w:ind w:left="0"/>
      </w:pPr>
      <w:r>
        <w:t xml:space="preserve">            &lt;port&gt;8080&lt;/port&gt;</w:t>
      </w:r>
    </w:p>
    <w:p w14:paraId="724EB174" w14:textId="77777777" w:rsidR="00811661" w:rsidRDefault="00811661" w:rsidP="00811661">
      <w:pPr>
        <w:pStyle w:val="H3Body"/>
        <w:spacing w:after="0"/>
        <w:ind w:left="0"/>
      </w:pPr>
      <w:r>
        <w:t xml:space="preserve">            &lt;status&gt;</w:t>
      </w:r>
    </w:p>
    <w:p w14:paraId="4FFAA5D4" w14:textId="77777777" w:rsidR="00811661" w:rsidRDefault="00811661" w:rsidP="00811661">
      <w:pPr>
        <w:pStyle w:val="H3Body"/>
        <w:spacing w:after="0"/>
        <w:ind w:left="0"/>
      </w:pPr>
      <w:r>
        <w:t xml:space="preserve">                &lt;message&gt;Reader phil-merge-r not communicating&lt;/message&gt;</w:t>
      </w:r>
    </w:p>
    <w:p w14:paraId="5DB88510" w14:textId="77777777" w:rsidR="00811661" w:rsidRDefault="00811661" w:rsidP="00811661">
      <w:pPr>
        <w:pStyle w:val="H3Body"/>
        <w:spacing w:after="0"/>
        <w:ind w:left="0"/>
      </w:pPr>
      <w:r>
        <w:t xml:space="preserve">                &lt;status&gt;Red&lt;/status&gt;</w:t>
      </w:r>
    </w:p>
    <w:p w14:paraId="0AD5A8DB" w14:textId="77777777" w:rsidR="00811661" w:rsidRDefault="00811661" w:rsidP="00811661">
      <w:pPr>
        <w:pStyle w:val="H3Body"/>
        <w:spacing w:after="0"/>
        <w:ind w:left="0"/>
      </w:pPr>
      <w:r>
        <w:t xml:space="preserve">            &lt;/status&gt;</w:t>
      </w:r>
    </w:p>
    <w:p w14:paraId="41BB9E91" w14:textId="77777777" w:rsidR="00811661" w:rsidRDefault="00811661" w:rsidP="00811661">
      <w:pPr>
        <w:pStyle w:val="H3Body"/>
        <w:spacing w:after="0"/>
        <w:ind w:left="0"/>
      </w:pPr>
      <w:r>
        <w:t xml:space="preserve">            &lt;type&gt;XBRC&lt;/type&gt;</w:t>
      </w:r>
    </w:p>
    <w:p w14:paraId="55BF05AE" w14:textId="77777777" w:rsidR="00811661" w:rsidRDefault="00811661" w:rsidP="00811661">
      <w:pPr>
        <w:pStyle w:val="H3Body"/>
        <w:spacing w:after="0"/>
        <w:ind w:left="0"/>
      </w:pPr>
      <w:r>
        <w:t xml:space="preserve">            &lt;vip&gt;10.110.1.94&lt;/vip&gt;</w:t>
      </w:r>
    </w:p>
    <w:p w14:paraId="1C49B85C" w14:textId="77777777" w:rsidR="00811661" w:rsidRDefault="00811661" w:rsidP="00811661">
      <w:pPr>
        <w:pStyle w:val="H3Body"/>
        <w:spacing w:after="0"/>
        <w:ind w:left="0"/>
      </w:pPr>
      <w:r>
        <w:t xml:space="preserve">            &lt;vport&gt;0&lt;/vport&gt;</w:t>
      </w:r>
    </w:p>
    <w:p w14:paraId="53325439" w14:textId="77777777" w:rsidR="00811661" w:rsidRDefault="00811661" w:rsidP="00811661">
      <w:pPr>
        <w:pStyle w:val="H3Body"/>
        <w:spacing w:after="0"/>
        <w:ind w:left="0"/>
      </w:pPr>
      <w:r>
        <w:t xml:space="preserve">            &lt;facilityId&gt;80010114&lt;/facilityId&gt;</w:t>
      </w:r>
    </w:p>
    <w:p w14:paraId="4CD5EE64" w14:textId="77777777" w:rsidR="00811661" w:rsidRDefault="00811661" w:rsidP="00811661">
      <w:pPr>
        <w:pStyle w:val="H3Body"/>
        <w:spacing w:after="0"/>
        <w:ind w:left="0"/>
      </w:pPr>
      <w:r>
        <w:t xml:space="preserve">            &lt;haEnabled&gt;true&lt;/haEnabled&gt;</w:t>
      </w:r>
    </w:p>
    <w:p w14:paraId="46274A72" w14:textId="77777777" w:rsidR="00811661" w:rsidRDefault="00811661" w:rsidP="00811661">
      <w:pPr>
        <w:pStyle w:val="H3Body"/>
        <w:spacing w:after="0"/>
        <w:ind w:left="0"/>
      </w:pPr>
      <w:r>
        <w:t xml:space="preserve">            &lt;haStatus&gt;master&lt;/haStatus&gt;</w:t>
      </w:r>
    </w:p>
    <w:p w14:paraId="6C5FC244" w14:textId="77777777" w:rsidR="00811661" w:rsidRDefault="00811661" w:rsidP="00811661">
      <w:pPr>
        <w:pStyle w:val="H3Body"/>
        <w:spacing w:after="0"/>
        <w:ind w:left="0"/>
      </w:pPr>
      <w:r>
        <w:t xml:space="preserve">            &lt;model&gt;attractionmodel&lt;/model&gt;</w:t>
      </w:r>
    </w:p>
    <w:p w14:paraId="30AC9627" w14:textId="77777777" w:rsidR="00811661" w:rsidRDefault="00811661" w:rsidP="00811661">
      <w:pPr>
        <w:pStyle w:val="H3Body"/>
        <w:spacing w:after="0"/>
        <w:ind w:left="0"/>
      </w:pPr>
      <w:r>
        <w:t xml:space="preserve">            &lt;startPerfTime&gt;2013-04-18T20:35:20.480&lt;/startPerfTime&gt;</w:t>
      </w:r>
    </w:p>
    <w:p w14:paraId="68091BED" w14:textId="77777777" w:rsidR="00811661" w:rsidRDefault="00811661" w:rsidP="00811661">
      <w:pPr>
        <w:pStyle w:val="H3Body"/>
        <w:spacing w:after="0"/>
        <w:ind w:left="0"/>
      </w:pPr>
      <w:r>
        <w:t xml:space="preserve">            &lt;url&gt;http://10.110.1.96:8080&lt;/url&gt;</w:t>
      </w:r>
    </w:p>
    <w:p w14:paraId="4081310F" w14:textId="77777777" w:rsidR="00811661" w:rsidRDefault="00811661" w:rsidP="00811661">
      <w:pPr>
        <w:pStyle w:val="H3Body"/>
        <w:spacing w:after="0"/>
        <w:ind w:left="0"/>
      </w:pPr>
      <w:r>
        <w:t xml:space="preserve">        &lt;/xbrc&gt;</w:t>
      </w:r>
    </w:p>
    <w:p w14:paraId="3743DDBF" w14:textId="77777777" w:rsidR="00811661" w:rsidRDefault="00811661" w:rsidP="00811661">
      <w:pPr>
        <w:pStyle w:val="H3Body"/>
        <w:spacing w:after="0"/>
        <w:ind w:left="0"/>
      </w:pPr>
      <w:r>
        <w:t xml:space="preserve">    &lt;/locationInfoList&gt;</w:t>
      </w:r>
    </w:p>
    <w:p w14:paraId="419EC54C" w14:textId="77777777" w:rsidR="00811661" w:rsidRDefault="00811661" w:rsidP="00811661">
      <w:pPr>
        <w:pStyle w:val="H3Body"/>
        <w:spacing w:after="0"/>
        <w:ind w:left="0"/>
      </w:pPr>
      <w:r>
        <w:t>&lt;/locationInfoList&gt;</w:t>
      </w:r>
    </w:p>
    <w:p w14:paraId="7D5E744F" w14:textId="77777777" w:rsidR="00811661" w:rsidRDefault="00811661" w:rsidP="00811661">
      <w:pPr>
        <w:pStyle w:val="H3Body"/>
        <w:ind w:left="0"/>
      </w:pPr>
    </w:p>
    <w:p w14:paraId="2B8F7FAC" w14:textId="162A3D0A" w:rsidR="008546C8" w:rsidRDefault="008546C8" w:rsidP="008546C8">
      <w:pPr>
        <w:pStyle w:val="Heading3"/>
      </w:pPr>
      <w:bookmarkStart w:id="72" w:name="_Toc354070942"/>
      <w:r>
        <w:t>MsConfigDto</w:t>
      </w:r>
      <w:bookmarkEnd w:id="72"/>
    </w:p>
    <w:p w14:paraId="6D745EA7" w14:textId="77777777" w:rsidR="008546C8" w:rsidRDefault="008546C8" w:rsidP="008546C8">
      <w:pPr>
        <w:pStyle w:val="H3Body"/>
      </w:pPr>
    </w:p>
    <w:p w14:paraId="52EA6675" w14:textId="77777777" w:rsidR="008546C8" w:rsidRDefault="008546C8" w:rsidP="00811661">
      <w:pPr>
        <w:pStyle w:val="H3Body"/>
        <w:spacing w:after="0"/>
        <w:ind w:left="0"/>
      </w:pPr>
      <w:r>
        <w:t>&lt;?xml version="1.0" encoding="UTF-8" standalone="yes"?&gt;</w:t>
      </w:r>
    </w:p>
    <w:p w14:paraId="05698879" w14:textId="77777777" w:rsidR="008546C8" w:rsidRDefault="008546C8" w:rsidP="00811661">
      <w:pPr>
        <w:pStyle w:val="H3Body"/>
        <w:spacing w:after="0"/>
        <w:ind w:left="0"/>
      </w:pPr>
      <w:r>
        <w:t>&lt;msConfig&gt;</w:t>
      </w:r>
    </w:p>
    <w:p w14:paraId="3CA54800" w14:textId="77777777" w:rsidR="008546C8" w:rsidRDefault="008546C8" w:rsidP="00811661">
      <w:pPr>
        <w:pStyle w:val="H3Body"/>
        <w:spacing w:after="0"/>
        <w:ind w:left="0"/>
      </w:pPr>
      <w:r>
        <w:t xml:space="preserve">    &lt;guestXviewCacheTimeSec&gt;1800&lt;/guestXviewCacheTimeSec&gt;</w:t>
      </w:r>
    </w:p>
    <w:p w14:paraId="2BC7EAC3" w14:textId="77777777" w:rsidR="008546C8" w:rsidRDefault="008546C8" w:rsidP="00811661">
      <w:pPr>
        <w:pStyle w:val="H3Body"/>
        <w:spacing w:after="0"/>
        <w:ind w:left="0"/>
      </w:pPr>
      <w:r>
        <w:t xml:space="preserve">    &lt;relevantGuestEventsTimeSec&gt;301&lt;/relevantGuestEventsTimeSec&gt;</w:t>
      </w:r>
    </w:p>
    <w:p w14:paraId="2F860E9C" w14:textId="77777777" w:rsidR="008546C8" w:rsidRDefault="008546C8" w:rsidP="00811661">
      <w:pPr>
        <w:pStyle w:val="H3Body"/>
        <w:spacing w:after="0"/>
        <w:ind w:left="0"/>
      </w:pPr>
      <w:r>
        <w:t xml:space="preserve">    &lt;relevantGuestEventsTimeSecMax&gt;7200&lt;/relevantGuestEventsTimeSecMax&gt;</w:t>
      </w:r>
    </w:p>
    <w:p w14:paraId="44EB535C" w14:textId="77777777" w:rsidR="008546C8" w:rsidRDefault="008546C8" w:rsidP="00811661">
      <w:pPr>
        <w:pStyle w:val="H3Body"/>
        <w:spacing w:after="0"/>
        <w:ind w:left="0"/>
      </w:pPr>
      <w:r>
        <w:t xml:space="preserve">    &lt;XViewURL&gt;http://localhost:8090/Xview&lt;/XViewURL&gt;</w:t>
      </w:r>
    </w:p>
    <w:p w14:paraId="12E9BE5A" w14:textId="77777777" w:rsidR="008546C8" w:rsidRDefault="008546C8" w:rsidP="00811661">
      <w:pPr>
        <w:pStyle w:val="H3Body"/>
        <w:spacing w:after="0"/>
        <w:ind w:left="0"/>
      </w:pPr>
      <w:r>
        <w:t xml:space="preserve">    &lt;xbrcUIport&gt;8090&lt;/xbrcUIport&gt;</w:t>
      </w:r>
    </w:p>
    <w:p w14:paraId="24602B73" w14:textId="2C383293" w:rsidR="008546C8" w:rsidRDefault="008546C8" w:rsidP="00811661">
      <w:pPr>
        <w:pStyle w:val="H3Body"/>
        <w:spacing w:after="0"/>
        <w:ind w:left="0"/>
      </w:pPr>
      <w:r>
        <w:t>&lt;/msConfig&gt;</w:t>
      </w:r>
    </w:p>
    <w:p w14:paraId="02F90DDE" w14:textId="77777777" w:rsidR="008546C8" w:rsidRDefault="008546C8" w:rsidP="008546C8">
      <w:pPr>
        <w:pStyle w:val="H3Body"/>
      </w:pPr>
    </w:p>
    <w:p w14:paraId="2795B6AC" w14:textId="59164BE0" w:rsidR="008546C8" w:rsidRDefault="008546C8" w:rsidP="008546C8">
      <w:pPr>
        <w:pStyle w:val="Heading3"/>
      </w:pPr>
      <w:bookmarkStart w:id="73" w:name="_Toc354070943"/>
      <w:r>
        <w:t>PerfMetricMetadataMapDto</w:t>
      </w:r>
      <w:bookmarkEnd w:id="73"/>
    </w:p>
    <w:p w14:paraId="4769ACFC" w14:textId="77777777" w:rsidR="008546C8" w:rsidRDefault="008546C8" w:rsidP="008546C8">
      <w:pPr>
        <w:pStyle w:val="H3Body"/>
      </w:pPr>
    </w:p>
    <w:p w14:paraId="59415187" w14:textId="77777777" w:rsidR="008546C8" w:rsidRDefault="008546C8" w:rsidP="00811661">
      <w:pPr>
        <w:pStyle w:val="H3Body"/>
        <w:spacing w:after="0"/>
        <w:ind w:left="0"/>
      </w:pPr>
      <w:r>
        <w:t>&lt;?xml version="1.0" encoding="UTF-8" standalone="yes"?&gt;</w:t>
      </w:r>
    </w:p>
    <w:p w14:paraId="39E18CF9" w14:textId="77777777" w:rsidR="008546C8" w:rsidRDefault="008546C8" w:rsidP="00811661">
      <w:pPr>
        <w:pStyle w:val="H3Body"/>
        <w:spacing w:after="0"/>
        <w:ind w:left="0"/>
      </w:pPr>
      <w:r>
        <w:t>&lt;perfMetricMetadataMap&gt;</w:t>
      </w:r>
    </w:p>
    <w:p w14:paraId="1CE9F9A3" w14:textId="77777777" w:rsidR="008546C8" w:rsidRDefault="008546C8" w:rsidP="00811661">
      <w:pPr>
        <w:pStyle w:val="H3Body"/>
        <w:spacing w:after="0"/>
        <w:ind w:left="0"/>
      </w:pPr>
      <w:r>
        <w:t xml:space="preserve">    &lt;map&gt;</w:t>
      </w:r>
    </w:p>
    <w:p w14:paraId="571A9923" w14:textId="77777777" w:rsidR="008546C8" w:rsidRDefault="008546C8" w:rsidP="00811661">
      <w:pPr>
        <w:pStyle w:val="H3Body"/>
        <w:spacing w:after="0"/>
        <w:ind w:left="0"/>
      </w:pPr>
      <w:r>
        <w:t xml:space="preserve">        &lt;entry&gt;</w:t>
      </w:r>
    </w:p>
    <w:p w14:paraId="3271B306" w14:textId="77777777" w:rsidR="008546C8" w:rsidRDefault="008546C8" w:rsidP="00811661">
      <w:pPr>
        <w:pStyle w:val="H3Body"/>
        <w:spacing w:after="0"/>
        <w:ind w:left="0"/>
      </w:pPr>
      <w:r>
        <w:t xml:space="preserve">            &lt;key&gt;perfEvents:1.0&lt;/key&gt;</w:t>
      </w:r>
    </w:p>
    <w:p w14:paraId="4EEDC8D1" w14:textId="77777777" w:rsidR="008546C8" w:rsidRDefault="008546C8" w:rsidP="00811661">
      <w:pPr>
        <w:pStyle w:val="H3Body"/>
        <w:spacing w:after="0"/>
        <w:ind w:left="0"/>
      </w:pPr>
      <w:r>
        <w:t xml:space="preserve">            &lt;value&gt;</w:t>
      </w:r>
    </w:p>
    <w:p w14:paraId="133DD963" w14:textId="77777777" w:rsidR="008546C8" w:rsidRDefault="008546C8" w:rsidP="00811661">
      <w:pPr>
        <w:pStyle w:val="H3Body"/>
        <w:spacing w:after="0"/>
        <w:ind w:left="0"/>
      </w:pPr>
      <w:r>
        <w:t xml:space="preserve">                &lt;description&gt;Number of events in the incoming double buffer queue.&lt;/description&gt;</w:t>
      </w:r>
    </w:p>
    <w:p w14:paraId="46C96E2D" w14:textId="77777777" w:rsidR="008546C8" w:rsidRDefault="008546C8" w:rsidP="00811661">
      <w:pPr>
        <w:pStyle w:val="H3Body"/>
        <w:spacing w:after="0"/>
        <w:ind w:left="0"/>
      </w:pPr>
      <w:r>
        <w:t xml:space="preserve">                &lt;displayName&gt;perfEvents&lt;/displayName&gt;</w:t>
      </w:r>
    </w:p>
    <w:p w14:paraId="38948B91" w14:textId="77777777" w:rsidR="008546C8" w:rsidRDefault="008546C8" w:rsidP="00811661">
      <w:pPr>
        <w:pStyle w:val="H3Body"/>
        <w:spacing w:after="0"/>
        <w:ind w:left="0"/>
      </w:pPr>
      <w:r>
        <w:t xml:space="preserve">                &lt;name&gt;perfEvents&lt;/name&gt;</w:t>
      </w:r>
    </w:p>
    <w:p w14:paraId="35BAFDA3" w14:textId="77777777" w:rsidR="008546C8" w:rsidRDefault="008546C8" w:rsidP="00811661">
      <w:pPr>
        <w:pStyle w:val="H3Body"/>
        <w:spacing w:after="0"/>
        <w:ind w:left="0"/>
      </w:pPr>
      <w:r>
        <w:t xml:space="preserve">                &lt;type&gt;numeric&lt;/type&gt;</w:t>
      </w:r>
    </w:p>
    <w:p w14:paraId="61A12663" w14:textId="77777777" w:rsidR="008546C8" w:rsidRDefault="008546C8" w:rsidP="00811661">
      <w:pPr>
        <w:pStyle w:val="H3Body"/>
        <w:spacing w:after="0"/>
        <w:ind w:left="0"/>
      </w:pPr>
      <w:r>
        <w:t xml:space="preserve">                &lt;version&gt;1.0&lt;/version&gt;</w:t>
      </w:r>
    </w:p>
    <w:p w14:paraId="7E4A8B70" w14:textId="77777777" w:rsidR="008546C8" w:rsidRDefault="008546C8" w:rsidP="00811661">
      <w:pPr>
        <w:pStyle w:val="H3Body"/>
        <w:spacing w:after="0"/>
        <w:ind w:left="0"/>
      </w:pPr>
      <w:r>
        <w:t xml:space="preserve">            &lt;/value&gt;</w:t>
      </w:r>
    </w:p>
    <w:p w14:paraId="0CD441F9" w14:textId="77777777" w:rsidR="008546C8" w:rsidRDefault="008546C8" w:rsidP="00811661">
      <w:pPr>
        <w:pStyle w:val="H3Body"/>
        <w:spacing w:after="0"/>
        <w:ind w:left="0"/>
      </w:pPr>
      <w:r>
        <w:t xml:space="preserve">        &lt;/entry&gt;</w:t>
      </w:r>
    </w:p>
    <w:p w14:paraId="45F3B1B7" w14:textId="77777777" w:rsidR="008546C8" w:rsidRDefault="008546C8" w:rsidP="00811661">
      <w:pPr>
        <w:pStyle w:val="H3Body"/>
        <w:spacing w:after="0"/>
        <w:ind w:left="0"/>
      </w:pPr>
      <w:r>
        <w:t xml:space="preserve">        &lt;entry&gt;</w:t>
      </w:r>
    </w:p>
    <w:p w14:paraId="30F5A587" w14:textId="77777777" w:rsidR="008546C8" w:rsidRDefault="008546C8" w:rsidP="00811661">
      <w:pPr>
        <w:pStyle w:val="H3Body"/>
        <w:spacing w:after="0"/>
        <w:ind w:left="0"/>
      </w:pPr>
      <w:r>
        <w:t xml:space="preserve">            &lt;key&gt;perfEventAgeMsec:1.0&lt;/key&gt;</w:t>
      </w:r>
    </w:p>
    <w:p w14:paraId="5ADC0309" w14:textId="77777777" w:rsidR="008546C8" w:rsidRDefault="008546C8" w:rsidP="00811661">
      <w:pPr>
        <w:pStyle w:val="H3Body"/>
        <w:spacing w:after="0"/>
        <w:ind w:left="0"/>
      </w:pPr>
      <w:r>
        <w:t xml:space="preserve">            &lt;value&gt;</w:t>
      </w:r>
    </w:p>
    <w:p w14:paraId="456D45B0" w14:textId="77777777" w:rsidR="008546C8" w:rsidRDefault="008546C8" w:rsidP="00811661">
      <w:pPr>
        <w:pStyle w:val="H3Body"/>
        <w:spacing w:after="0"/>
        <w:ind w:left="0"/>
      </w:pPr>
      <w:r>
        <w:t xml:space="preserve">                &lt;description&gt;The age of the oldest event in the queue.&lt;/description&gt;</w:t>
      </w:r>
    </w:p>
    <w:p w14:paraId="0C174D7A" w14:textId="77777777" w:rsidR="008546C8" w:rsidRDefault="008546C8" w:rsidP="00811661">
      <w:pPr>
        <w:pStyle w:val="H3Body"/>
        <w:spacing w:after="0"/>
        <w:ind w:left="0"/>
      </w:pPr>
      <w:r>
        <w:t xml:space="preserve">                &lt;displayName&gt;perfEventAgeMsec&lt;/displayName&gt;</w:t>
      </w:r>
    </w:p>
    <w:p w14:paraId="7504014E" w14:textId="77777777" w:rsidR="008546C8" w:rsidRDefault="008546C8" w:rsidP="00811661">
      <w:pPr>
        <w:pStyle w:val="H3Body"/>
        <w:spacing w:after="0"/>
        <w:ind w:left="0"/>
      </w:pPr>
      <w:r>
        <w:t xml:space="preserve">                &lt;name&gt;perfEventAgeMsec&lt;/name&gt;</w:t>
      </w:r>
    </w:p>
    <w:p w14:paraId="35B3122F" w14:textId="77777777" w:rsidR="008546C8" w:rsidRDefault="008546C8" w:rsidP="00811661">
      <w:pPr>
        <w:pStyle w:val="H3Body"/>
        <w:spacing w:after="0"/>
        <w:ind w:left="0"/>
      </w:pPr>
      <w:r>
        <w:t xml:space="preserve">                &lt;type&gt;milliseconds&lt;/type&gt;</w:t>
      </w:r>
    </w:p>
    <w:p w14:paraId="31CD70DD" w14:textId="77777777" w:rsidR="008546C8" w:rsidRDefault="008546C8" w:rsidP="00811661">
      <w:pPr>
        <w:pStyle w:val="H3Body"/>
        <w:spacing w:after="0"/>
        <w:ind w:left="0"/>
      </w:pPr>
      <w:r>
        <w:t xml:space="preserve">                &lt;version&gt;1.0&lt;/version&gt;</w:t>
      </w:r>
    </w:p>
    <w:p w14:paraId="316F9552" w14:textId="77777777" w:rsidR="008546C8" w:rsidRDefault="008546C8" w:rsidP="00811661">
      <w:pPr>
        <w:pStyle w:val="H3Body"/>
        <w:spacing w:after="0"/>
        <w:ind w:left="0"/>
      </w:pPr>
      <w:r>
        <w:t xml:space="preserve">            &lt;/value&gt;</w:t>
      </w:r>
    </w:p>
    <w:p w14:paraId="20C025C3" w14:textId="77777777" w:rsidR="008546C8" w:rsidRDefault="008546C8" w:rsidP="00811661">
      <w:pPr>
        <w:pStyle w:val="H3Body"/>
        <w:spacing w:after="0"/>
        <w:ind w:left="0"/>
      </w:pPr>
      <w:r>
        <w:t xml:space="preserve">        &lt;/entry&gt;</w:t>
      </w:r>
    </w:p>
    <w:p w14:paraId="06755B72" w14:textId="77777777" w:rsidR="008546C8" w:rsidRDefault="008546C8" w:rsidP="00811661">
      <w:pPr>
        <w:pStyle w:val="H3Body"/>
        <w:spacing w:after="0"/>
        <w:ind w:left="0"/>
      </w:pPr>
      <w:r>
        <w:t xml:space="preserve">        &lt;entry&gt;</w:t>
      </w:r>
    </w:p>
    <w:p w14:paraId="5F41E154" w14:textId="77777777" w:rsidR="008546C8" w:rsidRDefault="008546C8" w:rsidP="00811661">
      <w:pPr>
        <w:pStyle w:val="H3Body"/>
        <w:spacing w:after="0"/>
        <w:ind w:left="0"/>
      </w:pPr>
      <w:r>
        <w:t xml:space="preserve">            &lt;key&gt;perfIDMSQueryMsec:1.0&lt;/key&gt;</w:t>
      </w:r>
    </w:p>
    <w:p w14:paraId="7D6E4734" w14:textId="77777777" w:rsidR="008546C8" w:rsidRDefault="008546C8" w:rsidP="00811661">
      <w:pPr>
        <w:pStyle w:val="H3Body"/>
        <w:spacing w:after="0"/>
        <w:ind w:left="0"/>
      </w:pPr>
      <w:r>
        <w:t xml:space="preserve">            &lt;value&gt;</w:t>
      </w:r>
    </w:p>
    <w:p w14:paraId="0AAE811E" w14:textId="77777777" w:rsidR="008546C8" w:rsidRDefault="008546C8" w:rsidP="00811661">
      <w:pPr>
        <w:pStyle w:val="H3Body"/>
        <w:spacing w:after="0"/>
        <w:ind w:left="0"/>
      </w:pPr>
      <w:r>
        <w:t xml:space="preserve">                &lt;description&gt;Amount of time (in msec) spent, per event, talking to the IDMS.&lt;/description&gt;</w:t>
      </w:r>
    </w:p>
    <w:p w14:paraId="639C0CAD" w14:textId="77777777" w:rsidR="008546C8" w:rsidRDefault="008546C8" w:rsidP="00811661">
      <w:pPr>
        <w:pStyle w:val="H3Body"/>
        <w:spacing w:after="0"/>
        <w:ind w:left="0"/>
      </w:pPr>
      <w:r>
        <w:t xml:space="preserve">                &lt;displayName&gt;perfIDMSQueryMsec&lt;/displayName&gt;</w:t>
      </w:r>
    </w:p>
    <w:p w14:paraId="749F2C33" w14:textId="77777777" w:rsidR="008546C8" w:rsidRDefault="008546C8" w:rsidP="00811661">
      <w:pPr>
        <w:pStyle w:val="H3Body"/>
        <w:spacing w:after="0"/>
        <w:ind w:left="0"/>
      </w:pPr>
      <w:r>
        <w:t xml:space="preserve">                &lt;name&gt;perfIDMSQueryMsec&lt;/name&gt;</w:t>
      </w:r>
    </w:p>
    <w:p w14:paraId="196F9B30" w14:textId="77777777" w:rsidR="008546C8" w:rsidRDefault="008546C8" w:rsidP="00811661">
      <w:pPr>
        <w:pStyle w:val="H3Body"/>
        <w:spacing w:after="0"/>
        <w:ind w:left="0"/>
      </w:pPr>
      <w:r>
        <w:t xml:space="preserve">                &lt;type&gt;milliseconds&lt;/type&gt;</w:t>
      </w:r>
    </w:p>
    <w:p w14:paraId="69A14140" w14:textId="77777777" w:rsidR="008546C8" w:rsidRDefault="008546C8" w:rsidP="00811661">
      <w:pPr>
        <w:pStyle w:val="H3Body"/>
        <w:spacing w:after="0"/>
        <w:ind w:left="0"/>
      </w:pPr>
      <w:r>
        <w:t xml:space="preserve">                &lt;version&gt;1.0&lt;/version&gt;</w:t>
      </w:r>
    </w:p>
    <w:p w14:paraId="6A5112A8" w14:textId="77777777" w:rsidR="008546C8" w:rsidRDefault="008546C8" w:rsidP="00811661">
      <w:pPr>
        <w:pStyle w:val="H3Body"/>
        <w:spacing w:after="0"/>
        <w:ind w:left="0"/>
      </w:pPr>
      <w:r>
        <w:t xml:space="preserve">            &lt;/value&gt;</w:t>
      </w:r>
    </w:p>
    <w:p w14:paraId="4345B223" w14:textId="77777777" w:rsidR="008546C8" w:rsidRDefault="008546C8" w:rsidP="00811661">
      <w:pPr>
        <w:pStyle w:val="H3Body"/>
        <w:spacing w:after="0"/>
        <w:ind w:left="0"/>
      </w:pPr>
      <w:r>
        <w:t xml:space="preserve">        &lt;/entry&gt;</w:t>
      </w:r>
    </w:p>
    <w:p w14:paraId="63CFD343" w14:textId="77777777" w:rsidR="008546C8" w:rsidRDefault="008546C8" w:rsidP="00811661">
      <w:pPr>
        <w:pStyle w:val="H3Body"/>
        <w:spacing w:after="0"/>
        <w:ind w:left="0"/>
      </w:pPr>
      <w:r>
        <w:t xml:space="preserve">        &lt;entry&gt;</w:t>
      </w:r>
    </w:p>
    <w:p w14:paraId="36E8966B" w14:textId="77777777" w:rsidR="008546C8" w:rsidRDefault="008546C8" w:rsidP="00811661">
      <w:pPr>
        <w:pStyle w:val="H3Body"/>
        <w:spacing w:after="0"/>
        <w:ind w:left="0"/>
      </w:pPr>
      <w:r>
        <w:t xml:space="preserve">            &lt;key&gt;perfEKGWriteMsec:1.0&lt;/key&gt;</w:t>
      </w:r>
    </w:p>
    <w:p w14:paraId="13DF61FD" w14:textId="77777777" w:rsidR="008546C8" w:rsidRDefault="008546C8" w:rsidP="00811661">
      <w:pPr>
        <w:pStyle w:val="H3Body"/>
        <w:spacing w:after="0"/>
        <w:ind w:left="0"/>
      </w:pPr>
      <w:r>
        <w:t xml:space="preserve">            &lt;value&gt;</w:t>
      </w:r>
    </w:p>
    <w:p w14:paraId="7BBED596" w14:textId="77777777" w:rsidR="008546C8" w:rsidRDefault="008546C8" w:rsidP="00811661">
      <w:pPr>
        <w:pStyle w:val="H3Body"/>
        <w:spacing w:after="0"/>
        <w:ind w:left="0"/>
      </w:pPr>
      <w:r>
        <w:t xml:space="preserve">                &lt;description&gt;Amount of time (in msec) spent, per event, writing to the EKG file.&lt;/description&gt;</w:t>
      </w:r>
    </w:p>
    <w:p w14:paraId="6314E1E9" w14:textId="77777777" w:rsidR="008546C8" w:rsidRDefault="008546C8" w:rsidP="00811661">
      <w:pPr>
        <w:pStyle w:val="H3Body"/>
        <w:spacing w:after="0"/>
        <w:ind w:left="0"/>
      </w:pPr>
      <w:r>
        <w:t xml:space="preserve">                &lt;displayName&gt;perfEKGWriteMsec&lt;/displayName&gt;</w:t>
      </w:r>
    </w:p>
    <w:p w14:paraId="332BA2C1" w14:textId="77777777" w:rsidR="008546C8" w:rsidRDefault="008546C8" w:rsidP="00811661">
      <w:pPr>
        <w:pStyle w:val="H3Body"/>
        <w:spacing w:after="0"/>
        <w:ind w:left="0"/>
      </w:pPr>
      <w:r>
        <w:t xml:space="preserve">                &lt;name&gt;perfEKGWriteMsec&lt;/name&gt;</w:t>
      </w:r>
    </w:p>
    <w:p w14:paraId="2C0F8A4D" w14:textId="77777777" w:rsidR="008546C8" w:rsidRDefault="008546C8" w:rsidP="00811661">
      <w:pPr>
        <w:pStyle w:val="H3Body"/>
        <w:spacing w:after="0"/>
        <w:ind w:left="0"/>
      </w:pPr>
      <w:r>
        <w:t xml:space="preserve">                &lt;type&gt;milliseconds&lt;/type&gt;</w:t>
      </w:r>
    </w:p>
    <w:p w14:paraId="6B396AAF" w14:textId="77777777" w:rsidR="008546C8" w:rsidRDefault="008546C8" w:rsidP="00811661">
      <w:pPr>
        <w:pStyle w:val="H3Body"/>
        <w:spacing w:after="0"/>
        <w:ind w:left="0"/>
      </w:pPr>
      <w:r>
        <w:t xml:space="preserve">                &lt;version&gt;1.0&lt;/version&gt;</w:t>
      </w:r>
    </w:p>
    <w:p w14:paraId="14BEBD0E" w14:textId="77777777" w:rsidR="008546C8" w:rsidRDefault="008546C8" w:rsidP="00811661">
      <w:pPr>
        <w:pStyle w:val="H3Body"/>
        <w:spacing w:after="0"/>
        <w:ind w:left="0"/>
      </w:pPr>
      <w:r>
        <w:t xml:space="preserve">            &lt;/value&gt;</w:t>
      </w:r>
    </w:p>
    <w:p w14:paraId="746770C3" w14:textId="77777777" w:rsidR="008546C8" w:rsidRDefault="008546C8" w:rsidP="00811661">
      <w:pPr>
        <w:pStyle w:val="H3Body"/>
        <w:spacing w:after="0"/>
        <w:ind w:left="0"/>
      </w:pPr>
      <w:r>
        <w:t xml:space="preserve">        &lt;/entry&gt;</w:t>
      </w:r>
    </w:p>
    <w:p w14:paraId="3F5DEF43" w14:textId="77777777" w:rsidR="008546C8" w:rsidRDefault="008546C8" w:rsidP="00811661">
      <w:pPr>
        <w:pStyle w:val="H3Body"/>
        <w:spacing w:after="0"/>
        <w:ind w:left="0"/>
      </w:pPr>
      <w:r>
        <w:t xml:space="preserve">        &lt;entry&gt;</w:t>
      </w:r>
    </w:p>
    <w:p w14:paraId="11B0B216" w14:textId="77777777" w:rsidR="008546C8" w:rsidRDefault="008546C8" w:rsidP="00811661">
      <w:pPr>
        <w:pStyle w:val="H3Body"/>
        <w:spacing w:after="0"/>
        <w:ind w:left="0"/>
      </w:pPr>
      <w:r>
        <w:t xml:space="preserve">            &lt;key&gt;perfSingulationMsec:1.0&lt;/key&gt;</w:t>
      </w:r>
    </w:p>
    <w:p w14:paraId="42ACBA2D" w14:textId="77777777" w:rsidR="008546C8" w:rsidRDefault="008546C8" w:rsidP="00811661">
      <w:pPr>
        <w:pStyle w:val="H3Body"/>
        <w:spacing w:after="0"/>
        <w:ind w:left="0"/>
      </w:pPr>
      <w:r>
        <w:t xml:space="preserve">            &lt;value&gt;</w:t>
      </w:r>
    </w:p>
    <w:p w14:paraId="776F356C" w14:textId="77777777" w:rsidR="008546C8" w:rsidRDefault="008546C8" w:rsidP="00811661">
      <w:pPr>
        <w:pStyle w:val="H3Body"/>
        <w:spacing w:after="0"/>
        <w:ind w:left="0"/>
      </w:pPr>
      <w:r>
        <w:t xml:space="preserve">                &lt;description&gt;Amount of time (in msec) spent, per event, singulating.&lt;/description&gt;</w:t>
      </w:r>
    </w:p>
    <w:p w14:paraId="006171B7" w14:textId="77777777" w:rsidR="008546C8" w:rsidRDefault="008546C8" w:rsidP="00811661">
      <w:pPr>
        <w:pStyle w:val="H3Body"/>
        <w:spacing w:after="0"/>
        <w:ind w:left="0"/>
      </w:pPr>
      <w:r>
        <w:t xml:space="preserve">                &lt;displayName&gt;perfSingulationMsec&lt;/displayName&gt;</w:t>
      </w:r>
    </w:p>
    <w:p w14:paraId="35542829" w14:textId="77777777" w:rsidR="008546C8" w:rsidRDefault="008546C8" w:rsidP="00811661">
      <w:pPr>
        <w:pStyle w:val="H3Body"/>
        <w:spacing w:after="0"/>
        <w:ind w:left="0"/>
      </w:pPr>
      <w:r>
        <w:t xml:space="preserve">                &lt;name&gt;perfSingulationMsec&lt;/name&gt;</w:t>
      </w:r>
    </w:p>
    <w:p w14:paraId="78958CF3" w14:textId="77777777" w:rsidR="008546C8" w:rsidRDefault="008546C8" w:rsidP="00811661">
      <w:pPr>
        <w:pStyle w:val="H3Body"/>
        <w:spacing w:after="0"/>
        <w:ind w:left="0"/>
      </w:pPr>
      <w:r>
        <w:t xml:space="preserve">                &lt;type&gt;milliseconds&lt;/type&gt;</w:t>
      </w:r>
    </w:p>
    <w:p w14:paraId="1C4D4FA0" w14:textId="77777777" w:rsidR="008546C8" w:rsidRDefault="008546C8" w:rsidP="00811661">
      <w:pPr>
        <w:pStyle w:val="H3Body"/>
        <w:spacing w:after="0"/>
        <w:ind w:left="0"/>
      </w:pPr>
      <w:r>
        <w:t xml:space="preserve">                &lt;version&gt;1.0&lt;/version&gt;</w:t>
      </w:r>
    </w:p>
    <w:p w14:paraId="5CF45EA7" w14:textId="77777777" w:rsidR="008546C8" w:rsidRDefault="008546C8" w:rsidP="00811661">
      <w:pPr>
        <w:pStyle w:val="H3Body"/>
        <w:spacing w:after="0"/>
        <w:ind w:left="0"/>
      </w:pPr>
      <w:r>
        <w:t xml:space="preserve">            &lt;/value&gt;</w:t>
      </w:r>
    </w:p>
    <w:p w14:paraId="25E008FB" w14:textId="77777777" w:rsidR="008546C8" w:rsidRDefault="008546C8" w:rsidP="00811661">
      <w:pPr>
        <w:pStyle w:val="H3Body"/>
        <w:spacing w:after="0"/>
        <w:ind w:left="0"/>
      </w:pPr>
      <w:r>
        <w:t xml:space="preserve">        &lt;/entry&gt;</w:t>
      </w:r>
    </w:p>
    <w:p w14:paraId="1EC556A2" w14:textId="77777777" w:rsidR="008546C8" w:rsidRDefault="008546C8" w:rsidP="00811661">
      <w:pPr>
        <w:pStyle w:val="H3Body"/>
        <w:spacing w:after="0"/>
        <w:ind w:left="0"/>
      </w:pPr>
      <w:r>
        <w:t xml:space="preserve">        &lt;entry&gt;</w:t>
      </w:r>
    </w:p>
    <w:p w14:paraId="13994957" w14:textId="77777777" w:rsidR="008546C8" w:rsidRDefault="008546C8" w:rsidP="00811661">
      <w:pPr>
        <w:pStyle w:val="H3Body"/>
        <w:spacing w:after="0"/>
        <w:ind w:left="0"/>
      </w:pPr>
      <w:r>
        <w:t xml:space="preserve">            &lt;key&gt;perfModelingMsec:1.0&lt;/key&gt;</w:t>
      </w:r>
    </w:p>
    <w:p w14:paraId="7A9F42D4" w14:textId="77777777" w:rsidR="008546C8" w:rsidRDefault="008546C8" w:rsidP="00811661">
      <w:pPr>
        <w:pStyle w:val="H3Body"/>
        <w:spacing w:after="0"/>
        <w:ind w:left="0"/>
      </w:pPr>
      <w:r>
        <w:t xml:space="preserve">            &lt;value&gt;</w:t>
      </w:r>
    </w:p>
    <w:p w14:paraId="4AD3B002" w14:textId="77777777" w:rsidR="008546C8" w:rsidRDefault="008546C8" w:rsidP="00811661">
      <w:pPr>
        <w:pStyle w:val="H3Body"/>
        <w:spacing w:after="0"/>
        <w:ind w:left="0"/>
      </w:pPr>
      <w:r>
        <w:t xml:space="preserve">                &lt;description&gt;Amount of time (in msec), per aggregated event, spent in the modeling step.&lt;/description&gt;</w:t>
      </w:r>
    </w:p>
    <w:p w14:paraId="36141345" w14:textId="77777777" w:rsidR="008546C8" w:rsidRDefault="008546C8" w:rsidP="00811661">
      <w:pPr>
        <w:pStyle w:val="H3Body"/>
        <w:spacing w:after="0"/>
        <w:ind w:left="0"/>
      </w:pPr>
      <w:r>
        <w:t xml:space="preserve">                &lt;displayName&gt;perfModelingMsec&lt;/displayName&gt;</w:t>
      </w:r>
    </w:p>
    <w:p w14:paraId="3B34100A" w14:textId="77777777" w:rsidR="008546C8" w:rsidRDefault="008546C8" w:rsidP="00811661">
      <w:pPr>
        <w:pStyle w:val="H3Body"/>
        <w:spacing w:after="0"/>
        <w:ind w:left="0"/>
      </w:pPr>
      <w:r>
        <w:t xml:space="preserve">                &lt;name&gt;perfModelingMsec&lt;/name&gt;</w:t>
      </w:r>
    </w:p>
    <w:p w14:paraId="57581E88" w14:textId="77777777" w:rsidR="008546C8" w:rsidRDefault="008546C8" w:rsidP="00811661">
      <w:pPr>
        <w:pStyle w:val="H3Body"/>
        <w:spacing w:after="0"/>
        <w:ind w:left="0"/>
      </w:pPr>
      <w:r>
        <w:t xml:space="preserve">                &lt;type&gt;milliseconds&lt;/type&gt;</w:t>
      </w:r>
    </w:p>
    <w:p w14:paraId="6A982B82" w14:textId="77777777" w:rsidR="008546C8" w:rsidRDefault="008546C8" w:rsidP="00811661">
      <w:pPr>
        <w:pStyle w:val="H3Body"/>
        <w:spacing w:after="0"/>
        <w:ind w:left="0"/>
      </w:pPr>
      <w:r>
        <w:t xml:space="preserve">                &lt;version&gt;1.0&lt;/version&gt;</w:t>
      </w:r>
    </w:p>
    <w:p w14:paraId="6ACA0DD7" w14:textId="77777777" w:rsidR="008546C8" w:rsidRDefault="008546C8" w:rsidP="00811661">
      <w:pPr>
        <w:pStyle w:val="H3Body"/>
        <w:spacing w:after="0"/>
        <w:ind w:left="0"/>
      </w:pPr>
      <w:r>
        <w:t xml:space="preserve">            &lt;/value&gt;</w:t>
      </w:r>
    </w:p>
    <w:p w14:paraId="6481D55C" w14:textId="77777777" w:rsidR="008546C8" w:rsidRDefault="008546C8" w:rsidP="00811661">
      <w:pPr>
        <w:pStyle w:val="H3Body"/>
        <w:spacing w:after="0"/>
        <w:ind w:left="0"/>
      </w:pPr>
      <w:r>
        <w:t xml:space="preserve">        &lt;/entry&gt;</w:t>
      </w:r>
    </w:p>
    <w:p w14:paraId="63E305C2" w14:textId="77777777" w:rsidR="008546C8" w:rsidRDefault="008546C8" w:rsidP="00811661">
      <w:pPr>
        <w:pStyle w:val="H3Body"/>
        <w:spacing w:after="0"/>
        <w:ind w:left="0"/>
      </w:pPr>
      <w:r>
        <w:t xml:space="preserve">        &lt;entry&gt;</w:t>
      </w:r>
    </w:p>
    <w:p w14:paraId="1760CD6E" w14:textId="77777777" w:rsidR="008546C8" w:rsidRDefault="008546C8" w:rsidP="00811661">
      <w:pPr>
        <w:pStyle w:val="H3Body"/>
        <w:spacing w:after="0"/>
        <w:ind w:left="0"/>
      </w:pPr>
      <w:r>
        <w:t xml:space="preserve">            &lt;key&gt;perfExternalMsec:1.0&lt;/key&gt;</w:t>
      </w:r>
    </w:p>
    <w:p w14:paraId="77B5A24A" w14:textId="77777777" w:rsidR="008546C8" w:rsidRDefault="008546C8" w:rsidP="00811661">
      <w:pPr>
        <w:pStyle w:val="H3Body"/>
        <w:spacing w:after="0"/>
        <w:ind w:left="0"/>
      </w:pPr>
      <w:r>
        <w:t xml:space="preserve">            &lt;value&gt;</w:t>
      </w:r>
    </w:p>
    <w:p w14:paraId="0E1FECF8" w14:textId="77777777" w:rsidR="008546C8" w:rsidRDefault="008546C8" w:rsidP="00811661">
      <w:pPr>
        <w:pStyle w:val="H3Body"/>
        <w:spacing w:after="0"/>
        <w:ind w:left="0"/>
      </w:pPr>
      <w:r>
        <w:t xml:space="preserve">                &lt;description&gt;Amount of time (in msec) spent waiting for external systems (e.g. GXP, Omni, etc.).&lt;/description&gt;</w:t>
      </w:r>
    </w:p>
    <w:p w14:paraId="79D291C6" w14:textId="77777777" w:rsidR="008546C8" w:rsidRDefault="008546C8" w:rsidP="00811661">
      <w:pPr>
        <w:pStyle w:val="H3Body"/>
        <w:spacing w:after="0"/>
        <w:ind w:left="0"/>
      </w:pPr>
      <w:r>
        <w:t xml:space="preserve">                &lt;displayName&gt;perfExternalMsec&lt;/displayName&gt;</w:t>
      </w:r>
    </w:p>
    <w:p w14:paraId="1E2F552A" w14:textId="77777777" w:rsidR="008546C8" w:rsidRDefault="008546C8" w:rsidP="00811661">
      <w:pPr>
        <w:pStyle w:val="H3Body"/>
        <w:spacing w:after="0"/>
        <w:ind w:left="0"/>
      </w:pPr>
      <w:r>
        <w:t xml:space="preserve">                &lt;name&gt;perfExternalMsec&lt;/name&gt;</w:t>
      </w:r>
    </w:p>
    <w:p w14:paraId="18E2E608" w14:textId="77777777" w:rsidR="008546C8" w:rsidRDefault="008546C8" w:rsidP="00811661">
      <w:pPr>
        <w:pStyle w:val="H3Body"/>
        <w:spacing w:after="0"/>
        <w:ind w:left="0"/>
      </w:pPr>
      <w:r>
        <w:t xml:space="preserve">                &lt;type&gt;milliseconds&lt;/type&gt;</w:t>
      </w:r>
    </w:p>
    <w:p w14:paraId="539F761B" w14:textId="77777777" w:rsidR="008546C8" w:rsidRDefault="008546C8" w:rsidP="00811661">
      <w:pPr>
        <w:pStyle w:val="H3Body"/>
        <w:spacing w:after="0"/>
        <w:ind w:left="0"/>
      </w:pPr>
      <w:r>
        <w:t xml:space="preserve">                &lt;version&gt;1.0&lt;/version&gt;</w:t>
      </w:r>
    </w:p>
    <w:p w14:paraId="2782C24D" w14:textId="77777777" w:rsidR="008546C8" w:rsidRDefault="008546C8" w:rsidP="00811661">
      <w:pPr>
        <w:pStyle w:val="H3Body"/>
        <w:spacing w:after="0"/>
        <w:ind w:left="0"/>
      </w:pPr>
      <w:r>
        <w:t xml:space="preserve">            &lt;/value&gt;</w:t>
      </w:r>
    </w:p>
    <w:p w14:paraId="5E64CB4E" w14:textId="77777777" w:rsidR="008546C8" w:rsidRDefault="008546C8" w:rsidP="00811661">
      <w:pPr>
        <w:pStyle w:val="H3Body"/>
        <w:spacing w:after="0"/>
        <w:ind w:left="0"/>
      </w:pPr>
      <w:r>
        <w:t xml:space="preserve">        &lt;/entry&gt;</w:t>
      </w:r>
    </w:p>
    <w:p w14:paraId="5BD8462D" w14:textId="77777777" w:rsidR="008546C8" w:rsidRDefault="008546C8" w:rsidP="00811661">
      <w:pPr>
        <w:pStyle w:val="H3Body"/>
        <w:spacing w:after="0"/>
        <w:ind w:left="0"/>
      </w:pPr>
      <w:r>
        <w:t xml:space="preserve">        &lt;entry&gt;</w:t>
      </w:r>
    </w:p>
    <w:p w14:paraId="13091A32" w14:textId="77777777" w:rsidR="008546C8" w:rsidRDefault="008546C8" w:rsidP="00811661">
      <w:pPr>
        <w:pStyle w:val="H3Body"/>
        <w:spacing w:after="0"/>
        <w:ind w:left="0"/>
      </w:pPr>
      <w:r>
        <w:t xml:space="preserve">            &lt;key&gt;perfSaveGSTMsec:1.1&lt;/key&gt;</w:t>
      </w:r>
    </w:p>
    <w:p w14:paraId="5F3EAE94" w14:textId="77777777" w:rsidR="008546C8" w:rsidRDefault="008546C8" w:rsidP="00811661">
      <w:pPr>
        <w:pStyle w:val="H3Body"/>
        <w:spacing w:after="0"/>
        <w:ind w:left="0"/>
      </w:pPr>
      <w:r>
        <w:t xml:space="preserve">            &lt;value&gt;</w:t>
      </w:r>
    </w:p>
    <w:p w14:paraId="02BC495F" w14:textId="77777777" w:rsidR="008546C8" w:rsidRDefault="008546C8" w:rsidP="00811661">
      <w:pPr>
        <w:pStyle w:val="H3Body"/>
        <w:spacing w:after="0"/>
        <w:ind w:left="0"/>
      </w:pPr>
      <w:r>
        <w:t xml:space="preserve">                &lt;description&gt;Amount of time (in msec) spent writing the GST to the database.&lt;/description&gt;</w:t>
      </w:r>
    </w:p>
    <w:p w14:paraId="0C5780AE" w14:textId="77777777" w:rsidR="008546C8" w:rsidRDefault="008546C8" w:rsidP="00811661">
      <w:pPr>
        <w:pStyle w:val="H3Body"/>
        <w:spacing w:after="0"/>
        <w:ind w:left="0"/>
      </w:pPr>
      <w:r>
        <w:t xml:space="preserve">                &lt;displayName&gt;Save To GST&lt;/displayName&gt;</w:t>
      </w:r>
    </w:p>
    <w:p w14:paraId="13F04B6A" w14:textId="77777777" w:rsidR="008546C8" w:rsidRDefault="008546C8" w:rsidP="00811661">
      <w:pPr>
        <w:pStyle w:val="H3Body"/>
        <w:spacing w:after="0"/>
        <w:ind w:left="0"/>
      </w:pPr>
      <w:r>
        <w:t xml:space="preserve">                &lt;name&gt;perfSaveGSTMsec&lt;/name&gt;</w:t>
      </w:r>
    </w:p>
    <w:p w14:paraId="0489CE76" w14:textId="77777777" w:rsidR="008546C8" w:rsidRDefault="008546C8" w:rsidP="00811661">
      <w:pPr>
        <w:pStyle w:val="H3Body"/>
        <w:spacing w:after="0"/>
        <w:ind w:left="0"/>
      </w:pPr>
      <w:r>
        <w:t xml:space="preserve">                &lt;type&gt;milliseconds&lt;/type&gt;</w:t>
      </w:r>
    </w:p>
    <w:p w14:paraId="35C2287F" w14:textId="77777777" w:rsidR="008546C8" w:rsidRDefault="008546C8" w:rsidP="00811661">
      <w:pPr>
        <w:pStyle w:val="H3Body"/>
        <w:spacing w:after="0"/>
        <w:ind w:left="0"/>
      </w:pPr>
      <w:r>
        <w:t xml:space="preserve">                &lt;version&gt;1.1&lt;/version&gt;</w:t>
      </w:r>
    </w:p>
    <w:p w14:paraId="749864FD" w14:textId="77777777" w:rsidR="008546C8" w:rsidRDefault="008546C8" w:rsidP="00811661">
      <w:pPr>
        <w:pStyle w:val="H3Body"/>
        <w:spacing w:after="0"/>
        <w:ind w:left="0"/>
      </w:pPr>
      <w:r>
        <w:t xml:space="preserve">            &lt;/value&gt;</w:t>
      </w:r>
    </w:p>
    <w:p w14:paraId="15674622" w14:textId="77777777" w:rsidR="008546C8" w:rsidRDefault="008546C8" w:rsidP="00811661">
      <w:pPr>
        <w:pStyle w:val="H3Body"/>
        <w:spacing w:after="0"/>
        <w:ind w:left="0"/>
      </w:pPr>
      <w:r>
        <w:t xml:space="preserve">        &lt;/entry&gt;</w:t>
      </w:r>
    </w:p>
    <w:p w14:paraId="35FA4285" w14:textId="77777777" w:rsidR="008546C8" w:rsidRDefault="008546C8" w:rsidP="00811661">
      <w:pPr>
        <w:pStyle w:val="H3Body"/>
        <w:spacing w:after="0"/>
        <w:ind w:left="0"/>
      </w:pPr>
      <w:r>
        <w:t xml:space="preserve">        &lt;entry&gt;</w:t>
      </w:r>
    </w:p>
    <w:p w14:paraId="5CD6BCAF" w14:textId="77777777" w:rsidR="008546C8" w:rsidRDefault="008546C8" w:rsidP="00811661">
      <w:pPr>
        <w:pStyle w:val="H3Body"/>
        <w:spacing w:after="0"/>
        <w:ind w:left="0"/>
      </w:pPr>
      <w:r>
        <w:t xml:space="preserve">            &lt;key&gt;perfUpstreamMsec:1.0&lt;/key&gt;</w:t>
      </w:r>
    </w:p>
    <w:p w14:paraId="351173A5" w14:textId="77777777" w:rsidR="008546C8" w:rsidRDefault="008546C8" w:rsidP="00811661">
      <w:pPr>
        <w:pStyle w:val="H3Body"/>
        <w:spacing w:after="0"/>
        <w:ind w:left="0"/>
      </w:pPr>
      <w:r>
        <w:t xml:space="preserve">            &lt;value&gt;</w:t>
      </w:r>
    </w:p>
    <w:p w14:paraId="798E5442" w14:textId="77777777" w:rsidR="008546C8" w:rsidRDefault="008546C8" w:rsidP="00811661">
      <w:pPr>
        <w:pStyle w:val="H3Body"/>
        <w:spacing w:after="0"/>
        <w:ind w:left="0"/>
      </w:pPr>
      <w:r>
        <w:t xml:space="preserve">                &lt;description&gt;Amount of time (in msec) spent sending messages (via HTTP or JMS) to other applications.&lt;/description&gt;</w:t>
      </w:r>
    </w:p>
    <w:p w14:paraId="64436794" w14:textId="77777777" w:rsidR="008546C8" w:rsidRDefault="008546C8" w:rsidP="00811661">
      <w:pPr>
        <w:pStyle w:val="H3Body"/>
        <w:spacing w:after="0"/>
        <w:ind w:left="0"/>
      </w:pPr>
      <w:r>
        <w:t xml:space="preserve">                &lt;displayName&gt;perfUpstreamMsec&lt;/displayName&gt;</w:t>
      </w:r>
    </w:p>
    <w:p w14:paraId="08E97F7F" w14:textId="77777777" w:rsidR="008546C8" w:rsidRDefault="008546C8" w:rsidP="00811661">
      <w:pPr>
        <w:pStyle w:val="H3Body"/>
        <w:spacing w:after="0"/>
        <w:ind w:left="0"/>
      </w:pPr>
      <w:r>
        <w:t xml:space="preserve">                &lt;name&gt;perfUpstreamMsec&lt;/name&gt;</w:t>
      </w:r>
    </w:p>
    <w:p w14:paraId="00CCDFBE" w14:textId="77777777" w:rsidR="008546C8" w:rsidRDefault="008546C8" w:rsidP="00811661">
      <w:pPr>
        <w:pStyle w:val="H3Body"/>
        <w:spacing w:after="0"/>
        <w:ind w:left="0"/>
      </w:pPr>
      <w:r>
        <w:t xml:space="preserve">                &lt;type&gt;milliseconds&lt;/type&gt;</w:t>
      </w:r>
    </w:p>
    <w:p w14:paraId="4EB01CC4" w14:textId="77777777" w:rsidR="008546C8" w:rsidRDefault="008546C8" w:rsidP="00811661">
      <w:pPr>
        <w:pStyle w:val="H3Body"/>
        <w:spacing w:after="0"/>
        <w:ind w:left="0"/>
      </w:pPr>
      <w:r>
        <w:t xml:space="preserve">                &lt;version&gt;1.0&lt;/version&gt;</w:t>
      </w:r>
    </w:p>
    <w:p w14:paraId="554C7381" w14:textId="77777777" w:rsidR="008546C8" w:rsidRDefault="008546C8" w:rsidP="00811661">
      <w:pPr>
        <w:pStyle w:val="H3Body"/>
        <w:spacing w:after="0"/>
        <w:ind w:left="0"/>
      </w:pPr>
      <w:r>
        <w:t xml:space="preserve">            &lt;/value&gt;</w:t>
      </w:r>
    </w:p>
    <w:p w14:paraId="70F7FB2B" w14:textId="77777777" w:rsidR="008546C8" w:rsidRDefault="008546C8" w:rsidP="00811661">
      <w:pPr>
        <w:pStyle w:val="H3Body"/>
        <w:spacing w:after="0"/>
        <w:ind w:left="0"/>
      </w:pPr>
      <w:r>
        <w:t xml:space="preserve">        &lt;/entry&gt;</w:t>
      </w:r>
    </w:p>
    <w:p w14:paraId="746BA29E" w14:textId="77777777" w:rsidR="008546C8" w:rsidRDefault="008546C8" w:rsidP="00811661">
      <w:pPr>
        <w:pStyle w:val="H3Body"/>
        <w:spacing w:after="0"/>
        <w:ind w:left="0"/>
      </w:pPr>
      <w:r>
        <w:t xml:space="preserve">        &lt;entry&gt;</w:t>
      </w:r>
    </w:p>
    <w:p w14:paraId="604A8D4B" w14:textId="77777777" w:rsidR="008546C8" w:rsidRDefault="008546C8" w:rsidP="00811661">
      <w:pPr>
        <w:pStyle w:val="H3Body"/>
        <w:spacing w:after="0"/>
        <w:ind w:left="0"/>
      </w:pPr>
      <w:r>
        <w:t xml:space="preserve">            &lt;key&gt;perfPreModelingMsec:1.0&lt;/key&gt;</w:t>
      </w:r>
    </w:p>
    <w:p w14:paraId="271B66DD" w14:textId="77777777" w:rsidR="008546C8" w:rsidRDefault="008546C8" w:rsidP="00811661">
      <w:pPr>
        <w:pStyle w:val="H3Body"/>
        <w:spacing w:after="0"/>
        <w:ind w:left="0"/>
      </w:pPr>
      <w:r>
        <w:t xml:space="preserve">            &lt;value&gt;</w:t>
      </w:r>
    </w:p>
    <w:p w14:paraId="61460659" w14:textId="77777777" w:rsidR="008546C8" w:rsidRDefault="008546C8" w:rsidP="00811661">
      <w:pPr>
        <w:pStyle w:val="H3Body"/>
        <w:spacing w:after="0"/>
        <w:ind w:left="0"/>
      </w:pPr>
      <w:r>
        <w:t xml:space="preserve">                &lt;description&gt;Amount of time (in msec) spent in the pre-modeling step.&lt;/description&gt;</w:t>
      </w:r>
    </w:p>
    <w:p w14:paraId="566E6AE8" w14:textId="77777777" w:rsidR="008546C8" w:rsidRDefault="008546C8" w:rsidP="00811661">
      <w:pPr>
        <w:pStyle w:val="H3Body"/>
        <w:spacing w:after="0"/>
        <w:ind w:left="0"/>
      </w:pPr>
      <w:r>
        <w:t xml:space="preserve">                &lt;displayName&gt;perfPreModelingMsec&lt;/displayName&gt;</w:t>
      </w:r>
    </w:p>
    <w:p w14:paraId="650839AB" w14:textId="77777777" w:rsidR="008546C8" w:rsidRDefault="008546C8" w:rsidP="00811661">
      <w:pPr>
        <w:pStyle w:val="H3Body"/>
        <w:spacing w:after="0"/>
        <w:ind w:left="0"/>
      </w:pPr>
      <w:r>
        <w:t xml:space="preserve">                &lt;name&gt;perfPreModelingMsec&lt;/name&gt;</w:t>
      </w:r>
    </w:p>
    <w:p w14:paraId="07994AD6" w14:textId="77777777" w:rsidR="008546C8" w:rsidRDefault="008546C8" w:rsidP="00811661">
      <w:pPr>
        <w:pStyle w:val="H3Body"/>
        <w:spacing w:after="0"/>
        <w:ind w:left="0"/>
      </w:pPr>
      <w:r>
        <w:t xml:space="preserve">                &lt;type&gt;milliseconds&lt;/type&gt;</w:t>
      </w:r>
    </w:p>
    <w:p w14:paraId="1ED8B4EF" w14:textId="77777777" w:rsidR="008546C8" w:rsidRDefault="008546C8" w:rsidP="00811661">
      <w:pPr>
        <w:pStyle w:val="H3Body"/>
        <w:spacing w:after="0"/>
        <w:ind w:left="0"/>
      </w:pPr>
      <w:r>
        <w:t xml:space="preserve">                &lt;version&gt;1.0&lt;/version&gt;</w:t>
      </w:r>
    </w:p>
    <w:p w14:paraId="7AA1E958" w14:textId="77777777" w:rsidR="008546C8" w:rsidRDefault="008546C8" w:rsidP="00811661">
      <w:pPr>
        <w:pStyle w:val="H3Body"/>
        <w:spacing w:after="0"/>
        <w:ind w:left="0"/>
      </w:pPr>
      <w:r>
        <w:t xml:space="preserve">            &lt;/value&gt;</w:t>
      </w:r>
    </w:p>
    <w:p w14:paraId="3081E1D6" w14:textId="77777777" w:rsidR="008546C8" w:rsidRDefault="008546C8" w:rsidP="00811661">
      <w:pPr>
        <w:pStyle w:val="H3Body"/>
        <w:spacing w:after="0"/>
        <w:ind w:left="0"/>
      </w:pPr>
      <w:r>
        <w:t xml:space="preserve">        &lt;/entry&gt;</w:t>
      </w:r>
    </w:p>
    <w:p w14:paraId="01C194CE" w14:textId="77777777" w:rsidR="008546C8" w:rsidRDefault="008546C8" w:rsidP="00811661">
      <w:pPr>
        <w:pStyle w:val="H3Body"/>
        <w:spacing w:after="0"/>
        <w:ind w:left="0"/>
      </w:pPr>
      <w:r>
        <w:t xml:space="preserve">        &lt;entry&gt;</w:t>
      </w:r>
    </w:p>
    <w:p w14:paraId="7A764FF1" w14:textId="77777777" w:rsidR="008546C8" w:rsidRDefault="008546C8" w:rsidP="00811661">
      <w:pPr>
        <w:pStyle w:val="H3Body"/>
        <w:spacing w:after="0"/>
        <w:ind w:left="0"/>
      </w:pPr>
      <w:r>
        <w:t xml:space="preserve">            &lt;key&gt;perfPostModelingMsec:1.0&lt;/key&gt;</w:t>
      </w:r>
    </w:p>
    <w:p w14:paraId="27E5B7BB" w14:textId="77777777" w:rsidR="008546C8" w:rsidRDefault="008546C8" w:rsidP="00811661">
      <w:pPr>
        <w:pStyle w:val="H3Body"/>
        <w:spacing w:after="0"/>
        <w:ind w:left="0"/>
      </w:pPr>
      <w:r>
        <w:t xml:space="preserve">            &lt;value&gt;</w:t>
      </w:r>
    </w:p>
    <w:p w14:paraId="32C64FFC" w14:textId="77777777" w:rsidR="008546C8" w:rsidRDefault="008546C8" w:rsidP="00811661">
      <w:pPr>
        <w:pStyle w:val="H3Body"/>
        <w:spacing w:after="0"/>
        <w:ind w:left="0"/>
      </w:pPr>
      <w:r>
        <w:t xml:space="preserve">                &lt;description&gt;Amount of time (in msec) spent in the post-modeling step.&lt;/description&gt;</w:t>
      </w:r>
    </w:p>
    <w:p w14:paraId="7CF74239" w14:textId="77777777" w:rsidR="008546C8" w:rsidRDefault="008546C8" w:rsidP="00811661">
      <w:pPr>
        <w:pStyle w:val="H3Body"/>
        <w:spacing w:after="0"/>
        <w:ind w:left="0"/>
      </w:pPr>
      <w:r>
        <w:t xml:space="preserve">                &lt;displayName&gt;perfPostModelingMsec&lt;/displayName&gt;</w:t>
      </w:r>
    </w:p>
    <w:p w14:paraId="34B47015" w14:textId="77777777" w:rsidR="008546C8" w:rsidRDefault="008546C8" w:rsidP="00811661">
      <w:pPr>
        <w:pStyle w:val="H3Body"/>
        <w:spacing w:after="0"/>
        <w:ind w:left="0"/>
      </w:pPr>
      <w:r>
        <w:t xml:space="preserve">                &lt;name&gt;perfPostModelingMsec&lt;/name&gt;</w:t>
      </w:r>
    </w:p>
    <w:p w14:paraId="093C9459" w14:textId="77777777" w:rsidR="008546C8" w:rsidRDefault="008546C8" w:rsidP="00811661">
      <w:pPr>
        <w:pStyle w:val="H3Body"/>
        <w:spacing w:after="0"/>
        <w:ind w:left="0"/>
      </w:pPr>
      <w:r>
        <w:t xml:space="preserve">                &lt;type&gt;milliseconds&lt;/type&gt;</w:t>
      </w:r>
    </w:p>
    <w:p w14:paraId="7413CF14" w14:textId="77777777" w:rsidR="008546C8" w:rsidRDefault="008546C8" w:rsidP="00811661">
      <w:pPr>
        <w:pStyle w:val="H3Body"/>
        <w:spacing w:after="0"/>
        <w:ind w:left="0"/>
      </w:pPr>
      <w:r>
        <w:t xml:space="preserve">                &lt;version&gt;1.0&lt;/version&gt;</w:t>
      </w:r>
    </w:p>
    <w:p w14:paraId="36FC2DAC" w14:textId="77777777" w:rsidR="008546C8" w:rsidRDefault="008546C8" w:rsidP="00811661">
      <w:pPr>
        <w:pStyle w:val="H3Body"/>
        <w:spacing w:after="0"/>
        <w:ind w:left="0"/>
      </w:pPr>
      <w:r>
        <w:t xml:space="preserve">            &lt;/value&gt;</w:t>
      </w:r>
    </w:p>
    <w:p w14:paraId="0370FF9F" w14:textId="77777777" w:rsidR="008546C8" w:rsidRDefault="008546C8" w:rsidP="00811661">
      <w:pPr>
        <w:pStyle w:val="H3Body"/>
        <w:spacing w:after="0"/>
        <w:ind w:left="0"/>
      </w:pPr>
      <w:r>
        <w:t xml:space="preserve">        &lt;/entry&gt;</w:t>
      </w:r>
    </w:p>
    <w:p w14:paraId="210B2BF7" w14:textId="77777777" w:rsidR="008546C8" w:rsidRDefault="008546C8" w:rsidP="00811661">
      <w:pPr>
        <w:pStyle w:val="H3Body"/>
        <w:spacing w:after="0"/>
        <w:ind w:left="0"/>
      </w:pPr>
      <w:r>
        <w:t xml:space="preserve">        &lt;entry&gt;</w:t>
      </w:r>
    </w:p>
    <w:p w14:paraId="44A254DC" w14:textId="77777777" w:rsidR="008546C8" w:rsidRDefault="008546C8" w:rsidP="00811661">
      <w:pPr>
        <w:pStyle w:val="H3Body"/>
        <w:spacing w:after="0"/>
        <w:ind w:left="0"/>
      </w:pPr>
      <w:r>
        <w:t xml:space="preserve">            &lt;key&gt;perfWriteToReaderMsec:1.0&lt;/key&gt;</w:t>
      </w:r>
    </w:p>
    <w:p w14:paraId="229E4341" w14:textId="77777777" w:rsidR="008546C8" w:rsidRDefault="008546C8" w:rsidP="00811661">
      <w:pPr>
        <w:pStyle w:val="H3Body"/>
        <w:spacing w:after="0"/>
        <w:ind w:left="0"/>
      </w:pPr>
      <w:r>
        <w:t xml:space="preserve">            &lt;value&gt;</w:t>
      </w:r>
    </w:p>
    <w:p w14:paraId="2C86EB75" w14:textId="77777777" w:rsidR="008546C8" w:rsidRDefault="008546C8" w:rsidP="00811661">
      <w:pPr>
        <w:pStyle w:val="H3Body"/>
        <w:spacing w:after="0"/>
        <w:ind w:left="0"/>
      </w:pPr>
      <w:r>
        <w:t xml:space="preserve">                &lt;description&gt;Amount of time (in msec) spent sending information to readers.&lt;/description&gt;</w:t>
      </w:r>
    </w:p>
    <w:p w14:paraId="4F03AEFC" w14:textId="77777777" w:rsidR="008546C8" w:rsidRDefault="008546C8" w:rsidP="00811661">
      <w:pPr>
        <w:pStyle w:val="H3Body"/>
        <w:spacing w:after="0"/>
        <w:ind w:left="0"/>
      </w:pPr>
      <w:r>
        <w:t xml:space="preserve">                &lt;displayName&gt;perfWriteToReaderMsec&lt;/displayName&gt;</w:t>
      </w:r>
    </w:p>
    <w:p w14:paraId="5B5CDE53" w14:textId="77777777" w:rsidR="008546C8" w:rsidRDefault="008546C8" w:rsidP="00811661">
      <w:pPr>
        <w:pStyle w:val="H3Body"/>
        <w:spacing w:after="0"/>
        <w:ind w:left="0"/>
      </w:pPr>
      <w:r>
        <w:t xml:space="preserve">                &lt;name&gt;perfWriteToReaderMsec&lt;/name&gt;</w:t>
      </w:r>
    </w:p>
    <w:p w14:paraId="14C9FBC2" w14:textId="77777777" w:rsidR="008546C8" w:rsidRDefault="008546C8" w:rsidP="00811661">
      <w:pPr>
        <w:pStyle w:val="H3Body"/>
        <w:spacing w:after="0"/>
        <w:ind w:left="0"/>
      </w:pPr>
      <w:r>
        <w:t xml:space="preserve">                &lt;type&gt;milliseconds&lt;/type&gt;</w:t>
      </w:r>
    </w:p>
    <w:p w14:paraId="23CC00A5" w14:textId="77777777" w:rsidR="008546C8" w:rsidRDefault="008546C8" w:rsidP="00811661">
      <w:pPr>
        <w:pStyle w:val="H3Body"/>
        <w:spacing w:after="0"/>
        <w:ind w:left="0"/>
      </w:pPr>
      <w:r>
        <w:t xml:space="preserve">                &lt;version&gt;1.0&lt;/version&gt;</w:t>
      </w:r>
    </w:p>
    <w:p w14:paraId="64417223" w14:textId="77777777" w:rsidR="008546C8" w:rsidRDefault="008546C8" w:rsidP="00811661">
      <w:pPr>
        <w:pStyle w:val="H3Body"/>
        <w:spacing w:after="0"/>
        <w:ind w:left="0"/>
      </w:pPr>
      <w:r>
        <w:t xml:space="preserve">            &lt;/value&gt;</w:t>
      </w:r>
    </w:p>
    <w:p w14:paraId="3DC48B65" w14:textId="77777777" w:rsidR="008546C8" w:rsidRDefault="008546C8" w:rsidP="00811661">
      <w:pPr>
        <w:pStyle w:val="H3Body"/>
        <w:spacing w:after="0"/>
        <w:ind w:left="0"/>
      </w:pPr>
      <w:r>
        <w:t xml:space="preserve">        &lt;/entry&gt;</w:t>
      </w:r>
    </w:p>
    <w:p w14:paraId="38248400" w14:textId="77777777" w:rsidR="008546C8" w:rsidRDefault="008546C8" w:rsidP="00811661">
      <w:pPr>
        <w:pStyle w:val="H3Body"/>
        <w:spacing w:after="0"/>
        <w:ind w:left="0"/>
      </w:pPr>
      <w:r>
        <w:t xml:space="preserve">        &lt;entry&gt;</w:t>
      </w:r>
    </w:p>
    <w:p w14:paraId="6BE8B376" w14:textId="77777777" w:rsidR="008546C8" w:rsidRDefault="008546C8" w:rsidP="00811661">
      <w:pPr>
        <w:pStyle w:val="H3Body"/>
        <w:spacing w:after="0"/>
        <w:ind w:left="0"/>
      </w:pPr>
      <w:r>
        <w:t xml:space="preserve">            &lt;key&gt;perfMainLoopUtilization:1.0&lt;/key&gt;</w:t>
      </w:r>
    </w:p>
    <w:p w14:paraId="5939B04C" w14:textId="77777777" w:rsidR="008546C8" w:rsidRDefault="008546C8" w:rsidP="00811661">
      <w:pPr>
        <w:pStyle w:val="H3Body"/>
        <w:spacing w:after="0"/>
        <w:ind w:left="0"/>
      </w:pPr>
      <w:r>
        <w:t xml:space="preserve">            &lt;value&gt;</w:t>
      </w:r>
    </w:p>
    <w:p w14:paraId="152D4C52" w14:textId="77777777" w:rsidR="008546C8" w:rsidRDefault="008546C8" w:rsidP="00811661">
      <w:pPr>
        <w:pStyle w:val="H3Body"/>
        <w:spacing w:after="0"/>
        <w:ind w:left="0"/>
      </w:pPr>
      <w:r>
        <w:t xml:space="preserve">                &lt;description&gt;Percentage of the main loops 'quantum' that was needed. Over 100% indicates that the xBRC is falling behind on its processing.&lt;/description&gt;</w:t>
      </w:r>
    </w:p>
    <w:p w14:paraId="05D5B12C" w14:textId="77777777" w:rsidR="008546C8" w:rsidRDefault="008546C8" w:rsidP="00811661">
      <w:pPr>
        <w:pStyle w:val="H3Body"/>
        <w:spacing w:after="0"/>
        <w:ind w:left="0"/>
      </w:pPr>
      <w:r>
        <w:t xml:space="preserve">                &lt;displayName&gt;perfMainLoopUtilization&lt;/displayName&gt;</w:t>
      </w:r>
    </w:p>
    <w:p w14:paraId="71FA8E1E" w14:textId="77777777" w:rsidR="008546C8" w:rsidRDefault="008546C8" w:rsidP="00811661">
      <w:pPr>
        <w:pStyle w:val="H3Body"/>
        <w:spacing w:after="0"/>
        <w:ind w:left="0"/>
      </w:pPr>
      <w:r>
        <w:t xml:space="preserve">                &lt;name&gt;perfMainLoopUtilization&lt;/name&gt;</w:t>
      </w:r>
    </w:p>
    <w:p w14:paraId="342B0A63" w14:textId="77777777" w:rsidR="008546C8" w:rsidRDefault="008546C8" w:rsidP="00811661">
      <w:pPr>
        <w:pStyle w:val="H3Body"/>
        <w:spacing w:after="0"/>
        <w:ind w:left="0"/>
      </w:pPr>
      <w:r>
        <w:t xml:space="preserve">                &lt;type&gt;milliseconds&lt;/type&gt;</w:t>
      </w:r>
    </w:p>
    <w:p w14:paraId="723A4A9C" w14:textId="77777777" w:rsidR="008546C8" w:rsidRDefault="008546C8" w:rsidP="00811661">
      <w:pPr>
        <w:pStyle w:val="H3Body"/>
        <w:spacing w:after="0"/>
        <w:ind w:left="0"/>
      </w:pPr>
      <w:r>
        <w:t xml:space="preserve">                &lt;version&gt;1.0&lt;/version&gt;</w:t>
      </w:r>
    </w:p>
    <w:p w14:paraId="414D29EC" w14:textId="77777777" w:rsidR="008546C8" w:rsidRDefault="008546C8" w:rsidP="00811661">
      <w:pPr>
        <w:pStyle w:val="H3Body"/>
        <w:spacing w:after="0"/>
        <w:ind w:left="0"/>
      </w:pPr>
      <w:r>
        <w:t xml:space="preserve">            &lt;/value&gt;</w:t>
      </w:r>
    </w:p>
    <w:p w14:paraId="484E2843" w14:textId="77777777" w:rsidR="008546C8" w:rsidRDefault="008546C8" w:rsidP="00811661">
      <w:pPr>
        <w:pStyle w:val="H3Body"/>
        <w:spacing w:after="0"/>
        <w:ind w:left="0"/>
      </w:pPr>
      <w:r>
        <w:t xml:space="preserve">        &lt;/entry&gt;</w:t>
      </w:r>
    </w:p>
    <w:p w14:paraId="796B70E5" w14:textId="77777777" w:rsidR="008546C8" w:rsidRDefault="008546C8" w:rsidP="00811661">
      <w:pPr>
        <w:pStyle w:val="H3Body"/>
        <w:spacing w:after="0"/>
        <w:ind w:left="0"/>
      </w:pPr>
      <w:r>
        <w:t xml:space="preserve">        &lt;entry&gt;</w:t>
      </w:r>
    </w:p>
    <w:p w14:paraId="29D70A3D" w14:textId="77777777" w:rsidR="008546C8" w:rsidRDefault="008546C8" w:rsidP="00811661">
      <w:pPr>
        <w:pStyle w:val="H3Body"/>
        <w:spacing w:after="0"/>
        <w:ind w:left="0"/>
      </w:pPr>
      <w:r>
        <w:t xml:space="preserve">            &lt;key&gt;perfModel1:1.0&lt;/key&gt;</w:t>
      </w:r>
    </w:p>
    <w:p w14:paraId="39B0822E" w14:textId="77777777" w:rsidR="008546C8" w:rsidRDefault="008546C8" w:rsidP="00811661">
      <w:pPr>
        <w:pStyle w:val="H3Body"/>
        <w:spacing w:after="0"/>
        <w:ind w:left="0"/>
      </w:pPr>
      <w:r>
        <w:t xml:space="preserve">            &lt;value&gt;</w:t>
      </w:r>
    </w:p>
    <w:p w14:paraId="437EE525" w14:textId="77777777" w:rsidR="008546C8" w:rsidRDefault="008546C8" w:rsidP="00811661">
      <w:pPr>
        <w:pStyle w:val="H3Body"/>
        <w:spacing w:after="0"/>
        <w:ind w:left="0"/>
      </w:pPr>
      <w:r>
        <w:t xml:space="preserve">                &lt;description&gt;Model-specific datum&lt;/description&gt;</w:t>
      </w:r>
    </w:p>
    <w:p w14:paraId="76298C63" w14:textId="77777777" w:rsidR="008546C8" w:rsidRDefault="008546C8" w:rsidP="00811661">
      <w:pPr>
        <w:pStyle w:val="H3Body"/>
        <w:spacing w:after="0"/>
        <w:ind w:left="0"/>
      </w:pPr>
      <w:r>
        <w:t xml:space="preserve">                &lt;displayName&gt;perfModel1&lt;/displayName&gt;</w:t>
      </w:r>
    </w:p>
    <w:p w14:paraId="32FBAAE6" w14:textId="77777777" w:rsidR="008546C8" w:rsidRDefault="008546C8" w:rsidP="00811661">
      <w:pPr>
        <w:pStyle w:val="H3Body"/>
        <w:spacing w:after="0"/>
        <w:ind w:left="0"/>
      </w:pPr>
      <w:r>
        <w:t xml:space="preserve">                &lt;name&gt;perfModel1&lt;/name&gt;</w:t>
      </w:r>
    </w:p>
    <w:p w14:paraId="7BD819FC" w14:textId="77777777" w:rsidR="008546C8" w:rsidRDefault="008546C8" w:rsidP="00811661">
      <w:pPr>
        <w:pStyle w:val="H3Body"/>
        <w:spacing w:after="0"/>
        <w:ind w:left="0"/>
      </w:pPr>
      <w:r>
        <w:t xml:space="preserve">                &lt;type&gt;milliseconds&lt;/type&gt;</w:t>
      </w:r>
    </w:p>
    <w:p w14:paraId="2C69CFFC" w14:textId="77777777" w:rsidR="008546C8" w:rsidRDefault="008546C8" w:rsidP="00811661">
      <w:pPr>
        <w:pStyle w:val="H3Body"/>
        <w:spacing w:after="0"/>
        <w:ind w:left="0"/>
      </w:pPr>
      <w:r>
        <w:t xml:space="preserve">                &lt;version&gt;1.0&lt;/version&gt;</w:t>
      </w:r>
    </w:p>
    <w:p w14:paraId="725CBEB3" w14:textId="77777777" w:rsidR="008546C8" w:rsidRDefault="008546C8" w:rsidP="00811661">
      <w:pPr>
        <w:pStyle w:val="H3Body"/>
        <w:spacing w:after="0"/>
        <w:ind w:left="0"/>
      </w:pPr>
      <w:r>
        <w:t xml:space="preserve">            &lt;/value&gt;</w:t>
      </w:r>
    </w:p>
    <w:p w14:paraId="6B0CD628" w14:textId="77777777" w:rsidR="008546C8" w:rsidRDefault="008546C8" w:rsidP="00811661">
      <w:pPr>
        <w:pStyle w:val="H3Body"/>
        <w:spacing w:after="0"/>
        <w:ind w:left="0"/>
      </w:pPr>
      <w:r>
        <w:t xml:space="preserve">        &lt;/entry&gt;</w:t>
      </w:r>
    </w:p>
    <w:p w14:paraId="6680A38E" w14:textId="77777777" w:rsidR="008546C8" w:rsidRDefault="008546C8" w:rsidP="00811661">
      <w:pPr>
        <w:pStyle w:val="H3Body"/>
        <w:spacing w:after="0"/>
        <w:ind w:left="0"/>
      </w:pPr>
      <w:r>
        <w:t xml:space="preserve">        &lt;entry&gt;</w:t>
      </w:r>
    </w:p>
    <w:p w14:paraId="700F757F" w14:textId="77777777" w:rsidR="008546C8" w:rsidRDefault="008546C8" w:rsidP="00811661">
      <w:pPr>
        <w:pStyle w:val="H3Body"/>
        <w:spacing w:after="0"/>
        <w:ind w:left="0"/>
      </w:pPr>
      <w:r>
        <w:t xml:space="preserve">            &lt;key&gt;perfModel2:1.0&lt;/key&gt;</w:t>
      </w:r>
    </w:p>
    <w:p w14:paraId="1C1B6D18" w14:textId="77777777" w:rsidR="008546C8" w:rsidRDefault="008546C8" w:rsidP="00811661">
      <w:pPr>
        <w:pStyle w:val="H3Body"/>
        <w:spacing w:after="0"/>
        <w:ind w:left="0"/>
      </w:pPr>
      <w:r>
        <w:t xml:space="preserve">            &lt;value&gt;</w:t>
      </w:r>
    </w:p>
    <w:p w14:paraId="6334F12E" w14:textId="77777777" w:rsidR="008546C8" w:rsidRDefault="008546C8" w:rsidP="00811661">
      <w:pPr>
        <w:pStyle w:val="H3Body"/>
        <w:spacing w:after="0"/>
        <w:ind w:left="0"/>
      </w:pPr>
      <w:r>
        <w:t xml:space="preserve">                &lt;description&gt;Model-specific datum&lt;/description&gt;</w:t>
      </w:r>
    </w:p>
    <w:p w14:paraId="01156C26" w14:textId="77777777" w:rsidR="008546C8" w:rsidRDefault="008546C8" w:rsidP="00811661">
      <w:pPr>
        <w:pStyle w:val="H3Body"/>
        <w:spacing w:after="0"/>
        <w:ind w:left="0"/>
      </w:pPr>
      <w:r>
        <w:t xml:space="preserve">                &lt;displayName&gt;perfModel2&lt;/displayName&gt;</w:t>
      </w:r>
    </w:p>
    <w:p w14:paraId="2DE299A4" w14:textId="77777777" w:rsidR="008546C8" w:rsidRDefault="008546C8" w:rsidP="00811661">
      <w:pPr>
        <w:pStyle w:val="H3Body"/>
        <w:spacing w:after="0"/>
        <w:ind w:left="0"/>
      </w:pPr>
      <w:r>
        <w:t xml:space="preserve">                &lt;name&gt;perfModel2&lt;/name&gt;</w:t>
      </w:r>
    </w:p>
    <w:p w14:paraId="692CE605" w14:textId="77777777" w:rsidR="008546C8" w:rsidRDefault="008546C8" w:rsidP="00811661">
      <w:pPr>
        <w:pStyle w:val="H3Body"/>
        <w:spacing w:after="0"/>
        <w:ind w:left="0"/>
      </w:pPr>
      <w:r>
        <w:t xml:space="preserve">                &lt;type&gt;milliseconds&lt;/type&gt;</w:t>
      </w:r>
    </w:p>
    <w:p w14:paraId="7A81310E" w14:textId="77777777" w:rsidR="008546C8" w:rsidRDefault="008546C8" w:rsidP="00811661">
      <w:pPr>
        <w:pStyle w:val="H3Body"/>
        <w:spacing w:after="0"/>
        <w:ind w:left="0"/>
      </w:pPr>
      <w:r>
        <w:t xml:space="preserve">                &lt;version&gt;1.0&lt;/version&gt;</w:t>
      </w:r>
    </w:p>
    <w:p w14:paraId="4943E983" w14:textId="77777777" w:rsidR="008546C8" w:rsidRDefault="008546C8" w:rsidP="00811661">
      <w:pPr>
        <w:pStyle w:val="H3Body"/>
        <w:spacing w:after="0"/>
        <w:ind w:left="0"/>
      </w:pPr>
      <w:r>
        <w:t xml:space="preserve">            &lt;/value&gt;</w:t>
      </w:r>
    </w:p>
    <w:p w14:paraId="4D621125" w14:textId="77777777" w:rsidR="008546C8" w:rsidRDefault="008546C8" w:rsidP="00811661">
      <w:pPr>
        <w:pStyle w:val="H3Body"/>
        <w:spacing w:after="0"/>
        <w:ind w:left="0"/>
      </w:pPr>
      <w:r>
        <w:t xml:space="preserve">        &lt;/entry&gt;</w:t>
      </w:r>
    </w:p>
    <w:p w14:paraId="46388804" w14:textId="77777777" w:rsidR="008546C8" w:rsidRDefault="008546C8" w:rsidP="00811661">
      <w:pPr>
        <w:pStyle w:val="H3Body"/>
        <w:spacing w:after="0"/>
        <w:ind w:left="0"/>
      </w:pPr>
      <w:r>
        <w:t xml:space="preserve">        &lt;entry&gt;</w:t>
      </w:r>
    </w:p>
    <w:p w14:paraId="01C6D78D" w14:textId="77777777" w:rsidR="008546C8" w:rsidRDefault="008546C8" w:rsidP="00811661">
      <w:pPr>
        <w:pStyle w:val="H3Body"/>
        <w:spacing w:after="0"/>
        <w:ind w:left="0"/>
      </w:pPr>
      <w:r>
        <w:t xml:space="preserve">            &lt;key&gt;perfModel3:1.0&lt;/key&gt;</w:t>
      </w:r>
    </w:p>
    <w:p w14:paraId="4447E462" w14:textId="77777777" w:rsidR="008546C8" w:rsidRDefault="008546C8" w:rsidP="00811661">
      <w:pPr>
        <w:pStyle w:val="H3Body"/>
        <w:spacing w:after="0"/>
        <w:ind w:left="0"/>
      </w:pPr>
      <w:r>
        <w:t xml:space="preserve">            &lt;value&gt;</w:t>
      </w:r>
    </w:p>
    <w:p w14:paraId="15116B3C" w14:textId="77777777" w:rsidR="008546C8" w:rsidRDefault="008546C8" w:rsidP="00811661">
      <w:pPr>
        <w:pStyle w:val="H3Body"/>
        <w:spacing w:after="0"/>
        <w:ind w:left="0"/>
      </w:pPr>
      <w:r>
        <w:t xml:space="preserve">                &lt;description&gt;Model-specific datum&lt;/description&gt;</w:t>
      </w:r>
    </w:p>
    <w:p w14:paraId="584B88EE" w14:textId="77777777" w:rsidR="008546C8" w:rsidRDefault="008546C8" w:rsidP="00811661">
      <w:pPr>
        <w:pStyle w:val="H3Body"/>
        <w:spacing w:after="0"/>
        <w:ind w:left="0"/>
      </w:pPr>
      <w:r>
        <w:t xml:space="preserve">                &lt;displayName&gt;perfModel3&lt;/displayName&gt;</w:t>
      </w:r>
    </w:p>
    <w:p w14:paraId="64D0EBC6" w14:textId="77777777" w:rsidR="008546C8" w:rsidRDefault="008546C8" w:rsidP="00811661">
      <w:pPr>
        <w:pStyle w:val="H3Body"/>
        <w:spacing w:after="0"/>
        <w:ind w:left="0"/>
      </w:pPr>
      <w:r>
        <w:t xml:space="preserve">                &lt;name&gt;perfModel3&lt;/name&gt;</w:t>
      </w:r>
    </w:p>
    <w:p w14:paraId="3DF1F88D" w14:textId="77777777" w:rsidR="008546C8" w:rsidRDefault="008546C8" w:rsidP="00811661">
      <w:pPr>
        <w:pStyle w:val="H3Body"/>
        <w:spacing w:after="0"/>
        <w:ind w:left="0"/>
      </w:pPr>
      <w:r>
        <w:t xml:space="preserve">                &lt;type&gt;milliseconds&lt;/type&gt;</w:t>
      </w:r>
    </w:p>
    <w:p w14:paraId="06D9091A" w14:textId="77777777" w:rsidR="008546C8" w:rsidRDefault="008546C8" w:rsidP="00811661">
      <w:pPr>
        <w:pStyle w:val="H3Body"/>
        <w:spacing w:after="0"/>
        <w:ind w:left="0"/>
      </w:pPr>
      <w:r>
        <w:t xml:space="preserve">                &lt;version&gt;1.0&lt;/version&gt;</w:t>
      </w:r>
    </w:p>
    <w:p w14:paraId="4F3ECFAF" w14:textId="77777777" w:rsidR="008546C8" w:rsidRDefault="008546C8" w:rsidP="00811661">
      <w:pPr>
        <w:pStyle w:val="H3Body"/>
        <w:spacing w:after="0"/>
        <w:ind w:left="0"/>
      </w:pPr>
      <w:r>
        <w:t xml:space="preserve">            &lt;/value&gt;</w:t>
      </w:r>
    </w:p>
    <w:p w14:paraId="37B250FB" w14:textId="77777777" w:rsidR="008546C8" w:rsidRDefault="008546C8" w:rsidP="00811661">
      <w:pPr>
        <w:pStyle w:val="H3Body"/>
        <w:spacing w:after="0"/>
        <w:ind w:left="0"/>
      </w:pPr>
      <w:r>
        <w:t xml:space="preserve">        &lt;/entry&gt;</w:t>
      </w:r>
    </w:p>
    <w:p w14:paraId="4ED96FF2" w14:textId="77777777" w:rsidR="008546C8" w:rsidRDefault="008546C8" w:rsidP="00811661">
      <w:pPr>
        <w:pStyle w:val="H3Body"/>
        <w:spacing w:after="0"/>
        <w:ind w:left="0"/>
      </w:pPr>
      <w:r>
        <w:t xml:space="preserve">    &lt;/map&gt;</w:t>
      </w:r>
    </w:p>
    <w:p w14:paraId="3C1E2CDE" w14:textId="06A86AB0" w:rsidR="008546C8" w:rsidRDefault="008546C8" w:rsidP="00811661">
      <w:pPr>
        <w:pStyle w:val="H3Body"/>
        <w:spacing w:after="0"/>
        <w:ind w:left="0"/>
      </w:pPr>
      <w:r>
        <w:t>&lt;/perfMetricMetadataMap&gt;</w:t>
      </w:r>
    </w:p>
    <w:p w14:paraId="06119844" w14:textId="77777777" w:rsidR="008546C8" w:rsidRDefault="008546C8" w:rsidP="00D833AE">
      <w:pPr>
        <w:pStyle w:val="H3Body"/>
        <w:ind w:left="0"/>
      </w:pPr>
    </w:p>
    <w:p w14:paraId="345EA587" w14:textId="77777777" w:rsidR="00D833AE" w:rsidRDefault="00D833AE" w:rsidP="00D833AE">
      <w:pPr>
        <w:pStyle w:val="Heading3"/>
      </w:pPr>
      <w:bookmarkStart w:id="74" w:name="_Toc354070944"/>
      <w:r>
        <w:t>ProblemsReportDto</w:t>
      </w:r>
      <w:bookmarkEnd w:id="74"/>
    </w:p>
    <w:p w14:paraId="2E00EF54" w14:textId="77777777" w:rsidR="00D833AE" w:rsidRDefault="00D833AE" w:rsidP="00D833AE">
      <w:pPr>
        <w:pStyle w:val="H3Body"/>
      </w:pPr>
    </w:p>
    <w:p w14:paraId="74EA47B3" w14:textId="77777777" w:rsidR="00D833AE" w:rsidRDefault="00D833AE" w:rsidP="00D833AE">
      <w:pPr>
        <w:pStyle w:val="H3Body"/>
        <w:spacing w:after="0"/>
        <w:ind w:left="0"/>
      </w:pPr>
      <w:r>
        <w:t>&lt;?xml version="1.0" encoding="UTF-8" standalone="yes"?&gt;</w:t>
      </w:r>
    </w:p>
    <w:p w14:paraId="5ACD843A" w14:textId="77777777" w:rsidR="00D833AE" w:rsidRDefault="00D833AE" w:rsidP="00D833AE">
      <w:pPr>
        <w:pStyle w:val="H3Body"/>
        <w:spacing w:after="0"/>
        <w:ind w:left="0"/>
      </w:pPr>
      <w:r>
        <w:t>&lt;problemsReport&gt;</w:t>
      </w:r>
    </w:p>
    <w:p w14:paraId="19569BFC" w14:textId="77777777" w:rsidR="00D833AE" w:rsidRDefault="00D833AE" w:rsidP="00D833AE">
      <w:pPr>
        <w:pStyle w:val="H3Body"/>
        <w:spacing w:after="0"/>
        <w:ind w:left="0"/>
      </w:pPr>
      <w:r>
        <w:t xml:space="preserve">    &lt;errors&gt;</w:t>
      </w:r>
    </w:p>
    <w:p w14:paraId="2AAAD024" w14:textId="77777777" w:rsidR="00D833AE" w:rsidRDefault="00D833AE" w:rsidP="00D833AE">
      <w:pPr>
        <w:pStyle w:val="H3Body"/>
        <w:spacing w:after="0"/>
        <w:ind w:left="0"/>
      </w:pPr>
      <w:r>
        <w:t xml:space="preserve">        &lt;entry&gt;</w:t>
      </w:r>
    </w:p>
    <w:p w14:paraId="75FFB464" w14:textId="77777777" w:rsidR="00D833AE" w:rsidRDefault="00D833AE" w:rsidP="00D833AE">
      <w:pPr>
        <w:pStyle w:val="H3Body"/>
        <w:spacing w:after="0"/>
        <w:ind w:left="0"/>
      </w:pPr>
      <w:r>
        <w:t xml:space="preserve">            &lt;key&gt;InsertMetricsData&lt;/key&gt;</w:t>
      </w:r>
    </w:p>
    <w:p w14:paraId="6DB84CD2" w14:textId="77777777" w:rsidR="00D833AE" w:rsidRDefault="00D833AE" w:rsidP="00D833AE">
      <w:pPr>
        <w:pStyle w:val="H3Body"/>
        <w:spacing w:after="0"/>
        <w:ind w:left="0"/>
      </w:pPr>
      <w:r>
        <w:t xml:space="preserve">            &lt;value timestamp="2013-04-16T22:28:02.362-07:00"&gt;Failed to insert performance metrics data for 10.93.144.34:8080&lt;/value&gt;</w:t>
      </w:r>
    </w:p>
    <w:p w14:paraId="52681517" w14:textId="77777777" w:rsidR="00D833AE" w:rsidRDefault="00D833AE" w:rsidP="00D833AE">
      <w:pPr>
        <w:pStyle w:val="H3Body"/>
        <w:spacing w:after="0"/>
        <w:ind w:left="0"/>
      </w:pPr>
      <w:r>
        <w:t xml:space="preserve">        &lt;/entry&gt;</w:t>
      </w:r>
    </w:p>
    <w:p w14:paraId="7DFDF67B" w14:textId="77777777" w:rsidR="00D833AE" w:rsidRDefault="00D833AE" w:rsidP="00D833AE">
      <w:pPr>
        <w:pStyle w:val="H3Body"/>
        <w:spacing w:after="0"/>
        <w:ind w:left="0"/>
      </w:pPr>
      <w:r>
        <w:t xml:space="preserve">        &lt;entry&gt;</w:t>
      </w:r>
    </w:p>
    <w:p w14:paraId="12E5D8CD" w14:textId="77777777" w:rsidR="00D833AE" w:rsidRDefault="00D833AE" w:rsidP="00D833AE">
      <w:pPr>
        <w:pStyle w:val="H3Body"/>
        <w:spacing w:after="0"/>
        <w:ind w:left="0"/>
      </w:pPr>
      <w:r>
        <w:t xml:space="preserve">            &lt;key&gt;JmsMessaging&lt;/key&gt;</w:t>
      </w:r>
    </w:p>
    <w:p w14:paraId="16BAFDBA" w14:textId="77777777" w:rsidR="00D833AE" w:rsidRDefault="00D833AE" w:rsidP="00D833AE">
      <w:pPr>
        <w:pStyle w:val="H3Body"/>
        <w:spacing w:after="0"/>
        <w:ind w:left="0"/>
      </w:pPr>
      <w:r>
        <w:t xml:space="preserve">            &lt;value timestamp="2013-04-16T22:21:14.272-07:00"&gt;The nge.xconnect.parkid key is not set in environment.properties&lt;/value&gt;</w:t>
      </w:r>
    </w:p>
    <w:p w14:paraId="1EA48677" w14:textId="77777777" w:rsidR="00D833AE" w:rsidRDefault="00D833AE" w:rsidP="00D833AE">
      <w:pPr>
        <w:pStyle w:val="H3Body"/>
        <w:spacing w:after="0"/>
        <w:ind w:left="0"/>
      </w:pPr>
      <w:r>
        <w:t xml:space="preserve">        &lt;/entry&gt;</w:t>
      </w:r>
    </w:p>
    <w:p w14:paraId="28C7380F" w14:textId="77777777" w:rsidR="00D833AE" w:rsidRDefault="00D833AE" w:rsidP="00D833AE">
      <w:pPr>
        <w:pStyle w:val="H3Body"/>
        <w:spacing w:after="0"/>
        <w:ind w:left="0"/>
      </w:pPr>
      <w:r>
        <w:t xml:space="preserve">        &lt;entry&gt;</w:t>
      </w:r>
    </w:p>
    <w:p w14:paraId="7DBE4D18" w14:textId="77777777" w:rsidR="00D833AE" w:rsidRDefault="00D833AE" w:rsidP="00D833AE">
      <w:pPr>
        <w:pStyle w:val="H3Body"/>
        <w:spacing w:after="0"/>
        <w:ind w:left="0"/>
      </w:pPr>
      <w:r>
        <w:t xml:space="preserve">            &lt;key&gt;DatabaseFull&lt;/key&gt;</w:t>
      </w:r>
    </w:p>
    <w:p w14:paraId="08A09406" w14:textId="77777777" w:rsidR="00D833AE" w:rsidRDefault="00D833AE" w:rsidP="00D833AE">
      <w:pPr>
        <w:pStyle w:val="H3Body"/>
        <w:spacing w:after="0"/>
        <w:ind w:left="0"/>
      </w:pPr>
      <w:r>
        <w:t xml:space="preserve">            &lt;value timestamp="2013-04-16T22:21:35.347-07:00"&gt;Can not write to the database. [sql status: S1000. Inserting performance metric description for health item ip 10.110.1.58]&lt;/value&gt;</w:t>
      </w:r>
    </w:p>
    <w:p w14:paraId="135B58DD" w14:textId="77777777" w:rsidR="00D833AE" w:rsidRDefault="00D833AE" w:rsidP="00D833AE">
      <w:pPr>
        <w:pStyle w:val="H3Body"/>
        <w:spacing w:after="0"/>
        <w:ind w:left="0"/>
      </w:pPr>
      <w:r>
        <w:t xml:space="preserve">        &lt;/entry&gt;</w:t>
      </w:r>
    </w:p>
    <w:p w14:paraId="326CCFFB" w14:textId="77777777" w:rsidR="00D833AE" w:rsidRDefault="00D833AE" w:rsidP="00D833AE">
      <w:pPr>
        <w:pStyle w:val="H3Body"/>
        <w:spacing w:after="0"/>
        <w:ind w:left="0"/>
      </w:pPr>
      <w:r>
        <w:t xml:space="preserve">    &lt;/errors&gt;</w:t>
      </w:r>
    </w:p>
    <w:p w14:paraId="1373A4C8" w14:textId="77777777" w:rsidR="00D833AE" w:rsidRPr="007F14FA" w:rsidRDefault="00D833AE" w:rsidP="00D833AE">
      <w:pPr>
        <w:pStyle w:val="H3Body"/>
        <w:spacing w:after="0"/>
        <w:ind w:left="0"/>
      </w:pPr>
      <w:r>
        <w:t>&lt;/problemsReport&gt;</w:t>
      </w:r>
    </w:p>
    <w:p w14:paraId="0E5A2C35" w14:textId="77777777" w:rsidR="00D833AE" w:rsidRDefault="00D833AE" w:rsidP="00D833AE">
      <w:pPr>
        <w:pStyle w:val="H3Body"/>
        <w:ind w:left="0"/>
      </w:pPr>
    </w:p>
    <w:p w14:paraId="6C0B1043" w14:textId="2CA2835D" w:rsidR="008546C8" w:rsidRDefault="008546C8" w:rsidP="008546C8">
      <w:pPr>
        <w:pStyle w:val="Heading3"/>
      </w:pPr>
      <w:bookmarkStart w:id="75" w:name="_Toc354070945"/>
      <w:r>
        <w:t>ReaderInfo</w:t>
      </w:r>
      <w:bookmarkEnd w:id="75"/>
    </w:p>
    <w:p w14:paraId="71965442" w14:textId="77777777" w:rsidR="008546C8" w:rsidRDefault="008546C8" w:rsidP="008546C8">
      <w:pPr>
        <w:pStyle w:val="H3Body"/>
      </w:pPr>
    </w:p>
    <w:p w14:paraId="50F7ACB3" w14:textId="77777777" w:rsidR="008546C8" w:rsidRDefault="008546C8" w:rsidP="00811661">
      <w:pPr>
        <w:pStyle w:val="H3Body"/>
        <w:spacing w:after="0"/>
        <w:ind w:left="0"/>
      </w:pPr>
      <w:r>
        <w:t>&lt;?xml version="1.0" encoding="UTF-8" standalone="yes"?&gt;</w:t>
      </w:r>
    </w:p>
    <w:p w14:paraId="48A940EB" w14:textId="77777777" w:rsidR="008546C8" w:rsidRDefault="008546C8" w:rsidP="00811661">
      <w:pPr>
        <w:pStyle w:val="H3Body"/>
        <w:spacing w:after="0"/>
        <w:ind w:left="0"/>
      </w:pPr>
      <w:r>
        <w:t>&lt;readerInfo&gt;</w:t>
      </w:r>
    </w:p>
    <w:p w14:paraId="202C54CF" w14:textId="77777777" w:rsidR="008546C8" w:rsidRDefault="008546C8" w:rsidP="00811661">
      <w:pPr>
        <w:pStyle w:val="H3Body"/>
        <w:spacing w:after="0"/>
        <w:ind w:left="0"/>
      </w:pPr>
      <w:r>
        <w:t xml:space="preserve">    &lt;name&gt;hm-merge-lrr-1&lt;/name&gt;</w:t>
      </w:r>
    </w:p>
    <w:p w14:paraId="5FBE5014" w14:textId="77777777" w:rsidR="008546C8" w:rsidRDefault="008546C8" w:rsidP="00811661">
      <w:pPr>
        <w:pStyle w:val="H3Body"/>
        <w:spacing w:after="0"/>
        <w:ind w:left="0"/>
      </w:pPr>
      <w:r>
        <w:t xml:space="preserve">    &lt;id&gt;2144180&lt;/id&gt;</w:t>
      </w:r>
    </w:p>
    <w:p w14:paraId="23130907" w14:textId="77777777" w:rsidR="008546C8" w:rsidRDefault="008546C8" w:rsidP="00811661">
      <w:pPr>
        <w:pStyle w:val="H3Body"/>
        <w:spacing w:after="0"/>
        <w:ind w:left="0"/>
      </w:pPr>
      <w:r>
        <w:t xml:space="preserve">    &lt;type&gt;lrr&lt;/type&gt;</w:t>
      </w:r>
    </w:p>
    <w:p w14:paraId="2C4E0B64" w14:textId="77777777" w:rsidR="008546C8" w:rsidRDefault="008546C8" w:rsidP="00811661">
      <w:pPr>
        <w:pStyle w:val="H3Body"/>
        <w:spacing w:after="0"/>
        <w:ind w:left="0"/>
      </w:pPr>
      <w:r>
        <w:t xml:space="preserve">    &lt;macaddress&gt;20:00:01:13:80:21&lt;/macaddress&gt;</w:t>
      </w:r>
    </w:p>
    <w:p w14:paraId="4917B77F" w14:textId="77777777" w:rsidR="008546C8" w:rsidRDefault="008546C8" w:rsidP="00811661">
      <w:pPr>
        <w:pStyle w:val="H3Body"/>
        <w:spacing w:after="0"/>
        <w:ind w:left="0"/>
      </w:pPr>
      <w:r>
        <w:t xml:space="preserve">    &lt;ipaddress&gt;10.110.1.117&lt;/ipaddress&gt;</w:t>
      </w:r>
    </w:p>
    <w:p w14:paraId="2DE75782" w14:textId="77777777" w:rsidR="008546C8" w:rsidRDefault="008546C8" w:rsidP="00811661">
      <w:pPr>
        <w:pStyle w:val="H3Body"/>
        <w:spacing w:after="0"/>
        <w:ind w:left="0"/>
      </w:pPr>
      <w:r>
        <w:t xml:space="preserve">    &lt;port&gt;8021&lt;/port&gt;</w:t>
      </w:r>
    </w:p>
    <w:p w14:paraId="1F14DDEF" w14:textId="77777777" w:rsidR="008546C8" w:rsidRDefault="008546C8" w:rsidP="00811661">
      <w:pPr>
        <w:pStyle w:val="H3Body"/>
        <w:spacing w:after="0"/>
        <w:ind w:left="0"/>
      </w:pPr>
      <w:r>
        <w:t xml:space="preserve">    &lt;gain&gt;1.0&lt;/gain&gt;</w:t>
      </w:r>
    </w:p>
    <w:p w14:paraId="7E92ED24" w14:textId="77777777" w:rsidR="008546C8" w:rsidRDefault="008546C8" w:rsidP="00811661">
      <w:pPr>
        <w:pStyle w:val="H3Body"/>
        <w:spacing w:after="0"/>
        <w:ind w:left="0"/>
      </w:pPr>
      <w:r>
        <w:t xml:space="preserve">    &lt;threshold&gt;-90&lt;/threshold&gt;</w:t>
      </w:r>
    </w:p>
    <w:p w14:paraId="65A07DAE" w14:textId="77777777" w:rsidR="008546C8" w:rsidRDefault="008546C8" w:rsidP="00811661">
      <w:pPr>
        <w:pStyle w:val="H3Body"/>
        <w:spacing w:after="0"/>
        <w:ind w:left="0"/>
      </w:pPr>
      <w:r>
        <w:t xml:space="preserve">    &lt;lane&gt;0&lt;/lane&gt;</w:t>
      </w:r>
    </w:p>
    <w:p w14:paraId="590262F0" w14:textId="77777777" w:rsidR="008546C8" w:rsidRDefault="008546C8" w:rsidP="00811661">
      <w:pPr>
        <w:pStyle w:val="H3Body"/>
        <w:spacing w:after="0"/>
        <w:ind w:left="0"/>
      </w:pPr>
      <w:r>
        <w:t xml:space="preserve">    &lt;deviceid&gt;0&lt;/deviceid&gt;</w:t>
      </w:r>
    </w:p>
    <w:p w14:paraId="4B9A6C26" w14:textId="77777777" w:rsidR="008546C8" w:rsidRDefault="008546C8" w:rsidP="00811661">
      <w:pPr>
        <w:pStyle w:val="H3Body"/>
        <w:spacing w:after="0"/>
        <w:ind w:left="0"/>
      </w:pPr>
      <w:r>
        <w:t xml:space="preserve">    &lt;x&gt;0&lt;/x&gt;</w:t>
      </w:r>
    </w:p>
    <w:p w14:paraId="7E33DB45" w14:textId="77777777" w:rsidR="008546C8" w:rsidRDefault="008546C8" w:rsidP="00811661">
      <w:pPr>
        <w:pStyle w:val="H3Body"/>
        <w:spacing w:after="0"/>
        <w:ind w:left="0"/>
      </w:pPr>
      <w:r>
        <w:t xml:space="preserve">    &lt;y&gt;0&lt;/y&gt;</w:t>
      </w:r>
    </w:p>
    <w:p w14:paraId="266FF4BB" w14:textId="77777777" w:rsidR="008546C8" w:rsidRDefault="008546C8" w:rsidP="00811661">
      <w:pPr>
        <w:pStyle w:val="H3Body"/>
        <w:spacing w:after="0"/>
        <w:ind w:left="0"/>
      </w:pPr>
      <w:r>
        <w:t xml:space="preserve">    &lt;timelasthello&gt;1366073584835&lt;/timelasthello&gt;</w:t>
      </w:r>
    </w:p>
    <w:p w14:paraId="300C7DC8" w14:textId="77777777" w:rsidR="008546C8" w:rsidRDefault="008546C8" w:rsidP="00811661">
      <w:pPr>
        <w:pStyle w:val="H3Body"/>
        <w:spacing w:after="0"/>
        <w:ind w:left="0"/>
      </w:pPr>
      <w:r>
        <w:t xml:space="preserve">    &lt;status&gt;Red&lt;/status&gt;</w:t>
      </w:r>
    </w:p>
    <w:p w14:paraId="6A421EF2" w14:textId="77777777" w:rsidR="008546C8" w:rsidRDefault="008546C8" w:rsidP="00811661">
      <w:pPr>
        <w:pStyle w:val="H3Body"/>
        <w:spacing w:after="0"/>
        <w:ind w:left="0"/>
      </w:pPr>
      <w:r>
        <w:t xml:space="preserve">    &lt;statusMessage&gt;Reader not communicating.&lt;/statusMessage&gt;</w:t>
      </w:r>
    </w:p>
    <w:p w14:paraId="05AA1A16" w14:textId="77777777" w:rsidR="008546C8" w:rsidRDefault="008546C8" w:rsidP="00811661">
      <w:pPr>
        <w:pStyle w:val="H3Body"/>
        <w:spacing w:after="0"/>
        <w:ind w:left="0"/>
      </w:pPr>
      <w:r>
        <w:t xml:space="preserve">    &lt;minXbrcVersion&gt;null&lt;/minXbrcVersion&gt;</w:t>
      </w:r>
    </w:p>
    <w:p w14:paraId="69B76E3E" w14:textId="77777777" w:rsidR="008546C8" w:rsidRDefault="008546C8" w:rsidP="00811661">
      <w:pPr>
        <w:pStyle w:val="H3Body"/>
        <w:spacing w:after="0"/>
        <w:ind w:left="0"/>
      </w:pPr>
      <w:r>
        <w:t xml:space="preserve">    &lt;version&gt;null&lt;/version&gt;</w:t>
      </w:r>
    </w:p>
    <w:p w14:paraId="3D0D3FD4" w14:textId="77777777" w:rsidR="008546C8" w:rsidRDefault="008546C8" w:rsidP="00811661">
      <w:pPr>
        <w:pStyle w:val="H3Body"/>
        <w:spacing w:after="0"/>
        <w:ind w:left="0"/>
      </w:pPr>
      <w:r>
        <w:t xml:space="preserve">    &lt;xbioSerialNumber&gt;0&lt;/xbioSerialNumber&gt;</w:t>
      </w:r>
    </w:p>
    <w:p w14:paraId="405672CB" w14:textId="77777777" w:rsidR="008546C8" w:rsidRDefault="008546C8" w:rsidP="00811661">
      <w:pPr>
        <w:pStyle w:val="H3Body"/>
        <w:spacing w:after="0"/>
        <w:ind w:left="0"/>
      </w:pPr>
      <w:r>
        <w:t xml:space="preserve">    &lt;transmitter&gt;false&lt;/transmitter&gt;</w:t>
      </w:r>
    </w:p>
    <w:p w14:paraId="4F7EBA39" w14:textId="77777777" w:rsidR="008546C8" w:rsidRDefault="008546C8" w:rsidP="00811661">
      <w:pPr>
        <w:pStyle w:val="H3Body"/>
        <w:spacing w:after="0"/>
        <w:ind w:left="0"/>
      </w:pPr>
      <w:r>
        <w:t xml:space="preserve">    &lt;useSecureId&gt;false&lt;/useSecureId&gt;</w:t>
      </w:r>
    </w:p>
    <w:p w14:paraId="4BBB0CCD" w14:textId="77777777" w:rsidR="008546C8" w:rsidRDefault="008546C8" w:rsidP="00811661">
      <w:pPr>
        <w:pStyle w:val="H3Body"/>
        <w:spacing w:after="0"/>
        <w:ind w:left="0"/>
      </w:pPr>
      <w:r>
        <w:t xml:space="preserve">    &lt;hardwareType&gt;&lt;/hardwareType&gt;</w:t>
      </w:r>
    </w:p>
    <w:p w14:paraId="61E6E41F" w14:textId="77777777" w:rsidR="008546C8" w:rsidRDefault="008546C8" w:rsidP="00811661">
      <w:pPr>
        <w:pStyle w:val="H3Body"/>
        <w:spacing w:after="0"/>
        <w:ind w:left="0"/>
      </w:pPr>
      <w:r>
        <w:t xml:space="preserve">    &lt;signalStrengthTransitThreshold&gt;-90&lt;/signalStrengthTransitThreshold&gt;</w:t>
      </w:r>
    </w:p>
    <w:p w14:paraId="71CA5652" w14:textId="77777777" w:rsidR="008546C8" w:rsidRDefault="008546C8" w:rsidP="00811661">
      <w:pPr>
        <w:pStyle w:val="H3Body"/>
        <w:spacing w:after="0"/>
        <w:ind w:left="0"/>
      </w:pPr>
      <w:r>
        <w:t xml:space="preserve">    &lt;modelData&gt;&lt;/modelData&gt;</w:t>
      </w:r>
    </w:p>
    <w:p w14:paraId="7A5E788E" w14:textId="77777777" w:rsidR="008546C8" w:rsidRDefault="008546C8" w:rsidP="00811661">
      <w:pPr>
        <w:pStyle w:val="H3Body"/>
        <w:spacing w:after="0"/>
        <w:ind w:left="0"/>
      </w:pPr>
      <w:r>
        <w:t xml:space="preserve">    &lt;disabledReason&gt;&lt;/disabledReason&gt;</w:t>
      </w:r>
    </w:p>
    <w:p w14:paraId="1543C7AA" w14:textId="77777777" w:rsidR="008546C8" w:rsidRDefault="008546C8" w:rsidP="00811661">
      <w:pPr>
        <w:pStyle w:val="H3Body"/>
        <w:spacing w:after="0"/>
        <w:ind w:left="0"/>
      </w:pPr>
      <w:r>
        <w:t xml:space="preserve">    &lt;enabled&gt;true&lt;/enabled&gt;</w:t>
      </w:r>
    </w:p>
    <w:p w14:paraId="644F83C5" w14:textId="77777777" w:rsidR="008546C8" w:rsidRDefault="008546C8" w:rsidP="00811661">
      <w:pPr>
        <w:pStyle w:val="H3Body"/>
        <w:spacing w:after="0"/>
        <w:ind w:left="0"/>
      </w:pPr>
      <w:r>
        <w:t xml:space="preserve">    &lt;bioDeviceType&gt;0&lt;/bioDeviceType&gt;</w:t>
      </w:r>
    </w:p>
    <w:p w14:paraId="2F2B6123" w14:textId="597F138D" w:rsidR="008546C8" w:rsidRDefault="008546C8" w:rsidP="00811661">
      <w:pPr>
        <w:pStyle w:val="H3Body"/>
        <w:spacing w:after="0"/>
        <w:ind w:left="0"/>
      </w:pPr>
      <w:r>
        <w:t>&lt;/readerInfo&gt;</w:t>
      </w:r>
    </w:p>
    <w:p w14:paraId="7B1DF324" w14:textId="77777777" w:rsidR="008546C8" w:rsidRDefault="008546C8" w:rsidP="00971D90">
      <w:pPr>
        <w:pStyle w:val="H3Body"/>
        <w:spacing w:after="0"/>
      </w:pPr>
    </w:p>
    <w:p w14:paraId="4705B3FF" w14:textId="3BE040D4" w:rsidR="008546C8" w:rsidRDefault="008546C8" w:rsidP="00971D90">
      <w:pPr>
        <w:pStyle w:val="Heading3"/>
        <w:spacing w:after="0"/>
      </w:pPr>
      <w:bookmarkStart w:id="76" w:name="_Toc354070946"/>
      <w:r>
        <w:t>ReaderInfoListDto</w:t>
      </w:r>
      <w:bookmarkEnd w:id="76"/>
    </w:p>
    <w:p w14:paraId="2523E334" w14:textId="77777777" w:rsidR="008546C8" w:rsidRDefault="008546C8" w:rsidP="00971D90">
      <w:pPr>
        <w:pStyle w:val="H3Body"/>
        <w:spacing w:after="0"/>
      </w:pPr>
    </w:p>
    <w:p w14:paraId="3B71CC0D" w14:textId="77777777" w:rsidR="008546C8" w:rsidRDefault="008546C8" w:rsidP="00811661">
      <w:pPr>
        <w:pStyle w:val="H3Body"/>
        <w:spacing w:after="0"/>
        <w:ind w:left="0"/>
      </w:pPr>
      <w:r>
        <w:t>&lt;?xml version="1.0" encoding="UTF-8" standalone="yes"?&gt;</w:t>
      </w:r>
    </w:p>
    <w:p w14:paraId="17ADD083" w14:textId="77777777" w:rsidR="008546C8" w:rsidRDefault="008546C8" w:rsidP="00811661">
      <w:pPr>
        <w:pStyle w:val="H3Body"/>
        <w:spacing w:after="0"/>
        <w:ind w:left="0"/>
      </w:pPr>
      <w:r>
        <w:t>&lt;readerInfoList&gt;</w:t>
      </w:r>
    </w:p>
    <w:p w14:paraId="0224F781" w14:textId="77777777" w:rsidR="008546C8" w:rsidRDefault="008546C8" w:rsidP="00811661">
      <w:pPr>
        <w:pStyle w:val="H3Body"/>
        <w:spacing w:after="0"/>
        <w:ind w:left="0"/>
      </w:pPr>
      <w:r>
        <w:t xml:space="preserve">    &lt;readerInfoList&gt;</w:t>
      </w:r>
    </w:p>
    <w:p w14:paraId="5F37AF08" w14:textId="77777777" w:rsidR="008546C8" w:rsidRDefault="008546C8" w:rsidP="00811661">
      <w:pPr>
        <w:pStyle w:val="H3Body"/>
        <w:spacing w:after="0"/>
        <w:ind w:left="0"/>
      </w:pPr>
      <w:r>
        <w:t xml:space="preserve">        &lt;name&gt;bog-table2-1&lt;/name&gt;</w:t>
      </w:r>
    </w:p>
    <w:p w14:paraId="7642B553" w14:textId="77777777" w:rsidR="008546C8" w:rsidRDefault="008546C8" w:rsidP="00811661">
      <w:pPr>
        <w:pStyle w:val="H3Body"/>
        <w:spacing w:after="0"/>
        <w:ind w:left="0"/>
      </w:pPr>
      <w:r>
        <w:t xml:space="preserve">        &lt;id&gt;92014166&lt;/id&gt;</w:t>
      </w:r>
    </w:p>
    <w:p w14:paraId="783325D0" w14:textId="77777777" w:rsidR="008546C8" w:rsidRDefault="008546C8" w:rsidP="00811661">
      <w:pPr>
        <w:pStyle w:val="H3Body"/>
        <w:spacing w:after="0"/>
        <w:ind w:left="0"/>
      </w:pPr>
      <w:r>
        <w:t xml:space="preserve">        &lt;type&gt;lrr&lt;/type&gt;</w:t>
      </w:r>
    </w:p>
    <w:p w14:paraId="5D3E95B8" w14:textId="77777777" w:rsidR="008546C8" w:rsidRDefault="008546C8" w:rsidP="00811661">
      <w:pPr>
        <w:pStyle w:val="H3Body"/>
        <w:spacing w:after="0"/>
        <w:ind w:left="0"/>
      </w:pPr>
      <w:r>
        <w:t xml:space="preserve">        &lt;macaddress&gt;00:91:FA:00:00:2A&lt;/macaddress&gt;</w:t>
      </w:r>
    </w:p>
    <w:p w14:paraId="4502A91B" w14:textId="77777777" w:rsidR="008546C8" w:rsidRDefault="008546C8" w:rsidP="00811661">
      <w:pPr>
        <w:pStyle w:val="H3Body"/>
        <w:spacing w:after="0"/>
        <w:ind w:left="0"/>
      </w:pPr>
      <w:r>
        <w:t xml:space="preserve">        &lt;ipaddress&gt;10.110.1.26&lt;/ipaddress&gt;</w:t>
      </w:r>
    </w:p>
    <w:p w14:paraId="121E54EA" w14:textId="77777777" w:rsidR="008546C8" w:rsidRDefault="008546C8" w:rsidP="00811661">
      <w:pPr>
        <w:pStyle w:val="H3Body"/>
        <w:spacing w:after="0"/>
        <w:ind w:left="0"/>
      </w:pPr>
      <w:r>
        <w:t xml:space="preserve">        &lt;port&gt;8080&lt;/port&gt;</w:t>
      </w:r>
    </w:p>
    <w:p w14:paraId="30AC6243" w14:textId="77777777" w:rsidR="008546C8" w:rsidRDefault="008546C8" w:rsidP="00811661">
      <w:pPr>
        <w:pStyle w:val="H3Body"/>
        <w:spacing w:after="0"/>
        <w:ind w:left="0"/>
      </w:pPr>
      <w:r>
        <w:t xml:space="preserve">        &lt;gain&gt;1.0&lt;/gain&gt;</w:t>
      </w:r>
    </w:p>
    <w:p w14:paraId="6042623B" w14:textId="77777777" w:rsidR="008546C8" w:rsidRDefault="008546C8" w:rsidP="00811661">
      <w:pPr>
        <w:pStyle w:val="H3Body"/>
        <w:spacing w:after="0"/>
        <w:ind w:left="0"/>
      </w:pPr>
      <w:r>
        <w:t xml:space="preserve">        &lt;threshold&gt;-90&lt;/threshold&gt;</w:t>
      </w:r>
    </w:p>
    <w:p w14:paraId="6DBF4C9E" w14:textId="77777777" w:rsidR="008546C8" w:rsidRDefault="008546C8" w:rsidP="00811661">
      <w:pPr>
        <w:pStyle w:val="H3Body"/>
        <w:spacing w:after="0"/>
        <w:ind w:left="0"/>
      </w:pPr>
      <w:r>
        <w:t xml:space="preserve">        &lt;lane&gt;2&lt;/lane&gt;</w:t>
      </w:r>
    </w:p>
    <w:p w14:paraId="5EEB4BC6" w14:textId="77777777" w:rsidR="008546C8" w:rsidRDefault="008546C8" w:rsidP="00811661">
      <w:pPr>
        <w:pStyle w:val="H3Body"/>
        <w:spacing w:after="0"/>
        <w:ind w:left="0"/>
      </w:pPr>
      <w:r>
        <w:t xml:space="preserve">        &lt;deviceid&gt;0&lt;/deviceid&gt;</w:t>
      </w:r>
    </w:p>
    <w:p w14:paraId="03C6C6DF" w14:textId="77777777" w:rsidR="008546C8" w:rsidRDefault="008546C8" w:rsidP="00811661">
      <w:pPr>
        <w:pStyle w:val="H3Body"/>
        <w:spacing w:after="0"/>
        <w:ind w:left="0"/>
      </w:pPr>
      <w:r>
        <w:t xml:space="preserve">        &lt;x&gt;0&lt;/x&gt;</w:t>
      </w:r>
    </w:p>
    <w:p w14:paraId="7BC8079D" w14:textId="77777777" w:rsidR="008546C8" w:rsidRDefault="008546C8" w:rsidP="00811661">
      <w:pPr>
        <w:pStyle w:val="H3Body"/>
        <w:spacing w:after="0"/>
        <w:ind w:left="0"/>
      </w:pPr>
      <w:r>
        <w:t xml:space="preserve">        &lt;y&gt;0&lt;/y&gt;</w:t>
      </w:r>
    </w:p>
    <w:p w14:paraId="43D9117D" w14:textId="77777777" w:rsidR="008546C8" w:rsidRDefault="008546C8" w:rsidP="00811661">
      <w:pPr>
        <w:pStyle w:val="H3Body"/>
        <w:spacing w:after="0"/>
        <w:ind w:left="0"/>
      </w:pPr>
      <w:r>
        <w:t xml:space="preserve">        &lt;timelasthello&gt;1366073584825&lt;/timelasthello&gt;</w:t>
      </w:r>
    </w:p>
    <w:p w14:paraId="7980C132" w14:textId="77777777" w:rsidR="008546C8" w:rsidRDefault="008546C8" w:rsidP="00811661">
      <w:pPr>
        <w:pStyle w:val="H3Body"/>
        <w:spacing w:after="0"/>
        <w:ind w:left="0"/>
      </w:pPr>
      <w:r>
        <w:t xml:space="preserve">        &lt;status&gt;Red&lt;/status&gt;</w:t>
      </w:r>
    </w:p>
    <w:p w14:paraId="5B80A4BB" w14:textId="77777777" w:rsidR="008546C8" w:rsidRDefault="008546C8" w:rsidP="00811661">
      <w:pPr>
        <w:pStyle w:val="H3Body"/>
        <w:spacing w:after="0"/>
        <w:ind w:left="0"/>
      </w:pPr>
      <w:r>
        <w:t xml:space="preserve">        &lt;statusMessage&gt;Reader not communicating.&lt;/statusMessage&gt;</w:t>
      </w:r>
    </w:p>
    <w:p w14:paraId="713C86A7" w14:textId="77777777" w:rsidR="008546C8" w:rsidRDefault="008546C8" w:rsidP="00811661">
      <w:pPr>
        <w:pStyle w:val="H3Body"/>
        <w:spacing w:after="0"/>
        <w:ind w:left="0"/>
      </w:pPr>
      <w:r>
        <w:t xml:space="preserve">        &lt;minXbrcVersion&gt;1.0.0.0&lt;/minXbrcVersion&gt;</w:t>
      </w:r>
    </w:p>
    <w:p w14:paraId="3A06A403" w14:textId="77777777" w:rsidR="008546C8" w:rsidRDefault="008546C8" w:rsidP="00811661">
      <w:pPr>
        <w:pStyle w:val="H3Body"/>
        <w:spacing w:after="0"/>
        <w:ind w:left="0"/>
      </w:pPr>
      <w:r>
        <w:t xml:space="preserve">        &lt;version&gt;2.3.2-3076&lt;/version&gt;</w:t>
      </w:r>
    </w:p>
    <w:p w14:paraId="2BCEDDEF" w14:textId="77777777" w:rsidR="008546C8" w:rsidRDefault="008546C8" w:rsidP="00811661">
      <w:pPr>
        <w:pStyle w:val="H3Body"/>
        <w:spacing w:after="0"/>
        <w:ind w:left="0"/>
      </w:pPr>
      <w:r>
        <w:t xml:space="preserve">        &lt;xbioSerialNumber&gt;0&lt;/xbioSerialNumber&gt;</w:t>
      </w:r>
    </w:p>
    <w:p w14:paraId="3A24E14E" w14:textId="77777777" w:rsidR="008546C8" w:rsidRDefault="008546C8" w:rsidP="00811661">
      <w:pPr>
        <w:pStyle w:val="H3Body"/>
        <w:spacing w:after="0"/>
        <w:ind w:left="0"/>
      </w:pPr>
      <w:r>
        <w:t xml:space="preserve">        &lt;transmitter&gt;false&lt;/transmitter&gt;</w:t>
      </w:r>
    </w:p>
    <w:p w14:paraId="33E4521E" w14:textId="77777777" w:rsidR="008546C8" w:rsidRDefault="008546C8" w:rsidP="00811661">
      <w:pPr>
        <w:pStyle w:val="H3Body"/>
        <w:spacing w:after="0"/>
        <w:ind w:left="0"/>
      </w:pPr>
      <w:r>
        <w:t xml:space="preserve">        &lt;useSecureId&gt;false&lt;/useSecureId&gt;</w:t>
      </w:r>
    </w:p>
    <w:p w14:paraId="592F0823" w14:textId="77777777" w:rsidR="008546C8" w:rsidRDefault="008546C8" w:rsidP="00811661">
      <w:pPr>
        <w:pStyle w:val="H3Body"/>
        <w:spacing w:after="0"/>
        <w:ind w:left="0"/>
      </w:pPr>
      <w:r>
        <w:t xml:space="preserve">        &lt;hardwareType&gt;&lt;/hardwareType&gt;</w:t>
      </w:r>
    </w:p>
    <w:p w14:paraId="7C580C3D" w14:textId="77777777" w:rsidR="008546C8" w:rsidRDefault="008546C8" w:rsidP="00811661">
      <w:pPr>
        <w:pStyle w:val="H3Body"/>
        <w:spacing w:after="0"/>
        <w:ind w:left="0"/>
      </w:pPr>
      <w:r>
        <w:t xml:space="preserve">        &lt;signalStrengthTransitThreshold&gt;-127&lt;/signalStrengthTransitThreshold&gt;</w:t>
      </w:r>
    </w:p>
    <w:p w14:paraId="58DA8515" w14:textId="77777777" w:rsidR="008546C8" w:rsidRDefault="008546C8" w:rsidP="00811661">
      <w:pPr>
        <w:pStyle w:val="H3Body"/>
        <w:spacing w:after="0"/>
        <w:ind w:left="0"/>
      </w:pPr>
      <w:r>
        <w:t xml:space="preserve">        &lt;modelData&gt;&lt;/modelData&gt;</w:t>
      </w:r>
    </w:p>
    <w:p w14:paraId="52305975" w14:textId="77777777" w:rsidR="008546C8" w:rsidRDefault="008546C8" w:rsidP="00811661">
      <w:pPr>
        <w:pStyle w:val="H3Body"/>
        <w:spacing w:after="0"/>
        <w:ind w:left="0"/>
      </w:pPr>
      <w:r>
        <w:t xml:space="preserve">        &lt;disabledReason&gt;&lt;/disabledReason&gt;</w:t>
      </w:r>
    </w:p>
    <w:p w14:paraId="23E4CDC0" w14:textId="77777777" w:rsidR="008546C8" w:rsidRDefault="008546C8" w:rsidP="00811661">
      <w:pPr>
        <w:pStyle w:val="H3Body"/>
        <w:spacing w:after="0"/>
        <w:ind w:left="0"/>
      </w:pPr>
      <w:r>
        <w:t xml:space="preserve">        &lt;enabled&gt;true&lt;/enabled&gt;</w:t>
      </w:r>
    </w:p>
    <w:p w14:paraId="1BB5F5FA" w14:textId="77777777" w:rsidR="008546C8" w:rsidRDefault="008546C8" w:rsidP="00811661">
      <w:pPr>
        <w:pStyle w:val="H3Body"/>
        <w:spacing w:after="0"/>
        <w:ind w:left="0"/>
      </w:pPr>
      <w:r>
        <w:t xml:space="preserve">        &lt;bioDeviceType&gt;0&lt;/bioDeviceType&gt;</w:t>
      </w:r>
    </w:p>
    <w:p w14:paraId="2EAA2647" w14:textId="77777777" w:rsidR="008546C8" w:rsidRDefault="008546C8" w:rsidP="00811661">
      <w:pPr>
        <w:pStyle w:val="H3Body"/>
        <w:spacing w:after="0"/>
        <w:ind w:left="0"/>
      </w:pPr>
      <w:r>
        <w:t xml:space="preserve">    &lt;/readerInfoList&gt;</w:t>
      </w:r>
    </w:p>
    <w:p w14:paraId="508B3CF2" w14:textId="77777777" w:rsidR="008546C8" w:rsidRDefault="008546C8" w:rsidP="00811661">
      <w:pPr>
        <w:pStyle w:val="H3Body"/>
        <w:spacing w:after="0"/>
        <w:ind w:left="0"/>
      </w:pPr>
      <w:r>
        <w:t xml:space="preserve">    &lt;readerInfoList&gt;</w:t>
      </w:r>
    </w:p>
    <w:p w14:paraId="08ADF0E0" w14:textId="77777777" w:rsidR="008546C8" w:rsidRDefault="008546C8" w:rsidP="00811661">
      <w:pPr>
        <w:pStyle w:val="H3Body"/>
        <w:spacing w:after="0"/>
        <w:ind w:left="0"/>
      </w:pPr>
      <w:r>
        <w:t xml:space="preserve">        &lt;name&gt;hm-merge-tap-2&lt;/name&gt;</w:t>
      </w:r>
    </w:p>
    <w:p w14:paraId="13FE7681" w14:textId="77777777" w:rsidR="008546C8" w:rsidRDefault="008546C8" w:rsidP="00811661">
      <w:pPr>
        <w:pStyle w:val="H3Body"/>
        <w:spacing w:after="0"/>
        <w:ind w:left="0"/>
      </w:pPr>
      <w:r>
        <w:t xml:space="preserve">        &lt;id&gt;2144179&lt;/id&gt;</w:t>
      </w:r>
    </w:p>
    <w:p w14:paraId="2414DE06" w14:textId="77777777" w:rsidR="008546C8" w:rsidRDefault="008546C8" w:rsidP="00811661">
      <w:pPr>
        <w:pStyle w:val="H3Body"/>
        <w:spacing w:after="0"/>
        <w:ind w:left="0"/>
      </w:pPr>
      <w:r>
        <w:t xml:space="preserve">        &lt;type&gt;xfp&lt;/type&gt;</w:t>
      </w:r>
    </w:p>
    <w:p w14:paraId="4F9657A2" w14:textId="77777777" w:rsidR="008546C8" w:rsidRDefault="008546C8" w:rsidP="00811661">
      <w:pPr>
        <w:pStyle w:val="H3Body"/>
        <w:spacing w:after="0"/>
        <w:ind w:left="0"/>
      </w:pPr>
      <w:r>
        <w:t xml:space="preserve">        &lt;macaddress&gt;20:00:01:13:80:32&lt;/macaddress&gt;</w:t>
      </w:r>
    </w:p>
    <w:p w14:paraId="55ACB851" w14:textId="77777777" w:rsidR="008546C8" w:rsidRDefault="008546C8" w:rsidP="00811661">
      <w:pPr>
        <w:pStyle w:val="H3Body"/>
        <w:spacing w:after="0"/>
        <w:ind w:left="0"/>
      </w:pPr>
      <w:r>
        <w:t xml:space="preserve">        &lt;ipaddress&gt;10.110.1.117&lt;/ipaddress&gt;</w:t>
      </w:r>
    </w:p>
    <w:p w14:paraId="5E27ECCA" w14:textId="77777777" w:rsidR="008546C8" w:rsidRDefault="008546C8" w:rsidP="00811661">
      <w:pPr>
        <w:pStyle w:val="H3Body"/>
        <w:spacing w:after="0"/>
        <w:ind w:left="0"/>
      </w:pPr>
      <w:r>
        <w:t xml:space="preserve">        &lt;port&gt;8032&lt;/port&gt;</w:t>
      </w:r>
    </w:p>
    <w:p w14:paraId="3CB3FAC4" w14:textId="77777777" w:rsidR="008546C8" w:rsidRDefault="008546C8" w:rsidP="00811661">
      <w:pPr>
        <w:pStyle w:val="H3Body"/>
        <w:spacing w:after="0"/>
        <w:ind w:left="0"/>
      </w:pPr>
      <w:r>
        <w:t xml:space="preserve">        &lt;gain&gt;1.0&lt;/gain&gt;</w:t>
      </w:r>
    </w:p>
    <w:p w14:paraId="5FA814EE" w14:textId="77777777" w:rsidR="008546C8" w:rsidRDefault="008546C8" w:rsidP="00811661">
      <w:pPr>
        <w:pStyle w:val="H3Body"/>
        <w:spacing w:after="0"/>
        <w:ind w:left="0"/>
      </w:pPr>
      <w:r>
        <w:t xml:space="preserve">        &lt;threshold&gt;-90&lt;/threshold&gt;</w:t>
      </w:r>
    </w:p>
    <w:p w14:paraId="4E37E599" w14:textId="77777777" w:rsidR="008546C8" w:rsidRDefault="008546C8" w:rsidP="00811661">
      <w:pPr>
        <w:pStyle w:val="H3Body"/>
        <w:spacing w:after="0"/>
        <w:ind w:left="0"/>
      </w:pPr>
      <w:r>
        <w:t xml:space="preserve">        &lt;lane&gt;0&lt;/lane&gt;</w:t>
      </w:r>
    </w:p>
    <w:p w14:paraId="516FF114" w14:textId="77777777" w:rsidR="008546C8" w:rsidRDefault="008546C8" w:rsidP="00811661">
      <w:pPr>
        <w:pStyle w:val="H3Body"/>
        <w:spacing w:after="0"/>
        <w:ind w:left="0"/>
      </w:pPr>
      <w:r>
        <w:t xml:space="preserve">        &lt;deviceid&gt;1178032&lt;/deviceid&gt;</w:t>
      </w:r>
    </w:p>
    <w:p w14:paraId="4E806594" w14:textId="77777777" w:rsidR="008546C8" w:rsidRDefault="008546C8" w:rsidP="00811661">
      <w:pPr>
        <w:pStyle w:val="H3Body"/>
        <w:spacing w:after="0"/>
        <w:ind w:left="0"/>
      </w:pPr>
      <w:r>
        <w:t xml:space="preserve">        &lt;x&gt;0&lt;/x&gt;</w:t>
      </w:r>
    </w:p>
    <w:p w14:paraId="2EC5CC63" w14:textId="77777777" w:rsidR="008546C8" w:rsidRDefault="008546C8" w:rsidP="00811661">
      <w:pPr>
        <w:pStyle w:val="H3Body"/>
        <w:spacing w:after="0"/>
        <w:ind w:left="0"/>
      </w:pPr>
      <w:r>
        <w:t xml:space="preserve">        &lt;y&gt;0&lt;/y&gt;</w:t>
      </w:r>
    </w:p>
    <w:p w14:paraId="753EC1D6" w14:textId="77777777" w:rsidR="008546C8" w:rsidRDefault="008546C8" w:rsidP="00811661">
      <w:pPr>
        <w:pStyle w:val="H3Body"/>
        <w:spacing w:after="0"/>
        <w:ind w:left="0"/>
      </w:pPr>
      <w:r>
        <w:t xml:space="preserve">        &lt;timelasthello&gt;1366073584836&lt;/timelasthello&gt;</w:t>
      </w:r>
    </w:p>
    <w:p w14:paraId="039F20B6" w14:textId="77777777" w:rsidR="008546C8" w:rsidRDefault="008546C8" w:rsidP="00811661">
      <w:pPr>
        <w:pStyle w:val="H3Body"/>
        <w:spacing w:after="0"/>
        <w:ind w:left="0"/>
      </w:pPr>
      <w:r>
        <w:t xml:space="preserve">        &lt;status&gt;Red&lt;/status&gt;</w:t>
      </w:r>
    </w:p>
    <w:p w14:paraId="0AB6A43C" w14:textId="77777777" w:rsidR="008546C8" w:rsidRDefault="008546C8" w:rsidP="00811661">
      <w:pPr>
        <w:pStyle w:val="H3Body"/>
        <w:spacing w:after="0"/>
        <w:ind w:left="0"/>
      </w:pPr>
      <w:r>
        <w:t xml:space="preserve">        &lt;statusMessage&gt;Reader not communicating.&lt;/statusMessage&gt;</w:t>
      </w:r>
    </w:p>
    <w:p w14:paraId="1BC75B87" w14:textId="77777777" w:rsidR="008546C8" w:rsidRDefault="008546C8" w:rsidP="00811661">
      <w:pPr>
        <w:pStyle w:val="H3Body"/>
        <w:spacing w:after="0"/>
        <w:ind w:left="0"/>
      </w:pPr>
      <w:r>
        <w:t xml:space="preserve">        &lt;minXbrcVersion&gt;null&lt;/minXbrcVersion&gt;</w:t>
      </w:r>
    </w:p>
    <w:p w14:paraId="4A0F19B1" w14:textId="77777777" w:rsidR="008546C8" w:rsidRDefault="008546C8" w:rsidP="00811661">
      <w:pPr>
        <w:pStyle w:val="H3Body"/>
        <w:spacing w:after="0"/>
        <w:ind w:left="0"/>
      </w:pPr>
      <w:r>
        <w:t xml:space="preserve">        &lt;version&gt;null&lt;/version&gt;</w:t>
      </w:r>
    </w:p>
    <w:p w14:paraId="4059785D" w14:textId="77777777" w:rsidR="008546C8" w:rsidRDefault="008546C8" w:rsidP="00811661">
      <w:pPr>
        <w:pStyle w:val="H3Body"/>
        <w:spacing w:after="0"/>
        <w:ind w:left="0"/>
      </w:pPr>
      <w:r>
        <w:t xml:space="preserve">        &lt;xbioSerialNumber&gt;0&lt;/xbioSerialNumber&gt;</w:t>
      </w:r>
    </w:p>
    <w:p w14:paraId="436B5230" w14:textId="77777777" w:rsidR="008546C8" w:rsidRDefault="008546C8" w:rsidP="00811661">
      <w:pPr>
        <w:pStyle w:val="H3Body"/>
        <w:spacing w:after="0"/>
        <w:ind w:left="0"/>
      </w:pPr>
      <w:r>
        <w:t xml:space="preserve">        &lt;transmitter&gt;false&lt;/transmitter&gt;</w:t>
      </w:r>
    </w:p>
    <w:p w14:paraId="073CE371" w14:textId="77777777" w:rsidR="008546C8" w:rsidRDefault="008546C8" w:rsidP="00811661">
      <w:pPr>
        <w:pStyle w:val="H3Body"/>
        <w:spacing w:after="0"/>
        <w:ind w:left="0"/>
      </w:pPr>
      <w:r>
        <w:t xml:space="preserve">        &lt;useSecureId&gt;false&lt;/useSecureId&gt;</w:t>
      </w:r>
    </w:p>
    <w:p w14:paraId="45EE1E06" w14:textId="77777777" w:rsidR="008546C8" w:rsidRDefault="008546C8" w:rsidP="00811661">
      <w:pPr>
        <w:pStyle w:val="H3Body"/>
        <w:spacing w:after="0"/>
        <w:ind w:left="0"/>
      </w:pPr>
      <w:r>
        <w:t xml:space="preserve">        &lt;hardwareType&gt;&lt;/hardwareType&gt;</w:t>
      </w:r>
    </w:p>
    <w:p w14:paraId="5B0299F4" w14:textId="77777777" w:rsidR="008546C8" w:rsidRDefault="008546C8" w:rsidP="00811661">
      <w:pPr>
        <w:pStyle w:val="H3Body"/>
        <w:spacing w:after="0"/>
        <w:ind w:left="0"/>
      </w:pPr>
      <w:r>
        <w:t xml:space="preserve">        &lt;signalStrengthTransitThreshold&gt;-127&lt;/signalStrengthTransitThreshold&gt;</w:t>
      </w:r>
    </w:p>
    <w:p w14:paraId="0DD91450" w14:textId="77777777" w:rsidR="008546C8" w:rsidRDefault="008546C8" w:rsidP="00811661">
      <w:pPr>
        <w:pStyle w:val="H3Body"/>
        <w:spacing w:after="0"/>
        <w:ind w:left="0"/>
      </w:pPr>
      <w:r>
        <w:t xml:space="preserve">        &lt;modelData&gt;&lt;/modelData&gt;</w:t>
      </w:r>
    </w:p>
    <w:p w14:paraId="5BECFF67" w14:textId="77777777" w:rsidR="008546C8" w:rsidRDefault="008546C8" w:rsidP="00811661">
      <w:pPr>
        <w:pStyle w:val="H3Body"/>
        <w:spacing w:after="0"/>
        <w:ind w:left="0"/>
      </w:pPr>
      <w:r>
        <w:t xml:space="preserve">        &lt;disabledReason&gt;&lt;/disabledReason&gt;</w:t>
      </w:r>
    </w:p>
    <w:p w14:paraId="2E0EF10E" w14:textId="77777777" w:rsidR="008546C8" w:rsidRDefault="008546C8" w:rsidP="00811661">
      <w:pPr>
        <w:pStyle w:val="H3Body"/>
        <w:spacing w:after="0"/>
        <w:ind w:left="0"/>
      </w:pPr>
      <w:r>
        <w:t xml:space="preserve">        &lt;enabled&gt;true&lt;/enabled&gt;</w:t>
      </w:r>
    </w:p>
    <w:p w14:paraId="0E426960" w14:textId="77777777" w:rsidR="008546C8" w:rsidRDefault="008546C8" w:rsidP="00811661">
      <w:pPr>
        <w:pStyle w:val="H3Body"/>
        <w:spacing w:after="0"/>
        <w:ind w:left="0"/>
      </w:pPr>
      <w:r>
        <w:t xml:space="preserve">        &lt;bioDeviceType&gt;0&lt;/bioDeviceType&gt;</w:t>
      </w:r>
    </w:p>
    <w:p w14:paraId="24D13FB3" w14:textId="77777777" w:rsidR="008546C8" w:rsidRDefault="008546C8" w:rsidP="00811661">
      <w:pPr>
        <w:pStyle w:val="H3Body"/>
        <w:spacing w:after="0"/>
        <w:ind w:left="0"/>
      </w:pPr>
      <w:r>
        <w:t xml:space="preserve">    &lt;/readerInfoList&gt;</w:t>
      </w:r>
    </w:p>
    <w:p w14:paraId="0A8575DF" w14:textId="77777777" w:rsidR="008546C8" w:rsidRDefault="008546C8" w:rsidP="00811661">
      <w:pPr>
        <w:pStyle w:val="H3Body"/>
        <w:spacing w:after="0"/>
        <w:ind w:left="0"/>
      </w:pPr>
      <w:r>
        <w:t xml:space="preserve">    &lt;readerInfoList&gt;</w:t>
      </w:r>
    </w:p>
    <w:p w14:paraId="3D079632" w14:textId="77777777" w:rsidR="008546C8" w:rsidRDefault="008546C8" w:rsidP="00811661">
      <w:pPr>
        <w:pStyle w:val="H3Body"/>
        <w:spacing w:after="0"/>
        <w:ind w:left="0"/>
      </w:pPr>
      <w:r>
        <w:t xml:space="preserve">        &lt;name&gt;hm-merge-lrr-1&lt;/name&gt;</w:t>
      </w:r>
    </w:p>
    <w:p w14:paraId="6719E01E" w14:textId="77777777" w:rsidR="008546C8" w:rsidRDefault="008546C8" w:rsidP="00811661">
      <w:pPr>
        <w:pStyle w:val="H3Body"/>
        <w:spacing w:after="0"/>
        <w:ind w:left="0"/>
      </w:pPr>
      <w:r>
        <w:t xml:space="preserve">        &lt;id&gt;2144180&lt;/id&gt;</w:t>
      </w:r>
    </w:p>
    <w:p w14:paraId="66B7C493" w14:textId="77777777" w:rsidR="008546C8" w:rsidRDefault="008546C8" w:rsidP="00811661">
      <w:pPr>
        <w:pStyle w:val="H3Body"/>
        <w:spacing w:after="0"/>
        <w:ind w:left="0"/>
      </w:pPr>
      <w:r>
        <w:t xml:space="preserve">        &lt;type&gt;lrr&lt;/type&gt;</w:t>
      </w:r>
    </w:p>
    <w:p w14:paraId="32FD27E6" w14:textId="77777777" w:rsidR="008546C8" w:rsidRDefault="008546C8" w:rsidP="00811661">
      <w:pPr>
        <w:pStyle w:val="H3Body"/>
        <w:spacing w:after="0"/>
        <w:ind w:left="0"/>
      </w:pPr>
      <w:r>
        <w:t xml:space="preserve">        &lt;macaddress&gt;20:00:01:13:80:21&lt;/macaddress&gt;</w:t>
      </w:r>
    </w:p>
    <w:p w14:paraId="34F07CFE" w14:textId="77777777" w:rsidR="008546C8" w:rsidRDefault="008546C8" w:rsidP="00811661">
      <w:pPr>
        <w:pStyle w:val="H3Body"/>
        <w:spacing w:after="0"/>
        <w:ind w:left="0"/>
      </w:pPr>
      <w:r>
        <w:t xml:space="preserve">        &lt;ipaddress&gt;10.110.1.117&lt;/ipaddress&gt;</w:t>
      </w:r>
    </w:p>
    <w:p w14:paraId="08F7FF55" w14:textId="77777777" w:rsidR="008546C8" w:rsidRDefault="008546C8" w:rsidP="00811661">
      <w:pPr>
        <w:pStyle w:val="H3Body"/>
        <w:spacing w:after="0"/>
        <w:ind w:left="0"/>
      </w:pPr>
      <w:r>
        <w:t xml:space="preserve">        &lt;port&gt;8021&lt;/port&gt;</w:t>
      </w:r>
    </w:p>
    <w:p w14:paraId="2D0B184D" w14:textId="77777777" w:rsidR="008546C8" w:rsidRDefault="008546C8" w:rsidP="00811661">
      <w:pPr>
        <w:pStyle w:val="H3Body"/>
        <w:spacing w:after="0"/>
        <w:ind w:left="0"/>
      </w:pPr>
      <w:r>
        <w:t xml:space="preserve">        &lt;gain&gt;1.0&lt;/gain&gt;</w:t>
      </w:r>
    </w:p>
    <w:p w14:paraId="1DB01333" w14:textId="77777777" w:rsidR="008546C8" w:rsidRDefault="008546C8" w:rsidP="00811661">
      <w:pPr>
        <w:pStyle w:val="H3Body"/>
        <w:spacing w:after="0"/>
        <w:ind w:left="0"/>
      </w:pPr>
      <w:r>
        <w:t xml:space="preserve">        &lt;threshold&gt;-90&lt;/threshold&gt;</w:t>
      </w:r>
    </w:p>
    <w:p w14:paraId="06DD3B1C" w14:textId="77777777" w:rsidR="008546C8" w:rsidRDefault="008546C8" w:rsidP="00811661">
      <w:pPr>
        <w:pStyle w:val="H3Body"/>
        <w:spacing w:after="0"/>
        <w:ind w:left="0"/>
      </w:pPr>
      <w:r>
        <w:t xml:space="preserve">        &lt;lane&gt;0&lt;/lane&gt;</w:t>
      </w:r>
    </w:p>
    <w:p w14:paraId="703161C2" w14:textId="77777777" w:rsidR="008546C8" w:rsidRDefault="008546C8" w:rsidP="00811661">
      <w:pPr>
        <w:pStyle w:val="H3Body"/>
        <w:spacing w:after="0"/>
        <w:ind w:left="0"/>
      </w:pPr>
      <w:r>
        <w:t xml:space="preserve">        &lt;deviceid&gt;0&lt;/deviceid&gt;</w:t>
      </w:r>
    </w:p>
    <w:p w14:paraId="31803F59" w14:textId="77777777" w:rsidR="008546C8" w:rsidRDefault="008546C8" w:rsidP="00811661">
      <w:pPr>
        <w:pStyle w:val="H3Body"/>
        <w:spacing w:after="0"/>
        <w:ind w:left="0"/>
      </w:pPr>
      <w:r>
        <w:t xml:space="preserve">        &lt;x&gt;0&lt;/x&gt;</w:t>
      </w:r>
    </w:p>
    <w:p w14:paraId="200AF427" w14:textId="77777777" w:rsidR="008546C8" w:rsidRDefault="008546C8" w:rsidP="00811661">
      <w:pPr>
        <w:pStyle w:val="H3Body"/>
        <w:spacing w:after="0"/>
        <w:ind w:left="0"/>
      </w:pPr>
      <w:r>
        <w:t xml:space="preserve">        &lt;y&gt;0&lt;/y&gt;</w:t>
      </w:r>
    </w:p>
    <w:p w14:paraId="5F454632" w14:textId="77777777" w:rsidR="008546C8" w:rsidRDefault="008546C8" w:rsidP="00811661">
      <w:pPr>
        <w:pStyle w:val="H3Body"/>
        <w:spacing w:after="0"/>
        <w:ind w:left="0"/>
      </w:pPr>
      <w:r>
        <w:t xml:space="preserve">        &lt;timelasthello&gt;1366073584835&lt;/timelasthello&gt;</w:t>
      </w:r>
    </w:p>
    <w:p w14:paraId="7FA2D7AF" w14:textId="77777777" w:rsidR="008546C8" w:rsidRDefault="008546C8" w:rsidP="00811661">
      <w:pPr>
        <w:pStyle w:val="H3Body"/>
        <w:spacing w:after="0"/>
        <w:ind w:left="0"/>
      </w:pPr>
      <w:r>
        <w:t xml:space="preserve">        &lt;status&gt;Red&lt;/status&gt;</w:t>
      </w:r>
    </w:p>
    <w:p w14:paraId="25394784" w14:textId="77777777" w:rsidR="008546C8" w:rsidRDefault="008546C8" w:rsidP="00811661">
      <w:pPr>
        <w:pStyle w:val="H3Body"/>
        <w:spacing w:after="0"/>
        <w:ind w:left="0"/>
      </w:pPr>
      <w:r>
        <w:t xml:space="preserve">        &lt;statusMessage&gt;Reader not communicating.&lt;/statusMessage&gt;</w:t>
      </w:r>
    </w:p>
    <w:p w14:paraId="21795F02" w14:textId="77777777" w:rsidR="008546C8" w:rsidRDefault="008546C8" w:rsidP="00811661">
      <w:pPr>
        <w:pStyle w:val="H3Body"/>
        <w:spacing w:after="0"/>
        <w:ind w:left="0"/>
      </w:pPr>
      <w:r>
        <w:t xml:space="preserve">        &lt;minXbrcVersion&gt;null&lt;/minXbrcVersion&gt;</w:t>
      </w:r>
    </w:p>
    <w:p w14:paraId="483E9137" w14:textId="77777777" w:rsidR="008546C8" w:rsidRDefault="008546C8" w:rsidP="00811661">
      <w:pPr>
        <w:pStyle w:val="H3Body"/>
        <w:spacing w:after="0"/>
        <w:ind w:left="0"/>
      </w:pPr>
      <w:r>
        <w:t xml:space="preserve">        &lt;version&gt;null&lt;/version&gt;</w:t>
      </w:r>
    </w:p>
    <w:p w14:paraId="2355BB61" w14:textId="77777777" w:rsidR="008546C8" w:rsidRDefault="008546C8" w:rsidP="00811661">
      <w:pPr>
        <w:pStyle w:val="H3Body"/>
        <w:spacing w:after="0"/>
        <w:ind w:left="0"/>
      </w:pPr>
      <w:r>
        <w:t xml:space="preserve">        &lt;xbioSerialNumber&gt;0&lt;/xbioSerialNumber&gt;</w:t>
      </w:r>
    </w:p>
    <w:p w14:paraId="2B024E42" w14:textId="77777777" w:rsidR="008546C8" w:rsidRDefault="008546C8" w:rsidP="00811661">
      <w:pPr>
        <w:pStyle w:val="H3Body"/>
        <w:spacing w:after="0"/>
        <w:ind w:left="0"/>
      </w:pPr>
      <w:r>
        <w:t xml:space="preserve">        &lt;transmitter&gt;false&lt;/transmitter&gt;</w:t>
      </w:r>
    </w:p>
    <w:p w14:paraId="12810189" w14:textId="77777777" w:rsidR="008546C8" w:rsidRDefault="008546C8" w:rsidP="00811661">
      <w:pPr>
        <w:pStyle w:val="H3Body"/>
        <w:spacing w:after="0"/>
        <w:ind w:left="0"/>
      </w:pPr>
      <w:r>
        <w:t xml:space="preserve">        &lt;useSecureId&gt;false&lt;/useSecureId&gt;</w:t>
      </w:r>
    </w:p>
    <w:p w14:paraId="7A24AA26" w14:textId="77777777" w:rsidR="008546C8" w:rsidRDefault="008546C8" w:rsidP="00811661">
      <w:pPr>
        <w:pStyle w:val="H3Body"/>
        <w:spacing w:after="0"/>
        <w:ind w:left="0"/>
      </w:pPr>
      <w:r>
        <w:t xml:space="preserve">        &lt;hardwareType&gt;&lt;/hardwareType&gt;</w:t>
      </w:r>
    </w:p>
    <w:p w14:paraId="6BA07BA6" w14:textId="77777777" w:rsidR="008546C8" w:rsidRDefault="008546C8" w:rsidP="00811661">
      <w:pPr>
        <w:pStyle w:val="H3Body"/>
        <w:spacing w:after="0"/>
        <w:ind w:left="0"/>
      </w:pPr>
      <w:r>
        <w:t xml:space="preserve">        &lt;signalStrengthTransitThreshold&gt;-90&lt;/signalStrengthTransitThreshold&gt;</w:t>
      </w:r>
    </w:p>
    <w:p w14:paraId="06B47549" w14:textId="77777777" w:rsidR="008546C8" w:rsidRDefault="008546C8" w:rsidP="00811661">
      <w:pPr>
        <w:pStyle w:val="H3Body"/>
        <w:spacing w:after="0"/>
        <w:ind w:left="0"/>
      </w:pPr>
      <w:r>
        <w:t xml:space="preserve">        &lt;modelData&gt;&lt;/modelData&gt;</w:t>
      </w:r>
    </w:p>
    <w:p w14:paraId="54042D3D" w14:textId="77777777" w:rsidR="008546C8" w:rsidRDefault="008546C8" w:rsidP="00811661">
      <w:pPr>
        <w:pStyle w:val="H3Body"/>
        <w:spacing w:after="0"/>
        <w:ind w:left="0"/>
      </w:pPr>
      <w:r>
        <w:t xml:space="preserve">        &lt;disabledReason&gt;&lt;/disabledReason&gt;</w:t>
      </w:r>
    </w:p>
    <w:p w14:paraId="3F484E15" w14:textId="77777777" w:rsidR="008546C8" w:rsidRDefault="008546C8" w:rsidP="00811661">
      <w:pPr>
        <w:pStyle w:val="H3Body"/>
        <w:spacing w:after="0"/>
        <w:ind w:left="0"/>
      </w:pPr>
      <w:r>
        <w:t xml:space="preserve">        &lt;enabled&gt;true&lt;/enabled&gt;</w:t>
      </w:r>
    </w:p>
    <w:p w14:paraId="53E85C10" w14:textId="77777777" w:rsidR="008546C8" w:rsidRDefault="008546C8" w:rsidP="00811661">
      <w:pPr>
        <w:pStyle w:val="H3Body"/>
        <w:spacing w:after="0"/>
        <w:ind w:left="0"/>
      </w:pPr>
      <w:r>
        <w:t xml:space="preserve">        &lt;bioDeviceType&gt;0&lt;/bioDeviceType&gt;</w:t>
      </w:r>
    </w:p>
    <w:p w14:paraId="1420A2E3" w14:textId="77777777" w:rsidR="008546C8" w:rsidRDefault="008546C8" w:rsidP="00811661">
      <w:pPr>
        <w:pStyle w:val="H3Body"/>
        <w:spacing w:after="0"/>
        <w:ind w:left="0"/>
      </w:pPr>
      <w:r>
        <w:t xml:space="preserve">    &lt;/readerInfoList&gt;</w:t>
      </w:r>
    </w:p>
    <w:p w14:paraId="6CD001BA" w14:textId="4315A679" w:rsidR="008546C8" w:rsidRDefault="008546C8" w:rsidP="00811661">
      <w:pPr>
        <w:pStyle w:val="H3Body"/>
        <w:spacing w:after="0"/>
        <w:ind w:left="0"/>
      </w:pPr>
      <w:r>
        <w:t>&lt;/readerInfoList&gt;</w:t>
      </w:r>
    </w:p>
    <w:p w14:paraId="44E655DF" w14:textId="77777777" w:rsidR="00D833AE" w:rsidRDefault="00D833AE" w:rsidP="00D833AE">
      <w:pPr>
        <w:pStyle w:val="H3Body"/>
        <w:ind w:left="0"/>
      </w:pPr>
    </w:p>
    <w:p w14:paraId="691594B8" w14:textId="77777777" w:rsidR="00D833AE" w:rsidRDefault="00D833AE" w:rsidP="00D833AE">
      <w:pPr>
        <w:pStyle w:val="Heading3"/>
      </w:pPr>
      <w:bookmarkStart w:id="77" w:name="_Toc354070947"/>
      <w:r w:rsidRPr="007F14FA">
        <w:t>ReaderLocationInfo</w:t>
      </w:r>
      <w:bookmarkEnd w:id="77"/>
    </w:p>
    <w:p w14:paraId="7BF74AD4" w14:textId="77777777" w:rsidR="00D833AE" w:rsidRDefault="00D833AE" w:rsidP="00D833AE">
      <w:pPr>
        <w:pStyle w:val="H3Body"/>
      </w:pPr>
    </w:p>
    <w:p w14:paraId="58FEAE1C" w14:textId="77777777" w:rsidR="00D833AE" w:rsidRDefault="00D833AE" w:rsidP="00D833AE">
      <w:pPr>
        <w:pStyle w:val="H3Body"/>
        <w:spacing w:after="0"/>
        <w:ind w:left="0"/>
      </w:pPr>
      <w:r>
        <w:t>&lt;?xml version="1.0" encoding="UTF-8" standalone="yes"?&gt;</w:t>
      </w:r>
    </w:p>
    <w:p w14:paraId="3D6A5531" w14:textId="77777777" w:rsidR="00D833AE" w:rsidRDefault="00D833AE" w:rsidP="00D833AE">
      <w:pPr>
        <w:pStyle w:val="H3Body"/>
        <w:spacing w:after="0"/>
        <w:ind w:left="0"/>
      </w:pPr>
      <w:r>
        <w:t>&lt;venue time="2013-04-18T20:38:27.614" name="80010114"&gt;</w:t>
      </w:r>
    </w:p>
    <w:p w14:paraId="33531DA8" w14:textId="77777777" w:rsidR="00D833AE" w:rsidRDefault="00D833AE" w:rsidP="00D833AE">
      <w:pPr>
        <w:pStyle w:val="H3Body"/>
        <w:spacing w:after="0"/>
        <w:ind w:left="0"/>
      </w:pPr>
      <w:r>
        <w:t xml:space="preserve">    &lt;readerlocationinfo&gt;</w:t>
      </w:r>
    </w:p>
    <w:p w14:paraId="16A57C3E" w14:textId="77777777" w:rsidR="00D833AE" w:rsidRDefault="00D833AE" w:rsidP="00D833AE">
      <w:pPr>
        <w:pStyle w:val="H3Body"/>
        <w:spacing w:after="0"/>
        <w:ind w:left="0"/>
      </w:pPr>
      <w:r>
        <w:t xml:space="preserve">        &lt;readerlocation&gt;</w:t>
      </w:r>
    </w:p>
    <w:p w14:paraId="659C1191" w14:textId="77777777" w:rsidR="00D833AE" w:rsidRDefault="00D833AE" w:rsidP="00D833AE">
      <w:pPr>
        <w:pStyle w:val="H3Body"/>
        <w:spacing w:after="0"/>
        <w:ind w:left="0"/>
      </w:pPr>
      <w:r>
        <w:t xml:space="preserve">            &lt;section&gt;1&lt;/section&gt;</w:t>
      </w:r>
    </w:p>
    <w:p w14:paraId="2F5AC69C" w14:textId="77777777" w:rsidR="00D833AE" w:rsidRDefault="00D833AE" w:rsidP="00D833AE">
      <w:pPr>
        <w:pStyle w:val="H3Body"/>
        <w:spacing w:after="0"/>
        <w:ind w:left="0"/>
      </w:pPr>
      <w:r>
        <w:t xml:space="preserve">            &lt;name&gt;HW Readers&lt;/name&gt;</w:t>
      </w:r>
    </w:p>
    <w:p w14:paraId="48822DD5" w14:textId="77777777" w:rsidR="00D833AE" w:rsidRDefault="00D833AE" w:rsidP="00D833AE">
      <w:pPr>
        <w:pStyle w:val="H3Body"/>
        <w:spacing w:after="0"/>
        <w:ind w:left="0"/>
      </w:pPr>
      <w:r>
        <w:t xml:space="preserve">            &lt;id&gt;19&lt;/id&gt;</w:t>
      </w:r>
    </w:p>
    <w:p w14:paraId="45251214" w14:textId="77777777" w:rsidR="00D833AE" w:rsidRDefault="00D833AE" w:rsidP="00D833AE">
      <w:pPr>
        <w:pStyle w:val="H3Body"/>
        <w:spacing w:after="0"/>
        <w:ind w:left="0"/>
      </w:pPr>
      <w:r>
        <w:t xml:space="preserve">            &lt;type&gt;4&lt;/type&gt;</w:t>
      </w:r>
    </w:p>
    <w:p w14:paraId="3A3370F8" w14:textId="77777777" w:rsidR="00D833AE" w:rsidRDefault="00D833AE" w:rsidP="00D833AE">
      <w:pPr>
        <w:pStyle w:val="H3Body"/>
        <w:spacing w:after="0"/>
        <w:ind w:left="0"/>
      </w:pPr>
      <w:r>
        <w:t xml:space="preserve">            &lt;typename&gt;Load&lt;/typename&gt;</w:t>
      </w:r>
    </w:p>
    <w:p w14:paraId="62819C8E" w14:textId="77777777" w:rsidR="00D833AE" w:rsidRDefault="00D833AE" w:rsidP="00D833AE">
      <w:pPr>
        <w:pStyle w:val="H3Body"/>
        <w:spacing w:after="0"/>
        <w:ind w:left="0"/>
      </w:pPr>
      <w:r>
        <w:t xml:space="preserve">            &lt;x&gt;0.0&lt;/x&gt;</w:t>
      </w:r>
    </w:p>
    <w:p w14:paraId="215FD1D9" w14:textId="77777777" w:rsidR="00D833AE" w:rsidRDefault="00D833AE" w:rsidP="00D833AE">
      <w:pPr>
        <w:pStyle w:val="H3Body"/>
        <w:spacing w:after="0"/>
        <w:ind w:left="0"/>
      </w:pPr>
      <w:r>
        <w:t xml:space="preserve">            &lt;y&gt;0.0&lt;/y&gt;</w:t>
      </w:r>
    </w:p>
    <w:p w14:paraId="740238A3" w14:textId="77777777" w:rsidR="00D833AE" w:rsidRDefault="00D833AE" w:rsidP="00D833AE">
      <w:pPr>
        <w:pStyle w:val="H3Body"/>
        <w:spacing w:after="0"/>
        <w:ind w:left="0"/>
      </w:pPr>
      <w:r>
        <w:t xml:space="preserve">            &lt;readers&gt;</w:t>
      </w:r>
    </w:p>
    <w:p w14:paraId="1443B802" w14:textId="77777777" w:rsidR="00D833AE" w:rsidRDefault="00D833AE" w:rsidP="00D833AE">
      <w:pPr>
        <w:pStyle w:val="H3Body"/>
        <w:spacing w:after="0"/>
        <w:ind w:left="0"/>
      </w:pPr>
      <w:r>
        <w:t xml:space="preserve">                &lt;reader&gt;</w:t>
      </w:r>
    </w:p>
    <w:p w14:paraId="04F6E2B2" w14:textId="77777777" w:rsidR="00D833AE" w:rsidRDefault="00D833AE" w:rsidP="00D833AE">
      <w:pPr>
        <w:pStyle w:val="H3Body"/>
        <w:spacing w:after="0"/>
        <w:ind w:left="0"/>
      </w:pPr>
      <w:r>
        <w:t xml:space="preserve">                    &lt;name&gt;bog-table2-1&lt;/name&gt;</w:t>
      </w:r>
    </w:p>
    <w:p w14:paraId="0E638276" w14:textId="77777777" w:rsidR="00D833AE" w:rsidRDefault="00D833AE" w:rsidP="00D833AE">
      <w:pPr>
        <w:pStyle w:val="H3Body"/>
        <w:spacing w:after="0"/>
        <w:ind w:left="0"/>
      </w:pPr>
      <w:r>
        <w:t xml:space="preserve">                    &lt;id&gt;92014166&lt;/id&gt;</w:t>
      </w:r>
    </w:p>
    <w:p w14:paraId="1A909A66" w14:textId="77777777" w:rsidR="00D833AE" w:rsidRDefault="00D833AE" w:rsidP="00D833AE">
      <w:pPr>
        <w:pStyle w:val="H3Body"/>
        <w:spacing w:after="0"/>
        <w:ind w:left="0"/>
      </w:pPr>
      <w:r>
        <w:t xml:space="preserve">                    &lt;type&gt;lrr&lt;/type&gt;</w:t>
      </w:r>
    </w:p>
    <w:p w14:paraId="387FF101" w14:textId="77777777" w:rsidR="00D833AE" w:rsidRDefault="00D833AE" w:rsidP="00D833AE">
      <w:pPr>
        <w:pStyle w:val="H3Body"/>
        <w:spacing w:after="0"/>
        <w:ind w:left="0"/>
      </w:pPr>
      <w:r>
        <w:t xml:space="preserve">                    &lt;macaddress&gt;00:91:FA:00:00:2A&lt;/macaddress&gt;</w:t>
      </w:r>
    </w:p>
    <w:p w14:paraId="1F4D84D0" w14:textId="77777777" w:rsidR="00D833AE" w:rsidRDefault="00D833AE" w:rsidP="00D833AE">
      <w:pPr>
        <w:pStyle w:val="H3Body"/>
        <w:spacing w:after="0"/>
        <w:ind w:left="0"/>
      </w:pPr>
      <w:r>
        <w:t xml:space="preserve">                    &lt;ipaddress&gt;10.110.1.26&lt;/ipaddress&gt;</w:t>
      </w:r>
    </w:p>
    <w:p w14:paraId="7BECE40B" w14:textId="77777777" w:rsidR="00D833AE" w:rsidRDefault="00D833AE" w:rsidP="00D833AE">
      <w:pPr>
        <w:pStyle w:val="H3Body"/>
        <w:spacing w:after="0"/>
        <w:ind w:left="0"/>
      </w:pPr>
      <w:r>
        <w:t xml:space="preserve">                    &lt;port&gt;8080&lt;/port&gt;</w:t>
      </w:r>
    </w:p>
    <w:p w14:paraId="49F57AF3" w14:textId="77777777" w:rsidR="00D833AE" w:rsidRDefault="00D833AE" w:rsidP="00D833AE">
      <w:pPr>
        <w:pStyle w:val="H3Body"/>
        <w:spacing w:after="0"/>
        <w:ind w:left="0"/>
      </w:pPr>
      <w:r>
        <w:t xml:space="preserve">                    &lt;gain&gt;1.0&lt;/gain&gt;</w:t>
      </w:r>
    </w:p>
    <w:p w14:paraId="697A86FB" w14:textId="77777777" w:rsidR="00D833AE" w:rsidRDefault="00D833AE" w:rsidP="00D833AE">
      <w:pPr>
        <w:pStyle w:val="H3Body"/>
        <w:spacing w:after="0"/>
        <w:ind w:left="0"/>
      </w:pPr>
      <w:r>
        <w:t xml:space="preserve">                    &lt;threshold&gt;-90&lt;/threshold&gt;</w:t>
      </w:r>
    </w:p>
    <w:p w14:paraId="1C9928B2" w14:textId="77777777" w:rsidR="00D833AE" w:rsidRDefault="00D833AE" w:rsidP="00D833AE">
      <w:pPr>
        <w:pStyle w:val="H3Body"/>
        <w:spacing w:after="0"/>
        <w:ind w:left="0"/>
      </w:pPr>
      <w:r>
        <w:t xml:space="preserve">                    &lt;lane&gt;2&lt;/lane&gt;</w:t>
      </w:r>
    </w:p>
    <w:p w14:paraId="3ABB0284" w14:textId="77777777" w:rsidR="00D833AE" w:rsidRDefault="00D833AE" w:rsidP="00D833AE">
      <w:pPr>
        <w:pStyle w:val="H3Body"/>
        <w:spacing w:after="0"/>
        <w:ind w:left="0"/>
      </w:pPr>
      <w:r>
        <w:t xml:space="preserve">                    &lt;deviceid&gt;0&lt;/deviceid&gt;</w:t>
      </w:r>
    </w:p>
    <w:p w14:paraId="335C513A" w14:textId="77777777" w:rsidR="00D833AE" w:rsidRDefault="00D833AE" w:rsidP="00D833AE">
      <w:pPr>
        <w:pStyle w:val="H3Body"/>
        <w:spacing w:after="0"/>
        <w:ind w:left="0"/>
      </w:pPr>
      <w:r>
        <w:t xml:space="preserve">                    &lt;x&gt;0&lt;/x&gt;</w:t>
      </w:r>
    </w:p>
    <w:p w14:paraId="77A4FEA6" w14:textId="77777777" w:rsidR="00D833AE" w:rsidRDefault="00D833AE" w:rsidP="00D833AE">
      <w:pPr>
        <w:pStyle w:val="H3Body"/>
        <w:spacing w:after="0"/>
        <w:ind w:left="0"/>
      </w:pPr>
      <w:r>
        <w:t xml:space="preserve">                    &lt;y&gt;0&lt;/y&gt;</w:t>
      </w:r>
    </w:p>
    <w:p w14:paraId="0FCA2BAE" w14:textId="77777777" w:rsidR="00D833AE" w:rsidRDefault="00D833AE" w:rsidP="00D833AE">
      <w:pPr>
        <w:pStyle w:val="H3Body"/>
        <w:spacing w:after="0"/>
        <w:ind w:left="0"/>
      </w:pPr>
      <w:r>
        <w:t xml:space="preserve">                    &lt;timelasthello&gt;1366073584825&lt;/timelasthello&gt;</w:t>
      </w:r>
    </w:p>
    <w:p w14:paraId="59FA71F9" w14:textId="77777777" w:rsidR="00D833AE" w:rsidRDefault="00D833AE" w:rsidP="00D833AE">
      <w:pPr>
        <w:pStyle w:val="H3Body"/>
        <w:spacing w:after="0"/>
        <w:ind w:left="0"/>
      </w:pPr>
      <w:r>
        <w:t xml:space="preserve">                    &lt;status&gt;Red&lt;/status&gt;</w:t>
      </w:r>
    </w:p>
    <w:p w14:paraId="77F34D66" w14:textId="77777777" w:rsidR="00D833AE" w:rsidRDefault="00D833AE" w:rsidP="00D833AE">
      <w:pPr>
        <w:pStyle w:val="H3Body"/>
        <w:spacing w:after="0"/>
        <w:ind w:left="0"/>
      </w:pPr>
      <w:r>
        <w:t xml:space="preserve">                    &lt;statusMessage&gt;Reader not communicating.&lt;/statusMessage&gt;</w:t>
      </w:r>
    </w:p>
    <w:p w14:paraId="4BED2A21" w14:textId="77777777" w:rsidR="00D833AE" w:rsidRDefault="00D833AE" w:rsidP="00D833AE">
      <w:pPr>
        <w:pStyle w:val="H3Body"/>
        <w:spacing w:after="0"/>
        <w:ind w:left="0"/>
      </w:pPr>
      <w:r>
        <w:t xml:space="preserve">                    &lt;minXbrcVersion&gt;1.0.0.0&lt;/minXbrcVersion&gt;</w:t>
      </w:r>
    </w:p>
    <w:p w14:paraId="6476195D" w14:textId="77777777" w:rsidR="00D833AE" w:rsidRDefault="00D833AE" w:rsidP="00D833AE">
      <w:pPr>
        <w:pStyle w:val="H3Body"/>
        <w:spacing w:after="0"/>
        <w:ind w:left="0"/>
      </w:pPr>
      <w:r>
        <w:t xml:space="preserve">                    &lt;version&gt;2.3.2-3076&lt;/version&gt;</w:t>
      </w:r>
    </w:p>
    <w:p w14:paraId="21B7FBC6" w14:textId="77777777" w:rsidR="00D833AE" w:rsidRDefault="00D833AE" w:rsidP="00D833AE">
      <w:pPr>
        <w:pStyle w:val="H3Body"/>
        <w:spacing w:after="0"/>
        <w:ind w:left="0"/>
      </w:pPr>
      <w:r>
        <w:t xml:space="preserve">                    &lt;xbioSerialNumber&gt;0&lt;/xbioSerialNumber&gt;</w:t>
      </w:r>
    </w:p>
    <w:p w14:paraId="2A429F7E" w14:textId="77777777" w:rsidR="00D833AE" w:rsidRDefault="00D833AE" w:rsidP="00D833AE">
      <w:pPr>
        <w:pStyle w:val="H3Body"/>
        <w:spacing w:after="0"/>
        <w:ind w:left="0"/>
      </w:pPr>
      <w:r>
        <w:t xml:space="preserve">                    &lt;transmitter&gt;false&lt;/transmitter&gt;</w:t>
      </w:r>
    </w:p>
    <w:p w14:paraId="58ED5FF7" w14:textId="77777777" w:rsidR="00D833AE" w:rsidRDefault="00D833AE" w:rsidP="00D833AE">
      <w:pPr>
        <w:pStyle w:val="H3Body"/>
        <w:spacing w:after="0"/>
        <w:ind w:left="0"/>
      </w:pPr>
      <w:r>
        <w:t xml:space="preserve">                    &lt;useSecureId&gt;false&lt;/useSecureId&gt;</w:t>
      </w:r>
    </w:p>
    <w:p w14:paraId="2587739A" w14:textId="77777777" w:rsidR="00D833AE" w:rsidRDefault="00D833AE" w:rsidP="00D833AE">
      <w:pPr>
        <w:pStyle w:val="H3Body"/>
        <w:spacing w:after="0"/>
        <w:ind w:left="0"/>
      </w:pPr>
      <w:r>
        <w:t xml:space="preserve">                    &lt;hardwareType&gt;&lt;/hardwareType&gt;</w:t>
      </w:r>
    </w:p>
    <w:p w14:paraId="586AB1DC" w14:textId="77777777" w:rsidR="00D833AE" w:rsidRDefault="00D833AE" w:rsidP="00D833AE">
      <w:pPr>
        <w:pStyle w:val="H3Body"/>
        <w:spacing w:after="0"/>
        <w:ind w:left="0"/>
      </w:pPr>
      <w:r>
        <w:t xml:space="preserve">                    &lt;signalStrengthTransitThreshold&gt;-127&lt;/signalStrengthTransitThreshold&gt;</w:t>
      </w:r>
    </w:p>
    <w:p w14:paraId="103639BD" w14:textId="77777777" w:rsidR="00D833AE" w:rsidRDefault="00D833AE" w:rsidP="00D833AE">
      <w:pPr>
        <w:pStyle w:val="H3Body"/>
        <w:spacing w:after="0"/>
        <w:ind w:left="0"/>
      </w:pPr>
      <w:r>
        <w:t xml:space="preserve">                    &lt;modelData&gt;&lt;/modelData&gt;</w:t>
      </w:r>
    </w:p>
    <w:p w14:paraId="0B51C1F5" w14:textId="77777777" w:rsidR="00D833AE" w:rsidRDefault="00D833AE" w:rsidP="00D833AE">
      <w:pPr>
        <w:pStyle w:val="H3Body"/>
        <w:spacing w:after="0"/>
        <w:ind w:left="0"/>
      </w:pPr>
      <w:r>
        <w:t xml:space="preserve">                    &lt;disabledReason&gt;&lt;/disabledReason&gt;</w:t>
      </w:r>
    </w:p>
    <w:p w14:paraId="5A8A939E" w14:textId="77777777" w:rsidR="00D833AE" w:rsidRDefault="00D833AE" w:rsidP="00D833AE">
      <w:pPr>
        <w:pStyle w:val="H3Body"/>
        <w:spacing w:after="0"/>
        <w:ind w:left="0"/>
      </w:pPr>
      <w:r>
        <w:t xml:space="preserve">                    &lt;enabled&gt;true&lt;/enabled&gt;</w:t>
      </w:r>
    </w:p>
    <w:p w14:paraId="114DF668" w14:textId="77777777" w:rsidR="00D833AE" w:rsidRDefault="00D833AE" w:rsidP="00D833AE">
      <w:pPr>
        <w:pStyle w:val="H3Body"/>
        <w:spacing w:after="0"/>
        <w:ind w:left="0"/>
      </w:pPr>
      <w:r>
        <w:t xml:space="preserve">                    &lt;bioDeviceType&gt;0&lt;/bioDeviceType&gt;</w:t>
      </w:r>
    </w:p>
    <w:p w14:paraId="76F2BDBC" w14:textId="77777777" w:rsidR="00D833AE" w:rsidRDefault="00D833AE" w:rsidP="00D833AE">
      <w:pPr>
        <w:pStyle w:val="H3Body"/>
        <w:spacing w:after="0"/>
        <w:ind w:left="0"/>
      </w:pPr>
      <w:r>
        <w:t xml:space="preserve">                &lt;/reader&gt;</w:t>
      </w:r>
    </w:p>
    <w:p w14:paraId="5965B9D9" w14:textId="77777777" w:rsidR="00D833AE" w:rsidRDefault="00D833AE" w:rsidP="00D833AE">
      <w:pPr>
        <w:pStyle w:val="H3Body"/>
        <w:spacing w:after="0"/>
        <w:ind w:left="0"/>
      </w:pPr>
      <w:r>
        <w:t xml:space="preserve">            &lt;/readers&gt;</w:t>
      </w:r>
    </w:p>
    <w:p w14:paraId="2E97B10B" w14:textId="77777777" w:rsidR="00D833AE" w:rsidRDefault="00D833AE" w:rsidP="00D833AE">
      <w:pPr>
        <w:pStyle w:val="H3Body"/>
        <w:spacing w:after="0"/>
        <w:ind w:left="0"/>
      </w:pPr>
      <w:r>
        <w:t xml:space="preserve">            &lt;useSecureId&gt;false&lt;/useSecureId&gt;</w:t>
      </w:r>
    </w:p>
    <w:p w14:paraId="0C6FCC77" w14:textId="77777777" w:rsidR="00D833AE" w:rsidRDefault="00D833AE" w:rsidP="00D833AE">
      <w:pPr>
        <w:pStyle w:val="H3Body"/>
        <w:spacing w:after="0"/>
        <w:ind w:left="0"/>
      </w:pPr>
      <w:r>
        <w:t xml:space="preserve">            &lt;successTimeout&gt;0&lt;/successTimeout&gt;</w:t>
      </w:r>
    </w:p>
    <w:p w14:paraId="3803A010" w14:textId="77777777" w:rsidR="00D833AE" w:rsidRDefault="00D833AE" w:rsidP="00D833AE">
      <w:pPr>
        <w:pStyle w:val="H3Body"/>
        <w:spacing w:after="0"/>
        <w:ind w:left="0"/>
      </w:pPr>
      <w:r>
        <w:t xml:space="preserve">            &lt;failureTimeout&gt;0&lt;/failureTimeout&gt;</w:t>
      </w:r>
    </w:p>
    <w:p w14:paraId="7E204D71" w14:textId="77777777" w:rsidR="00D833AE" w:rsidRDefault="00D833AE" w:rsidP="00D833AE">
      <w:pPr>
        <w:pStyle w:val="H3Body"/>
        <w:spacing w:after="0"/>
        <w:ind w:left="0"/>
      </w:pPr>
      <w:r>
        <w:t xml:space="preserve">            &lt;errorTimeout&gt;0&lt;/errorTimeout&gt;</w:t>
      </w:r>
    </w:p>
    <w:p w14:paraId="3847DAC4" w14:textId="77777777" w:rsidR="00D833AE" w:rsidRDefault="00D833AE" w:rsidP="00D833AE">
      <w:pPr>
        <w:pStyle w:val="H3Body"/>
        <w:spacing w:after="0"/>
        <w:ind w:left="0"/>
      </w:pPr>
      <w:r>
        <w:t xml:space="preserve">            &lt;tapSequence&gt;null&lt;/tapSequence&gt;</w:t>
      </w:r>
    </w:p>
    <w:p w14:paraId="37A06EA4" w14:textId="77777777" w:rsidR="00D833AE" w:rsidRDefault="00D833AE" w:rsidP="00D833AE">
      <w:pPr>
        <w:pStyle w:val="H3Body"/>
        <w:spacing w:after="0"/>
        <w:ind w:left="0"/>
      </w:pPr>
      <w:r>
        <w:t xml:space="preserve">            &lt;tapTimeout&gt;0&lt;/tapTimeout&gt;</w:t>
      </w:r>
    </w:p>
    <w:p w14:paraId="20C15076" w14:textId="77777777" w:rsidR="00D833AE" w:rsidRDefault="00D833AE" w:rsidP="00D833AE">
      <w:pPr>
        <w:pStyle w:val="H3Body"/>
        <w:spacing w:after="0"/>
        <w:ind w:left="0"/>
      </w:pPr>
      <w:r>
        <w:t xml:space="preserve">        &lt;/readerlocation&gt;</w:t>
      </w:r>
    </w:p>
    <w:p w14:paraId="33389243" w14:textId="77777777" w:rsidR="00D833AE" w:rsidRDefault="00D833AE" w:rsidP="00D833AE">
      <w:pPr>
        <w:pStyle w:val="H3Body"/>
        <w:spacing w:after="0"/>
        <w:ind w:left="0"/>
      </w:pPr>
      <w:r>
        <w:t xml:space="preserve">        &lt;readerlocation&gt;</w:t>
      </w:r>
    </w:p>
    <w:p w14:paraId="1C4FF48D" w14:textId="77777777" w:rsidR="00D833AE" w:rsidRDefault="00D833AE" w:rsidP="00D833AE">
      <w:pPr>
        <w:pStyle w:val="H3Body"/>
        <w:spacing w:after="0"/>
        <w:ind w:left="0"/>
      </w:pPr>
      <w:r>
        <w:t xml:space="preserve">            &lt;section&gt;123&lt;/section&gt;</w:t>
      </w:r>
    </w:p>
    <w:p w14:paraId="42658164" w14:textId="77777777" w:rsidR="00D833AE" w:rsidRDefault="00D833AE" w:rsidP="00D833AE">
      <w:pPr>
        <w:pStyle w:val="H3Body"/>
        <w:spacing w:after="0"/>
        <w:ind w:left="0"/>
      </w:pPr>
      <w:r>
        <w:t xml:space="preserve">            &lt;name&gt;SB Merge&lt;/name&gt;</w:t>
      </w:r>
    </w:p>
    <w:p w14:paraId="4B21ADB2" w14:textId="77777777" w:rsidR="00D833AE" w:rsidRDefault="00D833AE" w:rsidP="00D833AE">
      <w:pPr>
        <w:pStyle w:val="H3Body"/>
        <w:spacing w:after="0"/>
        <w:ind w:left="0"/>
      </w:pPr>
      <w:r>
        <w:t xml:space="preserve">            &lt;id&gt;18&lt;/id&gt;</w:t>
      </w:r>
    </w:p>
    <w:p w14:paraId="661173BB" w14:textId="77777777" w:rsidR="00D833AE" w:rsidRDefault="00D833AE" w:rsidP="00D833AE">
      <w:pPr>
        <w:pStyle w:val="H3Body"/>
        <w:spacing w:after="0"/>
        <w:ind w:left="0"/>
      </w:pPr>
      <w:r>
        <w:t xml:space="preserve">            &lt;type&gt;6&lt;/type&gt;</w:t>
      </w:r>
    </w:p>
    <w:p w14:paraId="4691C69E" w14:textId="77777777" w:rsidR="00D833AE" w:rsidRDefault="00D833AE" w:rsidP="00D833AE">
      <w:pPr>
        <w:pStyle w:val="H3Body"/>
        <w:spacing w:after="0"/>
        <w:ind w:left="0"/>
      </w:pPr>
      <w:r>
        <w:t xml:space="preserve">            &lt;typename&gt;Merge&lt;/typename&gt;</w:t>
      </w:r>
    </w:p>
    <w:p w14:paraId="617D74A3" w14:textId="77777777" w:rsidR="00D833AE" w:rsidRDefault="00D833AE" w:rsidP="00D833AE">
      <w:pPr>
        <w:pStyle w:val="H3Body"/>
        <w:spacing w:after="0"/>
        <w:ind w:left="0"/>
      </w:pPr>
      <w:r>
        <w:t xml:space="preserve">            &lt;x&gt;0.0&lt;/x&gt;</w:t>
      </w:r>
    </w:p>
    <w:p w14:paraId="24F077DE" w14:textId="77777777" w:rsidR="00D833AE" w:rsidRDefault="00D833AE" w:rsidP="00D833AE">
      <w:pPr>
        <w:pStyle w:val="H3Body"/>
        <w:spacing w:after="0"/>
        <w:ind w:left="0"/>
      </w:pPr>
      <w:r>
        <w:t xml:space="preserve">            &lt;y&gt;0.0&lt;/y&gt;</w:t>
      </w:r>
    </w:p>
    <w:p w14:paraId="383353A5" w14:textId="77777777" w:rsidR="00D833AE" w:rsidRDefault="00D833AE" w:rsidP="00D833AE">
      <w:pPr>
        <w:pStyle w:val="H3Body"/>
        <w:spacing w:after="0"/>
        <w:ind w:left="0"/>
      </w:pPr>
      <w:r>
        <w:t xml:space="preserve">            &lt;readers&gt;</w:t>
      </w:r>
    </w:p>
    <w:p w14:paraId="241CAC2C" w14:textId="77777777" w:rsidR="00D833AE" w:rsidRDefault="00D833AE" w:rsidP="00D833AE">
      <w:pPr>
        <w:pStyle w:val="H3Body"/>
        <w:spacing w:after="0"/>
        <w:ind w:left="0"/>
      </w:pPr>
      <w:r>
        <w:t xml:space="preserve">                &lt;reader&gt;</w:t>
      </w:r>
    </w:p>
    <w:p w14:paraId="7B05D58B" w14:textId="77777777" w:rsidR="00D833AE" w:rsidRDefault="00D833AE" w:rsidP="00D833AE">
      <w:pPr>
        <w:pStyle w:val="H3Body"/>
        <w:spacing w:after="0"/>
        <w:ind w:left="0"/>
      </w:pPr>
      <w:r>
        <w:t xml:space="preserve">                    &lt;name&gt;hm-merge-tap-2&lt;/name&gt;</w:t>
      </w:r>
    </w:p>
    <w:p w14:paraId="29DE333A" w14:textId="77777777" w:rsidR="00D833AE" w:rsidRDefault="00D833AE" w:rsidP="00D833AE">
      <w:pPr>
        <w:pStyle w:val="H3Body"/>
        <w:spacing w:after="0"/>
        <w:ind w:left="0"/>
      </w:pPr>
      <w:r>
        <w:t xml:space="preserve">                    &lt;id&gt;2144179&lt;/id&gt;</w:t>
      </w:r>
    </w:p>
    <w:p w14:paraId="4C600A1E" w14:textId="77777777" w:rsidR="00D833AE" w:rsidRDefault="00D833AE" w:rsidP="00D833AE">
      <w:pPr>
        <w:pStyle w:val="H3Body"/>
        <w:spacing w:after="0"/>
        <w:ind w:left="0"/>
      </w:pPr>
      <w:r>
        <w:t xml:space="preserve">                    &lt;type&gt;xfp&lt;/type&gt;</w:t>
      </w:r>
    </w:p>
    <w:p w14:paraId="1B70F6C5" w14:textId="77777777" w:rsidR="00D833AE" w:rsidRDefault="00D833AE" w:rsidP="00D833AE">
      <w:pPr>
        <w:pStyle w:val="H3Body"/>
        <w:spacing w:after="0"/>
        <w:ind w:left="0"/>
      </w:pPr>
      <w:r>
        <w:t xml:space="preserve">                    &lt;macaddress&gt;20:00:01:13:80:32&lt;/macaddress&gt;</w:t>
      </w:r>
    </w:p>
    <w:p w14:paraId="57B79D2F" w14:textId="77777777" w:rsidR="00D833AE" w:rsidRDefault="00D833AE" w:rsidP="00D833AE">
      <w:pPr>
        <w:pStyle w:val="H3Body"/>
        <w:spacing w:after="0"/>
        <w:ind w:left="0"/>
      </w:pPr>
      <w:r>
        <w:t xml:space="preserve">                    &lt;ipaddress&gt;10.110.1.117&lt;/ipaddress&gt;</w:t>
      </w:r>
    </w:p>
    <w:p w14:paraId="3A160810" w14:textId="77777777" w:rsidR="00D833AE" w:rsidRDefault="00D833AE" w:rsidP="00D833AE">
      <w:pPr>
        <w:pStyle w:val="H3Body"/>
        <w:spacing w:after="0"/>
        <w:ind w:left="0"/>
      </w:pPr>
      <w:r>
        <w:t xml:space="preserve">                    &lt;port&gt;8032&lt;/port&gt;</w:t>
      </w:r>
    </w:p>
    <w:p w14:paraId="7A402E8B" w14:textId="77777777" w:rsidR="00D833AE" w:rsidRDefault="00D833AE" w:rsidP="00D833AE">
      <w:pPr>
        <w:pStyle w:val="H3Body"/>
        <w:spacing w:after="0"/>
        <w:ind w:left="0"/>
      </w:pPr>
      <w:r>
        <w:t xml:space="preserve">                    &lt;gain&gt;1.0&lt;/gain&gt;</w:t>
      </w:r>
    </w:p>
    <w:p w14:paraId="0B467772" w14:textId="77777777" w:rsidR="00D833AE" w:rsidRDefault="00D833AE" w:rsidP="00D833AE">
      <w:pPr>
        <w:pStyle w:val="H3Body"/>
        <w:spacing w:after="0"/>
        <w:ind w:left="0"/>
      </w:pPr>
      <w:r>
        <w:t xml:space="preserve">                    &lt;threshold&gt;-90&lt;/threshold&gt;</w:t>
      </w:r>
    </w:p>
    <w:p w14:paraId="29610816" w14:textId="77777777" w:rsidR="00D833AE" w:rsidRDefault="00D833AE" w:rsidP="00D833AE">
      <w:pPr>
        <w:pStyle w:val="H3Body"/>
        <w:spacing w:after="0"/>
        <w:ind w:left="0"/>
      </w:pPr>
      <w:r>
        <w:t xml:space="preserve">                    &lt;lane&gt;0&lt;/lane&gt;</w:t>
      </w:r>
    </w:p>
    <w:p w14:paraId="0A800C43" w14:textId="77777777" w:rsidR="00D833AE" w:rsidRDefault="00D833AE" w:rsidP="00D833AE">
      <w:pPr>
        <w:pStyle w:val="H3Body"/>
        <w:spacing w:after="0"/>
        <w:ind w:left="0"/>
      </w:pPr>
      <w:r>
        <w:t xml:space="preserve">                    &lt;deviceid&gt;1178032&lt;/deviceid&gt;</w:t>
      </w:r>
    </w:p>
    <w:p w14:paraId="6D6318C4" w14:textId="77777777" w:rsidR="00D833AE" w:rsidRDefault="00D833AE" w:rsidP="00D833AE">
      <w:pPr>
        <w:pStyle w:val="H3Body"/>
        <w:spacing w:after="0"/>
        <w:ind w:left="0"/>
      </w:pPr>
      <w:r>
        <w:t xml:space="preserve">                    &lt;x&gt;0&lt;/x&gt;</w:t>
      </w:r>
    </w:p>
    <w:p w14:paraId="0DB9FA69" w14:textId="77777777" w:rsidR="00D833AE" w:rsidRDefault="00D833AE" w:rsidP="00D833AE">
      <w:pPr>
        <w:pStyle w:val="H3Body"/>
        <w:spacing w:after="0"/>
        <w:ind w:left="0"/>
      </w:pPr>
      <w:r>
        <w:t xml:space="preserve">                    &lt;y&gt;0&lt;/y&gt;</w:t>
      </w:r>
    </w:p>
    <w:p w14:paraId="32C85481" w14:textId="77777777" w:rsidR="00D833AE" w:rsidRDefault="00D833AE" w:rsidP="00D833AE">
      <w:pPr>
        <w:pStyle w:val="H3Body"/>
        <w:spacing w:after="0"/>
        <w:ind w:left="0"/>
      </w:pPr>
      <w:r>
        <w:t xml:space="preserve">                    &lt;timelasthello&gt;1366073584836&lt;/timelasthello&gt;</w:t>
      </w:r>
    </w:p>
    <w:p w14:paraId="4A5EA1D8" w14:textId="77777777" w:rsidR="00D833AE" w:rsidRDefault="00D833AE" w:rsidP="00D833AE">
      <w:pPr>
        <w:pStyle w:val="H3Body"/>
        <w:spacing w:after="0"/>
        <w:ind w:left="0"/>
      </w:pPr>
      <w:r>
        <w:t xml:space="preserve">                    &lt;status&gt;Red&lt;/status&gt;</w:t>
      </w:r>
    </w:p>
    <w:p w14:paraId="2B73B22A" w14:textId="77777777" w:rsidR="00D833AE" w:rsidRDefault="00D833AE" w:rsidP="00D833AE">
      <w:pPr>
        <w:pStyle w:val="H3Body"/>
        <w:spacing w:after="0"/>
        <w:ind w:left="0"/>
      </w:pPr>
      <w:r>
        <w:t xml:space="preserve">                    &lt;statusMessage&gt;Reader not communicating.&lt;/statusMessage&gt;</w:t>
      </w:r>
    </w:p>
    <w:p w14:paraId="1086AECE" w14:textId="77777777" w:rsidR="00D833AE" w:rsidRDefault="00D833AE" w:rsidP="00D833AE">
      <w:pPr>
        <w:pStyle w:val="H3Body"/>
        <w:spacing w:after="0"/>
        <w:ind w:left="0"/>
      </w:pPr>
      <w:r>
        <w:t xml:space="preserve">                    &lt;minXbrcVersion&gt;null&lt;/minXbrcVersion&gt;</w:t>
      </w:r>
    </w:p>
    <w:p w14:paraId="19ECDB7F" w14:textId="77777777" w:rsidR="00D833AE" w:rsidRDefault="00D833AE" w:rsidP="00D833AE">
      <w:pPr>
        <w:pStyle w:val="H3Body"/>
        <w:spacing w:after="0"/>
        <w:ind w:left="0"/>
      </w:pPr>
      <w:r>
        <w:t xml:space="preserve">                    &lt;version&gt;null&lt;/version&gt;</w:t>
      </w:r>
    </w:p>
    <w:p w14:paraId="2EAD55A1" w14:textId="77777777" w:rsidR="00D833AE" w:rsidRDefault="00D833AE" w:rsidP="00D833AE">
      <w:pPr>
        <w:pStyle w:val="H3Body"/>
        <w:spacing w:after="0"/>
        <w:ind w:left="0"/>
      </w:pPr>
      <w:r>
        <w:t xml:space="preserve">                    &lt;xbioSerialNumber&gt;0&lt;/xbioSerialNumber&gt;</w:t>
      </w:r>
    </w:p>
    <w:p w14:paraId="4ABAC7B2" w14:textId="77777777" w:rsidR="00D833AE" w:rsidRDefault="00D833AE" w:rsidP="00D833AE">
      <w:pPr>
        <w:pStyle w:val="H3Body"/>
        <w:spacing w:after="0"/>
        <w:ind w:left="0"/>
      </w:pPr>
      <w:r>
        <w:t xml:space="preserve">                    &lt;transmitter&gt;false&lt;/transmitter&gt;</w:t>
      </w:r>
    </w:p>
    <w:p w14:paraId="7A8BD911" w14:textId="77777777" w:rsidR="00D833AE" w:rsidRDefault="00D833AE" w:rsidP="00D833AE">
      <w:pPr>
        <w:pStyle w:val="H3Body"/>
        <w:spacing w:after="0"/>
        <w:ind w:left="0"/>
      </w:pPr>
      <w:r>
        <w:t xml:space="preserve">                    &lt;useSecureId&gt;false&lt;/useSecureId&gt;</w:t>
      </w:r>
    </w:p>
    <w:p w14:paraId="62136679" w14:textId="77777777" w:rsidR="00D833AE" w:rsidRDefault="00D833AE" w:rsidP="00D833AE">
      <w:pPr>
        <w:pStyle w:val="H3Body"/>
        <w:spacing w:after="0"/>
        <w:ind w:left="0"/>
      </w:pPr>
      <w:r>
        <w:t xml:space="preserve">                    &lt;hardwareType&gt;&lt;/hardwareType&gt;</w:t>
      </w:r>
    </w:p>
    <w:p w14:paraId="1D4F0F31" w14:textId="77777777" w:rsidR="00D833AE" w:rsidRDefault="00D833AE" w:rsidP="00D833AE">
      <w:pPr>
        <w:pStyle w:val="H3Body"/>
        <w:spacing w:after="0"/>
        <w:ind w:left="0"/>
      </w:pPr>
      <w:r>
        <w:t xml:space="preserve">                    &lt;signalStrengthTransitThreshold&gt;-127&lt;/signalStrengthTransitThreshold&gt;</w:t>
      </w:r>
    </w:p>
    <w:p w14:paraId="7D069F77" w14:textId="77777777" w:rsidR="00D833AE" w:rsidRDefault="00D833AE" w:rsidP="00D833AE">
      <w:pPr>
        <w:pStyle w:val="H3Body"/>
        <w:spacing w:after="0"/>
        <w:ind w:left="0"/>
      </w:pPr>
      <w:r>
        <w:t xml:space="preserve">                    &lt;modelData&gt;&lt;/modelData&gt;</w:t>
      </w:r>
    </w:p>
    <w:p w14:paraId="0220A22D" w14:textId="77777777" w:rsidR="00D833AE" w:rsidRDefault="00D833AE" w:rsidP="00D833AE">
      <w:pPr>
        <w:pStyle w:val="H3Body"/>
        <w:spacing w:after="0"/>
        <w:ind w:left="0"/>
      </w:pPr>
      <w:r>
        <w:t xml:space="preserve">                    &lt;disabledReason&gt;&lt;/disabledReason&gt;</w:t>
      </w:r>
    </w:p>
    <w:p w14:paraId="38FA5B42" w14:textId="77777777" w:rsidR="00D833AE" w:rsidRDefault="00D833AE" w:rsidP="00D833AE">
      <w:pPr>
        <w:pStyle w:val="H3Body"/>
        <w:spacing w:after="0"/>
        <w:ind w:left="0"/>
      </w:pPr>
      <w:r>
        <w:t xml:space="preserve">                    &lt;enabled&gt;true&lt;/enabled&gt;</w:t>
      </w:r>
    </w:p>
    <w:p w14:paraId="778BD4AF" w14:textId="77777777" w:rsidR="00D833AE" w:rsidRDefault="00D833AE" w:rsidP="00D833AE">
      <w:pPr>
        <w:pStyle w:val="H3Body"/>
        <w:spacing w:after="0"/>
        <w:ind w:left="0"/>
      </w:pPr>
      <w:r>
        <w:t xml:space="preserve">                    &lt;bioDeviceType&gt;0&lt;/bioDeviceType&gt;</w:t>
      </w:r>
    </w:p>
    <w:p w14:paraId="4A6B2905" w14:textId="77777777" w:rsidR="00D833AE" w:rsidRDefault="00D833AE" w:rsidP="00D833AE">
      <w:pPr>
        <w:pStyle w:val="H3Body"/>
        <w:spacing w:after="0"/>
        <w:ind w:left="0"/>
      </w:pPr>
      <w:r>
        <w:t xml:space="preserve">                &lt;/reader&gt;</w:t>
      </w:r>
    </w:p>
    <w:p w14:paraId="0C1190F1" w14:textId="77777777" w:rsidR="00D833AE" w:rsidRDefault="00D833AE" w:rsidP="00D833AE">
      <w:pPr>
        <w:pStyle w:val="H3Body"/>
        <w:spacing w:after="0"/>
        <w:ind w:left="0"/>
      </w:pPr>
      <w:r>
        <w:t xml:space="preserve">                &lt;reader&gt;</w:t>
      </w:r>
    </w:p>
    <w:p w14:paraId="18F22526" w14:textId="77777777" w:rsidR="00D833AE" w:rsidRDefault="00D833AE" w:rsidP="00D833AE">
      <w:pPr>
        <w:pStyle w:val="H3Body"/>
        <w:spacing w:after="0"/>
        <w:ind w:left="0"/>
      </w:pPr>
      <w:r>
        <w:t xml:space="preserve">                    &lt;name&gt;hm-merge-lrr-1&lt;/name&gt;</w:t>
      </w:r>
    </w:p>
    <w:p w14:paraId="1C87F41B" w14:textId="77777777" w:rsidR="00D833AE" w:rsidRDefault="00D833AE" w:rsidP="00D833AE">
      <w:pPr>
        <w:pStyle w:val="H3Body"/>
        <w:spacing w:after="0"/>
        <w:ind w:left="0"/>
      </w:pPr>
      <w:r>
        <w:t xml:space="preserve">                    &lt;id&gt;2144180&lt;/id&gt;</w:t>
      </w:r>
    </w:p>
    <w:p w14:paraId="26AC665C" w14:textId="77777777" w:rsidR="00D833AE" w:rsidRDefault="00D833AE" w:rsidP="00D833AE">
      <w:pPr>
        <w:pStyle w:val="H3Body"/>
        <w:spacing w:after="0"/>
        <w:ind w:left="0"/>
      </w:pPr>
      <w:r>
        <w:t xml:space="preserve">                    &lt;type&gt;lrr&lt;/type&gt;</w:t>
      </w:r>
    </w:p>
    <w:p w14:paraId="3EDF93E4" w14:textId="77777777" w:rsidR="00D833AE" w:rsidRDefault="00D833AE" w:rsidP="00D833AE">
      <w:pPr>
        <w:pStyle w:val="H3Body"/>
        <w:spacing w:after="0"/>
        <w:ind w:left="0"/>
      </w:pPr>
      <w:r>
        <w:t xml:space="preserve">                    &lt;macaddress&gt;20:00:01:13:80:21&lt;/macaddress&gt;</w:t>
      </w:r>
    </w:p>
    <w:p w14:paraId="22395BB6" w14:textId="77777777" w:rsidR="00D833AE" w:rsidRDefault="00D833AE" w:rsidP="00D833AE">
      <w:pPr>
        <w:pStyle w:val="H3Body"/>
        <w:spacing w:after="0"/>
        <w:ind w:left="0"/>
      </w:pPr>
      <w:r>
        <w:t xml:space="preserve">                    &lt;ipaddress&gt;10.110.1.117&lt;/ipaddress&gt;</w:t>
      </w:r>
    </w:p>
    <w:p w14:paraId="0D800C58" w14:textId="77777777" w:rsidR="00D833AE" w:rsidRDefault="00D833AE" w:rsidP="00D833AE">
      <w:pPr>
        <w:pStyle w:val="H3Body"/>
        <w:spacing w:after="0"/>
        <w:ind w:left="0"/>
      </w:pPr>
      <w:r>
        <w:t xml:space="preserve">                    &lt;port&gt;8021&lt;/port&gt;</w:t>
      </w:r>
    </w:p>
    <w:p w14:paraId="04663A6E" w14:textId="77777777" w:rsidR="00D833AE" w:rsidRDefault="00D833AE" w:rsidP="00D833AE">
      <w:pPr>
        <w:pStyle w:val="H3Body"/>
        <w:spacing w:after="0"/>
        <w:ind w:left="0"/>
      </w:pPr>
      <w:r>
        <w:t xml:space="preserve">                    &lt;gain&gt;1.0&lt;/gain&gt;</w:t>
      </w:r>
    </w:p>
    <w:p w14:paraId="60DC32C0" w14:textId="77777777" w:rsidR="00D833AE" w:rsidRDefault="00D833AE" w:rsidP="00D833AE">
      <w:pPr>
        <w:pStyle w:val="H3Body"/>
        <w:spacing w:after="0"/>
        <w:ind w:left="0"/>
      </w:pPr>
      <w:r>
        <w:t xml:space="preserve">                    &lt;threshold&gt;-90&lt;/threshold&gt;</w:t>
      </w:r>
    </w:p>
    <w:p w14:paraId="7A93D0B4" w14:textId="77777777" w:rsidR="00D833AE" w:rsidRDefault="00D833AE" w:rsidP="00D833AE">
      <w:pPr>
        <w:pStyle w:val="H3Body"/>
        <w:spacing w:after="0"/>
        <w:ind w:left="0"/>
      </w:pPr>
      <w:r>
        <w:t xml:space="preserve">                    &lt;lane&gt;0&lt;/lane&gt;</w:t>
      </w:r>
    </w:p>
    <w:p w14:paraId="13BA8B3F" w14:textId="77777777" w:rsidR="00D833AE" w:rsidRDefault="00D833AE" w:rsidP="00D833AE">
      <w:pPr>
        <w:pStyle w:val="H3Body"/>
        <w:spacing w:after="0"/>
        <w:ind w:left="0"/>
      </w:pPr>
      <w:r>
        <w:t xml:space="preserve">                    &lt;deviceid&gt;0&lt;/deviceid&gt;</w:t>
      </w:r>
    </w:p>
    <w:p w14:paraId="767C9B1E" w14:textId="77777777" w:rsidR="00D833AE" w:rsidRDefault="00D833AE" w:rsidP="00D833AE">
      <w:pPr>
        <w:pStyle w:val="H3Body"/>
        <w:spacing w:after="0"/>
        <w:ind w:left="0"/>
      </w:pPr>
      <w:r>
        <w:t xml:space="preserve">                    &lt;x&gt;0&lt;/x&gt;</w:t>
      </w:r>
    </w:p>
    <w:p w14:paraId="2557C6AF" w14:textId="77777777" w:rsidR="00D833AE" w:rsidRDefault="00D833AE" w:rsidP="00D833AE">
      <w:pPr>
        <w:pStyle w:val="H3Body"/>
        <w:spacing w:after="0"/>
        <w:ind w:left="0"/>
      </w:pPr>
      <w:r>
        <w:t xml:space="preserve">                    &lt;y&gt;0&lt;/y&gt;</w:t>
      </w:r>
    </w:p>
    <w:p w14:paraId="336DF9EC" w14:textId="77777777" w:rsidR="00D833AE" w:rsidRDefault="00D833AE" w:rsidP="00D833AE">
      <w:pPr>
        <w:pStyle w:val="H3Body"/>
        <w:spacing w:after="0"/>
        <w:ind w:left="0"/>
      </w:pPr>
      <w:r>
        <w:t xml:space="preserve">                    &lt;timelasthello&gt;1366073584835&lt;/timelasthello&gt;</w:t>
      </w:r>
    </w:p>
    <w:p w14:paraId="1D199E1D" w14:textId="77777777" w:rsidR="00D833AE" w:rsidRDefault="00D833AE" w:rsidP="00D833AE">
      <w:pPr>
        <w:pStyle w:val="H3Body"/>
        <w:spacing w:after="0"/>
        <w:ind w:left="0"/>
      </w:pPr>
      <w:r>
        <w:t xml:space="preserve">                    &lt;status&gt;Red&lt;/status&gt;</w:t>
      </w:r>
    </w:p>
    <w:p w14:paraId="7AD38E08" w14:textId="77777777" w:rsidR="00D833AE" w:rsidRDefault="00D833AE" w:rsidP="00D833AE">
      <w:pPr>
        <w:pStyle w:val="H3Body"/>
        <w:spacing w:after="0"/>
        <w:ind w:left="0"/>
      </w:pPr>
      <w:r>
        <w:t xml:space="preserve">                    &lt;statusMessage&gt;Reader not communicating.&lt;/statusMessage&gt;</w:t>
      </w:r>
    </w:p>
    <w:p w14:paraId="20FCBE65" w14:textId="77777777" w:rsidR="00D833AE" w:rsidRDefault="00D833AE" w:rsidP="00D833AE">
      <w:pPr>
        <w:pStyle w:val="H3Body"/>
        <w:spacing w:after="0"/>
        <w:ind w:left="0"/>
      </w:pPr>
      <w:r>
        <w:t xml:space="preserve">                    &lt;minXbrcVersion&gt;null&lt;/minXbrcVersion&gt;</w:t>
      </w:r>
    </w:p>
    <w:p w14:paraId="1B20FB57" w14:textId="77777777" w:rsidR="00D833AE" w:rsidRDefault="00D833AE" w:rsidP="00D833AE">
      <w:pPr>
        <w:pStyle w:val="H3Body"/>
        <w:spacing w:after="0"/>
        <w:ind w:left="0"/>
      </w:pPr>
      <w:r>
        <w:t xml:space="preserve">                    &lt;version&gt;null&lt;/version&gt;</w:t>
      </w:r>
    </w:p>
    <w:p w14:paraId="5B56F97E" w14:textId="77777777" w:rsidR="00D833AE" w:rsidRDefault="00D833AE" w:rsidP="00D833AE">
      <w:pPr>
        <w:pStyle w:val="H3Body"/>
        <w:spacing w:after="0"/>
        <w:ind w:left="0"/>
      </w:pPr>
      <w:r>
        <w:t xml:space="preserve">                    &lt;xbioSerialNumber&gt;0&lt;/xbioSerialNumber&gt;</w:t>
      </w:r>
    </w:p>
    <w:p w14:paraId="32AE3C27" w14:textId="77777777" w:rsidR="00D833AE" w:rsidRDefault="00D833AE" w:rsidP="00D833AE">
      <w:pPr>
        <w:pStyle w:val="H3Body"/>
        <w:spacing w:after="0"/>
        <w:ind w:left="0"/>
      </w:pPr>
      <w:r>
        <w:t xml:space="preserve">                    &lt;transmitter&gt;false&lt;/transmitter&gt;</w:t>
      </w:r>
    </w:p>
    <w:p w14:paraId="614674CA" w14:textId="77777777" w:rsidR="00D833AE" w:rsidRDefault="00D833AE" w:rsidP="00D833AE">
      <w:pPr>
        <w:pStyle w:val="H3Body"/>
        <w:spacing w:after="0"/>
        <w:ind w:left="0"/>
      </w:pPr>
      <w:r>
        <w:t xml:space="preserve">                    &lt;useSecureId&gt;false&lt;/useSecureId&gt;</w:t>
      </w:r>
    </w:p>
    <w:p w14:paraId="66FB544E" w14:textId="77777777" w:rsidR="00D833AE" w:rsidRDefault="00D833AE" w:rsidP="00D833AE">
      <w:pPr>
        <w:pStyle w:val="H3Body"/>
        <w:spacing w:after="0"/>
        <w:ind w:left="0"/>
      </w:pPr>
      <w:r>
        <w:t xml:space="preserve">                    &lt;hardwareType&gt;&lt;/hardwareType&gt;</w:t>
      </w:r>
    </w:p>
    <w:p w14:paraId="52DE15E4" w14:textId="77777777" w:rsidR="00D833AE" w:rsidRDefault="00D833AE" w:rsidP="00D833AE">
      <w:pPr>
        <w:pStyle w:val="H3Body"/>
        <w:spacing w:after="0"/>
        <w:ind w:left="0"/>
      </w:pPr>
      <w:r>
        <w:t xml:space="preserve">                    &lt;signalStrengthTransitThreshold&gt;-90&lt;/signalStrengthTransitThreshold&gt;</w:t>
      </w:r>
    </w:p>
    <w:p w14:paraId="2CFAB8B3" w14:textId="77777777" w:rsidR="00D833AE" w:rsidRDefault="00D833AE" w:rsidP="00D833AE">
      <w:pPr>
        <w:pStyle w:val="H3Body"/>
        <w:spacing w:after="0"/>
        <w:ind w:left="0"/>
      </w:pPr>
      <w:r>
        <w:t xml:space="preserve">                    &lt;modelData&gt;&lt;/modelData&gt;</w:t>
      </w:r>
    </w:p>
    <w:p w14:paraId="298C81F2" w14:textId="77777777" w:rsidR="00D833AE" w:rsidRDefault="00D833AE" w:rsidP="00D833AE">
      <w:pPr>
        <w:pStyle w:val="H3Body"/>
        <w:spacing w:after="0"/>
        <w:ind w:left="0"/>
      </w:pPr>
      <w:r>
        <w:t xml:space="preserve">                    &lt;disabledReason&gt;&lt;/disabledReason&gt;</w:t>
      </w:r>
    </w:p>
    <w:p w14:paraId="0E61EF5E" w14:textId="77777777" w:rsidR="00D833AE" w:rsidRDefault="00D833AE" w:rsidP="00D833AE">
      <w:pPr>
        <w:pStyle w:val="H3Body"/>
        <w:spacing w:after="0"/>
        <w:ind w:left="0"/>
      </w:pPr>
      <w:r>
        <w:t xml:space="preserve">                    &lt;enabled&gt;true&lt;/enabled&gt;</w:t>
      </w:r>
    </w:p>
    <w:p w14:paraId="5E28A371" w14:textId="77777777" w:rsidR="00D833AE" w:rsidRDefault="00D833AE" w:rsidP="00D833AE">
      <w:pPr>
        <w:pStyle w:val="H3Body"/>
        <w:spacing w:after="0"/>
        <w:ind w:left="0"/>
      </w:pPr>
      <w:r>
        <w:t xml:space="preserve">                    &lt;bioDeviceType&gt;0&lt;/bioDeviceType&gt;</w:t>
      </w:r>
    </w:p>
    <w:p w14:paraId="58130C07" w14:textId="77777777" w:rsidR="00D833AE" w:rsidRDefault="00D833AE" w:rsidP="00D833AE">
      <w:pPr>
        <w:pStyle w:val="H3Body"/>
        <w:spacing w:after="0"/>
        <w:ind w:left="0"/>
      </w:pPr>
      <w:r>
        <w:t xml:space="preserve">                &lt;/reader&gt;</w:t>
      </w:r>
    </w:p>
    <w:p w14:paraId="6DC14A8C" w14:textId="77777777" w:rsidR="00D833AE" w:rsidRDefault="00D833AE" w:rsidP="00D833AE">
      <w:pPr>
        <w:pStyle w:val="H3Body"/>
        <w:spacing w:after="0"/>
        <w:ind w:left="0"/>
      </w:pPr>
      <w:r>
        <w:t xml:space="preserve">                &lt;reader&gt;</w:t>
      </w:r>
    </w:p>
    <w:p w14:paraId="2B55CD2E" w14:textId="77777777" w:rsidR="00D833AE" w:rsidRDefault="00D833AE" w:rsidP="00D833AE">
      <w:pPr>
        <w:pStyle w:val="H3Body"/>
        <w:spacing w:after="0"/>
        <w:ind w:left="0"/>
      </w:pPr>
      <w:r>
        <w:t xml:space="preserve">                    &lt;name&gt;hm-merge-tap-1&lt;/name&gt;</w:t>
      </w:r>
    </w:p>
    <w:p w14:paraId="15AD1BFB" w14:textId="77777777" w:rsidR="00D833AE" w:rsidRDefault="00D833AE" w:rsidP="00D833AE">
      <w:pPr>
        <w:pStyle w:val="H3Body"/>
        <w:spacing w:after="0"/>
        <w:ind w:left="0"/>
      </w:pPr>
      <w:r>
        <w:t xml:space="preserve">                    &lt;id&gt;2144185&lt;/id&gt;</w:t>
      </w:r>
    </w:p>
    <w:p w14:paraId="2D171D7D" w14:textId="77777777" w:rsidR="00D833AE" w:rsidRDefault="00D833AE" w:rsidP="00D833AE">
      <w:pPr>
        <w:pStyle w:val="H3Body"/>
        <w:spacing w:after="0"/>
        <w:ind w:left="0"/>
      </w:pPr>
      <w:r>
        <w:t xml:space="preserve">                    &lt;type&gt;xfp&lt;/type&gt;</w:t>
      </w:r>
    </w:p>
    <w:p w14:paraId="6AD30BD1" w14:textId="77777777" w:rsidR="00D833AE" w:rsidRDefault="00D833AE" w:rsidP="00D833AE">
      <w:pPr>
        <w:pStyle w:val="H3Body"/>
        <w:spacing w:after="0"/>
        <w:ind w:left="0"/>
      </w:pPr>
      <w:r>
        <w:t xml:space="preserve">                    &lt;macaddress&gt;20:00:01:13:80:31&lt;/macaddress&gt;</w:t>
      </w:r>
    </w:p>
    <w:p w14:paraId="3D792EBD" w14:textId="77777777" w:rsidR="00D833AE" w:rsidRDefault="00D833AE" w:rsidP="00D833AE">
      <w:pPr>
        <w:pStyle w:val="H3Body"/>
        <w:spacing w:after="0"/>
        <w:ind w:left="0"/>
      </w:pPr>
      <w:r>
        <w:t xml:space="preserve">                    &lt;ipaddress&gt;10.110.1.117&lt;/ipaddress&gt;</w:t>
      </w:r>
    </w:p>
    <w:p w14:paraId="6D02CC05" w14:textId="77777777" w:rsidR="00D833AE" w:rsidRDefault="00D833AE" w:rsidP="00D833AE">
      <w:pPr>
        <w:pStyle w:val="H3Body"/>
        <w:spacing w:after="0"/>
        <w:ind w:left="0"/>
      </w:pPr>
      <w:r>
        <w:t xml:space="preserve">                    &lt;port&gt;8031&lt;/port&gt;</w:t>
      </w:r>
    </w:p>
    <w:p w14:paraId="1F59C0F9" w14:textId="77777777" w:rsidR="00D833AE" w:rsidRDefault="00D833AE" w:rsidP="00D833AE">
      <w:pPr>
        <w:pStyle w:val="H3Body"/>
        <w:spacing w:after="0"/>
        <w:ind w:left="0"/>
      </w:pPr>
      <w:r>
        <w:t xml:space="preserve">                    &lt;gain&gt;1.0&lt;/gain&gt;</w:t>
      </w:r>
    </w:p>
    <w:p w14:paraId="514CCC53" w14:textId="77777777" w:rsidR="00D833AE" w:rsidRDefault="00D833AE" w:rsidP="00D833AE">
      <w:pPr>
        <w:pStyle w:val="H3Body"/>
        <w:spacing w:after="0"/>
        <w:ind w:left="0"/>
      </w:pPr>
      <w:r>
        <w:t xml:space="preserve">                    &lt;threshold&gt;-90&lt;/threshold&gt;</w:t>
      </w:r>
    </w:p>
    <w:p w14:paraId="0A476B04" w14:textId="77777777" w:rsidR="00D833AE" w:rsidRDefault="00D833AE" w:rsidP="00D833AE">
      <w:pPr>
        <w:pStyle w:val="H3Body"/>
        <w:spacing w:after="0"/>
        <w:ind w:left="0"/>
      </w:pPr>
      <w:r>
        <w:t xml:space="preserve">                    &lt;lane&gt;0&lt;/lane&gt;</w:t>
      </w:r>
    </w:p>
    <w:p w14:paraId="70E12A47" w14:textId="77777777" w:rsidR="00D833AE" w:rsidRDefault="00D833AE" w:rsidP="00D833AE">
      <w:pPr>
        <w:pStyle w:val="H3Body"/>
        <w:spacing w:after="0"/>
        <w:ind w:left="0"/>
      </w:pPr>
      <w:r>
        <w:t xml:space="preserve">                    &lt;deviceid&gt;1178031&lt;/deviceid&gt;</w:t>
      </w:r>
    </w:p>
    <w:p w14:paraId="091FDDFB" w14:textId="77777777" w:rsidR="00D833AE" w:rsidRDefault="00D833AE" w:rsidP="00D833AE">
      <w:pPr>
        <w:pStyle w:val="H3Body"/>
        <w:spacing w:after="0"/>
        <w:ind w:left="0"/>
      </w:pPr>
      <w:r>
        <w:t xml:space="preserve">                    &lt;x&gt;0&lt;/x&gt;</w:t>
      </w:r>
    </w:p>
    <w:p w14:paraId="2693A726" w14:textId="77777777" w:rsidR="00D833AE" w:rsidRDefault="00D833AE" w:rsidP="00D833AE">
      <w:pPr>
        <w:pStyle w:val="H3Body"/>
        <w:spacing w:after="0"/>
        <w:ind w:left="0"/>
      </w:pPr>
      <w:r>
        <w:t xml:space="preserve">                    &lt;y&gt;0&lt;/y&gt;</w:t>
      </w:r>
    </w:p>
    <w:p w14:paraId="098022CB" w14:textId="77777777" w:rsidR="00D833AE" w:rsidRDefault="00D833AE" w:rsidP="00D833AE">
      <w:pPr>
        <w:pStyle w:val="H3Body"/>
        <w:spacing w:after="0"/>
        <w:ind w:left="0"/>
      </w:pPr>
      <w:r>
        <w:t xml:space="preserve">                    &lt;timelasthello&gt;1366073584837&lt;/timelasthello&gt;</w:t>
      </w:r>
    </w:p>
    <w:p w14:paraId="13C36BE3" w14:textId="77777777" w:rsidR="00D833AE" w:rsidRDefault="00D833AE" w:rsidP="00D833AE">
      <w:pPr>
        <w:pStyle w:val="H3Body"/>
        <w:spacing w:after="0"/>
        <w:ind w:left="0"/>
      </w:pPr>
      <w:r>
        <w:t xml:space="preserve">                    &lt;status&gt;Red&lt;/status&gt;</w:t>
      </w:r>
    </w:p>
    <w:p w14:paraId="4B0EA866" w14:textId="77777777" w:rsidR="00D833AE" w:rsidRDefault="00D833AE" w:rsidP="00D833AE">
      <w:pPr>
        <w:pStyle w:val="H3Body"/>
        <w:spacing w:after="0"/>
        <w:ind w:left="0"/>
      </w:pPr>
      <w:r>
        <w:t xml:space="preserve">                    &lt;statusMessage&gt;Reader not communicating.&lt;/statusMessage&gt;</w:t>
      </w:r>
    </w:p>
    <w:p w14:paraId="0C5F2F18" w14:textId="77777777" w:rsidR="00D833AE" w:rsidRDefault="00D833AE" w:rsidP="00D833AE">
      <w:pPr>
        <w:pStyle w:val="H3Body"/>
        <w:spacing w:after="0"/>
        <w:ind w:left="0"/>
      </w:pPr>
      <w:r>
        <w:t xml:space="preserve">                    &lt;minXbrcVersion&gt;null&lt;/minXbrcVersion&gt;</w:t>
      </w:r>
    </w:p>
    <w:p w14:paraId="3A9E5D9F" w14:textId="77777777" w:rsidR="00D833AE" w:rsidRDefault="00D833AE" w:rsidP="00D833AE">
      <w:pPr>
        <w:pStyle w:val="H3Body"/>
        <w:spacing w:after="0"/>
        <w:ind w:left="0"/>
      </w:pPr>
      <w:r>
        <w:t xml:space="preserve">                    &lt;version&gt;null&lt;/version&gt;</w:t>
      </w:r>
    </w:p>
    <w:p w14:paraId="687A758D" w14:textId="77777777" w:rsidR="00D833AE" w:rsidRDefault="00D833AE" w:rsidP="00D833AE">
      <w:pPr>
        <w:pStyle w:val="H3Body"/>
        <w:spacing w:after="0"/>
        <w:ind w:left="0"/>
      </w:pPr>
      <w:r>
        <w:t xml:space="preserve">                    &lt;xbioSerialNumber&gt;0&lt;/xbioSerialNumber&gt;</w:t>
      </w:r>
    </w:p>
    <w:p w14:paraId="3CFC856E" w14:textId="77777777" w:rsidR="00D833AE" w:rsidRDefault="00D833AE" w:rsidP="00D833AE">
      <w:pPr>
        <w:pStyle w:val="H3Body"/>
        <w:spacing w:after="0"/>
        <w:ind w:left="0"/>
      </w:pPr>
      <w:r>
        <w:t xml:space="preserve">                    &lt;transmitter&gt;false&lt;/transmitter&gt;</w:t>
      </w:r>
    </w:p>
    <w:p w14:paraId="3E979352" w14:textId="77777777" w:rsidR="00D833AE" w:rsidRDefault="00D833AE" w:rsidP="00D833AE">
      <w:pPr>
        <w:pStyle w:val="H3Body"/>
        <w:spacing w:after="0"/>
        <w:ind w:left="0"/>
      </w:pPr>
      <w:r>
        <w:t xml:space="preserve">                    &lt;useSecureId&gt;false&lt;/useSecureId&gt;</w:t>
      </w:r>
    </w:p>
    <w:p w14:paraId="57FB79C5" w14:textId="77777777" w:rsidR="00D833AE" w:rsidRDefault="00D833AE" w:rsidP="00D833AE">
      <w:pPr>
        <w:pStyle w:val="H3Body"/>
        <w:spacing w:after="0"/>
        <w:ind w:left="0"/>
      </w:pPr>
      <w:r>
        <w:t xml:space="preserve">                    &lt;hardwareType&gt;&lt;/hardwareType&gt;</w:t>
      </w:r>
    </w:p>
    <w:p w14:paraId="657B5142" w14:textId="77777777" w:rsidR="00D833AE" w:rsidRDefault="00D833AE" w:rsidP="00D833AE">
      <w:pPr>
        <w:pStyle w:val="H3Body"/>
        <w:spacing w:after="0"/>
        <w:ind w:left="0"/>
      </w:pPr>
      <w:r>
        <w:t xml:space="preserve">                    &lt;signalStrengthTransitThreshold&gt;-127&lt;/signalStrengthTransitThreshold&gt;</w:t>
      </w:r>
    </w:p>
    <w:p w14:paraId="46E930E2" w14:textId="77777777" w:rsidR="00D833AE" w:rsidRDefault="00D833AE" w:rsidP="00D833AE">
      <w:pPr>
        <w:pStyle w:val="H3Body"/>
        <w:spacing w:after="0"/>
        <w:ind w:left="0"/>
      </w:pPr>
      <w:r>
        <w:t xml:space="preserve">                    &lt;modelData&gt;&lt;/modelData&gt;</w:t>
      </w:r>
    </w:p>
    <w:p w14:paraId="7B053B1E" w14:textId="77777777" w:rsidR="00D833AE" w:rsidRDefault="00D833AE" w:rsidP="00D833AE">
      <w:pPr>
        <w:pStyle w:val="H3Body"/>
        <w:spacing w:after="0"/>
        <w:ind w:left="0"/>
      </w:pPr>
      <w:r>
        <w:t xml:space="preserve">                    &lt;disabledReason&gt;&lt;/disabledReason&gt;</w:t>
      </w:r>
    </w:p>
    <w:p w14:paraId="12B9F91E" w14:textId="77777777" w:rsidR="00D833AE" w:rsidRDefault="00D833AE" w:rsidP="00D833AE">
      <w:pPr>
        <w:pStyle w:val="H3Body"/>
        <w:spacing w:after="0"/>
        <w:ind w:left="0"/>
      </w:pPr>
      <w:r>
        <w:t xml:space="preserve">                    &lt;enabled&gt;true&lt;/enabled&gt;</w:t>
      </w:r>
    </w:p>
    <w:p w14:paraId="0396BA43" w14:textId="77777777" w:rsidR="00D833AE" w:rsidRDefault="00D833AE" w:rsidP="00D833AE">
      <w:pPr>
        <w:pStyle w:val="H3Body"/>
        <w:spacing w:after="0"/>
        <w:ind w:left="0"/>
      </w:pPr>
      <w:r>
        <w:t xml:space="preserve">                    &lt;bioDeviceType&gt;0&lt;/bioDeviceType&gt;</w:t>
      </w:r>
    </w:p>
    <w:p w14:paraId="48743EF5" w14:textId="77777777" w:rsidR="00D833AE" w:rsidRDefault="00D833AE" w:rsidP="00D833AE">
      <w:pPr>
        <w:pStyle w:val="H3Body"/>
        <w:spacing w:after="0"/>
        <w:ind w:left="0"/>
      </w:pPr>
      <w:r>
        <w:t xml:space="preserve">                &lt;/reader&gt;</w:t>
      </w:r>
    </w:p>
    <w:p w14:paraId="2EA013B3" w14:textId="77777777" w:rsidR="00D833AE" w:rsidRDefault="00D833AE" w:rsidP="00D833AE">
      <w:pPr>
        <w:pStyle w:val="H3Body"/>
        <w:spacing w:after="0"/>
        <w:ind w:left="0"/>
      </w:pPr>
      <w:r>
        <w:t xml:space="preserve">            &lt;/readers&gt;</w:t>
      </w:r>
    </w:p>
    <w:p w14:paraId="4E207392" w14:textId="77777777" w:rsidR="00D833AE" w:rsidRDefault="00D833AE" w:rsidP="00D833AE">
      <w:pPr>
        <w:pStyle w:val="H3Body"/>
        <w:spacing w:after="0"/>
        <w:ind w:left="0"/>
      </w:pPr>
      <w:r>
        <w:t xml:space="preserve">            &lt;useSecureId&gt;false&lt;/useSecureId&gt;</w:t>
      </w:r>
    </w:p>
    <w:p w14:paraId="4DFE950F" w14:textId="77777777" w:rsidR="00D833AE" w:rsidRDefault="00D833AE" w:rsidP="00D833AE">
      <w:pPr>
        <w:pStyle w:val="H3Body"/>
        <w:spacing w:after="0"/>
        <w:ind w:left="0"/>
      </w:pPr>
      <w:r>
        <w:t xml:space="preserve">            &lt;successTimeout&gt;0&lt;/successTimeout&gt;</w:t>
      </w:r>
    </w:p>
    <w:p w14:paraId="3AA9454E" w14:textId="77777777" w:rsidR="00D833AE" w:rsidRDefault="00D833AE" w:rsidP="00D833AE">
      <w:pPr>
        <w:pStyle w:val="H3Body"/>
        <w:spacing w:after="0"/>
        <w:ind w:left="0"/>
      </w:pPr>
      <w:r>
        <w:t xml:space="preserve">            &lt;failureTimeout&gt;0&lt;/failureTimeout&gt;</w:t>
      </w:r>
    </w:p>
    <w:p w14:paraId="0AD4878C" w14:textId="77777777" w:rsidR="00D833AE" w:rsidRDefault="00D833AE" w:rsidP="00D833AE">
      <w:pPr>
        <w:pStyle w:val="H3Body"/>
        <w:spacing w:after="0"/>
        <w:ind w:left="0"/>
      </w:pPr>
      <w:r>
        <w:t xml:space="preserve">            &lt;errorTimeout&gt;2000&lt;/errorTimeout&gt;</w:t>
      </w:r>
    </w:p>
    <w:p w14:paraId="1660C0E8" w14:textId="77777777" w:rsidR="00D833AE" w:rsidRDefault="00D833AE" w:rsidP="00D833AE">
      <w:pPr>
        <w:pStyle w:val="H3Body"/>
        <w:spacing w:after="0"/>
        <w:ind w:left="0"/>
      </w:pPr>
      <w:r>
        <w:t xml:space="preserve">            &lt;tapTimeout&gt;0&lt;/tapTimeout&gt;</w:t>
      </w:r>
    </w:p>
    <w:p w14:paraId="18D53CDB" w14:textId="77777777" w:rsidR="00D833AE" w:rsidRDefault="00D833AE" w:rsidP="00D833AE">
      <w:pPr>
        <w:pStyle w:val="H3Body"/>
        <w:spacing w:after="0"/>
        <w:ind w:left="0"/>
      </w:pPr>
      <w:r>
        <w:t xml:space="preserve">        &lt;/readerlocation&gt;</w:t>
      </w:r>
    </w:p>
    <w:p w14:paraId="478C565B" w14:textId="77777777" w:rsidR="00D833AE" w:rsidRDefault="00D833AE" w:rsidP="00D833AE">
      <w:pPr>
        <w:pStyle w:val="H3Body"/>
        <w:spacing w:after="0"/>
        <w:ind w:left="0"/>
      </w:pPr>
      <w:r>
        <w:t xml:space="preserve">    &lt;/readerlocationinfo&gt;</w:t>
      </w:r>
    </w:p>
    <w:p w14:paraId="6DD9AEC2" w14:textId="77777777" w:rsidR="00D833AE" w:rsidRDefault="00D833AE" w:rsidP="00D833AE">
      <w:pPr>
        <w:pStyle w:val="H3Body"/>
        <w:spacing w:after="0"/>
        <w:ind w:left="0"/>
      </w:pPr>
      <w:r>
        <w:t>&lt;/venue&gt;</w:t>
      </w:r>
    </w:p>
    <w:p w14:paraId="537921E1" w14:textId="77777777" w:rsidR="00D833AE" w:rsidRDefault="00D833AE" w:rsidP="00D833AE">
      <w:pPr>
        <w:pStyle w:val="H3Body"/>
        <w:ind w:left="0"/>
      </w:pPr>
    </w:p>
    <w:p w14:paraId="0DAF6624" w14:textId="1CEE34DE" w:rsidR="008546C8" w:rsidRDefault="008546C8" w:rsidP="008546C8">
      <w:pPr>
        <w:pStyle w:val="Heading3"/>
      </w:pPr>
      <w:bookmarkStart w:id="78" w:name="_Toc354070948"/>
      <w:r>
        <w:t>XbrcConfigListMapDto</w:t>
      </w:r>
      <w:bookmarkEnd w:id="78"/>
    </w:p>
    <w:p w14:paraId="2FC2A97C" w14:textId="77777777" w:rsidR="008546C8" w:rsidRDefault="008546C8" w:rsidP="008546C8">
      <w:pPr>
        <w:pStyle w:val="H3Body"/>
      </w:pPr>
    </w:p>
    <w:p w14:paraId="517617B6" w14:textId="77777777" w:rsidR="008546C8" w:rsidRDefault="008546C8" w:rsidP="00811661">
      <w:pPr>
        <w:pStyle w:val="H3Body"/>
        <w:spacing w:after="0"/>
        <w:ind w:left="0"/>
      </w:pPr>
      <w:r>
        <w:t>&lt;?xml version="1.0" encoding="UTF-8" standalone="yes"?&gt;</w:t>
      </w:r>
    </w:p>
    <w:p w14:paraId="3A787E1B" w14:textId="77777777" w:rsidR="008546C8" w:rsidRDefault="008546C8" w:rsidP="00811661">
      <w:pPr>
        <w:pStyle w:val="H3Body"/>
        <w:spacing w:after="0"/>
        <w:ind w:left="0"/>
      </w:pPr>
      <w:r>
        <w:t>&lt;xbrcConfigListMap&gt;</w:t>
      </w:r>
    </w:p>
    <w:p w14:paraId="3B8A953F" w14:textId="77777777" w:rsidR="008546C8" w:rsidRDefault="008546C8" w:rsidP="00811661">
      <w:pPr>
        <w:pStyle w:val="H3Body"/>
        <w:spacing w:after="0"/>
        <w:ind w:left="0"/>
      </w:pPr>
      <w:r>
        <w:t xml:space="preserve">    &lt;map&gt;</w:t>
      </w:r>
    </w:p>
    <w:p w14:paraId="4E8C57A5" w14:textId="77777777" w:rsidR="008546C8" w:rsidRDefault="008546C8" w:rsidP="00811661">
      <w:pPr>
        <w:pStyle w:val="H3Body"/>
        <w:spacing w:after="0"/>
        <w:ind w:left="0"/>
      </w:pPr>
      <w:r>
        <w:t xml:space="preserve">        &lt;entry&gt;</w:t>
      </w:r>
    </w:p>
    <w:p w14:paraId="790B32E6" w14:textId="77777777" w:rsidR="008546C8" w:rsidRDefault="008546C8" w:rsidP="00811661">
      <w:pPr>
        <w:pStyle w:val="H3Body"/>
        <w:spacing w:after="0"/>
        <w:ind w:left="0"/>
      </w:pPr>
      <w:r>
        <w:t xml:space="preserve">            &lt;key&gt;ATTRACTION&lt;/key&gt;</w:t>
      </w:r>
    </w:p>
    <w:p w14:paraId="3DAC9937" w14:textId="77777777" w:rsidR="008546C8" w:rsidRDefault="008546C8" w:rsidP="00811661">
      <w:pPr>
        <w:pStyle w:val="H3Body"/>
        <w:spacing w:after="0"/>
        <w:ind w:left="0"/>
      </w:pPr>
      <w:r>
        <w:t xml:space="preserve">            &lt;value&gt;</w:t>
      </w:r>
    </w:p>
    <w:p w14:paraId="217EAFF8" w14:textId="77777777" w:rsidR="008546C8" w:rsidRDefault="008546C8" w:rsidP="00811661">
      <w:pPr>
        <w:pStyle w:val="H3Body"/>
        <w:spacing w:after="0"/>
        <w:ind w:left="0"/>
      </w:pPr>
      <w:r>
        <w:t xml:space="preserve">                &lt;xbrcConfiguration time="2013-04-18T20:40:55.614" name="Buzz Lightyear" id="80010114"&gt;</w:t>
      </w:r>
    </w:p>
    <w:p w14:paraId="14318088" w14:textId="77777777" w:rsidR="008546C8" w:rsidRDefault="008546C8" w:rsidP="00811661">
      <w:pPr>
        <w:pStyle w:val="H3Body"/>
        <w:spacing w:after="0"/>
        <w:ind w:left="0"/>
      </w:pPr>
      <w:r>
        <w:t xml:space="preserve">                    &lt;configuration&gt;</w:t>
      </w:r>
    </w:p>
    <w:p w14:paraId="4A1CA72A" w14:textId="77777777" w:rsidR="008546C8" w:rsidRDefault="008546C8" w:rsidP="00811661">
      <w:pPr>
        <w:pStyle w:val="H3Body"/>
        <w:spacing w:after="0"/>
        <w:ind w:left="0"/>
      </w:pPr>
      <w:r>
        <w:t xml:space="preserve">                        &lt;config&gt;</w:t>
      </w:r>
    </w:p>
    <w:p w14:paraId="4845D438" w14:textId="77777777" w:rsidR="008546C8" w:rsidRDefault="008546C8" w:rsidP="00811661">
      <w:pPr>
        <w:pStyle w:val="H3Body"/>
        <w:spacing w:after="0"/>
        <w:ind w:left="0"/>
      </w:pPr>
      <w:r>
        <w:t xml:space="preserve">                            &lt;name&gt;model&lt;/name&gt;</w:t>
      </w:r>
    </w:p>
    <w:p w14:paraId="39EB39A4" w14:textId="77777777" w:rsidR="008546C8" w:rsidRDefault="008546C8" w:rsidP="00811661">
      <w:pPr>
        <w:pStyle w:val="H3Body"/>
        <w:spacing w:after="0"/>
        <w:ind w:left="0"/>
      </w:pPr>
      <w:r>
        <w:t xml:space="preserve">                            &lt;value&gt;com.disney.xband.xbrc.attractionmodel.CEP&lt;/value&gt;</w:t>
      </w:r>
    </w:p>
    <w:p w14:paraId="100F257E" w14:textId="77777777" w:rsidR="008546C8" w:rsidRDefault="008546C8" w:rsidP="00811661">
      <w:pPr>
        <w:pStyle w:val="H3Body"/>
        <w:spacing w:after="0"/>
        <w:ind w:left="0"/>
      </w:pPr>
      <w:r>
        <w:t xml:space="preserve">                            &lt;type&gt;java.lang.String&lt;/type&gt;</w:t>
      </w:r>
    </w:p>
    <w:p w14:paraId="301E0F3E" w14:textId="77777777" w:rsidR="008546C8" w:rsidRDefault="008546C8" w:rsidP="00811661">
      <w:pPr>
        <w:pStyle w:val="H3Body"/>
        <w:spacing w:after="0"/>
        <w:ind w:left="0"/>
      </w:pPr>
      <w:r>
        <w:t xml:space="preserve">                            &lt;min&gt;N/A&lt;/min&gt;</w:t>
      </w:r>
    </w:p>
    <w:p w14:paraId="0C3B8768" w14:textId="77777777" w:rsidR="008546C8" w:rsidRDefault="008546C8" w:rsidP="00811661">
      <w:pPr>
        <w:pStyle w:val="H3Body"/>
        <w:spacing w:after="0"/>
        <w:ind w:left="0"/>
      </w:pPr>
      <w:r>
        <w:t xml:space="preserve">                            &lt;max&gt;N/A&lt;/max&gt;</w:t>
      </w:r>
    </w:p>
    <w:p w14:paraId="62C65800" w14:textId="77777777" w:rsidR="008546C8" w:rsidRDefault="008546C8" w:rsidP="00811661">
      <w:pPr>
        <w:pStyle w:val="H3Body"/>
        <w:spacing w:after="0"/>
        <w:ind w:left="0"/>
      </w:pPr>
      <w:r>
        <w:t xml:space="preserve">                            &lt;choices&gt;N/A&lt;/choices&gt;</w:t>
      </w:r>
    </w:p>
    <w:p w14:paraId="6E2AF32E" w14:textId="77777777" w:rsidR="008546C8" w:rsidRDefault="008546C8" w:rsidP="00811661">
      <w:pPr>
        <w:pStyle w:val="H3Body"/>
        <w:spacing w:after="0"/>
        <w:ind w:left="0"/>
      </w:pPr>
      <w:r>
        <w:t xml:space="preserve">                            &lt;description&gt;Facility model&lt;/description&gt;</w:t>
      </w:r>
    </w:p>
    <w:p w14:paraId="00C01D3B" w14:textId="77777777" w:rsidR="008546C8" w:rsidRDefault="008546C8" w:rsidP="00811661">
      <w:pPr>
        <w:pStyle w:val="H3Body"/>
        <w:spacing w:after="0"/>
        <w:ind w:left="0"/>
      </w:pPr>
      <w:r>
        <w:t xml:space="preserve">                            &lt;updatable&gt;false&lt;/updatable&gt;</w:t>
      </w:r>
    </w:p>
    <w:p w14:paraId="652E1B1A" w14:textId="77777777" w:rsidR="008546C8" w:rsidRDefault="008546C8" w:rsidP="00811661">
      <w:pPr>
        <w:pStyle w:val="H3Body"/>
        <w:spacing w:after="0"/>
        <w:ind w:left="0"/>
      </w:pPr>
      <w:r>
        <w:t xml:space="preserve">                            &lt;clazz&gt;com.disney.xband.xbrc.lib.model.ControllerInfo&lt;/clazz&gt;</w:t>
      </w:r>
    </w:p>
    <w:p w14:paraId="34D296E7" w14:textId="77777777" w:rsidR="008546C8" w:rsidRDefault="008546C8" w:rsidP="00811661">
      <w:pPr>
        <w:pStyle w:val="H3Body"/>
        <w:spacing w:after="0"/>
        <w:ind w:left="0"/>
      </w:pPr>
      <w:r>
        <w:t xml:space="preserve">                            &lt;configClass&gt;ControllerInfo&lt;/configClass&gt;</w:t>
      </w:r>
    </w:p>
    <w:p w14:paraId="0DF3F4C9" w14:textId="77777777" w:rsidR="008546C8" w:rsidRDefault="008546C8" w:rsidP="00811661">
      <w:pPr>
        <w:pStyle w:val="H3Body"/>
        <w:spacing w:after="0"/>
        <w:ind w:left="0"/>
      </w:pPr>
      <w:r>
        <w:t xml:space="preserve">                        &lt;/config&gt;</w:t>
      </w:r>
    </w:p>
    <w:p w14:paraId="630286D4" w14:textId="77777777" w:rsidR="008546C8" w:rsidRDefault="008546C8" w:rsidP="00811661">
      <w:pPr>
        <w:pStyle w:val="H3Body"/>
        <w:spacing w:after="0"/>
        <w:ind w:left="0"/>
      </w:pPr>
      <w:r>
        <w:t xml:space="preserve">                        &lt;config&gt;</w:t>
      </w:r>
    </w:p>
    <w:p w14:paraId="72FB5B9D" w14:textId="77777777" w:rsidR="008546C8" w:rsidRDefault="008546C8" w:rsidP="00811661">
      <w:pPr>
        <w:pStyle w:val="H3Body"/>
        <w:spacing w:after="0"/>
        <w:ind w:left="0"/>
      </w:pPr>
      <w:r>
        <w:t xml:space="preserve">                            &lt;name&gt;venue&lt;/name&gt;</w:t>
      </w:r>
    </w:p>
    <w:p w14:paraId="2FF685C1" w14:textId="77777777" w:rsidR="008546C8" w:rsidRDefault="008546C8" w:rsidP="00811661">
      <w:pPr>
        <w:pStyle w:val="H3Body"/>
        <w:spacing w:after="0"/>
        <w:ind w:left="0"/>
      </w:pPr>
      <w:r>
        <w:t xml:space="preserve">                            &lt;value&gt;80010114&lt;/value&gt;</w:t>
      </w:r>
    </w:p>
    <w:p w14:paraId="1F76105C" w14:textId="77777777" w:rsidR="008546C8" w:rsidRDefault="008546C8" w:rsidP="00811661">
      <w:pPr>
        <w:pStyle w:val="H3Body"/>
        <w:spacing w:after="0"/>
        <w:ind w:left="0"/>
      </w:pPr>
      <w:r>
        <w:t xml:space="preserve">                            &lt;type&gt;java.lang.String&lt;/type&gt;</w:t>
      </w:r>
    </w:p>
    <w:p w14:paraId="0F5E6BB2" w14:textId="77777777" w:rsidR="008546C8" w:rsidRDefault="008546C8" w:rsidP="00811661">
      <w:pPr>
        <w:pStyle w:val="H3Body"/>
        <w:spacing w:after="0"/>
        <w:ind w:left="0"/>
      </w:pPr>
      <w:r>
        <w:t xml:space="preserve">                            &lt;min&gt;N/A&lt;/min&gt;</w:t>
      </w:r>
    </w:p>
    <w:p w14:paraId="34565013" w14:textId="77777777" w:rsidR="008546C8" w:rsidRDefault="008546C8" w:rsidP="00811661">
      <w:pPr>
        <w:pStyle w:val="H3Body"/>
        <w:spacing w:after="0"/>
        <w:ind w:left="0"/>
      </w:pPr>
      <w:r>
        <w:t xml:space="preserve">                            &lt;max&gt;N/A&lt;/max&gt;</w:t>
      </w:r>
    </w:p>
    <w:p w14:paraId="6E4ABC85" w14:textId="77777777" w:rsidR="008546C8" w:rsidRDefault="008546C8" w:rsidP="00811661">
      <w:pPr>
        <w:pStyle w:val="H3Body"/>
        <w:spacing w:after="0"/>
        <w:ind w:left="0"/>
      </w:pPr>
      <w:r>
        <w:t xml:space="preserve">                            &lt;choices&gt;N/A&lt;/choices&gt;</w:t>
      </w:r>
    </w:p>
    <w:p w14:paraId="442F2F6E" w14:textId="77777777" w:rsidR="008546C8" w:rsidRDefault="008546C8" w:rsidP="00811661">
      <w:pPr>
        <w:pStyle w:val="H3Body"/>
        <w:spacing w:after="0"/>
        <w:ind w:left="0"/>
      </w:pPr>
      <w:r>
        <w:t xml:space="preserve">                            &lt;description&gt;Facility id&lt;/description&gt;</w:t>
      </w:r>
    </w:p>
    <w:p w14:paraId="613B6534" w14:textId="77777777" w:rsidR="008546C8" w:rsidRDefault="008546C8" w:rsidP="00811661">
      <w:pPr>
        <w:pStyle w:val="H3Body"/>
        <w:spacing w:after="0"/>
        <w:ind w:left="0"/>
      </w:pPr>
      <w:r>
        <w:t xml:space="preserve">                            &lt;updatable&gt;true&lt;/updatable&gt;</w:t>
      </w:r>
    </w:p>
    <w:p w14:paraId="3EA6585A" w14:textId="77777777" w:rsidR="008546C8" w:rsidRDefault="008546C8" w:rsidP="00811661">
      <w:pPr>
        <w:pStyle w:val="H3Body"/>
        <w:spacing w:after="0"/>
        <w:ind w:left="0"/>
      </w:pPr>
      <w:r>
        <w:t xml:space="preserve">                            &lt;clazz&gt;com.disney.xband.xbrc.lib.model.ControllerInfo&lt;/clazz&gt;</w:t>
      </w:r>
    </w:p>
    <w:p w14:paraId="0E985415" w14:textId="77777777" w:rsidR="008546C8" w:rsidRDefault="008546C8" w:rsidP="00811661">
      <w:pPr>
        <w:pStyle w:val="H3Body"/>
        <w:spacing w:after="0"/>
        <w:ind w:left="0"/>
      </w:pPr>
      <w:r>
        <w:t xml:space="preserve">                            &lt;configClass&gt;ControllerInfo&lt;/configClass&gt;</w:t>
      </w:r>
    </w:p>
    <w:p w14:paraId="04DE65E0" w14:textId="77777777" w:rsidR="008546C8" w:rsidRDefault="008546C8" w:rsidP="00811661">
      <w:pPr>
        <w:pStyle w:val="H3Body"/>
        <w:spacing w:after="0"/>
        <w:ind w:left="0"/>
      </w:pPr>
      <w:r>
        <w:t xml:space="preserve">                        &lt;/config&gt;</w:t>
      </w:r>
    </w:p>
    <w:p w14:paraId="62F6F759" w14:textId="77777777" w:rsidR="008546C8" w:rsidRDefault="008546C8" w:rsidP="00811661">
      <w:pPr>
        <w:pStyle w:val="H3Body"/>
        <w:spacing w:after="0"/>
        <w:ind w:left="0"/>
      </w:pPr>
      <w:r>
        <w:t xml:space="preserve">                        &lt;config&gt;</w:t>
      </w:r>
    </w:p>
    <w:p w14:paraId="377BFB48" w14:textId="77777777" w:rsidR="008546C8" w:rsidRDefault="008546C8" w:rsidP="00811661">
      <w:pPr>
        <w:pStyle w:val="H3Body"/>
        <w:spacing w:after="0"/>
        <w:ind w:left="0"/>
      </w:pPr>
      <w:r>
        <w:t xml:space="preserve">                            &lt;name&gt;name&lt;/name&gt;</w:t>
      </w:r>
    </w:p>
    <w:p w14:paraId="2A63CCDA" w14:textId="77777777" w:rsidR="008546C8" w:rsidRDefault="008546C8" w:rsidP="00811661">
      <w:pPr>
        <w:pStyle w:val="H3Body"/>
        <w:spacing w:after="0"/>
        <w:ind w:left="0"/>
      </w:pPr>
      <w:r>
        <w:t xml:space="preserve">                            &lt;value&gt;Buzz Lightyear&lt;/value&gt;</w:t>
      </w:r>
    </w:p>
    <w:p w14:paraId="51B69CEA" w14:textId="77777777" w:rsidR="008546C8" w:rsidRDefault="008546C8" w:rsidP="00811661">
      <w:pPr>
        <w:pStyle w:val="H3Body"/>
        <w:spacing w:after="0"/>
        <w:ind w:left="0"/>
      </w:pPr>
      <w:r>
        <w:t xml:space="preserve">                            &lt;type&gt;java.lang.String&lt;/type&gt;</w:t>
      </w:r>
    </w:p>
    <w:p w14:paraId="65AE8F0D" w14:textId="77777777" w:rsidR="008546C8" w:rsidRDefault="008546C8" w:rsidP="00811661">
      <w:pPr>
        <w:pStyle w:val="H3Body"/>
        <w:spacing w:after="0"/>
        <w:ind w:left="0"/>
      </w:pPr>
      <w:r>
        <w:t xml:space="preserve">                            &lt;min&gt;N/A&lt;/min&gt;</w:t>
      </w:r>
    </w:p>
    <w:p w14:paraId="74B2E1F3" w14:textId="77777777" w:rsidR="008546C8" w:rsidRDefault="008546C8" w:rsidP="00811661">
      <w:pPr>
        <w:pStyle w:val="H3Body"/>
        <w:spacing w:after="0"/>
        <w:ind w:left="0"/>
      </w:pPr>
      <w:r>
        <w:t xml:space="preserve">                            &lt;max&gt;N/A&lt;/max&gt;</w:t>
      </w:r>
    </w:p>
    <w:p w14:paraId="0D932DA1" w14:textId="77777777" w:rsidR="008546C8" w:rsidRDefault="008546C8" w:rsidP="00811661">
      <w:pPr>
        <w:pStyle w:val="H3Body"/>
        <w:spacing w:after="0"/>
        <w:ind w:left="0"/>
      </w:pPr>
      <w:r>
        <w:t xml:space="preserve">                            &lt;choices&gt;N/A&lt;/choices&gt;</w:t>
      </w:r>
    </w:p>
    <w:p w14:paraId="624A20D3" w14:textId="77777777" w:rsidR="008546C8" w:rsidRDefault="008546C8" w:rsidP="00811661">
      <w:pPr>
        <w:pStyle w:val="H3Body"/>
        <w:spacing w:after="0"/>
        <w:ind w:left="0"/>
      </w:pPr>
      <w:r>
        <w:t xml:space="preserve">                            &lt;description&gt;Facility name&lt;/description&gt;</w:t>
      </w:r>
    </w:p>
    <w:p w14:paraId="50DA265A" w14:textId="77777777" w:rsidR="008546C8" w:rsidRDefault="008546C8" w:rsidP="00811661">
      <w:pPr>
        <w:pStyle w:val="H3Body"/>
        <w:spacing w:after="0"/>
        <w:ind w:left="0"/>
      </w:pPr>
      <w:r>
        <w:t xml:space="preserve">                            &lt;updatable&gt;true&lt;/updatable&gt;</w:t>
      </w:r>
    </w:p>
    <w:p w14:paraId="5BFE3385" w14:textId="77777777" w:rsidR="008546C8" w:rsidRDefault="008546C8" w:rsidP="00811661">
      <w:pPr>
        <w:pStyle w:val="H3Body"/>
        <w:spacing w:after="0"/>
        <w:ind w:left="0"/>
      </w:pPr>
      <w:r>
        <w:t xml:space="preserve">                            &lt;clazz&gt;com.disney.xband.xbrc.lib.model.ControllerInfo&lt;/clazz&gt;</w:t>
      </w:r>
    </w:p>
    <w:p w14:paraId="420B5394" w14:textId="77777777" w:rsidR="008546C8" w:rsidRDefault="008546C8" w:rsidP="00811661">
      <w:pPr>
        <w:pStyle w:val="H3Body"/>
        <w:spacing w:after="0"/>
        <w:ind w:left="0"/>
      </w:pPr>
      <w:r>
        <w:t xml:space="preserve">                            &lt;configClass&gt;ControllerInfo&lt;/configClass&gt;</w:t>
      </w:r>
    </w:p>
    <w:p w14:paraId="47921B93" w14:textId="77777777" w:rsidR="008546C8" w:rsidRDefault="008546C8" w:rsidP="00811661">
      <w:pPr>
        <w:pStyle w:val="H3Body"/>
        <w:spacing w:after="0"/>
        <w:ind w:left="0"/>
      </w:pPr>
      <w:r>
        <w:t xml:space="preserve">                        &lt;/config&gt;</w:t>
      </w:r>
    </w:p>
    <w:p w14:paraId="4B38A2D4" w14:textId="77777777" w:rsidR="008546C8" w:rsidRDefault="008546C8" w:rsidP="00811661">
      <w:pPr>
        <w:pStyle w:val="H3Body"/>
        <w:spacing w:after="0"/>
        <w:ind w:left="0"/>
      </w:pPr>
      <w:r>
        <w:t xml:space="preserve">                        &lt;config&gt;</w:t>
      </w:r>
    </w:p>
    <w:p w14:paraId="56CB8358" w14:textId="77777777" w:rsidR="008546C8" w:rsidRDefault="008546C8" w:rsidP="00811661">
      <w:pPr>
        <w:pStyle w:val="H3Body"/>
        <w:spacing w:after="0"/>
        <w:ind w:left="0"/>
      </w:pPr>
      <w:r>
        <w:t xml:space="preserve">                            &lt;name&gt;verbose&lt;/name&gt;</w:t>
      </w:r>
    </w:p>
    <w:p w14:paraId="587AA920" w14:textId="77777777" w:rsidR="008546C8" w:rsidRDefault="008546C8" w:rsidP="00811661">
      <w:pPr>
        <w:pStyle w:val="H3Body"/>
        <w:spacing w:after="0"/>
        <w:ind w:left="0"/>
      </w:pPr>
      <w:r>
        <w:t xml:space="preserve">                            &lt;value&gt;false&lt;/value&gt;</w:t>
      </w:r>
    </w:p>
    <w:p w14:paraId="74B70883" w14:textId="77777777" w:rsidR="008546C8" w:rsidRDefault="008546C8" w:rsidP="00811661">
      <w:pPr>
        <w:pStyle w:val="H3Body"/>
        <w:spacing w:after="0"/>
        <w:ind w:left="0"/>
      </w:pPr>
      <w:r>
        <w:t xml:space="preserve">                            &lt;type&gt;boolean&lt;/type&gt;</w:t>
      </w:r>
    </w:p>
    <w:p w14:paraId="2CCE8C44" w14:textId="77777777" w:rsidR="008546C8" w:rsidRDefault="008546C8" w:rsidP="00811661">
      <w:pPr>
        <w:pStyle w:val="H3Body"/>
        <w:spacing w:after="0"/>
        <w:ind w:left="0"/>
      </w:pPr>
      <w:r>
        <w:t xml:space="preserve">                            &lt;min&gt;N/A&lt;/min&gt;</w:t>
      </w:r>
    </w:p>
    <w:p w14:paraId="0AE7DE27" w14:textId="77777777" w:rsidR="008546C8" w:rsidRDefault="008546C8" w:rsidP="00811661">
      <w:pPr>
        <w:pStyle w:val="H3Body"/>
        <w:spacing w:after="0"/>
        <w:ind w:left="0"/>
      </w:pPr>
      <w:r>
        <w:t xml:space="preserve">                            &lt;max&gt;N/A&lt;/max&gt;</w:t>
      </w:r>
    </w:p>
    <w:p w14:paraId="7C4242A6" w14:textId="77777777" w:rsidR="008546C8" w:rsidRDefault="008546C8" w:rsidP="00811661">
      <w:pPr>
        <w:pStyle w:val="H3Body"/>
        <w:spacing w:after="0"/>
        <w:ind w:left="0"/>
      </w:pPr>
      <w:r>
        <w:t xml:space="preserve">                            &lt;choices&gt;N/A&lt;/choices&gt;</w:t>
      </w:r>
    </w:p>
    <w:p w14:paraId="1503DB42" w14:textId="77777777" w:rsidR="008546C8" w:rsidRDefault="008546C8" w:rsidP="00811661">
      <w:pPr>
        <w:pStyle w:val="H3Body"/>
        <w:spacing w:after="0"/>
        <w:ind w:left="0"/>
      </w:pPr>
      <w:r>
        <w:t xml:space="preserve">                            &lt;description&gt;&lt;/description&gt;</w:t>
      </w:r>
    </w:p>
    <w:p w14:paraId="4FFF3DAE" w14:textId="77777777" w:rsidR="008546C8" w:rsidRDefault="008546C8" w:rsidP="00811661">
      <w:pPr>
        <w:pStyle w:val="H3Body"/>
        <w:spacing w:after="0"/>
        <w:ind w:left="0"/>
      </w:pPr>
      <w:r>
        <w:t xml:space="preserve">                            &lt;updatable&gt;true&lt;/updatable&gt;</w:t>
      </w:r>
    </w:p>
    <w:p w14:paraId="0DEE19BA" w14:textId="77777777" w:rsidR="008546C8" w:rsidRDefault="008546C8" w:rsidP="00811661">
      <w:pPr>
        <w:pStyle w:val="H3Body"/>
        <w:spacing w:after="0"/>
        <w:ind w:left="0"/>
      </w:pPr>
      <w:r>
        <w:t xml:space="preserve">                            &lt;clazz&gt;com.disney.xband.xbrc.lib.model.ControllerInfo&lt;/clazz&gt;</w:t>
      </w:r>
    </w:p>
    <w:p w14:paraId="025D9C10" w14:textId="77777777" w:rsidR="008546C8" w:rsidRDefault="008546C8" w:rsidP="00811661">
      <w:pPr>
        <w:pStyle w:val="H3Body"/>
        <w:spacing w:after="0"/>
        <w:ind w:left="0"/>
      </w:pPr>
      <w:r>
        <w:t xml:space="preserve">                            &lt;configClass&gt;ControllerInfo&lt;/configClass&gt;</w:t>
      </w:r>
    </w:p>
    <w:p w14:paraId="5C38BAB9" w14:textId="77777777" w:rsidR="008546C8" w:rsidRDefault="008546C8" w:rsidP="00811661">
      <w:pPr>
        <w:pStyle w:val="H3Body"/>
        <w:spacing w:after="0"/>
        <w:ind w:left="0"/>
      </w:pPr>
      <w:r>
        <w:t xml:space="preserve">                        &lt;/config&gt;</w:t>
      </w:r>
    </w:p>
    <w:p w14:paraId="07602BCC" w14:textId="77777777" w:rsidR="008546C8" w:rsidRDefault="008546C8" w:rsidP="00811661">
      <w:pPr>
        <w:pStyle w:val="H3Body"/>
        <w:spacing w:after="0"/>
        <w:ind w:left="0"/>
      </w:pPr>
      <w:r>
        <w:t xml:space="preserve">                        &lt;config&gt;</w:t>
      </w:r>
    </w:p>
    <w:p w14:paraId="0F7CDA66" w14:textId="77777777" w:rsidR="008546C8" w:rsidRDefault="008546C8" w:rsidP="00811661">
      <w:pPr>
        <w:pStyle w:val="H3Body"/>
        <w:spacing w:after="0"/>
        <w:ind w:left="0"/>
      </w:pPr>
      <w:r>
        <w:t xml:space="preserve">                            &lt;name&gt;eventdumpfile&lt;/name&gt;</w:t>
      </w:r>
    </w:p>
    <w:p w14:paraId="43D331C1" w14:textId="77777777" w:rsidR="008546C8" w:rsidRDefault="008546C8" w:rsidP="00811661">
      <w:pPr>
        <w:pStyle w:val="H3Body"/>
        <w:spacing w:after="0"/>
        <w:ind w:left="0"/>
      </w:pPr>
      <w:r>
        <w:t xml:space="preserve">                            &lt;value&gt;/var/log/xbrc/eventdump.txt&lt;/value&gt;</w:t>
      </w:r>
    </w:p>
    <w:p w14:paraId="18288385" w14:textId="77777777" w:rsidR="008546C8" w:rsidRDefault="008546C8" w:rsidP="00811661">
      <w:pPr>
        <w:pStyle w:val="H3Body"/>
        <w:spacing w:after="0"/>
        <w:ind w:left="0"/>
      </w:pPr>
      <w:r>
        <w:t xml:space="preserve">                            &lt;type&gt;java.lang.String&lt;/type&gt;</w:t>
      </w:r>
    </w:p>
    <w:p w14:paraId="654A46F4" w14:textId="77777777" w:rsidR="008546C8" w:rsidRDefault="008546C8" w:rsidP="00811661">
      <w:pPr>
        <w:pStyle w:val="H3Body"/>
        <w:spacing w:after="0"/>
        <w:ind w:left="0"/>
      </w:pPr>
      <w:r>
        <w:t xml:space="preserve">                            &lt;min&gt;N/A&lt;/min&gt;</w:t>
      </w:r>
    </w:p>
    <w:p w14:paraId="6D90DCF9" w14:textId="77777777" w:rsidR="008546C8" w:rsidRDefault="008546C8" w:rsidP="00811661">
      <w:pPr>
        <w:pStyle w:val="H3Body"/>
        <w:spacing w:after="0"/>
        <w:ind w:left="0"/>
      </w:pPr>
      <w:r>
        <w:t xml:space="preserve">                            &lt;max&gt;N/A&lt;/max&gt;</w:t>
      </w:r>
    </w:p>
    <w:p w14:paraId="697A3098" w14:textId="77777777" w:rsidR="008546C8" w:rsidRDefault="008546C8" w:rsidP="00811661">
      <w:pPr>
        <w:pStyle w:val="H3Body"/>
        <w:spacing w:after="0"/>
        <w:ind w:left="0"/>
      </w:pPr>
      <w:r>
        <w:t xml:space="preserve">                            &lt;choices&gt;N/A&lt;/choices&gt;</w:t>
      </w:r>
    </w:p>
    <w:p w14:paraId="0FA7260A" w14:textId="77777777" w:rsidR="008546C8" w:rsidRDefault="008546C8" w:rsidP="00811661">
      <w:pPr>
        <w:pStyle w:val="H3Body"/>
        <w:spacing w:after="0"/>
        <w:ind w:left="0"/>
      </w:pPr>
      <w:r>
        <w:t xml:space="preserve">                            &lt;description&gt;Contains all reader events&lt;/description&gt;</w:t>
      </w:r>
    </w:p>
    <w:p w14:paraId="1A6B19EA" w14:textId="77777777" w:rsidR="008546C8" w:rsidRDefault="008546C8" w:rsidP="00811661">
      <w:pPr>
        <w:pStyle w:val="H3Body"/>
        <w:spacing w:after="0"/>
        <w:ind w:left="0"/>
      </w:pPr>
      <w:r>
        <w:t xml:space="preserve">                            &lt;updatable&gt;true&lt;/updatable&gt;</w:t>
      </w:r>
    </w:p>
    <w:p w14:paraId="19CDD60A" w14:textId="77777777" w:rsidR="008546C8" w:rsidRDefault="008546C8" w:rsidP="00811661">
      <w:pPr>
        <w:pStyle w:val="H3Body"/>
        <w:spacing w:after="0"/>
        <w:ind w:left="0"/>
      </w:pPr>
      <w:r>
        <w:t xml:space="preserve">                            &lt;clazz&gt;com.disney.xband.xbrc.lib.model.ControllerInfo&lt;/clazz&gt;</w:t>
      </w:r>
    </w:p>
    <w:p w14:paraId="089901AC" w14:textId="77777777" w:rsidR="008546C8" w:rsidRDefault="008546C8" w:rsidP="00811661">
      <w:pPr>
        <w:pStyle w:val="H3Body"/>
        <w:spacing w:after="0"/>
        <w:ind w:left="0"/>
      </w:pPr>
      <w:r>
        <w:t xml:space="preserve">                            &lt;configClass&gt;ControllerInfo&lt;/configClass&gt;</w:t>
      </w:r>
    </w:p>
    <w:p w14:paraId="70E1D443" w14:textId="77777777" w:rsidR="008546C8" w:rsidRDefault="008546C8" w:rsidP="00811661">
      <w:pPr>
        <w:pStyle w:val="H3Body"/>
        <w:spacing w:after="0"/>
        <w:ind w:left="0"/>
      </w:pPr>
      <w:r>
        <w:t xml:space="preserve">                        &lt;/config&gt;</w:t>
      </w:r>
    </w:p>
    <w:p w14:paraId="2298F1B2" w14:textId="77777777" w:rsidR="008546C8" w:rsidRDefault="008546C8" w:rsidP="00811661">
      <w:pPr>
        <w:pStyle w:val="H3Body"/>
        <w:spacing w:after="0"/>
        <w:ind w:left="0"/>
      </w:pPr>
      <w:r>
        <w:t xml:space="preserve">                        &lt;config&gt;</w:t>
      </w:r>
    </w:p>
    <w:p w14:paraId="607D0E1B" w14:textId="77777777" w:rsidR="008546C8" w:rsidRDefault="008546C8" w:rsidP="00811661">
      <w:pPr>
        <w:pStyle w:val="H3Body"/>
        <w:spacing w:after="0"/>
        <w:ind w:left="0"/>
      </w:pPr>
      <w:r>
        <w:t xml:space="preserve">                            &lt;name&gt;eventdumpmaxsizemb&lt;/name&gt;</w:t>
      </w:r>
    </w:p>
    <w:p w14:paraId="389316D9" w14:textId="77777777" w:rsidR="008546C8" w:rsidRDefault="008546C8" w:rsidP="00811661">
      <w:pPr>
        <w:pStyle w:val="H3Body"/>
        <w:spacing w:after="0"/>
        <w:ind w:left="0"/>
      </w:pPr>
      <w:r>
        <w:t xml:space="preserve">                            &lt;value&gt;1000&lt;/value&gt;</w:t>
      </w:r>
    </w:p>
    <w:p w14:paraId="7DE05207" w14:textId="77777777" w:rsidR="008546C8" w:rsidRDefault="008546C8" w:rsidP="00811661">
      <w:pPr>
        <w:pStyle w:val="H3Body"/>
        <w:spacing w:after="0"/>
        <w:ind w:left="0"/>
      </w:pPr>
      <w:r>
        <w:t xml:space="preserve">                            &lt;type&gt;int&lt;/type&gt;</w:t>
      </w:r>
    </w:p>
    <w:p w14:paraId="21B7D686" w14:textId="77777777" w:rsidR="008546C8" w:rsidRDefault="008546C8" w:rsidP="00811661">
      <w:pPr>
        <w:pStyle w:val="H3Body"/>
        <w:spacing w:after="0"/>
        <w:ind w:left="0"/>
      </w:pPr>
      <w:r>
        <w:t xml:space="preserve">                            &lt;min&gt;1&lt;/min&gt;</w:t>
      </w:r>
    </w:p>
    <w:p w14:paraId="24AD8F73" w14:textId="77777777" w:rsidR="008546C8" w:rsidRDefault="008546C8" w:rsidP="00811661">
      <w:pPr>
        <w:pStyle w:val="H3Body"/>
        <w:spacing w:after="0"/>
        <w:ind w:left="0"/>
      </w:pPr>
      <w:r>
        <w:t xml:space="preserve">                            &lt;max&gt;N/A&lt;/max&gt;</w:t>
      </w:r>
    </w:p>
    <w:p w14:paraId="3164EE2B" w14:textId="77777777" w:rsidR="008546C8" w:rsidRDefault="008546C8" w:rsidP="00811661">
      <w:pPr>
        <w:pStyle w:val="H3Body"/>
        <w:spacing w:after="0"/>
        <w:ind w:left="0"/>
      </w:pPr>
      <w:r>
        <w:t xml:space="preserve">                            &lt;choices&gt;N/A&lt;/choices&gt;</w:t>
      </w:r>
    </w:p>
    <w:p w14:paraId="0811B4BA" w14:textId="77777777" w:rsidR="008546C8" w:rsidRDefault="008546C8" w:rsidP="00811661">
      <w:pPr>
        <w:pStyle w:val="H3Body"/>
        <w:spacing w:after="0"/>
        <w:ind w:left="0"/>
      </w:pPr>
      <w:r>
        <w:t xml:space="preserve">                            &lt;description&gt;Maximum eventdump file size in megabytes&lt;/description&gt;</w:t>
      </w:r>
    </w:p>
    <w:p w14:paraId="2A4EF387" w14:textId="77777777" w:rsidR="008546C8" w:rsidRDefault="008546C8" w:rsidP="00811661">
      <w:pPr>
        <w:pStyle w:val="H3Body"/>
        <w:spacing w:after="0"/>
        <w:ind w:left="0"/>
      </w:pPr>
      <w:r>
        <w:t xml:space="preserve">                            &lt;updatable&gt;true&lt;/updatable&gt;</w:t>
      </w:r>
    </w:p>
    <w:p w14:paraId="31E13F1C" w14:textId="77777777" w:rsidR="008546C8" w:rsidRDefault="008546C8" w:rsidP="00811661">
      <w:pPr>
        <w:pStyle w:val="H3Body"/>
        <w:spacing w:after="0"/>
        <w:ind w:left="0"/>
      </w:pPr>
      <w:r>
        <w:t xml:space="preserve">                            &lt;clazz&gt;com.disney.xband.xbrc.lib.model.ControllerInfo&lt;/clazz&gt;</w:t>
      </w:r>
    </w:p>
    <w:p w14:paraId="293EF070" w14:textId="77777777" w:rsidR="008546C8" w:rsidRDefault="008546C8" w:rsidP="00811661">
      <w:pPr>
        <w:pStyle w:val="H3Body"/>
        <w:spacing w:after="0"/>
        <w:ind w:left="0"/>
      </w:pPr>
      <w:r>
        <w:t xml:space="preserve">                            &lt;configClass&gt;ControllerInfo&lt;/configClass&gt;</w:t>
      </w:r>
    </w:p>
    <w:p w14:paraId="6E9AB54D" w14:textId="77777777" w:rsidR="008546C8" w:rsidRDefault="008546C8" w:rsidP="00811661">
      <w:pPr>
        <w:pStyle w:val="H3Body"/>
        <w:spacing w:after="0"/>
        <w:ind w:left="0"/>
      </w:pPr>
      <w:r>
        <w:t xml:space="preserve">                        &lt;/config&gt;</w:t>
      </w:r>
    </w:p>
    <w:p w14:paraId="402A4927" w14:textId="77777777" w:rsidR="008546C8" w:rsidRDefault="008546C8" w:rsidP="00811661">
      <w:pPr>
        <w:pStyle w:val="H3Body"/>
        <w:spacing w:after="0"/>
        <w:ind w:left="0"/>
      </w:pPr>
      <w:r>
        <w:t xml:space="preserve">                        &lt;config&gt;</w:t>
      </w:r>
    </w:p>
    <w:p w14:paraId="31453283" w14:textId="77777777" w:rsidR="008546C8" w:rsidRDefault="008546C8" w:rsidP="00811661">
      <w:pPr>
        <w:pStyle w:val="H3Body"/>
        <w:spacing w:after="0"/>
        <w:ind w:left="0"/>
      </w:pPr>
      <w:r>
        <w:t xml:space="preserve">                            &lt;name&gt;eventdumpmaxfiles&lt;/name&gt;</w:t>
      </w:r>
    </w:p>
    <w:p w14:paraId="46AFA128" w14:textId="77777777" w:rsidR="008546C8" w:rsidRDefault="008546C8" w:rsidP="00811661">
      <w:pPr>
        <w:pStyle w:val="H3Body"/>
        <w:spacing w:after="0"/>
        <w:ind w:left="0"/>
      </w:pPr>
      <w:r>
        <w:t xml:space="preserve">                            &lt;value&gt;30&lt;/value&gt;</w:t>
      </w:r>
    </w:p>
    <w:p w14:paraId="5AC66601" w14:textId="77777777" w:rsidR="008546C8" w:rsidRDefault="008546C8" w:rsidP="00811661">
      <w:pPr>
        <w:pStyle w:val="H3Body"/>
        <w:spacing w:after="0"/>
        <w:ind w:left="0"/>
      </w:pPr>
      <w:r>
        <w:t xml:space="preserve">                            &lt;type&gt;int&lt;/type&gt;</w:t>
      </w:r>
    </w:p>
    <w:p w14:paraId="0844127A" w14:textId="77777777" w:rsidR="008546C8" w:rsidRDefault="008546C8" w:rsidP="00811661">
      <w:pPr>
        <w:pStyle w:val="H3Body"/>
        <w:spacing w:after="0"/>
        <w:ind w:left="0"/>
      </w:pPr>
      <w:r>
        <w:t xml:space="preserve">                            &lt;min&gt;1&lt;/min&gt;</w:t>
      </w:r>
    </w:p>
    <w:p w14:paraId="36858B31" w14:textId="77777777" w:rsidR="008546C8" w:rsidRDefault="008546C8" w:rsidP="00811661">
      <w:pPr>
        <w:pStyle w:val="H3Body"/>
        <w:spacing w:after="0"/>
        <w:ind w:left="0"/>
      </w:pPr>
      <w:r>
        <w:t xml:space="preserve">                            &lt;max&gt;N/A&lt;/max&gt;</w:t>
      </w:r>
    </w:p>
    <w:p w14:paraId="3C39AB78" w14:textId="77777777" w:rsidR="008546C8" w:rsidRDefault="008546C8" w:rsidP="00811661">
      <w:pPr>
        <w:pStyle w:val="H3Body"/>
        <w:spacing w:after="0"/>
        <w:ind w:left="0"/>
      </w:pPr>
      <w:r>
        <w:t xml:space="preserve">                            &lt;choices&gt;N/A&lt;/choices&gt;</w:t>
      </w:r>
    </w:p>
    <w:p w14:paraId="0B73FE2D" w14:textId="77777777" w:rsidR="008546C8" w:rsidRDefault="008546C8" w:rsidP="00811661">
      <w:pPr>
        <w:pStyle w:val="H3Body"/>
        <w:spacing w:after="0"/>
        <w:ind w:left="0"/>
      </w:pPr>
      <w:r>
        <w:t xml:space="preserve">                            &lt;description&gt;Maximum eventdump file size in megabytes&lt;/description&gt;</w:t>
      </w:r>
    </w:p>
    <w:p w14:paraId="7BEAC72E" w14:textId="77777777" w:rsidR="008546C8" w:rsidRDefault="008546C8" w:rsidP="00811661">
      <w:pPr>
        <w:pStyle w:val="H3Body"/>
        <w:spacing w:after="0"/>
        <w:ind w:left="0"/>
      </w:pPr>
      <w:r>
        <w:t xml:space="preserve">                            &lt;updatable&gt;true&lt;/updatable&gt;</w:t>
      </w:r>
    </w:p>
    <w:p w14:paraId="78E830CF" w14:textId="77777777" w:rsidR="008546C8" w:rsidRDefault="008546C8" w:rsidP="00811661">
      <w:pPr>
        <w:pStyle w:val="H3Body"/>
        <w:spacing w:after="0"/>
        <w:ind w:left="0"/>
      </w:pPr>
      <w:r>
        <w:t xml:space="preserve">                            &lt;clazz&gt;com.disney.xband.xbrc.lib.model.ControllerInfo&lt;/clazz&gt;</w:t>
      </w:r>
    </w:p>
    <w:p w14:paraId="7EA57433" w14:textId="77777777" w:rsidR="008546C8" w:rsidRDefault="008546C8" w:rsidP="00811661">
      <w:pPr>
        <w:pStyle w:val="H3Body"/>
        <w:spacing w:after="0"/>
        <w:ind w:left="0"/>
      </w:pPr>
      <w:r>
        <w:t xml:space="preserve">                            &lt;configClass&gt;ControllerInfo&lt;/configClass&gt;</w:t>
      </w:r>
    </w:p>
    <w:p w14:paraId="2C67C43C" w14:textId="77777777" w:rsidR="008546C8" w:rsidRDefault="008546C8" w:rsidP="00811661">
      <w:pPr>
        <w:pStyle w:val="H3Body"/>
        <w:spacing w:after="0"/>
        <w:ind w:left="0"/>
      </w:pPr>
      <w:r>
        <w:t xml:space="preserve">                        &lt;/config&gt;</w:t>
      </w:r>
    </w:p>
    <w:p w14:paraId="23E00771" w14:textId="77777777" w:rsidR="008546C8" w:rsidRDefault="008546C8" w:rsidP="00811661">
      <w:pPr>
        <w:pStyle w:val="H3Body"/>
        <w:spacing w:after="0"/>
        <w:ind w:left="0"/>
      </w:pPr>
      <w:r>
        <w:t xml:space="preserve">                        &lt;config&gt;</w:t>
      </w:r>
    </w:p>
    <w:p w14:paraId="648A4521" w14:textId="77777777" w:rsidR="008546C8" w:rsidRDefault="008546C8" w:rsidP="00811661">
      <w:pPr>
        <w:pStyle w:val="H3Body"/>
        <w:spacing w:after="0"/>
        <w:ind w:left="0"/>
      </w:pPr>
      <w:r>
        <w:t xml:space="preserve">                            &lt;name&gt;jmsretryperiod&lt;/name&gt;</w:t>
      </w:r>
    </w:p>
    <w:p w14:paraId="278ADCFB" w14:textId="77777777" w:rsidR="008546C8" w:rsidRDefault="008546C8" w:rsidP="00811661">
      <w:pPr>
        <w:pStyle w:val="H3Body"/>
        <w:spacing w:after="0"/>
        <w:ind w:left="0"/>
      </w:pPr>
      <w:r>
        <w:t xml:space="preserve">                            &lt;value&gt;1000&lt;/value&gt;</w:t>
      </w:r>
    </w:p>
    <w:p w14:paraId="154C426F" w14:textId="77777777" w:rsidR="008546C8" w:rsidRDefault="008546C8" w:rsidP="00811661">
      <w:pPr>
        <w:pStyle w:val="H3Body"/>
        <w:spacing w:after="0"/>
        <w:ind w:left="0"/>
      </w:pPr>
      <w:r>
        <w:t xml:space="preserve">                            &lt;type&gt;int&lt;/type&gt;</w:t>
      </w:r>
    </w:p>
    <w:p w14:paraId="299D471C" w14:textId="77777777" w:rsidR="008546C8" w:rsidRDefault="008546C8" w:rsidP="00811661">
      <w:pPr>
        <w:pStyle w:val="H3Body"/>
        <w:spacing w:after="0"/>
        <w:ind w:left="0"/>
      </w:pPr>
      <w:r>
        <w:t xml:space="preserve">                            &lt;min&gt;0&lt;/min&gt;</w:t>
      </w:r>
    </w:p>
    <w:p w14:paraId="11BDCC26" w14:textId="77777777" w:rsidR="008546C8" w:rsidRDefault="008546C8" w:rsidP="00811661">
      <w:pPr>
        <w:pStyle w:val="H3Body"/>
        <w:spacing w:after="0"/>
        <w:ind w:left="0"/>
      </w:pPr>
      <w:r>
        <w:t xml:space="preserve">                            &lt;max&gt;N/A&lt;/max&gt;</w:t>
      </w:r>
    </w:p>
    <w:p w14:paraId="394D9284" w14:textId="77777777" w:rsidR="008546C8" w:rsidRDefault="008546C8" w:rsidP="00811661">
      <w:pPr>
        <w:pStyle w:val="H3Body"/>
        <w:spacing w:after="0"/>
        <w:ind w:left="0"/>
      </w:pPr>
      <w:r>
        <w:t xml:space="preserve">                            &lt;choices&gt;N/A&lt;/choices&gt;</w:t>
      </w:r>
    </w:p>
    <w:p w14:paraId="6FFA9B15" w14:textId="77777777" w:rsidR="008546C8" w:rsidRDefault="008546C8" w:rsidP="00811661">
      <w:pPr>
        <w:pStyle w:val="H3Body"/>
        <w:spacing w:after="0"/>
        <w:ind w:left="0"/>
      </w:pPr>
      <w:r>
        <w:t xml:space="preserve">                            &lt;description&gt;&lt;/description&gt;</w:t>
      </w:r>
    </w:p>
    <w:p w14:paraId="7C1C5941" w14:textId="77777777" w:rsidR="008546C8" w:rsidRDefault="008546C8" w:rsidP="00811661">
      <w:pPr>
        <w:pStyle w:val="H3Body"/>
        <w:spacing w:after="0"/>
        <w:ind w:left="0"/>
      </w:pPr>
      <w:r>
        <w:t xml:space="preserve">                            &lt;updatable&gt;true&lt;/updatable&gt;</w:t>
      </w:r>
    </w:p>
    <w:p w14:paraId="669910B7" w14:textId="77777777" w:rsidR="008546C8" w:rsidRDefault="008546C8" w:rsidP="00811661">
      <w:pPr>
        <w:pStyle w:val="H3Body"/>
        <w:spacing w:after="0"/>
        <w:ind w:left="0"/>
      </w:pPr>
      <w:r>
        <w:t xml:space="preserve">                            &lt;clazz&gt;com.disney.xband.xbrc.lib.model.ControllerInfo&lt;/clazz&gt;</w:t>
      </w:r>
    </w:p>
    <w:p w14:paraId="1923314C" w14:textId="77777777" w:rsidR="008546C8" w:rsidRDefault="008546C8" w:rsidP="00811661">
      <w:pPr>
        <w:pStyle w:val="H3Body"/>
        <w:spacing w:after="0"/>
        <w:ind w:left="0"/>
      </w:pPr>
      <w:r>
        <w:t xml:space="preserve">                            &lt;configClass&gt;ControllerInfo&lt;/configClass&gt;</w:t>
      </w:r>
    </w:p>
    <w:p w14:paraId="7626EAE7" w14:textId="77777777" w:rsidR="008546C8" w:rsidRDefault="008546C8" w:rsidP="00811661">
      <w:pPr>
        <w:pStyle w:val="H3Body"/>
        <w:spacing w:after="0"/>
        <w:ind w:left="0"/>
      </w:pPr>
      <w:r>
        <w:t xml:space="preserve">                        &lt;/config&gt;</w:t>
      </w:r>
    </w:p>
    <w:p w14:paraId="4E0E85E5" w14:textId="77777777" w:rsidR="008546C8" w:rsidRDefault="008546C8" w:rsidP="00811661">
      <w:pPr>
        <w:pStyle w:val="H3Body"/>
        <w:spacing w:after="0"/>
        <w:ind w:left="0"/>
      </w:pPr>
      <w:r>
        <w:t xml:space="preserve">                        &lt;config&gt;</w:t>
      </w:r>
    </w:p>
    <w:p w14:paraId="1E338446" w14:textId="77777777" w:rsidR="008546C8" w:rsidRDefault="008546C8" w:rsidP="00811661">
      <w:pPr>
        <w:pStyle w:val="H3Body"/>
        <w:spacing w:after="0"/>
        <w:ind w:left="0"/>
      </w:pPr>
      <w:r>
        <w:t xml:space="preserve">                            &lt;name&gt;xviewurl&lt;/name&gt;</w:t>
      </w:r>
    </w:p>
    <w:p w14:paraId="3966425A" w14:textId="77777777" w:rsidR="008546C8" w:rsidRDefault="008546C8" w:rsidP="00811661">
      <w:pPr>
        <w:pStyle w:val="H3Body"/>
        <w:spacing w:after="0"/>
        <w:ind w:left="0"/>
      </w:pPr>
      <w:r>
        <w:t xml:space="preserve">                            &lt;value&gt;http://sit-idms.emtest.local:8080/IDMS&lt;/value&gt;</w:t>
      </w:r>
    </w:p>
    <w:p w14:paraId="230C5721" w14:textId="77777777" w:rsidR="008546C8" w:rsidRDefault="008546C8" w:rsidP="00811661">
      <w:pPr>
        <w:pStyle w:val="H3Body"/>
        <w:spacing w:after="0"/>
        <w:ind w:left="0"/>
      </w:pPr>
      <w:r>
        <w:t xml:space="preserve">                            &lt;type&gt;java.lang.String&lt;/type&gt;</w:t>
      </w:r>
    </w:p>
    <w:p w14:paraId="2B775E10" w14:textId="77777777" w:rsidR="008546C8" w:rsidRDefault="008546C8" w:rsidP="00811661">
      <w:pPr>
        <w:pStyle w:val="H3Body"/>
        <w:spacing w:after="0"/>
        <w:ind w:left="0"/>
      </w:pPr>
      <w:r>
        <w:t xml:space="preserve">                            &lt;min&gt;N/A&lt;/min&gt;</w:t>
      </w:r>
    </w:p>
    <w:p w14:paraId="1D6053D2" w14:textId="77777777" w:rsidR="008546C8" w:rsidRDefault="008546C8" w:rsidP="00811661">
      <w:pPr>
        <w:pStyle w:val="H3Body"/>
        <w:spacing w:after="0"/>
        <w:ind w:left="0"/>
      </w:pPr>
      <w:r>
        <w:t xml:space="preserve">                            &lt;max&gt;N/A&lt;/max&gt;</w:t>
      </w:r>
    </w:p>
    <w:p w14:paraId="137C681F" w14:textId="77777777" w:rsidR="008546C8" w:rsidRDefault="008546C8" w:rsidP="00811661">
      <w:pPr>
        <w:pStyle w:val="H3Body"/>
        <w:spacing w:after="0"/>
        <w:ind w:left="0"/>
      </w:pPr>
      <w:r>
        <w:t xml:space="preserve">                            &lt;choices&gt;N/A&lt;/choices&gt;</w:t>
      </w:r>
    </w:p>
    <w:p w14:paraId="26B33605" w14:textId="77777777" w:rsidR="008546C8" w:rsidRDefault="008546C8" w:rsidP="00811661">
      <w:pPr>
        <w:pStyle w:val="H3Body"/>
        <w:spacing w:after="0"/>
        <w:ind w:left="0"/>
      </w:pPr>
      <w:r>
        <w:t xml:space="preserve">                            &lt;description&gt;URL for sending RESTful request to IDMS&lt;/description&gt;</w:t>
      </w:r>
    </w:p>
    <w:p w14:paraId="442C1F9B" w14:textId="77777777" w:rsidR="008546C8" w:rsidRDefault="008546C8" w:rsidP="00811661">
      <w:pPr>
        <w:pStyle w:val="H3Body"/>
        <w:spacing w:after="0"/>
        <w:ind w:left="0"/>
      </w:pPr>
      <w:r>
        <w:t xml:space="preserve">                            &lt;updatable&gt;true&lt;/updatable&gt;</w:t>
      </w:r>
    </w:p>
    <w:p w14:paraId="6BC54337" w14:textId="77777777" w:rsidR="008546C8" w:rsidRDefault="008546C8" w:rsidP="00811661">
      <w:pPr>
        <w:pStyle w:val="H3Body"/>
        <w:spacing w:after="0"/>
        <w:ind w:left="0"/>
      </w:pPr>
      <w:r>
        <w:t xml:space="preserve">                            &lt;clazz&gt;com.disney.xband.xbrc.lib.model.ControllerInfo&lt;/clazz&gt;</w:t>
      </w:r>
    </w:p>
    <w:p w14:paraId="09B080E1" w14:textId="77777777" w:rsidR="008546C8" w:rsidRDefault="008546C8" w:rsidP="00811661">
      <w:pPr>
        <w:pStyle w:val="H3Body"/>
        <w:spacing w:after="0"/>
        <w:ind w:left="0"/>
      </w:pPr>
      <w:r>
        <w:t xml:space="preserve">                            &lt;configClass&gt;ControllerInfo&lt;/configClass&gt;</w:t>
      </w:r>
    </w:p>
    <w:p w14:paraId="534D00CB" w14:textId="77777777" w:rsidR="008546C8" w:rsidRDefault="008546C8" w:rsidP="00811661">
      <w:pPr>
        <w:pStyle w:val="H3Body"/>
        <w:spacing w:after="0"/>
        <w:ind w:left="0"/>
      </w:pPr>
      <w:r>
        <w:t xml:space="preserve">                        &lt;/config&gt;</w:t>
      </w:r>
    </w:p>
    <w:p w14:paraId="4C244968" w14:textId="77777777" w:rsidR="008546C8" w:rsidRDefault="008546C8" w:rsidP="00811661">
      <w:pPr>
        <w:pStyle w:val="H3Body"/>
        <w:spacing w:after="0"/>
        <w:ind w:left="0"/>
      </w:pPr>
      <w:r>
        <w:t xml:space="preserve">                        &lt;config&gt;</w:t>
      </w:r>
    </w:p>
    <w:p w14:paraId="2720F692" w14:textId="77777777" w:rsidR="008546C8" w:rsidRDefault="008546C8" w:rsidP="00811661">
      <w:pPr>
        <w:pStyle w:val="H3Body"/>
        <w:spacing w:after="0"/>
        <w:ind w:left="0"/>
      </w:pPr>
      <w:r>
        <w:t xml:space="preserve">                            &lt;name&gt;discoverynetprefix&lt;/name&gt;</w:t>
      </w:r>
    </w:p>
    <w:p w14:paraId="36A00612" w14:textId="77777777" w:rsidR="008546C8" w:rsidRDefault="008546C8" w:rsidP="00811661">
      <w:pPr>
        <w:pStyle w:val="H3Body"/>
        <w:spacing w:after="0"/>
        <w:ind w:left="0"/>
      </w:pPr>
      <w:r>
        <w:t xml:space="preserve">                            &lt;value&gt;10.&lt;/value&gt;</w:t>
      </w:r>
    </w:p>
    <w:p w14:paraId="3415C1DF" w14:textId="77777777" w:rsidR="008546C8" w:rsidRDefault="008546C8" w:rsidP="00811661">
      <w:pPr>
        <w:pStyle w:val="H3Body"/>
        <w:spacing w:after="0"/>
        <w:ind w:left="0"/>
      </w:pPr>
      <w:r>
        <w:t xml:space="preserve">                            &lt;type&gt;java.lang.String&lt;/type&gt;</w:t>
      </w:r>
    </w:p>
    <w:p w14:paraId="41BB5FFA" w14:textId="77777777" w:rsidR="008546C8" w:rsidRDefault="008546C8" w:rsidP="00811661">
      <w:pPr>
        <w:pStyle w:val="H3Body"/>
        <w:spacing w:after="0"/>
        <w:ind w:left="0"/>
      </w:pPr>
      <w:r>
        <w:t xml:space="preserve">                            &lt;min&gt;N/A&lt;/min&gt;</w:t>
      </w:r>
    </w:p>
    <w:p w14:paraId="4C5DDD1A" w14:textId="77777777" w:rsidR="008546C8" w:rsidRDefault="008546C8" w:rsidP="00811661">
      <w:pPr>
        <w:pStyle w:val="H3Body"/>
        <w:spacing w:after="0"/>
        <w:ind w:left="0"/>
      </w:pPr>
      <w:r>
        <w:t xml:space="preserve">                            &lt;max&gt;N/A&lt;/max&gt;</w:t>
      </w:r>
    </w:p>
    <w:p w14:paraId="47F7FBC5" w14:textId="77777777" w:rsidR="008546C8" w:rsidRDefault="008546C8" w:rsidP="00811661">
      <w:pPr>
        <w:pStyle w:val="H3Body"/>
        <w:spacing w:after="0"/>
        <w:ind w:left="0"/>
      </w:pPr>
      <w:r>
        <w:t xml:space="preserve">                            &lt;choices&gt;N/A&lt;/choices&gt;</w:t>
      </w:r>
    </w:p>
    <w:p w14:paraId="0F829FCB" w14:textId="77777777" w:rsidR="008546C8" w:rsidRDefault="008546C8" w:rsidP="00811661">
      <w:pPr>
        <w:pStyle w:val="H3Body"/>
        <w:spacing w:after="0"/>
        <w:ind w:left="0"/>
      </w:pPr>
      <w:r>
        <w:t xml:space="preserve">                            &lt;description&gt;&lt;/description&gt;</w:t>
      </w:r>
    </w:p>
    <w:p w14:paraId="2138DF74" w14:textId="77777777" w:rsidR="008546C8" w:rsidRDefault="008546C8" w:rsidP="00811661">
      <w:pPr>
        <w:pStyle w:val="H3Body"/>
        <w:spacing w:after="0"/>
        <w:ind w:left="0"/>
      </w:pPr>
      <w:r>
        <w:t xml:space="preserve">                            &lt;updatable&gt;true&lt;/updatable&gt;</w:t>
      </w:r>
    </w:p>
    <w:p w14:paraId="1DE11B2B" w14:textId="77777777" w:rsidR="008546C8" w:rsidRDefault="008546C8" w:rsidP="00811661">
      <w:pPr>
        <w:pStyle w:val="H3Body"/>
        <w:spacing w:after="0"/>
        <w:ind w:left="0"/>
      </w:pPr>
      <w:r>
        <w:t xml:space="preserve">                            &lt;clazz&gt;com.disney.xband.xbrc.lib.model.ControllerInfo&lt;/clazz&gt;</w:t>
      </w:r>
    </w:p>
    <w:p w14:paraId="5FDBF2AC" w14:textId="77777777" w:rsidR="008546C8" w:rsidRDefault="008546C8" w:rsidP="00811661">
      <w:pPr>
        <w:pStyle w:val="H3Body"/>
        <w:spacing w:after="0"/>
        <w:ind w:left="0"/>
      </w:pPr>
      <w:r>
        <w:t xml:space="preserve">                            &lt;configClass&gt;ControllerInfo&lt;/configClass&gt;</w:t>
      </w:r>
    </w:p>
    <w:p w14:paraId="13F99737" w14:textId="77777777" w:rsidR="008546C8" w:rsidRDefault="008546C8" w:rsidP="00811661">
      <w:pPr>
        <w:pStyle w:val="H3Body"/>
        <w:spacing w:after="0"/>
        <w:ind w:left="0"/>
      </w:pPr>
      <w:r>
        <w:t xml:space="preserve">                        &lt;/config&gt;</w:t>
      </w:r>
    </w:p>
    <w:p w14:paraId="692ACD94" w14:textId="77777777" w:rsidR="008546C8" w:rsidRDefault="008546C8" w:rsidP="00811661">
      <w:pPr>
        <w:pStyle w:val="H3Body"/>
        <w:spacing w:after="0"/>
        <w:ind w:left="0"/>
      </w:pPr>
      <w:r>
        <w:t xml:space="preserve">                        &lt;config&gt;</w:t>
      </w:r>
    </w:p>
    <w:p w14:paraId="2A1D943D" w14:textId="77777777" w:rsidR="008546C8" w:rsidRDefault="008546C8" w:rsidP="00811661">
      <w:pPr>
        <w:pStyle w:val="H3Body"/>
        <w:spacing w:after="0"/>
        <w:ind w:left="0"/>
      </w:pPr>
      <w:r>
        <w:t xml:space="preserve">                            &lt;name&gt;watchedbandtimeout&lt;/name&gt;</w:t>
      </w:r>
    </w:p>
    <w:p w14:paraId="4BCCAA19" w14:textId="77777777" w:rsidR="008546C8" w:rsidRDefault="008546C8" w:rsidP="00811661">
      <w:pPr>
        <w:pStyle w:val="H3Body"/>
        <w:spacing w:after="0"/>
        <w:ind w:left="0"/>
      </w:pPr>
      <w:r>
        <w:t xml:space="preserve">                            &lt;value&gt;180&lt;/value&gt;</w:t>
      </w:r>
    </w:p>
    <w:p w14:paraId="05A654EE" w14:textId="77777777" w:rsidR="008546C8" w:rsidRDefault="008546C8" w:rsidP="00811661">
      <w:pPr>
        <w:pStyle w:val="H3Body"/>
        <w:spacing w:after="0"/>
        <w:ind w:left="0"/>
      </w:pPr>
      <w:r>
        <w:t xml:space="preserve">                            &lt;type&gt;int&lt;/type&gt;</w:t>
      </w:r>
    </w:p>
    <w:p w14:paraId="5914EBC0" w14:textId="77777777" w:rsidR="008546C8" w:rsidRDefault="008546C8" w:rsidP="00811661">
      <w:pPr>
        <w:pStyle w:val="H3Body"/>
        <w:spacing w:after="0"/>
        <w:ind w:left="0"/>
      </w:pPr>
      <w:r>
        <w:t xml:space="preserve">                            &lt;min&gt;0&lt;/min&gt;</w:t>
      </w:r>
    </w:p>
    <w:p w14:paraId="12A514EC" w14:textId="77777777" w:rsidR="008546C8" w:rsidRDefault="008546C8" w:rsidP="00811661">
      <w:pPr>
        <w:pStyle w:val="H3Body"/>
        <w:spacing w:after="0"/>
        <w:ind w:left="0"/>
      </w:pPr>
      <w:r>
        <w:t xml:space="preserve">                            &lt;max&gt;N/A&lt;/max&gt;</w:t>
      </w:r>
    </w:p>
    <w:p w14:paraId="622051FD" w14:textId="77777777" w:rsidR="008546C8" w:rsidRDefault="008546C8" w:rsidP="00811661">
      <w:pPr>
        <w:pStyle w:val="H3Body"/>
        <w:spacing w:after="0"/>
        <w:ind w:left="0"/>
      </w:pPr>
      <w:r>
        <w:t xml:space="preserve">                            &lt;choices&gt;N/A&lt;/choices&gt;</w:t>
      </w:r>
    </w:p>
    <w:p w14:paraId="0CF62FDA" w14:textId="77777777" w:rsidR="008546C8" w:rsidRDefault="008546C8" w:rsidP="00811661">
      <w:pPr>
        <w:pStyle w:val="H3Body"/>
        <w:spacing w:after="0"/>
        <w:ind w:left="0"/>
      </w:pPr>
      <w:r>
        <w:t xml:space="preserve">                            &lt;description&gt;&lt;/description&gt;</w:t>
      </w:r>
    </w:p>
    <w:p w14:paraId="5B9688F9" w14:textId="77777777" w:rsidR="008546C8" w:rsidRDefault="008546C8" w:rsidP="00811661">
      <w:pPr>
        <w:pStyle w:val="H3Body"/>
        <w:spacing w:after="0"/>
        <w:ind w:left="0"/>
      </w:pPr>
      <w:r>
        <w:t xml:space="preserve">                            &lt;updatable&gt;true&lt;/updatable&gt;</w:t>
      </w:r>
    </w:p>
    <w:p w14:paraId="39119CF0" w14:textId="77777777" w:rsidR="008546C8" w:rsidRDefault="008546C8" w:rsidP="00811661">
      <w:pPr>
        <w:pStyle w:val="H3Body"/>
        <w:spacing w:after="0"/>
        <w:ind w:left="0"/>
      </w:pPr>
      <w:r>
        <w:t xml:space="preserve">                            &lt;clazz&gt;com.disney.xband.xbrc.lib.model.ControllerInfo&lt;/clazz&gt;</w:t>
      </w:r>
    </w:p>
    <w:p w14:paraId="73BE6CEA" w14:textId="77777777" w:rsidR="008546C8" w:rsidRDefault="008546C8" w:rsidP="00811661">
      <w:pPr>
        <w:pStyle w:val="H3Body"/>
        <w:spacing w:after="0"/>
        <w:ind w:left="0"/>
      </w:pPr>
      <w:r>
        <w:t xml:space="preserve">                            &lt;configClass&gt;ControllerInfo&lt;/configClass&gt;</w:t>
      </w:r>
    </w:p>
    <w:p w14:paraId="6B654304" w14:textId="77777777" w:rsidR="008546C8" w:rsidRDefault="008546C8" w:rsidP="00811661">
      <w:pPr>
        <w:pStyle w:val="H3Body"/>
        <w:spacing w:after="0"/>
        <w:ind w:left="0"/>
      </w:pPr>
      <w:r>
        <w:t xml:space="preserve">                        &lt;/config&gt;</w:t>
      </w:r>
    </w:p>
    <w:p w14:paraId="26C8F3F4" w14:textId="77777777" w:rsidR="008546C8" w:rsidRDefault="008546C8" w:rsidP="00811661">
      <w:pPr>
        <w:pStyle w:val="H3Body"/>
        <w:spacing w:after="0"/>
        <w:ind w:left="0"/>
      </w:pPr>
      <w:r>
        <w:t xml:space="preserve">                        &lt;config&gt;</w:t>
      </w:r>
    </w:p>
    <w:p w14:paraId="0643A917" w14:textId="77777777" w:rsidR="008546C8" w:rsidRDefault="008546C8" w:rsidP="00811661">
      <w:pPr>
        <w:pStyle w:val="H3Body"/>
        <w:spacing w:after="0"/>
        <w:ind w:left="0"/>
      </w:pPr>
      <w:r>
        <w:t xml:space="preserve">                            &lt;name&gt;updatestremurl&lt;/name&gt;</w:t>
      </w:r>
    </w:p>
    <w:p w14:paraId="6CBA9BD6" w14:textId="77777777" w:rsidR="008546C8" w:rsidRDefault="008546C8" w:rsidP="00811661">
      <w:pPr>
        <w:pStyle w:val="H3Body"/>
        <w:spacing w:after="0"/>
        <w:ind w:left="0"/>
      </w:pPr>
      <w:r>
        <w:t xml:space="preserve">                            &lt;value&gt;&lt;/value&gt;</w:t>
      </w:r>
    </w:p>
    <w:p w14:paraId="4DF961B1" w14:textId="77777777" w:rsidR="008546C8" w:rsidRDefault="008546C8" w:rsidP="00811661">
      <w:pPr>
        <w:pStyle w:val="H3Body"/>
        <w:spacing w:after="0"/>
        <w:ind w:left="0"/>
      </w:pPr>
      <w:r>
        <w:t xml:space="preserve">                            &lt;type&gt;java.lang.String&lt;/type&gt;</w:t>
      </w:r>
    </w:p>
    <w:p w14:paraId="7325B45D" w14:textId="77777777" w:rsidR="008546C8" w:rsidRDefault="008546C8" w:rsidP="00811661">
      <w:pPr>
        <w:pStyle w:val="H3Body"/>
        <w:spacing w:after="0"/>
        <w:ind w:left="0"/>
      </w:pPr>
      <w:r>
        <w:t xml:space="preserve">                            &lt;min&gt;N/A&lt;/min&gt;</w:t>
      </w:r>
    </w:p>
    <w:p w14:paraId="088557AA" w14:textId="77777777" w:rsidR="008546C8" w:rsidRDefault="008546C8" w:rsidP="00811661">
      <w:pPr>
        <w:pStyle w:val="H3Body"/>
        <w:spacing w:after="0"/>
        <w:ind w:left="0"/>
      </w:pPr>
      <w:r>
        <w:t xml:space="preserve">                            &lt;max&gt;N/A&lt;/max&gt;</w:t>
      </w:r>
    </w:p>
    <w:p w14:paraId="7E80BC3E" w14:textId="77777777" w:rsidR="008546C8" w:rsidRDefault="008546C8" w:rsidP="00811661">
      <w:pPr>
        <w:pStyle w:val="H3Body"/>
        <w:spacing w:after="0"/>
        <w:ind w:left="0"/>
      </w:pPr>
      <w:r>
        <w:t xml:space="preserve">                            &lt;choices&gt;N/A&lt;/choices&gt;</w:t>
      </w:r>
    </w:p>
    <w:p w14:paraId="2BC28C2A" w14:textId="77777777" w:rsidR="008546C8" w:rsidRDefault="008546C8" w:rsidP="00811661">
      <w:pPr>
        <w:pStyle w:val="H3Body"/>
        <w:spacing w:after="0"/>
        <w:ind w:left="0"/>
      </w:pPr>
      <w:r>
        <w:t xml:space="preserve">                            &lt;description&gt;&lt;/description&gt;</w:t>
      </w:r>
    </w:p>
    <w:p w14:paraId="6187E1A0" w14:textId="77777777" w:rsidR="008546C8" w:rsidRDefault="008546C8" w:rsidP="00811661">
      <w:pPr>
        <w:pStyle w:val="H3Body"/>
        <w:spacing w:after="0"/>
        <w:ind w:left="0"/>
      </w:pPr>
      <w:r>
        <w:t xml:space="preserve">                            &lt;updatable&gt;true&lt;/updatable&gt;</w:t>
      </w:r>
    </w:p>
    <w:p w14:paraId="34E7A412" w14:textId="77777777" w:rsidR="008546C8" w:rsidRDefault="008546C8" w:rsidP="00811661">
      <w:pPr>
        <w:pStyle w:val="H3Body"/>
        <w:spacing w:after="0"/>
        <w:ind w:left="0"/>
      </w:pPr>
      <w:r>
        <w:t xml:space="preserve">                            &lt;clazz&gt;com.disney.xband.xbrc.lib.model.ControllerInfo&lt;/clazz&gt;</w:t>
      </w:r>
    </w:p>
    <w:p w14:paraId="358E246D" w14:textId="77777777" w:rsidR="008546C8" w:rsidRDefault="008546C8" w:rsidP="00811661">
      <w:pPr>
        <w:pStyle w:val="H3Body"/>
        <w:spacing w:after="0"/>
        <w:ind w:left="0"/>
      </w:pPr>
      <w:r>
        <w:t xml:space="preserve">                            &lt;configClass&gt;ControllerInfo&lt;/configClass&gt;</w:t>
      </w:r>
    </w:p>
    <w:p w14:paraId="291833EE" w14:textId="77777777" w:rsidR="008546C8" w:rsidRDefault="008546C8" w:rsidP="00811661">
      <w:pPr>
        <w:pStyle w:val="H3Body"/>
        <w:spacing w:after="0"/>
        <w:ind w:left="0"/>
      </w:pPr>
      <w:r>
        <w:t xml:space="preserve">                        &lt;/config&gt;</w:t>
      </w:r>
    </w:p>
    <w:p w14:paraId="208CEC22" w14:textId="77777777" w:rsidR="008546C8" w:rsidRDefault="008546C8" w:rsidP="00811661">
      <w:pPr>
        <w:pStyle w:val="H3Body"/>
        <w:spacing w:after="0"/>
        <w:ind w:left="0"/>
      </w:pPr>
      <w:r>
        <w:t xml:space="preserve">                        &lt;config&gt;</w:t>
      </w:r>
    </w:p>
    <w:p w14:paraId="594B9071" w14:textId="77777777" w:rsidR="008546C8" w:rsidRDefault="008546C8" w:rsidP="00811661">
      <w:pPr>
        <w:pStyle w:val="H3Body"/>
        <w:spacing w:after="0"/>
        <w:ind w:left="0"/>
      </w:pPr>
      <w:r>
        <w:t xml:space="preserve">                            &lt;name&gt;ownIPPrefix&lt;/name&gt;</w:t>
      </w:r>
    </w:p>
    <w:p w14:paraId="42F132D1" w14:textId="77777777" w:rsidR="008546C8" w:rsidRDefault="008546C8" w:rsidP="00811661">
      <w:pPr>
        <w:pStyle w:val="H3Body"/>
        <w:spacing w:after="0"/>
        <w:ind w:left="0"/>
      </w:pPr>
      <w:r>
        <w:t xml:space="preserve">                            &lt;value&gt;10.&lt;/value&gt;</w:t>
      </w:r>
    </w:p>
    <w:p w14:paraId="3A3747C1" w14:textId="77777777" w:rsidR="008546C8" w:rsidRDefault="008546C8" w:rsidP="00811661">
      <w:pPr>
        <w:pStyle w:val="H3Body"/>
        <w:spacing w:after="0"/>
        <w:ind w:left="0"/>
      </w:pPr>
      <w:r>
        <w:t xml:space="preserve">                            &lt;type&gt;java.lang.String&lt;/type&gt;</w:t>
      </w:r>
    </w:p>
    <w:p w14:paraId="75C88A0E" w14:textId="77777777" w:rsidR="008546C8" w:rsidRDefault="008546C8" w:rsidP="00811661">
      <w:pPr>
        <w:pStyle w:val="H3Body"/>
        <w:spacing w:after="0"/>
        <w:ind w:left="0"/>
      </w:pPr>
      <w:r>
        <w:t xml:space="preserve">                            &lt;min&gt;N/A&lt;/min&gt;</w:t>
      </w:r>
    </w:p>
    <w:p w14:paraId="29653E36" w14:textId="77777777" w:rsidR="008546C8" w:rsidRDefault="008546C8" w:rsidP="00811661">
      <w:pPr>
        <w:pStyle w:val="H3Body"/>
        <w:spacing w:after="0"/>
        <w:ind w:left="0"/>
      </w:pPr>
      <w:r>
        <w:t xml:space="preserve">                            &lt;max&gt;N/A&lt;/max&gt;</w:t>
      </w:r>
    </w:p>
    <w:p w14:paraId="2C1072AA" w14:textId="77777777" w:rsidR="008546C8" w:rsidRDefault="008546C8" w:rsidP="00811661">
      <w:pPr>
        <w:pStyle w:val="H3Body"/>
        <w:spacing w:after="0"/>
        <w:ind w:left="0"/>
      </w:pPr>
      <w:r>
        <w:t xml:space="preserve">                            &lt;choices&gt;N/A&lt;/choices&gt;</w:t>
      </w:r>
    </w:p>
    <w:p w14:paraId="0E0B9D75" w14:textId="77777777" w:rsidR="008546C8" w:rsidRDefault="008546C8" w:rsidP="00811661">
      <w:pPr>
        <w:pStyle w:val="H3Body"/>
        <w:spacing w:after="0"/>
        <w:ind w:left="0"/>
      </w:pPr>
      <w:r>
        <w:t xml:space="preserve">                            &lt;description&gt;&lt;/description&gt;</w:t>
      </w:r>
    </w:p>
    <w:p w14:paraId="6EA43FBB" w14:textId="77777777" w:rsidR="008546C8" w:rsidRDefault="008546C8" w:rsidP="00811661">
      <w:pPr>
        <w:pStyle w:val="H3Body"/>
        <w:spacing w:after="0"/>
        <w:ind w:left="0"/>
      </w:pPr>
      <w:r>
        <w:t xml:space="preserve">                            &lt;updatable&gt;true&lt;/updatable&gt;</w:t>
      </w:r>
    </w:p>
    <w:p w14:paraId="2E2DEBE9" w14:textId="77777777" w:rsidR="008546C8" w:rsidRDefault="008546C8" w:rsidP="00811661">
      <w:pPr>
        <w:pStyle w:val="H3Body"/>
        <w:spacing w:after="0"/>
        <w:ind w:left="0"/>
      </w:pPr>
      <w:r>
        <w:t xml:space="preserve">                            &lt;clazz&gt;com.disney.xband.xbrc.lib.model.ControllerInfo&lt;/clazz&gt;</w:t>
      </w:r>
    </w:p>
    <w:p w14:paraId="32C0109A" w14:textId="77777777" w:rsidR="008546C8" w:rsidRDefault="008546C8" w:rsidP="00811661">
      <w:pPr>
        <w:pStyle w:val="H3Body"/>
        <w:spacing w:after="0"/>
        <w:ind w:left="0"/>
      </w:pPr>
      <w:r>
        <w:t xml:space="preserve">                            &lt;configClass&gt;ControllerInfo&lt;/configClass&gt;</w:t>
      </w:r>
    </w:p>
    <w:p w14:paraId="0D49BE50" w14:textId="77777777" w:rsidR="008546C8" w:rsidRDefault="008546C8" w:rsidP="00811661">
      <w:pPr>
        <w:pStyle w:val="H3Body"/>
        <w:spacing w:after="0"/>
        <w:ind w:left="0"/>
      </w:pPr>
      <w:r>
        <w:t xml:space="preserve">                        &lt;/config&gt;</w:t>
      </w:r>
    </w:p>
    <w:p w14:paraId="6116B8C9" w14:textId="77777777" w:rsidR="008546C8" w:rsidRDefault="008546C8" w:rsidP="00811661">
      <w:pPr>
        <w:pStyle w:val="H3Body"/>
        <w:spacing w:after="0"/>
        <w:ind w:left="0"/>
      </w:pPr>
      <w:r>
        <w:t xml:space="preserve">                        &lt;config&gt;</w:t>
      </w:r>
    </w:p>
    <w:p w14:paraId="3FBBD9ED" w14:textId="77777777" w:rsidR="008546C8" w:rsidRDefault="008546C8" w:rsidP="00811661">
      <w:pPr>
        <w:pStyle w:val="H3Body"/>
        <w:spacing w:after="0"/>
        <w:ind w:left="0"/>
      </w:pPr>
      <w:r>
        <w:t xml:space="preserve">                            &lt;name&gt;httpport&lt;/name&gt;</w:t>
      </w:r>
    </w:p>
    <w:p w14:paraId="24A429F3" w14:textId="77777777" w:rsidR="008546C8" w:rsidRDefault="008546C8" w:rsidP="00811661">
      <w:pPr>
        <w:pStyle w:val="H3Body"/>
        <w:spacing w:after="0"/>
        <w:ind w:left="0"/>
      </w:pPr>
      <w:r>
        <w:t xml:space="preserve">                            &lt;value&gt;8080&lt;/value&gt;</w:t>
      </w:r>
    </w:p>
    <w:p w14:paraId="48EA0261" w14:textId="77777777" w:rsidR="008546C8" w:rsidRDefault="008546C8" w:rsidP="00811661">
      <w:pPr>
        <w:pStyle w:val="H3Body"/>
        <w:spacing w:after="0"/>
        <w:ind w:left="0"/>
      </w:pPr>
      <w:r>
        <w:t xml:space="preserve">                            &lt;type&gt;int&lt;/type&gt;</w:t>
      </w:r>
    </w:p>
    <w:p w14:paraId="546A186E" w14:textId="77777777" w:rsidR="008546C8" w:rsidRDefault="008546C8" w:rsidP="00811661">
      <w:pPr>
        <w:pStyle w:val="H3Body"/>
        <w:spacing w:after="0"/>
        <w:ind w:left="0"/>
      </w:pPr>
      <w:r>
        <w:t xml:space="preserve">                            &lt;min&gt;0&lt;/min&gt;</w:t>
      </w:r>
    </w:p>
    <w:p w14:paraId="053821F6" w14:textId="77777777" w:rsidR="008546C8" w:rsidRDefault="008546C8" w:rsidP="00811661">
      <w:pPr>
        <w:pStyle w:val="H3Body"/>
        <w:spacing w:after="0"/>
        <w:ind w:left="0"/>
      </w:pPr>
      <w:r>
        <w:t xml:space="preserve">                            &lt;max&gt;N/A&lt;/max&gt;</w:t>
      </w:r>
    </w:p>
    <w:p w14:paraId="557B805B" w14:textId="77777777" w:rsidR="008546C8" w:rsidRDefault="008546C8" w:rsidP="00811661">
      <w:pPr>
        <w:pStyle w:val="H3Body"/>
        <w:spacing w:after="0"/>
        <w:ind w:left="0"/>
      </w:pPr>
      <w:r>
        <w:t xml:space="preserve">                            &lt;choices&gt;N/A&lt;/choices&gt;</w:t>
      </w:r>
    </w:p>
    <w:p w14:paraId="7DF8006A" w14:textId="77777777" w:rsidR="008546C8" w:rsidRDefault="008546C8" w:rsidP="00811661">
      <w:pPr>
        <w:pStyle w:val="H3Body"/>
        <w:spacing w:after="0"/>
        <w:ind w:left="0"/>
      </w:pPr>
      <w:r>
        <w:t xml:space="preserve">                            &lt;description&gt;HTTP port this controller is listening on&lt;/description&gt;</w:t>
      </w:r>
    </w:p>
    <w:p w14:paraId="2E34EF26" w14:textId="77777777" w:rsidR="008546C8" w:rsidRDefault="008546C8" w:rsidP="00811661">
      <w:pPr>
        <w:pStyle w:val="H3Body"/>
        <w:spacing w:after="0"/>
        <w:ind w:left="0"/>
      </w:pPr>
      <w:r>
        <w:t xml:space="preserve">                            &lt;updatable&gt;false&lt;/updatable&gt;</w:t>
      </w:r>
    </w:p>
    <w:p w14:paraId="3FC75C65" w14:textId="77777777" w:rsidR="008546C8" w:rsidRDefault="008546C8" w:rsidP="00811661">
      <w:pPr>
        <w:pStyle w:val="H3Body"/>
        <w:spacing w:after="0"/>
        <w:ind w:left="0"/>
      </w:pPr>
      <w:r>
        <w:t xml:space="preserve">                            &lt;clazz&gt;com.disney.xband.xbrc.lib.model.ControllerInfo&lt;/clazz&gt;</w:t>
      </w:r>
    </w:p>
    <w:p w14:paraId="5E30757E" w14:textId="77777777" w:rsidR="008546C8" w:rsidRDefault="008546C8" w:rsidP="00811661">
      <w:pPr>
        <w:pStyle w:val="H3Body"/>
        <w:spacing w:after="0"/>
        <w:ind w:left="0"/>
      </w:pPr>
      <w:r>
        <w:t xml:space="preserve">                            &lt;configClass&gt;ControllerInfo&lt;/configClass&gt;</w:t>
      </w:r>
    </w:p>
    <w:p w14:paraId="041844B5" w14:textId="77777777" w:rsidR="008546C8" w:rsidRDefault="008546C8" w:rsidP="00811661">
      <w:pPr>
        <w:pStyle w:val="H3Body"/>
        <w:spacing w:after="0"/>
        <w:ind w:left="0"/>
      </w:pPr>
      <w:r>
        <w:t xml:space="preserve">                        &lt;/config&gt;</w:t>
      </w:r>
    </w:p>
    <w:p w14:paraId="321096BE" w14:textId="77777777" w:rsidR="008546C8" w:rsidRDefault="008546C8" w:rsidP="00811661">
      <w:pPr>
        <w:pStyle w:val="H3Body"/>
        <w:spacing w:after="0"/>
        <w:ind w:left="0"/>
      </w:pPr>
      <w:r>
        <w:t xml:space="preserve">                        &lt;config&gt;</w:t>
      </w:r>
    </w:p>
    <w:p w14:paraId="4173B956" w14:textId="77777777" w:rsidR="008546C8" w:rsidRDefault="008546C8" w:rsidP="00811661">
      <w:pPr>
        <w:pStyle w:val="H3Body"/>
        <w:spacing w:after="0"/>
        <w:ind w:left="0"/>
      </w:pPr>
      <w:r>
        <w:t xml:space="preserve">                            &lt;name&gt;httpsport&lt;/name&gt;</w:t>
      </w:r>
    </w:p>
    <w:p w14:paraId="0F99E892" w14:textId="77777777" w:rsidR="008546C8" w:rsidRDefault="008546C8" w:rsidP="00811661">
      <w:pPr>
        <w:pStyle w:val="H3Body"/>
        <w:spacing w:after="0"/>
        <w:ind w:left="0"/>
      </w:pPr>
      <w:r>
        <w:t xml:space="preserve">                            &lt;value&gt;0&lt;/value&gt;</w:t>
      </w:r>
    </w:p>
    <w:p w14:paraId="1E7BD1BA" w14:textId="77777777" w:rsidR="008546C8" w:rsidRDefault="008546C8" w:rsidP="00811661">
      <w:pPr>
        <w:pStyle w:val="H3Body"/>
        <w:spacing w:after="0"/>
        <w:ind w:left="0"/>
      </w:pPr>
      <w:r>
        <w:t xml:space="preserve">                            &lt;type&gt;int&lt;/type&gt;</w:t>
      </w:r>
    </w:p>
    <w:p w14:paraId="0F299840" w14:textId="77777777" w:rsidR="008546C8" w:rsidRDefault="008546C8" w:rsidP="00811661">
      <w:pPr>
        <w:pStyle w:val="H3Body"/>
        <w:spacing w:after="0"/>
        <w:ind w:left="0"/>
      </w:pPr>
      <w:r>
        <w:t xml:space="preserve">                            &lt;min&gt;0&lt;/min&gt;</w:t>
      </w:r>
    </w:p>
    <w:p w14:paraId="49C29442" w14:textId="77777777" w:rsidR="008546C8" w:rsidRDefault="008546C8" w:rsidP="00811661">
      <w:pPr>
        <w:pStyle w:val="H3Body"/>
        <w:spacing w:after="0"/>
        <w:ind w:left="0"/>
      </w:pPr>
      <w:r>
        <w:t xml:space="preserve">                            &lt;max&gt;N/A&lt;/max&gt;</w:t>
      </w:r>
    </w:p>
    <w:p w14:paraId="48BE8CFB" w14:textId="77777777" w:rsidR="008546C8" w:rsidRDefault="008546C8" w:rsidP="00811661">
      <w:pPr>
        <w:pStyle w:val="H3Body"/>
        <w:spacing w:after="0"/>
        <w:ind w:left="0"/>
      </w:pPr>
      <w:r>
        <w:t xml:space="preserve">                            &lt;choices&gt;N/A&lt;/choices&gt;</w:t>
      </w:r>
    </w:p>
    <w:p w14:paraId="51334D54" w14:textId="77777777" w:rsidR="008546C8" w:rsidRDefault="008546C8" w:rsidP="00811661">
      <w:pPr>
        <w:pStyle w:val="H3Body"/>
        <w:spacing w:after="0"/>
        <w:ind w:left="0"/>
      </w:pPr>
      <w:r>
        <w:t xml:space="preserve">                            &lt;description&gt;HTTPS port this controller is listening on&lt;/description&gt;</w:t>
      </w:r>
    </w:p>
    <w:p w14:paraId="382A68AE" w14:textId="77777777" w:rsidR="008546C8" w:rsidRDefault="008546C8" w:rsidP="00811661">
      <w:pPr>
        <w:pStyle w:val="H3Body"/>
        <w:spacing w:after="0"/>
        <w:ind w:left="0"/>
      </w:pPr>
      <w:r>
        <w:t xml:space="preserve">                            &lt;updatable&gt;true&lt;/updatable&gt;</w:t>
      </w:r>
    </w:p>
    <w:p w14:paraId="4DFEBAE5" w14:textId="77777777" w:rsidR="008546C8" w:rsidRDefault="008546C8" w:rsidP="00811661">
      <w:pPr>
        <w:pStyle w:val="H3Body"/>
        <w:spacing w:after="0"/>
        <w:ind w:left="0"/>
      </w:pPr>
      <w:r>
        <w:t xml:space="preserve">                            &lt;clazz&gt;com.disney.xband.xbrc.lib.model.ControllerInfo&lt;/clazz&gt;</w:t>
      </w:r>
    </w:p>
    <w:p w14:paraId="4054BB4F" w14:textId="77777777" w:rsidR="008546C8" w:rsidRDefault="008546C8" w:rsidP="00811661">
      <w:pPr>
        <w:pStyle w:val="H3Body"/>
        <w:spacing w:after="0"/>
        <w:ind w:left="0"/>
      </w:pPr>
      <w:r>
        <w:t xml:space="preserve">                            &lt;configClass&gt;ControllerInfo&lt;/configClass&gt;</w:t>
      </w:r>
    </w:p>
    <w:p w14:paraId="0DA2908E" w14:textId="77777777" w:rsidR="008546C8" w:rsidRDefault="008546C8" w:rsidP="00811661">
      <w:pPr>
        <w:pStyle w:val="H3Body"/>
        <w:spacing w:after="0"/>
        <w:ind w:left="0"/>
      </w:pPr>
      <w:r>
        <w:t xml:space="preserve">                        &lt;/config&gt;</w:t>
      </w:r>
    </w:p>
    <w:p w14:paraId="30905CAC" w14:textId="77777777" w:rsidR="008546C8" w:rsidRDefault="008546C8" w:rsidP="00811661">
      <w:pPr>
        <w:pStyle w:val="H3Body"/>
        <w:spacing w:after="0"/>
        <w:ind w:left="0"/>
      </w:pPr>
      <w:r>
        <w:t xml:space="preserve">                        &lt;config&gt;</w:t>
      </w:r>
    </w:p>
    <w:p w14:paraId="2D3FF818" w14:textId="77777777" w:rsidR="008546C8" w:rsidRDefault="008546C8" w:rsidP="00811661">
      <w:pPr>
        <w:pStyle w:val="H3Body"/>
        <w:spacing w:after="0"/>
        <w:ind w:left="0"/>
      </w:pPr>
      <w:r>
        <w:t xml:space="preserve">                            &lt;name&gt;bioimagecapture&lt;/name&gt;</w:t>
      </w:r>
    </w:p>
    <w:p w14:paraId="0A1D80BF" w14:textId="77777777" w:rsidR="008546C8" w:rsidRDefault="008546C8" w:rsidP="00811661">
      <w:pPr>
        <w:pStyle w:val="H3Body"/>
        <w:spacing w:after="0"/>
        <w:ind w:left="0"/>
      </w:pPr>
      <w:r>
        <w:t xml:space="preserve">                            &lt;value&gt;false&lt;/value&gt;</w:t>
      </w:r>
    </w:p>
    <w:p w14:paraId="28E0D291" w14:textId="77777777" w:rsidR="008546C8" w:rsidRDefault="008546C8" w:rsidP="00811661">
      <w:pPr>
        <w:pStyle w:val="H3Body"/>
        <w:spacing w:after="0"/>
        <w:ind w:left="0"/>
      </w:pPr>
      <w:r>
        <w:t xml:space="preserve">                            &lt;type&gt;boolean&lt;/type&gt;</w:t>
      </w:r>
    </w:p>
    <w:p w14:paraId="53FABA79" w14:textId="77777777" w:rsidR="008546C8" w:rsidRDefault="008546C8" w:rsidP="00811661">
      <w:pPr>
        <w:pStyle w:val="H3Body"/>
        <w:spacing w:after="0"/>
        <w:ind w:left="0"/>
      </w:pPr>
      <w:r>
        <w:t xml:space="preserve">                            &lt;min&gt;N/A&lt;/min&gt;</w:t>
      </w:r>
    </w:p>
    <w:p w14:paraId="54D09DD4" w14:textId="77777777" w:rsidR="008546C8" w:rsidRDefault="008546C8" w:rsidP="00811661">
      <w:pPr>
        <w:pStyle w:val="H3Body"/>
        <w:spacing w:after="0"/>
        <w:ind w:left="0"/>
      </w:pPr>
      <w:r>
        <w:t xml:space="preserve">                            &lt;max&gt;N/A&lt;/max&gt;</w:t>
      </w:r>
    </w:p>
    <w:p w14:paraId="6243C11B" w14:textId="77777777" w:rsidR="008546C8" w:rsidRDefault="008546C8" w:rsidP="00811661">
      <w:pPr>
        <w:pStyle w:val="H3Body"/>
        <w:spacing w:after="0"/>
        <w:ind w:left="0"/>
      </w:pPr>
      <w:r>
        <w:t xml:space="preserve">                            &lt;choices&gt;N/A&lt;/choices&gt;</w:t>
      </w:r>
    </w:p>
    <w:p w14:paraId="5C5402A5" w14:textId="77777777" w:rsidR="008546C8" w:rsidRDefault="008546C8" w:rsidP="00811661">
      <w:pPr>
        <w:pStyle w:val="H3Body"/>
        <w:spacing w:after="0"/>
        <w:ind w:left="0"/>
      </w:pPr>
      <w:r>
        <w:t xml:space="preserve">                            &lt;description&gt;If 'true' the diagnostic bio images are captured by the reader.&lt;/description&gt;</w:t>
      </w:r>
    </w:p>
    <w:p w14:paraId="1DF66BFB" w14:textId="77777777" w:rsidR="008546C8" w:rsidRDefault="008546C8" w:rsidP="00811661">
      <w:pPr>
        <w:pStyle w:val="H3Body"/>
        <w:spacing w:after="0"/>
        <w:ind w:left="0"/>
      </w:pPr>
      <w:r>
        <w:t xml:space="preserve">                            &lt;updatable&gt;true&lt;/updatable&gt;</w:t>
      </w:r>
    </w:p>
    <w:p w14:paraId="11992F37" w14:textId="77777777" w:rsidR="008546C8" w:rsidRDefault="008546C8" w:rsidP="00811661">
      <w:pPr>
        <w:pStyle w:val="H3Body"/>
        <w:spacing w:after="0"/>
        <w:ind w:left="0"/>
      </w:pPr>
      <w:r>
        <w:t xml:space="preserve">                            &lt;clazz&gt;com.disney.xband.xbrc.lib.model.ControllerInfo&lt;/clazz&gt;</w:t>
      </w:r>
    </w:p>
    <w:p w14:paraId="3CB4F8D8" w14:textId="77777777" w:rsidR="008546C8" w:rsidRDefault="008546C8" w:rsidP="00811661">
      <w:pPr>
        <w:pStyle w:val="H3Body"/>
        <w:spacing w:after="0"/>
        <w:ind w:left="0"/>
      </w:pPr>
      <w:r>
        <w:t xml:space="preserve">                            &lt;configClass&gt;ControllerInfo&lt;/configClass&gt;</w:t>
      </w:r>
    </w:p>
    <w:p w14:paraId="05BB423A" w14:textId="77777777" w:rsidR="008546C8" w:rsidRDefault="008546C8" w:rsidP="00811661">
      <w:pPr>
        <w:pStyle w:val="H3Body"/>
        <w:spacing w:after="0"/>
        <w:ind w:left="0"/>
      </w:pPr>
      <w:r>
        <w:t xml:space="preserve">                        &lt;/config&gt;</w:t>
      </w:r>
    </w:p>
    <w:p w14:paraId="7BE850AE" w14:textId="77777777" w:rsidR="008546C8" w:rsidRDefault="008546C8" w:rsidP="00811661">
      <w:pPr>
        <w:pStyle w:val="H3Body"/>
        <w:spacing w:after="0"/>
        <w:ind w:left="0"/>
      </w:pPr>
      <w:r>
        <w:t xml:space="preserve">                        &lt;config&gt;</w:t>
      </w:r>
    </w:p>
    <w:p w14:paraId="1A6C2A76" w14:textId="77777777" w:rsidR="008546C8" w:rsidRDefault="008546C8" w:rsidP="00811661">
      <w:pPr>
        <w:pStyle w:val="H3Body"/>
        <w:spacing w:after="0"/>
        <w:ind w:left="0"/>
      </w:pPr>
      <w:r>
        <w:t xml:space="preserve">                            &lt;name&gt;RFIDTestMode&lt;/name&gt;</w:t>
      </w:r>
    </w:p>
    <w:p w14:paraId="42A59F19" w14:textId="77777777" w:rsidR="008546C8" w:rsidRDefault="008546C8" w:rsidP="00811661">
      <w:pPr>
        <w:pStyle w:val="H3Body"/>
        <w:spacing w:after="0"/>
        <w:ind w:left="0"/>
      </w:pPr>
      <w:r>
        <w:t xml:space="preserve">                            &lt;value&gt;false&lt;/value&gt;</w:t>
      </w:r>
    </w:p>
    <w:p w14:paraId="66D55EB1" w14:textId="77777777" w:rsidR="008546C8" w:rsidRDefault="008546C8" w:rsidP="00811661">
      <w:pPr>
        <w:pStyle w:val="H3Body"/>
        <w:spacing w:after="0"/>
        <w:ind w:left="0"/>
      </w:pPr>
      <w:r>
        <w:t xml:space="preserve">                            &lt;type&gt;boolean&lt;/type&gt;</w:t>
      </w:r>
    </w:p>
    <w:p w14:paraId="229E99A0" w14:textId="77777777" w:rsidR="008546C8" w:rsidRDefault="008546C8" w:rsidP="00811661">
      <w:pPr>
        <w:pStyle w:val="H3Body"/>
        <w:spacing w:after="0"/>
        <w:ind w:left="0"/>
      </w:pPr>
      <w:r>
        <w:t xml:space="preserve">                            &lt;min&gt;N/A&lt;/min&gt;</w:t>
      </w:r>
    </w:p>
    <w:p w14:paraId="39784320" w14:textId="77777777" w:rsidR="008546C8" w:rsidRDefault="008546C8" w:rsidP="00811661">
      <w:pPr>
        <w:pStyle w:val="H3Body"/>
        <w:spacing w:after="0"/>
        <w:ind w:left="0"/>
      </w:pPr>
      <w:r>
        <w:t xml:space="preserve">                            &lt;max&gt;N/A&lt;/max&gt;</w:t>
      </w:r>
    </w:p>
    <w:p w14:paraId="55B3FEB6" w14:textId="77777777" w:rsidR="008546C8" w:rsidRDefault="008546C8" w:rsidP="00811661">
      <w:pPr>
        <w:pStyle w:val="H3Body"/>
        <w:spacing w:after="0"/>
        <w:ind w:left="0"/>
      </w:pPr>
      <w:r>
        <w:t xml:space="preserve">                            &lt;choices&gt;N/A&lt;/choices&gt;</w:t>
      </w:r>
    </w:p>
    <w:p w14:paraId="753F6F05" w14:textId="77777777" w:rsidR="008546C8" w:rsidRDefault="008546C8" w:rsidP="00811661">
      <w:pPr>
        <w:pStyle w:val="H3Body"/>
        <w:spacing w:after="0"/>
        <w:ind w:left="0"/>
      </w:pPr>
      <w:r>
        <w:t xml:space="preserve">                            &lt;description&gt;If 'true' the reader enters loopback mode automatically scanning RFID every few seconds.&lt;/description&gt;</w:t>
      </w:r>
    </w:p>
    <w:p w14:paraId="1D930A08" w14:textId="77777777" w:rsidR="008546C8" w:rsidRDefault="008546C8" w:rsidP="00811661">
      <w:pPr>
        <w:pStyle w:val="H3Body"/>
        <w:spacing w:after="0"/>
        <w:ind w:left="0"/>
      </w:pPr>
      <w:r>
        <w:t xml:space="preserve">                            &lt;updatable&gt;true&lt;/updatable&gt;</w:t>
      </w:r>
    </w:p>
    <w:p w14:paraId="2CF48815" w14:textId="77777777" w:rsidR="008546C8" w:rsidRDefault="008546C8" w:rsidP="00811661">
      <w:pPr>
        <w:pStyle w:val="H3Body"/>
        <w:spacing w:after="0"/>
        <w:ind w:left="0"/>
      </w:pPr>
      <w:r>
        <w:t xml:space="preserve">                            &lt;clazz&gt;com.disney.xband.xbrc.lib.model.ControllerInfo&lt;/clazz&gt;</w:t>
      </w:r>
    </w:p>
    <w:p w14:paraId="3C1569CB" w14:textId="77777777" w:rsidR="008546C8" w:rsidRDefault="008546C8" w:rsidP="00811661">
      <w:pPr>
        <w:pStyle w:val="H3Body"/>
        <w:spacing w:after="0"/>
        <w:ind w:left="0"/>
      </w:pPr>
      <w:r>
        <w:t xml:space="preserve">                            &lt;configClass&gt;ControllerInfo&lt;/configClass&gt;</w:t>
      </w:r>
    </w:p>
    <w:p w14:paraId="1C885442" w14:textId="77777777" w:rsidR="008546C8" w:rsidRDefault="008546C8" w:rsidP="00811661">
      <w:pPr>
        <w:pStyle w:val="H3Body"/>
        <w:spacing w:after="0"/>
        <w:ind w:left="0"/>
      </w:pPr>
      <w:r>
        <w:t xml:space="preserve">                        &lt;/config&gt;</w:t>
      </w:r>
    </w:p>
    <w:p w14:paraId="351534B4" w14:textId="77777777" w:rsidR="008546C8" w:rsidRDefault="008546C8" w:rsidP="00811661">
      <w:pPr>
        <w:pStyle w:val="H3Body"/>
        <w:spacing w:after="0"/>
        <w:ind w:left="0"/>
      </w:pPr>
      <w:r>
        <w:t xml:space="preserve">                        &lt;config&gt;</w:t>
      </w:r>
    </w:p>
    <w:p w14:paraId="0993B73C" w14:textId="77777777" w:rsidR="008546C8" w:rsidRDefault="008546C8" w:rsidP="00811661">
      <w:pPr>
        <w:pStyle w:val="H3Body"/>
        <w:spacing w:after="0"/>
        <w:ind w:left="0"/>
      </w:pPr>
      <w:r>
        <w:t xml:space="preserve">                            &lt;name&gt;securetapid&lt;/name&gt;</w:t>
      </w:r>
    </w:p>
    <w:p w14:paraId="02E9241C" w14:textId="77777777" w:rsidR="008546C8" w:rsidRDefault="008546C8" w:rsidP="00811661">
      <w:pPr>
        <w:pStyle w:val="H3Body"/>
        <w:spacing w:after="0"/>
        <w:ind w:left="0"/>
      </w:pPr>
      <w:r>
        <w:t xml:space="preserve">                            &lt;value&gt;true&lt;/value&gt;</w:t>
      </w:r>
    </w:p>
    <w:p w14:paraId="451AF933" w14:textId="77777777" w:rsidR="008546C8" w:rsidRDefault="008546C8" w:rsidP="00811661">
      <w:pPr>
        <w:pStyle w:val="H3Body"/>
        <w:spacing w:after="0"/>
        <w:ind w:left="0"/>
      </w:pPr>
      <w:r>
        <w:t xml:space="preserve">                            &lt;type&gt;boolean&lt;/type&gt;</w:t>
      </w:r>
    </w:p>
    <w:p w14:paraId="36D6E7C1" w14:textId="77777777" w:rsidR="008546C8" w:rsidRDefault="008546C8" w:rsidP="00811661">
      <w:pPr>
        <w:pStyle w:val="H3Body"/>
        <w:spacing w:after="0"/>
        <w:ind w:left="0"/>
      </w:pPr>
      <w:r>
        <w:t xml:space="preserve">                            &lt;min&gt;N/A&lt;/min&gt;</w:t>
      </w:r>
    </w:p>
    <w:p w14:paraId="6D85B9DE" w14:textId="77777777" w:rsidR="008546C8" w:rsidRDefault="008546C8" w:rsidP="00811661">
      <w:pPr>
        <w:pStyle w:val="H3Body"/>
        <w:spacing w:after="0"/>
        <w:ind w:left="0"/>
      </w:pPr>
      <w:r>
        <w:t xml:space="preserve">                            &lt;max&gt;N/A&lt;/max&gt;</w:t>
      </w:r>
    </w:p>
    <w:p w14:paraId="3E3862EC" w14:textId="77777777" w:rsidR="008546C8" w:rsidRDefault="008546C8" w:rsidP="00811661">
      <w:pPr>
        <w:pStyle w:val="H3Body"/>
        <w:spacing w:after="0"/>
        <w:ind w:left="0"/>
      </w:pPr>
      <w:r>
        <w:t xml:space="preserve">                            &lt;choices&gt;N/A&lt;/choices&gt;</w:t>
      </w:r>
    </w:p>
    <w:p w14:paraId="1437D985" w14:textId="77777777" w:rsidR="008546C8" w:rsidRDefault="008546C8" w:rsidP="00811661">
      <w:pPr>
        <w:pStyle w:val="H3Body"/>
        <w:spacing w:after="0"/>
        <w:ind w:left="0"/>
      </w:pPr>
      <w:r>
        <w:t xml:space="preserve">                            &lt;description&gt;Set to true to ask the reader to send secure tap id's.&lt;/description&gt;</w:t>
      </w:r>
    </w:p>
    <w:p w14:paraId="3DA0785E" w14:textId="77777777" w:rsidR="008546C8" w:rsidRDefault="008546C8" w:rsidP="00811661">
      <w:pPr>
        <w:pStyle w:val="H3Body"/>
        <w:spacing w:after="0"/>
        <w:ind w:left="0"/>
      </w:pPr>
      <w:r>
        <w:t xml:space="preserve">                            &lt;updatable&gt;true&lt;/updatable&gt;</w:t>
      </w:r>
    </w:p>
    <w:p w14:paraId="503678B4" w14:textId="77777777" w:rsidR="008546C8" w:rsidRDefault="008546C8" w:rsidP="00811661">
      <w:pPr>
        <w:pStyle w:val="H3Body"/>
        <w:spacing w:after="0"/>
        <w:ind w:left="0"/>
      </w:pPr>
      <w:r>
        <w:t xml:space="preserve">                            &lt;clazz&gt;com.disney.xband.xbrc.lib.model.ControllerInfo&lt;/clazz&gt;</w:t>
      </w:r>
    </w:p>
    <w:p w14:paraId="54C160F7" w14:textId="77777777" w:rsidR="008546C8" w:rsidRDefault="008546C8" w:rsidP="00811661">
      <w:pPr>
        <w:pStyle w:val="H3Body"/>
        <w:spacing w:after="0"/>
        <w:ind w:left="0"/>
      </w:pPr>
      <w:r>
        <w:t xml:space="preserve">                            &lt;configClass&gt;ControllerInfo&lt;/configClass&gt;</w:t>
      </w:r>
    </w:p>
    <w:p w14:paraId="19B1B9D3" w14:textId="77777777" w:rsidR="008546C8" w:rsidRDefault="008546C8" w:rsidP="00811661">
      <w:pPr>
        <w:pStyle w:val="H3Body"/>
        <w:spacing w:after="0"/>
        <w:ind w:left="0"/>
      </w:pPr>
      <w:r>
        <w:t xml:space="preserve">                        &lt;/config&gt;</w:t>
      </w:r>
    </w:p>
    <w:p w14:paraId="5232A22D" w14:textId="77777777" w:rsidR="008546C8" w:rsidRDefault="008546C8" w:rsidP="00811661">
      <w:pPr>
        <w:pStyle w:val="H3Body"/>
        <w:spacing w:after="0"/>
        <w:ind w:left="0"/>
      </w:pPr>
      <w:r>
        <w:t xml:space="preserve">                        &lt;config&gt;</w:t>
      </w:r>
    </w:p>
    <w:p w14:paraId="7B847FF8" w14:textId="77777777" w:rsidR="008546C8" w:rsidRDefault="008546C8" w:rsidP="00811661">
      <w:pPr>
        <w:pStyle w:val="H3Body"/>
        <w:spacing w:after="0"/>
        <w:ind w:left="0"/>
      </w:pPr>
      <w:r>
        <w:t xml:space="preserve">                            &lt;name&gt;setReaderTime&lt;/name&gt;</w:t>
      </w:r>
    </w:p>
    <w:p w14:paraId="252E5551" w14:textId="77777777" w:rsidR="008546C8" w:rsidRDefault="008546C8" w:rsidP="00811661">
      <w:pPr>
        <w:pStyle w:val="H3Body"/>
        <w:spacing w:after="0"/>
        <w:ind w:left="0"/>
      </w:pPr>
      <w:r>
        <w:t xml:space="preserve">                            &lt;value&gt;true&lt;/value&gt;</w:t>
      </w:r>
    </w:p>
    <w:p w14:paraId="7D8BC097" w14:textId="77777777" w:rsidR="008546C8" w:rsidRDefault="008546C8" w:rsidP="00811661">
      <w:pPr>
        <w:pStyle w:val="H3Body"/>
        <w:spacing w:after="0"/>
        <w:ind w:left="0"/>
      </w:pPr>
      <w:r>
        <w:t xml:space="preserve">                            &lt;type&gt;boolean&lt;/type&gt;</w:t>
      </w:r>
    </w:p>
    <w:p w14:paraId="75685B96" w14:textId="77777777" w:rsidR="008546C8" w:rsidRDefault="008546C8" w:rsidP="00811661">
      <w:pPr>
        <w:pStyle w:val="H3Body"/>
        <w:spacing w:after="0"/>
        <w:ind w:left="0"/>
      </w:pPr>
      <w:r>
        <w:t xml:space="preserve">                            &lt;min&gt;N/A&lt;/min&gt;</w:t>
      </w:r>
    </w:p>
    <w:p w14:paraId="3F8E77B6" w14:textId="77777777" w:rsidR="008546C8" w:rsidRDefault="008546C8" w:rsidP="00811661">
      <w:pPr>
        <w:pStyle w:val="H3Body"/>
        <w:spacing w:after="0"/>
        <w:ind w:left="0"/>
      </w:pPr>
      <w:r>
        <w:t xml:space="preserve">                            &lt;max&gt;N/A&lt;/max&gt;</w:t>
      </w:r>
    </w:p>
    <w:p w14:paraId="57936273" w14:textId="77777777" w:rsidR="008546C8" w:rsidRDefault="008546C8" w:rsidP="00811661">
      <w:pPr>
        <w:pStyle w:val="H3Body"/>
        <w:spacing w:after="0"/>
        <w:ind w:left="0"/>
      </w:pPr>
      <w:r>
        <w:t xml:space="preserve">                            &lt;choices&gt;N/A&lt;/choices&gt;</w:t>
      </w:r>
    </w:p>
    <w:p w14:paraId="4C34ADBE" w14:textId="77777777" w:rsidR="008546C8" w:rsidRDefault="008546C8" w:rsidP="00811661">
      <w:pPr>
        <w:pStyle w:val="H3Body"/>
        <w:spacing w:after="0"/>
        <w:ind w:left="0"/>
      </w:pPr>
      <w:r>
        <w:t xml:space="preserve">                            &lt;description&gt;&lt;/description&gt;</w:t>
      </w:r>
    </w:p>
    <w:p w14:paraId="1BFA354E" w14:textId="77777777" w:rsidR="008546C8" w:rsidRDefault="008546C8" w:rsidP="00811661">
      <w:pPr>
        <w:pStyle w:val="H3Body"/>
        <w:spacing w:after="0"/>
        <w:ind w:left="0"/>
      </w:pPr>
      <w:r>
        <w:t xml:space="preserve">                            &lt;updatable&gt;true&lt;/updatable&gt;</w:t>
      </w:r>
    </w:p>
    <w:p w14:paraId="68DBBEA9" w14:textId="77777777" w:rsidR="008546C8" w:rsidRDefault="008546C8" w:rsidP="00811661">
      <w:pPr>
        <w:pStyle w:val="H3Body"/>
        <w:spacing w:after="0"/>
        <w:ind w:left="0"/>
      </w:pPr>
      <w:r>
        <w:t xml:space="preserve">                            &lt;clazz&gt;com.disney.xband.xbrc.lib.model.ControllerInfo&lt;/clazz&gt;</w:t>
      </w:r>
    </w:p>
    <w:p w14:paraId="512E449E" w14:textId="77777777" w:rsidR="008546C8" w:rsidRDefault="008546C8" w:rsidP="00811661">
      <w:pPr>
        <w:pStyle w:val="H3Body"/>
        <w:spacing w:after="0"/>
        <w:ind w:left="0"/>
      </w:pPr>
      <w:r>
        <w:t xml:space="preserve">                            &lt;configClass&gt;ControllerInfo&lt;/configClass&gt;</w:t>
      </w:r>
    </w:p>
    <w:p w14:paraId="770B3876" w14:textId="77777777" w:rsidR="008546C8" w:rsidRDefault="008546C8" w:rsidP="00811661">
      <w:pPr>
        <w:pStyle w:val="H3Body"/>
        <w:spacing w:after="0"/>
        <w:ind w:left="0"/>
      </w:pPr>
      <w:r>
        <w:t xml:space="preserve">                        &lt;/config&gt;</w:t>
      </w:r>
    </w:p>
    <w:p w14:paraId="0482099F" w14:textId="77777777" w:rsidR="008546C8" w:rsidRDefault="008546C8" w:rsidP="00811661">
      <w:pPr>
        <w:pStyle w:val="H3Body"/>
        <w:spacing w:after="0"/>
        <w:ind w:left="0"/>
      </w:pPr>
      <w:r>
        <w:t xml:space="preserve">                        &lt;config&gt;</w:t>
      </w:r>
    </w:p>
    <w:p w14:paraId="0BB7CAE4" w14:textId="77777777" w:rsidR="008546C8" w:rsidRDefault="008546C8" w:rsidP="00811661">
      <w:pPr>
        <w:pStyle w:val="H3Body"/>
        <w:spacing w:after="0"/>
        <w:ind w:left="0"/>
      </w:pPr>
      <w:r>
        <w:t xml:space="preserve">                            &lt;name&gt;readerhellotimeoutsec&lt;/name&gt;</w:t>
      </w:r>
    </w:p>
    <w:p w14:paraId="24EF5429" w14:textId="77777777" w:rsidR="008546C8" w:rsidRDefault="008546C8" w:rsidP="00811661">
      <w:pPr>
        <w:pStyle w:val="H3Body"/>
        <w:spacing w:after="0"/>
        <w:ind w:left="0"/>
      </w:pPr>
      <w:r>
        <w:t xml:space="preserve">                            &lt;value&gt;90&lt;/value&gt;</w:t>
      </w:r>
    </w:p>
    <w:p w14:paraId="0C7C7FBD" w14:textId="77777777" w:rsidR="008546C8" w:rsidRDefault="008546C8" w:rsidP="00811661">
      <w:pPr>
        <w:pStyle w:val="H3Body"/>
        <w:spacing w:after="0"/>
        <w:ind w:left="0"/>
      </w:pPr>
      <w:r>
        <w:t xml:space="preserve">                            &lt;type&gt;long&lt;/type&gt;</w:t>
      </w:r>
    </w:p>
    <w:p w14:paraId="1F3D3D25" w14:textId="77777777" w:rsidR="008546C8" w:rsidRDefault="008546C8" w:rsidP="00811661">
      <w:pPr>
        <w:pStyle w:val="H3Body"/>
        <w:spacing w:after="0"/>
        <w:ind w:left="0"/>
      </w:pPr>
      <w:r>
        <w:t xml:space="preserve">                            &lt;min&gt;N/A&lt;/min&gt;</w:t>
      </w:r>
    </w:p>
    <w:p w14:paraId="0B5F72DC" w14:textId="77777777" w:rsidR="008546C8" w:rsidRDefault="008546C8" w:rsidP="00811661">
      <w:pPr>
        <w:pStyle w:val="H3Body"/>
        <w:spacing w:after="0"/>
        <w:ind w:left="0"/>
      </w:pPr>
      <w:r>
        <w:t xml:space="preserve">                            &lt;max&gt;N/A&lt;/max&gt;</w:t>
      </w:r>
    </w:p>
    <w:p w14:paraId="67C62129" w14:textId="77777777" w:rsidR="008546C8" w:rsidRDefault="008546C8" w:rsidP="00811661">
      <w:pPr>
        <w:pStyle w:val="H3Body"/>
        <w:spacing w:after="0"/>
        <w:ind w:left="0"/>
      </w:pPr>
      <w:r>
        <w:t xml:space="preserve">                            &lt;choices&gt;N/A&lt;/choices&gt;</w:t>
      </w:r>
    </w:p>
    <w:p w14:paraId="36F3076C" w14:textId="77777777" w:rsidR="008546C8" w:rsidRDefault="008546C8" w:rsidP="00811661">
      <w:pPr>
        <w:pStyle w:val="H3Body"/>
        <w:spacing w:after="0"/>
        <w:ind w:left="0"/>
      </w:pPr>
      <w:r>
        <w:t xml:space="preserve">                            &lt;description&gt;&lt;/description&gt;</w:t>
      </w:r>
    </w:p>
    <w:p w14:paraId="247098CC" w14:textId="77777777" w:rsidR="008546C8" w:rsidRDefault="008546C8" w:rsidP="00811661">
      <w:pPr>
        <w:pStyle w:val="H3Body"/>
        <w:spacing w:after="0"/>
        <w:ind w:left="0"/>
      </w:pPr>
      <w:r>
        <w:t xml:space="preserve">                            &lt;updatable&gt;true&lt;/updatable&gt;</w:t>
      </w:r>
    </w:p>
    <w:p w14:paraId="0EA2866E" w14:textId="77777777" w:rsidR="008546C8" w:rsidRDefault="008546C8" w:rsidP="00811661">
      <w:pPr>
        <w:pStyle w:val="H3Body"/>
        <w:spacing w:after="0"/>
        <w:ind w:left="0"/>
      </w:pPr>
      <w:r>
        <w:t xml:space="preserve">                            &lt;clazz&gt;com.disney.xband.xbrc.lib.model.ControllerInfo&lt;/clazz&gt;</w:t>
      </w:r>
    </w:p>
    <w:p w14:paraId="0C0BE5E8" w14:textId="77777777" w:rsidR="008546C8" w:rsidRDefault="008546C8" w:rsidP="00811661">
      <w:pPr>
        <w:pStyle w:val="H3Body"/>
        <w:spacing w:after="0"/>
        <w:ind w:left="0"/>
      </w:pPr>
      <w:r>
        <w:t xml:space="preserve">                            &lt;configClass&gt;ControllerInfo&lt;/configClass&gt;</w:t>
      </w:r>
    </w:p>
    <w:p w14:paraId="3F7FB4BF" w14:textId="77777777" w:rsidR="008546C8" w:rsidRDefault="008546C8" w:rsidP="00811661">
      <w:pPr>
        <w:pStyle w:val="H3Body"/>
        <w:spacing w:after="0"/>
        <w:ind w:left="0"/>
      </w:pPr>
      <w:r>
        <w:t xml:space="preserve">                        &lt;/config&gt;</w:t>
      </w:r>
    </w:p>
    <w:p w14:paraId="2145D775" w14:textId="77777777" w:rsidR="008546C8" w:rsidRDefault="008546C8" w:rsidP="00811661">
      <w:pPr>
        <w:pStyle w:val="H3Body"/>
        <w:spacing w:after="0"/>
        <w:ind w:left="0"/>
      </w:pPr>
      <w:r>
        <w:t xml:space="preserve">                    &lt;/configuration&gt;</w:t>
      </w:r>
    </w:p>
    <w:p w14:paraId="0F6775B4" w14:textId="77777777" w:rsidR="008546C8" w:rsidRDefault="008546C8" w:rsidP="00811661">
      <w:pPr>
        <w:pStyle w:val="H3Body"/>
        <w:spacing w:after="0"/>
        <w:ind w:left="0"/>
      </w:pPr>
      <w:r>
        <w:t xml:space="preserve">                    &lt;haStatus&gt;solo&lt;/haStatus&gt;</w:t>
      </w:r>
    </w:p>
    <w:p w14:paraId="0F1B37D6" w14:textId="77777777" w:rsidR="008546C8" w:rsidRDefault="008546C8" w:rsidP="00811661">
      <w:pPr>
        <w:pStyle w:val="H3Body"/>
        <w:spacing w:after="0"/>
        <w:ind w:left="0"/>
      </w:pPr>
      <w:r>
        <w:t xml:space="preserve">                    &lt;ip&gt;10.110.1.58&lt;/ip&gt;</w:t>
      </w:r>
    </w:p>
    <w:p w14:paraId="2239BE1F" w14:textId="77777777" w:rsidR="008546C8" w:rsidRDefault="008546C8" w:rsidP="00811661">
      <w:pPr>
        <w:pStyle w:val="H3Body"/>
        <w:spacing w:after="0"/>
        <w:ind w:left="0"/>
      </w:pPr>
      <w:r>
        <w:t xml:space="preserve">                    &lt;port&gt;8080&lt;/port&gt;</w:t>
      </w:r>
    </w:p>
    <w:p w14:paraId="1C3F79A4" w14:textId="77777777" w:rsidR="008546C8" w:rsidRDefault="008546C8" w:rsidP="00811661">
      <w:pPr>
        <w:pStyle w:val="H3Body"/>
        <w:spacing w:after="0"/>
        <w:ind w:left="0"/>
      </w:pPr>
      <w:r>
        <w:t xml:space="preserve">                &lt;/xbrcConfiguration&gt;</w:t>
      </w:r>
    </w:p>
    <w:p w14:paraId="4A2A3BE7" w14:textId="77777777" w:rsidR="008546C8" w:rsidRDefault="008546C8" w:rsidP="00811661">
      <w:pPr>
        <w:pStyle w:val="H3Body"/>
        <w:spacing w:after="0"/>
        <w:ind w:left="0"/>
      </w:pPr>
      <w:r>
        <w:t xml:space="preserve">            &lt;/value&gt;</w:t>
      </w:r>
    </w:p>
    <w:p w14:paraId="5148F704" w14:textId="77777777" w:rsidR="008546C8" w:rsidRDefault="008546C8" w:rsidP="00811661">
      <w:pPr>
        <w:pStyle w:val="H3Body"/>
        <w:spacing w:after="0"/>
        <w:ind w:left="0"/>
      </w:pPr>
      <w:r>
        <w:t xml:space="preserve">        &lt;/entry&gt;</w:t>
      </w:r>
    </w:p>
    <w:p w14:paraId="77393615" w14:textId="77777777" w:rsidR="008546C8" w:rsidRDefault="008546C8" w:rsidP="00811661">
      <w:pPr>
        <w:pStyle w:val="H3Body"/>
        <w:spacing w:after="0"/>
        <w:ind w:left="0"/>
      </w:pPr>
      <w:r>
        <w:t xml:space="preserve">    &lt;/map&gt;</w:t>
      </w:r>
    </w:p>
    <w:p w14:paraId="59ECC31A" w14:textId="68DCB777" w:rsidR="008546C8" w:rsidRDefault="008546C8" w:rsidP="00811661">
      <w:pPr>
        <w:pStyle w:val="H3Body"/>
        <w:spacing w:after="0"/>
        <w:ind w:left="0"/>
      </w:pPr>
      <w:r>
        <w:t>&lt;/xbrcConfigListMap&gt;</w:t>
      </w:r>
    </w:p>
    <w:p w14:paraId="76774989" w14:textId="77777777" w:rsidR="008546C8" w:rsidRDefault="008546C8" w:rsidP="008546C8">
      <w:pPr>
        <w:pStyle w:val="H3Body"/>
      </w:pPr>
    </w:p>
    <w:p w14:paraId="594D0FE5" w14:textId="1AD88766" w:rsidR="008546C8" w:rsidRDefault="008546C8" w:rsidP="008546C8">
      <w:pPr>
        <w:pStyle w:val="Heading3"/>
      </w:pPr>
      <w:bookmarkStart w:id="79" w:name="_Toc354070949"/>
      <w:r>
        <w:t>XbrcConfiguration</w:t>
      </w:r>
      <w:bookmarkEnd w:id="79"/>
    </w:p>
    <w:p w14:paraId="7FCF144C" w14:textId="77777777" w:rsidR="008546C8" w:rsidRDefault="008546C8" w:rsidP="008546C8">
      <w:pPr>
        <w:pStyle w:val="H3Body"/>
      </w:pPr>
    </w:p>
    <w:p w14:paraId="5CF55373" w14:textId="77777777" w:rsidR="008546C8" w:rsidRDefault="008546C8" w:rsidP="00811661">
      <w:pPr>
        <w:pStyle w:val="H3Body"/>
        <w:spacing w:after="0"/>
        <w:ind w:left="0"/>
      </w:pPr>
      <w:r>
        <w:t>&lt;?xml version="1.0" encoding="UTF-8" standalone="yes"?&gt;</w:t>
      </w:r>
    </w:p>
    <w:p w14:paraId="4A8F5664" w14:textId="77777777" w:rsidR="008546C8" w:rsidRDefault="008546C8" w:rsidP="00811661">
      <w:pPr>
        <w:pStyle w:val="H3Body"/>
        <w:spacing w:after="0"/>
        <w:ind w:left="0"/>
      </w:pPr>
      <w:r>
        <w:t>&lt;storedXbrcConfig name="current"&gt;</w:t>
      </w:r>
    </w:p>
    <w:p w14:paraId="77F21E94" w14:textId="77777777" w:rsidR="008546C8" w:rsidRDefault="008546C8" w:rsidP="00811661">
      <w:pPr>
        <w:pStyle w:val="H3Body"/>
        <w:spacing w:after="0"/>
        <w:ind w:left="0"/>
      </w:pPr>
      <w:r>
        <w:t xml:space="preserve">    &lt;createTime&gt;2013-04-16T22:27:40.749-07:00&lt;/createTime&gt;</w:t>
      </w:r>
    </w:p>
    <w:p w14:paraId="1E8C1552" w14:textId="77777777" w:rsidR="008546C8" w:rsidRDefault="008546C8" w:rsidP="00811661">
      <w:pPr>
        <w:pStyle w:val="H3Body"/>
        <w:spacing w:after="0"/>
        <w:ind w:left="0"/>
      </w:pPr>
      <w:r>
        <w:t xml:space="preserve">    &lt;model&gt;com.disney.xband.xbrc.parkentrymodel.CEP&lt;/model&gt;</w:t>
      </w:r>
    </w:p>
    <w:p w14:paraId="7F1AA082" w14:textId="77777777" w:rsidR="008546C8" w:rsidRDefault="008546C8" w:rsidP="00811661">
      <w:pPr>
        <w:pStyle w:val="H3Body"/>
        <w:spacing w:after="0"/>
        <w:ind w:left="0"/>
      </w:pPr>
      <w:r>
        <w:t xml:space="preserve">    &lt;venueCode&gt;222333&lt;/venueCode&gt;</w:t>
      </w:r>
    </w:p>
    <w:p w14:paraId="3B8CA47F" w14:textId="77777777" w:rsidR="008546C8" w:rsidRDefault="008546C8" w:rsidP="00811661">
      <w:pPr>
        <w:pStyle w:val="H3Body"/>
        <w:spacing w:after="0"/>
        <w:ind w:left="0"/>
      </w:pPr>
      <w:r>
        <w:t xml:space="preserve">    &lt;venueName&gt;MK Park Entry PE6&lt;/venueName&gt;</w:t>
      </w:r>
    </w:p>
    <w:p w14:paraId="1D8F6CFD" w14:textId="77777777" w:rsidR="008546C8" w:rsidRDefault="008546C8" w:rsidP="00811661">
      <w:pPr>
        <w:pStyle w:val="H3Body"/>
        <w:spacing w:after="0"/>
        <w:ind w:left="0"/>
      </w:pPr>
      <w:r>
        <w:t xml:space="preserve">    &lt;xml&gt;&amp;lt;?xml version=&amp;quot;1.0&amp;quot; encoding=&amp;quot;UTF-8&amp;quot; standalone=&amp;quot;no&amp;quot;?&amp;gt;</w:t>
      </w:r>
    </w:p>
    <w:p w14:paraId="2254D903" w14:textId="77777777" w:rsidR="008546C8" w:rsidRDefault="008546C8" w:rsidP="00811661">
      <w:pPr>
        <w:pStyle w:val="H3Body"/>
        <w:spacing w:after="0"/>
        <w:ind w:left="0"/>
      </w:pPr>
    </w:p>
    <w:p w14:paraId="2C161D49" w14:textId="77777777" w:rsidR="008546C8" w:rsidRDefault="008546C8" w:rsidP="00811661">
      <w:pPr>
        <w:pStyle w:val="H3Body"/>
        <w:spacing w:after="0"/>
        <w:ind w:left="0"/>
      </w:pPr>
      <w:r>
        <w:t>&amp;lt;venue name=&amp;quot;222333&amp;quot; time=&amp;quot;2013-04-18T20:43:41.876&amp;quot;&amp;gt;</w:t>
      </w:r>
    </w:p>
    <w:p w14:paraId="676E4126" w14:textId="77777777" w:rsidR="008546C8" w:rsidRDefault="008546C8" w:rsidP="00811661">
      <w:pPr>
        <w:pStyle w:val="H3Body"/>
        <w:spacing w:after="0"/>
        <w:ind w:left="0"/>
      </w:pPr>
      <w:r>
        <w:t xml:space="preserve">    &amp;lt;configuration name=&amp;quot;current&amp;quot; type=&amp;quot;full&amp;quot;&amp;gt;</w:t>
      </w:r>
    </w:p>
    <w:p w14:paraId="0BC64186" w14:textId="77777777" w:rsidR="008546C8" w:rsidRDefault="008546C8" w:rsidP="00811661">
      <w:pPr>
        <w:pStyle w:val="H3Body"/>
        <w:spacing w:after="0"/>
        <w:ind w:left="0"/>
      </w:pPr>
      <w:r>
        <w:t xml:space="preserve">        &amp;lt;description/&amp;gt;</w:t>
      </w:r>
    </w:p>
    <w:p w14:paraId="4FCC68AD" w14:textId="77777777" w:rsidR="008546C8" w:rsidRDefault="008546C8" w:rsidP="00811661">
      <w:pPr>
        <w:pStyle w:val="H3Body"/>
        <w:spacing w:after="0"/>
        <w:ind w:left="0"/>
      </w:pPr>
      <w:r>
        <w:t xml:space="preserve">        &amp;lt;properties&amp;gt;</w:t>
      </w:r>
    </w:p>
    <w:p w14:paraId="6FD89B1F" w14:textId="77777777" w:rsidR="008546C8" w:rsidRDefault="008546C8" w:rsidP="00811661">
      <w:pPr>
        <w:pStyle w:val="H3Body"/>
        <w:spacing w:after="0"/>
        <w:ind w:left="0"/>
      </w:pPr>
      <w:r>
        <w:t xml:space="preserve">            &amp;lt;property class=&amp;quot;com.disney.xband.xbrc.ui.ParkEntryConfigOptions&amp;quot;  name=&amp;quot;omniticketport&amp;quot;&amp;gt;0&amp;lt;/property&amp;gt;</w:t>
      </w:r>
    </w:p>
    <w:p w14:paraId="63C3F224" w14:textId="77777777" w:rsidR="008546C8" w:rsidRDefault="008546C8" w:rsidP="00811661">
      <w:pPr>
        <w:pStyle w:val="H3Body"/>
        <w:spacing w:after="0"/>
        <w:ind w:left="0"/>
      </w:pPr>
      <w:r>
        <w:t xml:space="preserve">            &amp;lt;property class=&amp;quot;ControllerInfo&amp;quot;  name=&amp;quot;adjusteventtimes&amp;quot;&amp;gt;true&amp;lt;/property&amp;gt;</w:t>
      </w:r>
    </w:p>
    <w:p w14:paraId="6F2D2EE9" w14:textId="77777777" w:rsidR="008546C8" w:rsidRDefault="008546C8" w:rsidP="00811661">
      <w:pPr>
        <w:pStyle w:val="H3Body"/>
        <w:spacing w:after="0"/>
        <w:ind w:left="0"/>
      </w:pPr>
      <w:r>
        <w:t xml:space="preserve">            &amp;lt;property class=&amp;quot;ControllerInfo&amp;quot;  name=&amp;quot;bioimagecapure&amp;quot;&amp;gt;false&amp;lt;/property&amp;gt;</w:t>
      </w:r>
    </w:p>
    <w:p w14:paraId="336D86B3" w14:textId="77777777" w:rsidR="008546C8" w:rsidRDefault="008546C8" w:rsidP="00811661">
      <w:pPr>
        <w:pStyle w:val="H3Body"/>
        <w:spacing w:after="0"/>
        <w:ind w:left="0"/>
      </w:pPr>
      <w:r>
        <w:t xml:space="preserve">            &amp;lt;property class=&amp;quot;ControllerInfo&amp;quot;  name=&amp;quot;dateformat&amp;quot;&amp;gt;yyyy-MM-dd HH:mm:ss z&amp;lt;/property&amp;gt;</w:t>
      </w:r>
    </w:p>
    <w:p w14:paraId="0BD543CB" w14:textId="77777777" w:rsidR="008546C8" w:rsidRDefault="008546C8" w:rsidP="00811661">
      <w:pPr>
        <w:pStyle w:val="H3Body"/>
        <w:spacing w:after="0"/>
        <w:ind w:left="0"/>
      </w:pPr>
      <w:r>
        <w:t xml:space="preserve">            &amp;lt;property class=&amp;quot;ControllerInfo&amp;quot;  name=&amp;quot;discoverynetprefix&amp;quot;&amp;gt;&amp;lt;/property&amp;gt;</w:t>
      </w:r>
    </w:p>
    <w:p w14:paraId="0F967028" w14:textId="77777777" w:rsidR="008546C8" w:rsidRDefault="008546C8" w:rsidP="00811661">
      <w:pPr>
        <w:pStyle w:val="H3Body"/>
        <w:spacing w:after="0"/>
        <w:ind w:left="0"/>
      </w:pPr>
      <w:r>
        <w:t xml:space="preserve">            &amp;lt;property class=&amp;quot;ControllerInfo&amp;quot;  name=&amp;quot;enableha&amp;quot;&amp;gt;true&amp;lt;/property&amp;gt;</w:t>
      </w:r>
    </w:p>
    <w:p w14:paraId="195964DB" w14:textId="77777777" w:rsidR="008546C8" w:rsidRDefault="008546C8" w:rsidP="00811661">
      <w:pPr>
        <w:pStyle w:val="H3Body"/>
        <w:spacing w:after="0"/>
        <w:ind w:left="0"/>
      </w:pPr>
      <w:r>
        <w:t xml:space="preserve">            &amp;lt;property class=&amp;quot;ControllerInfo&amp;quot;  name=&amp;quot;errorsequence&amp;quot;&amp;gt;blue&amp;lt;/property&amp;gt;</w:t>
      </w:r>
    </w:p>
    <w:p w14:paraId="157EF37D" w14:textId="77777777" w:rsidR="008546C8" w:rsidRDefault="008546C8" w:rsidP="00811661">
      <w:pPr>
        <w:pStyle w:val="H3Body"/>
        <w:spacing w:after="0"/>
        <w:ind w:left="0"/>
      </w:pPr>
      <w:r>
        <w:t xml:space="preserve">            &amp;lt;property class=&amp;quot;ControllerInfo&amp;quot;  name=&amp;quot;errortimeout_msec&amp;quot;&amp;gt;2000&amp;lt;/property&amp;gt;</w:t>
      </w:r>
    </w:p>
    <w:p w14:paraId="424FB24A" w14:textId="77777777" w:rsidR="008546C8" w:rsidRDefault="008546C8" w:rsidP="00811661">
      <w:pPr>
        <w:pStyle w:val="H3Body"/>
        <w:spacing w:after="0"/>
        <w:ind w:left="0"/>
      </w:pPr>
      <w:r>
        <w:t xml:space="preserve">            &amp;lt;property class=&amp;quot;ControllerInfo&amp;quot;  name=&amp;quot;eventdumpfile&amp;quot;&amp;gt;/var/log/xbrc/eventdump.txt&amp;lt;/property&amp;gt;</w:t>
      </w:r>
    </w:p>
    <w:p w14:paraId="06779D59" w14:textId="77777777" w:rsidR="008546C8" w:rsidRDefault="008546C8" w:rsidP="00811661">
      <w:pPr>
        <w:pStyle w:val="H3Body"/>
        <w:spacing w:after="0"/>
        <w:ind w:left="0"/>
      </w:pPr>
      <w:r>
        <w:t xml:space="preserve">            &amp;lt;property class=&amp;quot;ControllerInfo&amp;quot;  name=&amp;quot;eventdumpmaxfiles&amp;quot;&amp;gt;30&amp;lt;/property&amp;gt;</w:t>
      </w:r>
    </w:p>
    <w:p w14:paraId="35DC185A" w14:textId="77777777" w:rsidR="008546C8" w:rsidRDefault="008546C8" w:rsidP="00811661">
      <w:pPr>
        <w:pStyle w:val="H3Body"/>
        <w:spacing w:after="0"/>
        <w:ind w:left="0"/>
      </w:pPr>
      <w:r>
        <w:t xml:space="preserve">            &amp;lt;property class=&amp;quot;ControllerInfo&amp;quot;  name=&amp;quot;eventdumpmaxsizemb&amp;quot;&amp;gt;1000&amp;lt;/property&amp;gt;</w:t>
      </w:r>
    </w:p>
    <w:p w14:paraId="579F174D" w14:textId="77777777" w:rsidR="008546C8" w:rsidRDefault="008546C8" w:rsidP="00811661">
      <w:pPr>
        <w:pStyle w:val="H3Body"/>
        <w:spacing w:after="0"/>
        <w:ind w:left="0"/>
      </w:pPr>
      <w:r>
        <w:t xml:space="preserve">            &amp;lt;property class=&amp;quot;ControllerInfo&amp;quot;  name=&amp;quot;eventprocessingperiod_msec&amp;quot;&amp;gt;200&amp;lt;/property&amp;gt;</w:t>
      </w:r>
    </w:p>
    <w:p w14:paraId="0D4DC050" w14:textId="77777777" w:rsidR="008546C8" w:rsidRDefault="008546C8" w:rsidP="00811661">
      <w:pPr>
        <w:pStyle w:val="H3Body"/>
        <w:spacing w:after="0"/>
        <w:ind w:left="0"/>
      </w:pPr>
      <w:r>
        <w:t xml:space="preserve">            &amp;lt;property class=&amp;quot;ControllerInfo&amp;quot;  name=&amp;quot;failuresequence&amp;quot;&amp;gt;exception&amp;lt;/property&amp;gt;</w:t>
      </w:r>
    </w:p>
    <w:p w14:paraId="7AD780A5" w14:textId="77777777" w:rsidR="008546C8" w:rsidRDefault="008546C8" w:rsidP="00811661">
      <w:pPr>
        <w:pStyle w:val="H3Body"/>
        <w:spacing w:after="0"/>
        <w:ind w:left="0"/>
      </w:pPr>
      <w:r>
        <w:t xml:space="preserve">            &amp;lt;property class=&amp;quot;ControllerInfo&amp;quot;  name=&amp;quot;failuretimeout_msec&amp;quot;&amp;gt;0&amp;lt;/property&amp;gt;</w:t>
      </w:r>
    </w:p>
    <w:p w14:paraId="386F3400" w14:textId="77777777" w:rsidR="008546C8" w:rsidRDefault="008546C8" w:rsidP="00811661">
      <w:pPr>
        <w:pStyle w:val="H3Body"/>
        <w:spacing w:after="0"/>
        <w:ind w:left="0"/>
      </w:pPr>
      <w:r>
        <w:t xml:space="preserve">            &amp;lt;property class=&amp;quot;ControllerInfo&amp;quot;  name=&amp;quot;httpport&amp;quot;&amp;gt;8080&amp;lt;/property&amp;gt;</w:t>
      </w:r>
    </w:p>
    <w:p w14:paraId="1D2AB9CC" w14:textId="77777777" w:rsidR="008546C8" w:rsidRDefault="008546C8" w:rsidP="00811661">
      <w:pPr>
        <w:pStyle w:val="H3Body"/>
        <w:spacing w:after="0"/>
        <w:ind w:left="0"/>
      </w:pPr>
      <w:r>
        <w:t xml:space="preserve">            &amp;lt;property class=&amp;quot;ControllerInfo&amp;quot;  name=&amp;quot;httpsport&amp;quot;&amp;gt;0&amp;lt;/property&amp;gt;</w:t>
      </w:r>
    </w:p>
    <w:p w14:paraId="0B2679C4" w14:textId="77777777" w:rsidR="008546C8" w:rsidRDefault="008546C8" w:rsidP="00811661">
      <w:pPr>
        <w:pStyle w:val="H3Body"/>
        <w:spacing w:after="0"/>
        <w:ind w:left="0"/>
      </w:pPr>
      <w:r>
        <w:t xml:space="preserve">            &amp;lt;property class=&amp;quot;ControllerInfo&amp;quot;  name=&amp;quot;idlesequence&amp;quot;&amp;gt;idle&amp;lt;/property&amp;gt;</w:t>
      </w:r>
    </w:p>
    <w:p w14:paraId="5E19FF96" w14:textId="77777777" w:rsidR="008546C8" w:rsidRDefault="008546C8" w:rsidP="00811661">
      <w:pPr>
        <w:pStyle w:val="H3Body"/>
        <w:spacing w:after="0"/>
        <w:ind w:left="0"/>
      </w:pPr>
      <w:r>
        <w:t xml:space="preserve">            &amp;lt;property class=&amp;quot;ControllerInfo&amp;quot;  name=&amp;quot;idmscachetime_sec&amp;quot;&amp;gt;1800&amp;lt;/property&amp;gt;</w:t>
      </w:r>
    </w:p>
    <w:p w14:paraId="266EFDDA" w14:textId="77777777" w:rsidR="008546C8" w:rsidRDefault="008546C8" w:rsidP="00811661">
      <w:pPr>
        <w:pStyle w:val="H3Body"/>
        <w:spacing w:after="0"/>
        <w:ind w:left="0"/>
      </w:pPr>
      <w:r>
        <w:t xml:space="preserve">            &amp;lt;property class=&amp;quot;ControllerInfo&amp;quot;  name=&amp;quot;jmsretryperiod&amp;quot;&amp;gt;1000&amp;lt;/property&amp;gt;</w:t>
      </w:r>
    </w:p>
    <w:p w14:paraId="0B0D5E4E" w14:textId="77777777" w:rsidR="008546C8" w:rsidRDefault="008546C8" w:rsidP="00811661">
      <w:pPr>
        <w:pStyle w:val="H3Body"/>
        <w:spacing w:after="0"/>
        <w:ind w:left="0"/>
      </w:pPr>
      <w:r>
        <w:t xml:space="preserve">            &amp;lt;property class=&amp;quot;ControllerInfo&amp;quot;  name=&amp;quot;maxreadsbeforepurge&amp;quot;&amp;gt;8&amp;lt;/property&amp;gt;</w:t>
      </w:r>
    </w:p>
    <w:p w14:paraId="1AE77C1A" w14:textId="77777777" w:rsidR="008546C8" w:rsidRDefault="008546C8" w:rsidP="00811661">
      <w:pPr>
        <w:pStyle w:val="H3Body"/>
        <w:spacing w:after="0"/>
        <w:ind w:left="0"/>
      </w:pPr>
      <w:r>
        <w:t xml:space="preserve">            &amp;lt;property class=&amp;quot;ControllerInfo&amp;quot;  name=&amp;quot;messagestorageperiod&amp;quot;&amp;gt;3600&amp;lt;/property&amp;gt;</w:t>
      </w:r>
    </w:p>
    <w:p w14:paraId="3D90B9E7" w14:textId="77777777" w:rsidR="008546C8" w:rsidRDefault="008546C8" w:rsidP="00811661">
      <w:pPr>
        <w:pStyle w:val="H3Body"/>
        <w:spacing w:after="0"/>
        <w:ind w:left="0"/>
      </w:pPr>
      <w:r>
        <w:t xml:space="preserve">            &amp;lt;property class=&amp;quot;ControllerInfo&amp;quot;  name=&amp;quot;model&amp;quot;&amp;gt;com.disney.xband.xbrc.parkentrymodel.CEP&amp;lt;/property&amp;gt;</w:t>
      </w:r>
    </w:p>
    <w:p w14:paraId="74389F31" w14:textId="77777777" w:rsidR="008546C8" w:rsidRDefault="008546C8" w:rsidP="00811661">
      <w:pPr>
        <w:pStyle w:val="H3Body"/>
        <w:spacing w:after="0"/>
        <w:ind w:left="0"/>
      </w:pPr>
      <w:r>
        <w:t xml:space="preserve">            &amp;lt;property class=&amp;quot;ControllerInfo&amp;quot;  name=&amp;quot;name&amp;quot;&amp;gt;MK Park Entry PE6&amp;lt;/property&amp;gt;</w:t>
      </w:r>
    </w:p>
    <w:p w14:paraId="3B40178F" w14:textId="77777777" w:rsidR="008546C8" w:rsidRDefault="008546C8" w:rsidP="00811661">
      <w:pPr>
        <w:pStyle w:val="H3Body"/>
        <w:spacing w:after="0"/>
        <w:ind w:left="0"/>
      </w:pPr>
      <w:r>
        <w:t xml:space="preserve">            &amp;lt;property class=&amp;quot;ControllerInfo&amp;quot;  name=&amp;quot;ownipprefix&amp;quot;&amp;gt;192.&amp;lt;/property&amp;gt;</w:t>
      </w:r>
    </w:p>
    <w:p w14:paraId="24D48D10" w14:textId="77777777" w:rsidR="008546C8" w:rsidRDefault="008546C8" w:rsidP="00811661">
      <w:pPr>
        <w:pStyle w:val="H3Body"/>
        <w:spacing w:after="0"/>
        <w:ind w:left="0"/>
      </w:pPr>
      <w:r>
        <w:t xml:space="preserve">            &amp;lt;property class=&amp;quot;ControllerInfo&amp;quot;  name=&amp;quot;park_id&amp;quot;&amp;gt;&amp;lt;/property&amp;gt;</w:t>
      </w:r>
    </w:p>
    <w:p w14:paraId="09345690" w14:textId="77777777" w:rsidR="008546C8" w:rsidRDefault="008546C8" w:rsidP="00811661">
      <w:pPr>
        <w:pStyle w:val="H3Body"/>
        <w:spacing w:after="0"/>
        <w:ind w:left="0"/>
      </w:pPr>
      <w:r>
        <w:t xml:space="preserve">            &amp;lt;property class=&amp;quot;ControllerInfo&amp;quot;  name=&amp;quot;perfmetricsperiod&amp;quot;&amp;gt;300&amp;lt;/property&amp;gt;</w:t>
      </w:r>
    </w:p>
    <w:p w14:paraId="37E98B2F" w14:textId="77777777" w:rsidR="008546C8" w:rsidRDefault="008546C8" w:rsidP="00811661">
      <w:pPr>
        <w:pStyle w:val="H3Body"/>
        <w:spacing w:after="0"/>
        <w:ind w:left="0"/>
      </w:pPr>
      <w:r>
        <w:t xml:space="preserve">            &amp;lt;property class=&amp;quot;ControllerInfo&amp;quot;  name=&amp;quot;preferredguestidtype&amp;quot;&amp;gt;&amp;lt;/property&amp;gt;</w:t>
      </w:r>
    </w:p>
    <w:p w14:paraId="158D5EBF" w14:textId="77777777" w:rsidR="008546C8" w:rsidRDefault="008546C8" w:rsidP="00811661">
      <w:pPr>
        <w:pStyle w:val="H3Body"/>
        <w:spacing w:after="0"/>
        <w:ind w:left="0"/>
      </w:pPr>
      <w:r>
        <w:t xml:space="preserve">            &amp;lt;property class=&amp;quot;ControllerInfo&amp;quot;  name=&amp;quot;readerbatterylevelred&amp;quot;&amp;gt;20&amp;lt;/property&amp;gt;</w:t>
      </w:r>
    </w:p>
    <w:p w14:paraId="6B78829A" w14:textId="77777777" w:rsidR="008546C8" w:rsidRDefault="008546C8" w:rsidP="00811661">
      <w:pPr>
        <w:pStyle w:val="H3Body"/>
        <w:spacing w:after="0"/>
        <w:ind w:left="0"/>
      </w:pPr>
      <w:r>
        <w:t xml:space="preserve">            &amp;lt;property class=&amp;quot;ControllerInfo&amp;quot;  name=&amp;quot;readerbatterylevelyellow&amp;quot;&amp;gt;40&amp;lt;/property&amp;gt;</w:t>
      </w:r>
    </w:p>
    <w:p w14:paraId="09373726" w14:textId="77777777" w:rsidR="008546C8" w:rsidRDefault="008546C8" w:rsidP="00811661">
      <w:pPr>
        <w:pStyle w:val="H3Body"/>
        <w:spacing w:after="0"/>
        <w:ind w:left="0"/>
      </w:pPr>
      <w:r>
        <w:t xml:space="preserve">            &amp;lt;property class=&amp;quot;ControllerInfo&amp;quot;  name=&amp;quot;readerdatasendperiod_msec&amp;quot;&amp;gt;100&amp;lt;/property&amp;gt;</w:t>
      </w:r>
    </w:p>
    <w:p w14:paraId="264B612E" w14:textId="77777777" w:rsidR="008546C8" w:rsidRDefault="008546C8" w:rsidP="00811661">
      <w:pPr>
        <w:pStyle w:val="H3Body"/>
        <w:spacing w:after="0"/>
        <w:ind w:left="0"/>
      </w:pPr>
      <w:r>
        <w:t xml:space="preserve">            &amp;lt;property class=&amp;quot;ControllerInfo&amp;quot;  name=&amp;quot;readereventbuffersize&amp;quot;&amp;gt;200&amp;lt;/property&amp;gt;</w:t>
      </w:r>
    </w:p>
    <w:p w14:paraId="34DBFA47" w14:textId="77777777" w:rsidR="008546C8" w:rsidRDefault="008546C8" w:rsidP="00811661">
      <w:pPr>
        <w:pStyle w:val="H3Body"/>
        <w:spacing w:after="0"/>
        <w:ind w:left="0"/>
      </w:pPr>
      <w:r>
        <w:t xml:space="preserve">            &amp;lt;property class=&amp;quot;ControllerInfo&amp;quot;  name=&amp;quot;readerhellotimeoutsec&amp;quot;&amp;gt;90&amp;lt;/property&amp;gt;</w:t>
      </w:r>
    </w:p>
    <w:p w14:paraId="761D4417" w14:textId="77777777" w:rsidR="008546C8" w:rsidRDefault="008546C8" w:rsidP="00811661">
      <w:pPr>
        <w:pStyle w:val="H3Body"/>
        <w:spacing w:after="0"/>
        <w:ind w:left="0"/>
      </w:pPr>
      <w:r>
        <w:t xml:space="preserve">            &amp;lt;property class=&amp;quot;ControllerInfo&amp;quot;  name=&amp;quot;readerhttptimeout_msec&amp;quot;&amp;gt;3000&amp;lt;/property&amp;gt;</w:t>
      </w:r>
    </w:p>
    <w:p w14:paraId="5BCA1F70" w14:textId="77777777" w:rsidR="008546C8" w:rsidRDefault="008546C8" w:rsidP="00811661">
      <w:pPr>
        <w:pStyle w:val="H3Body"/>
        <w:spacing w:after="0"/>
        <w:ind w:left="0"/>
      </w:pPr>
      <w:r>
        <w:t xml:space="preserve">            &amp;lt;property class=&amp;quot;ControllerInfo&amp;quot;  name=&amp;quot;readerpoweroffperiod&amp;quot;&amp;gt;30&amp;lt;/property&amp;gt;</w:t>
      </w:r>
    </w:p>
    <w:p w14:paraId="7424F9E7" w14:textId="77777777" w:rsidR="008546C8" w:rsidRDefault="008546C8" w:rsidP="00811661">
      <w:pPr>
        <w:pStyle w:val="H3Body"/>
        <w:spacing w:after="0"/>
        <w:ind w:left="0"/>
      </w:pPr>
      <w:r>
        <w:t xml:space="preserve">            &amp;lt;property class=&amp;quot;ControllerInfo&amp;quot;  name=&amp;quot;readerpowerofftime&amp;quot;&amp;gt;&amp;lt;/property&amp;gt;</w:t>
      </w:r>
    </w:p>
    <w:p w14:paraId="49941A8A" w14:textId="77777777" w:rsidR="008546C8" w:rsidRDefault="008546C8" w:rsidP="00811661">
      <w:pPr>
        <w:pStyle w:val="H3Body"/>
        <w:spacing w:after="0"/>
        <w:ind w:left="0"/>
      </w:pPr>
      <w:r>
        <w:t xml:space="preserve">            &amp;lt;property class=&amp;quot;ControllerInfo&amp;quot;  name=&amp;quot;readerpowerontime&amp;quot;&amp;gt;&amp;lt;/property&amp;gt;</w:t>
      </w:r>
    </w:p>
    <w:p w14:paraId="51CAF148" w14:textId="77777777" w:rsidR="008546C8" w:rsidRDefault="008546C8" w:rsidP="00811661">
      <w:pPr>
        <w:pStyle w:val="H3Body"/>
        <w:spacing w:after="0"/>
        <w:ind w:left="0"/>
      </w:pPr>
      <w:r>
        <w:t xml:space="preserve">            &amp;lt;property class=&amp;quot;ControllerInfo&amp;quot;  name=&amp;quot;readerpoweroverridedate&amp;quot;&amp;gt;&amp;lt;/property&amp;gt;</w:t>
      </w:r>
    </w:p>
    <w:p w14:paraId="71972621" w14:textId="77777777" w:rsidR="008546C8" w:rsidRDefault="008546C8" w:rsidP="00811661">
      <w:pPr>
        <w:pStyle w:val="H3Body"/>
        <w:spacing w:after="0"/>
        <w:ind w:left="0"/>
      </w:pPr>
      <w:r>
        <w:t xml:space="preserve">            &amp;lt;property class=&amp;quot;ControllerInfo&amp;quot;  name=&amp;quot;readerpoweroverrideminutes&amp;quot;&amp;gt;0&amp;lt;/property&amp;gt;</w:t>
      </w:r>
    </w:p>
    <w:p w14:paraId="4E9EAB0F" w14:textId="77777777" w:rsidR="008546C8" w:rsidRDefault="008546C8" w:rsidP="00811661">
      <w:pPr>
        <w:pStyle w:val="H3Body"/>
        <w:spacing w:after="0"/>
        <w:ind w:left="0"/>
      </w:pPr>
      <w:r>
        <w:t xml:space="preserve">            &amp;lt;property class=&amp;quot;ControllerInfo&amp;quot;  name=&amp;quot;readertemperaturemaxred&amp;quot;&amp;gt;2000&amp;lt;/property&amp;gt;</w:t>
      </w:r>
    </w:p>
    <w:p w14:paraId="38154E05" w14:textId="77777777" w:rsidR="008546C8" w:rsidRDefault="008546C8" w:rsidP="00811661">
      <w:pPr>
        <w:pStyle w:val="H3Body"/>
        <w:spacing w:after="0"/>
        <w:ind w:left="0"/>
      </w:pPr>
      <w:r>
        <w:t xml:space="preserve">            &amp;lt;property class=&amp;quot;ControllerInfo&amp;quot;  name=&amp;quot;readertemperaturemaxyellow&amp;quot;&amp;gt;2000&amp;lt;/property&amp;gt;</w:t>
      </w:r>
    </w:p>
    <w:p w14:paraId="245EDB0D" w14:textId="77777777" w:rsidR="008546C8" w:rsidRDefault="008546C8" w:rsidP="00811661">
      <w:pPr>
        <w:pStyle w:val="H3Body"/>
        <w:spacing w:after="0"/>
        <w:ind w:left="0"/>
      </w:pPr>
      <w:r>
        <w:t xml:space="preserve">            &amp;lt;property class=&amp;quot;ControllerInfo&amp;quot;  name=&amp;quot;readertemperatureminred&amp;quot;&amp;gt;-100&amp;lt;/property&amp;gt;</w:t>
      </w:r>
    </w:p>
    <w:p w14:paraId="66065544" w14:textId="77777777" w:rsidR="008546C8" w:rsidRDefault="008546C8" w:rsidP="00811661">
      <w:pPr>
        <w:pStyle w:val="H3Body"/>
        <w:spacing w:after="0"/>
        <w:ind w:left="0"/>
      </w:pPr>
      <w:r>
        <w:t xml:space="preserve">            &amp;lt;property class=&amp;quot;ControllerInfo&amp;quot;  name=&amp;quot;readertemperatureminyellow&amp;quot;&amp;gt;-100&amp;lt;/property&amp;gt;</w:t>
      </w:r>
    </w:p>
    <w:p w14:paraId="1C01FFDA" w14:textId="77777777" w:rsidR="008546C8" w:rsidRDefault="008546C8" w:rsidP="00811661">
      <w:pPr>
        <w:pStyle w:val="H3Body"/>
        <w:spacing w:after="0"/>
        <w:ind w:left="0"/>
      </w:pPr>
      <w:r>
        <w:t xml:space="preserve">            &amp;lt;property class=&amp;quot;ControllerInfo&amp;quot;  name=&amp;quot;readertimeprecisionms&amp;quot;&amp;gt;1000&amp;lt;/property&amp;gt;</w:t>
      </w:r>
    </w:p>
    <w:p w14:paraId="13C10220" w14:textId="77777777" w:rsidR="008546C8" w:rsidRDefault="008546C8" w:rsidP="00811661">
      <w:pPr>
        <w:pStyle w:val="H3Body"/>
        <w:spacing w:after="0"/>
        <w:ind w:left="0"/>
      </w:pPr>
      <w:r>
        <w:t xml:space="preserve">            &amp;lt;property class=&amp;quot;ControllerInfo&amp;quot;  name=&amp;quot;reducedataslicing&amp;quot;&amp;gt;true&amp;lt;/property&amp;gt;</w:t>
      </w:r>
    </w:p>
    <w:p w14:paraId="6E7B3461" w14:textId="77777777" w:rsidR="008546C8" w:rsidRDefault="008546C8" w:rsidP="00811661">
      <w:pPr>
        <w:pStyle w:val="H3Body"/>
        <w:spacing w:after="0"/>
        <w:ind w:left="0"/>
      </w:pPr>
      <w:r>
        <w:t xml:space="preserve">            &amp;lt;property class=&amp;quot;ControllerInfo&amp;quot;  name=&amp;quot;reversetapids&amp;quot;&amp;gt;false&amp;lt;/property&amp;gt;</w:t>
      </w:r>
    </w:p>
    <w:p w14:paraId="07955445" w14:textId="77777777" w:rsidR="008546C8" w:rsidRDefault="008546C8" w:rsidP="00811661">
      <w:pPr>
        <w:pStyle w:val="H3Body"/>
        <w:spacing w:after="0"/>
        <w:ind w:left="0"/>
      </w:pPr>
      <w:r>
        <w:t xml:space="preserve">            &amp;lt;property class=&amp;quot;ControllerInfo&amp;quot;  name=&amp;quot;rfidtestmode&amp;quot;&amp;gt;false&amp;lt;/property&amp;gt;</w:t>
      </w:r>
    </w:p>
    <w:p w14:paraId="06CE8541" w14:textId="77777777" w:rsidR="008546C8" w:rsidRDefault="008546C8" w:rsidP="00811661">
      <w:pPr>
        <w:pStyle w:val="H3Body"/>
        <w:spacing w:after="0"/>
        <w:ind w:left="0"/>
      </w:pPr>
      <w:r>
        <w:t xml:space="preserve">            &amp;lt;property class=&amp;quot;ControllerInfo&amp;quot;  name=&amp;quot;securetapid&amp;quot;&amp;gt;false&amp;lt;/property&amp;gt;</w:t>
      </w:r>
    </w:p>
    <w:p w14:paraId="3BDACC34" w14:textId="77777777" w:rsidR="008546C8" w:rsidRDefault="008546C8" w:rsidP="00811661">
      <w:pPr>
        <w:pStyle w:val="H3Body"/>
        <w:spacing w:after="0"/>
        <w:ind w:left="0"/>
      </w:pPr>
      <w:r>
        <w:t xml:space="preserve">            &amp;lt;property class=&amp;quot;ControllerInfo&amp;quot;  name=&amp;quot;setreadertime&amp;quot;&amp;gt;true&amp;lt;/property&amp;gt;</w:t>
      </w:r>
    </w:p>
    <w:p w14:paraId="53D8CC91" w14:textId="77777777" w:rsidR="008546C8" w:rsidRDefault="008546C8" w:rsidP="00811661">
      <w:pPr>
        <w:pStyle w:val="H3Body"/>
        <w:spacing w:after="0"/>
        <w:ind w:left="0"/>
      </w:pPr>
      <w:r>
        <w:t xml:space="preserve">            &amp;lt;property class=&amp;quot;ControllerInfo&amp;quot;  name=&amp;quot;singulationalgorithm&amp;quot;&amp;gt;max&amp;lt;/property&amp;gt;</w:t>
      </w:r>
    </w:p>
    <w:p w14:paraId="3F2CC32C" w14:textId="77777777" w:rsidR="008546C8" w:rsidRDefault="008546C8" w:rsidP="00811661">
      <w:pPr>
        <w:pStyle w:val="H3Body"/>
        <w:spacing w:after="0"/>
        <w:ind w:left="0"/>
      </w:pPr>
      <w:r>
        <w:t xml:space="preserve">            &amp;lt;property class=&amp;quot;ControllerInfo&amp;quot;  name=&amp;quot;snmp_enabled&amp;quot;&amp;gt;false&amp;lt;/property&amp;gt;</w:t>
      </w:r>
    </w:p>
    <w:p w14:paraId="3348496D" w14:textId="77777777" w:rsidR="008546C8" w:rsidRDefault="008546C8" w:rsidP="00811661">
      <w:pPr>
        <w:pStyle w:val="H3Body"/>
        <w:spacing w:after="0"/>
        <w:ind w:left="0"/>
      </w:pPr>
      <w:r>
        <w:t xml:space="preserve">            &amp;lt;property class=&amp;quot;ControllerInfo&amp;quot;  name=&amp;quot;statesaveperiod_msec&amp;quot;&amp;gt;1000&amp;lt;/property&amp;gt;</w:t>
      </w:r>
    </w:p>
    <w:p w14:paraId="77359749" w14:textId="77777777" w:rsidR="008546C8" w:rsidRDefault="008546C8" w:rsidP="00811661">
      <w:pPr>
        <w:pStyle w:val="H3Body"/>
        <w:spacing w:after="0"/>
        <w:ind w:left="0"/>
      </w:pPr>
      <w:r>
        <w:t xml:space="preserve">            &amp;lt;property class=&amp;quot;ControllerInfo&amp;quot;  name=&amp;quot;statesaveperiod_sec&amp;quot;&amp;gt;1000&amp;lt;/property&amp;gt;</w:t>
      </w:r>
    </w:p>
    <w:p w14:paraId="5DF9D0AA" w14:textId="77777777" w:rsidR="008546C8" w:rsidRDefault="008546C8" w:rsidP="00811661">
      <w:pPr>
        <w:pStyle w:val="H3Body"/>
        <w:spacing w:after="0"/>
        <w:ind w:left="0"/>
      </w:pPr>
      <w:r>
        <w:t xml:space="preserve">            &amp;lt;property class=&amp;quot;ControllerInfo&amp;quot;  name=&amp;quot;successsequence&amp;quot;&amp;gt;success&amp;lt;/property&amp;gt;</w:t>
      </w:r>
    </w:p>
    <w:p w14:paraId="53C7016B" w14:textId="77777777" w:rsidR="008546C8" w:rsidRDefault="008546C8" w:rsidP="00811661">
      <w:pPr>
        <w:pStyle w:val="H3Body"/>
        <w:spacing w:after="0"/>
        <w:ind w:left="0"/>
      </w:pPr>
      <w:r>
        <w:t xml:space="preserve">            &amp;lt;property class=&amp;quot;ControllerInfo&amp;quot;  name=&amp;quot;successtimeout_msec&amp;quot;&amp;gt;2500&amp;lt;/property&amp;gt;</w:t>
      </w:r>
    </w:p>
    <w:p w14:paraId="148E42C9" w14:textId="77777777" w:rsidR="008546C8" w:rsidRDefault="008546C8" w:rsidP="00811661">
      <w:pPr>
        <w:pStyle w:val="H3Body"/>
        <w:spacing w:after="0"/>
        <w:ind w:left="0"/>
      </w:pPr>
      <w:r>
        <w:t xml:space="preserve">            &amp;lt;property class=&amp;quot;ControllerInfo&amp;quot;  name=&amp;quot;tapsequence&amp;quot;&amp;gt;thinking&amp;lt;/property&amp;gt;</w:t>
      </w:r>
    </w:p>
    <w:p w14:paraId="30A4D57D" w14:textId="77777777" w:rsidR="008546C8" w:rsidRDefault="008546C8" w:rsidP="00811661">
      <w:pPr>
        <w:pStyle w:val="H3Body"/>
        <w:spacing w:after="0"/>
        <w:ind w:left="0"/>
      </w:pPr>
      <w:r>
        <w:t xml:space="preserve">            &amp;lt;property class=&amp;quot;ControllerInfo&amp;quot;  name=&amp;quot;taptimeout_msec&amp;quot;&amp;gt;10000&amp;lt;/property&amp;gt;</w:t>
      </w:r>
    </w:p>
    <w:p w14:paraId="3E9EE64A" w14:textId="77777777" w:rsidR="008546C8" w:rsidRDefault="008546C8" w:rsidP="00811661">
      <w:pPr>
        <w:pStyle w:val="H3Body"/>
        <w:spacing w:after="0"/>
        <w:ind w:left="0"/>
      </w:pPr>
      <w:r>
        <w:t xml:space="preserve">            &amp;lt;property class=&amp;quot;ControllerInfo&amp;quot;  name=&amp;quot;transmitxbrperiod_msec&amp;quot;&amp;gt;100&amp;lt;/property&amp;gt;</w:t>
      </w:r>
    </w:p>
    <w:p w14:paraId="70F58277" w14:textId="77777777" w:rsidR="008546C8" w:rsidRDefault="008546C8" w:rsidP="00811661">
      <w:pPr>
        <w:pStyle w:val="H3Body"/>
        <w:spacing w:after="0"/>
        <w:ind w:left="0"/>
      </w:pPr>
      <w:r>
        <w:t xml:space="preserve">            &amp;lt;property class=&amp;quot;ControllerInfo&amp;quot;  name=&amp;quot;updatestreambatchsize&amp;quot;&amp;gt;1&amp;lt;/property&amp;gt;</w:t>
      </w:r>
    </w:p>
    <w:p w14:paraId="159B0A6A" w14:textId="77777777" w:rsidR="008546C8" w:rsidRDefault="008546C8" w:rsidP="00811661">
      <w:pPr>
        <w:pStyle w:val="H3Body"/>
        <w:spacing w:after="0"/>
        <w:ind w:left="0"/>
      </w:pPr>
      <w:r>
        <w:t xml:space="preserve">            &amp;lt;property class=&amp;quot;ControllerInfo&amp;quot;  name=&amp;quot;updatestreamcorepoolsize&amp;quot;&amp;gt;16&amp;lt;/property&amp;gt;</w:t>
      </w:r>
    </w:p>
    <w:p w14:paraId="77EB4FA8" w14:textId="77777777" w:rsidR="008546C8" w:rsidRDefault="008546C8" w:rsidP="00811661">
      <w:pPr>
        <w:pStyle w:val="H3Body"/>
        <w:spacing w:after="0"/>
        <w:ind w:left="0"/>
      </w:pPr>
      <w:r>
        <w:t xml:space="preserve">            &amp;lt;property class=&amp;quot;ControllerInfo&amp;quot;  name=&amp;quot;updatestreamhttptimeout_msec&amp;quot;&amp;gt;3000&amp;lt;/property&amp;gt;</w:t>
      </w:r>
    </w:p>
    <w:p w14:paraId="195BE75B" w14:textId="77777777" w:rsidR="008546C8" w:rsidRDefault="008546C8" w:rsidP="00811661">
      <w:pPr>
        <w:pStyle w:val="H3Body"/>
        <w:spacing w:after="0"/>
        <w:ind w:left="0"/>
      </w:pPr>
      <w:r>
        <w:t xml:space="preserve">            &amp;lt;property class=&amp;quot;ControllerInfo&amp;quot;  name=&amp;quot;updatestreamintervalms&amp;quot;&amp;gt;200&amp;lt;/property&amp;gt;</w:t>
      </w:r>
    </w:p>
    <w:p w14:paraId="75C74354" w14:textId="77777777" w:rsidR="008546C8" w:rsidRDefault="008546C8" w:rsidP="00811661">
      <w:pPr>
        <w:pStyle w:val="H3Body"/>
        <w:spacing w:after="0"/>
        <w:ind w:left="0"/>
      </w:pPr>
      <w:r>
        <w:t xml:space="preserve">            &amp;lt;property class=&amp;quot;ControllerInfo&amp;quot;  name=&amp;quot;updatestreammaxpoolsize&amp;quot;&amp;gt;80&amp;lt;/property&amp;gt;</w:t>
      </w:r>
    </w:p>
    <w:p w14:paraId="786EF356" w14:textId="77777777" w:rsidR="008546C8" w:rsidRDefault="008546C8" w:rsidP="00811661">
      <w:pPr>
        <w:pStyle w:val="H3Body"/>
        <w:spacing w:after="0"/>
        <w:ind w:left="0"/>
      </w:pPr>
      <w:r>
        <w:t xml:space="preserve">            &amp;lt;property class=&amp;quot;ControllerInfo&amp;quot;  name=&amp;quot;updatestreammessagetypes&amp;quot;&amp;gt;*&amp;lt;/property&amp;gt;</w:t>
      </w:r>
    </w:p>
    <w:p w14:paraId="537A13F7" w14:textId="77777777" w:rsidR="008546C8" w:rsidRDefault="008546C8" w:rsidP="00811661">
      <w:pPr>
        <w:pStyle w:val="H3Body"/>
        <w:spacing w:after="0"/>
        <w:ind w:left="0"/>
      </w:pPr>
      <w:r>
        <w:t xml:space="preserve">            &amp;lt;property class=&amp;quot;ControllerInfo&amp;quot;  name=&amp;quot;updatestreampostretry_sec&amp;quot;&amp;gt;60&amp;lt;/property&amp;gt;</w:t>
      </w:r>
    </w:p>
    <w:p w14:paraId="0D5CCFF6" w14:textId="77777777" w:rsidR="008546C8" w:rsidRDefault="008546C8" w:rsidP="00811661">
      <w:pPr>
        <w:pStyle w:val="H3Body"/>
        <w:spacing w:after="0"/>
        <w:ind w:left="0"/>
      </w:pPr>
      <w:r>
        <w:t xml:space="preserve">            &amp;lt;property class=&amp;quot;ControllerInfo&amp;quot;  name=&amp;quot;updatestreamqueuesize&amp;quot;&amp;gt;1000&amp;lt;/property&amp;gt;</w:t>
      </w:r>
    </w:p>
    <w:p w14:paraId="3CA2D30E" w14:textId="77777777" w:rsidR="008546C8" w:rsidRDefault="008546C8" w:rsidP="00811661">
      <w:pPr>
        <w:pStyle w:val="H3Body"/>
        <w:spacing w:after="0"/>
        <w:ind w:left="0"/>
      </w:pPr>
      <w:r>
        <w:t xml:space="preserve">            &amp;lt;property class=&amp;quot;ControllerInfo&amp;quot;  name=&amp;quot;updatestreamurl&amp;quot;&amp;gt;&amp;lt;/property&amp;gt;</w:t>
      </w:r>
    </w:p>
    <w:p w14:paraId="4D878CE3" w14:textId="77777777" w:rsidR="008546C8" w:rsidRDefault="008546C8" w:rsidP="00811661">
      <w:pPr>
        <w:pStyle w:val="H3Body"/>
        <w:spacing w:after="0"/>
        <w:ind w:left="0"/>
      </w:pPr>
      <w:r>
        <w:t xml:space="preserve">            &amp;lt;property class=&amp;quot;ControllerInfo&amp;quot;  name=&amp;quot;updatestreamuseasync&amp;quot;&amp;gt;true&amp;lt;/property&amp;gt;</w:t>
      </w:r>
    </w:p>
    <w:p w14:paraId="6434C145" w14:textId="77777777" w:rsidR="008546C8" w:rsidRDefault="008546C8" w:rsidP="00811661">
      <w:pPr>
        <w:pStyle w:val="H3Body"/>
        <w:spacing w:after="0"/>
        <w:ind w:left="0"/>
      </w:pPr>
      <w:r>
        <w:t xml:space="preserve">            &amp;lt;property class=&amp;quot;ControllerInfo&amp;quot;  name=&amp;quot;venue&amp;quot;&amp;gt;222333&amp;lt;/property&amp;gt;</w:t>
      </w:r>
    </w:p>
    <w:p w14:paraId="56E767FB" w14:textId="77777777" w:rsidR="008546C8" w:rsidRDefault="008546C8" w:rsidP="00811661">
      <w:pPr>
        <w:pStyle w:val="H3Body"/>
        <w:spacing w:after="0"/>
        <w:ind w:left="0"/>
      </w:pPr>
      <w:r>
        <w:t xml:space="preserve">            &amp;lt;property class=&amp;quot;ControllerInfo&amp;quot;  name=&amp;quot;verbose&amp;quot;&amp;gt;false&amp;lt;/property&amp;gt;</w:t>
      </w:r>
    </w:p>
    <w:p w14:paraId="068CE1F4" w14:textId="77777777" w:rsidR="008546C8" w:rsidRDefault="008546C8" w:rsidP="00811661">
      <w:pPr>
        <w:pStyle w:val="H3Body"/>
        <w:spacing w:after="0"/>
        <w:ind w:left="0"/>
      </w:pPr>
      <w:r>
        <w:t xml:space="preserve">            &amp;lt;property class=&amp;quot;ControllerInfo&amp;quot;  name=&amp;quot;vipaddress&amp;quot;&amp;gt;10.110.1.120&amp;lt;/property&amp;gt;</w:t>
      </w:r>
    </w:p>
    <w:p w14:paraId="65C4F1FB" w14:textId="77777777" w:rsidR="008546C8" w:rsidRDefault="008546C8" w:rsidP="00811661">
      <w:pPr>
        <w:pStyle w:val="H3Body"/>
        <w:spacing w:after="0"/>
        <w:ind w:left="0"/>
      </w:pPr>
      <w:r>
        <w:t xml:space="preserve">            &amp;lt;property class=&amp;quot;ControllerInfo&amp;quot;  name=&amp;quot;watchedbandtimeout&amp;quot;&amp;gt;180&amp;lt;/property&amp;gt;</w:t>
      </w:r>
    </w:p>
    <w:p w14:paraId="4F8407B2" w14:textId="77777777" w:rsidR="008546C8" w:rsidRDefault="008546C8" w:rsidP="00811661">
      <w:pPr>
        <w:pStyle w:val="H3Body"/>
        <w:spacing w:after="0"/>
        <w:ind w:left="0"/>
      </w:pPr>
      <w:r>
        <w:t xml:space="preserve">            &amp;lt;property class=&amp;quot;ControllerInfo&amp;quot;  name=&amp;quot;webserverthreadcount&amp;quot;&amp;gt;32&amp;lt;/property&amp;gt;</w:t>
      </w:r>
    </w:p>
    <w:p w14:paraId="17280584" w14:textId="77777777" w:rsidR="008546C8" w:rsidRDefault="008546C8" w:rsidP="00811661">
      <w:pPr>
        <w:pStyle w:val="H3Body"/>
        <w:spacing w:after="0"/>
        <w:ind w:left="0"/>
      </w:pPr>
      <w:r>
        <w:t xml:space="preserve">            &amp;lt;property class=&amp;quot;ControllerInfo&amp;quot;  name=&amp;quot;wwwdir&amp;quot;&amp;gt;/usr/share/xbrc/www&amp;lt;/property&amp;gt;</w:t>
      </w:r>
    </w:p>
    <w:p w14:paraId="75686839" w14:textId="77777777" w:rsidR="008546C8" w:rsidRDefault="008546C8" w:rsidP="00811661">
      <w:pPr>
        <w:pStyle w:val="H3Body"/>
        <w:spacing w:after="0"/>
        <w:ind w:left="0"/>
      </w:pPr>
      <w:r>
        <w:t xml:space="preserve">            &amp;lt;property class=&amp;quot;ControllerInfo&amp;quot;  name=&amp;quot;xviewurl&amp;quot;&amp;gt;#&amp;lt;/property&amp;gt;</w:t>
      </w:r>
    </w:p>
    <w:p w14:paraId="417359A7" w14:textId="77777777" w:rsidR="008546C8" w:rsidRDefault="008546C8" w:rsidP="00811661">
      <w:pPr>
        <w:pStyle w:val="H3Body"/>
        <w:spacing w:after="0"/>
        <w:ind w:left="0"/>
      </w:pPr>
      <w:r>
        <w:t xml:space="preserve">            &amp;lt;property class=&amp;quot;ESBInfo&amp;quot;  name=&amp;quot;enablejms&amp;quot;&amp;gt;true&amp;lt;/property&amp;gt;</w:t>
      </w:r>
    </w:p>
    <w:p w14:paraId="01433AC2" w14:textId="77777777" w:rsidR="008546C8" w:rsidRDefault="008546C8" w:rsidP="00811661">
      <w:pPr>
        <w:pStyle w:val="H3Body"/>
        <w:spacing w:after="0"/>
        <w:ind w:left="0"/>
      </w:pPr>
      <w:r>
        <w:t xml:space="preserve">            &amp;lt;property class=&amp;quot;ESBInfo&amp;quot;  name=&amp;quot;jmsbroker&amp;quot;&amp;gt;#&amp;lt;/property&amp;gt;</w:t>
      </w:r>
    </w:p>
    <w:p w14:paraId="0B31C4D9" w14:textId="77777777" w:rsidR="008546C8" w:rsidRDefault="008546C8" w:rsidP="00811661">
      <w:pPr>
        <w:pStyle w:val="H3Body"/>
        <w:spacing w:after="0"/>
        <w:ind w:left="0"/>
      </w:pPr>
      <w:r>
        <w:t xml:space="preserve">            &amp;lt;property class=&amp;quot;ESBInfo&amp;quot;  name=&amp;quot;jmsdiscoverytimesec&amp;quot;&amp;gt;60&amp;lt;/property&amp;gt;</w:t>
      </w:r>
    </w:p>
    <w:p w14:paraId="0F597E4C" w14:textId="77777777" w:rsidR="008546C8" w:rsidRDefault="008546C8" w:rsidP="00811661">
      <w:pPr>
        <w:pStyle w:val="H3Body"/>
        <w:spacing w:after="0"/>
        <w:ind w:left="0"/>
      </w:pPr>
      <w:r>
        <w:t xml:space="preserve">            &amp;lt;property class=&amp;quot;ESBInfo&amp;quot;  name=&amp;quot;jmspassword&amp;quot;&amp;gt;&amp;lt;/property&amp;gt;</w:t>
      </w:r>
    </w:p>
    <w:p w14:paraId="774ED0D5" w14:textId="77777777" w:rsidR="008546C8" w:rsidRDefault="008546C8" w:rsidP="00811661">
      <w:pPr>
        <w:pStyle w:val="H3Body"/>
        <w:spacing w:after="0"/>
        <w:ind w:left="0"/>
      </w:pPr>
      <w:r>
        <w:t xml:space="preserve">            &amp;lt;property class=&amp;quot;ESBInfo&amp;quot;  name=&amp;quot;jmssendintervalms&amp;quot;&amp;gt;101&amp;lt;/property&amp;gt;</w:t>
      </w:r>
    </w:p>
    <w:p w14:paraId="25AE6BD0" w14:textId="77777777" w:rsidR="008546C8" w:rsidRDefault="008546C8" w:rsidP="00811661">
      <w:pPr>
        <w:pStyle w:val="H3Body"/>
        <w:spacing w:after="0"/>
        <w:ind w:left="0"/>
      </w:pPr>
      <w:r>
        <w:t xml:space="preserve">            &amp;lt;property class=&amp;quot;ESBInfo&amp;quot;  name=&amp;quot;jmstopic&amp;quot;&amp;gt;AREK_HA&amp;lt;/property&amp;gt;</w:t>
      </w:r>
    </w:p>
    <w:p w14:paraId="2F6AC023" w14:textId="77777777" w:rsidR="008546C8" w:rsidRDefault="008546C8" w:rsidP="00811661">
      <w:pPr>
        <w:pStyle w:val="H3Body"/>
        <w:spacing w:after="0"/>
        <w:ind w:left="0"/>
      </w:pPr>
      <w:r>
        <w:t xml:space="preserve">            &amp;lt;property class=&amp;quot;ESBInfo&amp;quot;  name=&amp;quot;jmsuser&amp;quot;&amp;gt;&amp;lt;/property&amp;gt;</w:t>
      </w:r>
    </w:p>
    <w:p w14:paraId="2D59D3AF" w14:textId="77777777" w:rsidR="008546C8" w:rsidRDefault="008546C8" w:rsidP="00811661">
      <w:pPr>
        <w:pStyle w:val="H3Body"/>
        <w:spacing w:after="0"/>
        <w:ind w:left="0"/>
      </w:pPr>
      <w:r>
        <w:t xml:space="preserve">            &amp;lt;property class=&amp;quot;ParkEntryModelConfig&amp;quot;  name=&amp;quot;abandonmenttimesec&amp;quot;&amp;gt;25&amp;lt;/property&amp;gt;</w:t>
      </w:r>
    </w:p>
    <w:p w14:paraId="6A1AB9A9" w14:textId="77777777" w:rsidR="008546C8" w:rsidRDefault="008546C8" w:rsidP="00811661">
      <w:pPr>
        <w:pStyle w:val="H3Body"/>
        <w:spacing w:after="0"/>
        <w:ind w:left="0"/>
      </w:pPr>
      <w:r>
        <w:t xml:space="preserve">            &amp;lt;property class=&amp;quot;ParkEntryModelConfig&amp;quot;  name=&amp;quot;castappcorethreadpoolsize&amp;quot;&amp;gt;10&amp;lt;/property&amp;gt;</w:t>
      </w:r>
    </w:p>
    <w:p w14:paraId="1E51877A" w14:textId="77777777" w:rsidR="008546C8" w:rsidRDefault="008546C8" w:rsidP="00811661">
      <w:pPr>
        <w:pStyle w:val="H3Body"/>
        <w:spacing w:after="0"/>
        <w:ind w:left="0"/>
      </w:pPr>
      <w:r>
        <w:t xml:space="preserve">            &amp;lt;property class=&amp;quot;ParkEntryModelConfig&amp;quot;  name=&amp;quot;castappmaxthreadpoolsize&amp;quot;&amp;gt;50&amp;lt;/property&amp;gt;</w:t>
      </w:r>
    </w:p>
    <w:p w14:paraId="38C70932" w14:textId="77777777" w:rsidR="008546C8" w:rsidRDefault="008546C8" w:rsidP="00811661">
      <w:pPr>
        <w:pStyle w:val="H3Body"/>
        <w:spacing w:after="0"/>
        <w:ind w:left="0"/>
      </w:pPr>
      <w:r>
        <w:t xml:space="preserve">            &amp;lt;property class=&amp;quot;ParkEntryModelConfig&amp;quot;  name=&amp;quot;castappmessagetimeoutsec&amp;quot;&amp;gt;15&amp;lt;/property&amp;gt;</w:t>
      </w:r>
    </w:p>
    <w:p w14:paraId="46B88DA5" w14:textId="77777777" w:rsidR="008546C8" w:rsidRDefault="008546C8" w:rsidP="00811661">
      <w:pPr>
        <w:pStyle w:val="H3Body"/>
        <w:spacing w:after="0"/>
        <w:ind w:left="0"/>
      </w:pPr>
      <w:r>
        <w:t xml:space="preserve">            &amp;lt;property class=&amp;quot;ParkEntryModelConfig&amp;quot;  name=&amp;quot;castappnotifytimeoutsec&amp;quot;&amp;gt;5&amp;lt;/property&amp;gt;</w:t>
      </w:r>
    </w:p>
    <w:p w14:paraId="311EBB8C" w14:textId="77777777" w:rsidR="008546C8" w:rsidRDefault="008546C8" w:rsidP="00811661">
      <w:pPr>
        <w:pStyle w:val="H3Body"/>
        <w:spacing w:after="0"/>
        <w:ind w:left="0"/>
      </w:pPr>
      <w:r>
        <w:t xml:space="preserve">            &amp;lt;property class=&amp;quot;ParkEntryModelConfig&amp;quot;  name=&amp;quot;castappresponsetimeutsec&amp;quot;&amp;gt;30&amp;lt;/property&amp;gt;</w:t>
      </w:r>
    </w:p>
    <w:p w14:paraId="030DC414" w14:textId="77777777" w:rsidR="008546C8" w:rsidRDefault="008546C8" w:rsidP="00811661">
      <w:pPr>
        <w:pStyle w:val="H3Body"/>
        <w:spacing w:after="0"/>
        <w:ind w:left="0"/>
      </w:pPr>
      <w:r>
        <w:t xml:space="preserve">            &amp;lt;property class=&amp;quot;ParkEntryModelConfig&amp;quot;  name=&amp;quot;castappserveraddress&amp;quot;&amp;gt;localhost&amp;lt;/property&amp;gt;</w:t>
      </w:r>
    </w:p>
    <w:p w14:paraId="4227DB0E" w14:textId="77777777" w:rsidR="008546C8" w:rsidRDefault="008546C8" w:rsidP="00811661">
      <w:pPr>
        <w:pStyle w:val="H3Body"/>
        <w:spacing w:after="0"/>
        <w:ind w:left="0"/>
      </w:pPr>
      <w:r>
        <w:t xml:space="preserve">            &amp;lt;property class=&amp;quot;ParkEntryModelConfig&amp;quot;  name=&amp;quot;castappserverobserveraddress&amp;quot;&amp;gt;localhost&amp;lt;/property&amp;gt;</w:t>
      </w:r>
    </w:p>
    <w:p w14:paraId="0E0B6CE0" w14:textId="77777777" w:rsidR="008546C8" w:rsidRDefault="008546C8" w:rsidP="00811661">
      <w:pPr>
        <w:pStyle w:val="H3Body"/>
        <w:spacing w:after="0"/>
        <w:ind w:left="0"/>
      </w:pPr>
      <w:r>
        <w:t xml:space="preserve">            &amp;lt;property class=&amp;quot;ParkEntryModelConfig&amp;quot;  name=&amp;quot;castappserverobserverport&amp;quot;&amp;gt;33435&amp;lt;/property&amp;gt;</w:t>
      </w:r>
    </w:p>
    <w:p w14:paraId="675C8E1C" w14:textId="77777777" w:rsidR="008546C8" w:rsidRDefault="008546C8" w:rsidP="00811661">
      <w:pPr>
        <w:pStyle w:val="H3Body"/>
        <w:spacing w:after="0"/>
        <w:ind w:left="0"/>
      </w:pPr>
      <w:r>
        <w:t xml:space="preserve">            &amp;lt;property class=&amp;quot;ParkEntryModelConfig&amp;quot;  name=&amp;quot;castappserverport&amp;quot;&amp;gt;33434&amp;lt;/property&amp;gt;</w:t>
      </w:r>
    </w:p>
    <w:p w14:paraId="64C4C5F9" w14:textId="77777777" w:rsidR="008546C8" w:rsidRDefault="008546C8" w:rsidP="00811661">
      <w:pPr>
        <w:pStyle w:val="H3Body"/>
        <w:spacing w:after="0"/>
        <w:ind w:left="0"/>
      </w:pPr>
      <w:r>
        <w:t xml:space="preserve">            &amp;lt;property class=&amp;quot;ParkEntryModelConfig&amp;quot;  name=&amp;quot;castappthreadkeepalivesec&amp;quot;&amp;gt;10&amp;lt;/property&amp;gt;</w:t>
      </w:r>
    </w:p>
    <w:p w14:paraId="6BEBE0AF" w14:textId="77777777" w:rsidR="008546C8" w:rsidRDefault="008546C8" w:rsidP="00811661">
      <w:pPr>
        <w:pStyle w:val="H3Body"/>
        <w:spacing w:after="0"/>
        <w:ind w:left="0"/>
      </w:pPr>
      <w:r>
        <w:t xml:space="preserve">            &amp;lt;property class=&amp;quot;ParkEntryModelConfig&amp;quot;  name=&amp;quot;castloginokdurationms&amp;quot;&amp;gt;0&amp;lt;/property&amp;gt;</w:t>
      </w:r>
    </w:p>
    <w:p w14:paraId="531783BF" w14:textId="77777777" w:rsidR="008546C8" w:rsidRDefault="008546C8" w:rsidP="00811661">
      <w:pPr>
        <w:pStyle w:val="H3Body"/>
        <w:spacing w:after="0"/>
        <w:ind w:left="0"/>
      </w:pPr>
      <w:r>
        <w:t xml:space="preserve">            &amp;lt;property class=&amp;quot;ParkEntryModelConfig&amp;quot;  name=&amp;quot;castloginoklight&amp;quot;&amp;gt;entry_login_ok&amp;lt;/property&amp;gt;</w:t>
      </w:r>
    </w:p>
    <w:p w14:paraId="48261F10" w14:textId="77777777" w:rsidR="008546C8" w:rsidRDefault="008546C8" w:rsidP="00811661">
      <w:pPr>
        <w:pStyle w:val="H3Body"/>
        <w:spacing w:after="0"/>
        <w:ind w:left="0"/>
      </w:pPr>
      <w:r>
        <w:t xml:space="preserve">            &amp;lt;property class=&amp;quot;ParkEntryModelConfig&amp;quot;  name=&amp;quot;castlogontimeoutsec&amp;quot;&amp;gt;45&amp;lt;/property&amp;gt;</w:t>
      </w:r>
    </w:p>
    <w:p w14:paraId="79827922" w14:textId="77777777" w:rsidR="008546C8" w:rsidRDefault="008546C8" w:rsidP="00811661">
      <w:pPr>
        <w:pStyle w:val="H3Body"/>
        <w:spacing w:after="0"/>
        <w:ind w:left="0"/>
      </w:pPr>
      <w:r>
        <w:t xml:space="preserve">            &amp;lt;property class=&amp;quot;ParkEntryModelConfig&amp;quot;  name=&amp;quot;flashcolors&amp;quot;&amp;gt;#ba2525|#c39c00|#009f50|#00509f|#a128a1&amp;lt;/property&amp;gt;</w:t>
      </w:r>
    </w:p>
    <w:p w14:paraId="1D6E02C4" w14:textId="77777777" w:rsidR="008546C8" w:rsidRDefault="008546C8" w:rsidP="00811661">
      <w:pPr>
        <w:pStyle w:val="H3Body"/>
        <w:spacing w:after="0"/>
        <w:ind w:left="0"/>
      </w:pPr>
      <w:r>
        <w:t xml:space="preserve">            &amp;lt;property class=&amp;quot;ParkEntryModelConfig&amp;quot;  name=&amp;quot;greenlighttimeoutms&amp;quot;&amp;gt;2500&amp;lt;/property&amp;gt;</w:t>
      </w:r>
    </w:p>
    <w:p w14:paraId="206CE4F5" w14:textId="77777777" w:rsidR="008546C8" w:rsidRDefault="008546C8" w:rsidP="00811661">
      <w:pPr>
        <w:pStyle w:val="H3Body"/>
        <w:spacing w:after="0"/>
        <w:ind w:left="0"/>
      </w:pPr>
      <w:r>
        <w:t xml:space="preserve">            &amp;lt;property class=&amp;quot;ParkEntryModelConfig&amp;quot;  name=&amp;quot;guestretaptimeoutms&amp;quot;&amp;gt;1000&amp;lt;/property&amp;gt;</w:t>
      </w:r>
    </w:p>
    <w:p w14:paraId="0C9856FC" w14:textId="77777777" w:rsidR="008546C8" w:rsidRDefault="008546C8" w:rsidP="00811661">
      <w:pPr>
        <w:pStyle w:val="H3Body"/>
        <w:spacing w:after="0"/>
        <w:ind w:left="0"/>
      </w:pPr>
      <w:r>
        <w:t xml:space="preserve">            &amp;lt;property class=&amp;quot;ParkEntryModelConfig&amp;quot;  name=&amp;quot;maxfpscanretry&amp;quot;&amp;gt;3&amp;lt;/property&amp;gt;</w:t>
      </w:r>
    </w:p>
    <w:p w14:paraId="4B4DBC11" w14:textId="77777777" w:rsidR="008546C8" w:rsidRDefault="008546C8" w:rsidP="00811661">
      <w:pPr>
        <w:pStyle w:val="H3Body"/>
        <w:spacing w:after="0"/>
        <w:ind w:left="0"/>
      </w:pPr>
      <w:r>
        <w:t xml:space="preserve">            &amp;lt;property class=&amp;quot;ParkEntryModelConfig&amp;quot;  name=&amp;quot;omniconnecttimeoutms&amp;quot;&amp;gt;4000&amp;lt;/property&amp;gt;</w:t>
      </w:r>
    </w:p>
    <w:p w14:paraId="0034ACB3" w14:textId="77777777" w:rsidR="008546C8" w:rsidRDefault="008546C8" w:rsidP="00811661">
      <w:pPr>
        <w:pStyle w:val="H3Body"/>
        <w:spacing w:after="0"/>
        <w:ind w:left="0"/>
      </w:pPr>
      <w:r>
        <w:t xml:space="preserve">            &amp;lt;property class=&amp;quot;ParkEntryModelConfig&amp;quot;  name=&amp;quot;omniid&amp;quot;&amp;gt;800011&amp;lt;/property&amp;gt;</w:t>
      </w:r>
    </w:p>
    <w:p w14:paraId="7FD1FE4E" w14:textId="77777777" w:rsidR="008546C8" w:rsidRDefault="008546C8" w:rsidP="00811661">
      <w:pPr>
        <w:pStyle w:val="H3Body"/>
        <w:spacing w:after="0"/>
        <w:ind w:left="0"/>
      </w:pPr>
      <w:r>
        <w:t xml:space="preserve">            &amp;lt;property class=&amp;quot;ParkEntryModelConfig&amp;quot;  name=&amp;quot;omnipassword&amp;quot;&amp;gt;&amp;lt;/property&amp;gt;</w:t>
      </w:r>
    </w:p>
    <w:p w14:paraId="3615E7C8" w14:textId="77777777" w:rsidR="008546C8" w:rsidRDefault="008546C8" w:rsidP="00811661">
      <w:pPr>
        <w:pStyle w:val="H3Body"/>
        <w:spacing w:after="0"/>
        <w:ind w:left="0"/>
      </w:pPr>
      <w:r>
        <w:t xml:space="preserve">            &amp;lt;property class=&amp;quot;ParkEntryModelConfig&amp;quot;  name=&amp;quot;omnirequesttimeoutms&amp;quot;&amp;gt;15000&amp;lt;/property&amp;gt;</w:t>
      </w:r>
    </w:p>
    <w:p w14:paraId="0169A5AC" w14:textId="77777777" w:rsidR="008546C8" w:rsidRDefault="008546C8" w:rsidP="00811661">
      <w:pPr>
        <w:pStyle w:val="H3Body"/>
        <w:spacing w:after="0"/>
        <w:ind w:left="0"/>
      </w:pPr>
      <w:r>
        <w:t xml:space="preserve">            &amp;lt;property class=&amp;quot;ParkEntryModelConfig&amp;quot;  name=&amp;quot;omniticketaddress&amp;quot;&amp;gt;localhost&amp;lt;/property&amp;gt;</w:t>
      </w:r>
    </w:p>
    <w:p w14:paraId="4D056BEF" w14:textId="77777777" w:rsidR="008546C8" w:rsidRDefault="008546C8" w:rsidP="00811661">
      <w:pPr>
        <w:pStyle w:val="H3Body"/>
        <w:spacing w:after="0"/>
        <w:ind w:left="0"/>
      </w:pPr>
      <w:r>
        <w:t xml:space="preserve">            &amp;lt;property class=&amp;quot;ParkEntryModelConfig&amp;quot;  name=&amp;quot;omniticketport&amp;quot;&amp;gt;9920&amp;lt;/property&amp;gt;</w:t>
      </w:r>
    </w:p>
    <w:p w14:paraId="640A8F5B" w14:textId="77777777" w:rsidR="008546C8" w:rsidRDefault="008546C8" w:rsidP="00811661">
      <w:pPr>
        <w:pStyle w:val="H3Body"/>
        <w:spacing w:after="0"/>
        <w:ind w:left="0"/>
      </w:pPr>
      <w:r>
        <w:t xml:space="preserve">            &amp;lt;property class=&amp;quot;ParkEntryModelConfig&amp;quot;  name=&amp;quot;readerconnecttimeoutms&amp;quot;&amp;gt;2000&amp;lt;/property&amp;gt;</w:t>
      </w:r>
    </w:p>
    <w:p w14:paraId="042A9212" w14:textId="77777777" w:rsidR="008546C8" w:rsidRDefault="008546C8" w:rsidP="00811661">
      <w:pPr>
        <w:pStyle w:val="H3Body"/>
        <w:spacing w:after="0"/>
        <w:ind w:left="0"/>
      </w:pPr>
      <w:r>
        <w:t xml:space="preserve">            &amp;lt;property class=&amp;quot;ParkEntryModelConfig&amp;quot;  name=&amp;quot;readerflashtimems&amp;quot;&amp;gt;3000&amp;lt;/property&amp;gt;</w:t>
      </w:r>
    </w:p>
    <w:p w14:paraId="70326140" w14:textId="77777777" w:rsidR="008546C8" w:rsidRDefault="008546C8" w:rsidP="00811661">
      <w:pPr>
        <w:pStyle w:val="H3Body"/>
        <w:spacing w:after="0"/>
        <w:ind w:left="0"/>
      </w:pPr>
      <w:r>
        <w:t xml:space="preserve">            &amp;lt;property class=&amp;quot;ParkEntryModelConfig&amp;quot;  name=&amp;quot;savebioimages&amp;quot;&amp;gt;none&amp;lt;/property&amp;gt;</w:t>
      </w:r>
    </w:p>
    <w:p w14:paraId="57C9D49A" w14:textId="77777777" w:rsidR="008546C8" w:rsidRDefault="008546C8" w:rsidP="00811661">
      <w:pPr>
        <w:pStyle w:val="H3Body"/>
        <w:spacing w:after="0"/>
        <w:ind w:left="0"/>
      </w:pPr>
      <w:r>
        <w:t xml:space="preserve">            &amp;lt;property class=&amp;quot;ParkEntryModelConfig&amp;quot;  name=&amp;quot;savebioimagesfrequency&amp;quot;&amp;gt;1&amp;lt;/property&amp;gt;</w:t>
      </w:r>
    </w:p>
    <w:p w14:paraId="74EDF7A0" w14:textId="77777777" w:rsidR="008546C8" w:rsidRDefault="008546C8" w:rsidP="00811661">
      <w:pPr>
        <w:pStyle w:val="H3Body"/>
        <w:spacing w:after="0"/>
        <w:ind w:left="0"/>
      </w:pPr>
      <w:r>
        <w:t xml:space="preserve">            &amp;lt;property class=&amp;quot;ParkEntryModelConfig&amp;quot;  name=&amp;quot;startscandurationms&amp;quot;&amp;gt;0&amp;lt;/property&amp;gt;</w:t>
      </w:r>
    </w:p>
    <w:p w14:paraId="6841B39A" w14:textId="77777777" w:rsidR="008546C8" w:rsidRDefault="008546C8" w:rsidP="00811661">
      <w:pPr>
        <w:pStyle w:val="H3Body"/>
        <w:spacing w:after="0"/>
        <w:ind w:left="0"/>
      </w:pPr>
      <w:r>
        <w:t xml:space="preserve">            &amp;lt;property class=&amp;quot;ParkEntryModelConfig&amp;quot;  name=&amp;quot;startscanlight&amp;quot;&amp;gt;entry_start_scan&amp;lt;/property&amp;gt;</w:t>
      </w:r>
    </w:p>
    <w:p w14:paraId="3B940C2A" w14:textId="77777777" w:rsidR="008546C8" w:rsidRDefault="008546C8" w:rsidP="00811661">
      <w:pPr>
        <w:pStyle w:val="H3Body"/>
        <w:spacing w:after="0"/>
        <w:ind w:left="0"/>
      </w:pPr>
      <w:r>
        <w:t xml:space="preserve">            &amp;lt;property class=&amp;quot;ParkEntryModelConfig&amp;quot;  name=&amp;quot;testmode&amp;quot;&amp;gt;false&amp;lt;/property&amp;gt;</w:t>
      </w:r>
    </w:p>
    <w:p w14:paraId="39A36C58" w14:textId="77777777" w:rsidR="008546C8" w:rsidRDefault="008546C8" w:rsidP="00811661">
      <w:pPr>
        <w:pStyle w:val="H3Body"/>
        <w:spacing w:after="0"/>
        <w:ind w:left="0"/>
      </w:pPr>
      <w:r>
        <w:t xml:space="preserve">            &amp;lt;property class=&amp;quot;ReaderConfig&amp;quot;  name=&amp;quot;gainsliderincrement&amp;quot;&amp;gt;0.1&amp;lt;/property&amp;gt;</w:t>
      </w:r>
    </w:p>
    <w:p w14:paraId="4D803194" w14:textId="77777777" w:rsidR="008546C8" w:rsidRDefault="008546C8" w:rsidP="00811661">
      <w:pPr>
        <w:pStyle w:val="H3Body"/>
        <w:spacing w:after="0"/>
        <w:ind w:left="0"/>
      </w:pPr>
      <w:r>
        <w:t xml:space="preserve">            &amp;lt;property class=&amp;quot;ReaderConfig&amp;quot;  name=&amp;quot;maximumgain&amp;quot;&amp;gt;2.0&amp;lt;/property&amp;gt;</w:t>
      </w:r>
    </w:p>
    <w:p w14:paraId="49FACACA" w14:textId="77777777" w:rsidR="008546C8" w:rsidRDefault="008546C8" w:rsidP="00811661">
      <w:pPr>
        <w:pStyle w:val="H3Body"/>
        <w:spacing w:after="0"/>
        <w:ind w:left="0"/>
      </w:pPr>
      <w:r>
        <w:t xml:space="preserve">            &amp;lt;property class=&amp;quot;ReaderConfig&amp;quot;  name=&amp;quot;maximumthreshold&amp;quot;&amp;gt;-40&amp;lt;/property&amp;gt;</w:t>
      </w:r>
    </w:p>
    <w:p w14:paraId="354280EC" w14:textId="77777777" w:rsidR="008546C8" w:rsidRDefault="008546C8" w:rsidP="00811661">
      <w:pPr>
        <w:pStyle w:val="H3Body"/>
        <w:spacing w:after="0"/>
        <w:ind w:left="0"/>
      </w:pPr>
      <w:r>
        <w:t xml:space="preserve">            &amp;lt;property class=&amp;quot;ReaderConfig&amp;quot;  name=&amp;quot;minimumgain&amp;quot;&amp;gt;-1.0&amp;lt;/property&amp;gt;</w:t>
      </w:r>
    </w:p>
    <w:p w14:paraId="5358B9E5" w14:textId="77777777" w:rsidR="008546C8" w:rsidRDefault="008546C8" w:rsidP="00811661">
      <w:pPr>
        <w:pStyle w:val="H3Body"/>
        <w:spacing w:after="0"/>
        <w:ind w:left="0"/>
      </w:pPr>
      <w:r>
        <w:t xml:space="preserve">            &amp;lt;property class=&amp;quot;ReaderConfig&amp;quot;  name=&amp;quot;minimumthreshold&amp;quot;&amp;gt;-90&amp;lt;/property&amp;gt;</w:t>
      </w:r>
    </w:p>
    <w:p w14:paraId="0DE07012" w14:textId="77777777" w:rsidR="008546C8" w:rsidRDefault="008546C8" w:rsidP="00811661">
      <w:pPr>
        <w:pStyle w:val="H3Body"/>
        <w:spacing w:after="0"/>
        <w:ind w:left="0"/>
      </w:pPr>
      <w:r>
        <w:t xml:space="preserve">            &amp;lt;property class=&amp;quot;ReaderConfig&amp;quot;  name=&amp;quot;minnormaltemperature&amp;quot;&amp;gt;19.0&amp;lt;/property&amp;gt;</w:t>
      </w:r>
    </w:p>
    <w:p w14:paraId="763808E6" w14:textId="77777777" w:rsidR="008546C8" w:rsidRDefault="008546C8" w:rsidP="00811661">
      <w:pPr>
        <w:pStyle w:val="H3Body"/>
        <w:spacing w:after="0"/>
        <w:ind w:left="0"/>
      </w:pPr>
      <w:r>
        <w:t xml:space="preserve">            &amp;lt;property class=&amp;quot;ReaderConfig&amp;quot;  name=&amp;quot;mmaxnormaltemperature&amp;quot;&amp;gt;22.0&amp;lt;/property&amp;gt;</w:t>
      </w:r>
    </w:p>
    <w:p w14:paraId="5EBA5FC1" w14:textId="77777777" w:rsidR="008546C8" w:rsidRDefault="008546C8" w:rsidP="00811661">
      <w:pPr>
        <w:pStyle w:val="H3Body"/>
        <w:spacing w:after="0"/>
        <w:ind w:left="0"/>
      </w:pPr>
      <w:r>
        <w:t xml:space="preserve">            &amp;lt;property class=&amp;quot;ReaderConfig&amp;quot;  name=&amp;quot;temperaturetoohigh&amp;quot;&amp;gt;25.0&amp;lt;/property&amp;gt;</w:t>
      </w:r>
    </w:p>
    <w:p w14:paraId="2EF8673A" w14:textId="77777777" w:rsidR="008546C8" w:rsidRDefault="008546C8" w:rsidP="00811661">
      <w:pPr>
        <w:pStyle w:val="H3Body"/>
        <w:spacing w:after="0"/>
        <w:ind w:left="0"/>
      </w:pPr>
      <w:r>
        <w:t xml:space="preserve">            &amp;lt;property class=&amp;quot;ReaderConfig&amp;quot;  name=&amp;quot;thresholdsliderincrement&amp;quot;&amp;gt;1&amp;lt;/property&amp;gt;</w:t>
      </w:r>
    </w:p>
    <w:p w14:paraId="0A9CD612" w14:textId="77777777" w:rsidR="008546C8" w:rsidRDefault="008546C8" w:rsidP="00811661">
      <w:pPr>
        <w:pStyle w:val="H3Body"/>
        <w:spacing w:after="0"/>
        <w:ind w:left="0"/>
      </w:pPr>
      <w:r>
        <w:t xml:space="preserve">            &amp;lt;property class=&amp;quot;ServiceLocator&amp;quot;  name=&amp;quot;service_implementor_suffix&amp;quot;&amp;gt;Imp&amp;lt;/property&amp;gt;</w:t>
      </w:r>
    </w:p>
    <w:p w14:paraId="3DCD1448" w14:textId="77777777" w:rsidR="008546C8" w:rsidRDefault="008546C8" w:rsidP="00811661">
      <w:pPr>
        <w:pStyle w:val="H3Body"/>
        <w:spacing w:after="0"/>
        <w:ind w:left="0"/>
      </w:pPr>
      <w:r>
        <w:t xml:space="preserve">            &amp;lt;property class=&amp;quot;SNMPConfig&amp;quot;  name=&amp;quot;agentdispatcherpool&amp;quot;&amp;gt;10&amp;lt;/property&amp;gt;</w:t>
      </w:r>
    </w:p>
    <w:p w14:paraId="7F8FDA48" w14:textId="77777777" w:rsidR="008546C8" w:rsidRDefault="008546C8" w:rsidP="00811661">
      <w:pPr>
        <w:pStyle w:val="H3Body"/>
        <w:spacing w:after="0"/>
        <w:ind w:left="0"/>
      </w:pPr>
      <w:r>
        <w:t xml:space="preserve">            &amp;lt;property class=&amp;quot;SNMPConfig&amp;quot;  name=&amp;quot;agentlistenport&amp;quot;&amp;gt;8161&amp;lt;/property&amp;gt;</w:t>
      </w:r>
    </w:p>
    <w:p w14:paraId="4CB5EAFA" w14:textId="77777777" w:rsidR="008546C8" w:rsidRDefault="008546C8" w:rsidP="00811661">
      <w:pPr>
        <w:pStyle w:val="H3Body"/>
        <w:spacing w:after="0"/>
        <w:ind w:left="0"/>
      </w:pPr>
      <w:r>
        <w:t xml:space="preserve">            &amp;lt;property class=&amp;quot;SNMPConfig&amp;quot;  name=&amp;quot;community&amp;quot;&amp;gt;mayhem&amp;lt;/property&amp;gt;</w:t>
      </w:r>
    </w:p>
    <w:p w14:paraId="7A04452B" w14:textId="77777777" w:rsidR="008546C8" w:rsidRDefault="008546C8" w:rsidP="00811661">
      <w:pPr>
        <w:pStyle w:val="H3Body"/>
        <w:spacing w:after="0"/>
        <w:ind w:left="0"/>
      </w:pPr>
      <w:r>
        <w:t xml:space="preserve">            &amp;lt;property class=&amp;quot;SNMPConfig&amp;quot;  name=&amp;quot;context&amp;quot;&amp;gt;public&amp;lt;/property&amp;gt;</w:t>
      </w:r>
    </w:p>
    <w:p w14:paraId="10DE8659" w14:textId="77777777" w:rsidR="008546C8" w:rsidRDefault="008546C8" w:rsidP="00811661">
      <w:pPr>
        <w:pStyle w:val="H3Body"/>
        <w:spacing w:after="0"/>
        <w:ind w:left="0"/>
      </w:pPr>
      <w:r>
        <w:t xml:space="preserve">            &amp;lt;property class=&amp;quot;SNMPConfig&amp;quot;  name=&amp;quot;dateformat&amp;quot;&amp;gt;yyyy-MM-dd HH:mm:ss z&amp;lt;/property&amp;gt;</w:t>
      </w:r>
    </w:p>
    <w:p w14:paraId="43D4C465" w14:textId="77777777" w:rsidR="008546C8" w:rsidRDefault="008546C8" w:rsidP="00811661">
      <w:pPr>
        <w:pStyle w:val="H3Body"/>
        <w:spacing w:after="0"/>
        <w:ind w:left="0"/>
      </w:pPr>
      <w:r>
        <w:t xml:space="preserve">            &amp;lt;property class=&amp;quot;SNMPConfig&amp;quot;  name=&amp;quot;getretries&amp;quot;&amp;gt;0&amp;lt;/property&amp;gt;</w:t>
      </w:r>
    </w:p>
    <w:p w14:paraId="547F3C25" w14:textId="77777777" w:rsidR="008546C8" w:rsidRDefault="008546C8" w:rsidP="00811661">
      <w:pPr>
        <w:pStyle w:val="H3Body"/>
        <w:spacing w:after="0"/>
        <w:ind w:left="0"/>
      </w:pPr>
      <w:r>
        <w:t xml:space="preserve">            &amp;lt;property class=&amp;quot;SNMPConfig&amp;quot;  name=&amp;quot;gettimeout&amp;quot;&amp;gt;50000&amp;lt;/property&amp;gt;</w:t>
      </w:r>
    </w:p>
    <w:p w14:paraId="30332F09" w14:textId="77777777" w:rsidR="008546C8" w:rsidRDefault="008546C8" w:rsidP="00811661">
      <w:pPr>
        <w:pStyle w:val="H3Body"/>
        <w:spacing w:after="0"/>
        <w:ind w:left="0"/>
      </w:pPr>
      <w:r>
        <w:t xml:space="preserve">            &amp;lt;property class=&amp;quot;SNMPConfig&amp;quot;  name=&amp;quot;managerdispatcherpool&amp;quot;&amp;gt;10&amp;lt;/property&amp;gt;</w:t>
      </w:r>
    </w:p>
    <w:p w14:paraId="36A02CB5" w14:textId="77777777" w:rsidR="008546C8" w:rsidRDefault="008546C8" w:rsidP="00811661">
      <w:pPr>
        <w:pStyle w:val="H3Body"/>
        <w:spacing w:after="0"/>
        <w:ind w:left="0"/>
      </w:pPr>
      <w:r>
        <w:t xml:space="preserve">            &amp;lt;property class=&amp;quot;SNMPConfig&amp;quot;  name=&amp;quot;maxoids&amp;quot;&amp;gt;2000&amp;lt;/property&amp;gt;</w:t>
      </w:r>
    </w:p>
    <w:p w14:paraId="39DFFDB0" w14:textId="77777777" w:rsidR="008546C8" w:rsidRDefault="008546C8" w:rsidP="00811661">
      <w:pPr>
        <w:pStyle w:val="H3Body"/>
        <w:spacing w:after="0"/>
        <w:ind w:left="0"/>
      </w:pPr>
      <w:r>
        <w:t xml:space="preserve">            &amp;lt;property class=&amp;quot;SNMPConfig&amp;quot;  name=&amp;quot;readerhttpconntimeout&amp;quot;&amp;gt;1000&amp;lt;/property&amp;gt;</w:t>
      </w:r>
    </w:p>
    <w:p w14:paraId="61140BEC" w14:textId="77777777" w:rsidR="008546C8" w:rsidRDefault="008546C8" w:rsidP="00811661">
      <w:pPr>
        <w:pStyle w:val="H3Body"/>
        <w:spacing w:after="0"/>
        <w:ind w:left="0"/>
      </w:pPr>
      <w:r>
        <w:t xml:space="preserve">            &amp;lt;property class=&amp;quot;SNMPConfig&amp;quot;  name=&amp;quot;trapaddress&amp;quot;&amp;gt;0.0.0.0/162&amp;lt;/property&amp;gt;</w:t>
      </w:r>
    </w:p>
    <w:p w14:paraId="591A4568" w14:textId="77777777" w:rsidR="008546C8" w:rsidRDefault="008546C8" w:rsidP="00811661">
      <w:pPr>
        <w:pStyle w:val="H3Body"/>
        <w:spacing w:after="0"/>
        <w:ind w:left="0"/>
      </w:pPr>
      <w:r>
        <w:t xml:space="preserve">            &amp;lt;property class=&amp;quot;UIAttractionViewConfig&amp;quot;  name=&amp;quot;gridheight&amp;quot;&amp;gt;10&amp;lt;/property&amp;gt;</w:t>
      </w:r>
    </w:p>
    <w:p w14:paraId="5FE59D77" w14:textId="77777777" w:rsidR="008546C8" w:rsidRDefault="008546C8" w:rsidP="00811661">
      <w:pPr>
        <w:pStyle w:val="H3Body"/>
        <w:spacing w:after="0"/>
        <w:ind w:left="0"/>
      </w:pPr>
      <w:r>
        <w:t xml:space="preserve">            &amp;lt;property class=&amp;quot;UIAttractionViewConfig&amp;quot;  name=&amp;quot;gridsize&amp;quot;&amp;gt;50&amp;lt;/property&amp;gt;</w:t>
      </w:r>
    </w:p>
    <w:p w14:paraId="06D6D3A6" w14:textId="77777777" w:rsidR="008546C8" w:rsidRDefault="008546C8" w:rsidP="00811661">
      <w:pPr>
        <w:pStyle w:val="H3Body"/>
        <w:spacing w:after="0"/>
        <w:ind w:left="0"/>
      </w:pPr>
      <w:r>
        <w:t xml:space="preserve">            &amp;lt;property class=&amp;quot;UIAttractionViewConfig&amp;quot;  name=&amp;quot;gridwidth&amp;quot;&amp;gt;18&amp;lt;/property&amp;gt;</w:t>
      </w:r>
    </w:p>
    <w:p w14:paraId="7A822C9E" w14:textId="77777777" w:rsidR="008546C8" w:rsidRDefault="008546C8" w:rsidP="00811661">
      <w:pPr>
        <w:pStyle w:val="H3Body"/>
        <w:spacing w:after="0"/>
        <w:ind w:left="0"/>
      </w:pPr>
      <w:r>
        <w:t xml:space="preserve">            &amp;lt;property class=&amp;quot;UIAttractionViewConfig&amp;quot;  name=&amp;quot;guesticonheight&amp;quot;&amp;gt;24&amp;lt;/property&amp;gt;</w:t>
      </w:r>
    </w:p>
    <w:p w14:paraId="6EF694C5" w14:textId="77777777" w:rsidR="008546C8" w:rsidRDefault="008546C8" w:rsidP="00811661">
      <w:pPr>
        <w:pStyle w:val="H3Body"/>
        <w:spacing w:after="0"/>
        <w:ind w:left="0"/>
      </w:pPr>
      <w:r>
        <w:t xml:space="preserve">            &amp;lt;property class=&amp;quot;UIAttractionViewConfig&amp;quot;  name=&amp;quot;guesticonspacing&amp;quot;&amp;gt;10&amp;lt;/property&amp;gt;</w:t>
      </w:r>
    </w:p>
    <w:p w14:paraId="04B62EA6" w14:textId="77777777" w:rsidR="008546C8" w:rsidRDefault="008546C8" w:rsidP="00811661">
      <w:pPr>
        <w:pStyle w:val="H3Body"/>
        <w:spacing w:after="0"/>
        <w:ind w:left="0"/>
      </w:pPr>
      <w:r>
        <w:t xml:space="preserve">            &amp;lt;property class=&amp;quot;UIAttractionViewConfig&amp;quot;  name=&amp;quot;guesticonstagger&amp;quot;&amp;gt;4&amp;lt;/property&amp;gt;</w:t>
      </w:r>
    </w:p>
    <w:p w14:paraId="5C284B21" w14:textId="77777777" w:rsidR="008546C8" w:rsidRDefault="008546C8" w:rsidP="00811661">
      <w:pPr>
        <w:pStyle w:val="H3Body"/>
        <w:spacing w:after="0"/>
        <w:ind w:left="0"/>
      </w:pPr>
      <w:r>
        <w:t xml:space="preserve">            &amp;lt;property class=&amp;quot;UIAttractionViewConfig&amp;quot;  name=&amp;quot;guesticonwidth&amp;quot;&amp;gt;24&amp;lt;/property&amp;gt;</w:t>
      </w:r>
    </w:p>
    <w:p w14:paraId="10D70D01" w14:textId="77777777" w:rsidR="008546C8" w:rsidRDefault="008546C8" w:rsidP="00811661">
      <w:pPr>
        <w:pStyle w:val="H3Body"/>
        <w:spacing w:after="0"/>
        <w:ind w:left="0"/>
      </w:pPr>
      <w:r>
        <w:t xml:space="preserve">            &amp;lt;property class=&amp;quot;UIAttractionViewConfig&amp;quot;  name=&amp;quot;maxguestspericon&amp;quot;&amp;gt;5&amp;lt;/property&amp;gt;</w:t>
      </w:r>
    </w:p>
    <w:p w14:paraId="251A94F0" w14:textId="77777777" w:rsidR="008546C8" w:rsidRDefault="008546C8" w:rsidP="00811661">
      <w:pPr>
        <w:pStyle w:val="H3Body"/>
        <w:spacing w:after="0"/>
        <w:ind w:left="0"/>
      </w:pPr>
      <w:r>
        <w:t xml:space="preserve">            &amp;lt;property class=&amp;quot;UIAttractionViewConfig&amp;quot;  name=&amp;quot;maxiconspergriditem&amp;quot;&amp;gt;3&amp;lt;/property&amp;gt;</w:t>
      </w:r>
    </w:p>
    <w:p w14:paraId="07D09029" w14:textId="77777777" w:rsidR="008546C8" w:rsidRDefault="008546C8" w:rsidP="00811661">
      <w:pPr>
        <w:pStyle w:val="H3Body"/>
        <w:spacing w:after="0"/>
        <w:ind w:left="0"/>
      </w:pPr>
      <w:r>
        <w:t xml:space="preserve">            &amp;lt;property class=&amp;quot;UIConfig&amp;quot;  name=&amp;quot;attractionviewimagefilename&amp;quot;&amp;gt;&amp;lt;/property&amp;gt;</w:t>
      </w:r>
    </w:p>
    <w:p w14:paraId="6737279E" w14:textId="77777777" w:rsidR="008546C8" w:rsidRDefault="008546C8" w:rsidP="00811661">
      <w:pPr>
        <w:pStyle w:val="H3Body"/>
        <w:spacing w:after="0"/>
        <w:ind w:left="0"/>
      </w:pPr>
      <w:r>
        <w:t xml:space="preserve">            &amp;lt;property class=&amp;quot;UIConfig&amp;quot;  name=&amp;quot;controllerurl&amp;quot;&amp;gt;http://localhost:8080&amp;lt;/property&amp;gt;</w:t>
      </w:r>
    </w:p>
    <w:p w14:paraId="49F7D77A" w14:textId="77777777" w:rsidR="008546C8" w:rsidRDefault="008546C8" w:rsidP="00811661">
      <w:pPr>
        <w:pStyle w:val="H3Body"/>
        <w:spacing w:after="0"/>
        <w:ind w:left="0"/>
      </w:pPr>
      <w:r>
        <w:t xml:space="preserve">            &amp;lt;property class=&amp;quot;UIConfig&amp;quot;  name=&amp;quot;guestxviewcachetimesec&amp;quot;&amp;gt;1800&amp;lt;/property&amp;gt;</w:t>
      </w:r>
    </w:p>
    <w:p w14:paraId="44123F8F" w14:textId="77777777" w:rsidR="008546C8" w:rsidRDefault="008546C8" w:rsidP="00811661">
      <w:pPr>
        <w:pStyle w:val="H3Body"/>
        <w:spacing w:after="0"/>
        <w:ind w:left="0"/>
      </w:pPr>
      <w:r>
        <w:t xml:space="preserve">            &amp;lt;property class=&amp;quot;UIConfig&amp;quot;  name=&amp;quot;producttitle&amp;quot;&amp;gt;Walt Disney World&amp;lt;/property&amp;gt;</w:t>
      </w:r>
    </w:p>
    <w:p w14:paraId="0B1D1B6E" w14:textId="77777777" w:rsidR="008546C8" w:rsidRDefault="008546C8" w:rsidP="00811661">
      <w:pPr>
        <w:pStyle w:val="H3Body"/>
        <w:spacing w:after="0"/>
        <w:ind w:left="0"/>
      </w:pPr>
      <w:r>
        <w:t xml:space="preserve">            &amp;lt;property class=&amp;quot;UIConfig&amp;quot;  name=&amp;quot;showsubwaymap&amp;quot;&amp;gt;true&amp;lt;/property&amp;gt;</w:t>
      </w:r>
    </w:p>
    <w:p w14:paraId="76B21390" w14:textId="77777777" w:rsidR="008546C8" w:rsidRDefault="008546C8" w:rsidP="00811661">
      <w:pPr>
        <w:pStyle w:val="H3Body"/>
        <w:spacing w:after="0"/>
        <w:ind w:left="0"/>
      </w:pPr>
      <w:r>
        <w:t xml:space="preserve">            &amp;lt;property class=&amp;quot;XfpeSimConfig&amp;quot;  name=&amp;quot;biomatchthreshold&amp;quot;&amp;gt;75&amp;lt;/property&amp;gt;</w:t>
      </w:r>
    </w:p>
    <w:p w14:paraId="28A57BE4" w14:textId="77777777" w:rsidR="008546C8" w:rsidRDefault="008546C8" w:rsidP="00811661">
      <w:pPr>
        <w:pStyle w:val="H3Body"/>
        <w:spacing w:after="0"/>
        <w:ind w:left="0"/>
      </w:pPr>
      <w:r>
        <w:t xml:space="preserve">            &amp;lt;property class=&amp;quot;XfpeSimConfig&amp;quot;  name=&amp;quot;castmemberrfid&amp;quot;&amp;gt;008023C002AC9004&amp;lt;/property&amp;gt;</w:t>
      </w:r>
    </w:p>
    <w:p w14:paraId="6F8EA7FA" w14:textId="77777777" w:rsidR="008546C8" w:rsidRDefault="008546C8" w:rsidP="00811661">
      <w:pPr>
        <w:pStyle w:val="H3Body"/>
        <w:spacing w:after="0"/>
        <w:ind w:left="0"/>
      </w:pPr>
      <w:r>
        <w:t xml:space="preserve">            &amp;lt;property class=&amp;quot;XfpeSimConfig&amp;quot;  name=&amp;quot;controllerurl&amp;quot;&amp;gt;http://localhost:8080/ControllerServer&amp;lt;/property&amp;gt;</w:t>
      </w:r>
    </w:p>
    <w:p w14:paraId="4ECF0CF8" w14:textId="77777777" w:rsidR="008546C8" w:rsidRDefault="008546C8" w:rsidP="00811661">
      <w:pPr>
        <w:pStyle w:val="H3Body"/>
        <w:spacing w:after="0"/>
        <w:ind w:left="0"/>
      </w:pPr>
      <w:r>
        <w:t xml:space="preserve">            &amp;lt;property class=&amp;quot;XfpeSimConfig&amp;quot;  name=&amp;quot;guestentryloop&amp;quot;&amp;gt;1&amp;lt;/property&amp;gt;</w:t>
      </w:r>
    </w:p>
    <w:p w14:paraId="78315657" w14:textId="77777777" w:rsidR="008546C8" w:rsidRDefault="008546C8" w:rsidP="00811661">
      <w:pPr>
        <w:pStyle w:val="H3Body"/>
        <w:spacing w:after="0"/>
        <w:ind w:left="0"/>
      </w:pPr>
      <w:r>
        <w:t xml:space="preserve">            &amp;lt;property class=&amp;quot;XfpeSimConfig&amp;quot;  name=&amp;quot;guestqueuestartx&amp;quot;&amp;gt;0&amp;lt;/property&amp;gt;</w:t>
      </w:r>
    </w:p>
    <w:p w14:paraId="17CA360D" w14:textId="77777777" w:rsidR="008546C8" w:rsidRDefault="008546C8" w:rsidP="00811661">
      <w:pPr>
        <w:pStyle w:val="H3Body"/>
        <w:spacing w:after="0"/>
        <w:ind w:left="0"/>
      </w:pPr>
      <w:r>
        <w:t xml:space="preserve">            &amp;lt;property class=&amp;quot;XfpeSimConfig&amp;quot;  name=&amp;quot;guestqueuestarty&amp;quot;&amp;gt;7&amp;lt;/property&amp;gt;</w:t>
      </w:r>
    </w:p>
    <w:p w14:paraId="438860AC" w14:textId="77777777" w:rsidR="008546C8" w:rsidRDefault="008546C8" w:rsidP="00811661">
      <w:pPr>
        <w:pStyle w:val="H3Body"/>
        <w:spacing w:after="0"/>
        <w:ind w:left="0"/>
      </w:pPr>
      <w:r>
        <w:t xml:space="preserve">            &amp;lt;property class=&amp;quot;XfpeSimConfig&amp;quot;  name=&amp;quot;hellointervalsec&amp;quot;&amp;gt;20&amp;lt;/property&amp;gt;</w:t>
      </w:r>
    </w:p>
    <w:p w14:paraId="61F1790E" w14:textId="77777777" w:rsidR="008546C8" w:rsidRDefault="008546C8" w:rsidP="00811661">
      <w:pPr>
        <w:pStyle w:val="H3Body"/>
        <w:spacing w:after="0"/>
        <w:ind w:left="0"/>
      </w:pPr>
      <w:r>
        <w:t xml:space="preserve">            &amp;lt;property class=&amp;quot;XfpeSimConfig&amp;quot;  name=&amp;quot;maxscanretry&amp;quot;&amp;gt;1&amp;lt;/property&amp;gt;</w:t>
      </w:r>
    </w:p>
    <w:p w14:paraId="07BDEE5F" w14:textId="77777777" w:rsidR="008546C8" w:rsidRDefault="008546C8" w:rsidP="00811661">
      <w:pPr>
        <w:pStyle w:val="H3Body"/>
        <w:spacing w:after="0"/>
        <w:ind w:left="0"/>
      </w:pPr>
      <w:r>
        <w:t xml:space="preserve">            &amp;lt;property class=&amp;quot;XfpeSimConfig&amp;quot;  name=&amp;quot;omnithreadport&amp;quot;&amp;gt;9920&amp;lt;/property&amp;gt;</w:t>
      </w:r>
    </w:p>
    <w:p w14:paraId="1C6E75A6" w14:textId="77777777" w:rsidR="008546C8" w:rsidRDefault="008546C8" w:rsidP="00811661">
      <w:pPr>
        <w:pStyle w:val="H3Body"/>
        <w:spacing w:after="0"/>
        <w:ind w:left="0"/>
      </w:pPr>
      <w:r>
        <w:t xml:space="preserve">            &amp;lt;property class=&amp;quot;XfpeSimConfig&amp;quot;  name=&amp;quot;reportreadertestresults&amp;quot;&amp;gt;false&amp;lt;/property&amp;gt;</w:t>
      </w:r>
    </w:p>
    <w:p w14:paraId="54A4318D" w14:textId="77777777" w:rsidR="008546C8" w:rsidRDefault="008546C8" w:rsidP="00811661">
      <w:pPr>
        <w:pStyle w:val="H3Body"/>
        <w:spacing w:after="0"/>
        <w:ind w:left="0"/>
      </w:pPr>
      <w:r>
        <w:t xml:space="preserve">            &amp;lt;property class=&amp;quot;XfpeSimConfig&amp;quot;  name=&amp;quot;simulatewalking&amp;quot;&amp;gt;true&amp;lt;/property&amp;gt;</w:t>
      </w:r>
    </w:p>
    <w:p w14:paraId="3A0DDCAB" w14:textId="77777777" w:rsidR="008546C8" w:rsidRDefault="008546C8" w:rsidP="00811661">
      <w:pPr>
        <w:pStyle w:val="H3Body"/>
        <w:spacing w:after="0"/>
        <w:ind w:left="0"/>
      </w:pPr>
      <w:r>
        <w:t xml:space="preserve">        &amp;lt;/properties&amp;gt;</w:t>
      </w:r>
    </w:p>
    <w:p w14:paraId="40D75BEC" w14:textId="77777777" w:rsidR="008546C8" w:rsidRDefault="008546C8" w:rsidP="00811661">
      <w:pPr>
        <w:pStyle w:val="H3Body"/>
        <w:spacing w:after="0"/>
        <w:ind w:left="0"/>
      </w:pPr>
      <w:r>
        <w:t xml:space="preserve">        &amp;lt;readerlocationinfo&amp;gt;</w:t>
      </w:r>
    </w:p>
    <w:p w14:paraId="20EE315F" w14:textId="77777777" w:rsidR="008546C8" w:rsidRDefault="008546C8" w:rsidP="00811661">
      <w:pPr>
        <w:pStyle w:val="H3Body"/>
        <w:spacing w:after="0"/>
        <w:ind w:left="0"/>
      </w:pPr>
      <w:r>
        <w:t xml:space="preserve">            &amp;lt;readerlocation&amp;gt;</w:t>
      </w:r>
    </w:p>
    <w:p w14:paraId="6CE8CBAC" w14:textId="77777777" w:rsidR="008546C8" w:rsidRDefault="008546C8" w:rsidP="00811661">
      <w:pPr>
        <w:pStyle w:val="H3Body"/>
        <w:spacing w:after="0"/>
        <w:ind w:left="0"/>
      </w:pPr>
      <w:r>
        <w:t xml:space="preserve">                &amp;lt;section&amp;gt;&amp;lt;/section&amp;gt;</w:t>
      </w:r>
    </w:p>
    <w:p w14:paraId="39DA6E3C" w14:textId="77777777" w:rsidR="008546C8" w:rsidRDefault="008546C8" w:rsidP="00811661">
      <w:pPr>
        <w:pStyle w:val="H3Body"/>
        <w:spacing w:after="0"/>
        <w:ind w:left="0"/>
      </w:pPr>
      <w:r>
        <w:t xml:space="preserve">                &amp;lt;name&amp;gt;Entry-New&amp;lt;/name&amp;gt;</w:t>
      </w:r>
    </w:p>
    <w:p w14:paraId="0BC3CB3E" w14:textId="77777777" w:rsidR="008546C8" w:rsidRDefault="008546C8" w:rsidP="00811661">
      <w:pPr>
        <w:pStyle w:val="H3Body"/>
        <w:spacing w:after="0"/>
        <w:ind w:left="0"/>
      </w:pPr>
      <w:r>
        <w:t xml:space="preserve">                &amp;lt;id&amp;gt;1&amp;lt;/id&amp;gt;</w:t>
      </w:r>
    </w:p>
    <w:p w14:paraId="7158BC06" w14:textId="77777777" w:rsidR="008546C8" w:rsidRDefault="008546C8" w:rsidP="00811661">
      <w:pPr>
        <w:pStyle w:val="H3Body"/>
        <w:spacing w:after="0"/>
        <w:ind w:left="0"/>
      </w:pPr>
      <w:r>
        <w:t xml:space="preserve">                &amp;lt;type&amp;gt;1&amp;lt;/type&amp;gt;</w:t>
      </w:r>
    </w:p>
    <w:p w14:paraId="74321C5A" w14:textId="77777777" w:rsidR="008546C8" w:rsidRDefault="008546C8" w:rsidP="00811661">
      <w:pPr>
        <w:pStyle w:val="H3Body"/>
        <w:spacing w:after="0"/>
        <w:ind w:left="0"/>
      </w:pPr>
      <w:r>
        <w:t xml:space="preserve">                &amp;lt;x&amp;gt;1.0&amp;lt;/x&amp;gt;</w:t>
      </w:r>
    </w:p>
    <w:p w14:paraId="4176915F" w14:textId="77777777" w:rsidR="008546C8" w:rsidRDefault="008546C8" w:rsidP="00811661">
      <w:pPr>
        <w:pStyle w:val="H3Body"/>
        <w:spacing w:after="0"/>
        <w:ind w:left="0"/>
      </w:pPr>
      <w:r>
        <w:t xml:space="preserve">                &amp;lt;y&amp;gt;1.0&amp;lt;/y&amp;gt;</w:t>
      </w:r>
    </w:p>
    <w:p w14:paraId="7CB3B9E8" w14:textId="77777777" w:rsidR="008546C8" w:rsidRDefault="008546C8" w:rsidP="00811661">
      <w:pPr>
        <w:pStyle w:val="H3Body"/>
        <w:spacing w:after="0"/>
        <w:ind w:left="0"/>
      </w:pPr>
      <w:r>
        <w:t xml:space="preserve">                &amp;lt;usesecureid&amp;gt;false&amp;lt;/usesecureid&amp;gt;</w:t>
      </w:r>
    </w:p>
    <w:p w14:paraId="15EFF5AA" w14:textId="77777777" w:rsidR="008546C8" w:rsidRDefault="008546C8" w:rsidP="00811661">
      <w:pPr>
        <w:pStyle w:val="H3Body"/>
        <w:spacing w:after="0"/>
        <w:ind w:left="0"/>
      </w:pPr>
      <w:r>
        <w:t xml:space="preserve">                &amp;lt;successsequence&amp;gt;&amp;lt;/successsequence&amp;gt;</w:t>
      </w:r>
    </w:p>
    <w:p w14:paraId="31B04251" w14:textId="77777777" w:rsidR="008546C8" w:rsidRDefault="008546C8" w:rsidP="00811661">
      <w:pPr>
        <w:pStyle w:val="H3Body"/>
        <w:spacing w:after="0"/>
        <w:ind w:left="0"/>
      </w:pPr>
      <w:r>
        <w:t xml:space="preserve">                &amp;lt;successtimeout&amp;gt;0&amp;lt;/successtimeout&amp;gt;</w:t>
      </w:r>
    </w:p>
    <w:p w14:paraId="51ECE2CF" w14:textId="77777777" w:rsidR="008546C8" w:rsidRDefault="008546C8" w:rsidP="00811661">
      <w:pPr>
        <w:pStyle w:val="H3Body"/>
        <w:spacing w:after="0"/>
        <w:ind w:left="0"/>
      </w:pPr>
      <w:r>
        <w:t xml:space="preserve">                &amp;lt;failuresequence&amp;gt;&amp;lt;/failuresequence&amp;gt;</w:t>
      </w:r>
    </w:p>
    <w:p w14:paraId="07C600AF" w14:textId="77777777" w:rsidR="008546C8" w:rsidRDefault="008546C8" w:rsidP="00811661">
      <w:pPr>
        <w:pStyle w:val="H3Body"/>
        <w:spacing w:after="0"/>
        <w:ind w:left="0"/>
      </w:pPr>
      <w:r>
        <w:t xml:space="preserve">                &amp;lt;failuretimeout&amp;gt;0&amp;lt;/failuretimeout&amp;gt;</w:t>
      </w:r>
    </w:p>
    <w:p w14:paraId="5214F91D" w14:textId="77777777" w:rsidR="008546C8" w:rsidRDefault="008546C8" w:rsidP="00811661">
      <w:pPr>
        <w:pStyle w:val="H3Body"/>
        <w:spacing w:after="0"/>
        <w:ind w:left="0"/>
      </w:pPr>
      <w:r>
        <w:t xml:space="preserve">                &amp;lt;errorsequence&amp;gt;&amp;lt;/errorsequence&amp;gt;</w:t>
      </w:r>
    </w:p>
    <w:p w14:paraId="09A5A894" w14:textId="77777777" w:rsidR="008546C8" w:rsidRDefault="008546C8" w:rsidP="00811661">
      <w:pPr>
        <w:pStyle w:val="H3Body"/>
        <w:spacing w:after="0"/>
        <w:ind w:left="0"/>
      </w:pPr>
      <w:r>
        <w:t xml:space="preserve">                &amp;lt;errortimeout&amp;gt;0&amp;lt;/errortimeout&amp;gt;</w:t>
      </w:r>
    </w:p>
    <w:p w14:paraId="3340DD7B" w14:textId="77777777" w:rsidR="008546C8" w:rsidRDefault="008546C8" w:rsidP="00811661">
      <w:pPr>
        <w:pStyle w:val="H3Body"/>
        <w:spacing w:after="0"/>
        <w:ind w:left="0"/>
      </w:pPr>
      <w:r>
        <w:t xml:space="preserve">                &amp;lt;idlesequence&amp;gt;&amp;lt;/idlesequence&amp;gt;</w:t>
      </w:r>
    </w:p>
    <w:p w14:paraId="5A7D7580" w14:textId="77777777" w:rsidR="008546C8" w:rsidRDefault="008546C8" w:rsidP="00811661">
      <w:pPr>
        <w:pStyle w:val="H3Body"/>
        <w:spacing w:after="0"/>
        <w:ind w:left="0"/>
      </w:pPr>
      <w:r>
        <w:t xml:space="preserve">                &amp;lt;tapsequence&amp;gt;&amp;lt;/tapsequence&amp;gt;</w:t>
      </w:r>
    </w:p>
    <w:p w14:paraId="1A1183B9" w14:textId="77777777" w:rsidR="008546C8" w:rsidRDefault="008546C8" w:rsidP="00811661">
      <w:pPr>
        <w:pStyle w:val="H3Body"/>
        <w:spacing w:after="0"/>
        <w:ind w:left="0"/>
      </w:pPr>
      <w:r>
        <w:t xml:space="preserve">                &amp;lt;taptimeout&amp;gt;0&amp;lt;/taptimeout&amp;gt;</w:t>
      </w:r>
    </w:p>
    <w:p w14:paraId="2CF709FA" w14:textId="77777777" w:rsidR="008546C8" w:rsidRDefault="008546C8" w:rsidP="00811661">
      <w:pPr>
        <w:pStyle w:val="H3Body"/>
        <w:spacing w:after="0"/>
        <w:ind w:left="0"/>
      </w:pPr>
      <w:r>
        <w:t xml:space="preserve">                                &amp;lt;readers&amp;gt;</w:t>
      </w:r>
    </w:p>
    <w:p w14:paraId="1C469763" w14:textId="77777777" w:rsidR="008546C8" w:rsidRDefault="008546C8" w:rsidP="00811661">
      <w:pPr>
        <w:pStyle w:val="H3Body"/>
        <w:spacing w:after="0"/>
        <w:ind w:left="0"/>
      </w:pPr>
      <w:r>
        <w:t xml:space="preserve">                    &amp;lt;reader&amp;gt;</w:t>
      </w:r>
    </w:p>
    <w:p w14:paraId="5B2A6317" w14:textId="77777777" w:rsidR="008546C8" w:rsidRDefault="008546C8" w:rsidP="00811661">
      <w:pPr>
        <w:pStyle w:val="H3Body"/>
        <w:spacing w:after="0"/>
        <w:ind w:left="0"/>
      </w:pPr>
      <w:r>
        <w:t xml:space="preserve">                        &amp;lt;name&amp;gt;entry-1&amp;lt;/name&amp;gt;</w:t>
      </w:r>
    </w:p>
    <w:p w14:paraId="0428570E" w14:textId="77777777" w:rsidR="008546C8" w:rsidRDefault="008546C8" w:rsidP="00811661">
      <w:pPr>
        <w:pStyle w:val="H3Body"/>
        <w:spacing w:after="0"/>
        <w:ind w:left="0"/>
      </w:pPr>
      <w:r>
        <w:t xml:space="preserve">                        &amp;lt;id&amp;gt;10&amp;lt;/id&amp;gt;</w:t>
      </w:r>
    </w:p>
    <w:p w14:paraId="1AA06491" w14:textId="77777777" w:rsidR="008546C8" w:rsidRDefault="008546C8" w:rsidP="00811661">
      <w:pPr>
        <w:pStyle w:val="H3Body"/>
        <w:spacing w:after="0"/>
        <w:ind w:left="0"/>
      </w:pPr>
      <w:r>
        <w:t xml:space="preserve">                        &amp;lt;type&amp;gt;xFP+xBIO&amp;lt;/type&amp;gt;</w:t>
      </w:r>
    </w:p>
    <w:p w14:paraId="163ED629" w14:textId="77777777" w:rsidR="008546C8" w:rsidRDefault="008546C8" w:rsidP="00811661">
      <w:pPr>
        <w:pStyle w:val="H3Body"/>
        <w:spacing w:after="0"/>
        <w:ind w:left="0"/>
      </w:pPr>
      <w:r>
        <w:t xml:space="preserve">                        &amp;lt;macaddress&amp;gt;14:00:00:00:80:84&amp;lt;/macaddress&amp;gt;</w:t>
      </w:r>
    </w:p>
    <w:p w14:paraId="03AAA150" w14:textId="77777777" w:rsidR="008546C8" w:rsidRDefault="008546C8" w:rsidP="00811661">
      <w:pPr>
        <w:pStyle w:val="H3Body"/>
        <w:spacing w:after="0"/>
        <w:ind w:left="0"/>
      </w:pPr>
      <w:r>
        <w:t xml:space="preserve">                        &amp;lt;ipaddress&amp;gt;10.110.1.109&amp;lt;/ipaddress&amp;gt;</w:t>
      </w:r>
    </w:p>
    <w:p w14:paraId="43FB394D" w14:textId="77777777" w:rsidR="008546C8" w:rsidRDefault="008546C8" w:rsidP="00811661">
      <w:pPr>
        <w:pStyle w:val="H3Body"/>
        <w:spacing w:after="0"/>
        <w:ind w:left="0"/>
      </w:pPr>
      <w:r>
        <w:t xml:space="preserve">                        &amp;lt;port&amp;gt;8090&amp;lt;/port&amp;gt;</w:t>
      </w:r>
    </w:p>
    <w:p w14:paraId="17D22481" w14:textId="77777777" w:rsidR="008546C8" w:rsidRDefault="008546C8" w:rsidP="00811661">
      <w:pPr>
        <w:pStyle w:val="H3Body"/>
        <w:spacing w:after="0"/>
        <w:ind w:left="0"/>
      </w:pPr>
      <w:r>
        <w:t xml:space="preserve">                        &amp;lt;gain&amp;gt;1.0&amp;lt;/gain&amp;gt;</w:t>
      </w:r>
    </w:p>
    <w:p w14:paraId="73CF210F" w14:textId="77777777" w:rsidR="008546C8" w:rsidRDefault="008546C8" w:rsidP="00811661">
      <w:pPr>
        <w:pStyle w:val="H3Body"/>
        <w:spacing w:after="0"/>
        <w:ind w:left="0"/>
      </w:pPr>
      <w:r>
        <w:t xml:space="preserve">                        &amp;lt;threshold&amp;gt;0&amp;lt;/threshold&amp;gt;</w:t>
      </w:r>
    </w:p>
    <w:p w14:paraId="6C341F21" w14:textId="77777777" w:rsidR="008546C8" w:rsidRDefault="008546C8" w:rsidP="00811661">
      <w:pPr>
        <w:pStyle w:val="H3Body"/>
        <w:spacing w:after="0"/>
        <w:ind w:left="0"/>
      </w:pPr>
      <w:r>
        <w:t xml:space="preserve">                        &amp;lt;lane&amp;gt;1&amp;lt;/lane&amp;gt;</w:t>
      </w:r>
    </w:p>
    <w:p w14:paraId="269B175F" w14:textId="77777777" w:rsidR="008546C8" w:rsidRDefault="008546C8" w:rsidP="00811661">
      <w:pPr>
        <w:pStyle w:val="H3Body"/>
        <w:spacing w:after="0"/>
        <w:ind w:left="0"/>
      </w:pPr>
      <w:r>
        <w:t xml:space="preserve">                        &amp;lt;deviceid&amp;gt;201&amp;lt;/deviceid&amp;gt;</w:t>
      </w:r>
    </w:p>
    <w:p w14:paraId="26DC5E05" w14:textId="77777777" w:rsidR="008546C8" w:rsidRDefault="008546C8" w:rsidP="00811661">
      <w:pPr>
        <w:pStyle w:val="H3Body"/>
        <w:spacing w:after="0"/>
        <w:ind w:left="0"/>
      </w:pPr>
      <w:r>
        <w:t xml:space="preserve">                        &amp;lt;x&amp;gt;100&amp;lt;/x&amp;gt;</w:t>
      </w:r>
    </w:p>
    <w:p w14:paraId="6F0FBCBB" w14:textId="77777777" w:rsidR="008546C8" w:rsidRDefault="008546C8" w:rsidP="00811661">
      <w:pPr>
        <w:pStyle w:val="H3Body"/>
        <w:spacing w:after="0"/>
        <w:ind w:left="0"/>
      </w:pPr>
      <w:r>
        <w:t xml:space="preserve">                        &amp;lt;y&amp;gt;1&amp;lt;/y&amp;gt;</w:t>
      </w:r>
    </w:p>
    <w:p w14:paraId="49C846BF" w14:textId="77777777" w:rsidR="008546C8" w:rsidRDefault="008546C8" w:rsidP="00811661">
      <w:pPr>
        <w:pStyle w:val="H3Body"/>
        <w:spacing w:after="0"/>
        <w:ind w:left="0"/>
      </w:pPr>
      <w:r>
        <w:t xml:space="preserve">                        &amp;lt;timelasthello&amp;gt;1366317808598&amp;lt;/timelasthello&amp;gt;</w:t>
      </w:r>
    </w:p>
    <w:p w14:paraId="234EEE1F" w14:textId="77777777" w:rsidR="008546C8" w:rsidRDefault="008546C8" w:rsidP="00811661">
      <w:pPr>
        <w:pStyle w:val="H3Body"/>
        <w:spacing w:after="0"/>
        <w:ind w:left="0"/>
      </w:pPr>
      <w:r>
        <w:t xml:space="preserve">                        &amp;lt;version&amp;gt;0.0.0.0&amp;lt;/version&amp;gt;</w:t>
      </w:r>
    </w:p>
    <w:p w14:paraId="2611E1D9" w14:textId="77777777" w:rsidR="008546C8" w:rsidRDefault="008546C8" w:rsidP="00811661">
      <w:pPr>
        <w:pStyle w:val="H3Body"/>
        <w:spacing w:after="0"/>
        <w:ind w:left="0"/>
      </w:pPr>
      <w:r>
        <w:t xml:space="preserve">                        &amp;lt;minxbrcversion&amp;gt;1.0.0.0&amp;lt;/minxbrcversion&amp;gt;</w:t>
      </w:r>
    </w:p>
    <w:p w14:paraId="1711F95B" w14:textId="77777777" w:rsidR="008546C8" w:rsidRDefault="008546C8" w:rsidP="00811661">
      <w:pPr>
        <w:pStyle w:val="H3Body"/>
        <w:spacing w:after="0"/>
        <w:ind w:left="0"/>
      </w:pPr>
      <w:r>
        <w:t xml:space="preserve">                        &amp;lt;istransmitter&amp;gt;false&amp;lt;/istransmitter&amp;gt;</w:t>
      </w:r>
    </w:p>
    <w:p w14:paraId="2797E264" w14:textId="77777777" w:rsidR="008546C8" w:rsidRDefault="008546C8" w:rsidP="00811661">
      <w:pPr>
        <w:pStyle w:val="H3Body"/>
        <w:spacing w:after="0"/>
        <w:ind w:left="0"/>
      </w:pPr>
      <w:r>
        <w:t xml:space="preserve">                        &amp;lt;enabled&amp;gt;true&amp;lt;/enabled&amp;gt;</w:t>
      </w:r>
    </w:p>
    <w:p w14:paraId="08D4D100" w14:textId="77777777" w:rsidR="008546C8" w:rsidRDefault="008546C8" w:rsidP="00811661">
      <w:pPr>
        <w:pStyle w:val="H3Body"/>
        <w:spacing w:after="0"/>
        <w:ind w:left="0"/>
      </w:pPr>
      <w:r>
        <w:t xml:space="preserve">                        &amp;lt;disabledReason&amp;gt;&amp;lt;/disabledReason&amp;gt;</w:t>
      </w:r>
    </w:p>
    <w:p w14:paraId="6762A917" w14:textId="77777777" w:rsidR="008546C8" w:rsidRDefault="008546C8" w:rsidP="00811661">
      <w:pPr>
        <w:pStyle w:val="H3Body"/>
        <w:spacing w:after="0"/>
        <w:ind w:left="0"/>
      </w:pPr>
      <w:r>
        <w:t xml:space="preserve">                        &amp;lt;transmitPayload&amp;gt;http://10.110.1.120:8080&amp;lt;/transmitPayload&amp;gt;</w:t>
      </w:r>
    </w:p>
    <w:p w14:paraId="4EFDCB1E" w14:textId="77777777" w:rsidR="008546C8" w:rsidRDefault="008546C8" w:rsidP="00811661">
      <w:pPr>
        <w:pStyle w:val="H3Body"/>
        <w:spacing w:after="0"/>
        <w:ind w:left="0"/>
      </w:pPr>
      <w:r>
        <w:t xml:space="preserve">                        &amp;lt;signalStrengthTransitThreshold&amp;gt;-127&amp;lt;/signalStrengthTransitThreshold&amp;gt;</w:t>
      </w:r>
    </w:p>
    <w:p w14:paraId="79663016" w14:textId="77777777" w:rsidR="008546C8" w:rsidRDefault="008546C8" w:rsidP="00811661">
      <w:pPr>
        <w:pStyle w:val="H3Body"/>
        <w:spacing w:after="0"/>
        <w:ind w:left="0"/>
      </w:pPr>
      <w:r>
        <w:t xml:space="preserve">                        &amp;lt;bioDeviceType&amp;gt;1&amp;lt;/bioDeviceType&amp;gt;</w:t>
      </w:r>
    </w:p>
    <w:p w14:paraId="604FB54D" w14:textId="77777777" w:rsidR="008546C8" w:rsidRDefault="008546C8" w:rsidP="00811661">
      <w:pPr>
        <w:pStyle w:val="H3Body"/>
        <w:spacing w:after="0"/>
        <w:ind w:left="0"/>
      </w:pPr>
      <w:r>
        <w:t xml:space="preserve">                    &amp;lt;/reader&amp;gt;</w:t>
      </w:r>
    </w:p>
    <w:p w14:paraId="6CEB27CE" w14:textId="77777777" w:rsidR="008546C8" w:rsidRDefault="008546C8" w:rsidP="00811661">
      <w:pPr>
        <w:pStyle w:val="H3Body"/>
        <w:spacing w:after="0"/>
        <w:ind w:left="0"/>
      </w:pPr>
      <w:r>
        <w:t xml:space="preserve">                    &amp;lt;reader&amp;gt;</w:t>
      </w:r>
    </w:p>
    <w:p w14:paraId="14630C10" w14:textId="77777777" w:rsidR="008546C8" w:rsidRDefault="008546C8" w:rsidP="00811661">
      <w:pPr>
        <w:pStyle w:val="H3Body"/>
        <w:spacing w:after="0"/>
        <w:ind w:left="0"/>
      </w:pPr>
      <w:r>
        <w:t xml:space="preserve">                        &amp;lt;name&amp;gt;entry-4&amp;lt;/name&amp;gt;</w:t>
      </w:r>
    </w:p>
    <w:p w14:paraId="36D28FF7" w14:textId="77777777" w:rsidR="008546C8" w:rsidRDefault="008546C8" w:rsidP="00811661">
      <w:pPr>
        <w:pStyle w:val="H3Body"/>
        <w:spacing w:after="0"/>
        <w:ind w:left="0"/>
      </w:pPr>
      <w:r>
        <w:t xml:space="preserve">                        &amp;lt;id&amp;gt;13&amp;lt;/id&amp;gt;</w:t>
      </w:r>
    </w:p>
    <w:p w14:paraId="46E9BB84" w14:textId="77777777" w:rsidR="008546C8" w:rsidRDefault="008546C8" w:rsidP="00811661">
      <w:pPr>
        <w:pStyle w:val="H3Body"/>
        <w:spacing w:after="0"/>
        <w:ind w:left="0"/>
      </w:pPr>
      <w:r>
        <w:t xml:space="preserve">                        &amp;lt;type&amp;gt;xFP+xBIO&amp;lt;/type&amp;gt;</w:t>
      </w:r>
    </w:p>
    <w:p w14:paraId="0FCB870E" w14:textId="77777777" w:rsidR="008546C8" w:rsidRDefault="008546C8" w:rsidP="00811661">
      <w:pPr>
        <w:pStyle w:val="H3Body"/>
        <w:spacing w:after="0"/>
        <w:ind w:left="0"/>
      </w:pPr>
      <w:r>
        <w:t xml:space="preserve">                        &amp;lt;macaddress&amp;gt;00:00:00:00:00:03&amp;lt;/macaddress&amp;gt;</w:t>
      </w:r>
    </w:p>
    <w:p w14:paraId="0E08DE3C" w14:textId="77777777" w:rsidR="008546C8" w:rsidRDefault="008546C8" w:rsidP="00811661">
      <w:pPr>
        <w:pStyle w:val="H3Body"/>
        <w:spacing w:after="0"/>
        <w:ind w:left="0"/>
      </w:pPr>
      <w:r>
        <w:t xml:space="preserve">                        &amp;lt;ipaddress&amp;gt;10.110.1.109&amp;lt;/ipaddress&amp;gt;</w:t>
      </w:r>
    </w:p>
    <w:p w14:paraId="0542557A" w14:textId="77777777" w:rsidR="008546C8" w:rsidRDefault="008546C8" w:rsidP="00811661">
      <w:pPr>
        <w:pStyle w:val="H3Body"/>
        <w:spacing w:after="0"/>
        <w:ind w:left="0"/>
      </w:pPr>
      <w:r>
        <w:t xml:space="preserve">                        &amp;lt;port&amp;gt;8090&amp;lt;/port&amp;gt;</w:t>
      </w:r>
    </w:p>
    <w:p w14:paraId="5CD5ED34" w14:textId="77777777" w:rsidR="008546C8" w:rsidRDefault="008546C8" w:rsidP="00811661">
      <w:pPr>
        <w:pStyle w:val="H3Body"/>
        <w:spacing w:after="0"/>
        <w:ind w:left="0"/>
      </w:pPr>
      <w:r>
        <w:t xml:space="preserve">                        &amp;lt;gain&amp;gt;1.0&amp;lt;/gain&amp;gt;</w:t>
      </w:r>
    </w:p>
    <w:p w14:paraId="15F9D376" w14:textId="77777777" w:rsidR="008546C8" w:rsidRDefault="008546C8" w:rsidP="00811661">
      <w:pPr>
        <w:pStyle w:val="H3Body"/>
        <w:spacing w:after="0"/>
        <w:ind w:left="0"/>
      </w:pPr>
      <w:r>
        <w:t xml:space="preserve">                        &amp;lt;threshold&amp;gt;0&amp;lt;/threshold&amp;gt;</w:t>
      </w:r>
    </w:p>
    <w:p w14:paraId="2C321B1A" w14:textId="77777777" w:rsidR="008546C8" w:rsidRDefault="008546C8" w:rsidP="00811661">
      <w:pPr>
        <w:pStyle w:val="H3Body"/>
        <w:spacing w:after="0"/>
        <w:ind w:left="0"/>
      </w:pPr>
      <w:r>
        <w:t xml:space="preserve">                        &amp;lt;lane&amp;gt;4&amp;lt;/lane&amp;gt;</w:t>
      </w:r>
    </w:p>
    <w:p w14:paraId="194687FE" w14:textId="77777777" w:rsidR="008546C8" w:rsidRDefault="008546C8" w:rsidP="00811661">
      <w:pPr>
        <w:pStyle w:val="H3Body"/>
        <w:spacing w:after="0"/>
        <w:ind w:left="0"/>
      </w:pPr>
      <w:r>
        <w:t xml:space="preserve">                        &amp;lt;deviceid&amp;gt;204&amp;lt;/deviceid&amp;gt;</w:t>
      </w:r>
    </w:p>
    <w:p w14:paraId="41DBE30E" w14:textId="77777777" w:rsidR="008546C8" w:rsidRDefault="008546C8" w:rsidP="00811661">
      <w:pPr>
        <w:pStyle w:val="H3Body"/>
        <w:spacing w:after="0"/>
        <w:ind w:left="0"/>
      </w:pPr>
      <w:r>
        <w:t xml:space="preserve">                        &amp;lt;x&amp;gt;100&amp;lt;/x&amp;gt;</w:t>
      </w:r>
    </w:p>
    <w:p w14:paraId="2BA26A60" w14:textId="77777777" w:rsidR="008546C8" w:rsidRDefault="008546C8" w:rsidP="00811661">
      <w:pPr>
        <w:pStyle w:val="H3Body"/>
        <w:spacing w:after="0"/>
        <w:ind w:left="0"/>
      </w:pPr>
      <w:r>
        <w:t xml:space="preserve">                        &amp;lt;y&amp;gt;12&amp;lt;/y&amp;gt;</w:t>
      </w:r>
    </w:p>
    <w:p w14:paraId="10D7B9FF" w14:textId="77777777" w:rsidR="008546C8" w:rsidRDefault="008546C8" w:rsidP="00811661">
      <w:pPr>
        <w:pStyle w:val="H3Body"/>
        <w:spacing w:after="0"/>
        <w:ind w:left="0"/>
      </w:pPr>
      <w:r>
        <w:t xml:space="preserve">                        &amp;lt;timelasthello&amp;gt;1366317808647&amp;lt;/timelasthello&amp;gt;</w:t>
      </w:r>
    </w:p>
    <w:p w14:paraId="3F072C4D" w14:textId="77777777" w:rsidR="008546C8" w:rsidRDefault="008546C8" w:rsidP="00811661">
      <w:pPr>
        <w:pStyle w:val="H3Body"/>
        <w:spacing w:after="0"/>
        <w:ind w:left="0"/>
      </w:pPr>
      <w:r>
        <w:t xml:space="preserve">                        &amp;lt;version&amp;gt;0.0.0.0&amp;lt;/version&amp;gt;</w:t>
      </w:r>
    </w:p>
    <w:p w14:paraId="113B5673" w14:textId="77777777" w:rsidR="008546C8" w:rsidRDefault="008546C8" w:rsidP="00811661">
      <w:pPr>
        <w:pStyle w:val="H3Body"/>
        <w:spacing w:after="0"/>
        <w:ind w:left="0"/>
      </w:pPr>
      <w:r>
        <w:t xml:space="preserve">                        &amp;lt;minxbrcversion&amp;gt;1.0.0.0&amp;lt;/minxbrcversion&amp;gt;</w:t>
      </w:r>
    </w:p>
    <w:p w14:paraId="2C703067" w14:textId="77777777" w:rsidR="008546C8" w:rsidRDefault="008546C8" w:rsidP="00811661">
      <w:pPr>
        <w:pStyle w:val="H3Body"/>
        <w:spacing w:after="0"/>
        <w:ind w:left="0"/>
      </w:pPr>
      <w:r>
        <w:t xml:space="preserve">                        &amp;lt;istransmitter&amp;gt;false&amp;lt;/istransmitter&amp;gt;</w:t>
      </w:r>
    </w:p>
    <w:p w14:paraId="66FDA2DA" w14:textId="77777777" w:rsidR="008546C8" w:rsidRDefault="008546C8" w:rsidP="00811661">
      <w:pPr>
        <w:pStyle w:val="H3Body"/>
        <w:spacing w:after="0"/>
        <w:ind w:left="0"/>
      </w:pPr>
      <w:r>
        <w:t xml:space="preserve">                        &amp;lt;enabled&amp;gt;true&amp;lt;/enabled&amp;gt;</w:t>
      </w:r>
    </w:p>
    <w:p w14:paraId="2B5D7152" w14:textId="77777777" w:rsidR="008546C8" w:rsidRDefault="008546C8" w:rsidP="00811661">
      <w:pPr>
        <w:pStyle w:val="H3Body"/>
        <w:spacing w:after="0"/>
        <w:ind w:left="0"/>
      </w:pPr>
      <w:r>
        <w:t xml:space="preserve">                        &amp;lt;disabledReason&amp;gt;&amp;lt;/disabledReason&amp;gt;</w:t>
      </w:r>
    </w:p>
    <w:p w14:paraId="3AD10E63" w14:textId="77777777" w:rsidR="008546C8" w:rsidRDefault="008546C8" w:rsidP="00811661">
      <w:pPr>
        <w:pStyle w:val="H3Body"/>
        <w:spacing w:after="0"/>
        <w:ind w:left="0"/>
      </w:pPr>
      <w:r>
        <w:t xml:space="preserve">                        &amp;lt;transmitPayload&amp;gt;http://10.110.1.120:8080&amp;lt;/transmitPayload&amp;gt;</w:t>
      </w:r>
    </w:p>
    <w:p w14:paraId="0121BD44" w14:textId="77777777" w:rsidR="008546C8" w:rsidRDefault="008546C8" w:rsidP="00811661">
      <w:pPr>
        <w:pStyle w:val="H3Body"/>
        <w:spacing w:after="0"/>
        <w:ind w:left="0"/>
      </w:pPr>
      <w:r>
        <w:t xml:space="preserve">                        &amp;lt;signalStrengthTransitThreshold&amp;gt;-127&amp;lt;/signalStrengthTransitThreshold&amp;gt;</w:t>
      </w:r>
    </w:p>
    <w:p w14:paraId="06669041" w14:textId="77777777" w:rsidR="008546C8" w:rsidRDefault="008546C8" w:rsidP="00811661">
      <w:pPr>
        <w:pStyle w:val="H3Body"/>
        <w:spacing w:after="0"/>
        <w:ind w:left="0"/>
      </w:pPr>
      <w:r>
        <w:t xml:space="preserve">                        &amp;lt;bioDeviceType&amp;gt;1&amp;lt;/bioDeviceType&amp;gt;</w:t>
      </w:r>
    </w:p>
    <w:p w14:paraId="27B8CA15" w14:textId="77777777" w:rsidR="008546C8" w:rsidRDefault="008546C8" w:rsidP="00811661">
      <w:pPr>
        <w:pStyle w:val="H3Body"/>
        <w:spacing w:after="0"/>
        <w:ind w:left="0"/>
      </w:pPr>
      <w:r>
        <w:t xml:space="preserve">                    &amp;lt;/reader&amp;gt;</w:t>
      </w:r>
    </w:p>
    <w:p w14:paraId="772D5D01" w14:textId="77777777" w:rsidR="008546C8" w:rsidRDefault="008546C8" w:rsidP="00811661">
      <w:pPr>
        <w:pStyle w:val="H3Body"/>
        <w:spacing w:after="0"/>
        <w:ind w:left="0"/>
      </w:pPr>
      <w:r>
        <w:t xml:space="preserve">                    &amp;lt;reader&amp;gt;</w:t>
      </w:r>
    </w:p>
    <w:p w14:paraId="2255D3F5" w14:textId="77777777" w:rsidR="008546C8" w:rsidRDefault="008546C8" w:rsidP="00811661">
      <w:pPr>
        <w:pStyle w:val="H3Body"/>
        <w:spacing w:after="0"/>
        <w:ind w:left="0"/>
      </w:pPr>
      <w:r>
        <w:t xml:space="preserve">                        &amp;lt;name&amp;gt;entry-2&amp;lt;/name&amp;gt;</w:t>
      </w:r>
    </w:p>
    <w:p w14:paraId="51B11F1E" w14:textId="77777777" w:rsidR="008546C8" w:rsidRDefault="008546C8" w:rsidP="00811661">
      <w:pPr>
        <w:pStyle w:val="H3Body"/>
        <w:spacing w:after="0"/>
        <w:ind w:left="0"/>
      </w:pPr>
      <w:r>
        <w:t xml:space="preserve">                        &amp;lt;id&amp;gt;11&amp;lt;/id&amp;gt;</w:t>
      </w:r>
    </w:p>
    <w:p w14:paraId="130395D2" w14:textId="77777777" w:rsidR="008546C8" w:rsidRDefault="008546C8" w:rsidP="00811661">
      <w:pPr>
        <w:pStyle w:val="H3Body"/>
        <w:spacing w:after="0"/>
        <w:ind w:left="0"/>
      </w:pPr>
      <w:r>
        <w:t xml:space="preserve">                        &amp;lt;type&amp;gt;xFP+xBIO&amp;lt;/type&amp;gt;</w:t>
      </w:r>
    </w:p>
    <w:p w14:paraId="0B975D8D" w14:textId="77777777" w:rsidR="008546C8" w:rsidRDefault="008546C8" w:rsidP="00811661">
      <w:pPr>
        <w:pStyle w:val="H3Body"/>
        <w:spacing w:after="0"/>
        <w:ind w:left="0"/>
      </w:pPr>
      <w:r>
        <w:t xml:space="preserve">                        &amp;lt;macaddress&amp;gt;00:00:00:00:00:02&amp;lt;/macaddress&amp;gt;</w:t>
      </w:r>
    </w:p>
    <w:p w14:paraId="48ECAFE8" w14:textId="77777777" w:rsidR="008546C8" w:rsidRDefault="008546C8" w:rsidP="00811661">
      <w:pPr>
        <w:pStyle w:val="H3Body"/>
        <w:spacing w:after="0"/>
        <w:ind w:left="0"/>
      </w:pPr>
      <w:r>
        <w:t xml:space="preserve">                        &amp;lt;ipaddress&amp;gt;10.110.1.109&amp;lt;/ipaddress&amp;gt;</w:t>
      </w:r>
    </w:p>
    <w:p w14:paraId="3B252E46" w14:textId="77777777" w:rsidR="008546C8" w:rsidRDefault="008546C8" w:rsidP="00811661">
      <w:pPr>
        <w:pStyle w:val="H3Body"/>
        <w:spacing w:after="0"/>
        <w:ind w:left="0"/>
      </w:pPr>
      <w:r>
        <w:t xml:space="preserve">                        &amp;lt;port&amp;gt;8090&amp;lt;/port&amp;gt;</w:t>
      </w:r>
    </w:p>
    <w:p w14:paraId="1C6D08DA" w14:textId="77777777" w:rsidR="008546C8" w:rsidRDefault="008546C8" w:rsidP="00811661">
      <w:pPr>
        <w:pStyle w:val="H3Body"/>
        <w:spacing w:after="0"/>
        <w:ind w:left="0"/>
      </w:pPr>
      <w:r>
        <w:t xml:space="preserve">                        &amp;lt;gain&amp;gt;1.0&amp;lt;/gain&amp;gt;</w:t>
      </w:r>
    </w:p>
    <w:p w14:paraId="1DF9495F" w14:textId="77777777" w:rsidR="008546C8" w:rsidRDefault="008546C8" w:rsidP="00811661">
      <w:pPr>
        <w:pStyle w:val="H3Body"/>
        <w:spacing w:after="0"/>
        <w:ind w:left="0"/>
      </w:pPr>
      <w:r>
        <w:t xml:space="preserve">                        &amp;lt;threshold&amp;gt;0&amp;lt;/threshold&amp;gt;</w:t>
      </w:r>
    </w:p>
    <w:p w14:paraId="7F80817F" w14:textId="77777777" w:rsidR="008546C8" w:rsidRDefault="008546C8" w:rsidP="00811661">
      <w:pPr>
        <w:pStyle w:val="H3Body"/>
        <w:spacing w:after="0"/>
        <w:ind w:left="0"/>
      </w:pPr>
      <w:r>
        <w:t xml:space="preserve">                        &amp;lt;lane&amp;gt;2&amp;lt;/lane&amp;gt;</w:t>
      </w:r>
    </w:p>
    <w:p w14:paraId="7FF4E9FB" w14:textId="77777777" w:rsidR="008546C8" w:rsidRDefault="008546C8" w:rsidP="00811661">
      <w:pPr>
        <w:pStyle w:val="H3Body"/>
        <w:spacing w:after="0"/>
        <w:ind w:left="0"/>
      </w:pPr>
      <w:r>
        <w:t xml:space="preserve">                        &amp;lt;deviceid&amp;gt;202&amp;lt;/deviceid&amp;gt;</w:t>
      </w:r>
    </w:p>
    <w:p w14:paraId="71C14455" w14:textId="77777777" w:rsidR="008546C8" w:rsidRDefault="008546C8" w:rsidP="00811661">
      <w:pPr>
        <w:pStyle w:val="H3Body"/>
        <w:spacing w:after="0"/>
        <w:ind w:left="0"/>
      </w:pPr>
      <w:r>
        <w:t xml:space="preserve">                        &amp;lt;x&amp;gt;100&amp;lt;/x&amp;gt;</w:t>
      </w:r>
    </w:p>
    <w:p w14:paraId="1E675E5A" w14:textId="77777777" w:rsidR="008546C8" w:rsidRDefault="008546C8" w:rsidP="00811661">
      <w:pPr>
        <w:pStyle w:val="H3Body"/>
        <w:spacing w:after="0"/>
        <w:ind w:left="0"/>
      </w:pPr>
      <w:r>
        <w:t xml:space="preserve">                        &amp;lt;y&amp;gt;4&amp;lt;/y&amp;gt;</w:t>
      </w:r>
    </w:p>
    <w:p w14:paraId="7E9B64B4" w14:textId="77777777" w:rsidR="008546C8" w:rsidRDefault="008546C8" w:rsidP="00811661">
      <w:pPr>
        <w:pStyle w:val="H3Body"/>
        <w:spacing w:after="0"/>
        <w:ind w:left="0"/>
      </w:pPr>
      <w:r>
        <w:t xml:space="preserve">                        &amp;lt;timelasthello&amp;gt;1366317808621&amp;lt;/timelasthello&amp;gt;</w:t>
      </w:r>
    </w:p>
    <w:p w14:paraId="2A734E92" w14:textId="77777777" w:rsidR="008546C8" w:rsidRDefault="008546C8" w:rsidP="00811661">
      <w:pPr>
        <w:pStyle w:val="H3Body"/>
        <w:spacing w:after="0"/>
        <w:ind w:left="0"/>
      </w:pPr>
      <w:r>
        <w:t xml:space="preserve">                        &amp;lt;version&amp;gt;0.0.0.0&amp;lt;/version&amp;gt;</w:t>
      </w:r>
    </w:p>
    <w:p w14:paraId="2499F036" w14:textId="77777777" w:rsidR="008546C8" w:rsidRDefault="008546C8" w:rsidP="00811661">
      <w:pPr>
        <w:pStyle w:val="H3Body"/>
        <w:spacing w:after="0"/>
        <w:ind w:left="0"/>
      </w:pPr>
      <w:r>
        <w:t xml:space="preserve">                        &amp;lt;minxbrcversion&amp;gt;1.0.0.0&amp;lt;/minxbrcversion&amp;gt;</w:t>
      </w:r>
    </w:p>
    <w:p w14:paraId="40A111CC" w14:textId="77777777" w:rsidR="008546C8" w:rsidRDefault="008546C8" w:rsidP="00811661">
      <w:pPr>
        <w:pStyle w:val="H3Body"/>
        <w:spacing w:after="0"/>
        <w:ind w:left="0"/>
      </w:pPr>
      <w:r>
        <w:t xml:space="preserve">                        &amp;lt;istransmitter&amp;gt;false&amp;lt;/istransmitter&amp;gt;</w:t>
      </w:r>
    </w:p>
    <w:p w14:paraId="7E349234" w14:textId="77777777" w:rsidR="008546C8" w:rsidRDefault="008546C8" w:rsidP="00811661">
      <w:pPr>
        <w:pStyle w:val="H3Body"/>
        <w:spacing w:after="0"/>
        <w:ind w:left="0"/>
      </w:pPr>
      <w:r>
        <w:t xml:space="preserve">                        &amp;lt;enabled&amp;gt;true&amp;lt;/enabled&amp;gt;</w:t>
      </w:r>
    </w:p>
    <w:p w14:paraId="41D9BF97" w14:textId="77777777" w:rsidR="008546C8" w:rsidRDefault="008546C8" w:rsidP="00811661">
      <w:pPr>
        <w:pStyle w:val="H3Body"/>
        <w:spacing w:after="0"/>
        <w:ind w:left="0"/>
      </w:pPr>
      <w:r>
        <w:t xml:space="preserve">                        &amp;lt;disabledReason&amp;gt;&amp;lt;/disabledReason&amp;gt;</w:t>
      </w:r>
    </w:p>
    <w:p w14:paraId="5997D082" w14:textId="77777777" w:rsidR="008546C8" w:rsidRDefault="008546C8" w:rsidP="00811661">
      <w:pPr>
        <w:pStyle w:val="H3Body"/>
        <w:spacing w:after="0"/>
        <w:ind w:left="0"/>
      </w:pPr>
      <w:r>
        <w:t xml:space="preserve">                        &amp;lt;transmitPayload&amp;gt;http://10.110.1.120:8080&amp;lt;/transmitPayload&amp;gt;</w:t>
      </w:r>
    </w:p>
    <w:p w14:paraId="3026DE19" w14:textId="77777777" w:rsidR="008546C8" w:rsidRDefault="008546C8" w:rsidP="00811661">
      <w:pPr>
        <w:pStyle w:val="H3Body"/>
        <w:spacing w:after="0"/>
        <w:ind w:left="0"/>
      </w:pPr>
      <w:r>
        <w:t xml:space="preserve">                        &amp;lt;signalStrengthTransitThreshold&amp;gt;-127&amp;lt;/signalStrengthTransitThreshold&amp;gt;</w:t>
      </w:r>
    </w:p>
    <w:p w14:paraId="5E233AE0" w14:textId="77777777" w:rsidR="008546C8" w:rsidRDefault="008546C8" w:rsidP="00811661">
      <w:pPr>
        <w:pStyle w:val="H3Body"/>
        <w:spacing w:after="0"/>
        <w:ind w:left="0"/>
      </w:pPr>
      <w:r>
        <w:t xml:space="preserve">                        &amp;lt;bioDeviceType&amp;gt;1&amp;lt;/bioDeviceType&amp;gt;</w:t>
      </w:r>
    </w:p>
    <w:p w14:paraId="08967C65" w14:textId="77777777" w:rsidR="008546C8" w:rsidRDefault="008546C8" w:rsidP="00811661">
      <w:pPr>
        <w:pStyle w:val="H3Body"/>
        <w:spacing w:after="0"/>
        <w:ind w:left="0"/>
      </w:pPr>
      <w:r>
        <w:t xml:space="preserve">                    &amp;lt;/reader&amp;gt;</w:t>
      </w:r>
    </w:p>
    <w:p w14:paraId="102EDA14" w14:textId="77777777" w:rsidR="008546C8" w:rsidRDefault="008546C8" w:rsidP="00811661">
      <w:pPr>
        <w:pStyle w:val="H3Body"/>
        <w:spacing w:after="0"/>
        <w:ind w:left="0"/>
      </w:pPr>
      <w:r>
        <w:t xml:space="preserve">                &amp;lt;/readers&amp;gt;</w:t>
      </w:r>
    </w:p>
    <w:p w14:paraId="7070EB42" w14:textId="77777777" w:rsidR="008546C8" w:rsidRDefault="008546C8" w:rsidP="00811661">
      <w:pPr>
        <w:pStyle w:val="H3Body"/>
        <w:spacing w:after="0"/>
        <w:ind w:left="0"/>
      </w:pPr>
      <w:r>
        <w:t xml:space="preserve">            &amp;lt;/readerlocation&amp;gt;</w:t>
      </w:r>
    </w:p>
    <w:p w14:paraId="36FE3372" w14:textId="77777777" w:rsidR="008546C8" w:rsidRDefault="008546C8" w:rsidP="00811661">
      <w:pPr>
        <w:pStyle w:val="H3Body"/>
        <w:spacing w:after="0"/>
        <w:ind w:left="0"/>
      </w:pPr>
      <w:r>
        <w:t xml:space="preserve">            &amp;lt;readerlocation&amp;gt;</w:t>
      </w:r>
    </w:p>
    <w:p w14:paraId="5108689E" w14:textId="77777777" w:rsidR="008546C8" w:rsidRDefault="008546C8" w:rsidP="00811661">
      <w:pPr>
        <w:pStyle w:val="H3Body"/>
        <w:spacing w:after="0"/>
        <w:ind w:left="0"/>
      </w:pPr>
      <w:r>
        <w:t xml:space="preserve">                &amp;lt;section&amp;gt;&amp;lt;/section&amp;gt;</w:t>
      </w:r>
    </w:p>
    <w:p w14:paraId="4AA244D2" w14:textId="77777777" w:rsidR="008546C8" w:rsidRDefault="008546C8" w:rsidP="00811661">
      <w:pPr>
        <w:pStyle w:val="H3Body"/>
        <w:spacing w:after="0"/>
        <w:ind w:left="0"/>
      </w:pPr>
      <w:r>
        <w:t xml:space="preserve">                &amp;lt;name&amp;gt;UNKNOWN&amp;lt;/name&amp;gt;</w:t>
      </w:r>
    </w:p>
    <w:p w14:paraId="4E371ACF" w14:textId="77777777" w:rsidR="008546C8" w:rsidRDefault="008546C8" w:rsidP="00811661">
      <w:pPr>
        <w:pStyle w:val="H3Body"/>
        <w:spacing w:after="0"/>
        <w:ind w:left="0"/>
      </w:pPr>
      <w:r>
        <w:t xml:space="preserve">                &amp;lt;id&amp;gt;0&amp;lt;/id&amp;gt;</w:t>
      </w:r>
    </w:p>
    <w:p w14:paraId="330C4DF8" w14:textId="77777777" w:rsidR="008546C8" w:rsidRDefault="008546C8" w:rsidP="00811661">
      <w:pPr>
        <w:pStyle w:val="H3Body"/>
        <w:spacing w:after="0"/>
        <w:ind w:left="0"/>
      </w:pPr>
      <w:r>
        <w:t xml:space="preserve">                &amp;lt;type&amp;gt;0&amp;lt;/type&amp;gt;</w:t>
      </w:r>
    </w:p>
    <w:p w14:paraId="7A17E39B" w14:textId="77777777" w:rsidR="008546C8" w:rsidRDefault="008546C8" w:rsidP="00811661">
      <w:pPr>
        <w:pStyle w:val="H3Body"/>
        <w:spacing w:after="0"/>
        <w:ind w:left="0"/>
      </w:pPr>
      <w:r>
        <w:t xml:space="preserve">                &amp;lt;x&amp;gt;0.0&amp;lt;/x&amp;gt;</w:t>
      </w:r>
    </w:p>
    <w:p w14:paraId="01839A36" w14:textId="77777777" w:rsidR="008546C8" w:rsidRDefault="008546C8" w:rsidP="00811661">
      <w:pPr>
        <w:pStyle w:val="H3Body"/>
        <w:spacing w:after="0"/>
        <w:ind w:left="0"/>
      </w:pPr>
      <w:r>
        <w:t xml:space="preserve">                &amp;lt;y&amp;gt;0.0&amp;lt;/y&amp;gt;</w:t>
      </w:r>
    </w:p>
    <w:p w14:paraId="30BFC87C" w14:textId="77777777" w:rsidR="008546C8" w:rsidRDefault="008546C8" w:rsidP="00811661">
      <w:pPr>
        <w:pStyle w:val="H3Body"/>
        <w:spacing w:after="0"/>
        <w:ind w:left="0"/>
      </w:pPr>
      <w:r>
        <w:t xml:space="preserve">                &amp;lt;usesecureid&amp;gt;false&amp;lt;/usesecureid&amp;gt;</w:t>
      </w:r>
    </w:p>
    <w:p w14:paraId="487AFFBC" w14:textId="77777777" w:rsidR="008546C8" w:rsidRDefault="008546C8" w:rsidP="00811661">
      <w:pPr>
        <w:pStyle w:val="H3Body"/>
        <w:spacing w:after="0"/>
        <w:ind w:left="0"/>
      </w:pPr>
      <w:r>
        <w:t xml:space="preserve">                &amp;lt;successsequence&amp;gt;&amp;lt;/successsequence&amp;gt;</w:t>
      </w:r>
    </w:p>
    <w:p w14:paraId="31B1A79A" w14:textId="77777777" w:rsidR="008546C8" w:rsidRDefault="008546C8" w:rsidP="00811661">
      <w:pPr>
        <w:pStyle w:val="H3Body"/>
        <w:spacing w:after="0"/>
        <w:ind w:left="0"/>
      </w:pPr>
      <w:r>
        <w:t xml:space="preserve">                &amp;lt;successtimeout&amp;gt;0&amp;lt;/successtimeout&amp;gt;</w:t>
      </w:r>
    </w:p>
    <w:p w14:paraId="07778814" w14:textId="77777777" w:rsidR="008546C8" w:rsidRDefault="008546C8" w:rsidP="00811661">
      <w:pPr>
        <w:pStyle w:val="H3Body"/>
        <w:spacing w:after="0"/>
        <w:ind w:left="0"/>
      </w:pPr>
      <w:r>
        <w:t xml:space="preserve">                &amp;lt;failuresequence&amp;gt;&amp;lt;/failuresequence&amp;gt;</w:t>
      </w:r>
    </w:p>
    <w:p w14:paraId="0FAC2589" w14:textId="77777777" w:rsidR="008546C8" w:rsidRDefault="008546C8" w:rsidP="00811661">
      <w:pPr>
        <w:pStyle w:val="H3Body"/>
        <w:spacing w:after="0"/>
        <w:ind w:left="0"/>
      </w:pPr>
      <w:r>
        <w:t xml:space="preserve">                &amp;lt;failuretimeout&amp;gt;0&amp;lt;/failuretimeout&amp;gt;</w:t>
      </w:r>
    </w:p>
    <w:p w14:paraId="5A28AA12" w14:textId="77777777" w:rsidR="008546C8" w:rsidRDefault="008546C8" w:rsidP="00811661">
      <w:pPr>
        <w:pStyle w:val="H3Body"/>
        <w:spacing w:after="0"/>
        <w:ind w:left="0"/>
      </w:pPr>
      <w:r>
        <w:t xml:space="preserve">                &amp;lt;errorsequence&amp;gt;&amp;lt;/errorsequence&amp;gt;</w:t>
      </w:r>
    </w:p>
    <w:p w14:paraId="6511624F" w14:textId="77777777" w:rsidR="008546C8" w:rsidRDefault="008546C8" w:rsidP="00811661">
      <w:pPr>
        <w:pStyle w:val="H3Body"/>
        <w:spacing w:after="0"/>
        <w:ind w:left="0"/>
      </w:pPr>
      <w:r>
        <w:t xml:space="preserve">                &amp;lt;errortimeout&amp;gt;0&amp;lt;/errortimeout&amp;gt;</w:t>
      </w:r>
    </w:p>
    <w:p w14:paraId="66F54E82" w14:textId="77777777" w:rsidR="008546C8" w:rsidRDefault="008546C8" w:rsidP="00811661">
      <w:pPr>
        <w:pStyle w:val="H3Body"/>
        <w:spacing w:after="0"/>
        <w:ind w:left="0"/>
      </w:pPr>
      <w:r>
        <w:t xml:space="preserve">                &amp;lt;idlesequence&amp;gt;&amp;lt;/idlesequence&amp;gt;</w:t>
      </w:r>
    </w:p>
    <w:p w14:paraId="6BD1BAF3" w14:textId="77777777" w:rsidR="008546C8" w:rsidRDefault="008546C8" w:rsidP="00811661">
      <w:pPr>
        <w:pStyle w:val="H3Body"/>
        <w:spacing w:after="0"/>
        <w:ind w:left="0"/>
      </w:pPr>
      <w:r>
        <w:t xml:space="preserve">                &amp;lt;tapsequence&amp;gt;&amp;lt;/tapsequence&amp;gt;</w:t>
      </w:r>
    </w:p>
    <w:p w14:paraId="67FDE16E" w14:textId="77777777" w:rsidR="008546C8" w:rsidRDefault="008546C8" w:rsidP="00811661">
      <w:pPr>
        <w:pStyle w:val="H3Body"/>
        <w:spacing w:after="0"/>
        <w:ind w:left="0"/>
      </w:pPr>
      <w:r>
        <w:t xml:space="preserve">                &amp;lt;taptimeout&amp;gt;0&amp;lt;/taptimeout&amp;gt;</w:t>
      </w:r>
    </w:p>
    <w:p w14:paraId="11BE1B32" w14:textId="77777777" w:rsidR="008546C8" w:rsidRDefault="008546C8" w:rsidP="00811661">
      <w:pPr>
        <w:pStyle w:val="H3Body"/>
        <w:spacing w:after="0"/>
        <w:ind w:left="0"/>
      </w:pPr>
      <w:r>
        <w:t xml:space="preserve">                                &amp;lt;readers&amp;gt;</w:t>
      </w:r>
    </w:p>
    <w:p w14:paraId="452605A9" w14:textId="77777777" w:rsidR="008546C8" w:rsidRDefault="008546C8" w:rsidP="00811661">
      <w:pPr>
        <w:pStyle w:val="H3Body"/>
        <w:spacing w:after="0"/>
        <w:ind w:left="0"/>
      </w:pPr>
      <w:r>
        <w:t xml:space="preserve">                    &amp;lt;reader&amp;gt;</w:t>
      </w:r>
    </w:p>
    <w:p w14:paraId="5EB3FC95" w14:textId="77777777" w:rsidR="008546C8" w:rsidRDefault="008546C8" w:rsidP="00811661">
      <w:pPr>
        <w:pStyle w:val="H3Body"/>
        <w:spacing w:after="0"/>
        <w:ind w:left="0"/>
      </w:pPr>
      <w:r>
        <w:t xml:space="preserve">                        &amp;lt;name&amp;gt;slava-test-reader&amp;lt;/name&amp;gt;</w:t>
      </w:r>
    </w:p>
    <w:p w14:paraId="39EDD851" w14:textId="77777777" w:rsidR="008546C8" w:rsidRDefault="008546C8" w:rsidP="00811661">
      <w:pPr>
        <w:pStyle w:val="H3Body"/>
        <w:spacing w:after="0"/>
        <w:ind w:left="0"/>
      </w:pPr>
      <w:r>
        <w:t xml:space="preserve">                        &amp;lt;id&amp;gt;15&amp;lt;/id&amp;gt;</w:t>
      </w:r>
    </w:p>
    <w:p w14:paraId="74905C63" w14:textId="77777777" w:rsidR="008546C8" w:rsidRDefault="008546C8" w:rsidP="00811661">
      <w:pPr>
        <w:pStyle w:val="H3Body"/>
        <w:spacing w:after="0"/>
        <w:ind w:left="0"/>
      </w:pPr>
      <w:r>
        <w:t xml:space="preserve">                        &amp;lt;type&amp;gt;Long Range&amp;lt;/type&amp;gt;</w:t>
      </w:r>
    </w:p>
    <w:p w14:paraId="61352E4F" w14:textId="77777777" w:rsidR="008546C8" w:rsidRDefault="008546C8" w:rsidP="00811661">
      <w:pPr>
        <w:pStyle w:val="H3Body"/>
        <w:spacing w:after="0"/>
        <w:ind w:left="0"/>
      </w:pPr>
      <w:r>
        <w:t xml:space="preserve">                        &amp;lt;macaddress&amp;gt;11:00:00:00:80:84&amp;lt;/macaddress&amp;gt;</w:t>
      </w:r>
    </w:p>
    <w:p w14:paraId="503E7FB7" w14:textId="77777777" w:rsidR="008546C8" w:rsidRDefault="008546C8" w:rsidP="00811661">
      <w:pPr>
        <w:pStyle w:val="H3Body"/>
        <w:spacing w:after="0"/>
        <w:ind w:left="0"/>
      </w:pPr>
      <w:r>
        <w:t xml:space="preserve">                        &amp;lt;ipaddress&amp;gt;10.1.53.48&amp;lt;/ipaddress&amp;gt;</w:t>
      </w:r>
    </w:p>
    <w:p w14:paraId="08B6625B" w14:textId="77777777" w:rsidR="008546C8" w:rsidRDefault="008546C8" w:rsidP="00811661">
      <w:pPr>
        <w:pStyle w:val="H3Body"/>
        <w:spacing w:after="0"/>
        <w:ind w:left="0"/>
      </w:pPr>
      <w:r>
        <w:t xml:space="preserve">                        &amp;lt;port&amp;gt;8084&amp;lt;/port&amp;gt;</w:t>
      </w:r>
    </w:p>
    <w:p w14:paraId="57E7EC7D" w14:textId="77777777" w:rsidR="008546C8" w:rsidRDefault="008546C8" w:rsidP="00811661">
      <w:pPr>
        <w:pStyle w:val="H3Body"/>
        <w:spacing w:after="0"/>
        <w:ind w:left="0"/>
      </w:pPr>
      <w:r>
        <w:t xml:space="preserve">                        &amp;lt;gain&amp;gt;1.1&amp;lt;/gain&amp;gt;</w:t>
      </w:r>
    </w:p>
    <w:p w14:paraId="7768506C" w14:textId="77777777" w:rsidR="008546C8" w:rsidRDefault="008546C8" w:rsidP="00811661">
      <w:pPr>
        <w:pStyle w:val="H3Body"/>
        <w:spacing w:after="0"/>
        <w:ind w:left="0"/>
      </w:pPr>
      <w:r>
        <w:t xml:space="preserve">                        &amp;lt;threshold&amp;gt;-90&amp;lt;/threshold&amp;gt;</w:t>
      </w:r>
    </w:p>
    <w:p w14:paraId="77E23757" w14:textId="77777777" w:rsidR="008546C8" w:rsidRDefault="008546C8" w:rsidP="00811661">
      <w:pPr>
        <w:pStyle w:val="H3Body"/>
        <w:spacing w:after="0"/>
        <w:ind w:left="0"/>
      </w:pPr>
      <w:r>
        <w:t xml:space="preserve">                        &amp;lt;lane&amp;gt;0&amp;lt;/lane&amp;gt;</w:t>
      </w:r>
    </w:p>
    <w:p w14:paraId="3C720B67" w14:textId="77777777" w:rsidR="008546C8" w:rsidRDefault="008546C8" w:rsidP="00811661">
      <w:pPr>
        <w:pStyle w:val="H3Body"/>
        <w:spacing w:after="0"/>
        <w:ind w:left="0"/>
      </w:pPr>
      <w:r>
        <w:t xml:space="preserve">                        &amp;lt;deviceid&amp;gt;0&amp;lt;/deviceid&amp;gt;</w:t>
      </w:r>
    </w:p>
    <w:p w14:paraId="7E2C3F90" w14:textId="77777777" w:rsidR="008546C8" w:rsidRDefault="008546C8" w:rsidP="00811661">
      <w:pPr>
        <w:pStyle w:val="H3Body"/>
        <w:spacing w:after="0"/>
        <w:ind w:left="0"/>
      </w:pPr>
      <w:r>
        <w:t xml:space="preserve">                        &amp;lt;x&amp;gt;0&amp;lt;/x&amp;gt;</w:t>
      </w:r>
    </w:p>
    <w:p w14:paraId="028F6CA7" w14:textId="77777777" w:rsidR="008546C8" w:rsidRDefault="008546C8" w:rsidP="00811661">
      <w:pPr>
        <w:pStyle w:val="H3Body"/>
        <w:spacing w:after="0"/>
        <w:ind w:left="0"/>
      </w:pPr>
      <w:r>
        <w:t xml:space="preserve">                        &amp;lt;y&amp;gt;0&amp;lt;/y&amp;gt;</w:t>
      </w:r>
    </w:p>
    <w:p w14:paraId="53480787" w14:textId="77777777" w:rsidR="008546C8" w:rsidRDefault="008546C8" w:rsidP="00811661">
      <w:pPr>
        <w:pStyle w:val="H3Body"/>
        <w:spacing w:after="0"/>
        <w:ind w:left="0"/>
      </w:pPr>
      <w:r>
        <w:t xml:space="preserve">                        &amp;lt;timelasthello&amp;gt;1365730000597&amp;lt;/timelasthello&amp;gt;</w:t>
      </w:r>
    </w:p>
    <w:p w14:paraId="0D559D1E" w14:textId="77777777" w:rsidR="008546C8" w:rsidRDefault="008546C8" w:rsidP="00811661">
      <w:pPr>
        <w:pStyle w:val="H3Body"/>
        <w:spacing w:after="0"/>
        <w:ind w:left="0"/>
      </w:pPr>
      <w:r>
        <w:t xml:space="preserve">                        &amp;lt;version&amp;gt;9.0.0.0&amp;lt;/version&amp;gt;</w:t>
      </w:r>
    </w:p>
    <w:p w14:paraId="28792E90" w14:textId="77777777" w:rsidR="008546C8" w:rsidRDefault="008546C8" w:rsidP="00811661">
      <w:pPr>
        <w:pStyle w:val="H3Body"/>
        <w:spacing w:after="0"/>
        <w:ind w:left="0"/>
      </w:pPr>
      <w:r>
        <w:t xml:space="preserve">                        &amp;lt;minxbrcversion&amp;gt;0.0.0.0&amp;lt;/minxbrcversion&amp;gt;</w:t>
      </w:r>
    </w:p>
    <w:p w14:paraId="4BFC19A9" w14:textId="77777777" w:rsidR="008546C8" w:rsidRDefault="008546C8" w:rsidP="00811661">
      <w:pPr>
        <w:pStyle w:val="H3Body"/>
        <w:spacing w:after="0"/>
        <w:ind w:left="0"/>
      </w:pPr>
      <w:r>
        <w:t xml:space="preserve">                        &amp;lt;istransmitter&amp;gt;false&amp;lt;/istransmitter&amp;gt;</w:t>
      </w:r>
    </w:p>
    <w:p w14:paraId="21714FF3" w14:textId="77777777" w:rsidR="008546C8" w:rsidRDefault="008546C8" w:rsidP="00811661">
      <w:pPr>
        <w:pStyle w:val="H3Body"/>
        <w:spacing w:after="0"/>
        <w:ind w:left="0"/>
      </w:pPr>
      <w:r>
        <w:t xml:space="preserve">                        &amp;lt;enabled&amp;gt;true&amp;lt;/enabled&amp;gt;</w:t>
      </w:r>
    </w:p>
    <w:p w14:paraId="1314D1CE" w14:textId="77777777" w:rsidR="008546C8" w:rsidRDefault="008546C8" w:rsidP="00811661">
      <w:pPr>
        <w:pStyle w:val="H3Body"/>
        <w:spacing w:after="0"/>
        <w:ind w:left="0"/>
      </w:pPr>
      <w:r>
        <w:t xml:space="preserve">                        &amp;lt;disabledReason&amp;gt;&amp;lt;/disabledReason&amp;gt;</w:t>
      </w:r>
    </w:p>
    <w:p w14:paraId="20C18BFA" w14:textId="77777777" w:rsidR="008546C8" w:rsidRDefault="008546C8" w:rsidP="00811661">
      <w:pPr>
        <w:pStyle w:val="H3Body"/>
        <w:spacing w:after="0"/>
        <w:ind w:left="0"/>
      </w:pPr>
      <w:r>
        <w:t xml:space="preserve">                        &amp;lt;transmitPayload&amp;gt;&amp;lt;/transmitPayload&amp;gt;</w:t>
      </w:r>
    </w:p>
    <w:p w14:paraId="3C23BBE1" w14:textId="77777777" w:rsidR="008546C8" w:rsidRDefault="008546C8" w:rsidP="00811661">
      <w:pPr>
        <w:pStyle w:val="H3Body"/>
        <w:spacing w:after="0"/>
        <w:ind w:left="0"/>
      </w:pPr>
      <w:r>
        <w:t xml:space="preserve">                        &amp;lt;signalStrengthTransitThreshold&amp;gt;-127&amp;lt;/signalStrengthTransitThreshold&amp;gt;</w:t>
      </w:r>
    </w:p>
    <w:p w14:paraId="41EB7A35" w14:textId="77777777" w:rsidR="008546C8" w:rsidRDefault="008546C8" w:rsidP="00811661">
      <w:pPr>
        <w:pStyle w:val="H3Body"/>
        <w:spacing w:after="0"/>
        <w:ind w:left="0"/>
      </w:pPr>
      <w:r>
        <w:t xml:space="preserve">                        &amp;lt;bioDeviceType&amp;gt;3&amp;lt;/bioDeviceType&amp;gt;</w:t>
      </w:r>
    </w:p>
    <w:p w14:paraId="01BC2A6F" w14:textId="77777777" w:rsidR="008546C8" w:rsidRDefault="008546C8" w:rsidP="00811661">
      <w:pPr>
        <w:pStyle w:val="H3Body"/>
        <w:spacing w:after="0"/>
        <w:ind w:left="0"/>
      </w:pPr>
      <w:r>
        <w:t xml:space="preserve">                    &amp;lt;/reader&amp;gt;</w:t>
      </w:r>
    </w:p>
    <w:p w14:paraId="2AB49C5F" w14:textId="77777777" w:rsidR="008546C8" w:rsidRDefault="008546C8" w:rsidP="00811661">
      <w:pPr>
        <w:pStyle w:val="H3Body"/>
        <w:spacing w:after="0"/>
        <w:ind w:left="0"/>
      </w:pPr>
      <w:r>
        <w:t xml:space="preserve">                &amp;lt;/readers&amp;gt;</w:t>
      </w:r>
    </w:p>
    <w:p w14:paraId="6DDFBD41" w14:textId="77777777" w:rsidR="008546C8" w:rsidRDefault="008546C8" w:rsidP="00811661">
      <w:pPr>
        <w:pStyle w:val="H3Body"/>
        <w:spacing w:after="0"/>
        <w:ind w:left="0"/>
      </w:pPr>
      <w:r>
        <w:t xml:space="preserve">            &amp;lt;/readerlocation&amp;gt;</w:t>
      </w:r>
    </w:p>
    <w:p w14:paraId="3B6C682A" w14:textId="77777777" w:rsidR="008546C8" w:rsidRDefault="008546C8" w:rsidP="00811661">
      <w:pPr>
        <w:pStyle w:val="H3Body"/>
        <w:spacing w:after="0"/>
        <w:ind w:left="0"/>
      </w:pPr>
      <w:r>
        <w:t xml:space="preserve">        &amp;lt;/readerlocationinfo&amp;gt;</w:t>
      </w:r>
    </w:p>
    <w:p w14:paraId="48E4EF58" w14:textId="77777777" w:rsidR="008546C8" w:rsidRDefault="008546C8" w:rsidP="00811661">
      <w:pPr>
        <w:pStyle w:val="H3Body"/>
        <w:spacing w:after="0"/>
        <w:ind w:left="0"/>
      </w:pPr>
      <w:r>
        <w:t xml:space="preserve">        &amp;lt;griditems&amp;gt;</w:t>
      </w:r>
    </w:p>
    <w:p w14:paraId="11BEE5E1" w14:textId="77777777" w:rsidR="008546C8" w:rsidRDefault="008546C8" w:rsidP="00811661">
      <w:pPr>
        <w:pStyle w:val="H3Body"/>
        <w:spacing w:after="0"/>
        <w:ind w:left="0"/>
      </w:pPr>
      <w:r>
        <w:t xml:space="preserve">        &amp;lt;/griditems&amp;gt;</w:t>
      </w:r>
    </w:p>
    <w:p w14:paraId="63859339" w14:textId="77777777" w:rsidR="008546C8" w:rsidRDefault="008546C8" w:rsidP="00811661">
      <w:pPr>
        <w:pStyle w:val="H3Body"/>
        <w:spacing w:after="0"/>
        <w:ind w:left="0"/>
      </w:pPr>
      <w:r>
        <w:t>&amp;lt;images/&amp;gt;        &amp;lt;model&amp;gt;</w:t>
      </w:r>
    </w:p>
    <w:p w14:paraId="166DCB2D" w14:textId="77777777" w:rsidR="008546C8" w:rsidRDefault="008546C8" w:rsidP="00811661">
      <w:pPr>
        <w:pStyle w:val="H3Body"/>
        <w:spacing w:after="0"/>
        <w:ind w:left="0"/>
      </w:pPr>
      <w:r>
        <w:t>&amp;lt;parkEntryModelConfig&amp;gt;&amp;lt;castMember&amp;gt;&amp;lt;bandId&amp;gt;arek&amp;lt;/bandId&amp;gt;&amp;lt;enabled&amp;gt;true&amp;lt;/enabled&amp;gt;&amp;lt;externalId&amp;gt;&amp;lt;/externalId&amp;gt;&amp;lt;id&amp;gt;43&amp;lt;/id&amp;gt;&amp;lt;name&amp;gt;Arek&amp;lt;/name&amp;gt;&amp;lt;omniPassword&amp;gt;11111&amp;lt;/omniPassword&amp;gt;&amp;lt;omniUsername&amp;gt;800011&amp;lt;/omniUsername&amp;gt;&amp;lt;/castMember&amp;gt;&amp;lt;castMember&amp;gt;&amp;lt;bandId&amp;gt;008023C002AC9004&amp;lt;/bandId&amp;gt;&amp;lt;enabled&amp;gt;true&amp;lt;/enabled&amp;gt;&amp;lt;externalId&amp;gt;&amp;lt;/externalId&amp;gt;&amp;lt;id&amp;gt;44&amp;lt;/id&amp;gt;&amp;lt;name&amp;gt;Cast Member Five&amp;lt;/name&amp;gt;&amp;lt;omniPassword&amp;gt;11111&amp;lt;/omniPassword&amp;gt;&amp;lt;omniUsername&amp;gt;800011&amp;lt;/omniUsername&amp;gt;&amp;lt;/castMember&amp;gt;&amp;lt;castMember&amp;gt;&amp;lt;bandId&amp;gt;008023C002ABFC04&amp;lt;/bandId&amp;gt;&amp;lt;enabled&amp;gt;true&amp;lt;/enabled&amp;gt;&amp;lt;externalId&amp;gt;&amp;lt;/externalId&amp;gt;&amp;lt;id&amp;gt;45&amp;lt;/id&amp;gt;&amp;lt;name&amp;gt;Cast Member Four&amp;lt;/name&amp;gt;&amp;lt;omniPassword&amp;gt;11111&amp;lt;/omniPassword&amp;gt;&amp;lt;omniUsername&amp;gt;800011&amp;lt;/omniUsername&amp;gt;&amp;lt;/castMember&amp;gt;&amp;lt;castMember&amp;gt;&amp;lt;bandId&amp;gt;008023C002AB7404&amp;lt;/bandId&amp;gt;&amp;lt;enabled&amp;gt;true&amp;lt;/enabled&amp;gt;&amp;lt;externalId&amp;gt;&amp;lt;/externalId&amp;gt;&amp;lt;id&amp;gt;46&amp;lt;/id&amp;gt;&amp;lt;name&amp;gt;Cast Member One&amp;lt;/name&amp;gt;&amp;lt;omniPassword&amp;gt;11111&amp;lt;/omniPassword&amp;gt;&amp;lt;omniUsername&amp;gt;800011&amp;lt;/omniUsername&amp;gt;&amp;lt;/castMember&amp;gt;&amp;lt;castMember&amp;gt;&amp;lt;bandId&amp;gt;008023C002AC2104&amp;lt;/bandId&amp;gt;&amp;lt;enabled&amp;gt;true&amp;lt;/enabled&amp;gt;&amp;lt;externalId&amp;gt;&amp;lt;/externalId&amp;gt;&amp;lt;id&amp;gt;47&amp;lt;/id&amp;gt;&amp;lt;name&amp;gt;Cast Member Three&amp;lt;/name&amp;gt;&amp;lt;omniPassword&amp;gt;11111&amp;lt;/omniPassword&amp;gt;&amp;lt;omniUsername&amp;gt;800011&amp;lt;/omniUsername&amp;gt;&amp;lt;/castMember&amp;gt;&amp;lt;castMember&amp;gt;&amp;lt;bandId&amp;gt;008023C002AC7E04&amp;lt;/bandId&amp;gt;&amp;lt;enabled&amp;gt;true&amp;lt;/enabled&amp;gt;&amp;lt;externalId&amp;gt;&amp;lt;/externalId&amp;gt;&amp;lt;id&amp;gt;48&amp;lt;/id&amp;gt;&amp;lt;name&amp;gt;Cast Member Two&amp;lt;/name&amp;gt;&amp;lt;omniPassword&amp;gt;11111&amp;lt;/omniPassword&amp;gt;&amp;lt;omniUsername&amp;gt;800011&amp;lt;/omniUsername&amp;gt;&amp;lt;/castMember&amp;gt;&amp;lt;readerOmniServers&amp;gt;&amp;lt;omniServer&amp;gt;&amp;lt;active&amp;gt;true&amp;lt;/active&amp;gt;&amp;lt;description&amp;gt;dev-xbrc-pe-1&amp;lt;/description&amp;gt;&amp;lt;hostname&amp;gt;10.110.1.109&amp;lt;/hostname&amp;gt;&amp;lt;id&amp;gt;1&amp;lt;/id&amp;gt;&amp;lt;notActiveReason&amp;gt;&amp;lt;/notActiveReason&amp;gt;&amp;lt;port&amp;gt;9920&amp;lt;/port&amp;gt;&amp;lt;/omniServer&amp;gt;&amp;lt;omniServer&amp;gt;&amp;lt;active&amp;gt;true&amp;lt;/active&amp;gt;&amp;lt;description&amp;gt;Disney Alpha Lab TOR 1&amp;lt;/description&amp;gt;&amp;lt;hostname&amp;gt;10.92.61.36&amp;lt;/hostname&amp;gt;&amp;lt;id&amp;gt;11&amp;lt;/id&amp;gt;&amp;lt;notActiveReason&amp;gt;&amp;lt;/notActiveReason&amp;gt;&amp;lt;port&amp;gt;9920&amp;lt;/port&amp;gt;&amp;lt;/omniServer&amp;gt;&amp;lt;omniServer&amp;gt;&amp;lt;active&amp;gt;true&amp;lt;/active&amp;gt;&amp;lt;description&amp;gt;Disney Alpha Lab TOR 2&amp;lt;/description&amp;gt;&amp;lt;hostname&amp;gt;10.92.61.44&amp;lt;/hostname&amp;gt;&amp;lt;id&amp;gt;12&amp;lt;/id&amp;gt;&amp;lt;notActiveReason&amp;gt;&amp;lt;/notActiveReason&amp;gt;&amp;lt;port&amp;gt;9920&amp;lt;/port&amp;gt;&amp;lt;/omniServer&amp;gt;&amp;lt;readerOmniServer&amp;gt;&amp;lt;omniserverid&amp;gt;1&amp;lt;/omniserverid&amp;gt;&amp;lt;priority&amp;gt;0&amp;lt;/priority&amp;gt;&amp;lt;readerid&amp;gt;10&amp;lt;/readerid&amp;gt;&amp;lt;/readerOmniServer&amp;gt;&amp;lt;readerOmniServer&amp;gt;&amp;lt;omniserverid&amp;gt;1&amp;lt;/omniserverid&amp;gt;&amp;lt;priority&amp;gt;0&amp;lt;/priority&amp;gt;&amp;lt;readerid&amp;gt;11&amp;lt;/readerid&amp;gt;&amp;lt;/readerOmniServer&amp;gt;&amp;lt;readerOmniServer&amp;gt;&amp;lt;omniserverid&amp;gt;1&amp;lt;/omniserverid&amp;gt;&amp;lt;priority&amp;gt;2&amp;lt;/priority&amp;gt;&amp;lt;readerid&amp;gt;13&amp;lt;/readerid&amp;gt;&amp;lt;/readerOmniServer&amp;gt;&amp;lt;/readerOmniServers&amp;gt;&amp;lt;/parkEntryModelConfig&amp;gt;        &amp;lt;/model&amp;gt;</w:t>
      </w:r>
    </w:p>
    <w:p w14:paraId="0D182C2E" w14:textId="77777777" w:rsidR="008546C8" w:rsidRDefault="008546C8" w:rsidP="00811661">
      <w:pPr>
        <w:pStyle w:val="H3Body"/>
        <w:spacing w:after="0"/>
        <w:ind w:left="0"/>
      </w:pPr>
      <w:r>
        <w:t xml:space="preserve">    &amp;lt;/configuration&amp;gt;</w:t>
      </w:r>
    </w:p>
    <w:p w14:paraId="513E0452" w14:textId="68885209" w:rsidR="008546C8" w:rsidRDefault="008546C8" w:rsidP="00811661">
      <w:pPr>
        <w:pStyle w:val="H3Body"/>
        <w:spacing w:after="0"/>
        <w:ind w:left="0"/>
      </w:pPr>
      <w:r>
        <w:t>&amp;lt;/venue&amp;gt;</w:t>
      </w:r>
    </w:p>
    <w:p w14:paraId="53389B39" w14:textId="77777777" w:rsidR="008546C8" w:rsidRDefault="008546C8" w:rsidP="00811661">
      <w:pPr>
        <w:pStyle w:val="H3Body"/>
        <w:spacing w:after="0"/>
        <w:ind w:left="0"/>
      </w:pPr>
      <w:r>
        <w:t>&lt;/xml&gt;</w:t>
      </w:r>
    </w:p>
    <w:p w14:paraId="464AAA06" w14:textId="3DA7C6F4" w:rsidR="008546C8" w:rsidRPr="008546C8" w:rsidRDefault="008546C8" w:rsidP="00811661">
      <w:pPr>
        <w:pStyle w:val="H3Body"/>
        <w:spacing w:after="0"/>
        <w:ind w:left="0"/>
      </w:pPr>
      <w:r>
        <w:t>&lt;/storedXbrcConfig&gt;</w:t>
      </w:r>
    </w:p>
    <w:p w14:paraId="796EEE8E" w14:textId="77777777" w:rsidR="008546C8" w:rsidRPr="008546C8" w:rsidRDefault="008546C8" w:rsidP="008546C8">
      <w:pPr>
        <w:pStyle w:val="H3Body"/>
      </w:pPr>
    </w:p>
    <w:p w14:paraId="3B21AE58" w14:textId="2DD46800" w:rsidR="008546C8" w:rsidRDefault="008546C8" w:rsidP="008546C8">
      <w:pPr>
        <w:pStyle w:val="Heading3"/>
      </w:pPr>
      <w:bookmarkStart w:id="80" w:name="_Toc354070950"/>
      <w:r>
        <w:t>XbrcConfigurationListDto</w:t>
      </w:r>
      <w:bookmarkEnd w:id="80"/>
    </w:p>
    <w:p w14:paraId="48A68D3C" w14:textId="77777777" w:rsidR="008546C8" w:rsidRDefault="008546C8" w:rsidP="008546C8">
      <w:pPr>
        <w:pStyle w:val="H3Body"/>
      </w:pPr>
    </w:p>
    <w:p w14:paraId="634DACAC" w14:textId="77777777" w:rsidR="008546C8" w:rsidRDefault="008546C8" w:rsidP="00811661">
      <w:pPr>
        <w:pStyle w:val="H3Body"/>
        <w:spacing w:after="0"/>
        <w:ind w:left="0"/>
      </w:pPr>
      <w:r>
        <w:t>&lt;?xml version="1.0" encoding="UTF-8" standalone="yes"?&gt;</w:t>
      </w:r>
    </w:p>
    <w:p w14:paraId="35E62684" w14:textId="77777777" w:rsidR="008546C8" w:rsidRDefault="008546C8" w:rsidP="00811661">
      <w:pPr>
        <w:pStyle w:val="H3Body"/>
        <w:spacing w:after="0"/>
        <w:ind w:left="0"/>
      </w:pPr>
      <w:r>
        <w:t>&lt;xbrcConfigurationList&gt;</w:t>
      </w:r>
    </w:p>
    <w:p w14:paraId="59605C3C" w14:textId="77777777" w:rsidR="008546C8" w:rsidRDefault="008546C8" w:rsidP="00811661">
      <w:pPr>
        <w:pStyle w:val="H3Body"/>
        <w:spacing w:after="0"/>
        <w:ind w:left="0"/>
      </w:pPr>
      <w:r>
        <w:t xml:space="preserve">    &lt;xbrcConfiguration name="current" id="58"&gt;</w:t>
      </w:r>
    </w:p>
    <w:p w14:paraId="60BF522C" w14:textId="77777777" w:rsidR="008546C8" w:rsidRDefault="008546C8" w:rsidP="00811661">
      <w:pPr>
        <w:pStyle w:val="H3Body"/>
        <w:spacing w:after="0"/>
        <w:ind w:left="0"/>
      </w:pPr>
      <w:r>
        <w:t xml:space="preserve">        &lt;createTime&gt;2013-04-16T22:27:46.040-07:00&lt;/createTime&gt;</w:t>
      </w:r>
    </w:p>
    <w:p w14:paraId="26C03CCD" w14:textId="77777777" w:rsidR="008546C8" w:rsidRDefault="008546C8" w:rsidP="00811661">
      <w:pPr>
        <w:pStyle w:val="H3Body"/>
        <w:spacing w:after="0"/>
        <w:ind w:left="0"/>
      </w:pPr>
      <w:r>
        <w:t xml:space="preserve">        &lt;description&gt;Test configuration&lt;/description&gt;</w:t>
      </w:r>
    </w:p>
    <w:p w14:paraId="37E93DA5" w14:textId="77777777" w:rsidR="008546C8" w:rsidRDefault="008546C8" w:rsidP="00811661">
      <w:pPr>
        <w:pStyle w:val="H3Body"/>
        <w:spacing w:after="0"/>
        <w:ind w:left="0"/>
      </w:pPr>
      <w:r>
        <w:t xml:space="preserve">        &lt;model&gt;com.disney.xband.xbrc.parkentrymodel.CEP&lt;/model&gt;</w:t>
      </w:r>
    </w:p>
    <w:p w14:paraId="09EEAD20" w14:textId="77777777" w:rsidR="008546C8" w:rsidRDefault="008546C8" w:rsidP="00811661">
      <w:pPr>
        <w:pStyle w:val="H3Body"/>
        <w:spacing w:after="0"/>
        <w:ind w:left="0"/>
      </w:pPr>
      <w:r>
        <w:t xml:space="preserve">        &lt;venueCode&gt;222333&lt;/venueCode&gt;</w:t>
      </w:r>
    </w:p>
    <w:p w14:paraId="2474515C" w14:textId="77777777" w:rsidR="008546C8" w:rsidRDefault="008546C8" w:rsidP="00811661">
      <w:pPr>
        <w:pStyle w:val="H3Body"/>
        <w:spacing w:after="0"/>
        <w:ind w:left="0"/>
      </w:pPr>
      <w:r>
        <w:t xml:space="preserve">        &lt;venueName&gt;MK Park Entry PE6&lt;/venueName&gt;</w:t>
      </w:r>
    </w:p>
    <w:p w14:paraId="1D61FAC2" w14:textId="77777777" w:rsidR="008546C8" w:rsidRDefault="008546C8" w:rsidP="00811661">
      <w:pPr>
        <w:pStyle w:val="H3Body"/>
        <w:spacing w:after="0"/>
        <w:ind w:left="0"/>
      </w:pPr>
      <w:r>
        <w:t xml:space="preserve">    &lt;/xbrcConfiguration&gt;</w:t>
      </w:r>
    </w:p>
    <w:p w14:paraId="52DDB121" w14:textId="77777777" w:rsidR="008546C8" w:rsidRDefault="008546C8" w:rsidP="00811661">
      <w:pPr>
        <w:pStyle w:val="H3Body"/>
        <w:spacing w:after="0"/>
        <w:ind w:left="0"/>
      </w:pPr>
      <w:r>
        <w:t xml:space="preserve">    &lt;xbrcConfiguration name="zzz" id="40"&gt;</w:t>
      </w:r>
    </w:p>
    <w:p w14:paraId="1DE111DD" w14:textId="77777777" w:rsidR="008546C8" w:rsidRDefault="008546C8" w:rsidP="00811661">
      <w:pPr>
        <w:pStyle w:val="H3Body"/>
        <w:spacing w:after="0"/>
        <w:ind w:left="0"/>
      </w:pPr>
      <w:r>
        <w:t xml:space="preserve">        &lt;createTime&gt;2013-03-12T03:49:42.250-07:00&lt;/createTime&gt;</w:t>
      </w:r>
    </w:p>
    <w:p w14:paraId="5E76FAB7" w14:textId="77777777" w:rsidR="008546C8" w:rsidRDefault="008546C8" w:rsidP="00811661">
      <w:pPr>
        <w:pStyle w:val="H3Body"/>
        <w:spacing w:after="0"/>
        <w:ind w:left="0"/>
      </w:pPr>
      <w:r>
        <w:t xml:space="preserve">        &lt;description&gt;xxx&lt;/description&gt;</w:t>
      </w:r>
    </w:p>
    <w:p w14:paraId="157D1780" w14:textId="77777777" w:rsidR="008546C8" w:rsidRDefault="008546C8" w:rsidP="00811661">
      <w:pPr>
        <w:pStyle w:val="H3Body"/>
        <w:spacing w:after="0"/>
        <w:ind w:left="0"/>
      </w:pPr>
      <w:r>
        <w:t xml:space="preserve">        &lt;model&gt;com.disney.xband.xbrc.parkentrymodel.CEP&lt;/model&gt;</w:t>
      </w:r>
    </w:p>
    <w:p w14:paraId="7AFB34E1" w14:textId="77777777" w:rsidR="008546C8" w:rsidRDefault="008546C8" w:rsidP="00811661">
      <w:pPr>
        <w:pStyle w:val="H3Body"/>
        <w:spacing w:after="0"/>
        <w:ind w:left="0"/>
      </w:pPr>
      <w:r>
        <w:t xml:space="preserve">        &lt;venueCode&gt;xxx&lt;/venueCode&gt;</w:t>
      </w:r>
    </w:p>
    <w:p w14:paraId="1228A276" w14:textId="77777777" w:rsidR="008546C8" w:rsidRDefault="008546C8" w:rsidP="00811661">
      <w:pPr>
        <w:pStyle w:val="H3Body"/>
        <w:spacing w:after="0"/>
        <w:ind w:left="0"/>
      </w:pPr>
      <w:r>
        <w:t xml:space="preserve">        &lt;venueName&gt;xxx&lt;/venueName&gt;</w:t>
      </w:r>
    </w:p>
    <w:p w14:paraId="3BED531F" w14:textId="77777777" w:rsidR="008546C8" w:rsidRDefault="008546C8" w:rsidP="00811661">
      <w:pPr>
        <w:pStyle w:val="H3Body"/>
        <w:spacing w:after="0"/>
        <w:ind w:left="0"/>
      </w:pPr>
      <w:r>
        <w:t xml:space="preserve">    &lt;/xbrcConfiguration&gt;</w:t>
      </w:r>
    </w:p>
    <w:p w14:paraId="38850A58" w14:textId="1A9AA654" w:rsidR="008546C8" w:rsidRDefault="008546C8" w:rsidP="00811661">
      <w:pPr>
        <w:pStyle w:val="H3Body"/>
        <w:spacing w:after="0"/>
        <w:ind w:left="0"/>
      </w:pPr>
      <w:r>
        <w:t>&lt;/xbrcConfigurationList&gt;</w:t>
      </w:r>
    </w:p>
    <w:p w14:paraId="39EBA4BB" w14:textId="77777777" w:rsidR="008546C8" w:rsidRDefault="008546C8" w:rsidP="008546C8">
      <w:pPr>
        <w:pStyle w:val="H3Body"/>
      </w:pPr>
    </w:p>
    <w:p w14:paraId="201B66F6" w14:textId="658CE608" w:rsidR="008546C8" w:rsidRDefault="008546C8" w:rsidP="008546C8">
      <w:pPr>
        <w:pStyle w:val="Heading3"/>
      </w:pPr>
      <w:bookmarkStart w:id="81" w:name="_Toc354070951"/>
      <w:r>
        <w:t>XbrcDto</w:t>
      </w:r>
      <w:bookmarkEnd w:id="81"/>
    </w:p>
    <w:p w14:paraId="69619BCB" w14:textId="77777777" w:rsidR="008546C8" w:rsidRDefault="008546C8" w:rsidP="008546C8">
      <w:pPr>
        <w:pStyle w:val="H3Body"/>
      </w:pPr>
    </w:p>
    <w:p w14:paraId="5F06A5A4" w14:textId="77777777" w:rsidR="008546C8" w:rsidRDefault="008546C8" w:rsidP="00811661">
      <w:pPr>
        <w:pStyle w:val="H3Body"/>
        <w:spacing w:after="0"/>
        <w:ind w:left="0"/>
      </w:pPr>
      <w:r>
        <w:t>&lt;?xml version="1.0" encoding="UTF-8" standalone="yes"?&gt;</w:t>
      </w:r>
    </w:p>
    <w:p w14:paraId="1D0D7499" w14:textId="77777777" w:rsidR="008546C8" w:rsidRDefault="008546C8" w:rsidP="00811661">
      <w:pPr>
        <w:pStyle w:val="H3Body"/>
        <w:spacing w:after="0"/>
        <w:ind w:left="0"/>
      </w:pPr>
      <w:r>
        <w:t>&lt;xbrc&gt;</w:t>
      </w:r>
    </w:p>
    <w:p w14:paraId="283EDA44" w14:textId="77777777" w:rsidR="008546C8" w:rsidRDefault="008546C8" w:rsidP="00811661">
      <w:pPr>
        <w:pStyle w:val="H3Body"/>
        <w:spacing w:after="0"/>
        <w:ind w:left="0"/>
      </w:pPr>
      <w:r>
        <w:t xml:space="preserve">    &lt;active&gt;true&lt;/active&gt;</w:t>
      </w:r>
    </w:p>
    <w:p w14:paraId="0E481D86" w14:textId="77777777" w:rsidR="008546C8" w:rsidRDefault="008546C8" w:rsidP="00811661">
      <w:pPr>
        <w:pStyle w:val="H3Body"/>
        <w:spacing w:after="0"/>
        <w:ind w:left="0"/>
      </w:pPr>
      <w:r>
        <w:t xml:space="preserve">    &lt;hostname&gt;10.1.200.112&lt;/hostname&gt;</w:t>
      </w:r>
    </w:p>
    <w:p w14:paraId="7FA167B5" w14:textId="77777777" w:rsidR="008546C8" w:rsidRDefault="008546C8" w:rsidP="00811661">
      <w:pPr>
        <w:pStyle w:val="H3Body"/>
        <w:spacing w:after="0"/>
        <w:ind w:left="0"/>
      </w:pPr>
      <w:r>
        <w:t xml:space="preserve">    &lt;id&gt;96&lt;/id&gt;</w:t>
      </w:r>
    </w:p>
    <w:p w14:paraId="6E147646" w14:textId="77777777" w:rsidR="008546C8" w:rsidRDefault="008546C8" w:rsidP="00811661">
      <w:pPr>
        <w:pStyle w:val="H3Body"/>
        <w:spacing w:after="0"/>
        <w:ind w:left="0"/>
      </w:pPr>
      <w:r>
        <w:t xml:space="preserve">    &lt;ip&gt;10.1.200.112&lt;/ip&gt;</w:t>
      </w:r>
    </w:p>
    <w:p w14:paraId="220A4E72" w14:textId="77777777" w:rsidR="008546C8" w:rsidRDefault="008546C8" w:rsidP="00811661">
      <w:pPr>
        <w:pStyle w:val="H3Body"/>
        <w:spacing w:after="0"/>
        <w:ind w:left="0"/>
      </w:pPr>
      <w:r>
        <w:t xml:space="preserve">    &lt;lastDiscovery&gt;2013-04-16T22:23:25.927-07:00&lt;/lastDiscovery&gt;</w:t>
      </w:r>
    </w:p>
    <w:p w14:paraId="00703E5D" w14:textId="77777777" w:rsidR="008546C8" w:rsidRDefault="008546C8" w:rsidP="00811661">
      <w:pPr>
        <w:pStyle w:val="H3Body"/>
        <w:spacing w:after="0"/>
        <w:ind w:left="0"/>
      </w:pPr>
      <w:r>
        <w:t xml:space="preserve">    &lt;name&gt;PEKI Software Reader Host&lt;/name&gt;</w:t>
      </w:r>
    </w:p>
    <w:p w14:paraId="6D152C2E" w14:textId="77777777" w:rsidR="008546C8" w:rsidRDefault="008546C8" w:rsidP="00811661">
      <w:pPr>
        <w:pStyle w:val="H3Body"/>
        <w:spacing w:after="0"/>
        <w:ind w:left="0"/>
      </w:pPr>
      <w:r>
        <w:t xml:space="preserve">    &lt;nextDiscovery&gt;2013-04-16T22:24:25.927-07:00&lt;/nextDiscovery&gt;</w:t>
      </w:r>
    </w:p>
    <w:p w14:paraId="604CDBF8" w14:textId="77777777" w:rsidR="008546C8" w:rsidRDefault="008546C8" w:rsidP="00811661">
      <w:pPr>
        <w:pStyle w:val="H3Body"/>
        <w:spacing w:after="0"/>
        <w:ind w:left="0"/>
      </w:pPr>
      <w:r>
        <w:t xml:space="preserve">    &lt;port&gt;8080&lt;/port&gt;</w:t>
      </w:r>
    </w:p>
    <w:p w14:paraId="7F9F96D3" w14:textId="77777777" w:rsidR="008546C8" w:rsidRDefault="008546C8" w:rsidP="00811661">
      <w:pPr>
        <w:pStyle w:val="H3Body"/>
        <w:spacing w:after="0"/>
        <w:ind w:left="0"/>
      </w:pPr>
      <w:r>
        <w:t xml:space="preserve">    &lt;status&gt;</w:t>
      </w:r>
    </w:p>
    <w:p w14:paraId="286A25C6" w14:textId="77777777" w:rsidR="008546C8" w:rsidRDefault="008546C8" w:rsidP="00811661">
      <w:pPr>
        <w:pStyle w:val="H3Body"/>
        <w:spacing w:after="0"/>
        <w:ind w:left="0"/>
      </w:pPr>
      <w:r>
        <w:t xml:space="preserve">        &lt;message&gt;ki-wp-8:ki-wp-8:Biometric device stopped working or not equipped.&lt;/message&gt;</w:t>
      </w:r>
    </w:p>
    <w:p w14:paraId="0B37DFFE" w14:textId="77777777" w:rsidR="008546C8" w:rsidRDefault="008546C8" w:rsidP="00811661">
      <w:pPr>
        <w:pStyle w:val="H3Body"/>
        <w:spacing w:after="0"/>
        <w:ind w:left="0"/>
      </w:pPr>
      <w:r>
        <w:t xml:space="preserve">        &lt;status&gt;Red&lt;/status&gt;</w:t>
      </w:r>
    </w:p>
    <w:p w14:paraId="7998DC8D" w14:textId="77777777" w:rsidR="008546C8" w:rsidRDefault="008546C8" w:rsidP="00811661">
      <w:pPr>
        <w:pStyle w:val="H3Body"/>
        <w:spacing w:after="0"/>
        <w:ind w:left="0"/>
      </w:pPr>
      <w:r>
        <w:t xml:space="preserve">    &lt;/status&gt;</w:t>
      </w:r>
    </w:p>
    <w:p w14:paraId="7851FFC9" w14:textId="77777777" w:rsidR="008546C8" w:rsidRDefault="008546C8" w:rsidP="00811661">
      <w:pPr>
        <w:pStyle w:val="H3Body"/>
        <w:spacing w:after="0"/>
        <w:ind w:left="0"/>
      </w:pPr>
      <w:r>
        <w:t xml:space="preserve">    &lt;type&gt;XBRC&lt;/type&gt;</w:t>
      </w:r>
    </w:p>
    <w:p w14:paraId="7CCEB7E1" w14:textId="77777777" w:rsidR="008546C8" w:rsidRDefault="008546C8" w:rsidP="00811661">
      <w:pPr>
        <w:pStyle w:val="H3Body"/>
        <w:spacing w:after="0"/>
        <w:ind w:left="0"/>
      </w:pPr>
      <w:r>
        <w:t xml:space="preserve">    &lt;version&gt;1.6.1.5283&lt;/version&gt;</w:t>
      </w:r>
    </w:p>
    <w:p w14:paraId="2171284E" w14:textId="77777777" w:rsidR="008546C8" w:rsidRDefault="008546C8" w:rsidP="00811661">
      <w:pPr>
        <w:pStyle w:val="H3Body"/>
        <w:spacing w:after="0"/>
        <w:ind w:left="0"/>
      </w:pPr>
      <w:r>
        <w:t xml:space="preserve">    &lt;vport&gt;0&lt;/vport&gt;</w:t>
      </w:r>
    </w:p>
    <w:p w14:paraId="0D23EBAA" w14:textId="77777777" w:rsidR="008546C8" w:rsidRDefault="008546C8" w:rsidP="00811661">
      <w:pPr>
        <w:pStyle w:val="H3Body"/>
        <w:spacing w:after="0"/>
        <w:ind w:left="0"/>
      </w:pPr>
      <w:r>
        <w:t xml:space="preserve">    &lt;facilityId&gt;10101010&lt;/facilityId&gt;</w:t>
      </w:r>
    </w:p>
    <w:p w14:paraId="36149C7E" w14:textId="77777777" w:rsidR="008546C8" w:rsidRDefault="008546C8" w:rsidP="00811661">
      <w:pPr>
        <w:pStyle w:val="H3Body"/>
        <w:spacing w:after="0"/>
        <w:ind w:left="0"/>
      </w:pPr>
      <w:r>
        <w:t xml:space="preserve">    &lt;haEnabled&gt;false&lt;/haEnabled&gt;</w:t>
      </w:r>
    </w:p>
    <w:p w14:paraId="4FC46F68" w14:textId="77777777" w:rsidR="008546C8" w:rsidRDefault="008546C8" w:rsidP="00811661">
      <w:pPr>
        <w:pStyle w:val="H3Body"/>
        <w:spacing w:after="0"/>
        <w:ind w:left="0"/>
      </w:pPr>
      <w:r>
        <w:t xml:space="preserve">    &lt;haStatus&gt;solo&lt;/haStatus&gt;</w:t>
      </w:r>
    </w:p>
    <w:p w14:paraId="3DF2B642" w14:textId="77777777" w:rsidR="008546C8" w:rsidRDefault="008546C8" w:rsidP="00811661">
      <w:pPr>
        <w:pStyle w:val="H3Body"/>
        <w:spacing w:after="0"/>
        <w:ind w:left="0"/>
      </w:pPr>
      <w:r>
        <w:t xml:space="preserve">    &lt;model&gt;parkentrymodel&lt;/model&gt;</w:t>
      </w:r>
    </w:p>
    <w:p w14:paraId="2346D4C6" w14:textId="77777777" w:rsidR="008546C8" w:rsidRDefault="008546C8" w:rsidP="00811661">
      <w:pPr>
        <w:pStyle w:val="H3Body"/>
        <w:spacing w:after="0"/>
        <w:ind w:left="0"/>
      </w:pPr>
      <w:r>
        <w:t xml:space="preserve">    &lt;startPerfTime&gt;2013-04-18T20:35:19.906&lt;/startPerfTime&gt;</w:t>
      </w:r>
    </w:p>
    <w:p w14:paraId="6F5D7EC0" w14:textId="77777777" w:rsidR="008546C8" w:rsidRDefault="008546C8" w:rsidP="00811661">
      <w:pPr>
        <w:pStyle w:val="H3Body"/>
        <w:spacing w:after="0"/>
        <w:ind w:left="0"/>
      </w:pPr>
      <w:r>
        <w:t xml:space="preserve">    &lt;url&gt;http://10.1.200.112:8080&lt;/url&gt;</w:t>
      </w:r>
    </w:p>
    <w:p w14:paraId="60A2A13F" w14:textId="70D48F3F" w:rsidR="008546C8" w:rsidRPr="008546C8" w:rsidRDefault="008546C8" w:rsidP="00811661">
      <w:pPr>
        <w:pStyle w:val="H3Body"/>
        <w:spacing w:after="0"/>
        <w:ind w:left="0"/>
      </w:pPr>
      <w:r>
        <w:t>&lt;/xbrc&gt;</w:t>
      </w:r>
    </w:p>
    <w:p w14:paraId="5649BAB7" w14:textId="77777777" w:rsidR="008546C8" w:rsidRDefault="008546C8" w:rsidP="008546C8">
      <w:pPr>
        <w:pStyle w:val="H3Body"/>
      </w:pPr>
    </w:p>
    <w:p w14:paraId="25885BB3" w14:textId="7B32A695" w:rsidR="008546C8" w:rsidRDefault="008546C8" w:rsidP="008546C8">
      <w:pPr>
        <w:pStyle w:val="Heading3"/>
      </w:pPr>
      <w:bookmarkStart w:id="82" w:name="_Toc354070952"/>
      <w:r>
        <w:t>XbrcListDto</w:t>
      </w:r>
      <w:bookmarkEnd w:id="82"/>
    </w:p>
    <w:p w14:paraId="612DAA0C" w14:textId="77777777" w:rsidR="008546C8" w:rsidRDefault="008546C8" w:rsidP="008546C8">
      <w:pPr>
        <w:pStyle w:val="H3Body"/>
      </w:pPr>
    </w:p>
    <w:p w14:paraId="2187A776" w14:textId="77777777" w:rsidR="008546C8" w:rsidRDefault="008546C8" w:rsidP="00811661">
      <w:pPr>
        <w:pStyle w:val="H3Body"/>
        <w:spacing w:after="0"/>
        <w:ind w:left="0"/>
      </w:pPr>
      <w:r>
        <w:t>&lt;?xml version="1.0" encoding="UTF-8" standalone="yes"?&gt;</w:t>
      </w:r>
    </w:p>
    <w:p w14:paraId="6C300E77" w14:textId="77777777" w:rsidR="008546C8" w:rsidRDefault="008546C8" w:rsidP="00811661">
      <w:pPr>
        <w:pStyle w:val="H3Body"/>
        <w:spacing w:after="0"/>
        <w:ind w:left="0"/>
      </w:pPr>
      <w:r>
        <w:t>&lt;xbrcList&gt;</w:t>
      </w:r>
    </w:p>
    <w:p w14:paraId="0AA7D8B4" w14:textId="77777777" w:rsidR="008546C8" w:rsidRDefault="008546C8" w:rsidP="00811661">
      <w:pPr>
        <w:pStyle w:val="H3Body"/>
        <w:spacing w:after="0"/>
        <w:ind w:left="0"/>
      </w:pPr>
      <w:r>
        <w:t xml:space="preserve">    &lt;healthItem&gt;</w:t>
      </w:r>
    </w:p>
    <w:p w14:paraId="64313367" w14:textId="77777777" w:rsidR="008546C8" w:rsidRDefault="008546C8" w:rsidP="00811661">
      <w:pPr>
        <w:pStyle w:val="H3Body"/>
        <w:spacing w:after="0"/>
        <w:ind w:left="0"/>
      </w:pPr>
      <w:r>
        <w:t xml:space="preserve">        &lt;active&gt;true&lt;/active&gt;</w:t>
      </w:r>
    </w:p>
    <w:p w14:paraId="4E8DD13B" w14:textId="77777777" w:rsidR="008546C8" w:rsidRDefault="008546C8" w:rsidP="00811661">
      <w:pPr>
        <w:pStyle w:val="H3Body"/>
        <w:spacing w:after="0"/>
        <w:ind w:left="0"/>
      </w:pPr>
      <w:r>
        <w:t xml:space="preserve">        &lt;hostname&gt;10.110.1.109&lt;/hostname&gt;</w:t>
      </w:r>
    </w:p>
    <w:p w14:paraId="31A0A3F8" w14:textId="77777777" w:rsidR="008546C8" w:rsidRDefault="008546C8" w:rsidP="00811661">
      <w:pPr>
        <w:pStyle w:val="H3Body"/>
        <w:spacing w:after="0"/>
        <w:ind w:left="0"/>
      </w:pPr>
      <w:r>
        <w:t xml:space="preserve">        &lt;id&gt;74&lt;/id&gt;</w:t>
      </w:r>
    </w:p>
    <w:p w14:paraId="7ABF2B45" w14:textId="77777777" w:rsidR="008546C8" w:rsidRDefault="008546C8" w:rsidP="00811661">
      <w:pPr>
        <w:pStyle w:val="H3Body"/>
        <w:spacing w:after="0"/>
        <w:ind w:left="0"/>
      </w:pPr>
      <w:r>
        <w:t xml:space="preserve">        &lt;ip&gt;10.110.1.109&lt;/ip&gt;</w:t>
      </w:r>
    </w:p>
    <w:p w14:paraId="12EBEF87" w14:textId="77777777" w:rsidR="008546C8" w:rsidRDefault="008546C8" w:rsidP="00811661">
      <w:pPr>
        <w:pStyle w:val="H3Body"/>
        <w:spacing w:after="0"/>
        <w:ind w:left="0"/>
      </w:pPr>
      <w:r>
        <w:t xml:space="preserve">        &lt;lastDiscovery&gt;2013-04-16T22:22:30.637-07:00&lt;/lastDiscovery&gt;</w:t>
      </w:r>
    </w:p>
    <w:p w14:paraId="0050D275" w14:textId="77777777" w:rsidR="008546C8" w:rsidRDefault="008546C8" w:rsidP="00811661">
      <w:pPr>
        <w:pStyle w:val="H3Body"/>
        <w:spacing w:after="0"/>
        <w:ind w:left="0"/>
      </w:pPr>
      <w:r>
        <w:t xml:space="preserve">        &lt;name&gt;MK Park Entry PE6&lt;/name&gt;</w:t>
      </w:r>
    </w:p>
    <w:p w14:paraId="37A67FC3" w14:textId="77777777" w:rsidR="008546C8" w:rsidRDefault="008546C8" w:rsidP="00811661">
      <w:pPr>
        <w:pStyle w:val="H3Body"/>
        <w:spacing w:after="0"/>
        <w:ind w:left="0"/>
      </w:pPr>
      <w:r>
        <w:t xml:space="preserve">        &lt;nextDiscovery&gt;2013-04-16T22:23:30.637-07:00&lt;/nextDiscovery&gt;</w:t>
      </w:r>
    </w:p>
    <w:p w14:paraId="09802A98" w14:textId="77777777" w:rsidR="008546C8" w:rsidRDefault="008546C8" w:rsidP="00811661">
      <w:pPr>
        <w:pStyle w:val="H3Body"/>
        <w:spacing w:after="0"/>
        <w:ind w:left="0"/>
      </w:pPr>
      <w:r>
        <w:t xml:space="preserve">        &lt;port&gt;8080&lt;/port&gt;</w:t>
      </w:r>
    </w:p>
    <w:p w14:paraId="14EEC76A" w14:textId="77777777" w:rsidR="008546C8" w:rsidRDefault="008546C8" w:rsidP="00811661">
      <w:pPr>
        <w:pStyle w:val="H3Body"/>
        <w:spacing w:after="0"/>
        <w:ind w:left="0"/>
      </w:pPr>
      <w:r>
        <w:t xml:space="preserve">        &lt;status&gt;</w:t>
      </w:r>
    </w:p>
    <w:p w14:paraId="2764D7D8" w14:textId="77777777" w:rsidR="008546C8" w:rsidRDefault="008546C8" w:rsidP="00811661">
      <w:pPr>
        <w:pStyle w:val="H3Body"/>
        <w:spacing w:after="0"/>
        <w:ind w:left="0"/>
      </w:pPr>
      <w:r>
        <w:t xml:space="preserve">            &lt;message&gt;&lt;/message&gt;</w:t>
      </w:r>
    </w:p>
    <w:p w14:paraId="62B944FF" w14:textId="77777777" w:rsidR="008546C8" w:rsidRDefault="008546C8" w:rsidP="00811661">
      <w:pPr>
        <w:pStyle w:val="H3Body"/>
        <w:spacing w:after="0"/>
        <w:ind w:left="0"/>
      </w:pPr>
      <w:r>
        <w:t xml:space="preserve">            &lt;status&gt;Green&lt;/status&gt;</w:t>
      </w:r>
    </w:p>
    <w:p w14:paraId="7898C812" w14:textId="77777777" w:rsidR="008546C8" w:rsidRDefault="008546C8" w:rsidP="00811661">
      <w:pPr>
        <w:pStyle w:val="H3Body"/>
        <w:spacing w:after="0"/>
        <w:ind w:left="0"/>
      </w:pPr>
      <w:r>
        <w:t xml:space="preserve">        &lt;/status&gt;</w:t>
      </w:r>
    </w:p>
    <w:p w14:paraId="184047CA" w14:textId="77777777" w:rsidR="008546C8" w:rsidRDefault="008546C8" w:rsidP="00811661">
      <w:pPr>
        <w:pStyle w:val="H3Body"/>
        <w:spacing w:after="0"/>
        <w:ind w:left="0"/>
      </w:pPr>
      <w:r>
        <w:t xml:space="preserve">        &lt;type&gt;XBRC&lt;/type&gt;</w:t>
      </w:r>
    </w:p>
    <w:p w14:paraId="750EBD90" w14:textId="77777777" w:rsidR="008546C8" w:rsidRDefault="008546C8" w:rsidP="00811661">
      <w:pPr>
        <w:pStyle w:val="H3Body"/>
        <w:spacing w:after="0"/>
        <w:ind w:left="0"/>
      </w:pPr>
      <w:r>
        <w:t xml:space="preserve">        &lt;version&gt;1.6.0.4862&lt;/version&gt;</w:t>
      </w:r>
    </w:p>
    <w:p w14:paraId="518B2B75" w14:textId="77777777" w:rsidR="008546C8" w:rsidRDefault="008546C8" w:rsidP="00811661">
      <w:pPr>
        <w:pStyle w:val="H3Body"/>
        <w:spacing w:after="0"/>
        <w:ind w:left="0"/>
      </w:pPr>
      <w:r>
        <w:t xml:space="preserve">        &lt;vip&gt;10.110.1.120&lt;/vip&gt;</w:t>
      </w:r>
    </w:p>
    <w:p w14:paraId="630F01F1" w14:textId="77777777" w:rsidR="008546C8" w:rsidRDefault="008546C8" w:rsidP="00811661">
      <w:pPr>
        <w:pStyle w:val="H3Body"/>
        <w:spacing w:after="0"/>
        <w:ind w:left="0"/>
      </w:pPr>
      <w:r>
        <w:t xml:space="preserve">        &lt;vport&gt;0&lt;/vport&gt;</w:t>
      </w:r>
    </w:p>
    <w:p w14:paraId="51CA5D9B" w14:textId="77777777" w:rsidR="008546C8" w:rsidRDefault="008546C8" w:rsidP="00811661">
      <w:pPr>
        <w:pStyle w:val="H3Body"/>
        <w:spacing w:after="0"/>
        <w:ind w:left="0"/>
      </w:pPr>
      <w:r>
        <w:t xml:space="preserve">        &lt;facilityId&gt;222333&lt;/facilityId&gt;</w:t>
      </w:r>
    </w:p>
    <w:p w14:paraId="5B75E217" w14:textId="77777777" w:rsidR="008546C8" w:rsidRDefault="008546C8" w:rsidP="00811661">
      <w:pPr>
        <w:pStyle w:val="H3Body"/>
        <w:spacing w:after="0"/>
        <w:ind w:left="0"/>
      </w:pPr>
      <w:r>
        <w:t xml:space="preserve">        &lt;haEnabled&gt;true&lt;/haEnabled&gt;</w:t>
      </w:r>
    </w:p>
    <w:p w14:paraId="546F83F1" w14:textId="77777777" w:rsidR="008546C8" w:rsidRDefault="008546C8" w:rsidP="00811661">
      <w:pPr>
        <w:pStyle w:val="H3Body"/>
        <w:spacing w:after="0"/>
        <w:ind w:left="0"/>
      </w:pPr>
      <w:r>
        <w:t xml:space="preserve">        &lt;haStatus&gt;slave&lt;/haStatus&gt;</w:t>
      </w:r>
    </w:p>
    <w:p w14:paraId="55258A7E" w14:textId="77777777" w:rsidR="008546C8" w:rsidRDefault="008546C8" w:rsidP="00811661">
      <w:pPr>
        <w:pStyle w:val="H3Body"/>
        <w:spacing w:after="0"/>
        <w:ind w:left="0"/>
      </w:pPr>
      <w:r>
        <w:t xml:space="preserve">        &lt;model&gt;parkentrymodel&lt;/model&gt;</w:t>
      </w:r>
    </w:p>
    <w:p w14:paraId="1C3EEABA" w14:textId="77777777" w:rsidR="008546C8" w:rsidRDefault="008546C8" w:rsidP="00811661">
      <w:pPr>
        <w:pStyle w:val="H3Body"/>
        <w:spacing w:after="0"/>
        <w:ind w:left="0"/>
      </w:pPr>
      <w:r>
        <w:t xml:space="preserve">        &lt;startPerfTime&gt;2013-04-18T20:34:42.560&lt;/startPerfTime&gt;</w:t>
      </w:r>
    </w:p>
    <w:p w14:paraId="34BFAB13" w14:textId="77777777" w:rsidR="008546C8" w:rsidRDefault="008546C8" w:rsidP="00811661">
      <w:pPr>
        <w:pStyle w:val="H3Body"/>
        <w:spacing w:after="0"/>
        <w:ind w:left="0"/>
      </w:pPr>
      <w:r>
        <w:t xml:space="preserve">        &lt;url&gt;http://10.110.1.109:8080&lt;/url&gt;</w:t>
      </w:r>
    </w:p>
    <w:p w14:paraId="3812D903" w14:textId="77777777" w:rsidR="008546C8" w:rsidRDefault="008546C8" w:rsidP="00811661">
      <w:pPr>
        <w:pStyle w:val="H3Body"/>
        <w:spacing w:after="0"/>
        <w:ind w:left="0"/>
      </w:pPr>
      <w:r>
        <w:t xml:space="preserve">    &lt;/healthItem&gt;</w:t>
      </w:r>
    </w:p>
    <w:p w14:paraId="461C0B27" w14:textId="77777777" w:rsidR="008546C8" w:rsidRDefault="008546C8" w:rsidP="00811661">
      <w:pPr>
        <w:pStyle w:val="H3Body"/>
        <w:spacing w:after="0"/>
        <w:ind w:left="0"/>
      </w:pPr>
      <w:r>
        <w:t xml:space="preserve">    &lt;healthItem&gt;</w:t>
      </w:r>
    </w:p>
    <w:p w14:paraId="3CE4A073" w14:textId="77777777" w:rsidR="008546C8" w:rsidRDefault="008546C8" w:rsidP="00811661">
      <w:pPr>
        <w:pStyle w:val="H3Body"/>
        <w:spacing w:after="0"/>
        <w:ind w:left="0"/>
      </w:pPr>
      <w:r>
        <w:t xml:space="preserve">        &lt;active&gt;true&lt;/active&gt;</w:t>
      </w:r>
    </w:p>
    <w:p w14:paraId="29EC27FB" w14:textId="77777777" w:rsidR="008546C8" w:rsidRDefault="008546C8" w:rsidP="00811661">
      <w:pPr>
        <w:pStyle w:val="H3Body"/>
        <w:spacing w:after="0"/>
        <w:ind w:left="0"/>
      </w:pPr>
      <w:r>
        <w:t xml:space="preserve">        &lt;hostname&gt;10.110.1.33&lt;/hostname&gt;</w:t>
      </w:r>
    </w:p>
    <w:p w14:paraId="63C6979B" w14:textId="77777777" w:rsidR="008546C8" w:rsidRDefault="008546C8" w:rsidP="00811661">
      <w:pPr>
        <w:pStyle w:val="H3Body"/>
        <w:spacing w:after="0"/>
        <w:ind w:left="0"/>
      </w:pPr>
      <w:r>
        <w:t xml:space="preserve">        &lt;id&gt;77&lt;/id&gt;</w:t>
      </w:r>
    </w:p>
    <w:p w14:paraId="54B303D4" w14:textId="77777777" w:rsidR="008546C8" w:rsidRDefault="008546C8" w:rsidP="00811661">
      <w:pPr>
        <w:pStyle w:val="H3Body"/>
        <w:spacing w:after="0"/>
        <w:ind w:left="0"/>
      </w:pPr>
      <w:r>
        <w:t xml:space="preserve">        &lt;ip&gt;10.110.1.33&lt;/ip&gt;</w:t>
      </w:r>
    </w:p>
    <w:p w14:paraId="72A6B2C8" w14:textId="77777777" w:rsidR="008546C8" w:rsidRDefault="008546C8" w:rsidP="00811661">
      <w:pPr>
        <w:pStyle w:val="H3Body"/>
        <w:spacing w:after="0"/>
        <w:ind w:left="0"/>
      </w:pPr>
      <w:r>
        <w:t xml:space="preserve">        &lt;lastDiscovery&gt;2013-04-16T22:22:30.623-07:00&lt;/lastDiscovery&gt;</w:t>
      </w:r>
    </w:p>
    <w:p w14:paraId="00258989" w14:textId="77777777" w:rsidR="008546C8" w:rsidRDefault="008546C8" w:rsidP="00811661">
      <w:pPr>
        <w:pStyle w:val="H3Body"/>
        <w:spacing w:after="0"/>
        <w:ind w:left="0"/>
      </w:pPr>
      <w:r>
        <w:t xml:space="preserve">        &lt;name&gt;MK Park Entry PE6&lt;/name&gt;</w:t>
      </w:r>
    </w:p>
    <w:p w14:paraId="3B1A0F62" w14:textId="77777777" w:rsidR="008546C8" w:rsidRDefault="008546C8" w:rsidP="00811661">
      <w:pPr>
        <w:pStyle w:val="H3Body"/>
        <w:spacing w:after="0"/>
        <w:ind w:left="0"/>
      </w:pPr>
      <w:r>
        <w:t xml:space="preserve">        &lt;nextDiscovery&gt;2013-04-16T22:23:30.623-07:00&lt;/nextDiscovery&gt;</w:t>
      </w:r>
    </w:p>
    <w:p w14:paraId="71CCE86F" w14:textId="77777777" w:rsidR="008546C8" w:rsidRDefault="008546C8" w:rsidP="00811661">
      <w:pPr>
        <w:pStyle w:val="H3Body"/>
        <w:spacing w:after="0"/>
        <w:ind w:left="0"/>
      </w:pPr>
      <w:r>
        <w:t xml:space="preserve">        &lt;port&gt;8080&lt;/port&gt;</w:t>
      </w:r>
    </w:p>
    <w:p w14:paraId="5CFDDDA3" w14:textId="77777777" w:rsidR="008546C8" w:rsidRDefault="008546C8" w:rsidP="00811661">
      <w:pPr>
        <w:pStyle w:val="H3Body"/>
        <w:spacing w:after="0"/>
        <w:ind w:left="0"/>
      </w:pPr>
      <w:r>
        <w:t xml:space="preserve">        &lt;status&gt;</w:t>
      </w:r>
    </w:p>
    <w:p w14:paraId="122CA509" w14:textId="77777777" w:rsidR="008546C8" w:rsidRDefault="008546C8" w:rsidP="00811661">
      <w:pPr>
        <w:pStyle w:val="H3Body"/>
        <w:spacing w:after="0"/>
        <w:ind w:left="0"/>
      </w:pPr>
      <w:r>
        <w:t xml:space="preserve">            &lt;message&gt;slava-test-reader: Reader not communicating.&lt;/message&gt;</w:t>
      </w:r>
    </w:p>
    <w:p w14:paraId="55C4168C" w14:textId="77777777" w:rsidR="008546C8" w:rsidRDefault="008546C8" w:rsidP="00811661">
      <w:pPr>
        <w:pStyle w:val="H3Body"/>
        <w:spacing w:after="0"/>
        <w:ind w:left="0"/>
      </w:pPr>
      <w:r>
        <w:t xml:space="preserve">            &lt;status&gt;Red&lt;/status&gt;</w:t>
      </w:r>
    </w:p>
    <w:p w14:paraId="5EA1CF40" w14:textId="77777777" w:rsidR="008546C8" w:rsidRDefault="008546C8" w:rsidP="00811661">
      <w:pPr>
        <w:pStyle w:val="H3Body"/>
        <w:spacing w:after="0"/>
        <w:ind w:left="0"/>
      </w:pPr>
      <w:r>
        <w:t xml:space="preserve">        &lt;/status&gt;</w:t>
      </w:r>
    </w:p>
    <w:p w14:paraId="0098B4A7" w14:textId="77777777" w:rsidR="008546C8" w:rsidRDefault="008546C8" w:rsidP="00811661">
      <w:pPr>
        <w:pStyle w:val="H3Body"/>
        <w:spacing w:after="0"/>
        <w:ind w:left="0"/>
      </w:pPr>
      <w:r>
        <w:t xml:space="preserve">        &lt;type&gt;XBRC&lt;/type&gt;</w:t>
      </w:r>
    </w:p>
    <w:p w14:paraId="7D571B71" w14:textId="77777777" w:rsidR="008546C8" w:rsidRDefault="008546C8" w:rsidP="00811661">
      <w:pPr>
        <w:pStyle w:val="H3Body"/>
        <w:spacing w:after="0"/>
        <w:ind w:left="0"/>
      </w:pPr>
      <w:r>
        <w:t xml:space="preserve">        &lt;version&gt;1.6.0.4862&lt;/version&gt;</w:t>
      </w:r>
    </w:p>
    <w:p w14:paraId="11C4C7C6" w14:textId="77777777" w:rsidR="008546C8" w:rsidRDefault="008546C8" w:rsidP="00811661">
      <w:pPr>
        <w:pStyle w:val="H3Body"/>
        <w:spacing w:after="0"/>
        <w:ind w:left="0"/>
      </w:pPr>
      <w:r>
        <w:t xml:space="preserve">        &lt;vip&gt;10.110.1.120&lt;/vip&gt;</w:t>
      </w:r>
    </w:p>
    <w:p w14:paraId="4530B066" w14:textId="77777777" w:rsidR="008546C8" w:rsidRDefault="008546C8" w:rsidP="00811661">
      <w:pPr>
        <w:pStyle w:val="H3Body"/>
        <w:spacing w:after="0"/>
        <w:ind w:left="0"/>
      </w:pPr>
      <w:r>
        <w:t xml:space="preserve">        &lt;vport&gt;0&lt;/vport&gt;</w:t>
      </w:r>
    </w:p>
    <w:p w14:paraId="77EC1F1B" w14:textId="77777777" w:rsidR="008546C8" w:rsidRDefault="008546C8" w:rsidP="00811661">
      <w:pPr>
        <w:pStyle w:val="H3Body"/>
        <w:spacing w:after="0"/>
        <w:ind w:left="0"/>
      </w:pPr>
      <w:r>
        <w:t xml:space="preserve">        &lt;facilityId&gt;222333&lt;/facilityId&gt;</w:t>
      </w:r>
    </w:p>
    <w:p w14:paraId="387237C9" w14:textId="77777777" w:rsidR="008546C8" w:rsidRDefault="008546C8" w:rsidP="00811661">
      <w:pPr>
        <w:pStyle w:val="H3Body"/>
        <w:spacing w:after="0"/>
        <w:ind w:left="0"/>
      </w:pPr>
      <w:r>
        <w:t xml:space="preserve">        &lt;haEnabled&gt;true&lt;/haEnabled&gt;</w:t>
      </w:r>
    </w:p>
    <w:p w14:paraId="10D2DFEE" w14:textId="77777777" w:rsidR="008546C8" w:rsidRDefault="008546C8" w:rsidP="00811661">
      <w:pPr>
        <w:pStyle w:val="H3Body"/>
        <w:spacing w:after="0"/>
        <w:ind w:left="0"/>
      </w:pPr>
      <w:r>
        <w:t xml:space="preserve">        &lt;haStatus&gt;master&lt;/haStatus&gt;</w:t>
      </w:r>
    </w:p>
    <w:p w14:paraId="04E57300" w14:textId="77777777" w:rsidR="008546C8" w:rsidRDefault="008546C8" w:rsidP="00811661">
      <w:pPr>
        <w:pStyle w:val="H3Body"/>
        <w:spacing w:after="0"/>
        <w:ind w:left="0"/>
      </w:pPr>
      <w:r>
        <w:t xml:space="preserve">        &lt;model&gt;parkentrymodel&lt;/model&gt;</w:t>
      </w:r>
    </w:p>
    <w:p w14:paraId="717969B0" w14:textId="77777777" w:rsidR="008546C8" w:rsidRDefault="008546C8" w:rsidP="00811661">
      <w:pPr>
        <w:pStyle w:val="H3Body"/>
        <w:spacing w:after="0"/>
        <w:ind w:left="0"/>
      </w:pPr>
      <w:r>
        <w:t xml:space="preserve">        &lt;startPerfTime&gt;2013-04-18T20:34:18.295&lt;/startPerfTime&gt;</w:t>
      </w:r>
    </w:p>
    <w:p w14:paraId="59D888F6" w14:textId="77777777" w:rsidR="008546C8" w:rsidRDefault="008546C8" w:rsidP="00811661">
      <w:pPr>
        <w:pStyle w:val="H3Body"/>
        <w:spacing w:after="0"/>
        <w:ind w:left="0"/>
      </w:pPr>
      <w:r>
        <w:t xml:space="preserve">        &lt;url&gt;http://10.110.1.33:8080&lt;/url&gt;</w:t>
      </w:r>
    </w:p>
    <w:p w14:paraId="630B214D" w14:textId="77777777" w:rsidR="008546C8" w:rsidRDefault="008546C8" w:rsidP="00811661">
      <w:pPr>
        <w:pStyle w:val="H3Body"/>
        <w:spacing w:after="0"/>
        <w:ind w:left="0"/>
      </w:pPr>
      <w:r>
        <w:t xml:space="preserve">    &lt;/healthItem&gt;</w:t>
      </w:r>
    </w:p>
    <w:p w14:paraId="3D09824E" w14:textId="77777777" w:rsidR="008546C8" w:rsidRDefault="008546C8" w:rsidP="00811661">
      <w:pPr>
        <w:pStyle w:val="H3Body"/>
        <w:spacing w:after="0"/>
        <w:ind w:left="0"/>
      </w:pPr>
      <w:r>
        <w:t xml:space="preserve">    &lt;healthItem&gt;</w:t>
      </w:r>
    </w:p>
    <w:p w14:paraId="30D8C36D" w14:textId="77777777" w:rsidR="008546C8" w:rsidRDefault="008546C8" w:rsidP="00811661">
      <w:pPr>
        <w:pStyle w:val="H3Body"/>
        <w:spacing w:after="0"/>
        <w:ind w:left="0"/>
      </w:pPr>
      <w:r>
        <w:t xml:space="preserve">        &lt;active&gt;true&lt;/active&gt;</w:t>
      </w:r>
    </w:p>
    <w:p w14:paraId="06CE0551" w14:textId="77777777" w:rsidR="008546C8" w:rsidRDefault="008546C8" w:rsidP="00811661">
      <w:pPr>
        <w:pStyle w:val="H3Body"/>
        <w:spacing w:after="0"/>
        <w:ind w:left="0"/>
      </w:pPr>
      <w:r>
        <w:t xml:space="preserve">        &lt;hostname&gt;nl-flhs-00026&lt;/hostname&gt;</w:t>
      </w:r>
    </w:p>
    <w:p w14:paraId="28AEAA4D" w14:textId="77777777" w:rsidR="008546C8" w:rsidRDefault="008546C8" w:rsidP="00811661">
      <w:pPr>
        <w:pStyle w:val="H3Body"/>
        <w:spacing w:after="0"/>
        <w:ind w:left="0"/>
      </w:pPr>
      <w:r>
        <w:t xml:space="preserve">        &lt;id&gt;84&lt;/id&gt;</w:t>
      </w:r>
    </w:p>
    <w:p w14:paraId="4FC81673" w14:textId="77777777" w:rsidR="008546C8" w:rsidRDefault="008546C8" w:rsidP="00811661">
      <w:pPr>
        <w:pStyle w:val="H3Body"/>
        <w:spacing w:after="0"/>
        <w:ind w:left="0"/>
      </w:pPr>
      <w:r>
        <w:t xml:space="preserve">        &lt;ip&gt;10.93.144.34&lt;/ip&gt;</w:t>
      </w:r>
    </w:p>
    <w:p w14:paraId="4A1228BF" w14:textId="77777777" w:rsidR="008546C8" w:rsidRDefault="008546C8" w:rsidP="00811661">
      <w:pPr>
        <w:pStyle w:val="H3Body"/>
        <w:spacing w:after="0"/>
        <w:ind w:left="0"/>
      </w:pPr>
      <w:r>
        <w:t xml:space="preserve">        &lt;lastDiscovery&gt;2013-04-16T22:22:30.717-07:00&lt;/lastDiscovery&gt;</w:t>
      </w:r>
    </w:p>
    <w:p w14:paraId="35B2019A" w14:textId="77777777" w:rsidR="008546C8" w:rsidRDefault="008546C8" w:rsidP="00811661">
      <w:pPr>
        <w:pStyle w:val="H3Body"/>
        <w:spacing w:after="0"/>
        <w:ind w:left="0"/>
      </w:pPr>
      <w:r>
        <w:t xml:space="preserve">        &lt;name&gt;The Great Movie Ride&lt;/name&gt;</w:t>
      </w:r>
    </w:p>
    <w:p w14:paraId="08F43F19" w14:textId="77777777" w:rsidR="008546C8" w:rsidRDefault="008546C8" w:rsidP="00811661">
      <w:pPr>
        <w:pStyle w:val="H3Body"/>
        <w:spacing w:after="0"/>
        <w:ind w:left="0"/>
      </w:pPr>
      <w:r>
        <w:t xml:space="preserve">        &lt;nextDiscovery&gt;2013-04-16T22:23:30.717-07:00&lt;/nextDiscovery&gt;</w:t>
      </w:r>
    </w:p>
    <w:p w14:paraId="1D2566DE" w14:textId="77777777" w:rsidR="008546C8" w:rsidRDefault="008546C8" w:rsidP="00811661">
      <w:pPr>
        <w:pStyle w:val="H3Body"/>
        <w:spacing w:after="0"/>
        <w:ind w:left="0"/>
      </w:pPr>
      <w:r>
        <w:t xml:space="preserve">        &lt;port&gt;8080&lt;/port&gt;</w:t>
      </w:r>
    </w:p>
    <w:p w14:paraId="3EE822BF" w14:textId="77777777" w:rsidR="008546C8" w:rsidRDefault="008546C8" w:rsidP="00811661">
      <w:pPr>
        <w:pStyle w:val="H3Body"/>
        <w:spacing w:after="0"/>
        <w:ind w:left="0"/>
      </w:pPr>
      <w:r>
        <w:t xml:space="preserve">        &lt;status&gt;</w:t>
      </w:r>
    </w:p>
    <w:p w14:paraId="6A89D9E4" w14:textId="77777777" w:rsidR="008546C8" w:rsidRDefault="008546C8" w:rsidP="00811661">
      <w:pPr>
        <w:pStyle w:val="H3Body"/>
        <w:spacing w:after="0"/>
        <w:ind w:left="0"/>
      </w:pPr>
      <w:r>
        <w:t xml:space="preserve">            &lt;message&gt;Merge-CastLeft: Unable to read light sensor&lt;/message&gt;</w:t>
      </w:r>
    </w:p>
    <w:p w14:paraId="4578FE3B" w14:textId="77777777" w:rsidR="008546C8" w:rsidRDefault="008546C8" w:rsidP="00811661">
      <w:pPr>
        <w:pStyle w:val="H3Body"/>
        <w:spacing w:after="0"/>
        <w:ind w:left="0"/>
      </w:pPr>
      <w:r>
        <w:t xml:space="preserve">            &lt;status&gt;Yellow&lt;/status&gt;</w:t>
      </w:r>
    </w:p>
    <w:p w14:paraId="4DBE07AE" w14:textId="77777777" w:rsidR="008546C8" w:rsidRDefault="008546C8" w:rsidP="00811661">
      <w:pPr>
        <w:pStyle w:val="H3Body"/>
        <w:spacing w:after="0"/>
        <w:ind w:left="0"/>
      </w:pPr>
      <w:r>
        <w:t xml:space="preserve">        &lt;/status&gt;</w:t>
      </w:r>
    </w:p>
    <w:p w14:paraId="0E398DC8" w14:textId="77777777" w:rsidR="008546C8" w:rsidRDefault="008546C8" w:rsidP="00811661">
      <w:pPr>
        <w:pStyle w:val="H3Body"/>
        <w:spacing w:after="0"/>
        <w:ind w:left="0"/>
      </w:pPr>
      <w:r>
        <w:t xml:space="preserve">        &lt;type&gt;XBRC&lt;/type&gt;</w:t>
      </w:r>
    </w:p>
    <w:p w14:paraId="5100F6E4" w14:textId="77777777" w:rsidR="008546C8" w:rsidRDefault="008546C8" w:rsidP="00811661">
      <w:pPr>
        <w:pStyle w:val="H3Body"/>
        <w:spacing w:after="0"/>
        <w:ind w:left="0"/>
      </w:pPr>
      <w:r>
        <w:t xml:space="preserve">        &lt;version&gt;1.5.0.4004&lt;/version&gt;</w:t>
      </w:r>
    </w:p>
    <w:p w14:paraId="2D0C5C60" w14:textId="77777777" w:rsidR="008546C8" w:rsidRDefault="008546C8" w:rsidP="00811661">
      <w:pPr>
        <w:pStyle w:val="H3Body"/>
        <w:spacing w:after="0"/>
        <w:ind w:left="0"/>
      </w:pPr>
      <w:r>
        <w:t xml:space="preserve">        &lt;vip&gt;nge-hsprod-gmr.wdw.disney.com&lt;/vip&gt;</w:t>
      </w:r>
    </w:p>
    <w:p w14:paraId="4E4096A8" w14:textId="77777777" w:rsidR="008546C8" w:rsidRDefault="008546C8" w:rsidP="00811661">
      <w:pPr>
        <w:pStyle w:val="H3Body"/>
        <w:spacing w:after="0"/>
        <w:ind w:left="0"/>
      </w:pPr>
      <w:r>
        <w:t xml:space="preserve">        &lt;vport&gt;0&lt;/vport&gt;</w:t>
      </w:r>
    </w:p>
    <w:p w14:paraId="1EE08552" w14:textId="77777777" w:rsidR="008546C8" w:rsidRDefault="008546C8" w:rsidP="00811661">
      <w:pPr>
        <w:pStyle w:val="H3Body"/>
        <w:spacing w:after="0"/>
        <w:ind w:left="0"/>
      </w:pPr>
      <w:r>
        <w:t xml:space="preserve">        &lt;facilityId&gt;80010207&lt;/facilityId&gt;</w:t>
      </w:r>
    </w:p>
    <w:p w14:paraId="26676FE9" w14:textId="77777777" w:rsidR="008546C8" w:rsidRDefault="008546C8" w:rsidP="00811661">
      <w:pPr>
        <w:pStyle w:val="H3Body"/>
        <w:spacing w:after="0"/>
        <w:ind w:left="0"/>
      </w:pPr>
      <w:r>
        <w:t xml:space="preserve">        &lt;haEnabled&gt;false&lt;/haEnabled&gt;</w:t>
      </w:r>
    </w:p>
    <w:p w14:paraId="693CFE4E" w14:textId="77777777" w:rsidR="008546C8" w:rsidRDefault="008546C8" w:rsidP="00811661">
      <w:pPr>
        <w:pStyle w:val="H3Body"/>
        <w:spacing w:after="0"/>
        <w:ind w:left="0"/>
      </w:pPr>
      <w:r>
        <w:t xml:space="preserve">        &lt;haStatus&gt;master&lt;/haStatus&gt;</w:t>
      </w:r>
    </w:p>
    <w:p w14:paraId="63F4ED2C" w14:textId="77777777" w:rsidR="008546C8" w:rsidRDefault="008546C8" w:rsidP="00811661">
      <w:pPr>
        <w:pStyle w:val="H3Body"/>
        <w:spacing w:after="0"/>
        <w:ind w:left="0"/>
      </w:pPr>
      <w:r>
        <w:t xml:space="preserve">        &lt;model&gt;attractionmodel&lt;/model&gt;</w:t>
      </w:r>
    </w:p>
    <w:p w14:paraId="463B8DF8" w14:textId="77777777" w:rsidR="008546C8" w:rsidRDefault="008546C8" w:rsidP="00811661">
      <w:pPr>
        <w:pStyle w:val="H3Body"/>
        <w:spacing w:after="0"/>
        <w:ind w:left="0"/>
      </w:pPr>
      <w:r>
        <w:t xml:space="preserve">        &lt;startPerfTime&gt;2013-04-18T20:33:53.263&lt;/startPerfTime&gt;</w:t>
      </w:r>
    </w:p>
    <w:p w14:paraId="75C24CE4" w14:textId="77777777" w:rsidR="008546C8" w:rsidRDefault="008546C8" w:rsidP="00811661">
      <w:pPr>
        <w:pStyle w:val="H3Body"/>
        <w:spacing w:after="0"/>
        <w:ind w:left="0"/>
      </w:pPr>
      <w:r>
        <w:t xml:space="preserve">        &lt;url&gt;http://10.93.144.34:8080&lt;/url&gt;</w:t>
      </w:r>
    </w:p>
    <w:p w14:paraId="3A0CB2F3" w14:textId="77777777" w:rsidR="008546C8" w:rsidRDefault="008546C8" w:rsidP="00811661">
      <w:pPr>
        <w:pStyle w:val="H3Body"/>
        <w:spacing w:after="0"/>
        <w:ind w:left="0"/>
      </w:pPr>
      <w:r>
        <w:t xml:space="preserve">    &lt;/healthItem&gt;</w:t>
      </w:r>
    </w:p>
    <w:p w14:paraId="1439F251" w14:textId="77777777" w:rsidR="008546C8" w:rsidRDefault="008546C8" w:rsidP="00811661">
      <w:pPr>
        <w:pStyle w:val="H3Body"/>
        <w:spacing w:after="0"/>
        <w:ind w:left="0"/>
      </w:pPr>
      <w:r>
        <w:t xml:space="preserve">    &lt;healthItem&gt;</w:t>
      </w:r>
    </w:p>
    <w:p w14:paraId="0E11BF55" w14:textId="77777777" w:rsidR="008546C8" w:rsidRDefault="008546C8" w:rsidP="00811661">
      <w:pPr>
        <w:pStyle w:val="H3Body"/>
        <w:spacing w:after="0"/>
        <w:ind w:left="0"/>
      </w:pPr>
      <w:r>
        <w:t xml:space="preserve">        &lt;active&gt;true&lt;/active&gt;</w:t>
      </w:r>
    </w:p>
    <w:p w14:paraId="59E5D24E" w14:textId="77777777" w:rsidR="008546C8" w:rsidRDefault="008546C8" w:rsidP="00811661">
      <w:pPr>
        <w:pStyle w:val="H3Body"/>
        <w:spacing w:after="0"/>
        <w:ind w:left="0"/>
      </w:pPr>
      <w:r>
        <w:t xml:space="preserve">        &lt;hostname&gt;sit-xbrc-buzz-1&lt;/hostname&gt;</w:t>
      </w:r>
    </w:p>
    <w:p w14:paraId="60C1DD8A" w14:textId="77777777" w:rsidR="008546C8" w:rsidRDefault="008546C8" w:rsidP="00811661">
      <w:pPr>
        <w:pStyle w:val="H3Body"/>
        <w:spacing w:after="0"/>
        <w:ind w:left="0"/>
      </w:pPr>
      <w:r>
        <w:t xml:space="preserve">        &lt;id&gt;91&lt;/id&gt;</w:t>
      </w:r>
    </w:p>
    <w:p w14:paraId="085CE3DC" w14:textId="77777777" w:rsidR="008546C8" w:rsidRDefault="008546C8" w:rsidP="00811661">
      <w:pPr>
        <w:pStyle w:val="H3Body"/>
        <w:spacing w:after="0"/>
        <w:ind w:left="0"/>
      </w:pPr>
      <w:r>
        <w:t xml:space="preserve">        &lt;ip&gt;10.110.1.96&lt;/ip&gt;</w:t>
      </w:r>
    </w:p>
    <w:p w14:paraId="6E9E1189" w14:textId="77777777" w:rsidR="008546C8" w:rsidRDefault="008546C8" w:rsidP="00811661">
      <w:pPr>
        <w:pStyle w:val="H3Body"/>
        <w:spacing w:after="0"/>
        <w:ind w:left="0"/>
      </w:pPr>
      <w:r>
        <w:t xml:space="preserve">        &lt;lastDiscovery&gt;2013-04-16T22:22:30.637-07:00&lt;/lastDiscovery&gt;</w:t>
      </w:r>
    </w:p>
    <w:p w14:paraId="4113B1D3" w14:textId="77777777" w:rsidR="008546C8" w:rsidRDefault="008546C8" w:rsidP="00811661">
      <w:pPr>
        <w:pStyle w:val="H3Body"/>
        <w:spacing w:after="0"/>
        <w:ind w:left="0"/>
      </w:pPr>
      <w:r>
        <w:t xml:space="preserve">        &lt;name&gt;Buzz Lightyear&lt;/name&gt;</w:t>
      </w:r>
    </w:p>
    <w:p w14:paraId="2B99CBA3" w14:textId="77777777" w:rsidR="008546C8" w:rsidRDefault="008546C8" w:rsidP="00811661">
      <w:pPr>
        <w:pStyle w:val="H3Body"/>
        <w:spacing w:after="0"/>
        <w:ind w:left="0"/>
      </w:pPr>
      <w:r>
        <w:t xml:space="preserve">        &lt;nextDiscovery&gt;2013-04-16T22:23:30.637-07:00&lt;/nextDiscovery&gt;</w:t>
      </w:r>
    </w:p>
    <w:p w14:paraId="4625F9D7" w14:textId="77777777" w:rsidR="008546C8" w:rsidRDefault="008546C8" w:rsidP="00811661">
      <w:pPr>
        <w:pStyle w:val="H3Body"/>
        <w:spacing w:after="0"/>
        <w:ind w:left="0"/>
      </w:pPr>
      <w:r>
        <w:t xml:space="preserve">        &lt;port&gt;8080&lt;/port&gt;</w:t>
      </w:r>
    </w:p>
    <w:p w14:paraId="39EE8DD7" w14:textId="77777777" w:rsidR="008546C8" w:rsidRDefault="008546C8" w:rsidP="00811661">
      <w:pPr>
        <w:pStyle w:val="H3Body"/>
        <w:spacing w:after="0"/>
        <w:ind w:left="0"/>
      </w:pPr>
      <w:r>
        <w:t xml:space="preserve">        &lt;status&gt;</w:t>
      </w:r>
    </w:p>
    <w:p w14:paraId="0FC437B1" w14:textId="77777777" w:rsidR="008546C8" w:rsidRDefault="008546C8" w:rsidP="00811661">
      <w:pPr>
        <w:pStyle w:val="H3Body"/>
        <w:spacing w:after="0"/>
        <w:ind w:left="0"/>
      </w:pPr>
      <w:r>
        <w:t xml:space="preserve">            &lt;message&gt;Reader phil-merge-r not communicating&lt;/message&gt;</w:t>
      </w:r>
    </w:p>
    <w:p w14:paraId="759938D2" w14:textId="77777777" w:rsidR="008546C8" w:rsidRDefault="008546C8" w:rsidP="00811661">
      <w:pPr>
        <w:pStyle w:val="H3Body"/>
        <w:spacing w:after="0"/>
        <w:ind w:left="0"/>
      </w:pPr>
      <w:r>
        <w:t xml:space="preserve">            &lt;status&gt;Red&lt;/status&gt;</w:t>
      </w:r>
    </w:p>
    <w:p w14:paraId="1225C0FC" w14:textId="77777777" w:rsidR="008546C8" w:rsidRDefault="008546C8" w:rsidP="00811661">
      <w:pPr>
        <w:pStyle w:val="H3Body"/>
        <w:spacing w:after="0"/>
        <w:ind w:left="0"/>
      </w:pPr>
      <w:r>
        <w:t xml:space="preserve">        &lt;/status&gt;</w:t>
      </w:r>
    </w:p>
    <w:p w14:paraId="4D693E37" w14:textId="77777777" w:rsidR="008546C8" w:rsidRDefault="008546C8" w:rsidP="00811661">
      <w:pPr>
        <w:pStyle w:val="H3Body"/>
        <w:spacing w:after="0"/>
        <w:ind w:left="0"/>
      </w:pPr>
      <w:r>
        <w:t xml:space="preserve">        &lt;type&gt;XBRC&lt;/type&gt;</w:t>
      </w:r>
    </w:p>
    <w:p w14:paraId="5984A66F" w14:textId="77777777" w:rsidR="008546C8" w:rsidRDefault="008546C8" w:rsidP="00811661">
      <w:pPr>
        <w:pStyle w:val="H3Body"/>
        <w:spacing w:after="0"/>
        <w:ind w:left="0"/>
      </w:pPr>
      <w:r>
        <w:t xml:space="preserve">        &lt;version&gt;1.6.1.5282&lt;/version&gt;</w:t>
      </w:r>
    </w:p>
    <w:p w14:paraId="50F1E416" w14:textId="77777777" w:rsidR="008546C8" w:rsidRDefault="008546C8" w:rsidP="00811661">
      <w:pPr>
        <w:pStyle w:val="H3Body"/>
        <w:spacing w:after="0"/>
        <w:ind w:left="0"/>
      </w:pPr>
      <w:r>
        <w:t xml:space="preserve">        &lt;vip&gt;10.110.1.94&lt;/vip&gt;</w:t>
      </w:r>
    </w:p>
    <w:p w14:paraId="6AC8122E" w14:textId="77777777" w:rsidR="008546C8" w:rsidRDefault="008546C8" w:rsidP="00811661">
      <w:pPr>
        <w:pStyle w:val="H3Body"/>
        <w:spacing w:after="0"/>
        <w:ind w:left="0"/>
      </w:pPr>
      <w:r>
        <w:t xml:space="preserve">        &lt;vport&gt;0&lt;/vport&gt;</w:t>
      </w:r>
    </w:p>
    <w:p w14:paraId="186E6806" w14:textId="77777777" w:rsidR="008546C8" w:rsidRDefault="008546C8" w:rsidP="00811661">
      <w:pPr>
        <w:pStyle w:val="H3Body"/>
        <w:spacing w:after="0"/>
        <w:ind w:left="0"/>
      </w:pPr>
      <w:r>
        <w:t xml:space="preserve">        &lt;facilityId&gt;80010114&lt;/facilityId&gt;</w:t>
      </w:r>
    </w:p>
    <w:p w14:paraId="5E9964A7" w14:textId="77777777" w:rsidR="008546C8" w:rsidRDefault="008546C8" w:rsidP="00811661">
      <w:pPr>
        <w:pStyle w:val="H3Body"/>
        <w:spacing w:after="0"/>
        <w:ind w:left="0"/>
      </w:pPr>
      <w:r>
        <w:t xml:space="preserve">        &lt;haEnabled&gt;true&lt;/haEnabled&gt;</w:t>
      </w:r>
    </w:p>
    <w:p w14:paraId="3DB73688" w14:textId="77777777" w:rsidR="008546C8" w:rsidRDefault="008546C8" w:rsidP="00811661">
      <w:pPr>
        <w:pStyle w:val="H3Body"/>
        <w:spacing w:after="0"/>
        <w:ind w:left="0"/>
      </w:pPr>
      <w:r>
        <w:t xml:space="preserve">        &lt;haStatus&gt;master&lt;/haStatus&gt;</w:t>
      </w:r>
    </w:p>
    <w:p w14:paraId="38B3CD68" w14:textId="77777777" w:rsidR="008546C8" w:rsidRDefault="008546C8" w:rsidP="00811661">
      <w:pPr>
        <w:pStyle w:val="H3Body"/>
        <w:spacing w:after="0"/>
        <w:ind w:left="0"/>
      </w:pPr>
      <w:r>
        <w:t xml:space="preserve">        &lt;model&gt;attractionmodel&lt;/model&gt;</w:t>
      </w:r>
    </w:p>
    <w:p w14:paraId="64DBEBFD" w14:textId="77777777" w:rsidR="008546C8" w:rsidRDefault="008546C8" w:rsidP="00811661">
      <w:pPr>
        <w:pStyle w:val="H3Body"/>
        <w:spacing w:after="0"/>
        <w:ind w:left="0"/>
      </w:pPr>
      <w:r>
        <w:t xml:space="preserve">        &lt;startPerfTime&gt;2013-04-18T20:35:20.480&lt;/startPerfTime&gt;</w:t>
      </w:r>
    </w:p>
    <w:p w14:paraId="63F9479D" w14:textId="77777777" w:rsidR="008546C8" w:rsidRDefault="008546C8" w:rsidP="00811661">
      <w:pPr>
        <w:pStyle w:val="H3Body"/>
        <w:spacing w:after="0"/>
        <w:ind w:left="0"/>
      </w:pPr>
      <w:r>
        <w:t xml:space="preserve">        &lt;url&gt;http://10.110.1.96:8080&lt;/url&gt;</w:t>
      </w:r>
    </w:p>
    <w:p w14:paraId="6D3D31CB" w14:textId="77777777" w:rsidR="008546C8" w:rsidRDefault="008546C8" w:rsidP="00811661">
      <w:pPr>
        <w:pStyle w:val="H3Body"/>
        <w:spacing w:after="0"/>
        <w:ind w:left="0"/>
      </w:pPr>
      <w:r>
        <w:t xml:space="preserve">    &lt;/healthItem&gt;</w:t>
      </w:r>
    </w:p>
    <w:p w14:paraId="5FAC17D4" w14:textId="77777777" w:rsidR="008546C8" w:rsidRDefault="008546C8" w:rsidP="00811661">
      <w:pPr>
        <w:pStyle w:val="H3Body"/>
        <w:spacing w:after="0"/>
        <w:ind w:left="0"/>
      </w:pPr>
      <w:r>
        <w:t xml:space="preserve">    &lt;healthItem&gt;</w:t>
      </w:r>
    </w:p>
    <w:p w14:paraId="681B0D2F" w14:textId="77777777" w:rsidR="008546C8" w:rsidRDefault="008546C8" w:rsidP="00811661">
      <w:pPr>
        <w:pStyle w:val="H3Body"/>
        <w:spacing w:after="0"/>
        <w:ind w:left="0"/>
      </w:pPr>
      <w:r>
        <w:t xml:space="preserve">        &lt;active&gt;true&lt;/active&gt;</w:t>
      </w:r>
    </w:p>
    <w:p w14:paraId="70D5B6DD" w14:textId="77777777" w:rsidR="008546C8" w:rsidRDefault="008546C8" w:rsidP="00811661">
      <w:pPr>
        <w:pStyle w:val="H3Body"/>
        <w:spacing w:after="0"/>
        <w:ind w:left="0"/>
      </w:pPr>
      <w:r>
        <w:t xml:space="preserve">        &lt;hostname&gt;sit-xbrc-buzz-2&lt;/hostname&gt;</w:t>
      </w:r>
    </w:p>
    <w:p w14:paraId="51D5209D" w14:textId="77777777" w:rsidR="008546C8" w:rsidRDefault="008546C8" w:rsidP="00811661">
      <w:pPr>
        <w:pStyle w:val="H3Body"/>
        <w:spacing w:after="0"/>
        <w:ind w:left="0"/>
      </w:pPr>
      <w:r>
        <w:t xml:space="preserve">        &lt;id&gt;92&lt;/id&gt;</w:t>
      </w:r>
    </w:p>
    <w:p w14:paraId="78510943" w14:textId="77777777" w:rsidR="008546C8" w:rsidRDefault="008546C8" w:rsidP="00811661">
      <w:pPr>
        <w:pStyle w:val="H3Body"/>
        <w:spacing w:after="0"/>
        <w:ind w:left="0"/>
      </w:pPr>
      <w:r>
        <w:t xml:space="preserve">        &lt;ip&gt;10.110.1.99&lt;/ip&gt;</w:t>
      </w:r>
    </w:p>
    <w:p w14:paraId="57DD5490" w14:textId="77777777" w:rsidR="008546C8" w:rsidRDefault="008546C8" w:rsidP="00811661">
      <w:pPr>
        <w:pStyle w:val="H3Body"/>
        <w:spacing w:after="0"/>
        <w:ind w:left="0"/>
      </w:pPr>
      <w:r>
        <w:t xml:space="preserve">        &lt;lastDiscovery&gt;2013-04-16T22:22:30.623-07:00&lt;/lastDiscovery&gt;</w:t>
      </w:r>
    </w:p>
    <w:p w14:paraId="6101F0A7" w14:textId="77777777" w:rsidR="008546C8" w:rsidRDefault="008546C8" w:rsidP="00811661">
      <w:pPr>
        <w:pStyle w:val="H3Body"/>
        <w:spacing w:after="0"/>
        <w:ind w:left="0"/>
      </w:pPr>
      <w:r>
        <w:t xml:space="preserve">        &lt;name&gt;Buzz Lightyear&lt;/name&gt;</w:t>
      </w:r>
    </w:p>
    <w:p w14:paraId="227A166E" w14:textId="77777777" w:rsidR="008546C8" w:rsidRDefault="008546C8" w:rsidP="00811661">
      <w:pPr>
        <w:pStyle w:val="H3Body"/>
        <w:spacing w:after="0"/>
        <w:ind w:left="0"/>
      </w:pPr>
      <w:r>
        <w:t xml:space="preserve">        &lt;nextDiscovery&gt;2013-04-16T22:23:30.623-07:00&lt;/nextDiscovery&gt;</w:t>
      </w:r>
    </w:p>
    <w:p w14:paraId="40BB32AF" w14:textId="77777777" w:rsidR="008546C8" w:rsidRDefault="008546C8" w:rsidP="00811661">
      <w:pPr>
        <w:pStyle w:val="H3Body"/>
        <w:spacing w:after="0"/>
        <w:ind w:left="0"/>
      </w:pPr>
      <w:r>
        <w:t xml:space="preserve">        &lt;port&gt;8080&lt;/port&gt;</w:t>
      </w:r>
    </w:p>
    <w:p w14:paraId="68942A4E" w14:textId="77777777" w:rsidR="008546C8" w:rsidRDefault="008546C8" w:rsidP="00811661">
      <w:pPr>
        <w:pStyle w:val="H3Body"/>
        <w:spacing w:after="0"/>
        <w:ind w:left="0"/>
      </w:pPr>
      <w:r>
        <w:t xml:space="preserve">        &lt;status&gt;</w:t>
      </w:r>
    </w:p>
    <w:p w14:paraId="1727DE29" w14:textId="77777777" w:rsidR="008546C8" w:rsidRDefault="008546C8" w:rsidP="00811661">
      <w:pPr>
        <w:pStyle w:val="H3Body"/>
        <w:spacing w:after="0"/>
        <w:ind w:left="0"/>
      </w:pPr>
      <w:r>
        <w:t xml:space="preserve">            &lt;message&gt;&lt;/message&gt;</w:t>
      </w:r>
    </w:p>
    <w:p w14:paraId="6F828CFB" w14:textId="77777777" w:rsidR="008546C8" w:rsidRDefault="008546C8" w:rsidP="00811661">
      <w:pPr>
        <w:pStyle w:val="H3Body"/>
        <w:spacing w:after="0"/>
        <w:ind w:left="0"/>
      </w:pPr>
      <w:r>
        <w:t xml:space="preserve">            &lt;status&gt;Green&lt;/status&gt;</w:t>
      </w:r>
    </w:p>
    <w:p w14:paraId="7E675AF6" w14:textId="77777777" w:rsidR="008546C8" w:rsidRDefault="008546C8" w:rsidP="00811661">
      <w:pPr>
        <w:pStyle w:val="H3Body"/>
        <w:spacing w:after="0"/>
        <w:ind w:left="0"/>
      </w:pPr>
      <w:r>
        <w:t xml:space="preserve">        &lt;/status&gt;</w:t>
      </w:r>
    </w:p>
    <w:p w14:paraId="5E199137" w14:textId="77777777" w:rsidR="008546C8" w:rsidRDefault="008546C8" w:rsidP="00811661">
      <w:pPr>
        <w:pStyle w:val="H3Body"/>
        <w:spacing w:after="0"/>
        <w:ind w:left="0"/>
      </w:pPr>
      <w:r>
        <w:t xml:space="preserve">        &lt;type&gt;XBRC&lt;/type&gt;</w:t>
      </w:r>
    </w:p>
    <w:p w14:paraId="15E4E2F2" w14:textId="77777777" w:rsidR="008546C8" w:rsidRDefault="008546C8" w:rsidP="00811661">
      <w:pPr>
        <w:pStyle w:val="H3Body"/>
        <w:spacing w:after="0"/>
        <w:ind w:left="0"/>
      </w:pPr>
      <w:r>
        <w:t xml:space="preserve">        &lt;version&gt;1.6.1.5282&lt;/version&gt;</w:t>
      </w:r>
    </w:p>
    <w:p w14:paraId="08E309FA" w14:textId="77777777" w:rsidR="008546C8" w:rsidRDefault="008546C8" w:rsidP="00811661">
      <w:pPr>
        <w:pStyle w:val="H3Body"/>
        <w:spacing w:after="0"/>
        <w:ind w:left="0"/>
      </w:pPr>
      <w:r>
        <w:t xml:space="preserve">        &lt;vip&gt;10.110.1.94&lt;/vip&gt;</w:t>
      </w:r>
    </w:p>
    <w:p w14:paraId="090267CF" w14:textId="77777777" w:rsidR="008546C8" w:rsidRDefault="008546C8" w:rsidP="00811661">
      <w:pPr>
        <w:pStyle w:val="H3Body"/>
        <w:spacing w:after="0"/>
        <w:ind w:left="0"/>
      </w:pPr>
      <w:r>
        <w:t xml:space="preserve">        &lt;vport&gt;0&lt;/vport&gt;</w:t>
      </w:r>
    </w:p>
    <w:p w14:paraId="3C551537" w14:textId="77777777" w:rsidR="008546C8" w:rsidRDefault="008546C8" w:rsidP="00811661">
      <w:pPr>
        <w:pStyle w:val="H3Body"/>
        <w:spacing w:after="0"/>
        <w:ind w:left="0"/>
      </w:pPr>
      <w:r>
        <w:t xml:space="preserve">        &lt;facilityId&gt;80010114&lt;/facilityId&gt;</w:t>
      </w:r>
    </w:p>
    <w:p w14:paraId="271BAE7B" w14:textId="77777777" w:rsidR="008546C8" w:rsidRDefault="008546C8" w:rsidP="00811661">
      <w:pPr>
        <w:pStyle w:val="H3Body"/>
        <w:spacing w:after="0"/>
        <w:ind w:left="0"/>
      </w:pPr>
      <w:r>
        <w:t xml:space="preserve">        &lt;haEnabled&gt;true&lt;/haEnabled&gt;</w:t>
      </w:r>
    </w:p>
    <w:p w14:paraId="6C0173CE" w14:textId="77777777" w:rsidR="008546C8" w:rsidRDefault="008546C8" w:rsidP="00811661">
      <w:pPr>
        <w:pStyle w:val="H3Body"/>
        <w:spacing w:after="0"/>
        <w:ind w:left="0"/>
      </w:pPr>
      <w:r>
        <w:t xml:space="preserve">        &lt;haStatus&gt;slave&lt;/haStatus&gt;</w:t>
      </w:r>
    </w:p>
    <w:p w14:paraId="0EC49ED9" w14:textId="77777777" w:rsidR="008546C8" w:rsidRDefault="008546C8" w:rsidP="00811661">
      <w:pPr>
        <w:pStyle w:val="H3Body"/>
        <w:spacing w:after="0"/>
        <w:ind w:left="0"/>
      </w:pPr>
      <w:r>
        <w:t xml:space="preserve">        &lt;model&gt;attractionmodel&lt;/model&gt;</w:t>
      </w:r>
    </w:p>
    <w:p w14:paraId="280EABCC" w14:textId="77777777" w:rsidR="008546C8" w:rsidRDefault="008546C8" w:rsidP="00811661">
      <w:pPr>
        <w:pStyle w:val="H3Body"/>
        <w:spacing w:after="0"/>
        <w:ind w:left="0"/>
      </w:pPr>
      <w:r>
        <w:t xml:space="preserve">        &lt;startPerfTime&gt;2013-04-18T20:36:38.042&lt;/startPerfTime&gt;</w:t>
      </w:r>
    </w:p>
    <w:p w14:paraId="55E17717" w14:textId="77777777" w:rsidR="008546C8" w:rsidRDefault="008546C8" w:rsidP="00811661">
      <w:pPr>
        <w:pStyle w:val="H3Body"/>
        <w:spacing w:after="0"/>
        <w:ind w:left="0"/>
      </w:pPr>
      <w:r>
        <w:t xml:space="preserve">        &lt;url&gt;http://10.110.1.99:8080&lt;/url&gt;</w:t>
      </w:r>
    </w:p>
    <w:p w14:paraId="45A2A038" w14:textId="77777777" w:rsidR="008546C8" w:rsidRDefault="008546C8" w:rsidP="00811661">
      <w:pPr>
        <w:pStyle w:val="H3Body"/>
        <w:spacing w:after="0"/>
        <w:ind w:left="0"/>
      </w:pPr>
      <w:r>
        <w:t xml:space="preserve">    &lt;/healthItem&gt;</w:t>
      </w:r>
    </w:p>
    <w:p w14:paraId="0AE96FA5" w14:textId="77777777" w:rsidR="008546C8" w:rsidRDefault="008546C8" w:rsidP="00811661">
      <w:pPr>
        <w:pStyle w:val="H3Body"/>
        <w:spacing w:after="0"/>
        <w:ind w:left="0"/>
      </w:pPr>
      <w:r>
        <w:t xml:space="preserve">    &lt;healthItem&gt;</w:t>
      </w:r>
    </w:p>
    <w:p w14:paraId="386CC49D" w14:textId="77777777" w:rsidR="008546C8" w:rsidRDefault="008546C8" w:rsidP="00811661">
      <w:pPr>
        <w:pStyle w:val="H3Body"/>
        <w:spacing w:after="0"/>
        <w:ind w:left="0"/>
      </w:pPr>
      <w:r>
        <w:t xml:space="preserve">        &lt;active&gt;true&lt;/active&gt;</w:t>
      </w:r>
    </w:p>
    <w:p w14:paraId="3FBF934D" w14:textId="77777777" w:rsidR="008546C8" w:rsidRDefault="008546C8" w:rsidP="00811661">
      <w:pPr>
        <w:pStyle w:val="H3Body"/>
        <w:spacing w:after="0"/>
        <w:ind w:left="0"/>
      </w:pPr>
      <w:r>
        <w:t xml:space="preserve">        &lt;hostname&gt;sit-xbrc-hm.emtest.local&lt;/hostname&gt;</w:t>
      </w:r>
    </w:p>
    <w:p w14:paraId="3382C9C4" w14:textId="77777777" w:rsidR="008546C8" w:rsidRDefault="008546C8" w:rsidP="00811661">
      <w:pPr>
        <w:pStyle w:val="H3Body"/>
        <w:spacing w:after="0"/>
        <w:ind w:left="0"/>
      </w:pPr>
      <w:r>
        <w:t xml:space="preserve">        &lt;id&gt;94&lt;/id&gt;</w:t>
      </w:r>
    </w:p>
    <w:p w14:paraId="3B83210C" w14:textId="77777777" w:rsidR="008546C8" w:rsidRDefault="008546C8" w:rsidP="00811661">
      <w:pPr>
        <w:pStyle w:val="H3Body"/>
        <w:spacing w:after="0"/>
        <w:ind w:left="0"/>
      </w:pPr>
      <w:r>
        <w:t xml:space="preserve">        &lt;ip&gt;10.110.1.58&lt;/ip&gt;</w:t>
      </w:r>
    </w:p>
    <w:p w14:paraId="30978FB8" w14:textId="77777777" w:rsidR="008546C8" w:rsidRDefault="008546C8" w:rsidP="00811661">
      <w:pPr>
        <w:pStyle w:val="H3Body"/>
        <w:spacing w:after="0"/>
        <w:ind w:left="0"/>
      </w:pPr>
      <w:r>
        <w:t xml:space="preserve">        &lt;lastDiscovery&gt;2013-04-16T22:22:30.623-07:00&lt;/lastDiscovery&gt;</w:t>
      </w:r>
    </w:p>
    <w:p w14:paraId="41714ED3" w14:textId="77777777" w:rsidR="008546C8" w:rsidRDefault="008546C8" w:rsidP="00811661">
      <w:pPr>
        <w:pStyle w:val="H3Body"/>
        <w:spacing w:after="0"/>
        <w:ind w:left="0"/>
      </w:pPr>
      <w:r>
        <w:t xml:space="preserve">        &lt;name&gt;Haunted Mansion&lt;/name&gt;</w:t>
      </w:r>
    </w:p>
    <w:p w14:paraId="32E9CB58" w14:textId="77777777" w:rsidR="008546C8" w:rsidRDefault="008546C8" w:rsidP="00811661">
      <w:pPr>
        <w:pStyle w:val="H3Body"/>
        <w:spacing w:after="0"/>
        <w:ind w:left="0"/>
      </w:pPr>
      <w:r>
        <w:t xml:space="preserve">        &lt;nextDiscovery&gt;2013-04-16T22:23:30.623-07:00&lt;/nextDiscovery&gt;</w:t>
      </w:r>
    </w:p>
    <w:p w14:paraId="4E2ACEE0" w14:textId="77777777" w:rsidR="008546C8" w:rsidRDefault="008546C8" w:rsidP="00811661">
      <w:pPr>
        <w:pStyle w:val="H3Body"/>
        <w:spacing w:after="0"/>
        <w:ind w:left="0"/>
      </w:pPr>
      <w:r>
        <w:t xml:space="preserve">        &lt;port&gt;8080&lt;/port&gt;</w:t>
      </w:r>
    </w:p>
    <w:p w14:paraId="5B4F5465" w14:textId="77777777" w:rsidR="008546C8" w:rsidRDefault="008546C8" w:rsidP="00811661">
      <w:pPr>
        <w:pStyle w:val="H3Body"/>
        <w:spacing w:after="0"/>
        <w:ind w:left="0"/>
      </w:pPr>
      <w:r>
        <w:t xml:space="preserve">        &lt;status&gt;</w:t>
      </w:r>
    </w:p>
    <w:p w14:paraId="0D658B8C" w14:textId="77777777" w:rsidR="008546C8" w:rsidRDefault="008546C8" w:rsidP="00811661">
      <w:pPr>
        <w:pStyle w:val="H3Body"/>
        <w:spacing w:after="0"/>
        <w:ind w:left="0"/>
      </w:pPr>
      <w:r>
        <w:t xml:space="preserve">            &lt;message&gt;Reader hm-merge-r not communicating&lt;/message&gt;</w:t>
      </w:r>
    </w:p>
    <w:p w14:paraId="0BA74012" w14:textId="77777777" w:rsidR="008546C8" w:rsidRDefault="008546C8" w:rsidP="00811661">
      <w:pPr>
        <w:pStyle w:val="H3Body"/>
        <w:spacing w:after="0"/>
        <w:ind w:left="0"/>
      </w:pPr>
      <w:r>
        <w:t xml:space="preserve">            &lt;status&gt;Red&lt;/status&gt;</w:t>
      </w:r>
    </w:p>
    <w:p w14:paraId="2A51AD96" w14:textId="77777777" w:rsidR="008546C8" w:rsidRDefault="008546C8" w:rsidP="00811661">
      <w:pPr>
        <w:pStyle w:val="H3Body"/>
        <w:spacing w:after="0"/>
        <w:ind w:left="0"/>
      </w:pPr>
      <w:r>
        <w:t xml:space="preserve">        &lt;/status&gt;</w:t>
      </w:r>
    </w:p>
    <w:p w14:paraId="1A7D0C11" w14:textId="77777777" w:rsidR="008546C8" w:rsidRDefault="008546C8" w:rsidP="00811661">
      <w:pPr>
        <w:pStyle w:val="H3Body"/>
        <w:spacing w:after="0"/>
        <w:ind w:left="0"/>
      </w:pPr>
      <w:r>
        <w:t xml:space="preserve">        &lt;type&gt;XBRC&lt;/type&gt;</w:t>
      </w:r>
    </w:p>
    <w:p w14:paraId="4A44A0F9" w14:textId="77777777" w:rsidR="008546C8" w:rsidRDefault="008546C8" w:rsidP="00811661">
      <w:pPr>
        <w:pStyle w:val="H3Body"/>
        <w:spacing w:after="0"/>
        <w:ind w:left="0"/>
      </w:pPr>
      <w:r>
        <w:t xml:space="preserve">        &lt;version&gt;1.6.1.5282&lt;/version&gt;</w:t>
      </w:r>
    </w:p>
    <w:p w14:paraId="45E03E28" w14:textId="77777777" w:rsidR="008546C8" w:rsidRDefault="008546C8" w:rsidP="00811661">
      <w:pPr>
        <w:pStyle w:val="H3Body"/>
        <w:spacing w:after="0"/>
        <w:ind w:left="0"/>
      </w:pPr>
      <w:r>
        <w:t xml:space="preserve">        &lt;vport&gt;0&lt;/vport&gt;</w:t>
      </w:r>
    </w:p>
    <w:p w14:paraId="46BD6C3B" w14:textId="77777777" w:rsidR="008546C8" w:rsidRDefault="008546C8" w:rsidP="00811661">
      <w:pPr>
        <w:pStyle w:val="H3Body"/>
        <w:spacing w:after="0"/>
        <w:ind w:left="0"/>
      </w:pPr>
      <w:r>
        <w:t xml:space="preserve">        &lt;facilityId&gt;80010208&lt;/facilityId&gt;</w:t>
      </w:r>
    </w:p>
    <w:p w14:paraId="6BEDFC42" w14:textId="77777777" w:rsidR="008546C8" w:rsidRDefault="008546C8" w:rsidP="00811661">
      <w:pPr>
        <w:pStyle w:val="H3Body"/>
        <w:spacing w:after="0"/>
        <w:ind w:left="0"/>
      </w:pPr>
      <w:r>
        <w:t xml:space="preserve">        &lt;haEnabled&gt;false&lt;/haEnabled&gt;</w:t>
      </w:r>
    </w:p>
    <w:p w14:paraId="23F34E3D" w14:textId="77777777" w:rsidR="008546C8" w:rsidRDefault="008546C8" w:rsidP="00811661">
      <w:pPr>
        <w:pStyle w:val="H3Body"/>
        <w:spacing w:after="0"/>
        <w:ind w:left="0"/>
      </w:pPr>
      <w:r>
        <w:t xml:space="preserve">        &lt;haStatus&gt;solo&lt;/haStatus&gt;</w:t>
      </w:r>
    </w:p>
    <w:p w14:paraId="480D411E" w14:textId="77777777" w:rsidR="008546C8" w:rsidRDefault="008546C8" w:rsidP="00811661">
      <w:pPr>
        <w:pStyle w:val="H3Body"/>
        <w:spacing w:after="0"/>
        <w:ind w:left="0"/>
      </w:pPr>
      <w:r>
        <w:t xml:space="preserve">        &lt;model&gt;attractionmodel&lt;/model&gt;</w:t>
      </w:r>
    </w:p>
    <w:p w14:paraId="3F87F643" w14:textId="77777777" w:rsidR="008546C8" w:rsidRDefault="008546C8" w:rsidP="00811661">
      <w:pPr>
        <w:pStyle w:val="H3Body"/>
        <w:spacing w:after="0"/>
        <w:ind w:left="0"/>
      </w:pPr>
      <w:r>
        <w:t xml:space="preserve">        &lt;startPerfTime&gt;2013-04-18T20:35:41.626&lt;/startPerfTime&gt;</w:t>
      </w:r>
    </w:p>
    <w:p w14:paraId="5DFF446D" w14:textId="77777777" w:rsidR="008546C8" w:rsidRDefault="008546C8" w:rsidP="00811661">
      <w:pPr>
        <w:pStyle w:val="H3Body"/>
        <w:spacing w:after="0"/>
        <w:ind w:left="0"/>
      </w:pPr>
      <w:r>
        <w:t xml:space="preserve">        &lt;url&gt;http://10.110.1.58:8080&lt;/url&gt;</w:t>
      </w:r>
    </w:p>
    <w:p w14:paraId="24F0EC81" w14:textId="77777777" w:rsidR="008546C8" w:rsidRDefault="008546C8" w:rsidP="00811661">
      <w:pPr>
        <w:pStyle w:val="H3Body"/>
        <w:spacing w:after="0"/>
        <w:ind w:left="0"/>
      </w:pPr>
      <w:r>
        <w:t xml:space="preserve">    &lt;/healthItem&gt;</w:t>
      </w:r>
    </w:p>
    <w:p w14:paraId="49ADE1B6" w14:textId="77777777" w:rsidR="008546C8" w:rsidRDefault="008546C8" w:rsidP="00811661">
      <w:pPr>
        <w:pStyle w:val="H3Body"/>
        <w:spacing w:after="0"/>
        <w:ind w:left="0"/>
      </w:pPr>
      <w:r>
        <w:t xml:space="preserve">    &lt;healthItem&gt;</w:t>
      </w:r>
    </w:p>
    <w:p w14:paraId="2EB8DC95" w14:textId="77777777" w:rsidR="008546C8" w:rsidRDefault="008546C8" w:rsidP="00811661">
      <w:pPr>
        <w:pStyle w:val="H3Body"/>
        <w:spacing w:after="0"/>
        <w:ind w:left="0"/>
      </w:pPr>
      <w:r>
        <w:t xml:space="preserve">        &lt;active&gt;true&lt;/active&gt;</w:t>
      </w:r>
    </w:p>
    <w:p w14:paraId="04F31554" w14:textId="77777777" w:rsidR="008546C8" w:rsidRDefault="008546C8" w:rsidP="00811661">
      <w:pPr>
        <w:pStyle w:val="H3Body"/>
        <w:spacing w:after="0"/>
        <w:ind w:left="0"/>
      </w:pPr>
      <w:r>
        <w:t xml:space="preserve">        &lt;hostname&gt;10.1.200.112&lt;/hostname&gt;</w:t>
      </w:r>
    </w:p>
    <w:p w14:paraId="7C85D8C8" w14:textId="77777777" w:rsidR="008546C8" w:rsidRDefault="008546C8" w:rsidP="00811661">
      <w:pPr>
        <w:pStyle w:val="H3Body"/>
        <w:spacing w:after="0"/>
        <w:ind w:left="0"/>
      </w:pPr>
      <w:r>
        <w:t xml:space="preserve">        &lt;id&gt;96&lt;/id&gt;</w:t>
      </w:r>
    </w:p>
    <w:p w14:paraId="35DA635F" w14:textId="77777777" w:rsidR="008546C8" w:rsidRDefault="008546C8" w:rsidP="00811661">
      <w:pPr>
        <w:pStyle w:val="H3Body"/>
        <w:spacing w:after="0"/>
        <w:ind w:left="0"/>
      </w:pPr>
      <w:r>
        <w:t xml:space="preserve">        &lt;ip&gt;10.1.200.112&lt;/ip&gt;</w:t>
      </w:r>
    </w:p>
    <w:p w14:paraId="162310F3" w14:textId="77777777" w:rsidR="008546C8" w:rsidRDefault="008546C8" w:rsidP="00811661">
      <w:pPr>
        <w:pStyle w:val="H3Body"/>
        <w:spacing w:after="0"/>
        <w:ind w:left="0"/>
      </w:pPr>
      <w:r>
        <w:t xml:space="preserve">        &lt;lastDiscovery&gt;2013-04-16T22:22:30.633-07:00&lt;/lastDiscovery&gt;</w:t>
      </w:r>
    </w:p>
    <w:p w14:paraId="5A4E0129" w14:textId="77777777" w:rsidR="008546C8" w:rsidRDefault="008546C8" w:rsidP="00811661">
      <w:pPr>
        <w:pStyle w:val="H3Body"/>
        <w:spacing w:after="0"/>
        <w:ind w:left="0"/>
      </w:pPr>
      <w:r>
        <w:t xml:space="preserve">        &lt;name&gt;PEKI Software Reader Host&lt;/name&gt;</w:t>
      </w:r>
    </w:p>
    <w:p w14:paraId="7D8F5549" w14:textId="77777777" w:rsidR="008546C8" w:rsidRDefault="008546C8" w:rsidP="00811661">
      <w:pPr>
        <w:pStyle w:val="H3Body"/>
        <w:spacing w:after="0"/>
        <w:ind w:left="0"/>
      </w:pPr>
      <w:r>
        <w:t xml:space="preserve">        &lt;nextDiscovery&gt;2013-04-16T22:23:30.633-07:00&lt;/nextDiscovery&gt;</w:t>
      </w:r>
    </w:p>
    <w:p w14:paraId="7EC7D816" w14:textId="77777777" w:rsidR="008546C8" w:rsidRDefault="008546C8" w:rsidP="00811661">
      <w:pPr>
        <w:pStyle w:val="H3Body"/>
        <w:spacing w:after="0"/>
        <w:ind w:left="0"/>
      </w:pPr>
      <w:r>
        <w:t xml:space="preserve">        &lt;port&gt;8080&lt;/port&gt;</w:t>
      </w:r>
    </w:p>
    <w:p w14:paraId="53B9CCE3" w14:textId="77777777" w:rsidR="008546C8" w:rsidRDefault="008546C8" w:rsidP="00811661">
      <w:pPr>
        <w:pStyle w:val="H3Body"/>
        <w:spacing w:after="0"/>
        <w:ind w:left="0"/>
      </w:pPr>
      <w:r>
        <w:t xml:space="preserve">        &lt;status&gt;</w:t>
      </w:r>
    </w:p>
    <w:p w14:paraId="19F5F4E9" w14:textId="77777777" w:rsidR="008546C8" w:rsidRDefault="008546C8" w:rsidP="00811661">
      <w:pPr>
        <w:pStyle w:val="H3Body"/>
        <w:spacing w:after="0"/>
        <w:ind w:left="0"/>
      </w:pPr>
      <w:r>
        <w:t xml:space="preserve">            &lt;message&gt;ki-wp-8:ki-wp-8:Biometric device stopped working or not equipped.&lt;/message&gt;</w:t>
      </w:r>
    </w:p>
    <w:p w14:paraId="0BC15D53" w14:textId="77777777" w:rsidR="008546C8" w:rsidRDefault="008546C8" w:rsidP="00811661">
      <w:pPr>
        <w:pStyle w:val="H3Body"/>
        <w:spacing w:after="0"/>
        <w:ind w:left="0"/>
      </w:pPr>
      <w:r>
        <w:t xml:space="preserve">            &lt;status&gt;Red&lt;/status&gt;</w:t>
      </w:r>
    </w:p>
    <w:p w14:paraId="1425E1FE" w14:textId="77777777" w:rsidR="008546C8" w:rsidRDefault="008546C8" w:rsidP="00811661">
      <w:pPr>
        <w:pStyle w:val="H3Body"/>
        <w:spacing w:after="0"/>
        <w:ind w:left="0"/>
      </w:pPr>
      <w:r>
        <w:t xml:space="preserve">        &lt;/status&gt;</w:t>
      </w:r>
    </w:p>
    <w:p w14:paraId="0C5B8087" w14:textId="77777777" w:rsidR="008546C8" w:rsidRDefault="008546C8" w:rsidP="00811661">
      <w:pPr>
        <w:pStyle w:val="H3Body"/>
        <w:spacing w:after="0"/>
        <w:ind w:left="0"/>
      </w:pPr>
      <w:r>
        <w:t xml:space="preserve">        &lt;type&gt;XBRC&lt;/type&gt;</w:t>
      </w:r>
    </w:p>
    <w:p w14:paraId="2D5E77D0" w14:textId="77777777" w:rsidR="008546C8" w:rsidRDefault="008546C8" w:rsidP="00811661">
      <w:pPr>
        <w:pStyle w:val="H3Body"/>
        <w:spacing w:after="0"/>
        <w:ind w:left="0"/>
      </w:pPr>
      <w:r>
        <w:t xml:space="preserve">        &lt;version&gt;1.6.1.5283&lt;/version&gt;</w:t>
      </w:r>
    </w:p>
    <w:p w14:paraId="1C2725F4" w14:textId="77777777" w:rsidR="008546C8" w:rsidRDefault="008546C8" w:rsidP="00811661">
      <w:pPr>
        <w:pStyle w:val="H3Body"/>
        <w:spacing w:after="0"/>
        <w:ind w:left="0"/>
      </w:pPr>
      <w:r>
        <w:t xml:space="preserve">        &lt;vport&gt;0&lt;/vport&gt;</w:t>
      </w:r>
    </w:p>
    <w:p w14:paraId="24E7CEBE" w14:textId="77777777" w:rsidR="008546C8" w:rsidRDefault="008546C8" w:rsidP="00811661">
      <w:pPr>
        <w:pStyle w:val="H3Body"/>
        <w:spacing w:after="0"/>
        <w:ind w:left="0"/>
      </w:pPr>
      <w:r>
        <w:t xml:space="preserve">        &lt;facilityId&gt;10101010&lt;/facilityId&gt;</w:t>
      </w:r>
    </w:p>
    <w:p w14:paraId="6BF32557" w14:textId="77777777" w:rsidR="008546C8" w:rsidRDefault="008546C8" w:rsidP="00811661">
      <w:pPr>
        <w:pStyle w:val="H3Body"/>
        <w:spacing w:after="0"/>
        <w:ind w:left="0"/>
      </w:pPr>
      <w:r>
        <w:t xml:space="preserve">        &lt;haEnabled&gt;false&lt;/haEnabled&gt;</w:t>
      </w:r>
    </w:p>
    <w:p w14:paraId="69EC5E08" w14:textId="77777777" w:rsidR="008546C8" w:rsidRDefault="008546C8" w:rsidP="00811661">
      <w:pPr>
        <w:pStyle w:val="H3Body"/>
        <w:spacing w:after="0"/>
        <w:ind w:left="0"/>
      </w:pPr>
      <w:r>
        <w:t xml:space="preserve">        &lt;haStatus&gt;solo&lt;/haStatus&gt;</w:t>
      </w:r>
    </w:p>
    <w:p w14:paraId="2BE05A9C" w14:textId="77777777" w:rsidR="008546C8" w:rsidRDefault="008546C8" w:rsidP="00811661">
      <w:pPr>
        <w:pStyle w:val="H3Body"/>
        <w:spacing w:after="0"/>
        <w:ind w:left="0"/>
      </w:pPr>
      <w:r>
        <w:t xml:space="preserve">        &lt;model&gt;parkentrymodel&lt;/model&gt;</w:t>
      </w:r>
    </w:p>
    <w:p w14:paraId="5900D642" w14:textId="77777777" w:rsidR="008546C8" w:rsidRDefault="008546C8" w:rsidP="00811661">
      <w:pPr>
        <w:pStyle w:val="H3Body"/>
        <w:spacing w:after="0"/>
        <w:ind w:left="0"/>
      </w:pPr>
      <w:r>
        <w:t xml:space="preserve">        &lt;startPerfTime&gt;2013-04-18T20:35:19.906&lt;/startPerfTime&gt;</w:t>
      </w:r>
    </w:p>
    <w:p w14:paraId="102875AD" w14:textId="77777777" w:rsidR="008546C8" w:rsidRDefault="008546C8" w:rsidP="00811661">
      <w:pPr>
        <w:pStyle w:val="H3Body"/>
        <w:spacing w:after="0"/>
        <w:ind w:left="0"/>
      </w:pPr>
      <w:r>
        <w:t xml:space="preserve">        &lt;url&gt;http://10.1.200.112:8080&lt;/url&gt;</w:t>
      </w:r>
    </w:p>
    <w:p w14:paraId="7B371D33" w14:textId="77777777" w:rsidR="008546C8" w:rsidRDefault="008546C8" w:rsidP="00811661">
      <w:pPr>
        <w:pStyle w:val="H3Body"/>
        <w:spacing w:after="0"/>
        <w:ind w:left="0"/>
      </w:pPr>
      <w:r>
        <w:t xml:space="preserve">    &lt;/healthItem&gt;</w:t>
      </w:r>
    </w:p>
    <w:p w14:paraId="2FE17B62" w14:textId="0C6825F1" w:rsidR="008546C8" w:rsidRDefault="008546C8" w:rsidP="00811661">
      <w:pPr>
        <w:pStyle w:val="H3Body"/>
        <w:spacing w:after="0"/>
        <w:ind w:left="0"/>
      </w:pPr>
      <w:r>
        <w:t>&lt;/xbrcList&gt;</w:t>
      </w:r>
    </w:p>
    <w:p w14:paraId="12843E22" w14:textId="77777777" w:rsidR="008546C8" w:rsidRDefault="008546C8" w:rsidP="008546C8">
      <w:pPr>
        <w:pStyle w:val="H3Body"/>
      </w:pPr>
    </w:p>
    <w:p w14:paraId="76505EF0" w14:textId="09589D51" w:rsidR="008546C8" w:rsidRDefault="008546C8" w:rsidP="008546C8">
      <w:pPr>
        <w:pStyle w:val="Heading3"/>
      </w:pPr>
      <w:bookmarkStart w:id="83" w:name="_Toc354070953"/>
      <w:r>
        <w:t>XbrmsConfigDto</w:t>
      </w:r>
      <w:bookmarkEnd w:id="83"/>
    </w:p>
    <w:p w14:paraId="7D332F86" w14:textId="77777777" w:rsidR="007F14FA" w:rsidRPr="007F14FA" w:rsidRDefault="007F14FA" w:rsidP="007F14FA">
      <w:pPr>
        <w:pStyle w:val="H3Body"/>
      </w:pPr>
    </w:p>
    <w:p w14:paraId="6FA01EDF" w14:textId="77777777" w:rsidR="007F14FA" w:rsidRDefault="007F14FA" w:rsidP="00811661">
      <w:pPr>
        <w:pStyle w:val="H3Body"/>
        <w:spacing w:after="0"/>
        <w:ind w:left="0"/>
      </w:pPr>
      <w:r>
        <w:t>&lt;?xml version="1.0" encoding="UTF-8" standalone="yes"?&gt;</w:t>
      </w:r>
    </w:p>
    <w:p w14:paraId="6CCD3C9B" w14:textId="77777777" w:rsidR="007F14FA" w:rsidRDefault="007F14FA" w:rsidP="00811661">
      <w:pPr>
        <w:pStyle w:val="H3Body"/>
        <w:spacing w:after="0"/>
        <w:ind w:left="0"/>
      </w:pPr>
      <w:r>
        <w:t>&lt;xbrmsConfig&gt;</w:t>
      </w:r>
    </w:p>
    <w:p w14:paraId="189B0038" w14:textId="77777777" w:rsidR="007F14FA" w:rsidRDefault="007F14FA" w:rsidP="00811661">
      <w:pPr>
        <w:pStyle w:val="H3Body"/>
        <w:spacing w:after="0"/>
        <w:ind w:left="0"/>
      </w:pPr>
      <w:r>
        <w:t xml:space="preserve">    &lt;httpConnectionTimeout_msec&gt;3000&lt;/httpConnectionTimeout_msec&gt;</w:t>
      </w:r>
    </w:p>
    <w:p w14:paraId="0D642C34" w14:textId="77777777" w:rsidR="007F14FA" w:rsidRDefault="007F14FA" w:rsidP="00811661">
      <w:pPr>
        <w:pStyle w:val="H3Body"/>
        <w:spacing w:after="0"/>
        <w:ind w:left="0"/>
      </w:pPr>
      <w:r>
        <w:t xml:space="preserve">    &lt;id&gt;&lt;/id&gt;</w:t>
      </w:r>
    </w:p>
    <w:p w14:paraId="570081C8" w14:textId="77777777" w:rsidR="007F14FA" w:rsidRDefault="007F14FA" w:rsidP="00811661">
      <w:pPr>
        <w:pStyle w:val="H3Body"/>
        <w:spacing w:after="0"/>
        <w:ind w:left="0"/>
      </w:pPr>
      <w:r>
        <w:t xml:space="preserve">    &lt;jmsMessageExpiration_sec&gt;10&lt;/jmsMessageExpiration_sec&gt;</w:t>
      </w:r>
    </w:p>
    <w:p w14:paraId="497FCD04" w14:textId="77777777" w:rsidR="007F14FA" w:rsidRDefault="007F14FA" w:rsidP="00811661">
      <w:pPr>
        <w:pStyle w:val="H3Body"/>
        <w:spacing w:after="0"/>
        <w:ind w:left="0"/>
      </w:pPr>
      <w:r>
        <w:t xml:space="preserve">    &lt;jmsXbrcDiscoveryTopic&gt;XCONNECT.INTERACTIONS&lt;/jmsXbrcDiscoveryTopic&gt;</w:t>
      </w:r>
    </w:p>
    <w:p w14:paraId="46E8F9DB" w14:textId="77777777" w:rsidR="007F14FA" w:rsidRDefault="007F14FA" w:rsidP="00811661">
      <w:pPr>
        <w:pStyle w:val="H3Body"/>
        <w:spacing w:after="0"/>
        <w:ind w:left="0"/>
      </w:pPr>
      <w:r>
        <w:t xml:space="preserve">    &lt;lastModified&gt;1365202816078&lt;/lastModified&gt;</w:t>
      </w:r>
    </w:p>
    <w:p w14:paraId="72C61382" w14:textId="77777777" w:rsidR="007F14FA" w:rsidRDefault="007F14FA" w:rsidP="00811661">
      <w:pPr>
        <w:pStyle w:val="H3Body"/>
        <w:spacing w:after="0"/>
        <w:ind w:left="0"/>
      </w:pPr>
      <w:r>
        <w:t xml:space="preserve">    &lt;masterPronouncedDeadAfter_sec&gt;5&lt;/masterPronouncedDeadAfter_sec&gt;</w:t>
      </w:r>
    </w:p>
    <w:p w14:paraId="33E750F9" w14:textId="77777777" w:rsidR="007F14FA" w:rsidRDefault="007F14FA" w:rsidP="00811661">
      <w:pPr>
        <w:pStyle w:val="H3Body"/>
        <w:spacing w:after="0"/>
        <w:ind w:left="0"/>
      </w:pPr>
      <w:r>
        <w:t xml:space="preserve">    &lt;name&gt;Magic Kindom&lt;/name&gt;</w:t>
      </w:r>
    </w:p>
    <w:p w14:paraId="4C1A25EA" w14:textId="77777777" w:rsidR="007F14FA" w:rsidRDefault="007F14FA" w:rsidP="00811661">
      <w:pPr>
        <w:pStyle w:val="H3Body"/>
        <w:spacing w:after="0"/>
        <w:ind w:left="0"/>
      </w:pPr>
      <w:r>
        <w:t xml:space="preserve">    &lt;ownIpPrefix&gt;192.&lt;/ownIpPrefix&gt;</w:t>
      </w:r>
    </w:p>
    <w:p w14:paraId="222D6A76" w14:textId="77777777" w:rsidR="007F14FA" w:rsidRDefault="007F14FA" w:rsidP="00811661">
      <w:pPr>
        <w:pStyle w:val="H3Body"/>
        <w:spacing w:after="0"/>
        <w:ind w:left="0"/>
      </w:pPr>
      <w:r>
        <w:t xml:space="preserve">    &lt;simulation&gt;false&lt;/simulation&gt;</w:t>
      </w:r>
    </w:p>
    <w:p w14:paraId="4359EC49" w14:textId="77777777" w:rsidR="007F14FA" w:rsidRDefault="007F14FA" w:rsidP="00811661">
      <w:pPr>
        <w:pStyle w:val="H3Body"/>
        <w:spacing w:after="0"/>
        <w:ind w:left="0"/>
      </w:pPr>
      <w:r>
        <w:t xml:space="preserve">    &lt;statusThreadPoolCoreSize&gt;10&lt;/statusThreadPoolCoreSize&gt;</w:t>
      </w:r>
    </w:p>
    <w:p w14:paraId="6BCA87EE" w14:textId="77777777" w:rsidR="007F14FA" w:rsidRDefault="007F14FA" w:rsidP="00811661">
      <w:pPr>
        <w:pStyle w:val="H3Body"/>
        <w:spacing w:after="0"/>
        <w:ind w:left="0"/>
      </w:pPr>
      <w:r>
        <w:t xml:space="preserve">    &lt;statusThreadPoolKeepAliveTime&gt;2&lt;/statusThreadPoolKeepAliveTime&gt;</w:t>
      </w:r>
    </w:p>
    <w:p w14:paraId="53CDA661" w14:textId="77777777" w:rsidR="007F14FA" w:rsidRDefault="007F14FA" w:rsidP="00811661">
      <w:pPr>
        <w:pStyle w:val="H3Body"/>
        <w:spacing w:after="0"/>
        <w:ind w:left="0"/>
      </w:pPr>
      <w:r>
        <w:t xml:space="preserve">    &lt;statusThreadPoolMaximumSize&gt;20&lt;/statusThreadPoolMaximumSize&gt;</w:t>
      </w:r>
    </w:p>
    <w:p w14:paraId="06C645FE" w14:textId="1374A6E4" w:rsidR="008546C8" w:rsidRDefault="007F14FA" w:rsidP="00811661">
      <w:pPr>
        <w:pStyle w:val="H3Body"/>
        <w:spacing w:after="0"/>
        <w:ind w:left="0"/>
      </w:pPr>
      <w:r>
        <w:t>&lt;/xbrmsConfig&gt;</w:t>
      </w:r>
    </w:p>
    <w:p w14:paraId="2FB31873" w14:textId="77777777" w:rsidR="007F14FA" w:rsidRDefault="007F14FA" w:rsidP="007F14FA">
      <w:pPr>
        <w:pStyle w:val="H3Body"/>
      </w:pPr>
    </w:p>
    <w:p w14:paraId="7CE861B6" w14:textId="5977B9D1" w:rsidR="007F14FA" w:rsidRDefault="007F14FA" w:rsidP="007F14FA">
      <w:pPr>
        <w:pStyle w:val="Heading3"/>
      </w:pPr>
      <w:bookmarkStart w:id="84" w:name="_Toc354070954"/>
      <w:r w:rsidRPr="007F14FA">
        <w:t>XbrmsStatusDto</w:t>
      </w:r>
      <w:bookmarkEnd w:id="84"/>
    </w:p>
    <w:p w14:paraId="61207A3D" w14:textId="77777777" w:rsidR="007F14FA" w:rsidRDefault="007F14FA" w:rsidP="007F14FA">
      <w:pPr>
        <w:pStyle w:val="H3Body"/>
      </w:pPr>
    </w:p>
    <w:p w14:paraId="03C958C0" w14:textId="77777777" w:rsidR="007F14FA" w:rsidRDefault="007F14FA" w:rsidP="00811661">
      <w:pPr>
        <w:pStyle w:val="H3Body"/>
        <w:spacing w:after="0"/>
        <w:ind w:left="0"/>
      </w:pPr>
      <w:r>
        <w:t>&lt;?xml version="1.0" encoding="UTF-8" standalone="yes"?&gt;</w:t>
      </w:r>
    </w:p>
    <w:p w14:paraId="5E5E67B5" w14:textId="77777777" w:rsidR="007F14FA" w:rsidRDefault="007F14FA" w:rsidP="00811661">
      <w:pPr>
        <w:pStyle w:val="H3Body"/>
        <w:spacing w:after="0"/>
        <w:ind w:left="0"/>
      </w:pPr>
      <w:r>
        <w:t>&lt;status&gt;</w:t>
      </w:r>
    </w:p>
    <w:p w14:paraId="66BD802A" w14:textId="77777777" w:rsidR="007F14FA" w:rsidRDefault="007F14FA" w:rsidP="00811661">
      <w:pPr>
        <w:pStyle w:val="H3Body"/>
        <w:spacing w:after="0"/>
        <w:ind w:left="0"/>
      </w:pPr>
      <w:r>
        <w:t xml:space="preserve">    &lt;databaseVersion&gt;1.6.0&lt;/databaseVersion&gt;</w:t>
      </w:r>
    </w:p>
    <w:p w14:paraId="0EEABD4D" w14:textId="77777777" w:rsidR="007F14FA" w:rsidRDefault="007F14FA" w:rsidP="00811661">
      <w:pPr>
        <w:pStyle w:val="H3Body"/>
        <w:spacing w:after="0"/>
        <w:ind w:left="0"/>
      </w:pPr>
      <w:r>
        <w:t xml:space="preserve">    &lt;dbStatus&gt;Green&lt;/dbStatus&gt;</w:t>
      </w:r>
    </w:p>
    <w:p w14:paraId="5E6CF7FB" w14:textId="77777777" w:rsidR="007F14FA" w:rsidRDefault="007F14FA" w:rsidP="00811661">
      <w:pPr>
        <w:pStyle w:val="H3Body"/>
        <w:spacing w:after="0"/>
        <w:ind w:left="0"/>
      </w:pPr>
      <w:r>
        <w:t xml:space="preserve">    &lt;dbStatusMessage&gt;OK&lt;/dbStatusMessage&gt;</w:t>
      </w:r>
    </w:p>
    <w:p w14:paraId="15723D31" w14:textId="77777777" w:rsidR="007F14FA" w:rsidRDefault="007F14FA" w:rsidP="00811661">
      <w:pPr>
        <w:pStyle w:val="H3Body"/>
        <w:spacing w:after="0"/>
        <w:ind w:left="0"/>
      </w:pPr>
      <w:r>
        <w:t xml:space="preserve">    &lt;haStatus&gt;master&lt;/haStatus&gt;</w:t>
      </w:r>
    </w:p>
    <w:p w14:paraId="5AA22E95" w14:textId="77777777" w:rsidR="007F14FA" w:rsidRDefault="007F14FA" w:rsidP="00811661">
      <w:pPr>
        <w:pStyle w:val="H3Body"/>
        <w:spacing w:after="0"/>
        <w:ind w:left="0"/>
      </w:pPr>
      <w:r>
        <w:t xml:space="preserve">    &lt;hostname&gt;slavam-linuxvm&lt;/hostname&gt;</w:t>
      </w:r>
    </w:p>
    <w:p w14:paraId="1AE1E34C" w14:textId="77777777" w:rsidR="007F14FA" w:rsidRDefault="007F14FA" w:rsidP="00811661">
      <w:pPr>
        <w:pStyle w:val="H3Body"/>
        <w:spacing w:after="0"/>
        <w:ind w:left="0"/>
      </w:pPr>
      <w:r>
        <w:t xml:space="preserve">    &lt;id&gt;&lt;/id&gt;</w:t>
      </w:r>
    </w:p>
    <w:p w14:paraId="66D993ED" w14:textId="77777777" w:rsidR="007F14FA" w:rsidRDefault="007F14FA" w:rsidP="00811661">
      <w:pPr>
        <w:pStyle w:val="H3Body"/>
        <w:spacing w:after="0"/>
        <w:ind w:left="0"/>
      </w:pPr>
      <w:r>
        <w:t xml:space="preserve">    &lt;ip&gt;192.168.0.149&lt;/ip&gt;</w:t>
      </w:r>
    </w:p>
    <w:p w14:paraId="440CE994" w14:textId="77777777" w:rsidR="007F14FA" w:rsidRDefault="007F14FA" w:rsidP="00811661">
      <w:pPr>
        <w:pStyle w:val="H3Body"/>
        <w:spacing w:after="0"/>
        <w:ind w:left="0"/>
      </w:pPr>
      <w:r>
        <w:t xml:space="preserve">    &lt;name&gt;Magic Kindom&lt;/name&gt;</w:t>
      </w:r>
    </w:p>
    <w:p w14:paraId="3E699D9F" w14:textId="77777777" w:rsidR="007F14FA" w:rsidRDefault="007F14FA" w:rsidP="00811661">
      <w:pPr>
        <w:pStyle w:val="H3Body"/>
        <w:spacing w:after="0"/>
        <w:ind w:left="0"/>
      </w:pPr>
      <w:r>
        <w:t xml:space="preserve">    &lt;recentProblems&gt;</w:t>
      </w:r>
    </w:p>
    <w:p w14:paraId="74D0A1D8" w14:textId="77777777" w:rsidR="007F14FA" w:rsidRDefault="007F14FA" w:rsidP="00811661">
      <w:pPr>
        <w:pStyle w:val="H3Body"/>
        <w:spacing w:after="0"/>
        <w:ind w:left="0"/>
      </w:pPr>
      <w:r>
        <w:t xml:space="preserve">        &lt;errors&gt;</w:t>
      </w:r>
    </w:p>
    <w:p w14:paraId="02DDC772" w14:textId="77777777" w:rsidR="007F14FA" w:rsidRDefault="007F14FA" w:rsidP="00811661">
      <w:pPr>
        <w:pStyle w:val="H3Body"/>
        <w:spacing w:after="0"/>
        <w:ind w:left="0"/>
      </w:pPr>
      <w:r>
        <w:t xml:space="preserve">            &lt;entry&gt;</w:t>
      </w:r>
    </w:p>
    <w:p w14:paraId="11390A27" w14:textId="77777777" w:rsidR="007F14FA" w:rsidRDefault="007F14FA" w:rsidP="00811661">
      <w:pPr>
        <w:pStyle w:val="H3Body"/>
        <w:spacing w:after="0"/>
        <w:ind w:left="0"/>
      </w:pPr>
      <w:r>
        <w:t xml:space="preserve">                &lt;key&gt;InsertMetricsData&lt;/key&gt;</w:t>
      </w:r>
    </w:p>
    <w:p w14:paraId="54473450" w14:textId="77777777" w:rsidR="007F14FA" w:rsidRDefault="007F14FA" w:rsidP="00811661">
      <w:pPr>
        <w:pStyle w:val="H3Body"/>
        <w:spacing w:after="0"/>
        <w:ind w:left="0"/>
      </w:pPr>
      <w:r>
        <w:t xml:space="preserve">                &lt;value timestamp="2013-04-16T22:21:35.647-07:00"&gt;Failed to insert performance metrics data for 10.93.144.34:8080&lt;/value&gt;</w:t>
      </w:r>
    </w:p>
    <w:p w14:paraId="4AAED01B" w14:textId="77777777" w:rsidR="007F14FA" w:rsidRDefault="007F14FA" w:rsidP="00811661">
      <w:pPr>
        <w:pStyle w:val="H3Body"/>
        <w:spacing w:after="0"/>
        <w:ind w:left="0"/>
      </w:pPr>
      <w:r>
        <w:t xml:space="preserve">            &lt;/entry&gt;</w:t>
      </w:r>
    </w:p>
    <w:p w14:paraId="2F727CFE" w14:textId="77777777" w:rsidR="007F14FA" w:rsidRDefault="007F14FA" w:rsidP="00811661">
      <w:pPr>
        <w:pStyle w:val="H3Body"/>
        <w:spacing w:after="0"/>
        <w:ind w:left="0"/>
      </w:pPr>
      <w:r>
        <w:t xml:space="preserve">            &lt;entry&gt;</w:t>
      </w:r>
    </w:p>
    <w:p w14:paraId="5631E64D" w14:textId="77777777" w:rsidR="007F14FA" w:rsidRDefault="007F14FA" w:rsidP="00811661">
      <w:pPr>
        <w:pStyle w:val="H3Body"/>
        <w:spacing w:after="0"/>
        <w:ind w:left="0"/>
      </w:pPr>
      <w:r>
        <w:t xml:space="preserve">                &lt;key&gt;JmsMessaging&lt;/key&gt;</w:t>
      </w:r>
    </w:p>
    <w:p w14:paraId="535D037E" w14:textId="77777777" w:rsidR="007F14FA" w:rsidRDefault="007F14FA" w:rsidP="00811661">
      <w:pPr>
        <w:pStyle w:val="H3Body"/>
        <w:spacing w:after="0"/>
        <w:ind w:left="0"/>
      </w:pPr>
      <w:r>
        <w:t xml:space="preserve">                &lt;value timestamp="2013-04-16T22:21:14.272-07:00"&gt;The nge.xconnect.parkid key is not set in environment.properties&lt;/value&gt;</w:t>
      </w:r>
    </w:p>
    <w:p w14:paraId="325BEBB7" w14:textId="77777777" w:rsidR="007F14FA" w:rsidRDefault="007F14FA" w:rsidP="00811661">
      <w:pPr>
        <w:pStyle w:val="H3Body"/>
        <w:spacing w:after="0"/>
        <w:ind w:left="0"/>
      </w:pPr>
      <w:r>
        <w:t xml:space="preserve">            &lt;/entry&gt;</w:t>
      </w:r>
    </w:p>
    <w:p w14:paraId="0B6E9763" w14:textId="77777777" w:rsidR="007F14FA" w:rsidRDefault="007F14FA" w:rsidP="00811661">
      <w:pPr>
        <w:pStyle w:val="H3Body"/>
        <w:spacing w:after="0"/>
        <w:ind w:left="0"/>
      </w:pPr>
      <w:r>
        <w:t xml:space="preserve">            &lt;entry&gt;</w:t>
      </w:r>
    </w:p>
    <w:p w14:paraId="2CB26484" w14:textId="77777777" w:rsidR="007F14FA" w:rsidRDefault="007F14FA" w:rsidP="00811661">
      <w:pPr>
        <w:pStyle w:val="H3Body"/>
        <w:spacing w:after="0"/>
        <w:ind w:left="0"/>
      </w:pPr>
      <w:r>
        <w:t xml:space="preserve">                &lt;key&gt;DatabaseFull&lt;/key&gt;</w:t>
      </w:r>
    </w:p>
    <w:p w14:paraId="52C6F498" w14:textId="77777777" w:rsidR="007F14FA" w:rsidRDefault="007F14FA" w:rsidP="00811661">
      <w:pPr>
        <w:pStyle w:val="H3Body"/>
        <w:spacing w:after="0"/>
        <w:ind w:left="0"/>
      </w:pPr>
      <w:r>
        <w:t xml:space="preserve">                &lt;value timestamp="2013-04-16T22:21:35.347-07:00"&gt;Can not write to the database. [sql status: S1000. Inserting performance metric description for health item ip 10.110.1.58]&lt;/value&gt;</w:t>
      </w:r>
    </w:p>
    <w:p w14:paraId="35A2407D" w14:textId="77777777" w:rsidR="007F14FA" w:rsidRDefault="007F14FA" w:rsidP="00811661">
      <w:pPr>
        <w:pStyle w:val="H3Body"/>
        <w:spacing w:after="0"/>
        <w:ind w:left="0"/>
      </w:pPr>
      <w:r>
        <w:t xml:space="preserve">            &lt;/entry&gt;</w:t>
      </w:r>
    </w:p>
    <w:p w14:paraId="2C90CA03" w14:textId="77777777" w:rsidR="007F14FA" w:rsidRDefault="007F14FA" w:rsidP="00811661">
      <w:pPr>
        <w:pStyle w:val="H3Body"/>
        <w:spacing w:after="0"/>
        <w:ind w:left="0"/>
      </w:pPr>
      <w:r>
        <w:t xml:space="preserve">        &lt;/errors&gt;</w:t>
      </w:r>
    </w:p>
    <w:p w14:paraId="49A29D52" w14:textId="77777777" w:rsidR="007F14FA" w:rsidRDefault="007F14FA" w:rsidP="00811661">
      <w:pPr>
        <w:pStyle w:val="H3Body"/>
        <w:spacing w:after="0"/>
        <w:ind w:left="0"/>
      </w:pPr>
      <w:r>
        <w:t xml:space="preserve">    &lt;/recentProblems&gt;</w:t>
      </w:r>
    </w:p>
    <w:p w14:paraId="7E7A3085" w14:textId="77777777" w:rsidR="007F14FA" w:rsidRDefault="007F14FA" w:rsidP="00811661">
      <w:pPr>
        <w:pStyle w:val="H3Body"/>
        <w:spacing w:after="0"/>
        <w:ind w:left="0"/>
      </w:pPr>
      <w:r>
        <w:t xml:space="preserve">    &lt;status&gt;Red&lt;/status&gt;</w:t>
      </w:r>
    </w:p>
    <w:p w14:paraId="30A46770" w14:textId="77777777" w:rsidR="007F14FA" w:rsidRDefault="007F14FA" w:rsidP="00811661">
      <w:pPr>
        <w:pStyle w:val="H3Body"/>
        <w:spacing w:after="0"/>
        <w:ind w:left="0"/>
      </w:pPr>
      <w:r>
        <w:t xml:space="preserve">    &lt;statusMessage&gt;Failure to communicate with the database.&lt;/statusMessage&gt;</w:t>
      </w:r>
    </w:p>
    <w:p w14:paraId="2E20F6C0" w14:textId="77777777" w:rsidR="007F14FA" w:rsidRDefault="007F14FA" w:rsidP="00811661">
      <w:pPr>
        <w:pStyle w:val="H3Body"/>
        <w:spacing w:after="0"/>
        <w:ind w:left="0"/>
      </w:pPr>
      <w:r>
        <w:t xml:space="preserve">    &lt;time&gt;2013-04-16T22:21:14.582-07:00&lt;/time&gt;</w:t>
      </w:r>
    </w:p>
    <w:p w14:paraId="41A6ED08" w14:textId="77777777" w:rsidR="007F14FA" w:rsidRDefault="007F14FA" w:rsidP="00811661">
      <w:pPr>
        <w:pStyle w:val="H3Body"/>
        <w:spacing w:after="0"/>
        <w:ind w:left="0"/>
      </w:pPr>
      <w:r>
        <w:t xml:space="preserve">    &lt;version&gt;1.7.0.5369&lt;/version&gt;</w:t>
      </w:r>
    </w:p>
    <w:p w14:paraId="35FE64E8" w14:textId="3BE0181C" w:rsidR="007F14FA" w:rsidRDefault="007F14FA" w:rsidP="00811661">
      <w:pPr>
        <w:pStyle w:val="H3Body"/>
        <w:spacing w:after="0"/>
        <w:ind w:left="0"/>
      </w:pPr>
      <w:r>
        <w:t>&lt;/status&gt;</w:t>
      </w:r>
    </w:p>
    <w:p w14:paraId="282A8428" w14:textId="77777777" w:rsidR="007F14FA" w:rsidRDefault="007F14FA" w:rsidP="00D833AE">
      <w:pPr>
        <w:pStyle w:val="H3Body"/>
        <w:ind w:left="0"/>
      </w:pPr>
    </w:p>
    <w:p w14:paraId="5DDF32FA" w14:textId="56B3867F" w:rsidR="00706C6A" w:rsidRDefault="00706C6A" w:rsidP="00706C6A">
      <w:pPr>
        <w:pStyle w:val="Heading3"/>
      </w:pPr>
      <w:bookmarkStart w:id="85" w:name="_Toc354070955"/>
      <w:r>
        <w:t>XbrcConfig</w:t>
      </w:r>
      <w:bookmarkEnd w:id="85"/>
    </w:p>
    <w:p w14:paraId="121D38E8" w14:textId="77777777" w:rsidR="00706C6A" w:rsidRPr="00706C6A" w:rsidRDefault="00706C6A" w:rsidP="00706C6A">
      <w:pPr>
        <w:pStyle w:val="NoSpacing"/>
        <w:rPr>
          <w:szCs w:val="20"/>
        </w:rPr>
      </w:pPr>
    </w:p>
    <w:p w14:paraId="565FA477" w14:textId="77777777" w:rsidR="00706C6A" w:rsidRPr="00706C6A" w:rsidRDefault="00706C6A" w:rsidP="00706C6A">
      <w:pPr>
        <w:pStyle w:val="NoSpacing"/>
        <w:rPr>
          <w:szCs w:val="20"/>
        </w:rPr>
      </w:pPr>
      <w:r w:rsidRPr="00706C6A">
        <w:rPr>
          <w:szCs w:val="20"/>
        </w:rPr>
        <w:t>&lt;?xml version="1.0" encoding="UTF-8" standalone="yes"?&gt;</w:t>
      </w:r>
    </w:p>
    <w:p w14:paraId="2E355EA5" w14:textId="77777777" w:rsidR="00706C6A" w:rsidRPr="00706C6A" w:rsidRDefault="00706C6A" w:rsidP="00706C6A">
      <w:pPr>
        <w:pStyle w:val="NoSpacing"/>
        <w:rPr>
          <w:szCs w:val="20"/>
        </w:rPr>
      </w:pPr>
      <w:r w:rsidRPr="00706C6A">
        <w:rPr>
          <w:szCs w:val="20"/>
        </w:rPr>
        <w:t>&lt;venue time="2013-04-17T09:23:15.788" name="MK Park Entry PE6" id="222333"&gt;</w:t>
      </w:r>
    </w:p>
    <w:p w14:paraId="507CAB9E" w14:textId="77777777" w:rsidR="00706C6A" w:rsidRPr="00706C6A" w:rsidRDefault="00706C6A" w:rsidP="00706C6A">
      <w:pPr>
        <w:pStyle w:val="NoSpacing"/>
        <w:rPr>
          <w:szCs w:val="20"/>
        </w:rPr>
      </w:pPr>
      <w:r w:rsidRPr="00706C6A">
        <w:rPr>
          <w:szCs w:val="20"/>
        </w:rPr>
        <w:t xml:space="preserve">    &lt;configuration&gt;</w:t>
      </w:r>
    </w:p>
    <w:p w14:paraId="59D0B7C5" w14:textId="77777777" w:rsidR="00706C6A" w:rsidRPr="00706C6A" w:rsidRDefault="00706C6A" w:rsidP="00706C6A">
      <w:pPr>
        <w:pStyle w:val="NoSpacing"/>
        <w:rPr>
          <w:szCs w:val="20"/>
        </w:rPr>
      </w:pPr>
      <w:r w:rsidRPr="00706C6A">
        <w:rPr>
          <w:szCs w:val="20"/>
        </w:rPr>
        <w:t xml:space="preserve">        &lt;config&gt;</w:t>
      </w:r>
    </w:p>
    <w:p w14:paraId="3726E592" w14:textId="77777777" w:rsidR="00706C6A" w:rsidRPr="00706C6A" w:rsidRDefault="00706C6A" w:rsidP="00706C6A">
      <w:pPr>
        <w:pStyle w:val="NoSpacing"/>
        <w:rPr>
          <w:szCs w:val="20"/>
        </w:rPr>
      </w:pPr>
      <w:r w:rsidRPr="00706C6A">
        <w:rPr>
          <w:szCs w:val="20"/>
        </w:rPr>
        <w:t xml:space="preserve">            &lt;name&gt;maximumGain&lt;/name&gt;</w:t>
      </w:r>
    </w:p>
    <w:p w14:paraId="6A41E62E" w14:textId="77777777" w:rsidR="00706C6A" w:rsidRPr="00706C6A" w:rsidRDefault="00706C6A" w:rsidP="00706C6A">
      <w:pPr>
        <w:pStyle w:val="NoSpacing"/>
        <w:rPr>
          <w:szCs w:val="20"/>
        </w:rPr>
      </w:pPr>
      <w:r w:rsidRPr="00706C6A">
        <w:rPr>
          <w:szCs w:val="20"/>
        </w:rPr>
        <w:t xml:space="preserve">            &lt;value&gt;2.0&lt;/value&gt;</w:t>
      </w:r>
    </w:p>
    <w:p w14:paraId="7D28723C" w14:textId="77777777" w:rsidR="00706C6A" w:rsidRPr="00706C6A" w:rsidRDefault="00706C6A" w:rsidP="00706C6A">
      <w:pPr>
        <w:pStyle w:val="NoSpacing"/>
        <w:rPr>
          <w:szCs w:val="20"/>
        </w:rPr>
      </w:pPr>
      <w:r w:rsidRPr="00706C6A">
        <w:rPr>
          <w:szCs w:val="20"/>
        </w:rPr>
        <w:t xml:space="preserve">            &lt;configClass&gt;ReaderConfig&lt;/configClass&gt;</w:t>
      </w:r>
    </w:p>
    <w:p w14:paraId="13B36DD9" w14:textId="77777777" w:rsidR="00706C6A" w:rsidRPr="00706C6A" w:rsidRDefault="00706C6A" w:rsidP="00706C6A">
      <w:pPr>
        <w:pStyle w:val="NoSpacing"/>
        <w:rPr>
          <w:szCs w:val="20"/>
        </w:rPr>
      </w:pPr>
      <w:r w:rsidRPr="00706C6A">
        <w:rPr>
          <w:szCs w:val="20"/>
        </w:rPr>
        <w:t xml:space="preserve">        &lt;/config&gt;</w:t>
      </w:r>
    </w:p>
    <w:p w14:paraId="6589CFA8" w14:textId="77777777" w:rsidR="00706C6A" w:rsidRPr="00706C6A" w:rsidRDefault="00706C6A" w:rsidP="00706C6A">
      <w:pPr>
        <w:pStyle w:val="NoSpacing"/>
        <w:rPr>
          <w:szCs w:val="20"/>
        </w:rPr>
      </w:pPr>
      <w:r w:rsidRPr="00706C6A">
        <w:rPr>
          <w:szCs w:val="20"/>
        </w:rPr>
        <w:t xml:space="preserve">        &lt;config&gt;</w:t>
      </w:r>
    </w:p>
    <w:p w14:paraId="72F05837" w14:textId="77777777" w:rsidR="00706C6A" w:rsidRPr="00706C6A" w:rsidRDefault="00706C6A" w:rsidP="00706C6A">
      <w:pPr>
        <w:pStyle w:val="NoSpacing"/>
        <w:rPr>
          <w:szCs w:val="20"/>
        </w:rPr>
      </w:pPr>
      <w:r w:rsidRPr="00706C6A">
        <w:rPr>
          <w:szCs w:val="20"/>
        </w:rPr>
        <w:t xml:space="preserve">            &lt;name&gt;readerBatteryLevelRed&lt;/name&gt;</w:t>
      </w:r>
    </w:p>
    <w:p w14:paraId="09751D4F" w14:textId="77777777" w:rsidR="00706C6A" w:rsidRPr="00706C6A" w:rsidRDefault="00706C6A" w:rsidP="00706C6A">
      <w:pPr>
        <w:pStyle w:val="NoSpacing"/>
        <w:rPr>
          <w:szCs w:val="20"/>
        </w:rPr>
      </w:pPr>
      <w:r w:rsidRPr="00706C6A">
        <w:rPr>
          <w:szCs w:val="20"/>
        </w:rPr>
        <w:t xml:space="preserve">            &lt;value&gt;20&lt;/value&gt;</w:t>
      </w:r>
    </w:p>
    <w:p w14:paraId="6CF225C1" w14:textId="77777777" w:rsidR="00706C6A" w:rsidRPr="00706C6A" w:rsidRDefault="00706C6A" w:rsidP="00706C6A">
      <w:pPr>
        <w:pStyle w:val="NoSpacing"/>
        <w:rPr>
          <w:szCs w:val="20"/>
        </w:rPr>
      </w:pPr>
      <w:r w:rsidRPr="00706C6A">
        <w:rPr>
          <w:szCs w:val="20"/>
        </w:rPr>
        <w:t xml:space="preserve">            &lt;configClass&gt;ControllerInfo&lt;/configClass&gt;</w:t>
      </w:r>
    </w:p>
    <w:p w14:paraId="209F56F3" w14:textId="77777777" w:rsidR="00706C6A" w:rsidRPr="00706C6A" w:rsidRDefault="00706C6A" w:rsidP="00706C6A">
      <w:pPr>
        <w:pStyle w:val="NoSpacing"/>
        <w:rPr>
          <w:szCs w:val="20"/>
        </w:rPr>
      </w:pPr>
      <w:r w:rsidRPr="00706C6A">
        <w:rPr>
          <w:szCs w:val="20"/>
        </w:rPr>
        <w:t xml:space="preserve">        &lt;/config&gt;</w:t>
      </w:r>
    </w:p>
    <w:p w14:paraId="1BD7693E" w14:textId="77777777" w:rsidR="00706C6A" w:rsidRPr="00706C6A" w:rsidRDefault="00706C6A" w:rsidP="00706C6A">
      <w:pPr>
        <w:pStyle w:val="NoSpacing"/>
        <w:rPr>
          <w:szCs w:val="20"/>
        </w:rPr>
      </w:pPr>
      <w:r w:rsidRPr="00706C6A">
        <w:rPr>
          <w:szCs w:val="20"/>
        </w:rPr>
        <w:t xml:space="preserve">        &lt;config&gt;</w:t>
      </w:r>
    </w:p>
    <w:p w14:paraId="31ED3582" w14:textId="77777777" w:rsidR="00706C6A" w:rsidRPr="00706C6A" w:rsidRDefault="00706C6A" w:rsidP="00706C6A">
      <w:pPr>
        <w:pStyle w:val="NoSpacing"/>
        <w:rPr>
          <w:szCs w:val="20"/>
        </w:rPr>
      </w:pPr>
      <w:r w:rsidRPr="00706C6A">
        <w:rPr>
          <w:szCs w:val="20"/>
        </w:rPr>
        <w:t xml:space="preserve">            &lt;name&gt;jmsretryperiod&lt;/name&gt;</w:t>
      </w:r>
    </w:p>
    <w:p w14:paraId="742A88BA" w14:textId="77777777" w:rsidR="00706C6A" w:rsidRPr="00706C6A" w:rsidRDefault="00706C6A" w:rsidP="00706C6A">
      <w:pPr>
        <w:pStyle w:val="NoSpacing"/>
        <w:rPr>
          <w:szCs w:val="20"/>
        </w:rPr>
      </w:pPr>
      <w:r w:rsidRPr="00706C6A">
        <w:rPr>
          <w:szCs w:val="20"/>
        </w:rPr>
        <w:t xml:space="preserve">            &lt;value&gt;1000&lt;/value&gt;</w:t>
      </w:r>
    </w:p>
    <w:p w14:paraId="1ECC32DF" w14:textId="77777777" w:rsidR="00706C6A" w:rsidRPr="00706C6A" w:rsidRDefault="00706C6A" w:rsidP="00706C6A">
      <w:pPr>
        <w:pStyle w:val="NoSpacing"/>
        <w:rPr>
          <w:szCs w:val="20"/>
        </w:rPr>
      </w:pPr>
      <w:r w:rsidRPr="00706C6A">
        <w:rPr>
          <w:szCs w:val="20"/>
        </w:rPr>
        <w:t xml:space="preserve">            &lt;configClass&gt;ControllerInfo&lt;/configClass&gt;</w:t>
      </w:r>
    </w:p>
    <w:p w14:paraId="1AC84CB0" w14:textId="77777777" w:rsidR="00706C6A" w:rsidRPr="00706C6A" w:rsidRDefault="00706C6A" w:rsidP="00706C6A">
      <w:pPr>
        <w:pStyle w:val="NoSpacing"/>
        <w:rPr>
          <w:szCs w:val="20"/>
        </w:rPr>
      </w:pPr>
      <w:r w:rsidRPr="00706C6A">
        <w:rPr>
          <w:szCs w:val="20"/>
        </w:rPr>
        <w:t xml:space="preserve">        &lt;/config&gt;</w:t>
      </w:r>
    </w:p>
    <w:p w14:paraId="1132ADD8" w14:textId="77777777" w:rsidR="00706C6A" w:rsidRPr="00706C6A" w:rsidRDefault="00706C6A" w:rsidP="00706C6A">
      <w:pPr>
        <w:pStyle w:val="NoSpacing"/>
        <w:rPr>
          <w:szCs w:val="20"/>
        </w:rPr>
      </w:pPr>
      <w:r w:rsidRPr="00706C6A">
        <w:rPr>
          <w:szCs w:val="20"/>
        </w:rPr>
        <w:t xml:space="preserve">        &lt;config&gt;</w:t>
      </w:r>
    </w:p>
    <w:p w14:paraId="6043E9E5" w14:textId="77777777" w:rsidR="00706C6A" w:rsidRPr="00706C6A" w:rsidRDefault="00706C6A" w:rsidP="00706C6A">
      <w:pPr>
        <w:pStyle w:val="NoSpacing"/>
        <w:rPr>
          <w:szCs w:val="20"/>
        </w:rPr>
      </w:pPr>
      <w:r w:rsidRPr="00706C6A">
        <w:rPr>
          <w:szCs w:val="20"/>
        </w:rPr>
        <w:t xml:space="preserve">            &lt;name&gt;discoverynetprefix&lt;/name&gt;</w:t>
      </w:r>
    </w:p>
    <w:p w14:paraId="2870D966" w14:textId="77777777" w:rsidR="00706C6A" w:rsidRPr="00706C6A" w:rsidRDefault="00706C6A" w:rsidP="00706C6A">
      <w:pPr>
        <w:pStyle w:val="NoSpacing"/>
        <w:rPr>
          <w:szCs w:val="20"/>
        </w:rPr>
      </w:pPr>
      <w:r w:rsidRPr="00706C6A">
        <w:rPr>
          <w:szCs w:val="20"/>
        </w:rPr>
        <w:t xml:space="preserve">            &lt;value&gt;&lt;/value&gt;</w:t>
      </w:r>
    </w:p>
    <w:p w14:paraId="0C50E46A" w14:textId="77777777" w:rsidR="00706C6A" w:rsidRPr="00706C6A" w:rsidRDefault="00706C6A" w:rsidP="00706C6A">
      <w:pPr>
        <w:pStyle w:val="NoSpacing"/>
        <w:rPr>
          <w:szCs w:val="20"/>
        </w:rPr>
      </w:pPr>
      <w:r w:rsidRPr="00706C6A">
        <w:rPr>
          <w:szCs w:val="20"/>
        </w:rPr>
        <w:t xml:space="preserve">            &lt;configClass&gt;ControllerInfo&lt;/configClass&gt;</w:t>
      </w:r>
    </w:p>
    <w:p w14:paraId="16577F7E" w14:textId="77777777" w:rsidR="00706C6A" w:rsidRPr="00706C6A" w:rsidRDefault="00706C6A" w:rsidP="00706C6A">
      <w:pPr>
        <w:pStyle w:val="NoSpacing"/>
        <w:rPr>
          <w:szCs w:val="20"/>
        </w:rPr>
      </w:pPr>
      <w:r w:rsidRPr="00706C6A">
        <w:rPr>
          <w:szCs w:val="20"/>
        </w:rPr>
        <w:t xml:space="preserve">        &lt;/config&gt;</w:t>
      </w:r>
    </w:p>
    <w:p w14:paraId="35C2B51A" w14:textId="77777777" w:rsidR="00706C6A" w:rsidRPr="00706C6A" w:rsidRDefault="00706C6A" w:rsidP="00706C6A">
      <w:pPr>
        <w:pStyle w:val="NoSpacing"/>
        <w:rPr>
          <w:szCs w:val="20"/>
        </w:rPr>
      </w:pPr>
      <w:r w:rsidRPr="00706C6A">
        <w:rPr>
          <w:szCs w:val="20"/>
        </w:rPr>
        <w:t xml:space="preserve">        &lt;config&gt;</w:t>
      </w:r>
    </w:p>
    <w:p w14:paraId="09AA865B" w14:textId="77777777" w:rsidR="00706C6A" w:rsidRPr="00706C6A" w:rsidRDefault="00706C6A" w:rsidP="00706C6A">
      <w:pPr>
        <w:pStyle w:val="NoSpacing"/>
        <w:rPr>
          <w:szCs w:val="20"/>
        </w:rPr>
      </w:pPr>
      <w:r w:rsidRPr="00706C6A">
        <w:rPr>
          <w:szCs w:val="20"/>
        </w:rPr>
        <w:t xml:space="preserve">            &lt;name&gt;startscanlight&lt;/name&gt;</w:t>
      </w:r>
    </w:p>
    <w:p w14:paraId="6DF117B7" w14:textId="77777777" w:rsidR="00706C6A" w:rsidRPr="00706C6A" w:rsidRDefault="00706C6A" w:rsidP="00706C6A">
      <w:pPr>
        <w:pStyle w:val="NoSpacing"/>
        <w:rPr>
          <w:szCs w:val="20"/>
        </w:rPr>
      </w:pPr>
      <w:r w:rsidRPr="00706C6A">
        <w:rPr>
          <w:szCs w:val="20"/>
        </w:rPr>
        <w:t xml:space="preserve">            &lt;value&gt;entry_start_scan&lt;/value&gt;</w:t>
      </w:r>
    </w:p>
    <w:p w14:paraId="5527AC55" w14:textId="77777777" w:rsidR="00706C6A" w:rsidRPr="00706C6A" w:rsidRDefault="00706C6A" w:rsidP="00706C6A">
      <w:pPr>
        <w:pStyle w:val="NoSpacing"/>
        <w:rPr>
          <w:szCs w:val="20"/>
        </w:rPr>
      </w:pPr>
      <w:r w:rsidRPr="00706C6A">
        <w:rPr>
          <w:szCs w:val="20"/>
        </w:rPr>
        <w:t xml:space="preserve">            &lt;configClass&gt;ParkEntryModelConfig&lt;/configClass&gt;</w:t>
      </w:r>
    </w:p>
    <w:p w14:paraId="6E0B2599" w14:textId="77777777" w:rsidR="00706C6A" w:rsidRPr="00706C6A" w:rsidRDefault="00706C6A" w:rsidP="00706C6A">
      <w:pPr>
        <w:pStyle w:val="NoSpacing"/>
        <w:rPr>
          <w:szCs w:val="20"/>
        </w:rPr>
      </w:pPr>
      <w:r w:rsidRPr="00706C6A">
        <w:rPr>
          <w:szCs w:val="20"/>
        </w:rPr>
        <w:t xml:space="preserve">        &lt;/config&gt;</w:t>
      </w:r>
    </w:p>
    <w:p w14:paraId="3CAE4DED" w14:textId="77777777" w:rsidR="00706C6A" w:rsidRPr="00706C6A" w:rsidRDefault="00706C6A" w:rsidP="00706C6A">
      <w:pPr>
        <w:pStyle w:val="NoSpacing"/>
        <w:rPr>
          <w:szCs w:val="20"/>
        </w:rPr>
      </w:pPr>
      <w:r w:rsidRPr="00706C6A">
        <w:rPr>
          <w:szCs w:val="20"/>
        </w:rPr>
        <w:t xml:space="preserve">        &lt;config&gt;</w:t>
      </w:r>
    </w:p>
    <w:p w14:paraId="05F053F2" w14:textId="77777777" w:rsidR="00706C6A" w:rsidRPr="00706C6A" w:rsidRDefault="00706C6A" w:rsidP="00706C6A">
      <w:pPr>
        <w:pStyle w:val="NoSpacing"/>
        <w:rPr>
          <w:szCs w:val="20"/>
        </w:rPr>
      </w:pPr>
      <w:r w:rsidRPr="00706C6A">
        <w:rPr>
          <w:szCs w:val="20"/>
        </w:rPr>
        <w:t xml:space="preserve">            &lt;name&gt;wwwdir&lt;/name&gt;</w:t>
      </w:r>
    </w:p>
    <w:p w14:paraId="6FD10C08" w14:textId="77777777" w:rsidR="00706C6A" w:rsidRPr="00706C6A" w:rsidRDefault="00706C6A" w:rsidP="00706C6A">
      <w:pPr>
        <w:pStyle w:val="NoSpacing"/>
        <w:rPr>
          <w:szCs w:val="20"/>
        </w:rPr>
      </w:pPr>
      <w:r w:rsidRPr="00706C6A">
        <w:rPr>
          <w:szCs w:val="20"/>
        </w:rPr>
        <w:t xml:space="preserve">            &lt;value&gt;/usr/share/xbrc/www&lt;/value&gt;</w:t>
      </w:r>
    </w:p>
    <w:p w14:paraId="41C773AF" w14:textId="77777777" w:rsidR="00706C6A" w:rsidRPr="00706C6A" w:rsidRDefault="00706C6A" w:rsidP="00706C6A">
      <w:pPr>
        <w:pStyle w:val="NoSpacing"/>
        <w:rPr>
          <w:szCs w:val="20"/>
        </w:rPr>
      </w:pPr>
      <w:r w:rsidRPr="00706C6A">
        <w:rPr>
          <w:szCs w:val="20"/>
        </w:rPr>
        <w:t xml:space="preserve">            &lt;configClass&gt;ControllerInfo&lt;/configClass&gt;</w:t>
      </w:r>
    </w:p>
    <w:p w14:paraId="1BADE641" w14:textId="77777777" w:rsidR="00706C6A" w:rsidRPr="00706C6A" w:rsidRDefault="00706C6A" w:rsidP="00706C6A">
      <w:pPr>
        <w:pStyle w:val="NoSpacing"/>
        <w:rPr>
          <w:szCs w:val="20"/>
        </w:rPr>
      </w:pPr>
      <w:r w:rsidRPr="00706C6A">
        <w:rPr>
          <w:szCs w:val="20"/>
        </w:rPr>
        <w:t xml:space="preserve">        &lt;/config&gt;</w:t>
      </w:r>
    </w:p>
    <w:p w14:paraId="796711BE" w14:textId="77777777" w:rsidR="00706C6A" w:rsidRPr="00706C6A" w:rsidRDefault="00706C6A" w:rsidP="00706C6A">
      <w:pPr>
        <w:pStyle w:val="NoSpacing"/>
        <w:rPr>
          <w:szCs w:val="20"/>
        </w:rPr>
      </w:pPr>
      <w:r w:rsidRPr="00706C6A">
        <w:rPr>
          <w:szCs w:val="20"/>
        </w:rPr>
        <w:t xml:space="preserve">        &lt;config&gt;</w:t>
      </w:r>
    </w:p>
    <w:p w14:paraId="0220A6D4" w14:textId="77777777" w:rsidR="00706C6A" w:rsidRPr="00706C6A" w:rsidRDefault="00706C6A" w:rsidP="00706C6A">
      <w:pPr>
        <w:pStyle w:val="NoSpacing"/>
        <w:rPr>
          <w:szCs w:val="20"/>
        </w:rPr>
      </w:pPr>
      <w:r w:rsidRPr="00706C6A">
        <w:rPr>
          <w:szCs w:val="20"/>
        </w:rPr>
        <w:t xml:space="preserve">            &lt;name&gt;castAppMaxThreadPoolSize&lt;/name&gt;</w:t>
      </w:r>
    </w:p>
    <w:p w14:paraId="39ACCFC8" w14:textId="77777777" w:rsidR="00706C6A" w:rsidRPr="00706C6A" w:rsidRDefault="00706C6A" w:rsidP="00706C6A">
      <w:pPr>
        <w:pStyle w:val="NoSpacing"/>
        <w:rPr>
          <w:szCs w:val="20"/>
        </w:rPr>
      </w:pPr>
      <w:r w:rsidRPr="00706C6A">
        <w:rPr>
          <w:szCs w:val="20"/>
        </w:rPr>
        <w:t xml:space="preserve">            &lt;value&gt;50&lt;/value&gt;</w:t>
      </w:r>
    </w:p>
    <w:p w14:paraId="35AC116A" w14:textId="77777777" w:rsidR="00706C6A" w:rsidRPr="00706C6A" w:rsidRDefault="00706C6A" w:rsidP="00706C6A">
      <w:pPr>
        <w:pStyle w:val="NoSpacing"/>
        <w:rPr>
          <w:szCs w:val="20"/>
        </w:rPr>
      </w:pPr>
      <w:r w:rsidRPr="00706C6A">
        <w:rPr>
          <w:szCs w:val="20"/>
        </w:rPr>
        <w:t xml:space="preserve">            &lt;configClass&gt;ParkEntryModelConfig&lt;/configClass&gt;</w:t>
      </w:r>
    </w:p>
    <w:p w14:paraId="2524CD40" w14:textId="77777777" w:rsidR="00706C6A" w:rsidRPr="00706C6A" w:rsidRDefault="00706C6A" w:rsidP="00706C6A">
      <w:pPr>
        <w:pStyle w:val="NoSpacing"/>
        <w:rPr>
          <w:szCs w:val="20"/>
        </w:rPr>
      </w:pPr>
      <w:r w:rsidRPr="00706C6A">
        <w:rPr>
          <w:szCs w:val="20"/>
        </w:rPr>
        <w:t xml:space="preserve">        &lt;/config&gt;</w:t>
      </w:r>
    </w:p>
    <w:p w14:paraId="0FE2DD81" w14:textId="77777777" w:rsidR="00706C6A" w:rsidRPr="00706C6A" w:rsidRDefault="00706C6A" w:rsidP="00706C6A">
      <w:pPr>
        <w:pStyle w:val="NoSpacing"/>
        <w:rPr>
          <w:szCs w:val="20"/>
        </w:rPr>
      </w:pPr>
      <w:r w:rsidRPr="00706C6A">
        <w:rPr>
          <w:szCs w:val="20"/>
        </w:rPr>
        <w:t xml:space="preserve">        &lt;config&gt;</w:t>
      </w:r>
    </w:p>
    <w:p w14:paraId="0D585BC2" w14:textId="77777777" w:rsidR="00706C6A" w:rsidRPr="00706C6A" w:rsidRDefault="00706C6A" w:rsidP="00706C6A">
      <w:pPr>
        <w:pStyle w:val="NoSpacing"/>
        <w:rPr>
          <w:szCs w:val="20"/>
        </w:rPr>
      </w:pPr>
      <w:r w:rsidRPr="00706C6A">
        <w:rPr>
          <w:szCs w:val="20"/>
        </w:rPr>
        <w:t xml:space="preserve">            &lt;name&gt;castlogontimeoutsec&lt;/name&gt;</w:t>
      </w:r>
    </w:p>
    <w:p w14:paraId="11C4D64E" w14:textId="77777777" w:rsidR="00706C6A" w:rsidRPr="00706C6A" w:rsidRDefault="00706C6A" w:rsidP="00706C6A">
      <w:pPr>
        <w:pStyle w:val="NoSpacing"/>
        <w:rPr>
          <w:szCs w:val="20"/>
        </w:rPr>
      </w:pPr>
      <w:r w:rsidRPr="00706C6A">
        <w:rPr>
          <w:szCs w:val="20"/>
        </w:rPr>
        <w:t xml:space="preserve">            &lt;value&gt;45&lt;/value&gt;</w:t>
      </w:r>
    </w:p>
    <w:p w14:paraId="475E23FC" w14:textId="77777777" w:rsidR="00706C6A" w:rsidRPr="00706C6A" w:rsidRDefault="00706C6A" w:rsidP="00706C6A">
      <w:pPr>
        <w:pStyle w:val="NoSpacing"/>
        <w:rPr>
          <w:szCs w:val="20"/>
        </w:rPr>
      </w:pPr>
      <w:r w:rsidRPr="00706C6A">
        <w:rPr>
          <w:szCs w:val="20"/>
        </w:rPr>
        <w:t xml:space="preserve">            &lt;configClass&gt;ParkEntryModelConfig&lt;/configClass&gt;</w:t>
      </w:r>
    </w:p>
    <w:p w14:paraId="0197567D" w14:textId="77777777" w:rsidR="00706C6A" w:rsidRPr="00706C6A" w:rsidRDefault="00706C6A" w:rsidP="00706C6A">
      <w:pPr>
        <w:pStyle w:val="NoSpacing"/>
        <w:rPr>
          <w:szCs w:val="20"/>
        </w:rPr>
      </w:pPr>
      <w:r w:rsidRPr="00706C6A">
        <w:rPr>
          <w:szCs w:val="20"/>
        </w:rPr>
        <w:t xml:space="preserve">        &lt;/config&gt;</w:t>
      </w:r>
    </w:p>
    <w:p w14:paraId="25DDA804" w14:textId="77777777" w:rsidR="00706C6A" w:rsidRPr="00706C6A" w:rsidRDefault="00706C6A" w:rsidP="00706C6A">
      <w:pPr>
        <w:pStyle w:val="NoSpacing"/>
        <w:rPr>
          <w:szCs w:val="20"/>
        </w:rPr>
      </w:pPr>
      <w:r w:rsidRPr="00706C6A">
        <w:rPr>
          <w:szCs w:val="20"/>
        </w:rPr>
        <w:t xml:space="preserve">        &lt;config&gt;</w:t>
      </w:r>
    </w:p>
    <w:p w14:paraId="43837A8B" w14:textId="77777777" w:rsidR="00706C6A" w:rsidRPr="00706C6A" w:rsidRDefault="00706C6A" w:rsidP="00706C6A">
      <w:pPr>
        <w:pStyle w:val="NoSpacing"/>
        <w:rPr>
          <w:szCs w:val="20"/>
        </w:rPr>
      </w:pPr>
      <w:r w:rsidRPr="00706C6A">
        <w:rPr>
          <w:szCs w:val="20"/>
        </w:rPr>
        <w:t xml:space="preserve">            &lt;name&gt;startscandurationms&lt;/name&gt;</w:t>
      </w:r>
    </w:p>
    <w:p w14:paraId="26010AB7" w14:textId="77777777" w:rsidR="00706C6A" w:rsidRPr="00706C6A" w:rsidRDefault="00706C6A" w:rsidP="00706C6A">
      <w:pPr>
        <w:pStyle w:val="NoSpacing"/>
        <w:rPr>
          <w:szCs w:val="20"/>
        </w:rPr>
      </w:pPr>
      <w:r w:rsidRPr="00706C6A">
        <w:rPr>
          <w:szCs w:val="20"/>
        </w:rPr>
        <w:t xml:space="preserve">            &lt;value&gt;0&lt;/value&gt;</w:t>
      </w:r>
    </w:p>
    <w:p w14:paraId="1104D2F8" w14:textId="77777777" w:rsidR="00706C6A" w:rsidRPr="00706C6A" w:rsidRDefault="00706C6A" w:rsidP="00706C6A">
      <w:pPr>
        <w:pStyle w:val="NoSpacing"/>
        <w:rPr>
          <w:szCs w:val="20"/>
        </w:rPr>
      </w:pPr>
      <w:r w:rsidRPr="00706C6A">
        <w:rPr>
          <w:szCs w:val="20"/>
        </w:rPr>
        <w:t xml:space="preserve">            &lt;configClass&gt;ParkEntryModelConfig&lt;/configClass&gt;</w:t>
      </w:r>
    </w:p>
    <w:p w14:paraId="011E2853" w14:textId="77777777" w:rsidR="00706C6A" w:rsidRPr="00706C6A" w:rsidRDefault="00706C6A" w:rsidP="00706C6A">
      <w:pPr>
        <w:pStyle w:val="NoSpacing"/>
        <w:rPr>
          <w:szCs w:val="20"/>
        </w:rPr>
      </w:pPr>
      <w:r w:rsidRPr="00706C6A">
        <w:rPr>
          <w:szCs w:val="20"/>
        </w:rPr>
        <w:t xml:space="preserve">        &lt;/config&gt;</w:t>
      </w:r>
    </w:p>
    <w:p w14:paraId="7CFD9C6A" w14:textId="77777777" w:rsidR="00706C6A" w:rsidRPr="00706C6A" w:rsidRDefault="00706C6A" w:rsidP="00706C6A">
      <w:pPr>
        <w:pStyle w:val="NoSpacing"/>
        <w:rPr>
          <w:szCs w:val="20"/>
        </w:rPr>
      </w:pPr>
      <w:r w:rsidRPr="00706C6A">
        <w:rPr>
          <w:szCs w:val="20"/>
        </w:rPr>
        <w:t xml:space="preserve">        &lt;config&gt;</w:t>
      </w:r>
    </w:p>
    <w:p w14:paraId="28668B6B" w14:textId="77777777" w:rsidR="00706C6A" w:rsidRPr="00706C6A" w:rsidRDefault="00706C6A" w:rsidP="00706C6A">
      <w:pPr>
        <w:pStyle w:val="NoSpacing"/>
        <w:rPr>
          <w:szCs w:val="20"/>
        </w:rPr>
      </w:pPr>
      <w:r w:rsidRPr="00706C6A">
        <w:rPr>
          <w:szCs w:val="20"/>
        </w:rPr>
        <w:t xml:space="preserve">            &lt;name&gt;testmode&lt;/name&gt;</w:t>
      </w:r>
    </w:p>
    <w:p w14:paraId="00FF3F19" w14:textId="77777777" w:rsidR="00706C6A" w:rsidRPr="00706C6A" w:rsidRDefault="00706C6A" w:rsidP="00706C6A">
      <w:pPr>
        <w:pStyle w:val="NoSpacing"/>
        <w:rPr>
          <w:szCs w:val="20"/>
        </w:rPr>
      </w:pPr>
      <w:r w:rsidRPr="00706C6A">
        <w:rPr>
          <w:szCs w:val="20"/>
        </w:rPr>
        <w:t xml:space="preserve">            &lt;value&gt;false&lt;/value&gt;</w:t>
      </w:r>
    </w:p>
    <w:p w14:paraId="5B245089" w14:textId="77777777" w:rsidR="00706C6A" w:rsidRPr="00706C6A" w:rsidRDefault="00706C6A" w:rsidP="00706C6A">
      <w:pPr>
        <w:pStyle w:val="NoSpacing"/>
        <w:rPr>
          <w:szCs w:val="20"/>
        </w:rPr>
      </w:pPr>
      <w:r w:rsidRPr="00706C6A">
        <w:rPr>
          <w:szCs w:val="20"/>
        </w:rPr>
        <w:t xml:space="preserve">            &lt;configClass&gt;ParkEntryModelConfig&lt;/configClass&gt;</w:t>
      </w:r>
    </w:p>
    <w:p w14:paraId="1B32894A" w14:textId="77777777" w:rsidR="00706C6A" w:rsidRPr="00706C6A" w:rsidRDefault="00706C6A" w:rsidP="00706C6A">
      <w:pPr>
        <w:pStyle w:val="NoSpacing"/>
        <w:rPr>
          <w:szCs w:val="20"/>
        </w:rPr>
      </w:pPr>
      <w:r w:rsidRPr="00706C6A">
        <w:rPr>
          <w:szCs w:val="20"/>
        </w:rPr>
        <w:t xml:space="preserve">        &lt;/config&gt;</w:t>
      </w:r>
    </w:p>
    <w:p w14:paraId="7CC9A1F0" w14:textId="77777777" w:rsidR="00706C6A" w:rsidRPr="00706C6A" w:rsidRDefault="00706C6A" w:rsidP="00706C6A">
      <w:pPr>
        <w:pStyle w:val="NoSpacing"/>
        <w:rPr>
          <w:szCs w:val="20"/>
        </w:rPr>
      </w:pPr>
      <w:r w:rsidRPr="00706C6A">
        <w:rPr>
          <w:szCs w:val="20"/>
        </w:rPr>
        <w:t xml:space="preserve">        &lt;config&gt;</w:t>
      </w:r>
    </w:p>
    <w:p w14:paraId="5E566E05" w14:textId="77777777" w:rsidR="00706C6A" w:rsidRPr="00706C6A" w:rsidRDefault="00706C6A" w:rsidP="00706C6A">
      <w:pPr>
        <w:pStyle w:val="NoSpacing"/>
        <w:rPr>
          <w:szCs w:val="20"/>
        </w:rPr>
      </w:pPr>
      <w:r w:rsidRPr="00706C6A">
        <w:rPr>
          <w:szCs w:val="20"/>
        </w:rPr>
        <w:t xml:space="preserve">            &lt;name&gt;minimumGain&lt;/name&gt;</w:t>
      </w:r>
    </w:p>
    <w:p w14:paraId="34C79D25" w14:textId="77777777" w:rsidR="00706C6A" w:rsidRPr="00706C6A" w:rsidRDefault="00706C6A" w:rsidP="00706C6A">
      <w:pPr>
        <w:pStyle w:val="NoSpacing"/>
        <w:rPr>
          <w:szCs w:val="20"/>
        </w:rPr>
      </w:pPr>
      <w:r w:rsidRPr="00706C6A">
        <w:rPr>
          <w:szCs w:val="20"/>
        </w:rPr>
        <w:t xml:space="preserve">            &lt;value&gt;-1.0&lt;/value&gt;</w:t>
      </w:r>
    </w:p>
    <w:p w14:paraId="68E45A6C" w14:textId="77777777" w:rsidR="00706C6A" w:rsidRPr="00706C6A" w:rsidRDefault="00706C6A" w:rsidP="00706C6A">
      <w:pPr>
        <w:pStyle w:val="NoSpacing"/>
        <w:rPr>
          <w:szCs w:val="20"/>
        </w:rPr>
      </w:pPr>
      <w:r w:rsidRPr="00706C6A">
        <w:rPr>
          <w:szCs w:val="20"/>
        </w:rPr>
        <w:t xml:space="preserve">            &lt;configClass&gt;ReaderConfig&lt;/configClass&gt;</w:t>
      </w:r>
    </w:p>
    <w:p w14:paraId="1B6DD41A" w14:textId="77777777" w:rsidR="00706C6A" w:rsidRPr="00706C6A" w:rsidRDefault="00706C6A" w:rsidP="00706C6A">
      <w:pPr>
        <w:pStyle w:val="NoSpacing"/>
        <w:rPr>
          <w:szCs w:val="20"/>
        </w:rPr>
      </w:pPr>
      <w:r w:rsidRPr="00706C6A">
        <w:rPr>
          <w:szCs w:val="20"/>
        </w:rPr>
        <w:t xml:space="preserve">        &lt;/config&gt;</w:t>
      </w:r>
    </w:p>
    <w:p w14:paraId="5F6EAE61" w14:textId="77777777" w:rsidR="00706C6A" w:rsidRPr="00706C6A" w:rsidRDefault="00706C6A" w:rsidP="00706C6A">
      <w:pPr>
        <w:pStyle w:val="NoSpacing"/>
        <w:rPr>
          <w:szCs w:val="20"/>
        </w:rPr>
      </w:pPr>
      <w:r w:rsidRPr="00706C6A">
        <w:rPr>
          <w:szCs w:val="20"/>
        </w:rPr>
        <w:t xml:space="preserve">        &lt;config&gt;</w:t>
      </w:r>
    </w:p>
    <w:p w14:paraId="34249D46" w14:textId="77777777" w:rsidR="00706C6A" w:rsidRPr="00706C6A" w:rsidRDefault="00706C6A" w:rsidP="00706C6A">
      <w:pPr>
        <w:pStyle w:val="NoSpacing"/>
        <w:rPr>
          <w:szCs w:val="20"/>
        </w:rPr>
      </w:pPr>
      <w:r w:rsidRPr="00706C6A">
        <w:rPr>
          <w:szCs w:val="20"/>
        </w:rPr>
        <w:t xml:space="preserve">            &lt;name&gt;omniTicketPort&lt;/name&gt;</w:t>
      </w:r>
    </w:p>
    <w:p w14:paraId="7BB25EB1" w14:textId="77777777" w:rsidR="00706C6A" w:rsidRPr="00706C6A" w:rsidRDefault="00706C6A" w:rsidP="00706C6A">
      <w:pPr>
        <w:pStyle w:val="NoSpacing"/>
        <w:rPr>
          <w:szCs w:val="20"/>
        </w:rPr>
      </w:pPr>
      <w:r w:rsidRPr="00706C6A">
        <w:rPr>
          <w:szCs w:val="20"/>
        </w:rPr>
        <w:t xml:space="preserve">            &lt;value&gt;9920&lt;/value&gt;</w:t>
      </w:r>
    </w:p>
    <w:p w14:paraId="04E7AB75" w14:textId="77777777" w:rsidR="00706C6A" w:rsidRPr="00706C6A" w:rsidRDefault="00706C6A" w:rsidP="00706C6A">
      <w:pPr>
        <w:pStyle w:val="NoSpacing"/>
        <w:rPr>
          <w:szCs w:val="20"/>
        </w:rPr>
      </w:pPr>
      <w:r w:rsidRPr="00706C6A">
        <w:rPr>
          <w:szCs w:val="20"/>
        </w:rPr>
        <w:t xml:space="preserve">            &lt;configClass&gt;ParkEntryModelConfig&lt;/configClass&gt;</w:t>
      </w:r>
    </w:p>
    <w:p w14:paraId="46A9646C" w14:textId="77777777" w:rsidR="00706C6A" w:rsidRPr="00706C6A" w:rsidRDefault="00706C6A" w:rsidP="00706C6A">
      <w:pPr>
        <w:pStyle w:val="NoSpacing"/>
        <w:rPr>
          <w:szCs w:val="20"/>
        </w:rPr>
      </w:pPr>
      <w:r w:rsidRPr="00706C6A">
        <w:rPr>
          <w:szCs w:val="20"/>
        </w:rPr>
        <w:t xml:space="preserve">        &lt;/config&gt;</w:t>
      </w:r>
    </w:p>
    <w:p w14:paraId="6B7E508F" w14:textId="77777777" w:rsidR="00706C6A" w:rsidRPr="00706C6A" w:rsidRDefault="00706C6A" w:rsidP="00706C6A">
      <w:pPr>
        <w:pStyle w:val="NoSpacing"/>
        <w:rPr>
          <w:szCs w:val="20"/>
        </w:rPr>
      </w:pPr>
      <w:r w:rsidRPr="00706C6A">
        <w:rPr>
          <w:szCs w:val="20"/>
        </w:rPr>
        <w:t xml:space="preserve">        &lt;config&gt;</w:t>
      </w:r>
    </w:p>
    <w:p w14:paraId="67E5692B" w14:textId="77777777" w:rsidR="00706C6A" w:rsidRPr="00706C6A" w:rsidRDefault="00706C6A" w:rsidP="00706C6A">
      <w:pPr>
        <w:pStyle w:val="NoSpacing"/>
        <w:rPr>
          <w:szCs w:val="20"/>
        </w:rPr>
      </w:pPr>
      <w:r w:rsidRPr="00706C6A">
        <w:rPr>
          <w:szCs w:val="20"/>
        </w:rPr>
        <w:t xml:space="preserve">            &lt;name&gt;readerTemperatureMinRed&lt;/name&gt;</w:t>
      </w:r>
    </w:p>
    <w:p w14:paraId="67009420" w14:textId="77777777" w:rsidR="00706C6A" w:rsidRPr="00706C6A" w:rsidRDefault="00706C6A" w:rsidP="00706C6A">
      <w:pPr>
        <w:pStyle w:val="NoSpacing"/>
        <w:rPr>
          <w:szCs w:val="20"/>
        </w:rPr>
      </w:pPr>
      <w:r w:rsidRPr="00706C6A">
        <w:rPr>
          <w:szCs w:val="20"/>
        </w:rPr>
        <w:t xml:space="preserve">            &lt;value&gt;-100&lt;/value&gt;</w:t>
      </w:r>
    </w:p>
    <w:p w14:paraId="1C3F72FC" w14:textId="77777777" w:rsidR="00706C6A" w:rsidRPr="00706C6A" w:rsidRDefault="00706C6A" w:rsidP="00706C6A">
      <w:pPr>
        <w:pStyle w:val="NoSpacing"/>
        <w:rPr>
          <w:szCs w:val="20"/>
        </w:rPr>
      </w:pPr>
      <w:r w:rsidRPr="00706C6A">
        <w:rPr>
          <w:szCs w:val="20"/>
        </w:rPr>
        <w:t xml:space="preserve">            &lt;configClass&gt;ControllerInfo&lt;/configClass&gt;</w:t>
      </w:r>
    </w:p>
    <w:p w14:paraId="492ADB7A" w14:textId="77777777" w:rsidR="00706C6A" w:rsidRPr="00706C6A" w:rsidRDefault="00706C6A" w:rsidP="00706C6A">
      <w:pPr>
        <w:pStyle w:val="NoSpacing"/>
        <w:rPr>
          <w:szCs w:val="20"/>
        </w:rPr>
      </w:pPr>
      <w:r w:rsidRPr="00706C6A">
        <w:rPr>
          <w:szCs w:val="20"/>
        </w:rPr>
        <w:t xml:space="preserve">        &lt;/config&gt;</w:t>
      </w:r>
    </w:p>
    <w:p w14:paraId="0C32BE6D" w14:textId="77777777" w:rsidR="00706C6A" w:rsidRPr="00706C6A" w:rsidRDefault="00706C6A" w:rsidP="00706C6A">
      <w:pPr>
        <w:pStyle w:val="NoSpacing"/>
        <w:rPr>
          <w:szCs w:val="20"/>
        </w:rPr>
      </w:pPr>
      <w:r w:rsidRPr="00706C6A">
        <w:rPr>
          <w:szCs w:val="20"/>
        </w:rPr>
        <w:t xml:space="preserve">        &lt;config&gt;</w:t>
      </w:r>
    </w:p>
    <w:p w14:paraId="11C00CAE" w14:textId="77777777" w:rsidR="00706C6A" w:rsidRPr="00706C6A" w:rsidRDefault="00706C6A" w:rsidP="00706C6A">
      <w:pPr>
        <w:pStyle w:val="NoSpacing"/>
        <w:rPr>
          <w:szCs w:val="20"/>
        </w:rPr>
      </w:pPr>
      <w:r w:rsidRPr="00706C6A">
        <w:rPr>
          <w:szCs w:val="20"/>
        </w:rPr>
        <w:t xml:space="preserve">            &lt;name&gt;readerhellotimeoutsec&lt;/name&gt;</w:t>
      </w:r>
    </w:p>
    <w:p w14:paraId="0FB321B7" w14:textId="77777777" w:rsidR="00706C6A" w:rsidRPr="00706C6A" w:rsidRDefault="00706C6A" w:rsidP="00706C6A">
      <w:pPr>
        <w:pStyle w:val="NoSpacing"/>
        <w:rPr>
          <w:szCs w:val="20"/>
        </w:rPr>
      </w:pPr>
      <w:r w:rsidRPr="00706C6A">
        <w:rPr>
          <w:szCs w:val="20"/>
        </w:rPr>
        <w:t xml:space="preserve">            &lt;value&gt;90&lt;/value&gt;</w:t>
      </w:r>
    </w:p>
    <w:p w14:paraId="66212D4A" w14:textId="77777777" w:rsidR="00706C6A" w:rsidRPr="00706C6A" w:rsidRDefault="00706C6A" w:rsidP="00706C6A">
      <w:pPr>
        <w:pStyle w:val="NoSpacing"/>
        <w:rPr>
          <w:szCs w:val="20"/>
        </w:rPr>
      </w:pPr>
      <w:r w:rsidRPr="00706C6A">
        <w:rPr>
          <w:szCs w:val="20"/>
        </w:rPr>
        <w:t xml:space="preserve">            &lt;configClass&gt;ControllerInfo&lt;/configClass&gt;</w:t>
      </w:r>
    </w:p>
    <w:p w14:paraId="21D3587C" w14:textId="77777777" w:rsidR="00706C6A" w:rsidRPr="00706C6A" w:rsidRDefault="00706C6A" w:rsidP="00706C6A">
      <w:pPr>
        <w:pStyle w:val="NoSpacing"/>
        <w:rPr>
          <w:szCs w:val="20"/>
        </w:rPr>
      </w:pPr>
      <w:r w:rsidRPr="00706C6A">
        <w:rPr>
          <w:szCs w:val="20"/>
        </w:rPr>
        <w:t xml:space="preserve">        &lt;/config&gt;</w:t>
      </w:r>
    </w:p>
    <w:p w14:paraId="43F65667" w14:textId="77777777" w:rsidR="00706C6A" w:rsidRPr="00706C6A" w:rsidRDefault="00706C6A" w:rsidP="00706C6A">
      <w:pPr>
        <w:pStyle w:val="NoSpacing"/>
        <w:rPr>
          <w:szCs w:val="20"/>
        </w:rPr>
      </w:pPr>
      <w:r w:rsidRPr="00706C6A">
        <w:rPr>
          <w:szCs w:val="20"/>
        </w:rPr>
        <w:t xml:space="preserve">        &lt;config&gt;</w:t>
      </w:r>
    </w:p>
    <w:p w14:paraId="5C5D8096" w14:textId="77777777" w:rsidR="00706C6A" w:rsidRPr="00706C6A" w:rsidRDefault="00706C6A" w:rsidP="00706C6A">
      <w:pPr>
        <w:pStyle w:val="NoSpacing"/>
        <w:rPr>
          <w:szCs w:val="20"/>
        </w:rPr>
      </w:pPr>
      <w:r w:rsidRPr="00706C6A">
        <w:rPr>
          <w:szCs w:val="20"/>
        </w:rPr>
        <w:t xml:space="preserve">            &lt;name&gt;readerTemperatureMaxRed&lt;/name&gt;</w:t>
      </w:r>
    </w:p>
    <w:p w14:paraId="0A1AEC29" w14:textId="77777777" w:rsidR="00706C6A" w:rsidRPr="00706C6A" w:rsidRDefault="00706C6A" w:rsidP="00706C6A">
      <w:pPr>
        <w:pStyle w:val="NoSpacing"/>
        <w:rPr>
          <w:szCs w:val="20"/>
        </w:rPr>
      </w:pPr>
      <w:r w:rsidRPr="00706C6A">
        <w:rPr>
          <w:szCs w:val="20"/>
        </w:rPr>
        <w:t xml:space="preserve">            &lt;value&gt;2000&lt;/value&gt;</w:t>
      </w:r>
    </w:p>
    <w:p w14:paraId="45E2A96D" w14:textId="77777777" w:rsidR="00706C6A" w:rsidRPr="00706C6A" w:rsidRDefault="00706C6A" w:rsidP="00706C6A">
      <w:pPr>
        <w:pStyle w:val="NoSpacing"/>
        <w:rPr>
          <w:szCs w:val="20"/>
        </w:rPr>
      </w:pPr>
      <w:r w:rsidRPr="00706C6A">
        <w:rPr>
          <w:szCs w:val="20"/>
        </w:rPr>
        <w:t xml:space="preserve">            &lt;configClass&gt;ControllerInfo&lt;/configClass&gt;</w:t>
      </w:r>
    </w:p>
    <w:p w14:paraId="238A8DD8" w14:textId="77777777" w:rsidR="00706C6A" w:rsidRPr="00706C6A" w:rsidRDefault="00706C6A" w:rsidP="00706C6A">
      <w:pPr>
        <w:pStyle w:val="NoSpacing"/>
        <w:rPr>
          <w:szCs w:val="20"/>
        </w:rPr>
      </w:pPr>
      <w:r w:rsidRPr="00706C6A">
        <w:rPr>
          <w:szCs w:val="20"/>
        </w:rPr>
        <w:t xml:space="preserve">        &lt;/config&gt;</w:t>
      </w:r>
    </w:p>
    <w:p w14:paraId="157069BE" w14:textId="77777777" w:rsidR="00706C6A" w:rsidRPr="00706C6A" w:rsidRDefault="00706C6A" w:rsidP="00706C6A">
      <w:pPr>
        <w:pStyle w:val="NoSpacing"/>
        <w:rPr>
          <w:szCs w:val="20"/>
        </w:rPr>
      </w:pPr>
      <w:r w:rsidRPr="00706C6A">
        <w:rPr>
          <w:szCs w:val="20"/>
        </w:rPr>
        <w:t xml:space="preserve">        &lt;config&gt;</w:t>
      </w:r>
    </w:p>
    <w:p w14:paraId="14956270" w14:textId="77777777" w:rsidR="00706C6A" w:rsidRPr="00706C6A" w:rsidRDefault="00706C6A" w:rsidP="00706C6A">
      <w:pPr>
        <w:pStyle w:val="NoSpacing"/>
        <w:rPr>
          <w:szCs w:val="20"/>
        </w:rPr>
      </w:pPr>
      <w:r w:rsidRPr="00706C6A">
        <w:rPr>
          <w:szCs w:val="20"/>
        </w:rPr>
        <w:t xml:space="preserve">            &lt;name&gt;castappresponsetimeutsec&lt;/name&gt;</w:t>
      </w:r>
    </w:p>
    <w:p w14:paraId="41EE0FF2" w14:textId="77777777" w:rsidR="00706C6A" w:rsidRPr="00706C6A" w:rsidRDefault="00706C6A" w:rsidP="00706C6A">
      <w:pPr>
        <w:pStyle w:val="NoSpacing"/>
        <w:rPr>
          <w:szCs w:val="20"/>
        </w:rPr>
      </w:pPr>
      <w:r w:rsidRPr="00706C6A">
        <w:rPr>
          <w:szCs w:val="20"/>
        </w:rPr>
        <w:t xml:space="preserve">            &lt;value&gt;30&lt;/value&gt;</w:t>
      </w:r>
    </w:p>
    <w:p w14:paraId="64E685A9" w14:textId="77777777" w:rsidR="00706C6A" w:rsidRPr="00706C6A" w:rsidRDefault="00706C6A" w:rsidP="00706C6A">
      <w:pPr>
        <w:pStyle w:val="NoSpacing"/>
        <w:rPr>
          <w:szCs w:val="20"/>
        </w:rPr>
      </w:pPr>
      <w:r w:rsidRPr="00706C6A">
        <w:rPr>
          <w:szCs w:val="20"/>
        </w:rPr>
        <w:t xml:space="preserve">            &lt;configClass&gt;ParkEntryModelConfig&lt;/configClass&gt;</w:t>
      </w:r>
    </w:p>
    <w:p w14:paraId="7AA2A0EC" w14:textId="77777777" w:rsidR="00706C6A" w:rsidRPr="00706C6A" w:rsidRDefault="00706C6A" w:rsidP="00706C6A">
      <w:pPr>
        <w:pStyle w:val="NoSpacing"/>
        <w:rPr>
          <w:szCs w:val="20"/>
        </w:rPr>
      </w:pPr>
      <w:r w:rsidRPr="00706C6A">
        <w:rPr>
          <w:szCs w:val="20"/>
        </w:rPr>
        <w:t xml:space="preserve">        &lt;/config&gt;</w:t>
      </w:r>
    </w:p>
    <w:p w14:paraId="4C047997" w14:textId="77777777" w:rsidR="00706C6A" w:rsidRPr="00706C6A" w:rsidRDefault="00706C6A" w:rsidP="00706C6A">
      <w:pPr>
        <w:pStyle w:val="NoSpacing"/>
        <w:rPr>
          <w:szCs w:val="20"/>
        </w:rPr>
      </w:pPr>
      <w:r w:rsidRPr="00706C6A">
        <w:rPr>
          <w:szCs w:val="20"/>
        </w:rPr>
        <w:t xml:space="preserve">        &lt;config&gt;</w:t>
      </w:r>
    </w:p>
    <w:p w14:paraId="62B9796F" w14:textId="77777777" w:rsidR="00706C6A" w:rsidRPr="00706C6A" w:rsidRDefault="00706C6A" w:rsidP="00706C6A">
      <w:pPr>
        <w:pStyle w:val="NoSpacing"/>
        <w:rPr>
          <w:szCs w:val="20"/>
        </w:rPr>
      </w:pPr>
      <w:r w:rsidRPr="00706C6A">
        <w:rPr>
          <w:szCs w:val="20"/>
        </w:rPr>
        <w:t xml:space="preserve">            &lt;name&gt;idleSequence&lt;/name&gt;</w:t>
      </w:r>
    </w:p>
    <w:p w14:paraId="00748087" w14:textId="77777777" w:rsidR="00706C6A" w:rsidRPr="00706C6A" w:rsidRDefault="00706C6A" w:rsidP="00706C6A">
      <w:pPr>
        <w:pStyle w:val="NoSpacing"/>
        <w:rPr>
          <w:szCs w:val="20"/>
        </w:rPr>
      </w:pPr>
      <w:r w:rsidRPr="00706C6A">
        <w:rPr>
          <w:szCs w:val="20"/>
        </w:rPr>
        <w:t xml:space="preserve">            &lt;value&gt;idle&lt;/value&gt;</w:t>
      </w:r>
    </w:p>
    <w:p w14:paraId="10736F6C" w14:textId="77777777" w:rsidR="00706C6A" w:rsidRPr="00706C6A" w:rsidRDefault="00706C6A" w:rsidP="00706C6A">
      <w:pPr>
        <w:pStyle w:val="NoSpacing"/>
        <w:rPr>
          <w:szCs w:val="20"/>
        </w:rPr>
      </w:pPr>
      <w:r w:rsidRPr="00706C6A">
        <w:rPr>
          <w:szCs w:val="20"/>
        </w:rPr>
        <w:t xml:space="preserve">            &lt;configClass&gt;ControllerInfo&lt;/configClass&gt;</w:t>
      </w:r>
    </w:p>
    <w:p w14:paraId="37863470" w14:textId="77777777" w:rsidR="00706C6A" w:rsidRPr="00706C6A" w:rsidRDefault="00706C6A" w:rsidP="00706C6A">
      <w:pPr>
        <w:pStyle w:val="NoSpacing"/>
        <w:rPr>
          <w:szCs w:val="20"/>
        </w:rPr>
      </w:pPr>
      <w:r w:rsidRPr="00706C6A">
        <w:rPr>
          <w:szCs w:val="20"/>
        </w:rPr>
        <w:t xml:space="preserve">        &lt;/config&gt;</w:t>
      </w:r>
    </w:p>
    <w:p w14:paraId="3296867D" w14:textId="77777777" w:rsidR="00706C6A" w:rsidRPr="00706C6A" w:rsidRDefault="00706C6A" w:rsidP="00706C6A">
      <w:pPr>
        <w:pStyle w:val="NoSpacing"/>
        <w:rPr>
          <w:szCs w:val="20"/>
        </w:rPr>
      </w:pPr>
      <w:r w:rsidRPr="00706C6A">
        <w:rPr>
          <w:szCs w:val="20"/>
        </w:rPr>
        <w:t xml:space="preserve">        &lt;config&gt;</w:t>
      </w:r>
    </w:p>
    <w:p w14:paraId="53B24AD1" w14:textId="77777777" w:rsidR="00706C6A" w:rsidRPr="00706C6A" w:rsidRDefault="00706C6A" w:rsidP="00706C6A">
      <w:pPr>
        <w:pStyle w:val="NoSpacing"/>
        <w:rPr>
          <w:szCs w:val="20"/>
        </w:rPr>
      </w:pPr>
      <w:r w:rsidRPr="00706C6A">
        <w:rPr>
          <w:szCs w:val="20"/>
        </w:rPr>
        <w:t xml:space="preserve">            &lt;name&gt;abandonmentTimeSec&lt;/name&gt;</w:t>
      </w:r>
    </w:p>
    <w:p w14:paraId="79ED12DB" w14:textId="77777777" w:rsidR="00706C6A" w:rsidRPr="00706C6A" w:rsidRDefault="00706C6A" w:rsidP="00706C6A">
      <w:pPr>
        <w:pStyle w:val="NoSpacing"/>
        <w:rPr>
          <w:szCs w:val="20"/>
        </w:rPr>
      </w:pPr>
      <w:r w:rsidRPr="00706C6A">
        <w:rPr>
          <w:szCs w:val="20"/>
        </w:rPr>
        <w:t xml:space="preserve">            &lt;value&gt;25&lt;/value&gt;</w:t>
      </w:r>
    </w:p>
    <w:p w14:paraId="16F96115" w14:textId="77777777" w:rsidR="00706C6A" w:rsidRPr="00706C6A" w:rsidRDefault="00706C6A" w:rsidP="00706C6A">
      <w:pPr>
        <w:pStyle w:val="NoSpacing"/>
        <w:rPr>
          <w:szCs w:val="20"/>
        </w:rPr>
      </w:pPr>
      <w:r w:rsidRPr="00706C6A">
        <w:rPr>
          <w:szCs w:val="20"/>
        </w:rPr>
        <w:t xml:space="preserve">            &lt;configClass&gt;ParkEntryModelConfig&lt;/configClass&gt;</w:t>
      </w:r>
    </w:p>
    <w:p w14:paraId="780E307A" w14:textId="77777777" w:rsidR="00706C6A" w:rsidRPr="00706C6A" w:rsidRDefault="00706C6A" w:rsidP="00706C6A">
      <w:pPr>
        <w:pStyle w:val="NoSpacing"/>
        <w:rPr>
          <w:szCs w:val="20"/>
        </w:rPr>
      </w:pPr>
      <w:r w:rsidRPr="00706C6A">
        <w:rPr>
          <w:szCs w:val="20"/>
        </w:rPr>
        <w:t xml:space="preserve">        &lt;/config&gt;</w:t>
      </w:r>
    </w:p>
    <w:p w14:paraId="5366ADF5" w14:textId="77777777" w:rsidR="00706C6A" w:rsidRPr="00706C6A" w:rsidRDefault="00706C6A" w:rsidP="00706C6A">
      <w:pPr>
        <w:pStyle w:val="NoSpacing"/>
        <w:rPr>
          <w:szCs w:val="20"/>
        </w:rPr>
      </w:pPr>
      <w:r w:rsidRPr="00706C6A">
        <w:rPr>
          <w:szCs w:val="20"/>
        </w:rPr>
        <w:t xml:space="preserve">        &lt;config&gt;</w:t>
      </w:r>
    </w:p>
    <w:p w14:paraId="252C70BD" w14:textId="77777777" w:rsidR="00706C6A" w:rsidRPr="00706C6A" w:rsidRDefault="00706C6A" w:rsidP="00706C6A">
      <w:pPr>
        <w:pStyle w:val="NoSpacing"/>
        <w:rPr>
          <w:szCs w:val="20"/>
        </w:rPr>
      </w:pPr>
      <w:r w:rsidRPr="00706C6A">
        <w:rPr>
          <w:szCs w:val="20"/>
        </w:rPr>
        <w:t xml:space="preserve">            &lt;name&gt;greenLightTimeoutMs&lt;/name&gt;</w:t>
      </w:r>
    </w:p>
    <w:p w14:paraId="34EDC93E" w14:textId="77777777" w:rsidR="00706C6A" w:rsidRPr="00706C6A" w:rsidRDefault="00706C6A" w:rsidP="00706C6A">
      <w:pPr>
        <w:pStyle w:val="NoSpacing"/>
        <w:rPr>
          <w:szCs w:val="20"/>
        </w:rPr>
      </w:pPr>
      <w:r w:rsidRPr="00706C6A">
        <w:rPr>
          <w:szCs w:val="20"/>
        </w:rPr>
        <w:t xml:space="preserve">            &lt;value&gt;2500&lt;/value&gt;</w:t>
      </w:r>
    </w:p>
    <w:p w14:paraId="214E2D69" w14:textId="77777777" w:rsidR="00706C6A" w:rsidRPr="00706C6A" w:rsidRDefault="00706C6A" w:rsidP="00706C6A">
      <w:pPr>
        <w:pStyle w:val="NoSpacing"/>
        <w:rPr>
          <w:szCs w:val="20"/>
        </w:rPr>
      </w:pPr>
      <w:r w:rsidRPr="00706C6A">
        <w:rPr>
          <w:szCs w:val="20"/>
        </w:rPr>
        <w:t xml:space="preserve">            &lt;configClass&gt;ParkEntryModelConfig&lt;/configClass&gt;</w:t>
      </w:r>
    </w:p>
    <w:p w14:paraId="4F30DF79" w14:textId="77777777" w:rsidR="00706C6A" w:rsidRPr="00706C6A" w:rsidRDefault="00706C6A" w:rsidP="00706C6A">
      <w:pPr>
        <w:pStyle w:val="NoSpacing"/>
        <w:rPr>
          <w:szCs w:val="20"/>
        </w:rPr>
      </w:pPr>
      <w:r w:rsidRPr="00706C6A">
        <w:rPr>
          <w:szCs w:val="20"/>
        </w:rPr>
        <w:t xml:space="preserve">        &lt;/config&gt;</w:t>
      </w:r>
    </w:p>
    <w:p w14:paraId="20FA05FE" w14:textId="77777777" w:rsidR="00706C6A" w:rsidRPr="00706C6A" w:rsidRDefault="00706C6A" w:rsidP="00706C6A">
      <w:pPr>
        <w:pStyle w:val="NoSpacing"/>
        <w:rPr>
          <w:szCs w:val="20"/>
        </w:rPr>
      </w:pPr>
      <w:r w:rsidRPr="00706C6A">
        <w:rPr>
          <w:szCs w:val="20"/>
        </w:rPr>
        <w:t xml:space="preserve">        &lt;config&gt;</w:t>
      </w:r>
    </w:p>
    <w:p w14:paraId="32C49D5E" w14:textId="77777777" w:rsidR="00706C6A" w:rsidRPr="00706C6A" w:rsidRDefault="00706C6A" w:rsidP="00706C6A">
      <w:pPr>
        <w:pStyle w:val="NoSpacing"/>
        <w:rPr>
          <w:szCs w:val="20"/>
        </w:rPr>
      </w:pPr>
      <w:r w:rsidRPr="00706C6A">
        <w:rPr>
          <w:szCs w:val="20"/>
        </w:rPr>
        <w:t xml:space="preserve">            &lt;name&gt;statesaveperiod_msec&lt;/name&gt;</w:t>
      </w:r>
    </w:p>
    <w:p w14:paraId="3BD5EC8D" w14:textId="77777777" w:rsidR="00706C6A" w:rsidRPr="00706C6A" w:rsidRDefault="00706C6A" w:rsidP="00706C6A">
      <w:pPr>
        <w:pStyle w:val="NoSpacing"/>
        <w:rPr>
          <w:szCs w:val="20"/>
        </w:rPr>
      </w:pPr>
      <w:r w:rsidRPr="00706C6A">
        <w:rPr>
          <w:szCs w:val="20"/>
        </w:rPr>
        <w:t xml:space="preserve">            &lt;value&gt;1000&lt;/value&gt;</w:t>
      </w:r>
    </w:p>
    <w:p w14:paraId="18E0A90E" w14:textId="77777777" w:rsidR="00706C6A" w:rsidRPr="00706C6A" w:rsidRDefault="00706C6A" w:rsidP="00706C6A">
      <w:pPr>
        <w:pStyle w:val="NoSpacing"/>
        <w:rPr>
          <w:szCs w:val="20"/>
        </w:rPr>
      </w:pPr>
      <w:r w:rsidRPr="00706C6A">
        <w:rPr>
          <w:szCs w:val="20"/>
        </w:rPr>
        <w:t xml:space="preserve">            &lt;configClass&gt;ControllerInfo&lt;/configClass&gt;</w:t>
      </w:r>
    </w:p>
    <w:p w14:paraId="7DC22AAA" w14:textId="77777777" w:rsidR="00706C6A" w:rsidRPr="00706C6A" w:rsidRDefault="00706C6A" w:rsidP="00706C6A">
      <w:pPr>
        <w:pStyle w:val="NoSpacing"/>
        <w:rPr>
          <w:szCs w:val="20"/>
        </w:rPr>
      </w:pPr>
      <w:r w:rsidRPr="00706C6A">
        <w:rPr>
          <w:szCs w:val="20"/>
        </w:rPr>
        <w:t xml:space="preserve">        &lt;/config&gt;</w:t>
      </w:r>
    </w:p>
    <w:p w14:paraId="1CEBBEE3" w14:textId="77777777" w:rsidR="00706C6A" w:rsidRPr="00706C6A" w:rsidRDefault="00706C6A" w:rsidP="00706C6A">
      <w:pPr>
        <w:pStyle w:val="NoSpacing"/>
        <w:rPr>
          <w:szCs w:val="20"/>
        </w:rPr>
      </w:pPr>
      <w:r w:rsidRPr="00706C6A">
        <w:rPr>
          <w:szCs w:val="20"/>
        </w:rPr>
        <w:t xml:space="preserve">        &lt;config&gt;</w:t>
      </w:r>
    </w:p>
    <w:p w14:paraId="1B06B926" w14:textId="77777777" w:rsidR="00706C6A" w:rsidRPr="00706C6A" w:rsidRDefault="00706C6A" w:rsidP="00706C6A">
      <w:pPr>
        <w:pStyle w:val="NoSpacing"/>
        <w:rPr>
          <w:szCs w:val="20"/>
        </w:rPr>
      </w:pPr>
      <w:r w:rsidRPr="00706C6A">
        <w:rPr>
          <w:szCs w:val="20"/>
        </w:rPr>
        <w:t xml:space="preserve">            &lt;name&gt;readerflashtimems&lt;/name&gt;</w:t>
      </w:r>
    </w:p>
    <w:p w14:paraId="6BF9A07F" w14:textId="77777777" w:rsidR="00706C6A" w:rsidRPr="00706C6A" w:rsidRDefault="00706C6A" w:rsidP="00706C6A">
      <w:pPr>
        <w:pStyle w:val="NoSpacing"/>
        <w:rPr>
          <w:szCs w:val="20"/>
        </w:rPr>
      </w:pPr>
      <w:r w:rsidRPr="00706C6A">
        <w:rPr>
          <w:szCs w:val="20"/>
        </w:rPr>
        <w:t xml:space="preserve">            &lt;value&gt;3000&lt;/value&gt;</w:t>
      </w:r>
    </w:p>
    <w:p w14:paraId="628F2318" w14:textId="77777777" w:rsidR="00706C6A" w:rsidRPr="00706C6A" w:rsidRDefault="00706C6A" w:rsidP="00706C6A">
      <w:pPr>
        <w:pStyle w:val="NoSpacing"/>
        <w:rPr>
          <w:szCs w:val="20"/>
        </w:rPr>
      </w:pPr>
      <w:r w:rsidRPr="00706C6A">
        <w:rPr>
          <w:szCs w:val="20"/>
        </w:rPr>
        <w:t xml:space="preserve">            &lt;configClass&gt;ParkEntryModelConfig&lt;/configClass&gt;</w:t>
      </w:r>
    </w:p>
    <w:p w14:paraId="28422C68" w14:textId="77777777" w:rsidR="00706C6A" w:rsidRPr="00706C6A" w:rsidRDefault="00706C6A" w:rsidP="00706C6A">
      <w:pPr>
        <w:pStyle w:val="NoSpacing"/>
        <w:rPr>
          <w:szCs w:val="20"/>
        </w:rPr>
      </w:pPr>
      <w:r w:rsidRPr="00706C6A">
        <w:rPr>
          <w:szCs w:val="20"/>
        </w:rPr>
        <w:t xml:space="preserve">        &lt;/config&gt;</w:t>
      </w:r>
    </w:p>
    <w:p w14:paraId="0DAE5FB6" w14:textId="77777777" w:rsidR="00706C6A" w:rsidRPr="00706C6A" w:rsidRDefault="00706C6A" w:rsidP="00706C6A">
      <w:pPr>
        <w:pStyle w:val="NoSpacing"/>
        <w:rPr>
          <w:szCs w:val="20"/>
        </w:rPr>
      </w:pPr>
      <w:r w:rsidRPr="00706C6A">
        <w:rPr>
          <w:szCs w:val="20"/>
        </w:rPr>
        <w:t xml:space="preserve">        &lt;config&gt;</w:t>
      </w:r>
    </w:p>
    <w:p w14:paraId="759A78FE" w14:textId="77777777" w:rsidR="00706C6A" w:rsidRPr="00706C6A" w:rsidRDefault="00706C6A" w:rsidP="00706C6A">
      <w:pPr>
        <w:pStyle w:val="NoSpacing"/>
        <w:rPr>
          <w:szCs w:val="20"/>
        </w:rPr>
      </w:pPr>
      <w:r w:rsidRPr="00706C6A">
        <w:rPr>
          <w:szCs w:val="20"/>
        </w:rPr>
        <w:t xml:space="preserve">            &lt;name&gt;maxFpScanRetry&lt;/name&gt;</w:t>
      </w:r>
    </w:p>
    <w:p w14:paraId="4220AB19" w14:textId="77777777" w:rsidR="00706C6A" w:rsidRPr="00706C6A" w:rsidRDefault="00706C6A" w:rsidP="00706C6A">
      <w:pPr>
        <w:pStyle w:val="NoSpacing"/>
        <w:rPr>
          <w:szCs w:val="20"/>
        </w:rPr>
      </w:pPr>
      <w:r w:rsidRPr="00706C6A">
        <w:rPr>
          <w:szCs w:val="20"/>
        </w:rPr>
        <w:t xml:space="preserve">            &lt;value&gt;3&lt;/value&gt;</w:t>
      </w:r>
    </w:p>
    <w:p w14:paraId="7A50BD9D" w14:textId="77777777" w:rsidR="00706C6A" w:rsidRPr="00706C6A" w:rsidRDefault="00706C6A" w:rsidP="00706C6A">
      <w:pPr>
        <w:pStyle w:val="NoSpacing"/>
        <w:rPr>
          <w:szCs w:val="20"/>
        </w:rPr>
      </w:pPr>
      <w:r w:rsidRPr="00706C6A">
        <w:rPr>
          <w:szCs w:val="20"/>
        </w:rPr>
        <w:t xml:space="preserve">            &lt;configClass&gt;ParkEntryModelConfig&lt;/configClass&gt;</w:t>
      </w:r>
    </w:p>
    <w:p w14:paraId="06872095" w14:textId="77777777" w:rsidR="00706C6A" w:rsidRPr="00706C6A" w:rsidRDefault="00706C6A" w:rsidP="00706C6A">
      <w:pPr>
        <w:pStyle w:val="NoSpacing"/>
        <w:rPr>
          <w:szCs w:val="20"/>
        </w:rPr>
      </w:pPr>
      <w:r w:rsidRPr="00706C6A">
        <w:rPr>
          <w:szCs w:val="20"/>
        </w:rPr>
        <w:t xml:space="preserve">        &lt;/config&gt;</w:t>
      </w:r>
    </w:p>
    <w:p w14:paraId="08F9A104" w14:textId="77777777" w:rsidR="00706C6A" w:rsidRPr="00706C6A" w:rsidRDefault="00706C6A" w:rsidP="00706C6A">
      <w:pPr>
        <w:pStyle w:val="NoSpacing"/>
        <w:rPr>
          <w:szCs w:val="20"/>
        </w:rPr>
      </w:pPr>
      <w:r w:rsidRPr="00706C6A">
        <w:rPr>
          <w:szCs w:val="20"/>
        </w:rPr>
        <w:t xml:space="preserve">        &lt;config&gt;</w:t>
      </w:r>
    </w:p>
    <w:p w14:paraId="6BA2C25C" w14:textId="77777777" w:rsidR="00706C6A" w:rsidRPr="00706C6A" w:rsidRDefault="00706C6A" w:rsidP="00706C6A">
      <w:pPr>
        <w:pStyle w:val="NoSpacing"/>
        <w:rPr>
          <w:szCs w:val="20"/>
        </w:rPr>
      </w:pPr>
      <w:r w:rsidRPr="00706C6A">
        <w:rPr>
          <w:szCs w:val="20"/>
        </w:rPr>
        <w:t xml:space="preserve">            &lt;name&gt;guestretaptimeoutms&lt;/name&gt;</w:t>
      </w:r>
    </w:p>
    <w:p w14:paraId="5E072E31" w14:textId="77777777" w:rsidR="00706C6A" w:rsidRPr="00706C6A" w:rsidRDefault="00706C6A" w:rsidP="00706C6A">
      <w:pPr>
        <w:pStyle w:val="NoSpacing"/>
        <w:rPr>
          <w:szCs w:val="20"/>
        </w:rPr>
      </w:pPr>
      <w:r w:rsidRPr="00706C6A">
        <w:rPr>
          <w:szCs w:val="20"/>
        </w:rPr>
        <w:t xml:space="preserve">            &lt;value&gt;1000&lt;/value&gt;</w:t>
      </w:r>
    </w:p>
    <w:p w14:paraId="548407DC" w14:textId="77777777" w:rsidR="00706C6A" w:rsidRPr="00706C6A" w:rsidRDefault="00706C6A" w:rsidP="00706C6A">
      <w:pPr>
        <w:pStyle w:val="NoSpacing"/>
        <w:rPr>
          <w:szCs w:val="20"/>
        </w:rPr>
      </w:pPr>
      <w:r w:rsidRPr="00706C6A">
        <w:rPr>
          <w:szCs w:val="20"/>
        </w:rPr>
        <w:t xml:space="preserve">            &lt;configClass&gt;ParkEntryModelConfig&lt;/configClass&gt;</w:t>
      </w:r>
    </w:p>
    <w:p w14:paraId="682E58A3" w14:textId="77777777" w:rsidR="00706C6A" w:rsidRPr="00706C6A" w:rsidRDefault="00706C6A" w:rsidP="00706C6A">
      <w:pPr>
        <w:pStyle w:val="NoSpacing"/>
        <w:rPr>
          <w:szCs w:val="20"/>
        </w:rPr>
      </w:pPr>
      <w:r w:rsidRPr="00706C6A">
        <w:rPr>
          <w:szCs w:val="20"/>
        </w:rPr>
        <w:t xml:space="preserve">        &lt;/config&gt;</w:t>
      </w:r>
    </w:p>
    <w:p w14:paraId="550B5DA0" w14:textId="77777777" w:rsidR="00706C6A" w:rsidRPr="00706C6A" w:rsidRDefault="00706C6A" w:rsidP="00706C6A">
      <w:pPr>
        <w:pStyle w:val="NoSpacing"/>
        <w:rPr>
          <w:szCs w:val="20"/>
        </w:rPr>
      </w:pPr>
      <w:r w:rsidRPr="00706C6A">
        <w:rPr>
          <w:szCs w:val="20"/>
        </w:rPr>
        <w:t xml:space="preserve">        &lt;config&gt;</w:t>
      </w:r>
    </w:p>
    <w:p w14:paraId="301398FE" w14:textId="77777777" w:rsidR="00706C6A" w:rsidRPr="00706C6A" w:rsidRDefault="00706C6A" w:rsidP="00706C6A">
      <w:pPr>
        <w:pStyle w:val="NoSpacing"/>
        <w:rPr>
          <w:szCs w:val="20"/>
        </w:rPr>
      </w:pPr>
      <w:r w:rsidRPr="00706C6A">
        <w:rPr>
          <w:szCs w:val="20"/>
        </w:rPr>
        <w:t xml:space="preserve">            &lt;name&gt;updateStreamPostRetry_sec&lt;/name&gt;</w:t>
      </w:r>
    </w:p>
    <w:p w14:paraId="7AE12841" w14:textId="77777777" w:rsidR="00706C6A" w:rsidRPr="00706C6A" w:rsidRDefault="00706C6A" w:rsidP="00706C6A">
      <w:pPr>
        <w:pStyle w:val="NoSpacing"/>
        <w:rPr>
          <w:szCs w:val="20"/>
        </w:rPr>
      </w:pPr>
      <w:r w:rsidRPr="00706C6A">
        <w:rPr>
          <w:szCs w:val="20"/>
        </w:rPr>
        <w:t xml:space="preserve">            &lt;value&gt;60&lt;/value&gt;</w:t>
      </w:r>
    </w:p>
    <w:p w14:paraId="2AD2399B" w14:textId="77777777" w:rsidR="00706C6A" w:rsidRPr="00706C6A" w:rsidRDefault="00706C6A" w:rsidP="00706C6A">
      <w:pPr>
        <w:pStyle w:val="NoSpacing"/>
        <w:rPr>
          <w:szCs w:val="20"/>
        </w:rPr>
      </w:pPr>
      <w:r w:rsidRPr="00706C6A">
        <w:rPr>
          <w:szCs w:val="20"/>
        </w:rPr>
        <w:t xml:space="preserve">            &lt;configClass&gt;ControllerInfo&lt;/configClass&gt;</w:t>
      </w:r>
    </w:p>
    <w:p w14:paraId="5DF8A9AD" w14:textId="77777777" w:rsidR="00706C6A" w:rsidRPr="00706C6A" w:rsidRDefault="00706C6A" w:rsidP="00706C6A">
      <w:pPr>
        <w:pStyle w:val="NoSpacing"/>
        <w:rPr>
          <w:szCs w:val="20"/>
        </w:rPr>
      </w:pPr>
      <w:r w:rsidRPr="00706C6A">
        <w:rPr>
          <w:szCs w:val="20"/>
        </w:rPr>
        <w:t xml:space="preserve">        &lt;/config&gt;</w:t>
      </w:r>
    </w:p>
    <w:p w14:paraId="27923ECC" w14:textId="77777777" w:rsidR="00706C6A" w:rsidRPr="00706C6A" w:rsidRDefault="00706C6A" w:rsidP="00706C6A">
      <w:pPr>
        <w:pStyle w:val="NoSpacing"/>
        <w:rPr>
          <w:szCs w:val="20"/>
        </w:rPr>
      </w:pPr>
      <w:r w:rsidRPr="00706C6A">
        <w:rPr>
          <w:szCs w:val="20"/>
        </w:rPr>
        <w:t xml:space="preserve">        &lt;config&gt;</w:t>
      </w:r>
    </w:p>
    <w:p w14:paraId="307FCFA2" w14:textId="77777777" w:rsidR="00706C6A" w:rsidRPr="00706C6A" w:rsidRDefault="00706C6A" w:rsidP="00706C6A">
      <w:pPr>
        <w:pStyle w:val="NoSpacing"/>
        <w:rPr>
          <w:szCs w:val="20"/>
        </w:rPr>
      </w:pPr>
      <w:r w:rsidRPr="00706C6A">
        <w:rPr>
          <w:szCs w:val="20"/>
        </w:rPr>
        <w:t xml:space="preserve">            &lt;name&gt;saveBioImages&lt;/name&gt;</w:t>
      </w:r>
    </w:p>
    <w:p w14:paraId="324D442E" w14:textId="77777777" w:rsidR="00706C6A" w:rsidRPr="00706C6A" w:rsidRDefault="00706C6A" w:rsidP="00706C6A">
      <w:pPr>
        <w:pStyle w:val="NoSpacing"/>
        <w:rPr>
          <w:szCs w:val="20"/>
        </w:rPr>
      </w:pPr>
      <w:r w:rsidRPr="00706C6A">
        <w:rPr>
          <w:szCs w:val="20"/>
        </w:rPr>
        <w:t xml:space="preserve">            &lt;value&gt;none&lt;/value&gt;</w:t>
      </w:r>
    </w:p>
    <w:p w14:paraId="593D79BE" w14:textId="77777777" w:rsidR="00706C6A" w:rsidRPr="00706C6A" w:rsidRDefault="00706C6A" w:rsidP="00706C6A">
      <w:pPr>
        <w:pStyle w:val="NoSpacing"/>
        <w:rPr>
          <w:szCs w:val="20"/>
        </w:rPr>
      </w:pPr>
      <w:r w:rsidRPr="00706C6A">
        <w:rPr>
          <w:szCs w:val="20"/>
        </w:rPr>
        <w:t xml:space="preserve">            &lt;configClass&gt;ParkEntryModelConfig&lt;/configClass&gt;</w:t>
      </w:r>
    </w:p>
    <w:p w14:paraId="2674507B" w14:textId="77777777" w:rsidR="00706C6A" w:rsidRPr="00706C6A" w:rsidRDefault="00706C6A" w:rsidP="00706C6A">
      <w:pPr>
        <w:pStyle w:val="NoSpacing"/>
        <w:rPr>
          <w:szCs w:val="20"/>
        </w:rPr>
      </w:pPr>
      <w:r w:rsidRPr="00706C6A">
        <w:rPr>
          <w:szCs w:val="20"/>
        </w:rPr>
        <w:t xml:space="preserve">        &lt;/config&gt;</w:t>
      </w:r>
    </w:p>
    <w:p w14:paraId="57404C15" w14:textId="77777777" w:rsidR="00706C6A" w:rsidRPr="00706C6A" w:rsidRDefault="00706C6A" w:rsidP="00706C6A">
      <w:pPr>
        <w:pStyle w:val="NoSpacing"/>
        <w:rPr>
          <w:szCs w:val="20"/>
        </w:rPr>
      </w:pPr>
      <w:r w:rsidRPr="00706C6A">
        <w:rPr>
          <w:szCs w:val="20"/>
        </w:rPr>
        <w:t xml:space="preserve">        &lt;config&gt;</w:t>
      </w:r>
    </w:p>
    <w:p w14:paraId="58B3B3D2" w14:textId="77777777" w:rsidR="00706C6A" w:rsidRPr="00706C6A" w:rsidRDefault="00706C6A" w:rsidP="00706C6A">
      <w:pPr>
        <w:pStyle w:val="NoSpacing"/>
        <w:rPr>
          <w:szCs w:val="20"/>
        </w:rPr>
      </w:pPr>
      <w:r w:rsidRPr="00706C6A">
        <w:rPr>
          <w:szCs w:val="20"/>
        </w:rPr>
        <w:t xml:space="preserve">            &lt;name&gt;perfmetricsperiod&lt;/name&gt;</w:t>
      </w:r>
    </w:p>
    <w:p w14:paraId="0106523D" w14:textId="77777777" w:rsidR="00706C6A" w:rsidRPr="00706C6A" w:rsidRDefault="00706C6A" w:rsidP="00706C6A">
      <w:pPr>
        <w:pStyle w:val="NoSpacing"/>
        <w:rPr>
          <w:szCs w:val="20"/>
        </w:rPr>
      </w:pPr>
      <w:r w:rsidRPr="00706C6A">
        <w:rPr>
          <w:szCs w:val="20"/>
        </w:rPr>
        <w:t xml:space="preserve">            &lt;value&gt;300&lt;/value&gt;</w:t>
      </w:r>
    </w:p>
    <w:p w14:paraId="6A8DA48E" w14:textId="77777777" w:rsidR="00706C6A" w:rsidRPr="00706C6A" w:rsidRDefault="00706C6A" w:rsidP="00706C6A">
      <w:pPr>
        <w:pStyle w:val="NoSpacing"/>
        <w:rPr>
          <w:szCs w:val="20"/>
        </w:rPr>
      </w:pPr>
      <w:r w:rsidRPr="00706C6A">
        <w:rPr>
          <w:szCs w:val="20"/>
        </w:rPr>
        <w:t xml:space="preserve">            &lt;configClass&gt;ControllerInfo&lt;/configClass&gt;</w:t>
      </w:r>
    </w:p>
    <w:p w14:paraId="56EED6D8" w14:textId="77777777" w:rsidR="00706C6A" w:rsidRPr="00706C6A" w:rsidRDefault="00706C6A" w:rsidP="00706C6A">
      <w:pPr>
        <w:pStyle w:val="NoSpacing"/>
        <w:rPr>
          <w:szCs w:val="20"/>
        </w:rPr>
      </w:pPr>
      <w:r w:rsidRPr="00706C6A">
        <w:rPr>
          <w:szCs w:val="20"/>
        </w:rPr>
        <w:t xml:space="preserve">        &lt;/config&gt;</w:t>
      </w:r>
    </w:p>
    <w:p w14:paraId="23B4FA0E" w14:textId="77777777" w:rsidR="00706C6A" w:rsidRPr="00706C6A" w:rsidRDefault="00706C6A" w:rsidP="00706C6A">
      <w:pPr>
        <w:pStyle w:val="NoSpacing"/>
        <w:rPr>
          <w:szCs w:val="20"/>
        </w:rPr>
      </w:pPr>
      <w:r w:rsidRPr="00706C6A">
        <w:rPr>
          <w:szCs w:val="20"/>
        </w:rPr>
        <w:t xml:space="preserve">        &lt;config&gt;</w:t>
      </w:r>
    </w:p>
    <w:p w14:paraId="70E9BFE7" w14:textId="77777777" w:rsidR="00706C6A" w:rsidRPr="00706C6A" w:rsidRDefault="00706C6A" w:rsidP="00706C6A">
      <w:pPr>
        <w:pStyle w:val="NoSpacing"/>
        <w:rPr>
          <w:szCs w:val="20"/>
        </w:rPr>
      </w:pPr>
      <w:r w:rsidRPr="00706C6A">
        <w:rPr>
          <w:szCs w:val="20"/>
        </w:rPr>
        <w:t xml:space="preserve">            &lt;name&gt;temperatureTooHigh&lt;/name&gt;</w:t>
      </w:r>
    </w:p>
    <w:p w14:paraId="5273F26F" w14:textId="77777777" w:rsidR="00706C6A" w:rsidRPr="00706C6A" w:rsidRDefault="00706C6A" w:rsidP="00706C6A">
      <w:pPr>
        <w:pStyle w:val="NoSpacing"/>
        <w:rPr>
          <w:szCs w:val="20"/>
        </w:rPr>
      </w:pPr>
      <w:r w:rsidRPr="00706C6A">
        <w:rPr>
          <w:szCs w:val="20"/>
        </w:rPr>
        <w:t xml:space="preserve">            &lt;value&gt;25.0&lt;/value&gt;</w:t>
      </w:r>
    </w:p>
    <w:p w14:paraId="45286D5B" w14:textId="77777777" w:rsidR="00706C6A" w:rsidRPr="00706C6A" w:rsidRDefault="00706C6A" w:rsidP="00706C6A">
      <w:pPr>
        <w:pStyle w:val="NoSpacing"/>
        <w:rPr>
          <w:szCs w:val="20"/>
        </w:rPr>
      </w:pPr>
      <w:r w:rsidRPr="00706C6A">
        <w:rPr>
          <w:szCs w:val="20"/>
        </w:rPr>
        <w:t xml:space="preserve">            &lt;configClass&gt;ReaderConfig&lt;/configClass&gt;</w:t>
      </w:r>
    </w:p>
    <w:p w14:paraId="3AF81E84" w14:textId="77777777" w:rsidR="00706C6A" w:rsidRPr="00706C6A" w:rsidRDefault="00706C6A" w:rsidP="00706C6A">
      <w:pPr>
        <w:pStyle w:val="NoSpacing"/>
        <w:rPr>
          <w:szCs w:val="20"/>
        </w:rPr>
      </w:pPr>
      <w:r w:rsidRPr="00706C6A">
        <w:rPr>
          <w:szCs w:val="20"/>
        </w:rPr>
        <w:t xml:space="preserve">        &lt;/config&gt;</w:t>
      </w:r>
    </w:p>
    <w:p w14:paraId="5BB77B5A" w14:textId="77777777" w:rsidR="00706C6A" w:rsidRPr="00706C6A" w:rsidRDefault="00706C6A" w:rsidP="00706C6A">
      <w:pPr>
        <w:pStyle w:val="NoSpacing"/>
        <w:rPr>
          <w:szCs w:val="20"/>
        </w:rPr>
      </w:pPr>
      <w:r w:rsidRPr="00706C6A">
        <w:rPr>
          <w:szCs w:val="20"/>
        </w:rPr>
        <w:t xml:space="preserve">        &lt;config&gt;</w:t>
      </w:r>
    </w:p>
    <w:p w14:paraId="29041DE3" w14:textId="77777777" w:rsidR="00706C6A" w:rsidRPr="00706C6A" w:rsidRDefault="00706C6A" w:rsidP="00706C6A">
      <w:pPr>
        <w:pStyle w:val="NoSpacing"/>
        <w:rPr>
          <w:szCs w:val="20"/>
        </w:rPr>
      </w:pPr>
      <w:r w:rsidRPr="00706C6A">
        <w:rPr>
          <w:szCs w:val="20"/>
        </w:rPr>
        <w:t xml:space="preserve">            &lt;name&gt;readerTemperatureMinYellow&lt;/name&gt;</w:t>
      </w:r>
    </w:p>
    <w:p w14:paraId="1DFB606A" w14:textId="77777777" w:rsidR="00706C6A" w:rsidRPr="00706C6A" w:rsidRDefault="00706C6A" w:rsidP="00706C6A">
      <w:pPr>
        <w:pStyle w:val="NoSpacing"/>
        <w:rPr>
          <w:szCs w:val="20"/>
        </w:rPr>
      </w:pPr>
      <w:r w:rsidRPr="00706C6A">
        <w:rPr>
          <w:szCs w:val="20"/>
        </w:rPr>
        <w:t xml:space="preserve">            &lt;value&gt;-100&lt;/value&gt;</w:t>
      </w:r>
    </w:p>
    <w:p w14:paraId="4FAE78E8" w14:textId="77777777" w:rsidR="00706C6A" w:rsidRPr="00706C6A" w:rsidRDefault="00706C6A" w:rsidP="00706C6A">
      <w:pPr>
        <w:pStyle w:val="NoSpacing"/>
        <w:rPr>
          <w:szCs w:val="20"/>
        </w:rPr>
      </w:pPr>
      <w:r w:rsidRPr="00706C6A">
        <w:rPr>
          <w:szCs w:val="20"/>
        </w:rPr>
        <w:t xml:space="preserve">            &lt;configClass&gt;ControllerInfo&lt;/configClass&gt;</w:t>
      </w:r>
    </w:p>
    <w:p w14:paraId="7361312C" w14:textId="77777777" w:rsidR="00706C6A" w:rsidRPr="00706C6A" w:rsidRDefault="00706C6A" w:rsidP="00706C6A">
      <w:pPr>
        <w:pStyle w:val="NoSpacing"/>
        <w:rPr>
          <w:szCs w:val="20"/>
        </w:rPr>
      </w:pPr>
      <w:r w:rsidRPr="00706C6A">
        <w:rPr>
          <w:szCs w:val="20"/>
        </w:rPr>
        <w:t xml:space="preserve">        &lt;/config&gt;</w:t>
      </w:r>
    </w:p>
    <w:p w14:paraId="72A85D77" w14:textId="77777777" w:rsidR="00706C6A" w:rsidRPr="00706C6A" w:rsidRDefault="00706C6A" w:rsidP="00706C6A">
      <w:pPr>
        <w:pStyle w:val="NoSpacing"/>
        <w:rPr>
          <w:szCs w:val="20"/>
        </w:rPr>
      </w:pPr>
      <w:r w:rsidRPr="00706C6A">
        <w:rPr>
          <w:szCs w:val="20"/>
        </w:rPr>
        <w:t xml:space="preserve">        &lt;config&gt;</w:t>
      </w:r>
    </w:p>
    <w:p w14:paraId="4016A16E" w14:textId="77777777" w:rsidR="00706C6A" w:rsidRPr="00706C6A" w:rsidRDefault="00706C6A" w:rsidP="00706C6A">
      <w:pPr>
        <w:pStyle w:val="NoSpacing"/>
        <w:rPr>
          <w:szCs w:val="20"/>
        </w:rPr>
      </w:pPr>
      <w:r w:rsidRPr="00706C6A">
        <w:rPr>
          <w:szCs w:val="20"/>
        </w:rPr>
        <w:t xml:space="preserve">            &lt;name&gt;omnipassword&lt;/name&gt;</w:t>
      </w:r>
    </w:p>
    <w:p w14:paraId="3F3BD4E6" w14:textId="77777777" w:rsidR="00706C6A" w:rsidRPr="00706C6A" w:rsidRDefault="00706C6A" w:rsidP="00706C6A">
      <w:pPr>
        <w:pStyle w:val="NoSpacing"/>
        <w:rPr>
          <w:szCs w:val="20"/>
        </w:rPr>
      </w:pPr>
      <w:r w:rsidRPr="00706C6A">
        <w:rPr>
          <w:szCs w:val="20"/>
        </w:rPr>
        <w:t xml:space="preserve">            &lt;value&gt;&lt;/value&gt;</w:t>
      </w:r>
    </w:p>
    <w:p w14:paraId="75635085" w14:textId="77777777" w:rsidR="00706C6A" w:rsidRPr="00706C6A" w:rsidRDefault="00706C6A" w:rsidP="00706C6A">
      <w:pPr>
        <w:pStyle w:val="NoSpacing"/>
        <w:rPr>
          <w:szCs w:val="20"/>
        </w:rPr>
      </w:pPr>
      <w:r w:rsidRPr="00706C6A">
        <w:rPr>
          <w:szCs w:val="20"/>
        </w:rPr>
        <w:t xml:space="preserve">            &lt;configClass&gt;ParkEntryModelConfig&lt;/configClass&gt;</w:t>
      </w:r>
    </w:p>
    <w:p w14:paraId="7E14FDC4" w14:textId="77777777" w:rsidR="00706C6A" w:rsidRPr="00706C6A" w:rsidRDefault="00706C6A" w:rsidP="00706C6A">
      <w:pPr>
        <w:pStyle w:val="NoSpacing"/>
        <w:rPr>
          <w:szCs w:val="20"/>
        </w:rPr>
      </w:pPr>
      <w:r w:rsidRPr="00706C6A">
        <w:rPr>
          <w:szCs w:val="20"/>
        </w:rPr>
        <w:t xml:space="preserve">        &lt;/config&gt;</w:t>
      </w:r>
    </w:p>
    <w:p w14:paraId="0658475C" w14:textId="77777777" w:rsidR="00706C6A" w:rsidRPr="00706C6A" w:rsidRDefault="00706C6A" w:rsidP="00706C6A">
      <w:pPr>
        <w:pStyle w:val="NoSpacing"/>
        <w:rPr>
          <w:szCs w:val="20"/>
        </w:rPr>
      </w:pPr>
      <w:r w:rsidRPr="00706C6A">
        <w:rPr>
          <w:szCs w:val="20"/>
        </w:rPr>
        <w:t xml:space="preserve">        &lt;config&gt;</w:t>
      </w:r>
    </w:p>
    <w:p w14:paraId="03B65158" w14:textId="77777777" w:rsidR="00706C6A" w:rsidRPr="00706C6A" w:rsidRDefault="00706C6A" w:rsidP="00706C6A">
      <w:pPr>
        <w:pStyle w:val="NoSpacing"/>
        <w:rPr>
          <w:szCs w:val="20"/>
        </w:rPr>
      </w:pPr>
      <w:r w:rsidRPr="00706C6A">
        <w:rPr>
          <w:szCs w:val="20"/>
        </w:rPr>
        <w:t xml:space="preserve">            &lt;name&gt;updatestremurl&lt;/name&gt;</w:t>
      </w:r>
    </w:p>
    <w:p w14:paraId="045B43EF" w14:textId="77777777" w:rsidR="00706C6A" w:rsidRPr="00706C6A" w:rsidRDefault="00706C6A" w:rsidP="00706C6A">
      <w:pPr>
        <w:pStyle w:val="NoSpacing"/>
        <w:rPr>
          <w:szCs w:val="20"/>
        </w:rPr>
      </w:pPr>
      <w:r w:rsidRPr="00706C6A">
        <w:rPr>
          <w:szCs w:val="20"/>
        </w:rPr>
        <w:t xml:space="preserve">            &lt;value&gt;&lt;/value&gt;</w:t>
      </w:r>
    </w:p>
    <w:p w14:paraId="3C49ECAF" w14:textId="77777777" w:rsidR="00706C6A" w:rsidRPr="00706C6A" w:rsidRDefault="00706C6A" w:rsidP="00706C6A">
      <w:pPr>
        <w:pStyle w:val="NoSpacing"/>
        <w:rPr>
          <w:szCs w:val="20"/>
        </w:rPr>
      </w:pPr>
      <w:r w:rsidRPr="00706C6A">
        <w:rPr>
          <w:szCs w:val="20"/>
        </w:rPr>
        <w:t xml:space="preserve">            &lt;configClass&gt;ControllerInfo&lt;/configClass&gt;</w:t>
      </w:r>
    </w:p>
    <w:p w14:paraId="7B09CCA3" w14:textId="77777777" w:rsidR="00706C6A" w:rsidRPr="00706C6A" w:rsidRDefault="00706C6A" w:rsidP="00706C6A">
      <w:pPr>
        <w:pStyle w:val="NoSpacing"/>
        <w:rPr>
          <w:szCs w:val="20"/>
        </w:rPr>
      </w:pPr>
      <w:r w:rsidRPr="00706C6A">
        <w:rPr>
          <w:szCs w:val="20"/>
        </w:rPr>
        <w:t xml:space="preserve">        &lt;/config&gt;</w:t>
      </w:r>
    </w:p>
    <w:p w14:paraId="41FC8BF7" w14:textId="77777777" w:rsidR="00706C6A" w:rsidRPr="00706C6A" w:rsidRDefault="00706C6A" w:rsidP="00706C6A">
      <w:pPr>
        <w:pStyle w:val="NoSpacing"/>
        <w:rPr>
          <w:szCs w:val="20"/>
        </w:rPr>
      </w:pPr>
      <w:r w:rsidRPr="00706C6A">
        <w:rPr>
          <w:szCs w:val="20"/>
        </w:rPr>
        <w:t xml:space="preserve">        &lt;config&gt;</w:t>
      </w:r>
    </w:p>
    <w:p w14:paraId="10925B39" w14:textId="77777777" w:rsidR="00706C6A" w:rsidRPr="00706C6A" w:rsidRDefault="00706C6A" w:rsidP="00706C6A">
      <w:pPr>
        <w:pStyle w:val="NoSpacing"/>
        <w:rPr>
          <w:szCs w:val="20"/>
        </w:rPr>
      </w:pPr>
      <w:r w:rsidRPr="00706C6A">
        <w:rPr>
          <w:szCs w:val="20"/>
        </w:rPr>
        <w:t xml:space="preserve">            &lt;name&gt;castAppCoreThreadPoolSize&lt;/name&gt;</w:t>
      </w:r>
    </w:p>
    <w:p w14:paraId="59C2610A" w14:textId="77777777" w:rsidR="00706C6A" w:rsidRPr="00706C6A" w:rsidRDefault="00706C6A" w:rsidP="00706C6A">
      <w:pPr>
        <w:pStyle w:val="NoSpacing"/>
        <w:rPr>
          <w:szCs w:val="20"/>
        </w:rPr>
      </w:pPr>
      <w:r w:rsidRPr="00706C6A">
        <w:rPr>
          <w:szCs w:val="20"/>
        </w:rPr>
        <w:t xml:space="preserve">            &lt;value&gt;10&lt;/value&gt;</w:t>
      </w:r>
    </w:p>
    <w:p w14:paraId="1111937A" w14:textId="77777777" w:rsidR="00706C6A" w:rsidRPr="00706C6A" w:rsidRDefault="00706C6A" w:rsidP="00706C6A">
      <w:pPr>
        <w:pStyle w:val="NoSpacing"/>
        <w:rPr>
          <w:szCs w:val="20"/>
        </w:rPr>
      </w:pPr>
      <w:r w:rsidRPr="00706C6A">
        <w:rPr>
          <w:szCs w:val="20"/>
        </w:rPr>
        <w:t xml:space="preserve">            &lt;configClass&gt;ParkEntryModelConfig&lt;/configClass&gt;</w:t>
      </w:r>
    </w:p>
    <w:p w14:paraId="6A5376CD" w14:textId="77777777" w:rsidR="00706C6A" w:rsidRPr="00706C6A" w:rsidRDefault="00706C6A" w:rsidP="00706C6A">
      <w:pPr>
        <w:pStyle w:val="NoSpacing"/>
        <w:rPr>
          <w:szCs w:val="20"/>
        </w:rPr>
      </w:pPr>
      <w:r w:rsidRPr="00706C6A">
        <w:rPr>
          <w:szCs w:val="20"/>
        </w:rPr>
        <w:t xml:space="preserve">        &lt;/config&gt;</w:t>
      </w:r>
    </w:p>
    <w:p w14:paraId="1F017B41" w14:textId="77777777" w:rsidR="00706C6A" w:rsidRPr="00706C6A" w:rsidRDefault="00706C6A" w:rsidP="00706C6A">
      <w:pPr>
        <w:pStyle w:val="NoSpacing"/>
        <w:rPr>
          <w:szCs w:val="20"/>
        </w:rPr>
      </w:pPr>
      <w:r w:rsidRPr="00706C6A">
        <w:rPr>
          <w:szCs w:val="20"/>
        </w:rPr>
        <w:t xml:space="preserve">        &lt;config&gt;</w:t>
      </w:r>
    </w:p>
    <w:p w14:paraId="16E22BDB" w14:textId="77777777" w:rsidR="00706C6A" w:rsidRPr="00706C6A" w:rsidRDefault="00706C6A" w:rsidP="00706C6A">
      <w:pPr>
        <w:pStyle w:val="NoSpacing"/>
        <w:rPr>
          <w:szCs w:val="20"/>
        </w:rPr>
      </w:pPr>
      <w:r w:rsidRPr="00706C6A">
        <w:rPr>
          <w:szCs w:val="20"/>
        </w:rPr>
        <w:t xml:space="preserve">            &lt;name&gt;readerTemperatureMaxYellow&lt;/name&gt;</w:t>
      </w:r>
    </w:p>
    <w:p w14:paraId="7DB92FB8" w14:textId="77777777" w:rsidR="00706C6A" w:rsidRPr="00706C6A" w:rsidRDefault="00706C6A" w:rsidP="00706C6A">
      <w:pPr>
        <w:pStyle w:val="NoSpacing"/>
        <w:rPr>
          <w:szCs w:val="20"/>
        </w:rPr>
      </w:pPr>
      <w:r w:rsidRPr="00706C6A">
        <w:rPr>
          <w:szCs w:val="20"/>
        </w:rPr>
        <w:t xml:space="preserve">            &lt;value&gt;2000&lt;/value&gt;</w:t>
      </w:r>
    </w:p>
    <w:p w14:paraId="4468AAC4" w14:textId="77777777" w:rsidR="00706C6A" w:rsidRPr="00706C6A" w:rsidRDefault="00706C6A" w:rsidP="00706C6A">
      <w:pPr>
        <w:pStyle w:val="NoSpacing"/>
        <w:rPr>
          <w:szCs w:val="20"/>
        </w:rPr>
      </w:pPr>
      <w:r w:rsidRPr="00706C6A">
        <w:rPr>
          <w:szCs w:val="20"/>
        </w:rPr>
        <w:t xml:space="preserve">            &lt;configClass&gt;ControllerInfo&lt;/configClass&gt;</w:t>
      </w:r>
    </w:p>
    <w:p w14:paraId="7E6C0408" w14:textId="77777777" w:rsidR="00706C6A" w:rsidRPr="00706C6A" w:rsidRDefault="00706C6A" w:rsidP="00706C6A">
      <w:pPr>
        <w:pStyle w:val="NoSpacing"/>
        <w:rPr>
          <w:szCs w:val="20"/>
        </w:rPr>
      </w:pPr>
      <w:r w:rsidRPr="00706C6A">
        <w:rPr>
          <w:szCs w:val="20"/>
        </w:rPr>
        <w:t xml:space="preserve">        &lt;/config&gt;</w:t>
      </w:r>
    </w:p>
    <w:p w14:paraId="10E39727" w14:textId="77777777" w:rsidR="00706C6A" w:rsidRPr="00706C6A" w:rsidRDefault="00706C6A" w:rsidP="00706C6A">
      <w:pPr>
        <w:pStyle w:val="NoSpacing"/>
        <w:rPr>
          <w:szCs w:val="20"/>
        </w:rPr>
      </w:pPr>
      <w:r w:rsidRPr="00706C6A">
        <w:rPr>
          <w:szCs w:val="20"/>
        </w:rPr>
        <w:t xml:space="preserve">        &lt;config&gt;</w:t>
      </w:r>
    </w:p>
    <w:p w14:paraId="062A6A8B" w14:textId="77777777" w:rsidR="00706C6A" w:rsidRPr="00706C6A" w:rsidRDefault="00706C6A" w:rsidP="00706C6A">
      <w:pPr>
        <w:pStyle w:val="NoSpacing"/>
        <w:rPr>
          <w:szCs w:val="20"/>
        </w:rPr>
      </w:pPr>
      <w:r w:rsidRPr="00706C6A">
        <w:rPr>
          <w:szCs w:val="20"/>
        </w:rPr>
        <w:t xml:space="preserve">            &lt;name&gt;ownIPPrefix&lt;/name&gt;</w:t>
      </w:r>
    </w:p>
    <w:p w14:paraId="244612E4" w14:textId="77777777" w:rsidR="00706C6A" w:rsidRPr="00706C6A" w:rsidRDefault="00706C6A" w:rsidP="00706C6A">
      <w:pPr>
        <w:pStyle w:val="NoSpacing"/>
        <w:rPr>
          <w:szCs w:val="20"/>
        </w:rPr>
      </w:pPr>
      <w:r w:rsidRPr="00706C6A">
        <w:rPr>
          <w:szCs w:val="20"/>
        </w:rPr>
        <w:t xml:space="preserve">            &lt;value&gt;192.&lt;/value&gt;</w:t>
      </w:r>
    </w:p>
    <w:p w14:paraId="2F4F77BE" w14:textId="77777777" w:rsidR="00706C6A" w:rsidRPr="00706C6A" w:rsidRDefault="00706C6A" w:rsidP="00706C6A">
      <w:pPr>
        <w:pStyle w:val="NoSpacing"/>
        <w:rPr>
          <w:szCs w:val="20"/>
        </w:rPr>
      </w:pPr>
      <w:r w:rsidRPr="00706C6A">
        <w:rPr>
          <w:szCs w:val="20"/>
        </w:rPr>
        <w:t xml:space="preserve">            &lt;configClass&gt;ControllerInfo&lt;/configClass&gt;</w:t>
      </w:r>
    </w:p>
    <w:p w14:paraId="16B16F5F" w14:textId="77777777" w:rsidR="00706C6A" w:rsidRPr="00706C6A" w:rsidRDefault="00706C6A" w:rsidP="00706C6A">
      <w:pPr>
        <w:pStyle w:val="NoSpacing"/>
        <w:rPr>
          <w:szCs w:val="20"/>
        </w:rPr>
      </w:pPr>
      <w:r w:rsidRPr="00706C6A">
        <w:rPr>
          <w:szCs w:val="20"/>
        </w:rPr>
        <w:t xml:space="preserve">        &lt;/config&gt;</w:t>
      </w:r>
    </w:p>
    <w:p w14:paraId="300A3D98" w14:textId="77777777" w:rsidR="00706C6A" w:rsidRPr="00706C6A" w:rsidRDefault="00706C6A" w:rsidP="00706C6A">
      <w:pPr>
        <w:pStyle w:val="NoSpacing"/>
        <w:rPr>
          <w:szCs w:val="20"/>
        </w:rPr>
      </w:pPr>
      <w:r w:rsidRPr="00706C6A">
        <w:rPr>
          <w:szCs w:val="20"/>
        </w:rPr>
        <w:t xml:space="preserve">        &lt;config&gt;</w:t>
      </w:r>
    </w:p>
    <w:p w14:paraId="13E9BEE5" w14:textId="77777777" w:rsidR="00706C6A" w:rsidRPr="00706C6A" w:rsidRDefault="00706C6A" w:rsidP="00706C6A">
      <w:pPr>
        <w:pStyle w:val="NoSpacing"/>
        <w:rPr>
          <w:szCs w:val="20"/>
        </w:rPr>
      </w:pPr>
      <w:r w:rsidRPr="00706C6A">
        <w:rPr>
          <w:szCs w:val="20"/>
        </w:rPr>
        <w:t xml:space="preserve">            &lt;name&gt;readerBatteryLevelYellow&lt;/name&gt;</w:t>
      </w:r>
    </w:p>
    <w:p w14:paraId="094D2665" w14:textId="77777777" w:rsidR="00706C6A" w:rsidRPr="00706C6A" w:rsidRDefault="00706C6A" w:rsidP="00706C6A">
      <w:pPr>
        <w:pStyle w:val="NoSpacing"/>
        <w:rPr>
          <w:szCs w:val="20"/>
        </w:rPr>
      </w:pPr>
      <w:r w:rsidRPr="00706C6A">
        <w:rPr>
          <w:szCs w:val="20"/>
        </w:rPr>
        <w:t xml:space="preserve">            &lt;value&gt;40&lt;/value&gt;</w:t>
      </w:r>
    </w:p>
    <w:p w14:paraId="6FC6A3F1" w14:textId="77777777" w:rsidR="00706C6A" w:rsidRPr="00706C6A" w:rsidRDefault="00706C6A" w:rsidP="00706C6A">
      <w:pPr>
        <w:pStyle w:val="NoSpacing"/>
        <w:rPr>
          <w:szCs w:val="20"/>
        </w:rPr>
      </w:pPr>
      <w:r w:rsidRPr="00706C6A">
        <w:rPr>
          <w:szCs w:val="20"/>
        </w:rPr>
        <w:t xml:space="preserve">            &lt;configClass&gt;ControllerInfo&lt;/configClass&gt;</w:t>
      </w:r>
    </w:p>
    <w:p w14:paraId="328C37AF" w14:textId="77777777" w:rsidR="00706C6A" w:rsidRPr="00706C6A" w:rsidRDefault="00706C6A" w:rsidP="00706C6A">
      <w:pPr>
        <w:pStyle w:val="NoSpacing"/>
        <w:rPr>
          <w:szCs w:val="20"/>
        </w:rPr>
      </w:pPr>
      <w:r w:rsidRPr="00706C6A">
        <w:rPr>
          <w:szCs w:val="20"/>
        </w:rPr>
        <w:t xml:space="preserve">        &lt;/config&gt;</w:t>
      </w:r>
    </w:p>
    <w:p w14:paraId="4840F40A" w14:textId="77777777" w:rsidR="00706C6A" w:rsidRPr="00706C6A" w:rsidRDefault="00706C6A" w:rsidP="00706C6A">
      <w:pPr>
        <w:pStyle w:val="NoSpacing"/>
        <w:rPr>
          <w:szCs w:val="20"/>
        </w:rPr>
      </w:pPr>
      <w:r w:rsidRPr="00706C6A">
        <w:rPr>
          <w:szCs w:val="20"/>
        </w:rPr>
        <w:t xml:space="preserve">        &lt;config&gt;</w:t>
      </w:r>
    </w:p>
    <w:p w14:paraId="7EDEF7B3" w14:textId="77777777" w:rsidR="00706C6A" w:rsidRPr="00706C6A" w:rsidRDefault="00706C6A" w:rsidP="00706C6A">
      <w:pPr>
        <w:pStyle w:val="NoSpacing"/>
        <w:rPr>
          <w:szCs w:val="20"/>
        </w:rPr>
      </w:pPr>
      <w:r w:rsidRPr="00706C6A">
        <w:rPr>
          <w:szCs w:val="20"/>
        </w:rPr>
        <w:t xml:space="preserve">            &lt;name&gt;jmstopic&lt;/name&gt;</w:t>
      </w:r>
    </w:p>
    <w:p w14:paraId="4AD18696" w14:textId="77777777" w:rsidR="00706C6A" w:rsidRPr="00706C6A" w:rsidRDefault="00706C6A" w:rsidP="00706C6A">
      <w:pPr>
        <w:pStyle w:val="NoSpacing"/>
        <w:rPr>
          <w:szCs w:val="20"/>
        </w:rPr>
      </w:pPr>
      <w:r w:rsidRPr="00706C6A">
        <w:rPr>
          <w:szCs w:val="20"/>
        </w:rPr>
        <w:t xml:space="preserve">            &lt;value&gt;AREK_HA&lt;/value&gt;</w:t>
      </w:r>
    </w:p>
    <w:p w14:paraId="63250C5F" w14:textId="77777777" w:rsidR="00706C6A" w:rsidRPr="00706C6A" w:rsidRDefault="00706C6A" w:rsidP="00706C6A">
      <w:pPr>
        <w:pStyle w:val="NoSpacing"/>
        <w:rPr>
          <w:szCs w:val="20"/>
        </w:rPr>
      </w:pPr>
      <w:r w:rsidRPr="00706C6A">
        <w:rPr>
          <w:szCs w:val="20"/>
        </w:rPr>
        <w:t xml:space="preserve">            &lt;configClass&gt;ESBInfo&lt;/configClass&gt;</w:t>
      </w:r>
    </w:p>
    <w:p w14:paraId="1F587739" w14:textId="77777777" w:rsidR="00706C6A" w:rsidRPr="00706C6A" w:rsidRDefault="00706C6A" w:rsidP="00706C6A">
      <w:pPr>
        <w:pStyle w:val="NoSpacing"/>
        <w:rPr>
          <w:szCs w:val="20"/>
        </w:rPr>
      </w:pPr>
      <w:r w:rsidRPr="00706C6A">
        <w:rPr>
          <w:szCs w:val="20"/>
        </w:rPr>
        <w:t xml:space="preserve">        &lt;/config&gt;</w:t>
      </w:r>
    </w:p>
    <w:p w14:paraId="1FE28FF7" w14:textId="77777777" w:rsidR="00706C6A" w:rsidRPr="00706C6A" w:rsidRDefault="00706C6A" w:rsidP="00706C6A">
      <w:pPr>
        <w:pStyle w:val="NoSpacing"/>
        <w:rPr>
          <w:szCs w:val="20"/>
        </w:rPr>
      </w:pPr>
      <w:r w:rsidRPr="00706C6A">
        <w:rPr>
          <w:szCs w:val="20"/>
        </w:rPr>
        <w:t xml:space="preserve">        &lt;config&gt;</w:t>
      </w:r>
    </w:p>
    <w:p w14:paraId="51B9AA6E" w14:textId="77777777" w:rsidR="00706C6A" w:rsidRPr="00706C6A" w:rsidRDefault="00706C6A" w:rsidP="00706C6A">
      <w:pPr>
        <w:pStyle w:val="NoSpacing"/>
        <w:rPr>
          <w:szCs w:val="20"/>
        </w:rPr>
      </w:pPr>
      <w:r w:rsidRPr="00706C6A">
        <w:rPr>
          <w:szCs w:val="20"/>
        </w:rPr>
        <w:t xml:space="preserve">            &lt;name&gt;flashcolors&lt;/name&gt;</w:t>
      </w:r>
    </w:p>
    <w:p w14:paraId="5ACC2489" w14:textId="77777777" w:rsidR="00706C6A" w:rsidRPr="00706C6A" w:rsidRDefault="00706C6A" w:rsidP="00706C6A">
      <w:pPr>
        <w:pStyle w:val="NoSpacing"/>
        <w:rPr>
          <w:szCs w:val="20"/>
        </w:rPr>
      </w:pPr>
      <w:r w:rsidRPr="00706C6A">
        <w:rPr>
          <w:szCs w:val="20"/>
        </w:rPr>
        <w:t xml:space="preserve">            &lt;value&gt;[#ba2525, #c39c00, #009f50, #00509f, #a128a1]&lt;/value&gt;</w:t>
      </w:r>
    </w:p>
    <w:p w14:paraId="64A28F28" w14:textId="77777777" w:rsidR="00706C6A" w:rsidRPr="00706C6A" w:rsidRDefault="00706C6A" w:rsidP="00706C6A">
      <w:pPr>
        <w:pStyle w:val="NoSpacing"/>
        <w:rPr>
          <w:szCs w:val="20"/>
        </w:rPr>
      </w:pPr>
      <w:r w:rsidRPr="00706C6A">
        <w:rPr>
          <w:szCs w:val="20"/>
        </w:rPr>
        <w:t xml:space="preserve">            &lt;configClass&gt;ParkEntryModelConfig&lt;/configClass&gt;</w:t>
      </w:r>
    </w:p>
    <w:p w14:paraId="4B5AE73E" w14:textId="77777777" w:rsidR="00706C6A" w:rsidRPr="00706C6A" w:rsidRDefault="00706C6A" w:rsidP="00706C6A">
      <w:pPr>
        <w:pStyle w:val="NoSpacing"/>
        <w:rPr>
          <w:szCs w:val="20"/>
        </w:rPr>
      </w:pPr>
      <w:r w:rsidRPr="00706C6A">
        <w:rPr>
          <w:szCs w:val="20"/>
        </w:rPr>
        <w:t xml:space="preserve">        &lt;/config&gt;</w:t>
      </w:r>
    </w:p>
    <w:p w14:paraId="79661D12" w14:textId="77777777" w:rsidR="00706C6A" w:rsidRPr="00706C6A" w:rsidRDefault="00706C6A" w:rsidP="00706C6A">
      <w:pPr>
        <w:pStyle w:val="NoSpacing"/>
        <w:rPr>
          <w:szCs w:val="20"/>
        </w:rPr>
      </w:pPr>
      <w:r w:rsidRPr="00706C6A">
        <w:rPr>
          <w:szCs w:val="20"/>
        </w:rPr>
        <w:t xml:space="preserve">        &lt;config&gt;</w:t>
      </w:r>
    </w:p>
    <w:p w14:paraId="5D763CCA" w14:textId="77777777" w:rsidR="00706C6A" w:rsidRPr="00706C6A" w:rsidRDefault="00706C6A" w:rsidP="00706C6A">
      <w:pPr>
        <w:pStyle w:val="NoSpacing"/>
        <w:rPr>
          <w:szCs w:val="20"/>
        </w:rPr>
      </w:pPr>
      <w:r w:rsidRPr="00706C6A">
        <w:rPr>
          <w:szCs w:val="20"/>
        </w:rPr>
        <w:t xml:space="preserve">            &lt;name&gt;eventprocessingperiod_msec&lt;/name&gt;</w:t>
      </w:r>
    </w:p>
    <w:p w14:paraId="1C06F7F6" w14:textId="77777777" w:rsidR="00706C6A" w:rsidRPr="00706C6A" w:rsidRDefault="00706C6A" w:rsidP="00706C6A">
      <w:pPr>
        <w:pStyle w:val="NoSpacing"/>
        <w:rPr>
          <w:szCs w:val="20"/>
        </w:rPr>
      </w:pPr>
      <w:r w:rsidRPr="00706C6A">
        <w:rPr>
          <w:szCs w:val="20"/>
        </w:rPr>
        <w:t xml:space="preserve">            &lt;value&gt;200&lt;/value&gt;</w:t>
      </w:r>
    </w:p>
    <w:p w14:paraId="52636565" w14:textId="77777777" w:rsidR="00706C6A" w:rsidRPr="00706C6A" w:rsidRDefault="00706C6A" w:rsidP="00706C6A">
      <w:pPr>
        <w:pStyle w:val="NoSpacing"/>
        <w:rPr>
          <w:szCs w:val="20"/>
        </w:rPr>
      </w:pPr>
      <w:r w:rsidRPr="00706C6A">
        <w:rPr>
          <w:szCs w:val="20"/>
        </w:rPr>
        <w:t xml:space="preserve">            &lt;configClass&gt;ControllerInfo&lt;/configClass&gt;</w:t>
      </w:r>
    </w:p>
    <w:p w14:paraId="4A35A30A" w14:textId="77777777" w:rsidR="00706C6A" w:rsidRPr="00706C6A" w:rsidRDefault="00706C6A" w:rsidP="00706C6A">
      <w:pPr>
        <w:pStyle w:val="NoSpacing"/>
        <w:rPr>
          <w:szCs w:val="20"/>
        </w:rPr>
      </w:pPr>
      <w:r w:rsidRPr="00706C6A">
        <w:rPr>
          <w:szCs w:val="20"/>
        </w:rPr>
        <w:t xml:space="preserve">        &lt;/config&gt;</w:t>
      </w:r>
    </w:p>
    <w:p w14:paraId="06BC9E30" w14:textId="77777777" w:rsidR="00706C6A" w:rsidRPr="00706C6A" w:rsidRDefault="00706C6A" w:rsidP="00706C6A">
      <w:pPr>
        <w:pStyle w:val="NoSpacing"/>
        <w:rPr>
          <w:szCs w:val="20"/>
        </w:rPr>
      </w:pPr>
      <w:r w:rsidRPr="00706C6A">
        <w:rPr>
          <w:szCs w:val="20"/>
        </w:rPr>
        <w:t xml:space="preserve">        &lt;config&gt;</w:t>
      </w:r>
    </w:p>
    <w:p w14:paraId="0D0D4BF7" w14:textId="77777777" w:rsidR="00706C6A" w:rsidRPr="00706C6A" w:rsidRDefault="00706C6A" w:rsidP="00706C6A">
      <w:pPr>
        <w:pStyle w:val="NoSpacing"/>
        <w:rPr>
          <w:szCs w:val="20"/>
        </w:rPr>
      </w:pPr>
      <w:r w:rsidRPr="00706C6A">
        <w:rPr>
          <w:szCs w:val="20"/>
        </w:rPr>
        <w:t xml:space="preserve">            &lt;name&gt;httpsport&lt;/name&gt;</w:t>
      </w:r>
    </w:p>
    <w:p w14:paraId="522802DE" w14:textId="77777777" w:rsidR="00706C6A" w:rsidRPr="00706C6A" w:rsidRDefault="00706C6A" w:rsidP="00706C6A">
      <w:pPr>
        <w:pStyle w:val="NoSpacing"/>
        <w:rPr>
          <w:szCs w:val="20"/>
        </w:rPr>
      </w:pPr>
      <w:r w:rsidRPr="00706C6A">
        <w:rPr>
          <w:szCs w:val="20"/>
        </w:rPr>
        <w:t xml:space="preserve">            &lt;value&gt;0&lt;/value&gt;</w:t>
      </w:r>
    </w:p>
    <w:p w14:paraId="6402EB11" w14:textId="77777777" w:rsidR="00706C6A" w:rsidRPr="00706C6A" w:rsidRDefault="00706C6A" w:rsidP="00706C6A">
      <w:pPr>
        <w:pStyle w:val="NoSpacing"/>
        <w:rPr>
          <w:szCs w:val="20"/>
        </w:rPr>
      </w:pPr>
      <w:r w:rsidRPr="00706C6A">
        <w:rPr>
          <w:szCs w:val="20"/>
        </w:rPr>
        <w:t xml:space="preserve">            &lt;configClass&gt;ControllerInfo&lt;/configClass&gt;</w:t>
      </w:r>
    </w:p>
    <w:p w14:paraId="5F00E502" w14:textId="77777777" w:rsidR="00706C6A" w:rsidRPr="00706C6A" w:rsidRDefault="00706C6A" w:rsidP="00706C6A">
      <w:pPr>
        <w:pStyle w:val="NoSpacing"/>
        <w:rPr>
          <w:szCs w:val="20"/>
        </w:rPr>
      </w:pPr>
      <w:r w:rsidRPr="00706C6A">
        <w:rPr>
          <w:szCs w:val="20"/>
        </w:rPr>
        <w:t xml:space="preserve">        &lt;/config&gt;</w:t>
      </w:r>
    </w:p>
    <w:p w14:paraId="405E64E7" w14:textId="77777777" w:rsidR="00706C6A" w:rsidRPr="00706C6A" w:rsidRDefault="00706C6A" w:rsidP="00706C6A">
      <w:pPr>
        <w:pStyle w:val="NoSpacing"/>
        <w:rPr>
          <w:szCs w:val="20"/>
        </w:rPr>
      </w:pPr>
      <w:r w:rsidRPr="00706C6A">
        <w:rPr>
          <w:szCs w:val="20"/>
        </w:rPr>
        <w:t xml:space="preserve">        &lt;config&gt;</w:t>
      </w:r>
    </w:p>
    <w:p w14:paraId="0051D055" w14:textId="77777777" w:rsidR="00706C6A" w:rsidRPr="00706C6A" w:rsidRDefault="00706C6A" w:rsidP="00706C6A">
      <w:pPr>
        <w:pStyle w:val="NoSpacing"/>
        <w:rPr>
          <w:szCs w:val="20"/>
        </w:rPr>
      </w:pPr>
      <w:r w:rsidRPr="00706C6A">
        <w:rPr>
          <w:szCs w:val="20"/>
        </w:rPr>
        <w:t xml:space="preserve">            &lt;name&gt;updatestreamintervalms&lt;/name&gt;</w:t>
      </w:r>
    </w:p>
    <w:p w14:paraId="5DB1FB42" w14:textId="77777777" w:rsidR="00706C6A" w:rsidRPr="00706C6A" w:rsidRDefault="00706C6A" w:rsidP="00706C6A">
      <w:pPr>
        <w:pStyle w:val="NoSpacing"/>
        <w:rPr>
          <w:szCs w:val="20"/>
        </w:rPr>
      </w:pPr>
      <w:r w:rsidRPr="00706C6A">
        <w:rPr>
          <w:szCs w:val="20"/>
        </w:rPr>
        <w:t xml:space="preserve">            &lt;value&gt;200&lt;/value&gt;</w:t>
      </w:r>
    </w:p>
    <w:p w14:paraId="1000FD88" w14:textId="77777777" w:rsidR="00706C6A" w:rsidRPr="00706C6A" w:rsidRDefault="00706C6A" w:rsidP="00706C6A">
      <w:pPr>
        <w:pStyle w:val="NoSpacing"/>
        <w:rPr>
          <w:szCs w:val="20"/>
        </w:rPr>
      </w:pPr>
      <w:r w:rsidRPr="00706C6A">
        <w:rPr>
          <w:szCs w:val="20"/>
        </w:rPr>
        <w:t xml:space="preserve">            &lt;configClass&gt;ControllerInfo&lt;/configClass&gt;</w:t>
      </w:r>
    </w:p>
    <w:p w14:paraId="110AF126" w14:textId="77777777" w:rsidR="00706C6A" w:rsidRPr="00706C6A" w:rsidRDefault="00706C6A" w:rsidP="00706C6A">
      <w:pPr>
        <w:pStyle w:val="NoSpacing"/>
        <w:rPr>
          <w:szCs w:val="20"/>
        </w:rPr>
      </w:pPr>
      <w:r w:rsidRPr="00706C6A">
        <w:rPr>
          <w:szCs w:val="20"/>
        </w:rPr>
        <w:t xml:space="preserve">        &lt;/config&gt;</w:t>
      </w:r>
    </w:p>
    <w:p w14:paraId="6BD1EEC2" w14:textId="77777777" w:rsidR="00706C6A" w:rsidRPr="00706C6A" w:rsidRDefault="00706C6A" w:rsidP="00706C6A">
      <w:pPr>
        <w:pStyle w:val="NoSpacing"/>
        <w:rPr>
          <w:szCs w:val="20"/>
        </w:rPr>
      </w:pPr>
      <w:r w:rsidRPr="00706C6A">
        <w:rPr>
          <w:szCs w:val="20"/>
        </w:rPr>
        <w:t xml:space="preserve">        &lt;config&gt;</w:t>
      </w:r>
    </w:p>
    <w:p w14:paraId="6FC16BE7" w14:textId="77777777" w:rsidR="00706C6A" w:rsidRPr="00706C6A" w:rsidRDefault="00706C6A" w:rsidP="00706C6A">
      <w:pPr>
        <w:pStyle w:val="NoSpacing"/>
        <w:rPr>
          <w:szCs w:val="20"/>
        </w:rPr>
      </w:pPr>
      <w:r w:rsidRPr="00706C6A">
        <w:rPr>
          <w:szCs w:val="20"/>
        </w:rPr>
        <w:t xml:space="preserve">            &lt;name&gt;messagestorageperiod&lt;/name&gt;</w:t>
      </w:r>
    </w:p>
    <w:p w14:paraId="6A557E9E" w14:textId="77777777" w:rsidR="00706C6A" w:rsidRPr="00706C6A" w:rsidRDefault="00706C6A" w:rsidP="00706C6A">
      <w:pPr>
        <w:pStyle w:val="NoSpacing"/>
        <w:rPr>
          <w:szCs w:val="20"/>
        </w:rPr>
      </w:pPr>
      <w:r w:rsidRPr="00706C6A">
        <w:rPr>
          <w:szCs w:val="20"/>
        </w:rPr>
        <w:t xml:space="preserve">            &lt;value&gt;3600&lt;/value&gt;</w:t>
      </w:r>
    </w:p>
    <w:p w14:paraId="6CE75D6B" w14:textId="77777777" w:rsidR="00706C6A" w:rsidRPr="00706C6A" w:rsidRDefault="00706C6A" w:rsidP="00706C6A">
      <w:pPr>
        <w:pStyle w:val="NoSpacing"/>
        <w:rPr>
          <w:szCs w:val="20"/>
        </w:rPr>
      </w:pPr>
      <w:r w:rsidRPr="00706C6A">
        <w:rPr>
          <w:szCs w:val="20"/>
        </w:rPr>
        <w:t xml:space="preserve">            &lt;configClass&gt;ControllerInfo&lt;/configClass&gt;</w:t>
      </w:r>
    </w:p>
    <w:p w14:paraId="02F7D2E7" w14:textId="77777777" w:rsidR="00706C6A" w:rsidRPr="00706C6A" w:rsidRDefault="00706C6A" w:rsidP="00706C6A">
      <w:pPr>
        <w:pStyle w:val="NoSpacing"/>
        <w:rPr>
          <w:szCs w:val="20"/>
        </w:rPr>
      </w:pPr>
      <w:r w:rsidRPr="00706C6A">
        <w:rPr>
          <w:szCs w:val="20"/>
        </w:rPr>
        <w:t xml:space="preserve">        &lt;/config&gt;</w:t>
      </w:r>
    </w:p>
    <w:p w14:paraId="7862934C" w14:textId="77777777" w:rsidR="00706C6A" w:rsidRPr="00706C6A" w:rsidRDefault="00706C6A" w:rsidP="00706C6A">
      <w:pPr>
        <w:pStyle w:val="NoSpacing"/>
        <w:rPr>
          <w:szCs w:val="20"/>
        </w:rPr>
      </w:pPr>
      <w:r w:rsidRPr="00706C6A">
        <w:rPr>
          <w:szCs w:val="20"/>
        </w:rPr>
        <w:t xml:space="preserve">        &lt;config&gt;</w:t>
      </w:r>
    </w:p>
    <w:p w14:paraId="78B9D154" w14:textId="77777777" w:rsidR="00706C6A" w:rsidRPr="00706C6A" w:rsidRDefault="00706C6A" w:rsidP="00706C6A">
      <w:pPr>
        <w:pStyle w:val="NoSpacing"/>
        <w:rPr>
          <w:szCs w:val="20"/>
        </w:rPr>
      </w:pPr>
      <w:r w:rsidRPr="00706C6A">
        <w:rPr>
          <w:szCs w:val="20"/>
        </w:rPr>
        <w:t xml:space="preserve">            &lt;name&gt;updatestreammaxpoolsize&lt;/name&gt;</w:t>
      </w:r>
    </w:p>
    <w:p w14:paraId="0BA08B10" w14:textId="77777777" w:rsidR="00706C6A" w:rsidRPr="00706C6A" w:rsidRDefault="00706C6A" w:rsidP="00706C6A">
      <w:pPr>
        <w:pStyle w:val="NoSpacing"/>
        <w:rPr>
          <w:szCs w:val="20"/>
        </w:rPr>
      </w:pPr>
      <w:r w:rsidRPr="00706C6A">
        <w:rPr>
          <w:szCs w:val="20"/>
        </w:rPr>
        <w:t xml:space="preserve">            &lt;value&gt;80&lt;/value&gt;</w:t>
      </w:r>
    </w:p>
    <w:p w14:paraId="2903AEEB" w14:textId="77777777" w:rsidR="00706C6A" w:rsidRPr="00706C6A" w:rsidRDefault="00706C6A" w:rsidP="00706C6A">
      <w:pPr>
        <w:pStyle w:val="NoSpacing"/>
        <w:rPr>
          <w:szCs w:val="20"/>
        </w:rPr>
      </w:pPr>
      <w:r w:rsidRPr="00706C6A">
        <w:rPr>
          <w:szCs w:val="20"/>
        </w:rPr>
        <w:t xml:space="preserve">            &lt;configClass&gt;ControllerInfo&lt;/configClass&gt;</w:t>
      </w:r>
    </w:p>
    <w:p w14:paraId="0D5A3980" w14:textId="77777777" w:rsidR="00706C6A" w:rsidRPr="00706C6A" w:rsidRDefault="00706C6A" w:rsidP="00706C6A">
      <w:pPr>
        <w:pStyle w:val="NoSpacing"/>
        <w:rPr>
          <w:szCs w:val="20"/>
        </w:rPr>
      </w:pPr>
      <w:r w:rsidRPr="00706C6A">
        <w:rPr>
          <w:szCs w:val="20"/>
        </w:rPr>
        <w:t xml:space="preserve">        &lt;/config&gt;</w:t>
      </w:r>
    </w:p>
    <w:p w14:paraId="595CABF4" w14:textId="77777777" w:rsidR="00706C6A" w:rsidRPr="00706C6A" w:rsidRDefault="00706C6A" w:rsidP="00706C6A">
      <w:pPr>
        <w:pStyle w:val="NoSpacing"/>
        <w:rPr>
          <w:szCs w:val="20"/>
        </w:rPr>
      </w:pPr>
      <w:r w:rsidRPr="00706C6A">
        <w:rPr>
          <w:szCs w:val="20"/>
        </w:rPr>
        <w:t xml:space="preserve">        &lt;config&gt;</w:t>
      </w:r>
    </w:p>
    <w:p w14:paraId="533DA248" w14:textId="77777777" w:rsidR="00706C6A" w:rsidRPr="00706C6A" w:rsidRDefault="00706C6A" w:rsidP="00706C6A">
      <w:pPr>
        <w:pStyle w:val="NoSpacing"/>
        <w:rPr>
          <w:szCs w:val="20"/>
        </w:rPr>
      </w:pPr>
      <w:r w:rsidRPr="00706C6A">
        <w:rPr>
          <w:szCs w:val="20"/>
        </w:rPr>
        <w:t xml:space="preserve">            &lt;name&gt;successTimeout_msec&lt;/name&gt;</w:t>
      </w:r>
    </w:p>
    <w:p w14:paraId="7E877A8C" w14:textId="77777777" w:rsidR="00706C6A" w:rsidRPr="00706C6A" w:rsidRDefault="00706C6A" w:rsidP="00706C6A">
      <w:pPr>
        <w:pStyle w:val="NoSpacing"/>
        <w:rPr>
          <w:szCs w:val="20"/>
        </w:rPr>
      </w:pPr>
      <w:r w:rsidRPr="00706C6A">
        <w:rPr>
          <w:szCs w:val="20"/>
        </w:rPr>
        <w:t xml:space="preserve">            &lt;value&gt;2500&lt;/value&gt;</w:t>
      </w:r>
    </w:p>
    <w:p w14:paraId="2E753742" w14:textId="77777777" w:rsidR="00706C6A" w:rsidRPr="00706C6A" w:rsidRDefault="00706C6A" w:rsidP="00706C6A">
      <w:pPr>
        <w:pStyle w:val="NoSpacing"/>
        <w:rPr>
          <w:szCs w:val="20"/>
        </w:rPr>
      </w:pPr>
      <w:r w:rsidRPr="00706C6A">
        <w:rPr>
          <w:szCs w:val="20"/>
        </w:rPr>
        <w:t xml:space="preserve">            &lt;configClass&gt;ControllerInfo&lt;/configClass&gt;</w:t>
      </w:r>
    </w:p>
    <w:p w14:paraId="61D5B61E" w14:textId="77777777" w:rsidR="00706C6A" w:rsidRPr="00706C6A" w:rsidRDefault="00706C6A" w:rsidP="00706C6A">
      <w:pPr>
        <w:pStyle w:val="NoSpacing"/>
        <w:rPr>
          <w:szCs w:val="20"/>
        </w:rPr>
      </w:pPr>
      <w:r w:rsidRPr="00706C6A">
        <w:rPr>
          <w:szCs w:val="20"/>
        </w:rPr>
        <w:t xml:space="preserve">        &lt;/config&gt;</w:t>
      </w:r>
    </w:p>
    <w:p w14:paraId="5EB88040" w14:textId="77777777" w:rsidR="00706C6A" w:rsidRPr="00706C6A" w:rsidRDefault="00706C6A" w:rsidP="00706C6A">
      <w:pPr>
        <w:pStyle w:val="NoSpacing"/>
        <w:rPr>
          <w:szCs w:val="20"/>
        </w:rPr>
      </w:pPr>
      <w:r w:rsidRPr="00706C6A">
        <w:rPr>
          <w:szCs w:val="20"/>
        </w:rPr>
        <w:t xml:space="preserve">        &lt;config&gt;</w:t>
      </w:r>
    </w:p>
    <w:p w14:paraId="671D11E8" w14:textId="77777777" w:rsidR="00706C6A" w:rsidRPr="00706C6A" w:rsidRDefault="00706C6A" w:rsidP="00706C6A">
      <w:pPr>
        <w:pStyle w:val="NoSpacing"/>
        <w:rPr>
          <w:szCs w:val="20"/>
        </w:rPr>
      </w:pPr>
      <w:r w:rsidRPr="00706C6A">
        <w:rPr>
          <w:szCs w:val="20"/>
        </w:rPr>
        <w:t xml:space="preserve">            &lt;name&gt;setReaderTime&lt;/name&gt;</w:t>
      </w:r>
    </w:p>
    <w:p w14:paraId="6144D862" w14:textId="77777777" w:rsidR="00706C6A" w:rsidRPr="00706C6A" w:rsidRDefault="00706C6A" w:rsidP="00706C6A">
      <w:pPr>
        <w:pStyle w:val="NoSpacing"/>
        <w:rPr>
          <w:szCs w:val="20"/>
        </w:rPr>
      </w:pPr>
      <w:r w:rsidRPr="00706C6A">
        <w:rPr>
          <w:szCs w:val="20"/>
        </w:rPr>
        <w:t xml:space="preserve">            &lt;value&gt;true&lt;/value&gt;</w:t>
      </w:r>
    </w:p>
    <w:p w14:paraId="292DFF0B" w14:textId="77777777" w:rsidR="00706C6A" w:rsidRPr="00706C6A" w:rsidRDefault="00706C6A" w:rsidP="00706C6A">
      <w:pPr>
        <w:pStyle w:val="NoSpacing"/>
        <w:rPr>
          <w:szCs w:val="20"/>
        </w:rPr>
      </w:pPr>
      <w:r w:rsidRPr="00706C6A">
        <w:rPr>
          <w:szCs w:val="20"/>
        </w:rPr>
        <w:t xml:space="preserve">            &lt;configClass&gt;ControllerInfo&lt;/configClass&gt;</w:t>
      </w:r>
    </w:p>
    <w:p w14:paraId="649E21DC" w14:textId="77777777" w:rsidR="00706C6A" w:rsidRPr="00706C6A" w:rsidRDefault="00706C6A" w:rsidP="00706C6A">
      <w:pPr>
        <w:pStyle w:val="NoSpacing"/>
        <w:rPr>
          <w:szCs w:val="20"/>
        </w:rPr>
      </w:pPr>
      <w:r w:rsidRPr="00706C6A">
        <w:rPr>
          <w:szCs w:val="20"/>
        </w:rPr>
        <w:t xml:space="preserve">        &lt;/config&gt;</w:t>
      </w:r>
    </w:p>
    <w:p w14:paraId="2185DF19" w14:textId="77777777" w:rsidR="00706C6A" w:rsidRPr="00706C6A" w:rsidRDefault="00706C6A" w:rsidP="00706C6A">
      <w:pPr>
        <w:pStyle w:val="NoSpacing"/>
        <w:rPr>
          <w:szCs w:val="20"/>
        </w:rPr>
      </w:pPr>
      <w:r w:rsidRPr="00706C6A">
        <w:rPr>
          <w:szCs w:val="20"/>
        </w:rPr>
        <w:t xml:space="preserve">        &lt;config&gt;</w:t>
      </w:r>
    </w:p>
    <w:p w14:paraId="27CC8452" w14:textId="77777777" w:rsidR="00706C6A" w:rsidRPr="00706C6A" w:rsidRDefault="00706C6A" w:rsidP="00706C6A">
      <w:pPr>
        <w:pStyle w:val="NoSpacing"/>
        <w:rPr>
          <w:szCs w:val="20"/>
        </w:rPr>
      </w:pPr>
      <w:r w:rsidRPr="00706C6A">
        <w:rPr>
          <w:szCs w:val="20"/>
        </w:rPr>
        <w:t xml:space="preserve">            &lt;name&gt;tapSequence&lt;/name&gt;</w:t>
      </w:r>
    </w:p>
    <w:p w14:paraId="6BFD0724" w14:textId="77777777" w:rsidR="00706C6A" w:rsidRPr="00706C6A" w:rsidRDefault="00706C6A" w:rsidP="00706C6A">
      <w:pPr>
        <w:pStyle w:val="NoSpacing"/>
        <w:rPr>
          <w:szCs w:val="20"/>
        </w:rPr>
      </w:pPr>
      <w:r w:rsidRPr="00706C6A">
        <w:rPr>
          <w:szCs w:val="20"/>
        </w:rPr>
        <w:t xml:space="preserve">            &lt;value&gt;thinking&lt;/value&gt;</w:t>
      </w:r>
    </w:p>
    <w:p w14:paraId="6507E99C" w14:textId="77777777" w:rsidR="00706C6A" w:rsidRPr="00706C6A" w:rsidRDefault="00706C6A" w:rsidP="00706C6A">
      <w:pPr>
        <w:pStyle w:val="NoSpacing"/>
        <w:rPr>
          <w:szCs w:val="20"/>
        </w:rPr>
      </w:pPr>
      <w:r w:rsidRPr="00706C6A">
        <w:rPr>
          <w:szCs w:val="20"/>
        </w:rPr>
        <w:t xml:space="preserve">            &lt;configClass&gt;ControllerInfo&lt;/configClass&gt;</w:t>
      </w:r>
    </w:p>
    <w:p w14:paraId="7B99F77C" w14:textId="77777777" w:rsidR="00706C6A" w:rsidRPr="00706C6A" w:rsidRDefault="00706C6A" w:rsidP="00706C6A">
      <w:pPr>
        <w:pStyle w:val="NoSpacing"/>
        <w:rPr>
          <w:szCs w:val="20"/>
        </w:rPr>
      </w:pPr>
      <w:r w:rsidRPr="00706C6A">
        <w:rPr>
          <w:szCs w:val="20"/>
        </w:rPr>
        <w:t xml:space="preserve">        &lt;/config&gt;</w:t>
      </w:r>
    </w:p>
    <w:p w14:paraId="5CB84CE0" w14:textId="77777777" w:rsidR="00706C6A" w:rsidRPr="00706C6A" w:rsidRDefault="00706C6A" w:rsidP="00706C6A">
      <w:pPr>
        <w:pStyle w:val="NoSpacing"/>
        <w:rPr>
          <w:szCs w:val="20"/>
        </w:rPr>
      </w:pPr>
      <w:r w:rsidRPr="00706C6A">
        <w:rPr>
          <w:szCs w:val="20"/>
        </w:rPr>
        <w:t xml:space="preserve">        &lt;config&gt;</w:t>
      </w:r>
    </w:p>
    <w:p w14:paraId="256A1EE5" w14:textId="77777777" w:rsidR="00706C6A" w:rsidRPr="00706C6A" w:rsidRDefault="00706C6A" w:rsidP="00706C6A">
      <w:pPr>
        <w:pStyle w:val="NoSpacing"/>
        <w:rPr>
          <w:szCs w:val="20"/>
        </w:rPr>
      </w:pPr>
      <w:r w:rsidRPr="00706C6A">
        <w:rPr>
          <w:szCs w:val="20"/>
        </w:rPr>
        <w:t xml:space="preserve">            &lt;name&gt;tapTimeout_msec&lt;/name&gt;</w:t>
      </w:r>
    </w:p>
    <w:p w14:paraId="732FF1C8" w14:textId="77777777" w:rsidR="00706C6A" w:rsidRPr="00706C6A" w:rsidRDefault="00706C6A" w:rsidP="00706C6A">
      <w:pPr>
        <w:pStyle w:val="NoSpacing"/>
        <w:rPr>
          <w:szCs w:val="20"/>
        </w:rPr>
      </w:pPr>
      <w:r w:rsidRPr="00706C6A">
        <w:rPr>
          <w:szCs w:val="20"/>
        </w:rPr>
        <w:t xml:space="preserve">            &lt;value&gt;10000&lt;/value&gt;</w:t>
      </w:r>
    </w:p>
    <w:p w14:paraId="115B8783" w14:textId="77777777" w:rsidR="00706C6A" w:rsidRPr="00706C6A" w:rsidRDefault="00706C6A" w:rsidP="00706C6A">
      <w:pPr>
        <w:pStyle w:val="NoSpacing"/>
        <w:rPr>
          <w:szCs w:val="20"/>
        </w:rPr>
      </w:pPr>
      <w:r w:rsidRPr="00706C6A">
        <w:rPr>
          <w:szCs w:val="20"/>
        </w:rPr>
        <w:t xml:space="preserve">            &lt;configClass&gt;ControllerInfo&lt;/configClass&gt;</w:t>
      </w:r>
    </w:p>
    <w:p w14:paraId="7F6A57D2" w14:textId="77777777" w:rsidR="00706C6A" w:rsidRPr="00706C6A" w:rsidRDefault="00706C6A" w:rsidP="00706C6A">
      <w:pPr>
        <w:pStyle w:val="NoSpacing"/>
        <w:rPr>
          <w:szCs w:val="20"/>
        </w:rPr>
      </w:pPr>
      <w:r w:rsidRPr="00706C6A">
        <w:rPr>
          <w:szCs w:val="20"/>
        </w:rPr>
        <w:t xml:space="preserve">        &lt;/config&gt;</w:t>
      </w:r>
    </w:p>
    <w:p w14:paraId="2DB80C13" w14:textId="77777777" w:rsidR="00706C6A" w:rsidRPr="00706C6A" w:rsidRDefault="00706C6A" w:rsidP="00706C6A">
      <w:pPr>
        <w:pStyle w:val="NoSpacing"/>
        <w:rPr>
          <w:szCs w:val="20"/>
        </w:rPr>
      </w:pPr>
      <w:r w:rsidRPr="00706C6A">
        <w:rPr>
          <w:szCs w:val="20"/>
        </w:rPr>
        <w:t xml:space="preserve">        &lt;config&gt;</w:t>
      </w:r>
    </w:p>
    <w:p w14:paraId="08B40741" w14:textId="77777777" w:rsidR="00706C6A" w:rsidRPr="00706C6A" w:rsidRDefault="00706C6A" w:rsidP="00706C6A">
      <w:pPr>
        <w:pStyle w:val="NoSpacing"/>
        <w:rPr>
          <w:szCs w:val="20"/>
        </w:rPr>
      </w:pPr>
      <w:r w:rsidRPr="00706C6A">
        <w:rPr>
          <w:szCs w:val="20"/>
        </w:rPr>
        <w:t xml:space="preserve">            &lt;name&gt;updatestreamcorepoolsize&lt;/name&gt;</w:t>
      </w:r>
    </w:p>
    <w:p w14:paraId="7D86EDA0" w14:textId="77777777" w:rsidR="00706C6A" w:rsidRPr="00706C6A" w:rsidRDefault="00706C6A" w:rsidP="00706C6A">
      <w:pPr>
        <w:pStyle w:val="NoSpacing"/>
        <w:rPr>
          <w:szCs w:val="20"/>
        </w:rPr>
      </w:pPr>
      <w:r w:rsidRPr="00706C6A">
        <w:rPr>
          <w:szCs w:val="20"/>
        </w:rPr>
        <w:t xml:space="preserve">            &lt;value&gt;16&lt;/value&gt;</w:t>
      </w:r>
    </w:p>
    <w:p w14:paraId="3C5708FD" w14:textId="77777777" w:rsidR="00706C6A" w:rsidRPr="00706C6A" w:rsidRDefault="00706C6A" w:rsidP="00706C6A">
      <w:pPr>
        <w:pStyle w:val="NoSpacing"/>
        <w:rPr>
          <w:szCs w:val="20"/>
        </w:rPr>
      </w:pPr>
      <w:r w:rsidRPr="00706C6A">
        <w:rPr>
          <w:szCs w:val="20"/>
        </w:rPr>
        <w:t xml:space="preserve">            &lt;configClass&gt;ControllerInfo&lt;/configClass&gt;</w:t>
      </w:r>
    </w:p>
    <w:p w14:paraId="7200A11B" w14:textId="77777777" w:rsidR="00706C6A" w:rsidRPr="00706C6A" w:rsidRDefault="00706C6A" w:rsidP="00706C6A">
      <w:pPr>
        <w:pStyle w:val="NoSpacing"/>
        <w:rPr>
          <w:szCs w:val="20"/>
        </w:rPr>
      </w:pPr>
      <w:r w:rsidRPr="00706C6A">
        <w:rPr>
          <w:szCs w:val="20"/>
        </w:rPr>
        <w:t xml:space="preserve">        &lt;/config&gt;</w:t>
      </w:r>
    </w:p>
    <w:p w14:paraId="1D3188CA" w14:textId="77777777" w:rsidR="00706C6A" w:rsidRPr="00706C6A" w:rsidRDefault="00706C6A" w:rsidP="00706C6A">
      <w:pPr>
        <w:pStyle w:val="NoSpacing"/>
        <w:rPr>
          <w:szCs w:val="20"/>
        </w:rPr>
      </w:pPr>
      <w:r w:rsidRPr="00706C6A">
        <w:rPr>
          <w:szCs w:val="20"/>
        </w:rPr>
        <w:t xml:space="preserve">        &lt;config&gt;</w:t>
      </w:r>
    </w:p>
    <w:p w14:paraId="10596A27" w14:textId="77777777" w:rsidR="00706C6A" w:rsidRPr="00706C6A" w:rsidRDefault="00706C6A" w:rsidP="00706C6A">
      <w:pPr>
        <w:pStyle w:val="NoSpacing"/>
        <w:rPr>
          <w:szCs w:val="20"/>
        </w:rPr>
      </w:pPr>
      <w:r w:rsidRPr="00706C6A">
        <w:rPr>
          <w:szCs w:val="20"/>
        </w:rPr>
        <w:t xml:space="preserve">            &lt;name&gt;enablejms&lt;/name&gt;</w:t>
      </w:r>
    </w:p>
    <w:p w14:paraId="514A198E" w14:textId="77777777" w:rsidR="00706C6A" w:rsidRPr="00706C6A" w:rsidRDefault="00706C6A" w:rsidP="00706C6A">
      <w:pPr>
        <w:pStyle w:val="NoSpacing"/>
        <w:rPr>
          <w:szCs w:val="20"/>
        </w:rPr>
      </w:pPr>
      <w:r w:rsidRPr="00706C6A">
        <w:rPr>
          <w:szCs w:val="20"/>
        </w:rPr>
        <w:t xml:space="preserve">            &lt;value&gt;true&lt;/value&gt;</w:t>
      </w:r>
    </w:p>
    <w:p w14:paraId="22C3500D" w14:textId="77777777" w:rsidR="00706C6A" w:rsidRPr="00706C6A" w:rsidRDefault="00706C6A" w:rsidP="00706C6A">
      <w:pPr>
        <w:pStyle w:val="NoSpacing"/>
        <w:rPr>
          <w:szCs w:val="20"/>
        </w:rPr>
      </w:pPr>
      <w:r w:rsidRPr="00706C6A">
        <w:rPr>
          <w:szCs w:val="20"/>
        </w:rPr>
        <w:t xml:space="preserve">            &lt;configClass&gt;ESBInfo&lt;/configClass&gt;</w:t>
      </w:r>
    </w:p>
    <w:p w14:paraId="39E2D90A" w14:textId="77777777" w:rsidR="00706C6A" w:rsidRPr="00706C6A" w:rsidRDefault="00706C6A" w:rsidP="00706C6A">
      <w:pPr>
        <w:pStyle w:val="NoSpacing"/>
        <w:rPr>
          <w:szCs w:val="20"/>
        </w:rPr>
      </w:pPr>
      <w:r w:rsidRPr="00706C6A">
        <w:rPr>
          <w:szCs w:val="20"/>
        </w:rPr>
        <w:t xml:space="preserve">        &lt;/config&gt;</w:t>
      </w:r>
    </w:p>
    <w:p w14:paraId="4EAD3810" w14:textId="77777777" w:rsidR="00706C6A" w:rsidRPr="00706C6A" w:rsidRDefault="00706C6A" w:rsidP="00706C6A">
      <w:pPr>
        <w:pStyle w:val="NoSpacing"/>
        <w:rPr>
          <w:szCs w:val="20"/>
        </w:rPr>
      </w:pPr>
      <w:r w:rsidRPr="00706C6A">
        <w:rPr>
          <w:szCs w:val="20"/>
        </w:rPr>
        <w:t xml:space="preserve">        &lt;config&gt;</w:t>
      </w:r>
    </w:p>
    <w:p w14:paraId="664C9913" w14:textId="77777777" w:rsidR="00706C6A" w:rsidRPr="00706C6A" w:rsidRDefault="00706C6A" w:rsidP="00706C6A">
      <w:pPr>
        <w:pStyle w:val="NoSpacing"/>
        <w:rPr>
          <w:szCs w:val="20"/>
        </w:rPr>
      </w:pPr>
      <w:r w:rsidRPr="00706C6A">
        <w:rPr>
          <w:szCs w:val="20"/>
        </w:rPr>
        <w:t xml:space="preserve">            &lt;name&gt;updatestreamuseasync&lt;/name&gt;</w:t>
      </w:r>
    </w:p>
    <w:p w14:paraId="239950E2" w14:textId="77777777" w:rsidR="00706C6A" w:rsidRPr="00706C6A" w:rsidRDefault="00706C6A" w:rsidP="00706C6A">
      <w:pPr>
        <w:pStyle w:val="NoSpacing"/>
        <w:rPr>
          <w:szCs w:val="20"/>
        </w:rPr>
      </w:pPr>
      <w:r w:rsidRPr="00706C6A">
        <w:rPr>
          <w:szCs w:val="20"/>
        </w:rPr>
        <w:t xml:space="preserve">            &lt;value&gt;true&lt;/value&gt;</w:t>
      </w:r>
    </w:p>
    <w:p w14:paraId="4BC0C5EB" w14:textId="77777777" w:rsidR="00706C6A" w:rsidRPr="00706C6A" w:rsidRDefault="00706C6A" w:rsidP="00706C6A">
      <w:pPr>
        <w:pStyle w:val="NoSpacing"/>
        <w:rPr>
          <w:szCs w:val="20"/>
        </w:rPr>
      </w:pPr>
      <w:r w:rsidRPr="00706C6A">
        <w:rPr>
          <w:szCs w:val="20"/>
        </w:rPr>
        <w:t xml:space="preserve">            &lt;configClass&gt;ControllerInfo&lt;/configClass&gt;</w:t>
      </w:r>
    </w:p>
    <w:p w14:paraId="3D759DB7" w14:textId="77777777" w:rsidR="00706C6A" w:rsidRPr="00706C6A" w:rsidRDefault="00706C6A" w:rsidP="00706C6A">
      <w:pPr>
        <w:pStyle w:val="NoSpacing"/>
        <w:rPr>
          <w:szCs w:val="20"/>
        </w:rPr>
      </w:pPr>
      <w:r w:rsidRPr="00706C6A">
        <w:rPr>
          <w:szCs w:val="20"/>
        </w:rPr>
        <w:t xml:space="preserve">        &lt;/config&gt;</w:t>
      </w:r>
    </w:p>
    <w:p w14:paraId="64304B0C" w14:textId="77777777" w:rsidR="00706C6A" w:rsidRPr="00706C6A" w:rsidRDefault="00706C6A" w:rsidP="00706C6A">
      <w:pPr>
        <w:pStyle w:val="NoSpacing"/>
        <w:rPr>
          <w:szCs w:val="20"/>
        </w:rPr>
      </w:pPr>
      <w:r w:rsidRPr="00706C6A">
        <w:rPr>
          <w:szCs w:val="20"/>
        </w:rPr>
        <w:t xml:space="preserve">        &lt;config&gt;</w:t>
      </w:r>
    </w:p>
    <w:p w14:paraId="2BBBF5D6" w14:textId="77777777" w:rsidR="00706C6A" w:rsidRPr="00706C6A" w:rsidRDefault="00706C6A" w:rsidP="00706C6A">
      <w:pPr>
        <w:pStyle w:val="NoSpacing"/>
        <w:rPr>
          <w:szCs w:val="20"/>
        </w:rPr>
      </w:pPr>
      <w:r w:rsidRPr="00706C6A">
        <w:rPr>
          <w:szCs w:val="20"/>
        </w:rPr>
        <w:t xml:space="preserve">            &lt;name&gt;venue&lt;/name&gt;</w:t>
      </w:r>
    </w:p>
    <w:p w14:paraId="64D2CA7D" w14:textId="77777777" w:rsidR="00706C6A" w:rsidRPr="00706C6A" w:rsidRDefault="00706C6A" w:rsidP="00706C6A">
      <w:pPr>
        <w:pStyle w:val="NoSpacing"/>
        <w:rPr>
          <w:szCs w:val="20"/>
        </w:rPr>
      </w:pPr>
      <w:r w:rsidRPr="00706C6A">
        <w:rPr>
          <w:szCs w:val="20"/>
        </w:rPr>
        <w:t xml:space="preserve">            &lt;value&gt;222333&lt;/value&gt;</w:t>
      </w:r>
    </w:p>
    <w:p w14:paraId="05AEFCA6" w14:textId="77777777" w:rsidR="00706C6A" w:rsidRPr="00706C6A" w:rsidRDefault="00706C6A" w:rsidP="00706C6A">
      <w:pPr>
        <w:pStyle w:val="NoSpacing"/>
        <w:rPr>
          <w:szCs w:val="20"/>
        </w:rPr>
      </w:pPr>
      <w:r w:rsidRPr="00706C6A">
        <w:rPr>
          <w:szCs w:val="20"/>
        </w:rPr>
        <w:t xml:space="preserve">            &lt;configClass&gt;ControllerInfo&lt;/configClass&gt;</w:t>
      </w:r>
    </w:p>
    <w:p w14:paraId="251F1A9D" w14:textId="77777777" w:rsidR="00706C6A" w:rsidRPr="00706C6A" w:rsidRDefault="00706C6A" w:rsidP="00706C6A">
      <w:pPr>
        <w:pStyle w:val="NoSpacing"/>
        <w:rPr>
          <w:szCs w:val="20"/>
        </w:rPr>
      </w:pPr>
      <w:r w:rsidRPr="00706C6A">
        <w:rPr>
          <w:szCs w:val="20"/>
        </w:rPr>
        <w:t xml:space="preserve">        &lt;/config&gt;</w:t>
      </w:r>
    </w:p>
    <w:p w14:paraId="354CB641" w14:textId="77777777" w:rsidR="00706C6A" w:rsidRPr="00706C6A" w:rsidRDefault="00706C6A" w:rsidP="00706C6A">
      <w:pPr>
        <w:pStyle w:val="NoSpacing"/>
        <w:rPr>
          <w:szCs w:val="20"/>
        </w:rPr>
      </w:pPr>
      <w:r w:rsidRPr="00706C6A">
        <w:rPr>
          <w:szCs w:val="20"/>
        </w:rPr>
        <w:t xml:space="preserve">        &lt;config&gt;</w:t>
      </w:r>
    </w:p>
    <w:p w14:paraId="5AF89E73" w14:textId="77777777" w:rsidR="00706C6A" w:rsidRPr="00706C6A" w:rsidRDefault="00706C6A" w:rsidP="00706C6A">
      <w:pPr>
        <w:pStyle w:val="NoSpacing"/>
        <w:rPr>
          <w:szCs w:val="20"/>
        </w:rPr>
      </w:pPr>
      <w:r w:rsidRPr="00706C6A">
        <w:rPr>
          <w:szCs w:val="20"/>
        </w:rPr>
        <w:t xml:space="preserve">            &lt;name&gt;readerPowerOffTime&lt;/name&gt;</w:t>
      </w:r>
    </w:p>
    <w:p w14:paraId="0EE37C85" w14:textId="77777777" w:rsidR="00706C6A" w:rsidRPr="00706C6A" w:rsidRDefault="00706C6A" w:rsidP="00706C6A">
      <w:pPr>
        <w:pStyle w:val="NoSpacing"/>
        <w:rPr>
          <w:szCs w:val="20"/>
        </w:rPr>
      </w:pPr>
      <w:r w:rsidRPr="00706C6A">
        <w:rPr>
          <w:szCs w:val="20"/>
        </w:rPr>
        <w:t xml:space="preserve">            &lt;value&gt;&lt;/value&gt;</w:t>
      </w:r>
    </w:p>
    <w:p w14:paraId="482CAC85" w14:textId="77777777" w:rsidR="00706C6A" w:rsidRPr="00706C6A" w:rsidRDefault="00706C6A" w:rsidP="00706C6A">
      <w:pPr>
        <w:pStyle w:val="NoSpacing"/>
        <w:rPr>
          <w:szCs w:val="20"/>
        </w:rPr>
      </w:pPr>
      <w:r w:rsidRPr="00706C6A">
        <w:rPr>
          <w:szCs w:val="20"/>
        </w:rPr>
        <w:t xml:space="preserve">            &lt;configClass&gt;ControllerInfo&lt;/configClass&gt;</w:t>
      </w:r>
    </w:p>
    <w:p w14:paraId="74E3389D" w14:textId="77777777" w:rsidR="00706C6A" w:rsidRPr="00706C6A" w:rsidRDefault="00706C6A" w:rsidP="00706C6A">
      <w:pPr>
        <w:pStyle w:val="NoSpacing"/>
        <w:rPr>
          <w:szCs w:val="20"/>
        </w:rPr>
      </w:pPr>
      <w:r w:rsidRPr="00706C6A">
        <w:rPr>
          <w:szCs w:val="20"/>
        </w:rPr>
        <w:t xml:space="preserve">        &lt;/config&gt;</w:t>
      </w:r>
    </w:p>
    <w:p w14:paraId="4BFFD81E" w14:textId="77777777" w:rsidR="00706C6A" w:rsidRPr="00706C6A" w:rsidRDefault="00706C6A" w:rsidP="00706C6A">
      <w:pPr>
        <w:pStyle w:val="NoSpacing"/>
        <w:rPr>
          <w:szCs w:val="20"/>
        </w:rPr>
      </w:pPr>
      <w:r w:rsidRPr="00706C6A">
        <w:rPr>
          <w:szCs w:val="20"/>
        </w:rPr>
        <w:t xml:space="preserve">        &lt;config&gt;</w:t>
      </w:r>
    </w:p>
    <w:p w14:paraId="3112E51F" w14:textId="77777777" w:rsidR="00706C6A" w:rsidRPr="00706C6A" w:rsidRDefault="00706C6A" w:rsidP="00706C6A">
      <w:pPr>
        <w:pStyle w:val="NoSpacing"/>
        <w:rPr>
          <w:szCs w:val="20"/>
        </w:rPr>
      </w:pPr>
      <w:r w:rsidRPr="00706C6A">
        <w:rPr>
          <w:szCs w:val="20"/>
        </w:rPr>
        <w:t xml:space="preserve">            &lt;name&gt;jmsdiscoverytimesec&lt;/name&gt;</w:t>
      </w:r>
    </w:p>
    <w:p w14:paraId="3CEC9128" w14:textId="77777777" w:rsidR="00706C6A" w:rsidRPr="00706C6A" w:rsidRDefault="00706C6A" w:rsidP="00706C6A">
      <w:pPr>
        <w:pStyle w:val="NoSpacing"/>
        <w:rPr>
          <w:szCs w:val="20"/>
        </w:rPr>
      </w:pPr>
      <w:r w:rsidRPr="00706C6A">
        <w:rPr>
          <w:szCs w:val="20"/>
        </w:rPr>
        <w:t xml:space="preserve">            &lt;value&gt;60&lt;/value&gt;</w:t>
      </w:r>
    </w:p>
    <w:p w14:paraId="5A897C87" w14:textId="77777777" w:rsidR="00706C6A" w:rsidRPr="00706C6A" w:rsidRDefault="00706C6A" w:rsidP="00706C6A">
      <w:pPr>
        <w:pStyle w:val="NoSpacing"/>
        <w:rPr>
          <w:szCs w:val="20"/>
        </w:rPr>
      </w:pPr>
      <w:r w:rsidRPr="00706C6A">
        <w:rPr>
          <w:szCs w:val="20"/>
        </w:rPr>
        <w:t xml:space="preserve">            &lt;configClass&gt;ESBInfo&lt;/configClass&gt;</w:t>
      </w:r>
    </w:p>
    <w:p w14:paraId="677B2E71" w14:textId="77777777" w:rsidR="00706C6A" w:rsidRPr="00706C6A" w:rsidRDefault="00706C6A" w:rsidP="00706C6A">
      <w:pPr>
        <w:pStyle w:val="NoSpacing"/>
        <w:rPr>
          <w:szCs w:val="20"/>
        </w:rPr>
      </w:pPr>
      <w:r w:rsidRPr="00706C6A">
        <w:rPr>
          <w:szCs w:val="20"/>
        </w:rPr>
        <w:t xml:space="preserve">        &lt;/config&gt;</w:t>
      </w:r>
    </w:p>
    <w:p w14:paraId="7BB1985D" w14:textId="77777777" w:rsidR="00706C6A" w:rsidRPr="00706C6A" w:rsidRDefault="00706C6A" w:rsidP="00706C6A">
      <w:pPr>
        <w:pStyle w:val="NoSpacing"/>
        <w:rPr>
          <w:szCs w:val="20"/>
        </w:rPr>
      </w:pPr>
      <w:r w:rsidRPr="00706C6A">
        <w:rPr>
          <w:szCs w:val="20"/>
        </w:rPr>
        <w:t xml:space="preserve">        &lt;config&gt;</w:t>
      </w:r>
    </w:p>
    <w:p w14:paraId="672F1687" w14:textId="77777777" w:rsidR="00706C6A" w:rsidRPr="00706C6A" w:rsidRDefault="00706C6A" w:rsidP="00706C6A">
      <w:pPr>
        <w:pStyle w:val="NoSpacing"/>
        <w:rPr>
          <w:szCs w:val="20"/>
        </w:rPr>
      </w:pPr>
      <w:r w:rsidRPr="00706C6A">
        <w:rPr>
          <w:szCs w:val="20"/>
        </w:rPr>
        <w:t xml:space="preserve">            &lt;name&gt;readerPowerOffPeriod&lt;/name&gt;</w:t>
      </w:r>
    </w:p>
    <w:p w14:paraId="148024DE" w14:textId="77777777" w:rsidR="00706C6A" w:rsidRPr="00706C6A" w:rsidRDefault="00706C6A" w:rsidP="00706C6A">
      <w:pPr>
        <w:pStyle w:val="NoSpacing"/>
        <w:rPr>
          <w:szCs w:val="20"/>
        </w:rPr>
      </w:pPr>
      <w:r w:rsidRPr="00706C6A">
        <w:rPr>
          <w:szCs w:val="20"/>
        </w:rPr>
        <w:t xml:space="preserve">            &lt;value&gt;30&lt;/value&gt;</w:t>
      </w:r>
    </w:p>
    <w:p w14:paraId="13131ABD" w14:textId="77777777" w:rsidR="00706C6A" w:rsidRPr="00706C6A" w:rsidRDefault="00706C6A" w:rsidP="00706C6A">
      <w:pPr>
        <w:pStyle w:val="NoSpacing"/>
        <w:rPr>
          <w:szCs w:val="20"/>
        </w:rPr>
      </w:pPr>
      <w:r w:rsidRPr="00706C6A">
        <w:rPr>
          <w:szCs w:val="20"/>
        </w:rPr>
        <w:t xml:space="preserve">            &lt;configClass&gt;ControllerInfo&lt;/configClass&gt;</w:t>
      </w:r>
    </w:p>
    <w:p w14:paraId="5EF58014" w14:textId="77777777" w:rsidR="00706C6A" w:rsidRPr="00706C6A" w:rsidRDefault="00706C6A" w:rsidP="00706C6A">
      <w:pPr>
        <w:pStyle w:val="NoSpacing"/>
        <w:rPr>
          <w:szCs w:val="20"/>
        </w:rPr>
      </w:pPr>
      <w:r w:rsidRPr="00706C6A">
        <w:rPr>
          <w:szCs w:val="20"/>
        </w:rPr>
        <w:t xml:space="preserve">        &lt;/config&gt;</w:t>
      </w:r>
    </w:p>
    <w:p w14:paraId="0B3F5AAF" w14:textId="77777777" w:rsidR="00706C6A" w:rsidRPr="00706C6A" w:rsidRDefault="00706C6A" w:rsidP="00706C6A">
      <w:pPr>
        <w:pStyle w:val="NoSpacing"/>
        <w:rPr>
          <w:szCs w:val="20"/>
        </w:rPr>
      </w:pPr>
      <w:r w:rsidRPr="00706C6A">
        <w:rPr>
          <w:szCs w:val="20"/>
        </w:rPr>
        <w:t xml:space="preserve">        &lt;config&gt;</w:t>
      </w:r>
    </w:p>
    <w:p w14:paraId="18868FC4" w14:textId="77777777" w:rsidR="00706C6A" w:rsidRPr="00706C6A" w:rsidRDefault="00706C6A" w:rsidP="00706C6A">
      <w:pPr>
        <w:pStyle w:val="NoSpacing"/>
        <w:rPr>
          <w:szCs w:val="20"/>
        </w:rPr>
      </w:pPr>
      <w:r w:rsidRPr="00706C6A">
        <w:rPr>
          <w:szCs w:val="20"/>
        </w:rPr>
        <w:t xml:space="preserve">            &lt;name&gt;mmaxNormalTemperature&lt;/name&gt;</w:t>
      </w:r>
    </w:p>
    <w:p w14:paraId="7D4621C6" w14:textId="77777777" w:rsidR="00706C6A" w:rsidRPr="00706C6A" w:rsidRDefault="00706C6A" w:rsidP="00706C6A">
      <w:pPr>
        <w:pStyle w:val="NoSpacing"/>
        <w:rPr>
          <w:szCs w:val="20"/>
        </w:rPr>
      </w:pPr>
      <w:r w:rsidRPr="00706C6A">
        <w:rPr>
          <w:szCs w:val="20"/>
        </w:rPr>
        <w:t xml:space="preserve">            &lt;value&gt;22.0&lt;/value&gt;</w:t>
      </w:r>
    </w:p>
    <w:p w14:paraId="068AA564" w14:textId="77777777" w:rsidR="00706C6A" w:rsidRPr="00706C6A" w:rsidRDefault="00706C6A" w:rsidP="00706C6A">
      <w:pPr>
        <w:pStyle w:val="NoSpacing"/>
        <w:rPr>
          <w:szCs w:val="20"/>
        </w:rPr>
      </w:pPr>
      <w:r w:rsidRPr="00706C6A">
        <w:rPr>
          <w:szCs w:val="20"/>
        </w:rPr>
        <w:t xml:space="preserve">            &lt;configClass&gt;ReaderConfig&lt;/configClass&gt;</w:t>
      </w:r>
    </w:p>
    <w:p w14:paraId="0FF79591" w14:textId="77777777" w:rsidR="00706C6A" w:rsidRPr="00706C6A" w:rsidRDefault="00706C6A" w:rsidP="00706C6A">
      <w:pPr>
        <w:pStyle w:val="NoSpacing"/>
        <w:rPr>
          <w:szCs w:val="20"/>
        </w:rPr>
      </w:pPr>
      <w:r w:rsidRPr="00706C6A">
        <w:rPr>
          <w:szCs w:val="20"/>
        </w:rPr>
        <w:t xml:space="preserve">        &lt;/config&gt;</w:t>
      </w:r>
    </w:p>
    <w:p w14:paraId="2831A3E9" w14:textId="77777777" w:rsidR="00706C6A" w:rsidRPr="00706C6A" w:rsidRDefault="00706C6A" w:rsidP="00706C6A">
      <w:pPr>
        <w:pStyle w:val="NoSpacing"/>
        <w:rPr>
          <w:szCs w:val="20"/>
        </w:rPr>
      </w:pPr>
      <w:r w:rsidRPr="00706C6A">
        <w:rPr>
          <w:szCs w:val="20"/>
        </w:rPr>
        <w:t xml:space="preserve">        &lt;config&gt;</w:t>
      </w:r>
    </w:p>
    <w:p w14:paraId="1369D905" w14:textId="77777777" w:rsidR="00706C6A" w:rsidRPr="00706C6A" w:rsidRDefault="00706C6A" w:rsidP="00706C6A">
      <w:pPr>
        <w:pStyle w:val="NoSpacing"/>
        <w:rPr>
          <w:szCs w:val="20"/>
        </w:rPr>
      </w:pPr>
      <w:r w:rsidRPr="00706C6A">
        <w:rPr>
          <w:szCs w:val="20"/>
        </w:rPr>
        <w:t xml:space="preserve">            &lt;name&gt;dateFormat&lt;/name&gt;</w:t>
      </w:r>
    </w:p>
    <w:p w14:paraId="5EB75135" w14:textId="77777777" w:rsidR="00706C6A" w:rsidRPr="00706C6A" w:rsidRDefault="00706C6A" w:rsidP="00706C6A">
      <w:pPr>
        <w:pStyle w:val="NoSpacing"/>
        <w:rPr>
          <w:szCs w:val="20"/>
        </w:rPr>
      </w:pPr>
      <w:r w:rsidRPr="00706C6A">
        <w:rPr>
          <w:szCs w:val="20"/>
        </w:rPr>
        <w:t xml:space="preserve">            &lt;value&gt;yyyy-MM-dd HH:mm:ss z&lt;/value&gt;</w:t>
      </w:r>
    </w:p>
    <w:p w14:paraId="39B34787" w14:textId="77777777" w:rsidR="00706C6A" w:rsidRPr="00706C6A" w:rsidRDefault="00706C6A" w:rsidP="00706C6A">
      <w:pPr>
        <w:pStyle w:val="NoSpacing"/>
        <w:rPr>
          <w:szCs w:val="20"/>
        </w:rPr>
      </w:pPr>
      <w:r w:rsidRPr="00706C6A">
        <w:rPr>
          <w:szCs w:val="20"/>
        </w:rPr>
        <w:t xml:space="preserve">            &lt;configClass&gt;ControllerInfo&lt;/configClass&gt;</w:t>
      </w:r>
    </w:p>
    <w:p w14:paraId="2DCBE7C0" w14:textId="77777777" w:rsidR="00706C6A" w:rsidRPr="00706C6A" w:rsidRDefault="00706C6A" w:rsidP="00706C6A">
      <w:pPr>
        <w:pStyle w:val="NoSpacing"/>
        <w:rPr>
          <w:szCs w:val="20"/>
        </w:rPr>
      </w:pPr>
      <w:r w:rsidRPr="00706C6A">
        <w:rPr>
          <w:szCs w:val="20"/>
        </w:rPr>
        <w:t xml:space="preserve">        &lt;/config&gt;</w:t>
      </w:r>
    </w:p>
    <w:p w14:paraId="02868533" w14:textId="77777777" w:rsidR="00706C6A" w:rsidRPr="00706C6A" w:rsidRDefault="00706C6A" w:rsidP="00706C6A">
      <w:pPr>
        <w:pStyle w:val="NoSpacing"/>
        <w:rPr>
          <w:szCs w:val="20"/>
        </w:rPr>
      </w:pPr>
      <w:r w:rsidRPr="00706C6A">
        <w:rPr>
          <w:szCs w:val="20"/>
        </w:rPr>
        <w:t xml:space="preserve">        &lt;config&gt;</w:t>
      </w:r>
    </w:p>
    <w:p w14:paraId="7DB09DD6" w14:textId="77777777" w:rsidR="00706C6A" w:rsidRPr="00706C6A" w:rsidRDefault="00706C6A" w:rsidP="00706C6A">
      <w:pPr>
        <w:pStyle w:val="NoSpacing"/>
        <w:rPr>
          <w:szCs w:val="20"/>
        </w:rPr>
      </w:pPr>
      <w:r w:rsidRPr="00706C6A">
        <w:rPr>
          <w:szCs w:val="20"/>
        </w:rPr>
        <w:t xml:space="preserve">            &lt;name&gt;errorTimeout_msec&lt;/name&gt;</w:t>
      </w:r>
    </w:p>
    <w:p w14:paraId="7BA4104E" w14:textId="77777777" w:rsidR="00706C6A" w:rsidRPr="00706C6A" w:rsidRDefault="00706C6A" w:rsidP="00706C6A">
      <w:pPr>
        <w:pStyle w:val="NoSpacing"/>
        <w:rPr>
          <w:szCs w:val="20"/>
        </w:rPr>
      </w:pPr>
      <w:r w:rsidRPr="00706C6A">
        <w:rPr>
          <w:szCs w:val="20"/>
        </w:rPr>
        <w:t xml:space="preserve">            &lt;value&gt;2000&lt;/value&gt;</w:t>
      </w:r>
    </w:p>
    <w:p w14:paraId="601270F4" w14:textId="77777777" w:rsidR="00706C6A" w:rsidRPr="00706C6A" w:rsidRDefault="00706C6A" w:rsidP="00706C6A">
      <w:pPr>
        <w:pStyle w:val="NoSpacing"/>
        <w:rPr>
          <w:szCs w:val="20"/>
        </w:rPr>
      </w:pPr>
      <w:r w:rsidRPr="00706C6A">
        <w:rPr>
          <w:szCs w:val="20"/>
        </w:rPr>
        <w:t xml:space="preserve">            &lt;configClass&gt;ControllerInfo&lt;/configClass&gt;</w:t>
      </w:r>
    </w:p>
    <w:p w14:paraId="3E841AC8" w14:textId="77777777" w:rsidR="00706C6A" w:rsidRPr="00706C6A" w:rsidRDefault="00706C6A" w:rsidP="00706C6A">
      <w:pPr>
        <w:pStyle w:val="NoSpacing"/>
        <w:rPr>
          <w:szCs w:val="20"/>
        </w:rPr>
      </w:pPr>
      <w:r w:rsidRPr="00706C6A">
        <w:rPr>
          <w:szCs w:val="20"/>
        </w:rPr>
        <w:t xml:space="preserve">        &lt;/config&gt;</w:t>
      </w:r>
    </w:p>
    <w:p w14:paraId="6D0431D6" w14:textId="77777777" w:rsidR="00706C6A" w:rsidRPr="00706C6A" w:rsidRDefault="00706C6A" w:rsidP="00706C6A">
      <w:pPr>
        <w:pStyle w:val="NoSpacing"/>
        <w:rPr>
          <w:szCs w:val="20"/>
        </w:rPr>
      </w:pPr>
      <w:r w:rsidRPr="00706C6A">
        <w:rPr>
          <w:szCs w:val="20"/>
        </w:rPr>
        <w:t xml:space="preserve">        &lt;config&gt;</w:t>
      </w:r>
    </w:p>
    <w:p w14:paraId="54F8CE02" w14:textId="77777777" w:rsidR="00706C6A" w:rsidRPr="00706C6A" w:rsidRDefault="00706C6A" w:rsidP="00706C6A">
      <w:pPr>
        <w:pStyle w:val="NoSpacing"/>
        <w:rPr>
          <w:szCs w:val="20"/>
        </w:rPr>
      </w:pPr>
      <w:r w:rsidRPr="00706C6A">
        <w:rPr>
          <w:szCs w:val="20"/>
        </w:rPr>
        <w:t xml:space="preserve">            &lt;name&gt;failureSequence&lt;/name&gt;</w:t>
      </w:r>
    </w:p>
    <w:p w14:paraId="680418E3" w14:textId="77777777" w:rsidR="00706C6A" w:rsidRPr="00706C6A" w:rsidRDefault="00706C6A" w:rsidP="00706C6A">
      <w:pPr>
        <w:pStyle w:val="NoSpacing"/>
        <w:rPr>
          <w:szCs w:val="20"/>
        </w:rPr>
      </w:pPr>
      <w:r w:rsidRPr="00706C6A">
        <w:rPr>
          <w:szCs w:val="20"/>
        </w:rPr>
        <w:t xml:space="preserve">            &lt;value&gt;exception&lt;/value&gt;</w:t>
      </w:r>
    </w:p>
    <w:p w14:paraId="003BA777" w14:textId="77777777" w:rsidR="00706C6A" w:rsidRPr="00706C6A" w:rsidRDefault="00706C6A" w:rsidP="00706C6A">
      <w:pPr>
        <w:pStyle w:val="NoSpacing"/>
        <w:rPr>
          <w:szCs w:val="20"/>
        </w:rPr>
      </w:pPr>
      <w:r w:rsidRPr="00706C6A">
        <w:rPr>
          <w:szCs w:val="20"/>
        </w:rPr>
        <w:t xml:space="preserve">            &lt;configClass&gt;ControllerInfo&lt;/configClass&gt;</w:t>
      </w:r>
    </w:p>
    <w:p w14:paraId="0B944265" w14:textId="77777777" w:rsidR="00706C6A" w:rsidRPr="00706C6A" w:rsidRDefault="00706C6A" w:rsidP="00706C6A">
      <w:pPr>
        <w:pStyle w:val="NoSpacing"/>
        <w:rPr>
          <w:szCs w:val="20"/>
        </w:rPr>
      </w:pPr>
      <w:r w:rsidRPr="00706C6A">
        <w:rPr>
          <w:szCs w:val="20"/>
        </w:rPr>
        <w:t xml:space="preserve">        &lt;/config&gt;</w:t>
      </w:r>
    </w:p>
    <w:p w14:paraId="51C3DF14" w14:textId="77777777" w:rsidR="00706C6A" w:rsidRPr="00706C6A" w:rsidRDefault="00706C6A" w:rsidP="00706C6A">
      <w:pPr>
        <w:pStyle w:val="NoSpacing"/>
        <w:rPr>
          <w:szCs w:val="20"/>
        </w:rPr>
      </w:pPr>
      <w:r w:rsidRPr="00706C6A">
        <w:rPr>
          <w:szCs w:val="20"/>
        </w:rPr>
        <w:t xml:space="preserve">        &lt;config&gt;</w:t>
      </w:r>
    </w:p>
    <w:p w14:paraId="6251E7EF" w14:textId="77777777" w:rsidR="00706C6A" w:rsidRPr="00706C6A" w:rsidRDefault="00706C6A" w:rsidP="00706C6A">
      <w:pPr>
        <w:pStyle w:val="NoSpacing"/>
        <w:rPr>
          <w:szCs w:val="20"/>
        </w:rPr>
      </w:pPr>
      <w:r w:rsidRPr="00706C6A">
        <w:rPr>
          <w:szCs w:val="20"/>
        </w:rPr>
        <w:t xml:space="preserve">            &lt;name&gt;park_id&lt;/name&gt;</w:t>
      </w:r>
    </w:p>
    <w:p w14:paraId="7B3B9908" w14:textId="77777777" w:rsidR="00706C6A" w:rsidRPr="00706C6A" w:rsidRDefault="00706C6A" w:rsidP="00706C6A">
      <w:pPr>
        <w:pStyle w:val="NoSpacing"/>
        <w:rPr>
          <w:szCs w:val="20"/>
        </w:rPr>
      </w:pPr>
      <w:r w:rsidRPr="00706C6A">
        <w:rPr>
          <w:szCs w:val="20"/>
        </w:rPr>
        <w:t xml:space="preserve">            &lt;value&gt;&lt;/value&gt;</w:t>
      </w:r>
    </w:p>
    <w:p w14:paraId="386AC69C" w14:textId="77777777" w:rsidR="00706C6A" w:rsidRPr="00706C6A" w:rsidRDefault="00706C6A" w:rsidP="00706C6A">
      <w:pPr>
        <w:pStyle w:val="NoSpacing"/>
        <w:rPr>
          <w:szCs w:val="20"/>
        </w:rPr>
      </w:pPr>
      <w:r w:rsidRPr="00706C6A">
        <w:rPr>
          <w:szCs w:val="20"/>
        </w:rPr>
        <w:t xml:space="preserve">            &lt;configClass&gt;ControllerInfo&lt;/configClass&gt;</w:t>
      </w:r>
    </w:p>
    <w:p w14:paraId="73522E81" w14:textId="77777777" w:rsidR="00706C6A" w:rsidRPr="00706C6A" w:rsidRDefault="00706C6A" w:rsidP="00706C6A">
      <w:pPr>
        <w:pStyle w:val="NoSpacing"/>
        <w:rPr>
          <w:szCs w:val="20"/>
        </w:rPr>
      </w:pPr>
      <w:r w:rsidRPr="00706C6A">
        <w:rPr>
          <w:szCs w:val="20"/>
        </w:rPr>
        <w:t xml:space="preserve">        &lt;/config&gt;</w:t>
      </w:r>
    </w:p>
    <w:p w14:paraId="32CEF0EB" w14:textId="77777777" w:rsidR="00706C6A" w:rsidRPr="00706C6A" w:rsidRDefault="00706C6A" w:rsidP="00706C6A">
      <w:pPr>
        <w:pStyle w:val="NoSpacing"/>
        <w:rPr>
          <w:szCs w:val="20"/>
        </w:rPr>
      </w:pPr>
      <w:r w:rsidRPr="00706C6A">
        <w:rPr>
          <w:szCs w:val="20"/>
        </w:rPr>
        <w:t xml:space="preserve">        &lt;config&gt;</w:t>
      </w:r>
    </w:p>
    <w:p w14:paraId="47FD2A22" w14:textId="77777777" w:rsidR="00706C6A" w:rsidRPr="00706C6A" w:rsidRDefault="00706C6A" w:rsidP="00706C6A">
      <w:pPr>
        <w:pStyle w:val="NoSpacing"/>
        <w:rPr>
          <w:szCs w:val="20"/>
        </w:rPr>
      </w:pPr>
      <w:r w:rsidRPr="00706C6A">
        <w:rPr>
          <w:szCs w:val="20"/>
        </w:rPr>
        <w:t xml:space="preserve">            &lt;name&gt;maxreadsbeforepurge&lt;/name&gt;</w:t>
      </w:r>
    </w:p>
    <w:p w14:paraId="56462E1F" w14:textId="77777777" w:rsidR="00706C6A" w:rsidRPr="00706C6A" w:rsidRDefault="00706C6A" w:rsidP="00706C6A">
      <w:pPr>
        <w:pStyle w:val="NoSpacing"/>
        <w:rPr>
          <w:szCs w:val="20"/>
        </w:rPr>
      </w:pPr>
      <w:r w:rsidRPr="00706C6A">
        <w:rPr>
          <w:szCs w:val="20"/>
        </w:rPr>
        <w:t xml:space="preserve">            &lt;value&gt;8&lt;/value&gt;</w:t>
      </w:r>
    </w:p>
    <w:p w14:paraId="5D6437F2" w14:textId="77777777" w:rsidR="00706C6A" w:rsidRPr="00706C6A" w:rsidRDefault="00706C6A" w:rsidP="00706C6A">
      <w:pPr>
        <w:pStyle w:val="NoSpacing"/>
        <w:rPr>
          <w:szCs w:val="20"/>
        </w:rPr>
      </w:pPr>
      <w:r w:rsidRPr="00706C6A">
        <w:rPr>
          <w:szCs w:val="20"/>
        </w:rPr>
        <w:t xml:space="preserve">            &lt;configClass&gt;ControllerInfo&lt;/configClass&gt;</w:t>
      </w:r>
    </w:p>
    <w:p w14:paraId="68C33333" w14:textId="77777777" w:rsidR="00706C6A" w:rsidRPr="00706C6A" w:rsidRDefault="00706C6A" w:rsidP="00706C6A">
      <w:pPr>
        <w:pStyle w:val="NoSpacing"/>
        <w:rPr>
          <w:szCs w:val="20"/>
        </w:rPr>
      </w:pPr>
      <w:r w:rsidRPr="00706C6A">
        <w:rPr>
          <w:szCs w:val="20"/>
        </w:rPr>
        <w:t xml:space="preserve">        &lt;/config&gt;</w:t>
      </w:r>
    </w:p>
    <w:p w14:paraId="23902823" w14:textId="77777777" w:rsidR="00706C6A" w:rsidRPr="00706C6A" w:rsidRDefault="00706C6A" w:rsidP="00706C6A">
      <w:pPr>
        <w:pStyle w:val="NoSpacing"/>
        <w:rPr>
          <w:szCs w:val="20"/>
        </w:rPr>
      </w:pPr>
      <w:r w:rsidRPr="00706C6A">
        <w:rPr>
          <w:szCs w:val="20"/>
        </w:rPr>
        <w:t xml:space="preserve">        &lt;config&gt;</w:t>
      </w:r>
    </w:p>
    <w:p w14:paraId="6C607CD0" w14:textId="77777777" w:rsidR="00706C6A" w:rsidRPr="00706C6A" w:rsidRDefault="00706C6A" w:rsidP="00706C6A">
      <w:pPr>
        <w:pStyle w:val="NoSpacing"/>
        <w:rPr>
          <w:szCs w:val="20"/>
        </w:rPr>
      </w:pPr>
      <w:r w:rsidRPr="00706C6A">
        <w:rPr>
          <w:szCs w:val="20"/>
        </w:rPr>
        <w:t xml:space="preserve">            &lt;name&gt;reducedataslicing&lt;/name&gt;</w:t>
      </w:r>
    </w:p>
    <w:p w14:paraId="4CA116F2" w14:textId="77777777" w:rsidR="00706C6A" w:rsidRPr="00706C6A" w:rsidRDefault="00706C6A" w:rsidP="00706C6A">
      <w:pPr>
        <w:pStyle w:val="NoSpacing"/>
        <w:rPr>
          <w:szCs w:val="20"/>
        </w:rPr>
      </w:pPr>
      <w:r w:rsidRPr="00706C6A">
        <w:rPr>
          <w:szCs w:val="20"/>
        </w:rPr>
        <w:t xml:space="preserve">            &lt;value&gt;true&lt;/value&gt;</w:t>
      </w:r>
    </w:p>
    <w:p w14:paraId="5AFA2498" w14:textId="77777777" w:rsidR="00706C6A" w:rsidRPr="00706C6A" w:rsidRDefault="00706C6A" w:rsidP="00706C6A">
      <w:pPr>
        <w:pStyle w:val="NoSpacing"/>
        <w:rPr>
          <w:szCs w:val="20"/>
        </w:rPr>
      </w:pPr>
      <w:r w:rsidRPr="00706C6A">
        <w:rPr>
          <w:szCs w:val="20"/>
        </w:rPr>
        <w:t xml:space="preserve">            &lt;configClass&gt;ControllerInfo&lt;/configClass&gt;</w:t>
      </w:r>
    </w:p>
    <w:p w14:paraId="495ABD86" w14:textId="77777777" w:rsidR="00706C6A" w:rsidRPr="00706C6A" w:rsidRDefault="00706C6A" w:rsidP="00706C6A">
      <w:pPr>
        <w:pStyle w:val="NoSpacing"/>
        <w:rPr>
          <w:szCs w:val="20"/>
        </w:rPr>
      </w:pPr>
      <w:r w:rsidRPr="00706C6A">
        <w:rPr>
          <w:szCs w:val="20"/>
        </w:rPr>
        <w:t xml:space="preserve">        &lt;/config&gt;</w:t>
      </w:r>
    </w:p>
    <w:p w14:paraId="3925A382" w14:textId="77777777" w:rsidR="00706C6A" w:rsidRPr="00706C6A" w:rsidRDefault="00706C6A" w:rsidP="00706C6A">
      <w:pPr>
        <w:pStyle w:val="NoSpacing"/>
        <w:rPr>
          <w:szCs w:val="20"/>
        </w:rPr>
      </w:pPr>
      <w:r w:rsidRPr="00706C6A">
        <w:rPr>
          <w:szCs w:val="20"/>
        </w:rPr>
        <w:t xml:space="preserve">        &lt;config&gt;</w:t>
      </w:r>
    </w:p>
    <w:p w14:paraId="73FE864B" w14:textId="77777777" w:rsidR="00706C6A" w:rsidRPr="00706C6A" w:rsidRDefault="00706C6A" w:rsidP="00706C6A">
      <w:pPr>
        <w:pStyle w:val="NoSpacing"/>
        <w:rPr>
          <w:szCs w:val="20"/>
        </w:rPr>
      </w:pPr>
      <w:r w:rsidRPr="00706C6A">
        <w:rPr>
          <w:szCs w:val="20"/>
        </w:rPr>
        <w:t xml:space="preserve">            &lt;name&gt;eventdumpfile&lt;/name&gt;</w:t>
      </w:r>
    </w:p>
    <w:p w14:paraId="0672E3CF" w14:textId="77777777" w:rsidR="00706C6A" w:rsidRPr="00706C6A" w:rsidRDefault="00706C6A" w:rsidP="00706C6A">
      <w:pPr>
        <w:pStyle w:val="NoSpacing"/>
        <w:rPr>
          <w:szCs w:val="20"/>
        </w:rPr>
      </w:pPr>
      <w:r w:rsidRPr="00706C6A">
        <w:rPr>
          <w:szCs w:val="20"/>
        </w:rPr>
        <w:t xml:space="preserve">            &lt;value&gt;/var/log/xbrc/eventdump.txt&lt;/value&gt;</w:t>
      </w:r>
    </w:p>
    <w:p w14:paraId="009A39B8" w14:textId="77777777" w:rsidR="00706C6A" w:rsidRPr="00706C6A" w:rsidRDefault="00706C6A" w:rsidP="00706C6A">
      <w:pPr>
        <w:pStyle w:val="NoSpacing"/>
        <w:rPr>
          <w:szCs w:val="20"/>
        </w:rPr>
      </w:pPr>
      <w:r w:rsidRPr="00706C6A">
        <w:rPr>
          <w:szCs w:val="20"/>
        </w:rPr>
        <w:t xml:space="preserve">            &lt;configClass&gt;ControllerInfo&lt;/configClass&gt;</w:t>
      </w:r>
    </w:p>
    <w:p w14:paraId="37A50031" w14:textId="77777777" w:rsidR="00706C6A" w:rsidRPr="00706C6A" w:rsidRDefault="00706C6A" w:rsidP="00706C6A">
      <w:pPr>
        <w:pStyle w:val="NoSpacing"/>
        <w:rPr>
          <w:szCs w:val="20"/>
        </w:rPr>
      </w:pPr>
      <w:r w:rsidRPr="00706C6A">
        <w:rPr>
          <w:szCs w:val="20"/>
        </w:rPr>
        <w:t xml:space="preserve">        &lt;/config&gt;</w:t>
      </w:r>
    </w:p>
    <w:p w14:paraId="5005220E" w14:textId="77777777" w:rsidR="00706C6A" w:rsidRPr="00706C6A" w:rsidRDefault="00706C6A" w:rsidP="00706C6A">
      <w:pPr>
        <w:pStyle w:val="NoSpacing"/>
        <w:rPr>
          <w:szCs w:val="20"/>
        </w:rPr>
      </w:pPr>
      <w:r w:rsidRPr="00706C6A">
        <w:rPr>
          <w:szCs w:val="20"/>
        </w:rPr>
        <w:t xml:space="preserve">        &lt;config&gt;</w:t>
      </w:r>
    </w:p>
    <w:p w14:paraId="6FF8589C" w14:textId="77777777" w:rsidR="00706C6A" w:rsidRPr="00706C6A" w:rsidRDefault="00706C6A" w:rsidP="00706C6A">
      <w:pPr>
        <w:pStyle w:val="NoSpacing"/>
        <w:rPr>
          <w:szCs w:val="20"/>
        </w:rPr>
      </w:pPr>
      <w:r w:rsidRPr="00706C6A">
        <w:rPr>
          <w:szCs w:val="20"/>
        </w:rPr>
        <w:t xml:space="preserve">            &lt;name&gt;idmscachetime_sec&lt;/name&gt;</w:t>
      </w:r>
    </w:p>
    <w:p w14:paraId="256C5D99" w14:textId="77777777" w:rsidR="00706C6A" w:rsidRPr="00706C6A" w:rsidRDefault="00706C6A" w:rsidP="00706C6A">
      <w:pPr>
        <w:pStyle w:val="NoSpacing"/>
        <w:rPr>
          <w:szCs w:val="20"/>
        </w:rPr>
      </w:pPr>
      <w:r w:rsidRPr="00706C6A">
        <w:rPr>
          <w:szCs w:val="20"/>
        </w:rPr>
        <w:t xml:space="preserve">            &lt;value&gt;1800&lt;/value&gt;</w:t>
      </w:r>
    </w:p>
    <w:p w14:paraId="494F730D" w14:textId="77777777" w:rsidR="00706C6A" w:rsidRPr="00706C6A" w:rsidRDefault="00706C6A" w:rsidP="00706C6A">
      <w:pPr>
        <w:pStyle w:val="NoSpacing"/>
        <w:rPr>
          <w:szCs w:val="20"/>
        </w:rPr>
      </w:pPr>
      <w:r w:rsidRPr="00706C6A">
        <w:rPr>
          <w:szCs w:val="20"/>
        </w:rPr>
        <w:t xml:space="preserve">            &lt;configClass&gt;ControllerInfo&lt;/configClass&gt;</w:t>
      </w:r>
    </w:p>
    <w:p w14:paraId="07FD839B" w14:textId="77777777" w:rsidR="00706C6A" w:rsidRPr="00706C6A" w:rsidRDefault="00706C6A" w:rsidP="00706C6A">
      <w:pPr>
        <w:pStyle w:val="NoSpacing"/>
        <w:rPr>
          <w:szCs w:val="20"/>
        </w:rPr>
      </w:pPr>
      <w:r w:rsidRPr="00706C6A">
        <w:rPr>
          <w:szCs w:val="20"/>
        </w:rPr>
        <w:t xml:space="preserve">        &lt;/config&gt;</w:t>
      </w:r>
    </w:p>
    <w:p w14:paraId="23AE8888" w14:textId="77777777" w:rsidR="00706C6A" w:rsidRPr="00706C6A" w:rsidRDefault="00706C6A" w:rsidP="00706C6A">
      <w:pPr>
        <w:pStyle w:val="NoSpacing"/>
        <w:rPr>
          <w:szCs w:val="20"/>
        </w:rPr>
      </w:pPr>
      <w:r w:rsidRPr="00706C6A">
        <w:rPr>
          <w:szCs w:val="20"/>
        </w:rPr>
        <w:t xml:space="preserve">        &lt;config&gt;</w:t>
      </w:r>
    </w:p>
    <w:p w14:paraId="79B89E39" w14:textId="77777777" w:rsidR="00706C6A" w:rsidRPr="00706C6A" w:rsidRDefault="00706C6A" w:rsidP="00706C6A">
      <w:pPr>
        <w:pStyle w:val="NoSpacing"/>
        <w:rPr>
          <w:szCs w:val="20"/>
        </w:rPr>
      </w:pPr>
      <w:r w:rsidRPr="00706C6A">
        <w:rPr>
          <w:szCs w:val="20"/>
        </w:rPr>
        <w:t xml:space="preserve">            &lt;name&gt;updatestreamqueuesize&lt;/name&gt;</w:t>
      </w:r>
    </w:p>
    <w:p w14:paraId="3A9AE239" w14:textId="77777777" w:rsidR="00706C6A" w:rsidRPr="00706C6A" w:rsidRDefault="00706C6A" w:rsidP="00706C6A">
      <w:pPr>
        <w:pStyle w:val="NoSpacing"/>
        <w:rPr>
          <w:szCs w:val="20"/>
        </w:rPr>
      </w:pPr>
      <w:r w:rsidRPr="00706C6A">
        <w:rPr>
          <w:szCs w:val="20"/>
        </w:rPr>
        <w:t xml:space="preserve">            &lt;value&gt;1000&lt;/value&gt;</w:t>
      </w:r>
    </w:p>
    <w:p w14:paraId="62E585BD" w14:textId="77777777" w:rsidR="00706C6A" w:rsidRPr="00706C6A" w:rsidRDefault="00706C6A" w:rsidP="00706C6A">
      <w:pPr>
        <w:pStyle w:val="NoSpacing"/>
        <w:rPr>
          <w:szCs w:val="20"/>
        </w:rPr>
      </w:pPr>
      <w:r w:rsidRPr="00706C6A">
        <w:rPr>
          <w:szCs w:val="20"/>
        </w:rPr>
        <w:t xml:space="preserve">            &lt;configClass&gt;ControllerInfo&lt;/configClass&gt;</w:t>
      </w:r>
    </w:p>
    <w:p w14:paraId="1A48861E" w14:textId="77777777" w:rsidR="00706C6A" w:rsidRPr="00706C6A" w:rsidRDefault="00706C6A" w:rsidP="00706C6A">
      <w:pPr>
        <w:pStyle w:val="NoSpacing"/>
        <w:rPr>
          <w:szCs w:val="20"/>
        </w:rPr>
      </w:pPr>
      <w:r w:rsidRPr="00706C6A">
        <w:rPr>
          <w:szCs w:val="20"/>
        </w:rPr>
        <w:t xml:space="preserve">        &lt;/config&gt;</w:t>
      </w:r>
    </w:p>
    <w:p w14:paraId="6B4DFA4C" w14:textId="77777777" w:rsidR="00706C6A" w:rsidRPr="00706C6A" w:rsidRDefault="00706C6A" w:rsidP="00706C6A">
      <w:pPr>
        <w:pStyle w:val="NoSpacing"/>
        <w:rPr>
          <w:szCs w:val="20"/>
        </w:rPr>
      </w:pPr>
      <w:r w:rsidRPr="00706C6A">
        <w:rPr>
          <w:szCs w:val="20"/>
        </w:rPr>
        <w:t xml:space="preserve">        &lt;config&gt;</w:t>
      </w:r>
    </w:p>
    <w:p w14:paraId="298827CD" w14:textId="77777777" w:rsidR="00706C6A" w:rsidRPr="00706C6A" w:rsidRDefault="00706C6A" w:rsidP="00706C6A">
      <w:pPr>
        <w:pStyle w:val="NoSpacing"/>
        <w:rPr>
          <w:szCs w:val="20"/>
        </w:rPr>
      </w:pPr>
      <w:r w:rsidRPr="00706C6A">
        <w:rPr>
          <w:szCs w:val="20"/>
        </w:rPr>
        <w:t xml:space="preserve">            &lt;name&gt;errorSequence&lt;/name&gt;</w:t>
      </w:r>
    </w:p>
    <w:p w14:paraId="676BB66B" w14:textId="77777777" w:rsidR="00706C6A" w:rsidRPr="00706C6A" w:rsidRDefault="00706C6A" w:rsidP="00706C6A">
      <w:pPr>
        <w:pStyle w:val="NoSpacing"/>
        <w:rPr>
          <w:szCs w:val="20"/>
        </w:rPr>
      </w:pPr>
      <w:r w:rsidRPr="00706C6A">
        <w:rPr>
          <w:szCs w:val="20"/>
        </w:rPr>
        <w:t xml:space="preserve">            &lt;value&gt;blue&lt;/value&gt;</w:t>
      </w:r>
    </w:p>
    <w:p w14:paraId="2A4203A2" w14:textId="77777777" w:rsidR="00706C6A" w:rsidRPr="00706C6A" w:rsidRDefault="00706C6A" w:rsidP="00706C6A">
      <w:pPr>
        <w:pStyle w:val="NoSpacing"/>
        <w:rPr>
          <w:szCs w:val="20"/>
        </w:rPr>
      </w:pPr>
      <w:r w:rsidRPr="00706C6A">
        <w:rPr>
          <w:szCs w:val="20"/>
        </w:rPr>
        <w:t xml:space="preserve">            &lt;configClass&gt;ControllerInfo&lt;/configClass&gt;</w:t>
      </w:r>
    </w:p>
    <w:p w14:paraId="419232BF" w14:textId="77777777" w:rsidR="00706C6A" w:rsidRPr="00706C6A" w:rsidRDefault="00706C6A" w:rsidP="00706C6A">
      <w:pPr>
        <w:pStyle w:val="NoSpacing"/>
        <w:rPr>
          <w:szCs w:val="20"/>
        </w:rPr>
      </w:pPr>
      <w:r w:rsidRPr="00706C6A">
        <w:rPr>
          <w:szCs w:val="20"/>
        </w:rPr>
        <w:t xml:space="preserve">        &lt;/config&gt;</w:t>
      </w:r>
    </w:p>
    <w:p w14:paraId="20B19B83" w14:textId="77777777" w:rsidR="00706C6A" w:rsidRPr="00706C6A" w:rsidRDefault="00706C6A" w:rsidP="00706C6A">
      <w:pPr>
        <w:pStyle w:val="NoSpacing"/>
        <w:rPr>
          <w:szCs w:val="20"/>
        </w:rPr>
      </w:pPr>
      <w:r w:rsidRPr="00706C6A">
        <w:rPr>
          <w:szCs w:val="20"/>
        </w:rPr>
        <w:t xml:space="preserve">        &lt;config&gt;</w:t>
      </w:r>
    </w:p>
    <w:p w14:paraId="58A7A710" w14:textId="77777777" w:rsidR="00706C6A" w:rsidRPr="00706C6A" w:rsidRDefault="00706C6A" w:rsidP="00706C6A">
      <w:pPr>
        <w:pStyle w:val="NoSpacing"/>
        <w:rPr>
          <w:szCs w:val="20"/>
        </w:rPr>
      </w:pPr>
      <w:r w:rsidRPr="00706C6A">
        <w:rPr>
          <w:szCs w:val="20"/>
        </w:rPr>
        <w:t xml:space="preserve">            &lt;name&gt;castloginoklight&lt;/name&gt;</w:t>
      </w:r>
    </w:p>
    <w:p w14:paraId="32C0ECAD" w14:textId="77777777" w:rsidR="00706C6A" w:rsidRPr="00706C6A" w:rsidRDefault="00706C6A" w:rsidP="00706C6A">
      <w:pPr>
        <w:pStyle w:val="NoSpacing"/>
        <w:rPr>
          <w:szCs w:val="20"/>
        </w:rPr>
      </w:pPr>
      <w:r w:rsidRPr="00706C6A">
        <w:rPr>
          <w:szCs w:val="20"/>
        </w:rPr>
        <w:t xml:space="preserve">            &lt;value&gt;entry_login_ok&lt;/value&gt;</w:t>
      </w:r>
    </w:p>
    <w:p w14:paraId="2E4476D9" w14:textId="77777777" w:rsidR="00706C6A" w:rsidRPr="00706C6A" w:rsidRDefault="00706C6A" w:rsidP="00706C6A">
      <w:pPr>
        <w:pStyle w:val="NoSpacing"/>
        <w:rPr>
          <w:szCs w:val="20"/>
        </w:rPr>
      </w:pPr>
      <w:r w:rsidRPr="00706C6A">
        <w:rPr>
          <w:szCs w:val="20"/>
        </w:rPr>
        <w:t xml:space="preserve">            &lt;configClass&gt;ParkEntryModelConfig&lt;/configClass&gt;</w:t>
      </w:r>
    </w:p>
    <w:p w14:paraId="1390400C" w14:textId="77777777" w:rsidR="00706C6A" w:rsidRPr="00706C6A" w:rsidRDefault="00706C6A" w:rsidP="00706C6A">
      <w:pPr>
        <w:pStyle w:val="NoSpacing"/>
        <w:rPr>
          <w:szCs w:val="20"/>
        </w:rPr>
      </w:pPr>
      <w:r w:rsidRPr="00706C6A">
        <w:rPr>
          <w:szCs w:val="20"/>
        </w:rPr>
        <w:t xml:space="preserve">        &lt;/config&gt;</w:t>
      </w:r>
    </w:p>
    <w:p w14:paraId="1FF5BE57" w14:textId="77777777" w:rsidR="00706C6A" w:rsidRPr="00706C6A" w:rsidRDefault="00706C6A" w:rsidP="00706C6A">
      <w:pPr>
        <w:pStyle w:val="NoSpacing"/>
        <w:rPr>
          <w:szCs w:val="20"/>
        </w:rPr>
      </w:pPr>
      <w:r w:rsidRPr="00706C6A">
        <w:rPr>
          <w:szCs w:val="20"/>
        </w:rPr>
        <w:t xml:space="preserve">        &lt;config&gt;</w:t>
      </w:r>
    </w:p>
    <w:p w14:paraId="3193C900" w14:textId="77777777" w:rsidR="00706C6A" w:rsidRPr="00706C6A" w:rsidRDefault="00706C6A" w:rsidP="00706C6A">
      <w:pPr>
        <w:pStyle w:val="NoSpacing"/>
        <w:rPr>
          <w:szCs w:val="20"/>
        </w:rPr>
      </w:pPr>
      <w:r w:rsidRPr="00706C6A">
        <w:rPr>
          <w:szCs w:val="20"/>
        </w:rPr>
        <w:t xml:space="preserve">            &lt;name&gt;omniid&lt;/name&gt;</w:t>
      </w:r>
    </w:p>
    <w:p w14:paraId="0D92E416" w14:textId="77777777" w:rsidR="00706C6A" w:rsidRPr="00706C6A" w:rsidRDefault="00706C6A" w:rsidP="00706C6A">
      <w:pPr>
        <w:pStyle w:val="NoSpacing"/>
        <w:rPr>
          <w:szCs w:val="20"/>
        </w:rPr>
      </w:pPr>
      <w:r w:rsidRPr="00706C6A">
        <w:rPr>
          <w:szCs w:val="20"/>
        </w:rPr>
        <w:t xml:space="preserve">            &lt;value&gt;800011&lt;/value&gt;</w:t>
      </w:r>
    </w:p>
    <w:p w14:paraId="5744E6B9" w14:textId="77777777" w:rsidR="00706C6A" w:rsidRPr="00706C6A" w:rsidRDefault="00706C6A" w:rsidP="00706C6A">
      <w:pPr>
        <w:pStyle w:val="NoSpacing"/>
        <w:rPr>
          <w:szCs w:val="20"/>
        </w:rPr>
      </w:pPr>
      <w:r w:rsidRPr="00706C6A">
        <w:rPr>
          <w:szCs w:val="20"/>
        </w:rPr>
        <w:t xml:space="preserve">            &lt;configClass&gt;ParkEntryModelConfig&lt;/configClass&gt;</w:t>
      </w:r>
    </w:p>
    <w:p w14:paraId="09543308" w14:textId="77777777" w:rsidR="00706C6A" w:rsidRPr="00706C6A" w:rsidRDefault="00706C6A" w:rsidP="00706C6A">
      <w:pPr>
        <w:pStyle w:val="NoSpacing"/>
        <w:rPr>
          <w:szCs w:val="20"/>
        </w:rPr>
      </w:pPr>
      <w:r w:rsidRPr="00706C6A">
        <w:rPr>
          <w:szCs w:val="20"/>
        </w:rPr>
        <w:t xml:space="preserve">        &lt;/config&gt;</w:t>
      </w:r>
    </w:p>
    <w:p w14:paraId="7E367BFD" w14:textId="77777777" w:rsidR="00706C6A" w:rsidRPr="00706C6A" w:rsidRDefault="00706C6A" w:rsidP="00706C6A">
      <w:pPr>
        <w:pStyle w:val="NoSpacing"/>
        <w:rPr>
          <w:szCs w:val="20"/>
        </w:rPr>
      </w:pPr>
      <w:r w:rsidRPr="00706C6A">
        <w:rPr>
          <w:szCs w:val="20"/>
        </w:rPr>
        <w:t xml:space="preserve">        &lt;config&gt;</w:t>
      </w:r>
    </w:p>
    <w:p w14:paraId="0B3FA10F" w14:textId="77777777" w:rsidR="00706C6A" w:rsidRPr="00706C6A" w:rsidRDefault="00706C6A" w:rsidP="00706C6A">
      <w:pPr>
        <w:pStyle w:val="NoSpacing"/>
        <w:rPr>
          <w:szCs w:val="20"/>
        </w:rPr>
      </w:pPr>
      <w:r w:rsidRPr="00706C6A">
        <w:rPr>
          <w:szCs w:val="20"/>
        </w:rPr>
        <w:t xml:space="preserve">            &lt;name&gt;failureTimeout_msec&lt;/name&gt;</w:t>
      </w:r>
    </w:p>
    <w:p w14:paraId="23127193" w14:textId="77777777" w:rsidR="00706C6A" w:rsidRPr="00706C6A" w:rsidRDefault="00706C6A" w:rsidP="00706C6A">
      <w:pPr>
        <w:pStyle w:val="NoSpacing"/>
        <w:rPr>
          <w:szCs w:val="20"/>
        </w:rPr>
      </w:pPr>
      <w:r w:rsidRPr="00706C6A">
        <w:rPr>
          <w:szCs w:val="20"/>
        </w:rPr>
        <w:t xml:space="preserve">            &lt;value&gt;0&lt;/value&gt;</w:t>
      </w:r>
    </w:p>
    <w:p w14:paraId="159BE5ED" w14:textId="77777777" w:rsidR="00706C6A" w:rsidRPr="00706C6A" w:rsidRDefault="00706C6A" w:rsidP="00706C6A">
      <w:pPr>
        <w:pStyle w:val="NoSpacing"/>
        <w:rPr>
          <w:szCs w:val="20"/>
        </w:rPr>
      </w:pPr>
      <w:r w:rsidRPr="00706C6A">
        <w:rPr>
          <w:szCs w:val="20"/>
        </w:rPr>
        <w:t xml:space="preserve">            &lt;configClass&gt;ControllerInfo&lt;/configClass&gt;</w:t>
      </w:r>
    </w:p>
    <w:p w14:paraId="18D0808E" w14:textId="77777777" w:rsidR="00706C6A" w:rsidRPr="00706C6A" w:rsidRDefault="00706C6A" w:rsidP="00706C6A">
      <w:pPr>
        <w:pStyle w:val="NoSpacing"/>
        <w:rPr>
          <w:szCs w:val="20"/>
        </w:rPr>
      </w:pPr>
      <w:r w:rsidRPr="00706C6A">
        <w:rPr>
          <w:szCs w:val="20"/>
        </w:rPr>
        <w:t xml:space="preserve">        &lt;/config&gt;</w:t>
      </w:r>
    </w:p>
    <w:p w14:paraId="11E077B1" w14:textId="77777777" w:rsidR="00706C6A" w:rsidRPr="00706C6A" w:rsidRDefault="00706C6A" w:rsidP="00706C6A">
      <w:pPr>
        <w:pStyle w:val="NoSpacing"/>
        <w:rPr>
          <w:szCs w:val="20"/>
        </w:rPr>
      </w:pPr>
      <w:r w:rsidRPr="00706C6A">
        <w:rPr>
          <w:szCs w:val="20"/>
        </w:rPr>
        <w:t xml:space="preserve">        &lt;config&gt;</w:t>
      </w:r>
    </w:p>
    <w:p w14:paraId="6B5C8C4D" w14:textId="77777777" w:rsidR="00706C6A" w:rsidRPr="00706C6A" w:rsidRDefault="00706C6A" w:rsidP="00706C6A">
      <w:pPr>
        <w:pStyle w:val="NoSpacing"/>
        <w:rPr>
          <w:szCs w:val="20"/>
        </w:rPr>
      </w:pPr>
      <w:r w:rsidRPr="00706C6A">
        <w:rPr>
          <w:szCs w:val="20"/>
        </w:rPr>
        <w:t xml:space="preserve">            &lt;name&gt;webserverthreadcount&lt;/name&gt;</w:t>
      </w:r>
    </w:p>
    <w:p w14:paraId="587F5F5B" w14:textId="77777777" w:rsidR="00706C6A" w:rsidRPr="00706C6A" w:rsidRDefault="00706C6A" w:rsidP="00706C6A">
      <w:pPr>
        <w:pStyle w:val="NoSpacing"/>
        <w:rPr>
          <w:szCs w:val="20"/>
        </w:rPr>
      </w:pPr>
      <w:r w:rsidRPr="00706C6A">
        <w:rPr>
          <w:szCs w:val="20"/>
        </w:rPr>
        <w:t xml:space="preserve">            &lt;value&gt;32&lt;/value&gt;</w:t>
      </w:r>
    </w:p>
    <w:p w14:paraId="297A09CA" w14:textId="77777777" w:rsidR="00706C6A" w:rsidRPr="00706C6A" w:rsidRDefault="00706C6A" w:rsidP="00706C6A">
      <w:pPr>
        <w:pStyle w:val="NoSpacing"/>
        <w:rPr>
          <w:szCs w:val="20"/>
        </w:rPr>
      </w:pPr>
      <w:r w:rsidRPr="00706C6A">
        <w:rPr>
          <w:szCs w:val="20"/>
        </w:rPr>
        <w:t xml:space="preserve">            &lt;configClass&gt;ControllerInfo&lt;/configClass&gt;</w:t>
      </w:r>
    </w:p>
    <w:p w14:paraId="49D65B28" w14:textId="77777777" w:rsidR="00706C6A" w:rsidRPr="00706C6A" w:rsidRDefault="00706C6A" w:rsidP="00706C6A">
      <w:pPr>
        <w:pStyle w:val="NoSpacing"/>
        <w:rPr>
          <w:szCs w:val="20"/>
        </w:rPr>
      </w:pPr>
      <w:r w:rsidRPr="00706C6A">
        <w:rPr>
          <w:szCs w:val="20"/>
        </w:rPr>
        <w:t xml:space="preserve">        &lt;/config&gt;</w:t>
      </w:r>
    </w:p>
    <w:p w14:paraId="3F73E007" w14:textId="77777777" w:rsidR="00706C6A" w:rsidRPr="00706C6A" w:rsidRDefault="00706C6A" w:rsidP="00706C6A">
      <w:pPr>
        <w:pStyle w:val="NoSpacing"/>
        <w:rPr>
          <w:szCs w:val="20"/>
        </w:rPr>
      </w:pPr>
      <w:r w:rsidRPr="00706C6A">
        <w:rPr>
          <w:szCs w:val="20"/>
        </w:rPr>
        <w:t xml:space="preserve">        &lt;config&gt;</w:t>
      </w:r>
    </w:p>
    <w:p w14:paraId="5B6645DB" w14:textId="77777777" w:rsidR="00706C6A" w:rsidRPr="00706C6A" w:rsidRDefault="00706C6A" w:rsidP="00706C6A">
      <w:pPr>
        <w:pStyle w:val="NoSpacing"/>
        <w:rPr>
          <w:szCs w:val="20"/>
        </w:rPr>
      </w:pPr>
      <w:r w:rsidRPr="00706C6A">
        <w:rPr>
          <w:szCs w:val="20"/>
        </w:rPr>
        <w:t xml:space="preserve">            &lt;name&gt;readerconnecttimeoutms&lt;/name&gt;</w:t>
      </w:r>
    </w:p>
    <w:p w14:paraId="7D92D02D" w14:textId="77777777" w:rsidR="00706C6A" w:rsidRPr="00706C6A" w:rsidRDefault="00706C6A" w:rsidP="00706C6A">
      <w:pPr>
        <w:pStyle w:val="NoSpacing"/>
        <w:rPr>
          <w:szCs w:val="20"/>
        </w:rPr>
      </w:pPr>
      <w:r w:rsidRPr="00706C6A">
        <w:rPr>
          <w:szCs w:val="20"/>
        </w:rPr>
        <w:t xml:space="preserve">            &lt;value&gt;2000&lt;/value&gt;</w:t>
      </w:r>
    </w:p>
    <w:p w14:paraId="04494497" w14:textId="77777777" w:rsidR="00706C6A" w:rsidRPr="00706C6A" w:rsidRDefault="00706C6A" w:rsidP="00706C6A">
      <w:pPr>
        <w:pStyle w:val="NoSpacing"/>
        <w:rPr>
          <w:szCs w:val="20"/>
        </w:rPr>
      </w:pPr>
      <w:r w:rsidRPr="00706C6A">
        <w:rPr>
          <w:szCs w:val="20"/>
        </w:rPr>
        <w:t xml:space="preserve">            &lt;configClass&gt;ParkEntryModelConfig&lt;/configClass&gt;</w:t>
      </w:r>
    </w:p>
    <w:p w14:paraId="09D8FA40" w14:textId="77777777" w:rsidR="00706C6A" w:rsidRPr="00706C6A" w:rsidRDefault="00706C6A" w:rsidP="00706C6A">
      <w:pPr>
        <w:pStyle w:val="NoSpacing"/>
        <w:rPr>
          <w:szCs w:val="20"/>
        </w:rPr>
      </w:pPr>
      <w:r w:rsidRPr="00706C6A">
        <w:rPr>
          <w:szCs w:val="20"/>
        </w:rPr>
        <w:t xml:space="preserve">        &lt;/config&gt;</w:t>
      </w:r>
    </w:p>
    <w:p w14:paraId="64050EDD" w14:textId="77777777" w:rsidR="00706C6A" w:rsidRPr="00706C6A" w:rsidRDefault="00706C6A" w:rsidP="00706C6A">
      <w:pPr>
        <w:pStyle w:val="NoSpacing"/>
        <w:rPr>
          <w:szCs w:val="20"/>
        </w:rPr>
      </w:pPr>
      <w:r w:rsidRPr="00706C6A">
        <w:rPr>
          <w:szCs w:val="20"/>
        </w:rPr>
        <w:t xml:space="preserve">        &lt;config&gt;</w:t>
      </w:r>
    </w:p>
    <w:p w14:paraId="3118152B" w14:textId="77777777" w:rsidR="00706C6A" w:rsidRPr="00706C6A" w:rsidRDefault="00706C6A" w:rsidP="00706C6A">
      <w:pPr>
        <w:pStyle w:val="NoSpacing"/>
        <w:rPr>
          <w:szCs w:val="20"/>
        </w:rPr>
      </w:pPr>
      <w:r w:rsidRPr="00706C6A">
        <w:rPr>
          <w:szCs w:val="20"/>
        </w:rPr>
        <w:t xml:space="preserve">            &lt;name&gt;readertimeprecisionms&lt;/name&gt;</w:t>
      </w:r>
    </w:p>
    <w:p w14:paraId="03F0E725" w14:textId="77777777" w:rsidR="00706C6A" w:rsidRPr="00706C6A" w:rsidRDefault="00706C6A" w:rsidP="00706C6A">
      <w:pPr>
        <w:pStyle w:val="NoSpacing"/>
        <w:rPr>
          <w:szCs w:val="20"/>
        </w:rPr>
      </w:pPr>
      <w:r w:rsidRPr="00706C6A">
        <w:rPr>
          <w:szCs w:val="20"/>
        </w:rPr>
        <w:t xml:space="preserve">            &lt;value&gt;1000&lt;/value&gt;</w:t>
      </w:r>
    </w:p>
    <w:p w14:paraId="4BE025B9" w14:textId="77777777" w:rsidR="00706C6A" w:rsidRPr="00706C6A" w:rsidRDefault="00706C6A" w:rsidP="00706C6A">
      <w:pPr>
        <w:pStyle w:val="NoSpacing"/>
        <w:rPr>
          <w:szCs w:val="20"/>
        </w:rPr>
      </w:pPr>
      <w:r w:rsidRPr="00706C6A">
        <w:rPr>
          <w:szCs w:val="20"/>
        </w:rPr>
        <w:t xml:space="preserve">            &lt;configClass&gt;ControllerInfo&lt;/configClass&gt;</w:t>
      </w:r>
    </w:p>
    <w:p w14:paraId="7113F548" w14:textId="77777777" w:rsidR="00706C6A" w:rsidRPr="00706C6A" w:rsidRDefault="00706C6A" w:rsidP="00706C6A">
      <w:pPr>
        <w:pStyle w:val="NoSpacing"/>
        <w:rPr>
          <w:szCs w:val="20"/>
        </w:rPr>
      </w:pPr>
      <w:r w:rsidRPr="00706C6A">
        <w:rPr>
          <w:szCs w:val="20"/>
        </w:rPr>
        <w:t xml:space="preserve">        &lt;/config&gt;</w:t>
      </w:r>
    </w:p>
    <w:p w14:paraId="25B5CB83" w14:textId="77777777" w:rsidR="00706C6A" w:rsidRPr="00706C6A" w:rsidRDefault="00706C6A" w:rsidP="00706C6A">
      <w:pPr>
        <w:pStyle w:val="NoSpacing"/>
        <w:rPr>
          <w:szCs w:val="20"/>
        </w:rPr>
      </w:pPr>
      <w:r w:rsidRPr="00706C6A">
        <w:rPr>
          <w:szCs w:val="20"/>
        </w:rPr>
        <w:t xml:space="preserve">        &lt;config&gt;</w:t>
      </w:r>
    </w:p>
    <w:p w14:paraId="4A4D19E9" w14:textId="77777777" w:rsidR="00706C6A" w:rsidRPr="00706C6A" w:rsidRDefault="00706C6A" w:rsidP="00706C6A">
      <w:pPr>
        <w:pStyle w:val="NoSpacing"/>
        <w:rPr>
          <w:szCs w:val="20"/>
        </w:rPr>
      </w:pPr>
      <w:r w:rsidRPr="00706C6A">
        <w:rPr>
          <w:szCs w:val="20"/>
        </w:rPr>
        <w:t xml:space="preserve">            &lt;name&gt;omniconnecttimeoutms&lt;/name&gt;</w:t>
      </w:r>
    </w:p>
    <w:p w14:paraId="0AE7D7C4" w14:textId="77777777" w:rsidR="00706C6A" w:rsidRPr="00706C6A" w:rsidRDefault="00706C6A" w:rsidP="00706C6A">
      <w:pPr>
        <w:pStyle w:val="NoSpacing"/>
        <w:rPr>
          <w:szCs w:val="20"/>
        </w:rPr>
      </w:pPr>
      <w:r w:rsidRPr="00706C6A">
        <w:rPr>
          <w:szCs w:val="20"/>
        </w:rPr>
        <w:t xml:space="preserve">            &lt;value&gt;4000&lt;/value&gt;</w:t>
      </w:r>
    </w:p>
    <w:p w14:paraId="7B4D1EB1" w14:textId="77777777" w:rsidR="00706C6A" w:rsidRPr="00706C6A" w:rsidRDefault="00706C6A" w:rsidP="00706C6A">
      <w:pPr>
        <w:pStyle w:val="NoSpacing"/>
        <w:rPr>
          <w:szCs w:val="20"/>
        </w:rPr>
      </w:pPr>
      <w:r w:rsidRPr="00706C6A">
        <w:rPr>
          <w:szCs w:val="20"/>
        </w:rPr>
        <w:t xml:space="preserve">            &lt;configClass&gt;ParkEntryModelConfig&lt;/configClass&gt;</w:t>
      </w:r>
    </w:p>
    <w:p w14:paraId="589F57BF" w14:textId="77777777" w:rsidR="00706C6A" w:rsidRPr="00706C6A" w:rsidRDefault="00706C6A" w:rsidP="00706C6A">
      <w:pPr>
        <w:pStyle w:val="NoSpacing"/>
        <w:rPr>
          <w:szCs w:val="20"/>
        </w:rPr>
      </w:pPr>
      <w:r w:rsidRPr="00706C6A">
        <w:rPr>
          <w:szCs w:val="20"/>
        </w:rPr>
        <w:t xml:space="preserve">        &lt;/config&gt;</w:t>
      </w:r>
    </w:p>
    <w:p w14:paraId="73F62681" w14:textId="77777777" w:rsidR="00706C6A" w:rsidRPr="00706C6A" w:rsidRDefault="00706C6A" w:rsidP="00706C6A">
      <w:pPr>
        <w:pStyle w:val="NoSpacing"/>
        <w:rPr>
          <w:szCs w:val="20"/>
        </w:rPr>
      </w:pPr>
      <w:r w:rsidRPr="00706C6A">
        <w:rPr>
          <w:szCs w:val="20"/>
        </w:rPr>
        <w:t xml:space="preserve">        &lt;config&gt;</w:t>
      </w:r>
    </w:p>
    <w:p w14:paraId="45302730" w14:textId="77777777" w:rsidR="00706C6A" w:rsidRPr="00706C6A" w:rsidRDefault="00706C6A" w:rsidP="00706C6A">
      <w:pPr>
        <w:pStyle w:val="NoSpacing"/>
        <w:rPr>
          <w:szCs w:val="20"/>
        </w:rPr>
      </w:pPr>
      <w:r w:rsidRPr="00706C6A">
        <w:rPr>
          <w:szCs w:val="20"/>
        </w:rPr>
        <w:t xml:space="preserve">            &lt;name&gt;readerhttptimeout_msec&lt;/name&gt;</w:t>
      </w:r>
    </w:p>
    <w:p w14:paraId="635C2DE2" w14:textId="77777777" w:rsidR="00706C6A" w:rsidRPr="00706C6A" w:rsidRDefault="00706C6A" w:rsidP="00706C6A">
      <w:pPr>
        <w:pStyle w:val="NoSpacing"/>
        <w:rPr>
          <w:szCs w:val="20"/>
        </w:rPr>
      </w:pPr>
      <w:r w:rsidRPr="00706C6A">
        <w:rPr>
          <w:szCs w:val="20"/>
        </w:rPr>
        <w:t xml:space="preserve">            &lt;value&gt;3000&lt;/value&gt;</w:t>
      </w:r>
    </w:p>
    <w:p w14:paraId="625921F3" w14:textId="77777777" w:rsidR="00706C6A" w:rsidRPr="00706C6A" w:rsidRDefault="00706C6A" w:rsidP="00706C6A">
      <w:pPr>
        <w:pStyle w:val="NoSpacing"/>
        <w:rPr>
          <w:szCs w:val="20"/>
        </w:rPr>
      </w:pPr>
      <w:r w:rsidRPr="00706C6A">
        <w:rPr>
          <w:szCs w:val="20"/>
        </w:rPr>
        <w:t xml:space="preserve">            &lt;configClass&gt;ControllerInfo&lt;/configClass&gt;</w:t>
      </w:r>
    </w:p>
    <w:p w14:paraId="107841DE" w14:textId="77777777" w:rsidR="00706C6A" w:rsidRPr="00706C6A" w:rsidRDefault="00706C6A" w:rsidP="00706C6A">
      <w:pPr>
        <w:pStyle w:val="NoSpacing"/>
        <w:rPr>
          <w:szCs w:val="20"/>
        </w:rPr>
      </w:pPr>
      <w:r w:rsidRPr="00706C6A">
        <w:rPr>
          <w:szCs w:val="20"/>
        </w:rPr>
        <w:t xml:space="preserve">        &lt;/config&gt;</w:t>
      </w:r>
    </w:p>
    <w:p w14:paraId="7083AC46" w14:textId="77777777" w:rsidR="00706C6A" w:rsidRPr="00706C6A" w:rsidRDefault="00706C6A" w:rsidP="00706C6A">
      <w:pPr>
        <w:pStyle w:val="NoSpacing"/>
        <w:rPr>
          <w:szCs w:val="20"/>
        </w:rPr>
      </w:pPr>
      <w:r w:rsidRPr="00706C6A">
        <w:rPr>
          <w:szCs w:val="20"/>
        </w:rPr>
        <w:t xml:space="preserve">        &lt;config&gt;</w:t>
      </w:r>
    </w:p>
    <w:p w14:paraId="0674F657" w14:textId="77777777" w:rsidR="00706C6A" w:rsidRPr="00706C6A" w:rsidRDefault="00706C6A" w:rsidP="00706C6A">
      <w:pPr>
        <w:pStyle w:val="NoSpacing"/>
        <w:rPr>
          <w:szCs w:val="20"/>
        </w:rPr>
      </w:pPr>
      <w:r w:rsidRPr="00706C6A">
        <w:rPr>
          <w:szCs w:val="20"/>
        </w:rPr>
        <w:t xml:space="preserve">            &lt;name&gt;verbose&lt;/name&gt;</w:t>
      </w:r>
    </w:p>
    <w:p w14:paraId="501B134A" w14:textId="77777777" w:rsidR="00706C6A" w:rsidRPr="00706C6A" w:rsidRDefault="00706C6A" w:rsidP="00706C6A">
      <w:pPr>
        <w:pStyle w:val="NoSpacing"/>
        <w:rPr>
          <w:szCs w:val="20"/>
        </w:rPr>
      </w:pPr>
      <w:r w:rsidRPr="00706C6A">
        <w:rPr>
          <w:szCs w:val="20"/>
        </w:rPr>
        <w:t xml:space="preserve">            &lt;value&gt;false&lt;/value&gt;</w:t>
      </w:r>
    </w:p>
    <w:p w14:paraId="39BFD3C0" w14:textId="77777777" w:rsidR="00706C6A" w:rsidRPr="00706C6A" w:rsidRDefault="00706C6A" w:rsidP="00706C6A">
      <w:pPr>
        <w:pStyle w:val="NoSpacing"/>
        <w:rPr>
          <w:szCs w:val="20"/>
        </w:rPr>
      </w:pPr>
      <w:r w:rsidRPr="00706C6A">
        <w:rPr>
          <w:szCs w:val="20"/>
        </w:rPr>
        <w:t xml:space="preserve">            &lt;configClass&gt;ControllerInfo&lt;/configClass&gt;</w:t>
      </w:r>
    </w:p>
    <w:p w14:paraId="0F2B4CBD" w14:textId="77777777" w:rsidR="00706C6A" w:rsidRPr="00706C6A" w:rsidRDefault="00706C6A" w:rsidP="00706C6A">
      <w:pPr>
        <w:pStyle w:val="NoSpacing"/>
        <w:rPr>
          <w:szCs w:val="20"/>
        </w:rPr>
      </w:pPr>
      <w:r w:rsidRPr="00706C6A">
        <w:rPr>
          <w:szCs w:val="20"/>
        </w:rPr>
        <w:t xml:space="preserve">        &lt;/config&gt;</w:t>
      </w:r>
    </w:p>
    <w:p w14:paraId="0B2B95ED" w14:textId="77777777" w:rsidR="00706C6A" w:rsidRPr="00706C6A" w:rsidRDefault="00706C6A" w:rsidP="00706C6A">
      <w:pPr>
        <w:pStyle w:val="NoSpacing"/>
        <w:rPr>
          <w:szCs w:val="20"/>
        </w:rPr>
      </w:pPr>
      <w:r w:rsidRPr="00706C6A">
        <w:rPr>
          <w:szCs w:val="20"/>
        </w:rPr>
        <w:t xml:space="preserve">        &lt;config&gt;</w:t>
      </w:r>
    </w:p>
    <w:p w14:paraId="22235F78" w14:textId="77777777" w:rsidR="00706C6A" w:rsidRPr="00706C6A" w:rsidRDefault="00706C6A" w:rsidP="00706C6A">
      <w:pPr>
        <w:pStyle w:val="NoSpacing"/>
        <w:rPr>
          <w:szCs w:val="20"/>
        </w:rPr>
      </w:pPr>
      <w:r w:rsidRPr="00706C6A">
        <w:rPr>
          <w:szCs w:val="20"/>
        </w:rPr>
        <w:t xml:space="preserve">            &lt;name&gt;securetapid&lt;/name&gt;</w:t>
      </w:r>
    </w:p>
    <w:p w14:paraId="4212452D" w14:textId="77777777" w:rsidR="00706C6A" w:rsidRPr="00706C6A" w:rsidRDefault="00706C6A" w:rsidP="00706C6A">
      <w:pPr>
        <w:pStyle w:val="NoSpacing"/>
        <w:rPr>
          <w:szCs w:val="20"/>
        </w:rPr>
      </w:pPr>
      <w:r w:rsidRPr="00706C6A">
        <w:rPr>
          <w:szCs w:val="20"/>
        </w:rPr>
        <w:t xml:space="preserve">            &lt;value&gt;false&lt;/value&gt;</w:t>
      </w:r>
    </w:p>
    <w:p w14:paraId="51F4AD3B" w14:textId="77777777" w:rsidR="00706C6A" w:rsidRPr="00706C6A" w:rsidRDefault="00706C6A" w:rsidP="00706C6A">
      <w:pPr>
        <w:pStyle w:val="NoSpacing"/>
        <w:rPr>
          <w:szCs w:val="20"/>
        </w:rPr>
      </w:pPr>
      <w:r w:rsidRPr="00706C6A">
        <w:rPr>
          <w:szCs w:val="20"/>
        </w:rPr>
        <w:t xml:space="preserve">            &lt;configClass&gt;ControllerInfo&lt;/configClass&gt;</w:t>
      </w:r>
    </w:p>
    <w:p w14:paraId="32A6A120" w14:textId="77777777" w:rsidR="00706C6A" w:rsidRPr="00706C6A" w:rsidRDefault="00706C6A" w:rsidP="00706C6A">
      <w:pPr>
        <w:pStyle w:val="NoSpacing"/>
        <w:rPr>
          <w:szCs w:val="20"/>
        </w:rPr>
      </w:pPr>
      <w:r w:rsidRPr="00706C6A">
        <w:rPr>
          <w:szCs w:val="20"/>
        </w:rPr>
        <w:t xml:space="preserve">        &lt;/config&gt;</w:t>
      </w:r>
    </w:p>
    <w:p w14:paraId="3D8029A8" w14:textId="77777777" w:rsidR="00706C6A" w:rsidRPr="00706C6A" w:rsidRDefault="00706C6A" w:rsidP="00706C6A">
      <w:pPr>
        <w:pStyle w:val="NoSpacing"/>
        <w:rPr>
          <w:szCs w:val="20"/>
        </w:rPr>
      </w:pPr>
      <w:r w:rsidRPr="00706C6A">
        <w:rPr>
          <w:szCs w:val="20"/>
        </w:rPr>
        <w:t xml:space="preserve">        &lt;config&gt;</w:t>
      </w:r>
    </w:p>
    <w:p w14:paraId="78CAF47C" w14:textId="77777777" w:rsidR="00706C6A" w:rsidRPr="00706C6A" w:rsidRDefault="00706C6A" w:rsidP="00706C6A">
      <w:pPr>
        <w:pStyle w:val="NoSpacing"/>
        <w:rPr>
          <w:szCs w:val="20"/>
        </w:rPr>
      </w:pPr>
      <w:r w:rsidRPr="00706C6A">
        <w:rPr>
          <w:szCs w:val="20"/>
        </w:rPr>
        <w:t xml:space="preserve">            &lt;name&gt;maximumThreshold&lt;/name&gt;</w:t>
      </w:r>
    </w:p>
    <w:p w14:paraId="1D122CD0" w14:textId="77777777" w:rsidR="00706C6A" w:rsidRPr="00706C6A" w:rsidRDefault="00706C6A" w:rsidP="00706C6A">
      <w:pPr>
        <w:pStyle w:val="NoSpacing"/>
        <w:rPr>
          <w:szCs w:val="20"/>
        </w:rPr>
      </w:pPr>
      <w:r w:rsidRPr="00706C6A">
        <w:rPr>
          <w:szCs w:val="20"/>
        </w:rPr>
        <w:t xml:space="preserve">            &lt;value&gt;-40&lt;/value&gt;</w:t>
      </w:r>
    </w:p>
    <w:p w14:paraId="5D4DF377" w14:textId="77777777" w:rsidR="00706C6A" w:rsidRPr="00706C6A" w:rsidRDefault="00706C6A" w:rsidP="00706C6A">
      <w:pPr>
        <w:pStyle w:val="NoSpacing"/>
        <w:rPr>
          <w:szCs w:val="20"/>
        </w:rPr>
      </w:pPr>
      <w:r w:rsidRPr="00706C6A">
        <w:rPr>
          <w:szCs w:val="20"/>
        </w:rPr>
        <w:t xml:space="preserve">            &lt;configClass&gt;ReaderConfig&lt;/configClass&gt;</w:t>
      </w:r>
    </w:p>
    <w:p w14:paraId="1281F626" w14:textId="77777777" w:rsidR="00706C6A" w:rsidRPr="00706C6A" w:rsidRDefault="00706C6A" w:rsidP="00706C6A">
      <w:pPr>
        <w:pStyle w:val="NoSpacing"/>
        <w:rPr>
          <w:szCs w:val="20"/>
        </w:rPr>
      </w:pPr>
      <w:r w:rsidRPr="00706C6A">
        <w:rPr>
          <w:szCs w:val="20"/>
        </w:rPr>
        <w:t xml:space="preserve">        &lt;/config&gt;</w:t>
      </w:r>
    </w:p>
    <w:p w14:paraId="1ECCC215" w14:textId="77777777" w:rsidR="00706C6A" w:rsidRPr="00706C6A" w:rsidRDefault="00706C6A" w:rsidP="00706C6A">
      <w:pPr>
        <w:pStyle w:val="NoSpacing"/>
        <w:rPr>
          <w:szCs w:val="20"/>
        </w:rPr>
      </w:pPr>
      <w:r w:rsidRPr="00706C6A">
        <w:rPr>
          <w:szCs w:val="20"/>
        </w:rPr>
        <w:t xml:space="preserve">        &lt;config&gt;</w:t>
      </w:r>
    </w:p>
    <w:p w14:paraId="303E74E6" w14:textId="77777777" w:rsidR="00706C6A" w:rsidRPr="00706C6A" w:rsidRDefault="00706C6A" w:rsidP="00706C6A">
      <w:pPr>
        <w:pStyle w:val="NoSpacing"/>
        <w:rPr>
          <w:szCs w:val="20"/>
        </w:rPr>
      </w:pPr>
      <w:r w:rsidRPr="00706C6A">
        <w:rPr>
          <w:szCs w:val="20"/>
        </w:rPr>
        <w:t xml:space="preserve">            &lt;name&gt;bioimagecapture&lt;/name&gt;</w:t>
      </w:r>
    </w:p>
    <w:p w14:paraId="67176A27" w14:textId="77777777" w:rsidR="00706C6A" w:rsidRPr="00706C6A" w:rsidRDefault="00706C6A" w:rsidP="00706C6A">
      <w:pPr>
        <w:pStyle w:val="NoSpacing"/>
        <w:rPr>
          <w:szCs w:val="20"/>
        </w:rPr>
      </w:pPr>
      <w:r w:rsidRPr="00706C6A">
        <w:rPr>
          <w:szCs w:val="20"/>
        </w:rPr>
        <w:t xml:space="preserve">            &lt;value&gt;false&lt;/value&gt;</w:t>
      </w:r>
    </w:p>
    <w:p w14:paraId="085048C4" w14:textId="77777777" w:rsidR="00706C6A" w:rsidRPr="00706C6A" w:rsidRDefault="00706C6A" w:rsidP="00706C6A">
      <w:pPr>
        <w:pStyle w:val="NoSpacing"/>
        <w:rPr>
          <w:szCs w:val="20"/>
        </w:rPr>
      </w:pPr>
      <w:r w:rsidRPr="00706C6A">
        <w:rPr>
          <w:szCs w:val="20"/>
        </w:rPr>
        <w:t xml:space="preserve">            &lt;configClass&gt;ControllerInfo&lt;/configClass&gt;</w:t>
      </w:r>
    </w:p>
    <w:p w14:paraId="0B043E94" w14:textId="77777777" w:rsidR="00706C6A" w:rsidRPr="00706C6A" w:rsidRDefault="00706C6A" w:rsidP="00706C6A">
      <w:pPr>
        <w:pStyle w:val="NoSpacing"/>
        <w:rPr>
          <w:szCs w:val="20"/>
        </w:rPr>
      </w:pPr>
      <w:r w:rsidRPr="00706C6A">
        <w:rPr>
          <w:szCs w:val="20"/>
        </w:rPr>
        <w:t xml:space="preserve">        &lt;/config&gt;</w:t>
      </w:r>
    </w:p>
    <w:p w14:paraId="3CE17029" w14:textId="77777777" w:rsidR="00706C6A" w:rsidRPr="00706C6A" w:rsidRDefault="00706C6A" w:rsidP="00706C6A">
      <w:pPr>
        <w:pStyle w:val="NoSpacing"/>
        <w:rPr>
          <w:szCs w:val="20"/>
        </w:rPr>
      </w:pPr>
      <w:r w:rsidRPr="00706C6A">
        <w:rPr>
          <w:szCs w:val="20"/>
        </w:rPr>
        <w:t xml:space="preserve">        &lt;config&gt;</w:t>
      </w:r>
    </w:p>
    <w:p w14:paraId="2F9897CF" w14:textId="77777777" w:rsidR="00706C6A" w:rsidRPr="00706C6A" w:rsidRDefault="00706C6A" w:rsidP="00706C6A">
      <w:pPr>
        <w:pStyle w:val="NoSpacing"/>
        <w:rPr>
          <w:szCs w:val="20"/>
        </w:rPr>
      </w:pPr>
      <w:r w:rsidRPr="00706C6A">
        <w:rPr>
          <w:szCs w:val="20"/>
        </w:rPr>
        <w:t xml:space="preserve">            &lt;name&gt;castAppThreadKeepAliveSec&lt;/name&gt;</w:t>
      </w:r>
    </w:p>
    <w:p w14:paraId="0C049B8C" w14:textId="77777777" w:rsidR="00706C6A" w:rsidRPr="00706C6A" w:rsidRDefault="00706C6A" w:rsidP="00706C6A">
      <w:pPr>
        <w:pStyle w:val="NoSpacing"/>
        <w:rPr>
          <w:szCs w:val="20"/>
        </w:rPr>
      </w:pPr>
      <w:r w:rsidRPr="00706C6A">
        <w:rPr>
          <w:szCs w:val="20"/>
        </w:rPr>
        <w:t xml:space="preserve">            &lt;value&gt;10&lt;/value&gt;</w:t>
      </w:r>
    </w:p>
    <w:p w14:paraId="27CFF7F1" w14:textId="77777777" w:rsidR="00706C6A" w:rsidRPr="00706C6A" w:rsidRDefault="00706C6A" w:rsidP="00706C6A">
      <w:pPr>
        <w:pStyle w:val="NoSpacing"/>
        <w:rPr>
          <w:szCs w:val="20"/>
        </w:rPr>
      </w:pPr>
      <w:r w:rsidRPr="00706C6A">
        <w:rPr>
          <w:szCs w:val="20"/>
        </w:rPr>
        <w:t xml:space="preserve">            &lt;configClass&gt;ParkEntryModelConfig&lt;/configClass&gt;</w:t>
      </w:r>
    </w:p>
    <w:p w14:paraId="7067A739" w14:textId="77777777" w:rsidR="00706C6A" w:rsidRPr="00706C6A" w:rsidRDefault="00706C6A" w:rsidP="00706C6A">
      <w:pPr>
        <w:pStyle w:val="NoSpacing"/>
        <w:rPr>
          <w:szCs w:val="20"/>
        </w:rPr>
      </w:pPr>
      <w:r w:rsidRPr="00706C6A">
        <w:rPr>
          <w:szCs w:val="20"/>
        </w:rPr>
        <w:t xml:space="preserve">        &lt;/config&gt;</w:t>
      </w:r>
    </w:p>
    <w:p w14:paraId="53872B45" w14:textId="77777777" w:rsidR="00706C6A" w:rsidRPr="00706C6A" w:rsidRDefault="00706C6A" w:rsidP="00706C6A">
      <w:pPr>
        <w:pStyle w:val="NoSpacing"/>
        <w:rPr>
          <w:szCs w:val="20"/>
        </w:rPr>
      </w:pPr>
      <w:r w:rsidRPr="00706C6A">
        <w:rPr>
          <w:szCs w:val="20"/>
        </w:rPr>
        <w:t xml:space="preserve">        &lt;config&gt;</w:t>
      </w:r>
    </w:p>
    <w:p w14:paraId="0393CFC2" w14:textId="77777777" w:rsidR="00706C6A" w:rsidRPr="00706C6A" w:rsidRDefault="00706C6A" w:rsidP="00706C6A">
      <w:pPr>
        <w:pStyle w:val="NoSpacing"/>
        <w:rPr>
          <w:szCs w:val="20"/>
        </w:rPr>
      </w:pPr>
      <w:r w:rsidRPr="00706C6A">
        <w:rPr>
          <w:szCs w:val="20"/>
        </w:rPr>
        <w:t xml:space="preserve">            &lt;name&gt;watchedbandtimeout&lt;/name&gt;</w:t>
      </w:r>
    </w:p>
    <w:p w14:paraId="58960936" w14:textId="77777777" w:rsidR="00706C6A" w:rsidRPr="00706C6A" w:rsidRDefault="00706C6A" w:rsidP="00706C6A">
      <w:pPr>
        <w:pStyle w:val="NoSpacing"/>
        <w:rPr>
          <w:szCs w:val="20"/>
        </w:rPr>
      </w:pPr>
      <w:r w:rsidRPr="00706C6A">
        <w:rPr>
          <w:szCs w:val="20"/>
        </w:rPr>
        <w:t xml:space="preserve">            &lt;value&gt;180&lt;/value&gt;</w:t>
      </w:r>
    </w:p>
    <w:p w14:paraId="0EEC3E41" w14:textId="77777777" w:rsidR="00706C6A" w:rsidRPr="00706C6A" w:rsidRDefault="00706C6A" w:rsidP="00706C6A">
      <w:pPr>
        <w:pStyle w:val="NoSpacing"/>
        <w:rPr>
          <w:szCs w:val="20"/>
        </w:rPr>
      </w:pPr>
      <w:r w:rsidRPr="00706C6A">
        <w:rPr>
          <w:szCs w:val="20"/>
        </w:rPr>
        <w:t xml:space="preserve">            &lt;configClass&gt;ControllerInfo&lt;/configClass&gt;</w:t>
      </w:r>
    </w:p>
    <w:p w14:paraId="181CEABB" w14:textId="77777777" w:rsidR="00706C6A" w:rsidRPr="00706C6A" w:rsidRDefault="00706C6A" w:rsidP="00706C6A">
      <w:pPr>
        <w:pStyle w:val="NoSpacing"/>
        <w:rPr>
          <w:szCs w:val="20"/>
        </w:rPr>
      </w:pPr>
      <w:r w:rsidRPr="00706C6A">
        <w:rPr>
          <w:szCs w:val="20"/>
        </w:rPr>
        <w:t xml:space="preserve">        &lt;/config&gt;</w:t>
      </w:r>
    </w:p>
    <w:p w14:paraId="2865B45E" w14:textId="77777777" w:rsidR="00706C6A" w:rsidRPr="00706C6A" w:rsidRDefault="00706C6A" w:rsidP="00706C6A">
      <w:pPr>
        <w:pStyle w:val="NoSpacing"/>
        <w:rPr>
          <w:szCs w:val="20"/>
        </w:rPr>
      </w:pPr>
      <w:r w:rsidRPr="00706C6A">
        <w:rPr>
          <w:szCs w:val="20"/>
        </w:rPr>
        <w:t xml:space="preserve">        &lt;config&gt;</w:t>
      </w:r>
    </w:p>
    <w:p w14:paraId="60C548F9" w14:textId="77777777" w:rsidR="00706C6A" w:rsidRPr="00706C6A" w:rsidRDefault="00706C6A" w:rsidP="00706C6A">
      <w:pPr>
        <w:pStyle w:val="NoSpacing"/>
        <w:rPr>
          <w:szCs w:val="20"/>
        </w:rPr>
      </w:pPr>
      <w:r w:rsidRPr="00706C6A">
        <w:rPr>
          <w:szCs w:val="20"/>
        </w:rPr>
        <w:t xml:space="preserve">            &lt;name&gt;thresholdSliderIncrement&lt;/name&gt;</w:t>
      </w:r>
    </w:p>
    <w:p w14:paraId="0B8D5599" w14:textId="77777777" w:rsidR="00706C6A" w:rsidRPr="00706C6A" w:rsidRDefault="00706C6A" w:rsidP="00706C6A">
      <w:pPr>
        <w:pStyle w:val="NoSpacing"/>
        <w:rPr>
          <w:szCs w:val="20"/>
        </w:rPr>
      </w:pPr>
      <w:r w:rsidRPr="00706C6A">
        <w:rPr>
          <w:szCs w:val="20"/>
        </w:rPr>
        <w:t xml:space="preserve">            &lt;value&gt;1&lt;/value&gt;</w:t>
      </w:r>
    </w:p>
    <w:p w14:paraId="48197997" w14:textId="77777777" w:rsidR="00706C6A" w:rsidRPr="00706C6A" w:rsidRDefault="00706C6A" w:rsidP="00706C6A">
      <w:pPr>
        <w:pStyle w:val="NoSpacing"/>
        <w:rPr>
          <w:szCs w:val="20"/>
        </w:rPr>
      </w:pPr>
      <w:r w:rsidRPr="00706C6A">
        <w:rPr>
          <w:szCs w:val="20"/>
        </w:rPr>
        <w:t xml:space="preserve">            &lt;configClass&gt;ReaderConfig&lt;/configClass&gt;</w:t>
      </w:r>
    </w:p>
    <w:p w14:paraId="145A79BD" w14:textId="77777777" w:rsidR="00706C6A" w:rsidRPr="00706C6A" w:rsidRDefault="00706C6A" w:rsidP="00706C6A">
      <w:pPr>
        <w:pStyle w:val="NoSpacing"/>
        <w:rPr>
          <w:szCs w:val="20"/>
        </w:rPr>
      </w:pPr>
      <w:r w:rsidRPr="00706C6A">
        <w:rPr>
          <w:szCs w:val="20"/>
        </w:rPr>
        <w:t xml:space="preserve">        &lt;/config&gt;</w:t>
      </w:r>
    </w:p>
    <w:p w14:paraId="6DFD0001" w14:textId="77777777" w:rsidR="00706C6A" w:rsidRPr="00706C6A" w:rsidRDefault="00706C6A" w:rsidP="00706C6A">
      <w:pPr>
        <w:pStyle w:val="NoSpacing"/>
        <w:rPr>
          <w:szCs w:val="20"/>
        </w:rPr>
      </w:pPr>
      <w:r w:rsidRPr="00706C6A">
        <w:rPr>
          <w:szCs w:val="20"/>
        </w:rPr>
        <w:t xml:space="preserve">        &lt;config&gt;</w:t>
      </w:r>
    </w:p>
    <w:p w14:paraId="1DF616FC" w14:textId="77777777" w:rsidR="00706C6A" w:rsidRPr="00706C6A" w:rsidRDefault="00706C6A" w:rsidP="00706C6A">
      <w:pPr>
        <w:pStyle w:val="NoSpacing"/>
        <w:rPr>
          <w:szCs w:val="20"/>
        </w:rPr>
      </w:pPr>
      <w:r w:rsidRPr="00706C6A">
        <w:rPr>
          <w:szCs w:val="20"/>
        </w:rPr>
        <w:t xml:space="preserve">            &lt;name&gt;saveBioImagesFrequency&lt;/name&gt;</w:t>
      </w:r>
    </w:p>
    <w:p w14:paraId="04DC7554" w14:textId="77777777" w:rsidR="00706C6A" w:rsidRPr="00706C6A" w:rsidRDefault="00706C6A" w:rsidP="00706C6A">
      <w:pPr>
        <w:pStyle w:val="NoSpacing"/>
        <w:rPr>
          <w:szCs w:val="20"/>
        </w:rPr>
      </w:pPr>
      <w:r w:rsidRPr="00706C6A">
        <w:rPr>
          <w:szCs w:val="20"/>
        </w:rPr>
        <w:t xml:space="preserve">            &lt;value&gt;1&lt;/value&gt;</w:t>
      </w:r>
    </w:p>
    <w:p w14:paraId="188DB856" w14:textId="77777777" w:rsidR="00706C6A" w:rsidRPr="00706C6A" w:rsidRDefault="00706C6A" w:rsidP="00706C6A">
      <w:pPr>
        <w:pStyle w:val="NoSpacing"/>
        <w:rPr>
          <w:szCs w:val="20"/>
        </w:rPr>
      </w:pPr>
      <w:r w:rsidRPr="00706C6A">
        <w:rPr>
          <w:szCs w:val="20"/>
        </w:rPr>
        <w:t xml:space="preserve">            &lt;configClass&gt;ParkEntryModelConfig&lt;/configClass&gt;</w:t>
      </w:r>
    </w:p>
    <w:p w14:paraId="0FE58427" w14:textId="77777777" w:rsidR="00706C6A" w:rsidRPr="00706C6A" w:rsidRDefault="00706C6A" w:rsidP="00706C6A">
      <w:pPr>
        <w:pStyle w:val="NoSpacing"/>
        <w:rPr>
          <w:szCs w:val="20"/>
        </w:rPr>
      </w:pPr>
      <w:r w:rsidRPr="00706C6A">
        <w:rPr>
          <w:szCs w:val="20"/>
        </w:rPr>
        <w:t xml:space="preserve">        &lt;/config&gt;</w:t>
      </w:r>
    </w:p>
    <w:p w14:paraId="730B7587" w14:textId="77777777" w:rsidR="00706C6A" w:rsidRPr="00706C6A" w:rsidRDefault="00706C6A" w:rsidP="00706C6A">
      <w:pPr>
        <w:pStyle w:val="NoSpacing"/>
        <w:rPr>
          <w:szCs w:val="20"/>
        </w:rPr>
      </w:pPr>
      <w:r w:rsidRPr="00706C6A">
        <w:rPr>
          <w:szCs w:val="20"/>
        </w:rPr>
        <w:t xml:space="preserve">        &lt;config&gt;</w:t>
      </w:r>
    </w:p>
    <w:p w14:paraId="19A8A013" w14:textId="77777777" w:rsidR="00706C6A" w:rsidRPr="00706C6A" w:rsidRDefault="00706C6A" w:rsidP="00706C6A">
      <w:pPr>
        <w:pStyle w:val="NoSpacing"/>
        <w:rPr>
          <w:szCs w:val="20"/>
        </w:rPr>
      </w:pPr>
      <w:r w:rsidRPr="00706C6A">
        <w:rPr>
          <w:szCs w:val="20"/>
        </w:rPr>
        <w:t xml:space="preserve">            &lt;name&gt;castloginokdurationms&lt;/name&gt;</w:t>
      </w:r>
    </w:p>
    <w:p w14:paraId="7511BF42" w14:textId="77777777" w:rsidR="00706C6A" w:rsidRPr="00706C6A" w:rsidRDefault="00706C6A" w:rsidP="00706C6A">
      <w:pPr>
        <w:pStyle w:val="NoSpacing"/>
        <w:rPr>
          <w:szCs w:val="20"/>
        </w:rPr>
      </w:pPr>
      <w:r w:rsidRPr="00706C6A">
        <w:rPr>
          <w:szCs w:val="20"/>
        </w:rPr>
        <w:t xml:space="preserve">            &lt;value&gt;0&lt;/value&gt;</w:t>
      </w:r>
    </w:p>
    <w:p w14:paraId="44E33652" w14:textId="77777777" w:rsidR="00706C6A" w:rsidRPr="00706C6A" w:rsidRDefault="00706C6A" w:rsidP="00706C6A">
      <w:pPr>
        <w:pStyle w:val="NoSpacing"/>
        <w:rPr>
          <w:szCs w:val="20"/>
        </w:rPr>
      </w:pPr>
      <w:r w:rsidRPr="00706C6A">
        <w:rPr>
          <w:szCs w:val="20"/>
        </w:rPr>
        <w:t xml:space="preserve">            &lt;configClass&gt;ParkEntryModelConfig&lt;/configClass&gt;</w:t>
      </w:r>
    </w:p>
    <w:p w14:paraId="5BA7BEA1" w14:textId="77777777" w:rsidR="00706C6A" w:rsidRPr="00706C6A" w:rsidRDefault="00706C6A" w:rsidP="00706C6A">
      <w:pPr>
        <w:pStyle w:val="NoSpacing"/>
        <w:rPr>
          <w:szCs w:val="20"/>
        </w:rPr>
      </w:pPr>
      <w:r w:rsidRPr="00706C6A">
        <w:rPr>
          <w:szCs w:val="20"/>
        </w:rPr>
        <w:t xml:space="preserve">        &lt;/config&gt;</w:t>
      </w:r>
    </w:p>
    <w:p w14:paraId="4D491455" w14:textId="77777777" w:rsidR="00706C6A" w:rsidRPr="00706C6A" w:rsidRDefault="00706C6A" w:rsidP="00706C6A">
      <w:pPr>
        <w:pStyle w:val="NoSpacing"/>
        <w:rPr>
          <w:szCs w:val="20"/>
        </w:rPr>
      </w:pPr>
      <w:r w:rsidRPr="00706C6A">
        <w:rPr>
          <w:szCs w:val="20"/>
        </w:rPr>
        <w:t xml:space="preserve">        &lt;config&gt;</w:t>
      </w:r>
    </w:p>
    <w:p w14:paraId="079DE5A9" w14:textId="77777777" w:rsidR="00706C6A" w:rsidRPr="00706C6A" w:rsidRDefault="00706C6A" w:rsidP="00706C6A">
      <w:pPr>
        <w:pStyle w:val="NoSpacing"/>
        <w:rPr>
          <w:szCs w:val="20"/>
        </w:rPr>
      </w:pPr>
      <w:r w:rsidRPr="00706C6A">
        <w:rPr>
          <w:szCs w:val="20"/>
        </w:rPr>
        <w:t xml:space="preserve">            &lt;name&gt;readerPowerOnTime&lt;/name&gt;</w:t>
      </w:r>
    </w:p>
    <w:p w14:paraId="4F8043A2" w14:textId="77777777" w:rsidR="00706C6A" w:rsidRPr="00706C6A" w:rsidRDefault="00706C6A" w:rsidP="00706C6A">
      <w:pPr>
        <w:pStyle w:val="NoSpacing"/>
        <w:rPr>
          <w:szCs w:val="20"/>
        </w:rPr>
      </w:pPr>
      <w:r w:rsidRPr="00706C6A">
        <w:rPr>
          <w:szCs w:val="20"/>
        </w:rPr>
        <w:t xml:space="preserve">            &lt;value&gt;&lt;/value&gt;</w:t>
      </w:r>
    </w:p>
    <w:p w14:paraId="06AF8362" w14:textId="77777777" w:rsidR="00706C6A" w:rsidRPr="00706C6A" w:rsidRDefault="00706C6A" w:rsidP="00706C6A">
      <w:pPr>
        <w:pStyle w:val="NoSpacing"/>
        <w:rPr>
          <w:szCs w:val="20"/>
        </w:rPr>
      </w:pPr>
      <w:r w:rsidRPr="00706C6A">
        <w:rPr>
          <w:szCs w:val="20"/>
        </w:rPr>
        <w:t xml:space="preserve">            &lt;configClass&gt;ControllerInfo&lt;/configClass&gt;</w:t>
      </w:r>
    </w:p>
    <w:p w14:paraId="164FFECD" w14:textId="77777777" w:rsidR="00706C6A" w:rsidRPr="00706C6A" w:rsidRDefault="00706C6A" w:rsidP="00706C6A">
      <w:pPr>
        <w:pStyle w:val="NoSpacing"/>
        <w:rPr>
          <w:szCs w:val="20"/>
        </w:rPr>
      </w:pPr>
      <w:r w:rsidRPr="00706C6A">
        <w:rPr>
          <w:szCs w:val="20"/>
        </w:rPr>
        <w:t xml:space="preserve">        &lt;/config&gt;</w:t>
      </w:r>
    </w:p>
    <w:p w14:paraId="15EEBACB" w14:textId="77777777" w:rsidR="00706C6A" w:rsidRPr="00706C6A" w:rsidRDefault="00706C6A" w:rsidP="00706C6A">
      <w:pPr>
        <w:pStyle w:val="NoSpacing"/>
        <w:rPr>
          <w:szCs w:val="20"/>
        </w:rPr>
      </w:pPr>
      <w:r w:rsidRPr="00706C6A">
        <w:rPr>
          <w:szCs w:val="20"/>
        </w:rPr>
        <w:t xml:space="preserve">        &lt;config&gt;</w:t>
      </w:r>
    </w:p>
    <w:p w14:paraId="0280B9B1" w14:textId="77777777" w:rsidR="00706C6A" w:rsidRPr="00706C6A" w:rsidRDefault="00706C6A" w:rsidP="00706C6A">
      <w:pPr>
        <w:pStyle w:val="NoSpacing"/>
        <w:rPr>
          <w:szCs w:val="20"/>
        </w:rPr>
      </w:pPr>
      <w:r w:rsidRPr="00706C6A">
        <w:rPr>
          <w:szCs w:val="20"/>
        </w:rPr>
        <w:t xml:space="preserve">            &lt;name&gt;minNormalTemperature&lt;/name&gt;</w:t>
      </w:r>
    </w:p>
    <w:p w14:paraId="1F607AC4" w14:textId="77777777" w:rsidR="00706C6A" w:rsidRPr="00706C6A" w:rsidRDefault="00706C6A" w:rsidP="00706C6A">
      <w:pPr>
        <w:pStyle w:val="NoSpacing"/>
        <w:rPr>
          <w:szCs w:val="20"/>
        </w:rPr>
      </w:pPr>
      <w:r w:rsidRPr="00706C6A">
        <w:rPr>
          <w:szCs w:val="20"/>
        </w:rPr>
        <w:t xml:space="preserve">            &lt;value&gt;19.0&lt;/value&gt;</w:t>
      </w:r>
    </w:p>
    <w:p w14:paraId="53528546" w14:textId="77777777" w:rsidR="00706C6A" w:rsidRPr="00706C6A" w:rsidRDefault="00706C6A" w:rsidP="00706C6A">
      <w:pPr>
        <w:pStyle w:val="NoSpacing"/>
        <w:rPr>
          <w:szCs w:val="20"/>
        </w:rPr>
      </w:pPr>
      <w:r w:rsidRPr="00706C6A">
        <w:rPr>
          <w:szCs w:val="20"/>
        </w:rPr>
        <w:t xml:space="preserve">            &lt;configClass&gt;ReaderConfig&lt;/configClass&gt;</w:t>
      </w:r>
    </w:p>
    <w:p w14:paraId="1FCFB7A2" w14:textId="77777777" w:rsidR="00706C6A" w:rsidRPr="00706C6A" w:rsidRDefault="00706C6A" w:rsidP="00706C6A">
      <w:pPr>
        <w:pStyle w:val="NoSpacing"/>
        <w:rPr>
          <w:szCs w:val="20"/>
        </w:rPr>
      </w:pPr>
      <w:r w:rsidRPr="00706C6A">
        <w:rPr>
          <w:szCs w:val="20"/>
        </w:rPr>
        <w:t xml:space="preserve">        &lt;/config&gt;</w:t>
      </w:r>
    </w:p>
    <w:p w14:paraId="7EC47639" w14:textId="77777777" w:rsidR="00706C6A" w:rsidRPr="00706C6A" w:rsidRDefault="00706C6A" w:rsidP="00706C6A">
      <w:pPr>
        <w:pStyle w:val="NoSpacing"/>
        <w:rPr>
          <w:szCs w:val="20"/>
        </w:rPr>
      </w:pPr>
      <w:r w:rsidRPr="00706C6A">
        <w:rPr>
          <w:szCs w:val="20"/>
        </w:rPr>
        <w:t xml:space="preserve">        &lt;config&gt;</w:t>
      </w:r>
    </w:p>
    <w:p w14:paraId="51F867A3" w14:textId="77777777" w:rsidR="00706C6A" w:rsidRPr="00706C6A" w:rsidRDefault="00706C6A" w:rsidP="00706C6A">
      <w:pPr>
        <w:pStyle w:val="NoSpacing"/>
        <w:rPr>
          <w:szCs w:val="20"/>
        </w:rPr>
      </w:pPr>
      <w:r w:rsidRPr="00706C6A">
        <w:rPr>
          <w:szCs w:val="20"/>
        </w:rPr>
        <w:t xml:space="preserve">            &lt;name&gt;jmssendintervalms&lt;/name&gt;</w:t>
      </w:r>
    </w:p>
    <w:p w14:paraId="41ACA6AA" w14:textId="77777777" w:rsidR="00706C6A" w:rsidRPr="00706C6A" w:rsidRDefault="00706C6A" w:rsidP="00706C6A">
      <w:pPr>
        <w:pStyle w:val="NoSpacing"/>
        <w:rPr>
          <w:szCs w:val="20"/>
        </w:rPr>
      </w:pPr>
      <w:r w:rsidRPr="00706C6A">
        <w:rPr>
          <w:szCs w:val="20"/>
        </w:rPr>
        <w:t xml:space="preserve">            &lt;value&gt;100&lt;/value&gt;</w:t>
      </w:r>
    </w:p>
    <w:p w14:paraId="1782A86B" w14:textId="77777777" w:rsidR="00706C6A" w:rsidRPr="00706C6A" w:rsidRDefault="00706C6A" w:rsidP="00706C6A">
      <w:pPr>
        <w:pStyle w:val="NoSpacing"/>
        <w:rPr>
          <w:szCs w:val="20"/>
        </w:rPr>
      </w:pPr>
      <w:r w:rsidRPr="00706C6A">
        <w:rPr>
          <w:szCs w:val="20"/>
        </w:rPr>
        <w:t xml:space="preserve">            &lt;configClass&gt;ESBInfo&lt;/configClass&gt;</w:t>
      </w:r>
    </w:p>
    <w:p w14:paraId="0A83D07D" w14:textId="77777777" w:rsidR="00706C6A" w:rsidRPr="00706C6A" w:rsidRDefault="00706C6A" w:rsidP="00706C6A">
      <w:pPr>
        <w:pStyle w:val="NoSpacing"/>
        <w:rPr>
          <w:szCs w:val="20"/>
        </w:rPr>
      </w:pPr>
      <w:r w:rsidRPr="00706C6A">
        <w:rPr>
          <w:szCs w:val="20"/>
        </w:rPr>
        <w:t xml:space="preserve">        &lt;/config&gt;</w:t>
      </w:r>
    </w:p>
    <w:p w14:paraId="7DE2070D" w14:textId="77777777" w:rsidR="00706C6A" w:rsidRPr="00706C6A" w:rsidRDefault="00706C6A" w:rsidP="00706C6A">
      <w:pPr>
        <w:pStyle w:val="NoSpacing"/>
        <w:rPr>
          <w:szCs w:val="20"/>
        </w:rPr>
      </w:pPr>
      <w:r w:rsidRPr="00706C6A">
        <w:rPr>
          <w:szCs w:val="20"/>
        </w:rPr>
        <w:t xml:space="preserve">        &lt;config&gt;</w:t>
      </w:r>
    </w:p>
    <w:p w14:paraId="63356E0A" w14:textId="77777777" w:rsidR="00706C6A" w:rsidRPr="00706C6A" w:rsidRDefault="00706C6A" w:rsidP="00706C6A">
      <w:pPr>
        <w:pStyle w:val="NoSpacing"/>
        <w:rPr>
          <w:szCs w:val="20"/>
        </w:rPr>
      </w:pPr>
      <w:r w:rsidRPr="00706C6A">
        <w:rPr>
          <w:szCs w:val="20"/>
        </w:rPr>
        <w:t xml:space="preserve">            &lt;name&gt;adjusteventtimes&lt;/name&gt;</w:t>
      </w:r>
    </w:p>
    <w:p w14:paraId="13CB5A44" w14:textId="77777777" w:rsidR="00706C6A" w:rsidRPr="00706C6A" w:rsidRDefault="00706C6A" w:rsidP="00706C6A">
      <w:pPr>
        <w:pStyle w:val="NoSpacing"/>
        <w:rPr>
          <w:szCs w:val="20"/>
        </w:rPr>
      </w:pPr>
      <w:r w:rsidRPr="00706C6A">
        <w:rPr>
          <w:szCs w:val="20"/>
        </w:rPr>
        <w:t xml:space="preserve">            &lt;value&gt;true&lt;/value&gt;</w:t>
      </w:r>
    </w:p>
    <w:p w14:paraId="7B529401" w14:textId="77777777" w:rsidR="00706C6A" w:rsidRPr="00706C6A" w:rsidRDefault="00706C6A" w:rsidP="00706C6A">
      <w:pPr>
        <w:pStyle w:val="NoSpacing"/>
        <w:rPr>
          <w:szCs w:val="20"/>
        </w:rPr>
      </w:pPr>
      <w:r w:rsidRPr="00706C6A">
        <w:rPr>
          <w:szCs w:val="20"/>
        </w:rPr>
        <w:t xml:space="preserve">            &lt;configClass&gt;ControllerInfo&lt;/configClass&gt;</w:t>
      </w:r>
    </w:p>
    <w:p w14:paraId="2A04D823" w14:textId="77777777" w:rsidR="00706C6A" w:rsidRPr="00706C6A" w:rsidRDefault="00706C6A" w:rsidP="00706C6A">
      <w:pPr>
        <w:pStyle w:val="NoSpacing"/>
        <w:rPr>
          <w:szCs w:val="20"/>
        </w:rPr>
      </w:pPr>
      <w:r w:rsidRPr="00706C6A">
        <w:rPr>
          <w:szCs w:val="20"/>
        </w:rPr>
        <w:t xml:space="preserve">        &lt;/config&gt;</w:t>
      </w:r>
    </w:p>
    <w:p w14:paraId="16E46E3D" w14:textId="77777777" w:rsidR="00706C6A" w:rsidRPr="00706C6A" w:rsidRDefault="00706C6A" w:rsidP="00706C6A">
      <w:pPr>
        <w:pStyle w:val="NoSpacing"/>
        <w:rPr>
          <w:szCs w:val="20"/>
        </w:rPr>
      </w:pPr>
      <w:r w:rsidRPr="00706C6A">
        <w:rPr>
          <w:szCs w:val="20"/>
        </w:rPr>
        <w:t xml:space="preserve">        &lt;config&gt;</w:t>
      </w:r>
    </w:p>
    <w:p w14:paraId="5465E47D" w14:textId="77777777" w:rsidR="00706C6A" w:rsidRPr="00706C6A" w:rsidRDefault="00706C6A" w:rsidP="00706C6A">
      <w:pPr>
        <w:pStyle w:val="NoSpacing"/>
        <w:rPr>
          <w:szCs w:val="20"/>
        </w:rPr>
      </w:pPr>
      <w:r w:rsidRPr="00706C6A">
        <w:rPr>
          <w:szCs w:val="20"/>
        </w:rPr>
        <w:t xml:space="preserve">            &lt;name&gt;name&lt;/name&gt;</w:t>
      </w:r>
    </w:p>
    <w:p w14:paraId="63FB7071" w14:textId="77777777" w:rsidR="00706C6A" w:rsidRPr="00706C6A" w:rsidRDefault="00706C6A" w:rsidP="00706C6A">
      <w:pPr>
        <w:pStyle w:val="NoSpacing"/>
        <w:rPr>
          <w:szCs w:val="20"/>
        </w:rPr>
      </w:pPr>
      <w:r w:rsidRPr="00706C6A">
        <w:rPr>
          <w:szCs w:val="20"/>
        </w:rPr>
        <w:t xml:space="preserve">            &lt;value&gt;MK Park Entry PE6&lt;/value&gt;</w:t>
      </w:r>
    </w:p>
    <w:p w14:paraId="40158182" w14:textId="77777777" w:rsidR="00706C6A" w:rsidRPr="00706C6A" w:rsidRDefault="00706C6A" w:rsidP="00706C6A">
      <w:pPr>
        <w:pStyle w:val="NoSpacing"/>
        <w:rPr>
          <w:szCs w:val="20"/>
        </w:rPr>
      </w:pPr>
      <w:r w:rsidRPr="00706C6A">
        <w:rPr>
          <w:szCs w:val="20"/>
        </w:rPr>
        <w:t xml:space="preserve">            &lt;configClass&gt;ControllerInfo&lt;/configClass&gt;</w:t>
      </w:r>
    </w:p>
    <w:p w14:paraId="141625A1" w14:textId="77777777" w:rsidR="00706C6A" w:rsidRPr="00706C6A" w:rsidRDefault="00706C6A" w:rsidP="00706C6A">
      <w:pPr>
        <w:pStyle w:val="NoSpacing"/>
        <w:rPr>
          <w:szCs w:val="20"/>
        </w:rPr>
      </w:pPr>
      <w:r w:rsidRPr="00706C6A">
        <w:rPr>
          <w:szCs w:val="20"/>
        </w:rPr>
        <w:t xml:space="preserve">        &lt;/config&gt;</w:t>
      </w:r>
    </w:p>
    <w:p w14:paraId="30AE5D51" w14:textId="77777777" w:rsidR="00706C6A" w:rsidRPr="00706C6A" w:rsidRDefault="00706C6A" w:rsidP="00706C6A">
      <w:pPr>
        <w:pStyle w:val="NoSpacing"/>
        <w:rPr>
          <w:szCs w:val="20"/>
        </w:rPr>
      </w:pPr>
      <w:r w:rsidRPr="00706C6A">
        <w:rPr>
          <w:szCs w:val="20"/>
        </w:rPr>
        <w:t xml:space="preserve">        &lt;config&gt;</w:t>
      </w:r>
    </w:p>
    <w:p w14:paraId="2C3EBF5F" w14:textId="77777777" w:rsidR="00706C6A" w:rsidRPr="00706C6A" w:rsidRDefault="00706C6A" w:rsidP="00706C6A">
      <w:pPr>
        <w:pStyle w:val="NoSpacing"/>
        <w:rPr>
          <w:szCs w:val="20"/>
        </w:rPr>
      </w:pPr>
      <w:r w:rsidRPr="00706C6A">
        <w:rPr>
          <w:szCs w:val="20"/>
        </w:rPr>
        <w:t xml:space="preserve">            &lt;name&gt;updatestreamhttptimeout_msec&lt;/name&gt;</w:t>
      </w:r>
    </w:p>
    <w:p w14:paraId="7E407C45" w14:textId="77777777" w:rsidR="00706C6A" w:rsidRPr="00706C6A" w:rsidRDefault="00706C6A" w:rsidP="00706C6A">
      <w:pPr>
        <w:pStyle w:val="NoSpacing"/>
        <w:rPr>
          <w:szCs w:val="20"/>
        </w:rPr>
      </w:pPr>
      <w:r w:rsidRPr="00706C6A">
        <w:rPr>
          <w:szCs w:val="20"/>
        </w:rPr>
        <w:t xml:space="preserve">            &lt;value&gt;3000&lt;/value&gt;</w:t>
      </w:r>
    </w:p>
    <w:p w14:paraId="0AEC5E54" w14:textId="77777777" w:rsidR="00706C6A" w:rsidRPr="00706C6A" w:rsidRDefault="00706C6A" w:rsidP="00706C6A">
      <w:pPr>
        <w:pStyle w:val="NoSpacing"/>
        <w:rPr>
          <w:szCs w:val="20"/>
        </w:rPr>
      </w:pPr>
      <w:r w:rsidRPr="00706C6A">
        <w:rPr>
          <w:szCs w:val="20"/>
        </w:rPr>
        <w:t xml:space="preserve">            &lt;configClass&gt;ControllerInfo&lt;/configClass&gt;</w:t>
      </w:r>
    </w:p>
    <w:p w14:paraId="28EB685A" w14:textId="77777777" w:rsidR="00706C6A" w:rsidRPr="00706C6A" w:rsidRDefault="00706C6A" w:rsidP="00706C6A">
      <w:pPr>
        <w:pStyle w:val="NoSpacing"/>
        <w:rPr>
          <w:szCs w:val="20"/>
        </w:rPr>
      </w:pPr>
      <w:r w:rsidRPr="00706C6A">
        <w:rPr>
          <w:szCs w:val="20"/>
        </w:rPr>
        <w:t xml:space="preserve">        &lt;/config&gt;</w:t>
      </w:r>
    </w:p>
    <w:p w14:paraId="6A0F0222" w14:textId="77777777" w:rsidR="00706C6A" w:rsidRPr="00706C6A" w:rsidRDefault="00706C6A" w:rsidP="00706C6A">
      <w:pPr>
        <w:pStyle w:val="NoSpacing"/>
        <w:rPr>
          <w:szCs w:val="20"/>
        </w:rPr>
      </w:pPr>
      <w:r w:rsidRPr="00706C6A">
        <w:rPr>
          <w:szCs w:val="20"/>
        </w:rPr>
        <w:t xml:space="preserve">        &lt;config&gt;</w:t>
      </w:r>
    </w:p>
    <w:p w14:paraId="5CD1D074" w14:textId="77777777" w:rsidR="00706C6A" w:rsidRPr="00706C6A" w:rsidRDefault="00706C6A" w:rsidP="00706C6A">
      <w:pPr>
        <w:pStyle w:val="NoSpacing"/>
        <w:rPr>
          <w:szCs w:val="20"/>
        </w:rPr>
      </w:pPr>
      <w:r w:rsidRPr="00706C6A">
        <w:rPr>
          <w:szCs w:val="20"/>
        </w:rPr>
        <w:t xml:space="preserve">            &lt;name&gt;xviewurl&lt;/name&gt;</w:t>
      </w:r>
    </w:p>
    <w:p w14:paraId="7836E6E0" w14:textId="77777777" w:rsidR="00706C6A" w:rsidRPr="00706C6A" w:rsidRDefault="00706C6A" w:rsidP="00706C6A">
      <w:pPr>
        <w:pStyle w:val="NoSpacing"/>
        <w:rPr>
          <w:szCs w:val="20"/>
        </w:rPr>
      </w:pPr>
      <w:r w:rsidRPr="00706C6A">
        <w:rPr>
          <w:szCs w:val="20"/>
        </w:rPr>
        <w:t xml:space="preserve">            &lt;value&gt;#&lt;/value&gt;</w:t>
      </w:r>
    </w:p>
    <w:p w14:paraId="6D441F6D" w14:textId="77777777" w:rsidR="00706C6A" w:rsidRPr="00706C6A" w:rsidRDefault="00706C6A" w:rsidP="00706C6A">
      <w:pPr>
        <w:pStyle w:val="NoSpacing"/>
        <w:rPr>
          <w:szCs w:val="20"/>
        </w:rPr>
      </w:pPr>
      <w:r w:rsidRPr="00706C6A">
        <w:rPr>
          <w:szCs w:val="20"/>
        </w:rPr>
        <w:t xml:space="preserve">            &lt;configClass&gt;ControllerInfo&lt;/configClass&gt;</w:t>
      </w:r>
    </w:p>
    <w:p w14:paraId="697682C5" w14:textId="77777777" w:rsidR="00706C6A" w:rsidRPr="00706C6A" w:rsidRDefault="00706C6A" w:rsidP="00706C6A">
      <w:pPr>
        <w:pStyle w:val="NoSpacing"/>
        <w:rPr>
          <w:szCs w:val="20"/>
        </w:rPr>
      </w:pPr>
      <w:r w:rsidRPr="00706C6A">
        <w:rPr>
          <w:szCs w:val="20"/>
        </w:rPr>
        <w:t xml:space="preserve">        &lt;/config&gt;</w:t>
      </w:r>
    </w:p>
    <w:p w14:paraId="0283A83F" w14:textId="77777777" w:rsidR="00706C6A" w:rsidRPr="00706C6A" w:rsidRDefault="00706C6A" w:rsidP="00706C6A">
      <w:pPr>
        <w:pStyle w:val="NoSpacing"/>
        <w:rPr>
          <w:szCs w:val="20"/>
        </w:rPr>
      </w:pPr>
      <w:r w:rsidRPr="00706C6A">
        <w:rPr>
          <w:szCs w:val="20"/>
        </w:rPr>
        <w:t xml:space="preserve">        &lt;config&gt;</w:t>
      </w:r>
    </w:p>
    <w:p w14:paraId="0FDA22DA" w14:textId="77777777" w:rsidR="00706C6A" w:rsidRPr="00706C6A" w:rsidRDefault="00706C6A" w:rsidP="00706C6A">
      <w:pPr>
        <w:pStyle w:val="NoSpacing"/>
        <w:rPr>
          <w:szCs w:val="20"/>
        </w:rPr>
      </w:pPr>
      <w:r w:rsidRPr="00706C6A">
        <w:rPr>
          <w:szCs w:val="20"/>
        </w:rPr>
        <w:t xml:space="preserve">            &lt;name&gt;RFIDTestMode&lt;/name&gt;</w:t>
      </w:r>
    </w:p>
    <w:p w14:paraId="3E77ADE2" w14:textId="77777777" w:rsidR="00706C6A" w:rsidRPr="00706C6A" w:rsidRDefault="00706C6A" w:rsidP="00706C6A">
      <w:pPr>
        <w:pStyle w:val="NoSpacing"/>
        <w:rPr>
          <w:szCs w:val="20"/>
        </w:rPr>
      </w:pPr>
      <w:r w:rsidRPr="00706C6A">
        <w:rPr>
          <w:szCs w:val="20"/>
        </w:rPr>
        <w:t xml:space="preserve">            &lt;value&gt;false&lt;/value&gt;</w:t>
      </w:r>
    </w:p>
    <w:p w14:paraId="105699C9" w14:textId="77777777" w:rsidR="00706C6A" w:rsidRPr="00706C6A" w:rsidRDefault="00706C6A" w:rsidP="00706C6A">
      <w:pPr>
        <w:pStyle w:val="NoSpacing"/>
        <w:rPr>
          <w:szCs w:val="20"/>
        </w:rPr>
      </w:pPr>
      <w:r w:rsidRPr="00706C6A">
        <w:rPr>
          <w:szCs w:val="20"/>
        </w:rPr>
        <w:t xml:space="preserve">            &lt;configClass&gt;ControllerInfo&lt;/configClass&gt;</w:t>
      </w:r>
    </w:p>
    <w:p w14:paraId="65566FF6" w14:textId="77777777" w:rsidR="00706C6A" w:rsidRPr="00706C6A" w:rsidRDefault="00706C6A" w:rsidP="00706C6A">
      <w:pPr>
        <w:pStyle w:val="NoSpacing"/>
        <w:rPr>
          <w:szCs w:val="20"/>
        </w:rPr>
      </w:pPr>
      <w:r w:rsidRPr="00706C6A">
        <w:rPr>
          <w:szCs w:val="20"/>
        </w:rPr>
        <w:t xml:space="preserve">        &lt;/config&gt;</w:t>
      </w:r>
    </w:p>
    <w:p w14:paraId="40121632" w14:textId="77777777" w:rsidR="00706C6A" w:rsidRPr="00706C6A" w:rsidRDefault="00706C6A" w:rsidP="00706C6A">
      <w:pPr>
        <w:pStyle w:val="NoSpacing"/>
        <w:rPr>
          <w:szCs w:val="20"/>
        </w:rPr>
      </w:pPr>
      <w:r w:rsidRPr="00706C6A">
        <w:rPr>
          <w:szCs w:val="20"/>
        </w:rPr>
        <w:t xml:space="preserve">        &lt;config&gt;</w:t>
      </w:r>
    </w:p>
    <w:p w14:paraId="10EA503D" w14:textId="77777777" w:rsidR="00706C6A" w:rsidRPr="00706C6A" w:rsidRDefault="00706C6A" w:rsidP="00706C6A">
      <w:pPr>
        <w:pStyle w:val="NoSpacing"/>
        <w:rPr>
          <w:szCs w:val="20"/>
        </w:rPr>
      </w:pPr>
      <w:r w:rsidRPr="00706C6A">
        <w:rPr>
          <w:szCs w:val="20"/>
        </w:rPr>
        <w:t xml:space="preserve">            &lt;name&gt;vipaddress&lt;/name&gt;</w:t>
      </w:r>
    </w:p>
    <w:p w14:paraId="0814DFFF" w14:textId="77777777" w:rsidR="00706C6A" w:rsidRPr="00706C6A" w:rsidRDefault="00706C6A" w:rsidP="00706C6A">
      <w:pPr>
        <w:pStyle w:val="NoSpacing"/>
        <w:rPr>
          <w:szCs w:val="20"/>
        </w:rPr>
      </w:pPr>
      <w:r w:rsidRPr="00706C6A">
        <w:rPr>
          <w:szCs w:val="20"/>
        </w:rPr>
        <w:t xml:space="preserve">            &lt;value&gt;10.110.1.120&lt;/value&gt;</w:t>
      </w:r>
    </w:p>
    <w:p w14:paraId="23E1F714" w14:textId="77777777" w:rsidR="00706C6A" w:rsidRPr="00706C6A" w:rsidRDefault="00706C6A" w:rsidP="00706C6A">
      <w:pPr>
        <w:pStyle w:val="NoSpacing"/>
        <w:rPr>
          <w:szCs w:val="20"/>
        </w:rPr>
      </w:pPr>
      <w:r w:rsidRPr="00706C6A">
        <w:rPr>
          <w:szCs w:val="20"/>
        </w:rPr>
        <w:t xml:space="preserve">            &lt;configClass&gt;ControllerInfo&lt;/configClass&gt;</w:t>
      </w:r>
    </w:p>
    <w:p w14:paraId="2ED09202" w14:textId="77777777" w:rsidR="00706C6A" w:rsidRPr="00706C6A" w:rsidRDefault="00706C6A" w:rsidP="00706C6A">
      <w:pPr>
        <w:pStyle w:val="NoSpacing"/>
        <w:rPr>
          <w:szCs w:val="20"/>
        </w:rPr>
      </w:pPr>
      <w:r w:rsidRPr="00706C6A">
        <w:rPr>
          <w:szCs w:val="20"/>
        </w:rPr>
        <w:t xml:space="preserve">        &lt;/config&gt;</w:t>
      </w:r>
    </w:p>
    <w:p w14:paraId="127E251B" w14:textId="77777777" w:rsidR="00706C6A" w:rsidRPr="00706C6A" w:rsidRDefault="00706C6A" w:rsidP="00706C6A">
      <w:pPr>
        <w:pStyle w:val="NoSpacing"/>
        <w:rPr>
          <w:szCs w:val="20"/>
        </w:rPr>
      </w:pPr>
      <w:r w:rsidRPr="00706C6A">
        <w:rPr>
          <w:szCs w:val="20"/>
        </w:rPr>
        <w:t xml:space="preserve">        &lt;config&gt;</w:t>
      </w:r>
    </w:p>
    <w:p w14:paraId="0C623023" w14:textId="77777777" w:rsidR="00706C6A" w:rsidRPr="00706C6A" w:rsidRDefault="00706C6A" w:rsidP="00706C6A">
      <w:pPr>
        <w:pStyle w:val="NoSpacing"/>
        <w:rPr>
          <w:szCs w:val="20"/>
        </w:rPr>
      </w:pPr>
      <w:r w:rsidRPr="00706C6A">
        <w:rPr>
          <w:szCs w:val="20"/>
        </w:rPr>
        <w:t xml:space="preserve">            &lt;name&gt;singulationalgorithm&lt;/name&gt;</w:t>
      </w:r>
    </w:p>
    <w:p w14:paraId="2DDD7274" w14:textId="77777777" w:rsidR="00706C6A" w:rsidRPr="00706C6A" w:rsidRDefault="00706C6A" w:rsidP="00706C6A">
      <w:pPr>
        <w:pStyle w:val="NoSpacing"/>
        <w:rPr>
          <w:szCs w:val="20"/>
        </w:rPr>
      </w:pPr>
      <w:r w:rsidRPr="00706C6A">
        <w:rPr>
          <w:szCs w:val="20"/>
        </w:rPr>
        <w:t xml:space="preserve">            &lt;value&gt;max&lt;/value&gt;</w:t>
      </w:r>
    </w:p>
    <w:p w14:paraId="237C8769" w14:textId="77777777" w:rsidR="00706C6A" w:rsidRPr="00706C6A" w:rsidRDefault="00706C6A" w:rsidP="00706C6A">
      <w:pPr>
        <w:pStyle w:val="NoSpacing"/>
        <w:rPr>
          <w:szCs w:val="20"/>
        </w:rPr>
      </w:pPr>
      <w:r w:rsidRPr="00706C6A">
        <w:rPr>
          <w:szCs w:val="20"/>
        </w:rPr>
        <w:t xml:space="preserve">            &lt;configClass&gt;ControllerInfo&lt;/configClass&gt;</w:t>
      </w:r>
    </w:p>
    <w:p w14:paraId="7B63949E" w14:textId="77777777" w:rsidR="00706C6A" w:rsidRPr="00706C6A" w:rsidRDefault="00706C6A" w:rsidP="00706C6A">
      <w:pPr>
        <w:pStyle w:val="NoSpacing"/>
        <w:rPr>
          <w:szCs w:val="20"/>
        </w:rPr>
      </w:pPr>
      <w:r w:rsidRPr="00706C6A">
        <w:rPr>
          <w:szCs w:val="20"/>
        </w:rPr>
        <w:t xml:space="preserve">        &lt;/config&gt;</w:t>
      </w:r>
    </w:p>
    <w:p w14:paraId="36496A8F" w14:textId="77777777" w:rsidR="00706C6A" w:rsidRPr="00706C6A" w:rsidRDefault="00706C6A" w:rsidP="00706C6A">
      <w:pPr>
        <w:pStyle w:val="NoSpacing"/>
        <w:rPr>
          <w:szCs w:val="20"/>
        </w:rPr>
      </w:pPr>
      <w:r w:rsidRPr="00706C6A">
        <w:rPr>
          <w:szCs w:val="20"/>
        </w:rPr>
        <w:t xml:space="preserve">        &lt;config&gt;</w:t>
      </w:r>
    </w:p>
    <w:p w14:paraId="3989BED9" w14:textId="77777777" w:rsidR="00706C6A" w:rsidRPr="00706C6A" w:rsidRDefault="00706C6A" w:rsidP="00706C6A">
      <w:pPr>
        <w:pStyle w:val="NoSpacing"/>
        <w:rPr>
          <w:szCs w:val="20"/>
        </w:rPr>
      </w:pPr>
      <w:r w:rsidRPr="00706C6A">
        <w:rPr>
          <w:szCs w:val="20"/>
        </w:rPr>
        <w:t xml:space="preserve">            &lt;name&gt;readerEventBufferSize&lt;/name&gt;</w:t>
      </w:r>
    </w:p>
    <w:p w14:paraId="746B6EEF" w14:textId="77777777" w:rsidR="00706C6A" w:rsidRPr="00706C6A" w:rsidRDefault="00706C6A" w:rsidP="00706C6A">
      <w:pPr>
        <w:pStyle w:val="NoSpacing"/>
        <w:rPr>
          <w:szCs w:val="20"/>
        </w:rPr>
      </w:pPr>
      <w:r w:rsidRPr="00706C6A">
        <w:rPr>
          <w:szCs w:val="20"/>
        </w:rPr>
        <w:t xml:space="preserve">            &lt;value&gt;200&lt;/value&gt;</w:t>
      </w:r>
    </w:p>
    <w:p w14:paraId="588BBA70" w14:textId="77777777" w:rsidR="00706C6A" w:rsidRPr="00706C6A" w:rsidRDefault="00706C6A" w:rsidP="00706C6A">
      <w:pPr>
        <w:pStyle w:val="NoSpacing"/>
        <w:rPr>
          <w:szCs w:val="20"/>
        </w:rPr>
      </w:pPr>
      <w:r w:rsidRPr="00706C6A">
        <w:rPr>
          <w:szCs w:val="20"/>
        </w:rPr>
        <w:t xml:space="preserve">            &lt;configClass&gt;ControllerInfo&lt;/configClass&gt;</w:t>
      </w:r>
    </w:p>
    <w:p w14:paraId="037C3F05" w14:textId="77777777" w:rsidR="00706C6A" w:rsidRPr="00706C6A" w:rsidRDefault="00706C6A" w:rsidP="00706C6A">
      <w:pPr>
        <w:pStyle w:val="NoSpacing"/>
        <w:rPr>
          <w:szCs w:val="20"/>
        </w:rPr>
      </w:pPr>
      <w:r w:rsidRPr="00706C6A">
        <w:rPr>
          <w:szCs w:val="20"/>
        </w:rPr>
        <w:t xml:space="preserve">        &lt;/config&gt;</w:t>
      </w:r>
    </w:p>
    <w:p w14:paraId="508A5E9C" w14:textId="77777777" w:rsidR="00706C6A" w:rsidRPr="00706C6A" w:rsidRDefault="00706C6A" w:rsidP="00706C6A">
      <w:pPr>
        <w:pStyle w:val="NoSpacing"/>
        <w:rPr>
          <w:szCs w:val="20"/>
        </w:rPr>
      </w:pPr>
      <w:r w:rsidRPr="00706C6A">
        <w:rPr>
          <w:szCs w:val="20"/>
        </w:rPr>
        <w:t xml:space="preserve">        &lt;config&gt;</w:t>
      </w:r>
    </w:p>
    <w:p w14:paraId="675C5E90" w14:textId="77777777" w:rsidR="00706C6A" w:rsidRPr="00706C6A" w:rsidRDefault="00706C6A" w:rsidP="00706C6A">
      <w:pPr>
        <w:pStyle w:val="NoSpacing"/>
        <w:rPr>
          <w:szCs w:val="20"/>
        </w:rPr>
      </w:pPr>
      <w:r w:rsidRPr="00706C6A">
        <w:rPr>
          <w:szCs w:val="20"/>
        </w:rPr>
        <w:t xml:space="preserve">            &lt;name&gt;readerdatasendperiod_msec&lt;/name&gt;</w:t>
      </w:r>
    </w:p>
    <w:p w14:paraId="5DA4969F" w14:textId="77777777" w:rsidR="00706C6A" w:rsidRPr="00706C6A" w:rsidRDefault="00706C6A" w:rsidP="00706C6A">
      <w:pPr>
        <w:pStyle w:val="NoSpacing"/>
        <w:rPr>
          <w:szCs w:val="20"/>
        </w:rPr>
      </w:pPr>
      <w:r w:rsidRPr="00706C6A">
        <w:rPr>
          <w:szCs w:val="20"/>
        </w:rPr>
        <w:t xml:space="preserve">            &lt;value&gt;100&lt;/value&gt;</w:t>
      </w:r>
    </w:p>
    <w:p w14:paraId="0E334993" w14:textId="77777777" w:rsidR="00706C6A" w:rsidRPr="00706C6A" w:rsidRDefault="00706C6A" w:rsidP="00706C6A">
      <w:pPr>
        <w:pStyle w:val="NoSpacing"/>
        <w:rPr>
          <w:szCs w:val="20"/>
        </w:rPr>
      </w:pPr>
      <w:r w:rsidRPr="00706C6A">
        <w:rPr>
          <w:szCs w:val="20"/>
        </w:rPr>
        <w:t xml:space="preserve">            &lt;configClass&gt;ControllerInfo&lt;/configClass&gt;</w:t>
      </w:r>
    </w:p>
    <w:p w14:paraId="609A50E3" w14:textId="77777777" w:rsidR="00706C6A" w:rsidRPr="00706C6A" w:rsidRDefault="00706C6A" w:rsidP="00706C6A">
      <w:pPr>
        <w:pStyle w:val="NoSpacing"/>
        <w:rPr>
          <w:szCs w:val="20"/>
        </w:rPr>
      </w:pPr>
      <w:r w:rsidRPr="00706C6A">
        <w:rPr>
          <w:szCs w:val="20"/>
        </w:rPr>
        <w:t xml:space="preserve">        &lt;/config&gt;</w:t>
      </w:r>
    </w:p>
    <w:p w14:paraId="1B1DEF0E" w14:textId="77777777" w:rsidR="00706C6A" w:rsidRPr="00706C6A" w:rsidRDefault="00706C6A" w:rsidP="00706C6A">
      <w:pPr>
        <w:pStyle w:val="NoSpacing"/>
        <w:rPr>
          <w:szCs w:val="20"/>
        </w:rPr>
      </w:pPr>
      <w:r w:rsidRPr="00706C6A">
        <w:rPr>
          <w:szCs w:val="20"/>
        </w:rPr>
        <w:t xml:space="preserve">        &lt;config&gt;</w:t>
      </w:r>
    </w:p>
    <w:p w14:paraId="6668B6B6" w14:textId="77777777" w:rsidR="00706C6A" w:rsidRPr="00706C6A" w:rsidRDefault="00706C6A" w:rsidP="00706C6A">
      <w:pPr>
        <w:pStyle w:val="NoSpacing"/>
        <w:rPr>
          <w:szCs w:val="20"/>
        </w:rPr>
      </w:pPr>
      <w:r w:rsidRPr="00706C6A">
        <w:rPr>
          <w:szCs w:val="20"/>
        </w:rPr>
        <w:t xml:space="preserve">            &lt;name&gt;transmitxbrperiod_msec&lt;/name&gt;</w:t>
      </w:r>
    </w:p>
    <w:p w14:paraId="5A366105" w14:textId="77777777" w:rsidR="00706C6A" w:rsidRPr="00706C6A" w:rsidRDefault="00706C6A" w:rsidP="00706C6A">
      <w:pPr>
        <w:pStyle w:val="NoSpacing"/>
        <w:rPr>
          <w:szCs w:val="20"/>
        </w:rPr>
      </w:pPr>
      <w:r w:rsidRPr="00706C6A">
        <w:rPr>
          <w:szCs w:val="20"/>
        </w:rPr>
        <w:t xml:space="preserve">            &lt;value&gt;100&lt;/value&gt;</w:t>
      </w:r>
    </w:p>
    <w:p w14:paraId="7334F526" w14:textId="77777777" w:rsidR="00706C6A" w:rsidRPr="00706C6A" w:rsidRDefault="00706C6A" w:rsidP="00706C6A">
      <w:pPr>
        <w:pStyle w:val="NoSpacing"/>
        <w:rPr>
          <w:szCs w:val="20"/>
        </w:rPr>
      </w:pPr>
      <w:r w:rsidRPr="00706C6A">
        <w:rPr>
          <w:szCs w:val="20"/>
        </w:rPr>
        <w:t xml:space="preserve">            &lt;configClass&gt;ControllerInfo&lt;/configClass&gt;</w:t>
      </w:r>
    </w:p>
    <w:p w14:paraId="51ADA811" w14:textId="77777777" w:rsidR="00706C6A" w:rsidRPr="00706C6A" w:rsidRDefault="00706C6A" w:rsidP="00706C6A">
      <w:pPr>
        <w:pStyle w:val="NoSpacing"/>
        <w:rPr>
          <w:szCs w:val="20"/>
        </w:rPr>
      </w:pPr>
      <w:r w:rsidRPr="00706C6A">
        <w:rPr>
          <w:szCs w:val="20"/>
        </w:rPr>
        <w:t xml:space="preserve">        &lt;/config&gt;</w:t>
      </w:r>
    </w:p>
    <w:p w14:paraId="0E15785C" w14:textId="77777777" w:rsidR="00706C6A" w:rsidRPr="00706C6A" w:rsidRDefault="00706C6A" w:rsidP="00706C6A">
      <w:pPr>
        <w:pStyle w:val="NoSpacing"/>
        <w:rPr>
          <w:szCs w:val="20"/>
        </w:rPr>
      </w:pPr>
      <w:r w:rsidRPr="00706C6A">
        <w:rPr>
          <w:szCs w:val="20"/>
        </w:rPr>
        <w:t xml:space="preserve">        &lt;config&gt;</w:t>
      </w:r>
    </w:p>
    <w:p w14:paraId="68B70F47" w14:textId="77777777" w:rsidR="00706C6A" w:rsidRPr="00706C6A" w:rsidRDefault="00706C6A" w:rsidP="00706C6A">
      <w:pPr>
        <w:pStyle w:val="NoSpacing"/>
        <w:rPr>
          <w:szCs w:val="20"/>
        </w:rPr>
      </w:pPr>
      <w:r w:rsidRPr="00706C6A">
        <w:rPr>
          <w:szCs w:val="20"/>
        </w:rPr>
        <w:t xml:space="preserve">            &lt;name&gt;castappnotifytimeoutsec&lt;/name&gt;</w:t>
      </w:r>
    </w:p>
    <w:p w14:paraId="51D1F6ED" w14:textId="77777777" w:rsidR="00706C6A" w:rsidRPr="00706C6A" w:rsidRDefault="00706C6A" w:rsidP="00706C6A">
      <w:pPr>
        <w:pStyle w:val="NoSpacing"/>
        <w:rPr>
          <w:szCs w:val="20"/>
        </w:rPr>
      </w:pPr>
      <w:r w:rsidRPr="00706C6A">
        <w:rPr>
          <w:szCs w:val="20"/>
        </w:rPr>
        <w:t xml:space="preserve">            &lt;value&gt;5&lt;/value&gt;</w:t>
      </w:r>
    </w:p>
    <w:p w14:paraId="7EFABDA8" w14:textId="77777777" w:rsidR="00706C6A" w:rsidRPr="00706C6A" w:rsidRDefault="00706C6A" w:rsidP="00706C6A">
      <w:pPr>
        <w:pStyle w:val="NoSpacing"/>
        <w:rPr>
          <w:szCs w:val="20"/>
        </w:rPr>
      </w:pPr>
      <w:r w:rsidRPr="00706C6A">
        <w:rPr>
          <w:szCs w:val="20"/>
        </w:rPr>
        <w:t xml:space="preserve">            &lt;configClass&gt;ParkEntryModelConfig&lt;/configClass&gt;</w:t>
      </w:r>
    </w:p>
    <w:p w14:paraId="744AD4E2" w14:textId="77777777" w:rsidR="00706C6A" w:rsidRPr="00706C6A" w:rsidRDefault="00706C6A" w:rsidP="00706C6A">
      <w:pPr>
        <w:pStyle w:val="NoSpacing"/>
        <w:rPr>
          <w:szCs w:val="20"/>
        </w:rPr>
      </w:pPr>
      <w:r w:rsidRPr="00706C6A">
        <w:rPr>
          <w:szCs w:val="20"/>
        </w:rPr>
        <w:t xml:space="preserve">        &lt;/config&gt;</w:t>
      </w:r>
    </w:p>
    <w:p w14:paraId="75D5CFDE" w14:textId="77777777" w:rsidR="00706C6A" w:rsidRPr="00706C6A" w:rsidRDefault="00706C6A" w:rsidP="00706C6A">
      <w:pPr>
        <w:pStyle w:val="NoSpacing"/>
        <w:rPr>
          <w:szCs w:val="20"/>
        </w:rPr>
      </w:pPr>
      <w:r w:rsidRPr="00706C6A">
        <w:rPr>
          <w:szCs w:val="20"/>
        </w:rPr>
        <w:t xml:space="preserve">        &lt;config&gt;</w:t>
      </w:r>
    </w:p>
    <w:p w14:paraId="26947BE6" w14:textId="77777777" w:rsidR="00706C6A" w:rsidRPr="00706C6A" w:rsidRDefault="00706C6A" w:rsidP="00706C6A">
      <w:pPr>
        <w:pStyle w:val="NoSpacing"/>
        <w:rPr>
          <w:szCs w:val="20"/>
        </w:rPr>
      </w:pPr>
      <w:r w:rsidRPr="00706C6A">
        <w:rPr>
          <w:szCs w:val="20"/>
        </w:rPr>
        <w:t xml:space="preserve">            &lt;name&gt;minimumThreshold&lt;/name&gt;</w:t>
      </w:r>
    </w:p>
    <w:p w14:paraId="2961F0F6" w14:textId="77777777" w:rsidR="00706C6A" w:rsidRPr="00706C6A" w:rsidRDefault="00706C6A" w:rsidP="00706C6A">
      <w:pPr>
        <w:pStyle w:val="NoSpacing"/>
        <w:rPr>
          <w:szCs w:val="20"/>
        </w:rPr>
      </w:pPr>
      <w:r w:rsidRPr="00706C6A">
        <w:rPr>
          <w:szCs w:val="20"/>
        </w:rPr>
        <w:t xml:space="preserve">            &lt;value&gt;-90&lt;/value&gt;</w:t>
      </w:r>
    </w:p>
    <w:p w14:paraId="2D65CF01" w14:textId="77777777" w:rsidR="00706C6A" w:rsidRPr="00706C6A" w:rsidRDefault="00706C6A" w:rsidP="00706C6A">
      <w:pPr>
        <w:pStyle w:val="NoSpacing"/>
        <w:rPr>
          <w:szCs w:val="20"/>
        </w:rPr>
      </w:pPr>
      <w:r w:rsidRPr="00706C6A">
        <w:rPr>
          <w:szCs w:val="20"/>
        </w:rPr>
        <w:t xml:space="preserve">            &lt;configClass&gt;ReaderConfig&lt;/configClass&gt;</w:t>
      </w:r>
    </w:p>
    <w:p w14:paraId="35C337B3" w14:textId="77777777" w:rsidR="00706C6A" w:rsidRPr="00706C6A" w:rsidRDefault="00706C6A" w:rsidP="00706C6A">
      <w:pPr>
        <w:pStyle w:val="NoSpacing"/>
        <w:rPr>
          <w:szCs w:val="20"/>
        </w:rPr>
      </w:pPr>
      <w:r w:rsidRPr="00706C6A">
        <w:rPr>
          <w:szCs w:val="20"/>
        </w:rPr>
        <w:t xml:space="preserve">        &lt;/config&gt;</w:t>
      </w:r>
    </w:p>
    <w:p w14:paraId="1D3C9BCE" w14:textId="77777777" w:rsidR="00706C6A" w:rsidRPr="00706C6A" w:rsidRDefault="00706C6A" w:rsidP="00706C6A">
      <w:pPr>
        <w:pStyle w:val="NoSpacing"/>
        <w:rPr>
          <w:szCs w:val="20"/>
        </w:rPr>
      </w:pPr>
      <w:r w:rsidRPr="00706C6A">
        <w:rPr>
          <w:szCs w:val="20"/>
        </w:rPr>
        <w:t xml:space="preserve">        &lt;config&gt;</w:t>
      </w:r>
    </w:p>
    <w:p w14:paraId="3931F624" w14:textId="77777777" w:rsidR="00706C6A" w:rsidRPr="00706C6A" w:rsidRDefault="00706C6A" w:rsidP="00706C6A">
      <w:pPr>
        <w:pStyle w:val="NoSpacing"/>
        <w:rPr>
          <w:szCs w:val="20"/>
        </w:rPr>
      </w:pPr>
      <w:r w:rsidRPr="00706C6A">
        <w:rPr>
          <w:szCs w:val="20"/>
        </w:rPr>
        <w:t xml:space="preserve">            &lt;name&gt;eventdumpmaxsizemb&lt;/name&gt;</w:t>
      </w:r>
    </w:p>
    <w:p w14:paraId="4CBCA7C8" w14:textId="77777777" w:rsidR="00706C6A" w:rsidRPr="00706C6A" w:rsidRDefault="00706C6A" w:rsidP="00706C6A">
      <w:pPr>
        <w:pStyle w:val="NoSpacing"/>
        <w:rPr>
          <w:szCs w:val="20"/>
        </w:rPr>
      </w:pPr>
      <w:r w:rsidRPr="00706C6A">
        <w:rPr>
          <w:szCs w:val="20"/>
        </w:rPr>
        <w:t xml:space="preserve">            &lt;value&gt;1000&lt;/value&gt;</w:t>
      </w:r>
    </w:p>
    <w:p w14:paraId="7C7D824A" w14:textId="77777777" w:rsidR="00706C6A" w:rsidRPr="00706C6A" w:rsidRDefault="00706C6A" w:rsidP="00706C6A">
      <w:pPr>
        <w:pStyle w:val="NoSpacing"/>
        <w:rPr>
          <w:szCs w:val="20"/>
        </w:rPr>
      </w:pPr>
      <w:r w:rsidRPr="00706C6A">
        <w:rPr>
          <w:szCs w:val="20"/>
        </w:rPr>
        <w:t xml:space="preserve">            &lt;configClass&gt;ControllerInfo&lt;/configClass&gt;</w:t>
      </w:r>
    </w:p>
    <w:p w14:paraId="75FC3A87" w14:textId="77777777" w:rsidR="00706C6A" w:rsidRPr="00706C6A" w:rsidRDefault="00706C6A" w:rsidP="00706C6A">
      <w:pPr>
        <w:pStyle w:val="NoSpacing"/>
        <w:rPr>
          <w:szCs w:val="20"/>
        </w:rPr>
      </w:pPr>
      <w:r w:rsidRPr="00706C6A">
        <w:rPr>
          <w:szCs w:val="20"/>
        </w:rPr>
        <w:t xml:space="preserve">        &lt;/config&gt;</w:t>
      </w:r>
    </w:p>
    <w:p w14:paraId="685E51BD" w14:textId="77777777" w:rsidR="00706C6A" w:rsidRPr="00706C6A" w:rsidRDefault="00706C6A" w:rsidP="00706C6A">
      <w:pPr>
        <w:pStyle w:val="NoSpacing"/>
        <w:rPr>
          <w:szCs w:val="20"/>
        </w:rPr>
      </w:pPr>
      <w:r w:rsidRPr="00706C6A">
        <w:rPr>
          <w:szCs w:val="20"/>
        </w:rPr>
        <w:t xml:space="preserve">        &lt;config&gt;</w:t>
      </w:r>
    </w:p>
    <w:p w14:paraId="0572B3E1" w14:textId="77777777" w:rsidR="00706C6A" w:rsidRPr="00706C6A" w:rsidRDefault="00706C6A" w:rsidP="00706C6A">
      <w:pPr>
        <w:pStyle w:val="NoSpacing"/>
        <w:rPr>
          <w:szCs w:val="20"/>
        </w:rPr>
      </w:pPr>
      <w:r w:rsidRPr="00706C6A">
        <w:rPr>
          <w:szCs w:val="20"/>
        </w:rPr>
        <w:t xml:space="preserve">            &lt;name&gt;updatestreambatchsize&lt;/name&gt;</w:t>
      </w:r>
    </w:p>
    <w:p w14:paraId="1C6B67A7" w14:textId="77777777" w:rsidR="00706C6A" w:rsidRPr="00706C6A" w:rsidRDefault="00706C6A" w:rsidP="00706C6A">
      <w:pPr>
        <w:pStyle w:val="NoSpacing"/>
        <w:rPr>
          <w:szCs w:val="20"/>
        </w:rPr>
      </w:pPr>
      <w:r w:rsidRPr="00706C6A">
        <w:rPr>
          <w:szCs w:val="20"/>
        </w:rPr>
        <w:t xml:space="preserve">            &lt;value&gt;1&lt;/value&gt;</w:t>
      </w:r>
    </w:p>
    <w:p w14:paraId="5F742BE3" w14:textId="77777777" w:rsidR="00706C6A" w:rsidRPr="00706C6A" w:rsidRDefault="00706C6A" w:rsidP="00706C6A">
      <w:pPr>
        <w:pStyle w:val="NoSpacing"/>
        <w:rPr>
          <w:szCs w:val="20"/>
        </w:rPr>
      </w:pPr>
      <w:r w:rsidRPr="00706C6A">
        <w:rPr>
          <w:szCs w:val="20"/>
        </w:rPr>
        <w:t xml:space="preserve">            &lt;configClass&gt;ControllerInfo&lt;/configClass&gt;</w:t>
      </w:r>
    </w:p>
    <w:p w14:paraId="06C4827A" w14:textId="77777777" w:rsidR="00706C6A" w:rsidRPr="00706C6A" w:rsidRDefault="00706C6A" w:rsidP="00706C6A">
      <w:pPr>
        <w:pStyle w:val="NoSpacing"/>
        <w:rPr>
          <w:szCs w:val="20"/>
        </w:rPr>
      </w:pPr>
      <w:r w:rsidRPr="00706C6A">
        <w:rPr>
          <w:szCs w:val="20"/>
        </w:rPr>
        <w:t xml:space="preserve">        &lt;/config&gt;</w:t>
      </w:r>
    </w:p>
    <w:p w14:paraId="3BCE4216" w14:textId="77777777" w:rsidR="00706C6A" w:rsidRPr="00706C6A" w:rsidRDefault="00706C6A" w:rsidP="00706C6A">
      <w:pPr>
        <w:pStyle w:val="NoSpacing"/>
        <w:rPr>
          <w:szCs w:val="20"/>
        </w:rPr>
      </w:pPr>
      <w:r w:rsidRPr="00706C6A">
        <w:rPr>
          <w:szCs w:val="20"/>
        </w:rPr>
        <w:t xml:space="preserve">        &lt;config&gt;</w:t>
      </w:r>
    </w:p>
    <w:p w14:paraId="72CA0F92" w14:textId="77777777" w:rsidR="00706C6A" w:rsidRPr="00706C6A" w:rsidRDefault="00706C6A" w:rsidP="00706C6A">
      <w:pPr>
        <w:pStyle w:val="NoSpacing"/>
        <w:rPr>
          <w:szCs w:val="20"/>
        </w:rPr>
      </w:pPr>
      <w:r w:rsidRPr="00706C6A">
        <w:rPr>
          <w:szCs w:val="20"/>
        </w:rPr>
        <w:t xml:space="preserve">            &lt;name&gt;enableHA&lt;/name&gt;</w:t>
      </w:r>
    </w:p>
    <w:p w14:paraId="4CC43C1D" w14:textId="77777777" w:rsidR="00706C6A" w:rsidRPr="00706C6A" w:rsidRDefault="00706C6A" w:rsidP="00706C6A">
      <w:pPr>
        <w:pStyle w:val="NoSpacing"/>
        <w:rPr>
          <w:szCs w:val="20"/>
        </w:rPr>
      </w:pPr>
      <w:r w:rsidRPr="00706C6A">
        <w:rPr>
          <w:szCs w:val="20"/>
        </w:rPr>
        <w:t xml:space="preserve">            &lt;value&gt;true&lt;/value&gt;</w:t>
      </w:r>
    </w:p>
    <w:p w14:paraId="1F4309EA" w14:textId="77777777" w:rsidR="00706C6A" w:rsidRDefault="00706C6A" w:rsidP="00706C6A">
      <w:pPr>
        <w:pStyle w:val="NoSpacing"/>
      </w:pPr>
      <w:r w:rsidRPr="00706C6A">
        <w:rPr>
          <w:szCs w:val="20"/>
        </w:rPr>
        <w:t xml:space="preserve">            &lt;configClass&gt;ControllerInfo&lt;/configClass&gt;</w:t>
      </w:r>
    </w:p>
    <w:p w14:paraId="69E026A1" w14:textId="77777777" w:rsidR="00706C6A" w:rsidRDefault="00706C6A" w:rsidP="00706C6A">
      <w:pPr>
        <w:pStyle w:val="NoSpacing"/>
      </w:pPr>
      <w:r>
        <w:t xml:space="preserve">        &lt;/config&gt;</w:t>
      </w:r>
    </w:p>
    <w:p w14:paraId="5736D969" w14:textId="77777777" w:rsidR="00706C6A" w:rsidRDefault="00706C6A" w:rsidP="00706C6A">
      <w:pPr>
        <w:pStyle w:val="NoSpacing"/>
      </w:pPr>
      <w:r>
        <w:t xml:space="preserve">        &lt;config&gt;</w:t>
      </w:r>
    </w:p>
    <w:p w14:paraId="6E3F72B3" w14:textId="77777777" w:rsidR="00706C6A" w:rsidRDefault="00706C6A" w:rsidP="00706C6A">
      <w:pPr>
        <w:pStyle w:val="NoSpacing"/>
      </w:pPr>
      <w:r>
        <w:t xml:space="preserve">            &lt;name&gt;omnirequesttimeoutms&lt;/name&gt;</w:t>
      </w:r>
    </w:p>
    <w:p w14:paraId="132029E7" w14:textId="77777777" w:rsidR="00706C6A" w:rsidRDefault="00706C6A" w:rsidP="00706C6A">
      <w:pPr>
        <w:pStyle w:val="NoSpacing"/>
      </w:pPr>
      <w:r>
        <w:t xml:space="preserve">            &lt;value&gt;15000&lt;/value&gt;</w:t>
      </w:r>
    </w:p>
    <w:p w14:paraId="53F4338C" w14:textId="77777777" w:rsidR="00706C6A" w:rsidRDefault="00706C6A" w:rsidP="00706C6A">
      <w:pPr>
        <w:pStyle w:val="NoSpacing"/>
      </w:pPr>
      <w:r>
        <w:t xml:space="preserve">            &lt;configClass&gt;ParkEntryModelConfig&lt;/configClass&gt;</w:t>
      </w:r>
    </w:p>
    <w:p w14:paraId="5A6A5747" w14:textId="77777777" w:rsidR="00706C6A" w:rsidRDefault="00706C6A" w:rsidP="00706C6A">
      <w:pPr>
        <w:pStyle w:val="NoSpacing"/>
      </w:pPr>
      <w:r>
        <w:t xml:space="preserve">        &lt;/config&gt;</w:t>
      </w:r>
    </w:p>
    <w:p w14:paraId="3CA31B54" w14:textId="77777777" w:rsidR="00706C6A" w:rsidRDefault="00706C6A" w:rsidP="00706C6A">
      <w:pPr>
        <w:pStyle w:val="NoSpacing"/>
      </w:pPr>
      <w:r>
        <w:t xml:space="preserve">        &lt;config&gt;</w:t>
      </w:r>
    </w:p>
    <w:p w14:paraId="585C4BDE" w14:textId="77777777" w:rsidR="00706C6A" w:rsidRDefault="00706C6A" w:rsidP="00706C6A">
      <w:pPr>
        <w:pStyle w:val="NoSpacing"/>
      </w:pPr>
      <w:r>
        <w:t xml:space="preserve">            &lt;name&gt;updateStreamMessageTypes&lt;/name&gt;</w:t>
      </w:r>
    </w:p>
    <w:p w14:paraId="67D76222" w14:textId="77777777" w:rsidR="00706C6A" w:rsidRDefault="00706C6A" w:rsidP="00706C6A">
      <w:pPr>
        <w:pStyle w:val="NoSpacing"/>
      </w:pPr>
      <w:r>
        <w:t xml:space="preserve">            &lt;value&gt;*&lt;/value&gt;</w:t>
      </w:r>
    </w:p>
    <w:p w14:paraId="4CDC8E10" w14:textId="77777777" w:rsidR="00706C6A" w:rsidRDefault="00706C6A" w:rsidP="00706C6A">
      <w:pPr>
        <w:pStyle w:val="NoSpacing"/>
      </w:pPr>
      <w:r>
        <w:t xml:space="preserve">            &lt;configClass&gt;ControllerInfo&lt;/configClass&gt;</w:t>
      </w:r>
    </w:p>
    <w:p w14:paraId="4442E23D" w14:textId="77777777" w:rsidR="00706C6A" w:rsidRDefault="00706C6A" w:rsidP="00706C6A">
      <w:pPr>
        <w:pStyle w:val="NoSpacing"/>
      </w:pPr>
      <w:r>
        <w:t xml:space="preserve">        &lt;/config&gt;</w:t>
      </w:r>
    </w:p>
    <w:p w14:paraId="54EE239D" w14:textId="77777777" w:rsidR="00706C6A" w:rsidRDefault="00706C6A" w:rsidP="00706C6A">
      <w:pPr>
        <w:pStyle w:val="NoSpacing"/>
      </w:pPr>
      <w:r>
        <w:t xml:space="preserve">        &lt;config&gt;</w:t>
      </w:r>
    </w:p>
    <w:p w14:paraId="4ED915A0" w14:textId="77777777" w:rsidR="00706C6A" w:rsidRDefault="00706C6A" w:rsidP="00706C6A">
      <w:pPr>
        <w:pStyle w:val="NoSpacing"/>
      </w:pPr>
      <w:r>
        <w:t xml:space="preserve">            &lt;name&gt;successSequence&lt;/name&gt;</w:t>
      </w:r>
    </w:p>
    <w:p w14:paraId="791F81EC" w14:textId="77777777" w:rsidR="00706C6A" w:rsidRDefault="00706C6A" w:rsidP="00706C6A">
      <w:pPr>
        <w:pStyle w:val="NoSpacing"/>
      </w:pPr>
      <w:r>
        <w:t xml:space="preserve">            &lt;value&gt;success&lt;/value&gt;</w:t>
      </w:r>
    </w:p>
    <w:p w14:paraId="48C84307" w14:textId="77777777" w:rsidR="00706C6A" w:rsidRDefault="00706C6A" w:rsidP="00706C6A">
      <w:pPr>
        <w:pStyle w:val="NoSpacing"/>
      </w:pPr>
      <w:r>
        <w:t xml:space="preserve">            &lt;configClass&gt;ControllerInfo&lt;/configClass&gt;</w:t>
      </w:r>
    </w:p>
    <w:p w14:paraId="45C04CF8" w14:textId="77777777" w:rsidR="00706C6A" w:rsidRDefault="00706C6A" w:rsidP="00706C6A">
      <w:pPr>
        <w:pStyle w:val="NoSpacing"/>
      </w:pPr>
      <w:r>
        <w:t xml:space="preserve">        &lt;/config&gt;</w:t>
      </w:r>
    </w:p>
    <w:p w14:paraId="7D558F5F" w14:textId="77777777" w:rsidR="00706C6A" w:rsidRDefault="00706C6A" w:rsidP="00706C6A">
      <w:pPr>
        <w:pStyle w:val="NoSpacing"/>
      </w:pPr>
      <w:r>
        <w:t xml:space="preserve">        &lt;config&gt;</w:t>
      </w:r>
    </w:p>
    <w:p w14:paraId="566A2213" w14:textId="77777777" w:rsidR="00706C6A" w:rsidRDefault="00706C6A" w:rsidP="00706C6A">
      <w:pPr>
        <w:pStyle w:val="NoSpacing"/>
      </w:pPr>
      <w:r>
        <w:t xml:space="preserve">            &lt;name&gt;eventdumpmaxfiles&lt;/name&gt;</w:t>
      </w:r>
    </w:p>
    <w:p w14:paraId="40AA28C4" w14:textId="77777777" w:rsidR="00706C6A" w:rsidRDefault="00706C6A" w:rsidP="00706C6A">
      <w:pPr>
        <w:pStyle w:val="NoSpacing"/>
      </w:pPr>
      <w:r>
        <w:t xml:space="preserve">            &lt;value&gt;30&lt;/value&gt;</w:t>
      </w:r>
    </w:p>
    <w:p w14:paraId="5AEAB653" w14:textId="77777777" w:rsidR="00706C6A" w:rsidRDefault="00706C6A" w:rsidP="00706C6A">
      <w:pPr>
        <w:pStyle w:val="NoSpacing"/>
      </w:pPr>
      <w:r>
        <w:t xml:space="preserve">            &lt;configClass&gt;ControllerInfo&lt;/configClass&gt;</w:t>
      </w:r>
    </w:p>
    <w:p w14:paraId="79618729" w14:textId="77777777" w:rsidR="00706C6A" w:rsidRDefault="00706C6A" w:rsidP="00706C6A">
      <w:pPr>
        <w:pStyle w:val="NoSpacing"/>
      </w:pPr>
      <w:r>
        <w:t xml:space="preserve">        &lt;/config&gt;</w:t>
      </w:r>
    </w:p>
    <w:p w14:paraId="2D8B1726" w14:textId="77777777" w:rsidR="00706C6A" w:rsidRDefault="00706C6A" w:rsidP="00706C6A">
      <w:pPr>
        <w:pStyle w:val="NoSpacing"/>
      </w:pPr>
      <w:r>
        <w:t xml:space="preserve">        &lt;config&gt;</w:t>
      </w:r>
    </w:p>
    <w:p w14:paraId="4C03CBF8" w14:textId="77777777" w:rsidR="00706C6A" w:rsidRDefault="00706C6A" w:rsidP="00706C6A">
      <w:pPr>
        <w:pStyle w:val="NoSpacing"/>
      </w:pPr>
      <w:r>
        <w:t xml:space="preserve">            &lt;name&gt;preferredguestidtype&lt;/name&gt;</w:t>
      </w:r>
    </w:p>
    <w:p w14:paraId="48B4C7A7" w14:textId="77777777" w:rsidR="00706C6A" w:rsidRDefault="00706C6A" w:rsidP="00706C6A">
      <w:pPr>
        <w:pStyle w:val="NoSpacing"/>
      </w:pPr>
      <w:r>
        <w:t xml:space="preserve">            &lt;value&gt;&lt;/value&gt;</w:t>
      </w:r>
    </w:p>
    <w:p w14:paraId="5A5C3459" w14:textId="77777777" w:rsidR="00706C6A" w:rsidRDefault="00706C6A" w:rsidP="00706C6A">
      <w:pPr>
        <w:pStyle w:val="NoSpacing"/>
      </w:pPr>
      <w:r>
        <w:t xml:space="preserve">            &lt;configClass&gt;ControllerInfo&lt;/configClass&gt;</w:t>
      </w:r>
    </w:p>
    <w:p w14:paraId="1E511CA4" w14:textId="77777777" w:rsidR="00706C6A" w:rsidRDefault="00706C6A" w:rsidP="00706C6A">
      <w:pPr>
        <w:pStyle w:val="NoSpacing"/>
      </w:pPr>
      <w:r>
        <w:t xml:space="preserve">        &lt;/config&gt;</w:t>
      </w:r>
    </w:p>
    <w:p w14:paraId="28C47F0B" w14:textId="77777777" w:rsidR="00706C6A" w:rsidRDefault="00706C6A" w:rsidP="00706C6A">
      <w:pPr>
        <w:pStyle w:val="NoSpacing"/>
      </w:pPr>
      <w:r>
        <w:t xml:space="preserve">    &lt;/configuration&gt;</w:t>
      </w:r>
    </w:p>
    <w:p w14:paraId="154A9D12" w14:textId="77777777" w:rsidR="00706C6A" w:rsidRDefault="00706C6A" w:rsidP="00706C6A">
      <w:pPr>
        <w:pStyle w:val="NoSpacing"/>
      </w:pPr>
      <w:r>
        <w:t xml:space="preserve">    &lt;ip&gt;10.110.1.33&lt;/ip&gt;</w:t>
      </w:r>
    </w:p>
    <w:p w14:paraId="6A78675F" w14:textId="77777777" w:rsidR="00706C6A" w:rsidRDefault="00706C6A" w:rsidP="00706C6A">
      <w:pPr>
        <w:pStyle w:val="NoSpacing"/>
      </w:pPr>
      <w:r>
        <w:t xml:space="preserve">    &lt;port&gt;8080&lt;/port&gt;</w:t>
      </w:r>
    </w:p>
    <w:p w14:paraId="061CE87D" w14:textId="28228B51" w:rsidR="00706C6A" w:rsidRPr="00706C6A" w:rsidRDefault="00706C6A" w:rsidP="00706C6A">
      <w:pPr>
        <w:pStyle w:val="NoSpacing"/>
      </w:pPr>
      <w:r>
        <w:t>&lt;/venue&gt;</w:t>
      </w:r>
    </w:p>
    <w:sectPr w:rsidR="00706C6A" w:rsidRPr="00706C6A" w:rsidSect="002C170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ECA12" w14:textId="77777777" w:rsidR="00187551" w:rsidRDefault="00187551" w:rsidP="00044632">
      <w:r>
        <w:separator/>
      </w:r>
    </w:p>
  </w:endnote>
  <w:endnote w:type="continuationSeparator" w:id="0">
    <w:p w14:paraId="21BF822B" w14:textId="77777777" w:rsidR="00187551" w:rsidRDefault="00187551"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F10A96" w:rsidRPr="0007395D" w14:paraId="397BEFD5" w14:textId="77777777" w:rsidTr="002D53A7">
      <w:trPr>
        <w:trHeight w:val="272"/>
        <w:jc w:val="center"/>
      </w:trPr>
      <w:tc>
        <w:tcPr>
          <w:tcW w:w="1890" w:type="dxa"/>
        </w:tcPr>
        <w:p w14:paraId="397BEFD1" w14:textId="77777777" w:rsidR="00F10A96" w:rsidRDefault="00F10A96" w:rsidP="00044632">
          <w:pPr>
            <w:pStyle w:val="Header"/>
          </w:pPr>
          <w:r>
            <w:t>900-0059</w:t>
          </w:r>
        </w:p>
      </w:tc>
      <w:tc>
        <w:tcPr>
          <w:tcW w:w="1890" w:type="dxa"/>
          <w:tcMar>
            <w:top w:w="58" w:type="dxa"/>
            <w:bottom w:w="58" w:type="dxa"/>
          </w:tcMar>
          <w:vAlign w:val="center"/>
        </w:tcPr>
        <w:p w14:paraId="397BEFD2" w14:textId="77777777" w:rsidR="00F10A96" w:rsidRPr="00355A3D" w:rsidRDefault="00F10A96" w:rsidP="00044632">
          <w:pPr>
            <w:pStyle w:val="Header"/>
          </w:pPr>
          <w:r>
            <w:t>Rev 1.0</w:t>
          </w:r>
          <w:r w:rsidRPr="00355A3D">
            <w:fldChar w:fldCharType="begin"/>
          </w:r>
          <w:r w:rsidRPr="00355A3D">
            <w:instrText xml:space="preserve"> SUBJECT   \* MERGEFORMAT </w:instrText>
          </w:r>
          <w:r w:rsidRPr="00355A3D">
            <w:fldChar w:fldCharType="end"/>
          </w:r>
        </w:p>
      </w:tc>
      <w:tc>
        <w:tcPr>
          <w:tcW w:w="5382" w:type="dxa"/>
          <w:tcMar>
            <w:top w:w="58" w:type="dxa"/>
            <w:bottom w:w="58" w:type="dxa"/>
          </w:tcMar>
          <w:vAlign w:val="center"/>
        </w:tcPr>
        <w:p w14:paraId="397BEFD3" w14:textId="77777777" w:rsidR="00F10A96" w:rsidRPr="00355A3D" w:rsidRDefault="00F10A96" w:rsidP="00BA53BC">
          <w:pPr>
            <w:pStyle w:val="Header"/>
          </w:pPr>
          <w:r w:rsidRPr="00676069">
            <w:t>XBRMS (</w:t>
          </w:r>
          <w:r>
            <w:t>Web Service</w:t>
          </w:r>
          <w:r w:rsidRPr="00676069">
            <w:t xml:space="preserve">) </w:t>
          </w:r>
          <w:r>
            <w:t xml:space="preserve">Interface Control Document </w:t>
          </w:r>
        </w:p>
      </w:tc>
      <w:tc>
        <w:tcPr>
          <w:tcW w:w="1800" w:type="dxa"/>
          <w:tcMar>
            <w:top w:w="58" w:type="dxa"/>
            <w:bottom w:w="58" w:type="dxa"/>
          </w:tcMar>
          <w:vAlign w:val="center"/>
        </w:tcPr>
        <w:p w14:paraId="397BEFD4" w14:textId="77777777" w:rsidR="00F10A96" w:rsidRPr="00355A3D" w:rsidRDefault="00F10A96" w:rsidP="00044632">
          <w:pPr>
            <w:pStyle w:val="Header"/>
          </w:pPr>
          <w:r w:rsidRPr="00355A3D">
            <w:t xml:space="preserve">Page </w:t>
          </w:r>
          <w:r w:rsidRPr="00355A3D">
            <w:fldChar w:fldCharType="begin"/>
          </w:r>
          <w:r w:rsidRPr="00355A3D">
            <w:instrText>page \* arabic</w:instrText>
          </w:r>
          <w:r w:rsidRPr="00355A3D">
            <w:fldChar w:fldCharType="separate"/>
          </w:r>
          <w:r w:rsidR="00187551">
            <w:rPr>
              <w:noProof/>
            </w:rPr>
            <w:t>1</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187551">
            <w:rPr>
              <w:rStyle w:val="PageNumber"/>
              <w:noProof/>
              <w:color w:val="404040"/>
              <w:szCs w:val="20"/>
            </w:rPr>
            <w:t>1</w:t>
          </w:r>
          <w:r w:rsidRPr="00355A3D">
            <w:rPr>
              <w:rStyle w:val="PageNumber"/>
              <w:color w:val="404040"/>
              <w:szCs w:val="20"/>
            </w:rPr>
            <w:fldChar w:fldCharType="end"/>
          </w:r>
        </w:p>
      </w:tc>
    </w:tr>
  </w:tbl>
  <w:p w14:paraId="397BEFD6" w14:textId="77777777" w:rsidR="00F10A96" w:rsidRPr="00A17FBA" w:rsidRDefault="00F10A96" w:rsidP="00CB4606">
    <w:pPr>
      <w:pStyle w:val="Footer"/>
      <w:jc w:val="center"/>
    </w:pPr>
    <w:r w:rsidRPr="00355A3D">
      <w:t>Confidential and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F10A96" w:rsidRPr="0007395D" w14:paraId="397BEFDC" w14:textId="77777777" w:rsidTr="002D53A7">
      <w:trPr>
        <w:trHeight w:val="272"/>
        <w:jc w:val="center"/>
      </w:trPr>
      <w:tc>
        <w:tcPr>
          <w:tcW w:w="1890" w:type="dxa"/>
        </w:tcPr>
        <w:p w14:paraId="397BEFD8" w14:textId="77777777" w:rsidR="00F10A96" w:rsidRDefault="00F10A96" w:rsidP="008338EA">
          <w:pPr>
            <w:pStyle w:val="Header"/>
          </w:pPr>
          <w:r>
            <w:t>900-0059</w:t>
          </w:r>
        </w:p>
      </w:tc>
      <w:tc>
        <w:tcPr>
          <w:tcW w:w="1890" w:type="dxa"/>
          <w:tcMar>
            <w:top w:w="58" w:type="dxa"/>
            <w:bottom w:w="58" w:type="dxa"/>
          </w:tcMar>
          <w:vAlign w:val="center"/>
        </w:tcPr>
        <w:p w14:paraId="397BEFD9" w14:textId="77777777" w:rsidR="00F10A96" w:rsidRPr="00355A3D" w:rsidRDefault="00F10A96" w:rsidP="008338EA">
          <w:pPr>
            <w:pStyle w:val="Header"/>
          </w:pPr>
          <w:r>
            <w:t>Rev 1.0</w:t>
          </w:r>
          <w:r w:rsidRPr="00355A3D">
            <w:fldChar w:fldCharType="begin"/>
          </w:r>
          <w:r w:rsidRPr="00355A3D">
            <w:instrText xml:space="preserve"> SUBJECT   \* MERGEFORMAT </w:instrText>
          </w:r>
          <w:r w:rsidRPr="00355A3D">
            <w:fldChar w:fldCharType="end"/>
          </w:r>
        </w:p>
      </w:tc>
      <w:tc>
        <w:tcPr>
          <w:tcW w:w="5382" w:type="dxa"/>
          <w:tcMar>
            <w:top w:w="58" w:type="dxa"/>
            <w:bottom w:w="58" w:type="dxa"/>
          </w:tcMar>
          <w:vAlign w:val="center"/>
        </w:tcPr>
        <w:p w14:paraId="397BEFDA" w14:textId="77777777" w:rsidR="00F10A96" w:rsidRPr="00355A3D" w:rsidRDefault="00F10A96" w:rsidP="008338EA">
          <w:pPr>
            <w:pStyle w:val="Header"/>
          </w:pPr>
          <w:r w:rsidRPr="00676069">
            <w:t>XBRMS (</w:t>
          </w:r>
          <w:r>
            <w:t>Web Service</w:t>
          </w:r>
          <w:r w:rsidRPr="00676069">
            <w:t xml:space="preserve">) </w:t>
          </w:r>
          <w:r>
            <w:t xml:space="preserve">Interface Control Document </w:t>
          </w:r>
        </w:p>
      </w:tc>
      <w:tc>
        <w:tcPr>
          <w:tcW w:w="1800" w:type="dxa"/>
          <w:tcMar>
            <w:top w:w="58" w:type="dxa"/>
            <w:bottom w:w="58" w:type="dxa"/>
          </w:tcMar>
          <w:vAlign w:val="center"/>
        </w:tcPr>
        <w:p w14:paraId="397BEFDB" w14:textId="77777777" w:rsidR="00F10A96" w:rsidRPr="00355A3D" w:rsidRDefault="00F10A96" w:rsidP="008338EA">
          <w:pPr>
            <w:pStyle w:val="Header"/>
          </w:pPr>
          <w:r w:rsidRPr="00355A3D">
            <w:t xml:space="preserve">Page </w:t>
          </w:r>
          <w:r w:rsidRPr="00355A3D">
            <w:fldChar w:fldCharType="begin"/>
          </w:r>
          <w:r w:rsidRPr="00355A3D">
            <w:instrText>page \* arabic</w:instrText>
          </w:r>
          <w:r w:rsidRPr="00355A3D">
            <w:fldChar w:fldCharType="separate"/>
          </w:r>
          <w:r w:rsidR="00706C6A">
            <w:rPr>
              <w:noProof/>
            </w:rPr>
            <w:t>92</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706C6A">
            <w:rPr>
              <w:rStyle w:val="PageNumber"/>
              <w:noProof/>
              <w:color w:val="404040"/>
              <w:szCs w:val="20"/>
            </w:rPr>
            <w:t>92</w:t>
          </w:r>
          <w:r w:rsidRPr="00355A3D">
            <w:rPr>
              <w:rStyle w:val="PageNumber"/>
              <w:color w:val="404040"/>
              <w:szCs w:val="20"/>
            </w:rPr>
            <w:fldChar w:fldCharType="end"/>
          </w:r>
        </w:p>
      </w:tc>
    </w:tr>
  </w:tbl>
  <w:p w14:paraId="397BEFDD" w14:textId="77777777" w:rsidR="00F10A96" w:rsidRPr="00A17FBA" w:rsidRDefault="00F10A96"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2FB28" w14:textId="77777777" w:rsidR="00187551" w:rsidRDefault="00187551" w:rsidP="00044632">
      <w:r>
        <w:separator/>
      </w:r>
    </w:p>
  </w:footnote>
  <w:footnote w:type="continuationSeparator" w:id="0">
    <w:p w14:paraId="7E432B79" w14:textId="77777777" w:rsidR="00187551" w:rsidRDefault="00187551"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BEFD0" w14:textId="7B757902" w:rsidR="00F10A96" w:rsidRDefault="00F10A96" w:rsidP="00577576">
    <w:pPr>
      <w:pStyle w:val="Header"/>
      <w:jc w:val="right"/>
    </w:pPr>
    <w:r>
      <w:rPr>
        <w:noProof/>
      </w:rPr>
      <w:drawing>
        <wp:inline distT="0" distB="0" distL="0" distR="0" wp14:anchorId="64B03603" wp14:editId="57150DB2">
          <wp:extent cx="619125" cy="61912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BEFD7" w14:textId="7701A127" w:rsidR="00F10A96" w:rsidRDefault="00F10A96" w:rsidP="009A4B33">
    <w:pPr>
      <w:pStyle w:val="Header"/>
      <w:jc w:val="right"/>
    </w:pPr>
    <w:r>
      <w:rPr>
        <w:noProof/>
      </w:rPr>
      <w:drawing>
        <wp:inline distT="0" distB="0" distL="0" distR="0" wp14:anchorId="14905141" wp14:editId="7F89D64B">
          <wp:extent cx="6191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3">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linkStyl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1AD"/>
    <w:rsid w:val="0001386D"/>
    <w:rsid w:val="00015B90"/>
    <w:rsid w:val="00015BBE"/>
    <w:rsid w:val="00015C75"/>
    <w:rsid w:val="000176F2"/>
    <w:rsid w:val="00020471"/>
    <w:rsid w:val="000207EA"/>
    <w:rsid w:val="0002149D"/>
    <w:rsid w:val="0002221F"/>
    <w:rsid w:val="00023D0E"/>
    <w:rsid w:val="00024BC4"/>
    <w:rsid w:val="0002529F"/>
    <w:rsid w:val="000252F0"/>
    <w:rsid w:val="00025FA9"/>
    <w:rsid w:val="000262F7"/>
    <w:rsid w:val="00026642"/>
    <w:rsid w:val="00026D70"/>
    <w:rsid w:val="00031054"/>
    <w:rsid w:val="0003188A"/>
    <w:rsid w:val="00032537"/>
    <w:rsid w:val="0003476F"/>
    <w:rsid w:val="00035614"/>
    <w:rsid w:val="00036AB0"/>
    <w:rsid w:val="00040E64"/>
    <w:rsid w:val="00041C1A"/>
    <w:rsid w:val="000420CF"/>
    <w:rsid w:val="000434C7"/>
    <w:rsid w:val="00043B88"/>
    <w:rsid w:val="00044632"/>
    <w:rsid w:val="00044B43"/>
    <w:rsid w:val="00051121"/>
    <w:rsid w:val="00051A6D"/>
    <w:rsid w:val="00055BDC"/>
    <w:rsid w:val="00056C33"/>
    <w:rsid w:val="00056DD4"/>
    <w:rsid w:val="00061019"/>
    <w:rsid w:val="00061133"/>
    <w:rsid w:val="0006208F"/>
    <w:rsid w:val="00065080"/>
    <w:rsid w:val="00065862"/>
    <w:rsid w:val="00065EF2"/>
    <w:rsid w:val="000678F1"/>
    <w:rsid w:val="00067A19"/>
    <w:rsid w:val="00075F84"/>
    <w:rsid w:val="00080F87"/>
    <w:rsid w:val="00081BF8"/>
    <w:rsid w:val="00082AF4"/>
    <w:rsid w:val="00083C7C"/>
    <w:rsid w:val="00086B90"/>
    <w:rsid w:val="000871F1"/>
    <w:rsid w:val="00091EA3"/>
    <w:rsid w:val="00094BA7"/>
    <w:rsid w:val="0009592E"/>
    <w:rsid w:val="00095F6B"/>
    <w:rsid w:val="0009736D"/>
    <w:rsid w:val="000A673C"/>
    <w:rsid w:val="000A7555"/>
    <w:rsid w:val="000B1DF3"/>
    <w:rsid w:val="000B3AAD"/>
    <w:rsid w:val="000B4FD2"/>
    <w:rsid w:val="000C175D"/>
    <w:rsid w:val="000C183F"/>
    <w:rsid w:val="000C2090"/>
    <w:rsid w:val="000C32DF"/>
    <w:rsid w:val="000C341B"/>
    <w:rsid w:val="000C35CF"/>
    <w:rsid w:val="000C5BD5"/>
    <w:rsid w:val="000C6F90"/>
    <w:rsid w:val="000C7048"/>
    <w:rsid w:val="000C72FD"/>
    <w:rsid w:val="000C75FD"/>
    <w:rsid w:val="000E0DF6"/>
    <w:rsid w:val="000E41AC"/>
    <w:rsid w:val="000E4987"/>
    <w:rsid w:val="000E5C42"/>
    <w:rsid w:val="000E76E8"/>
    <w:rsid w:val="000F0E2C"/>
    <w:rsid w:val="000F1037"/>
    <w:rsid w:val="000F731A"/>
    <w:rsid w:val="000F7C37"/>
    <w:rsid w:val="00100134"/>
    <w:rsid w:val="00102A44"/>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6086A"/>
    <w:rsid w:val="00160FC0"/>
    <w:rsid w:val="00161DF9"/>
    <w:rsid w:val="00163F58"/>
    <w:rsid w:val="00164E5C"/>
    <w:rsid w:val="00167B44"/>
    <w:rsid w:val="001721DC"/>
    <w:rsid w:val="00172254"/>
    <w:rsid w:val="00172B76"/>
    <w:rsid w:val="00174DA9"/>
    <w:rsid w:val="00181A6E"/>
    <w:rsid w:val="001838AA"/>
    <w:rsid w:val="00183CF0"/>
    <w:rsid w:val="001843F0"/>
    <w:rsid w:val="00185B5A"/>
    <w:rsid w:val="00187551"/>
    <w:rsid w:val="00187768"/>
    <w:rsid w:val="00187A6B"/>
    <w:rsid w:val="00187B43"/>
    <w:rsid w:val="00195631"/>
    <w:rsid w:val="00195AC5"/>
    <w:rsid w:val="00196EEB"/>
    <w:rsid w:val="00197774"/>
    <w:rsid w:val="001A4A23"/>
    <w:rsid w:val="001A5DE0"/>
    <w:rsid w:val="001A6050"/>
    <w:rsid w:val="001A61E4"/>
    <w:rsid w:val="001B1143"/>
    <w:rsid w:val="001B2100"/>
    <w:rsid w:val="001B2563"/>
    <w:rsid w:val="001B315C"/>
    <w:rsid w:val="001B5189"/>
    <w:rsid w:val="001C1EEC"/>
    <w:rsid w:val="001C5850"/>
    <w:rsid w:val="001C7EBE"/>
    <w:rsid w:val="001D641E"/>
    <w:rsid w:val="001D76A6"/>
    <w:rsid w:val="001E50C5"/>
    <w:rsid w:val="001E6C78"/>
    <w:rsid w:val="001F128C"/>
    <w:rsid w:val="001F1331"/>
    <w:rsid w:val="001F1A94"/>
    <w:rsid w:val="001F2941"/>
    <w:rsid w:val="001F3168"/>
    <w:rsid w:val="001F4DFF"/>
    <w:rsid w:val="001F7541"/>
    <w:rsid w:val="00202407"/>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71ED5"/>
    <w:rsid w:val="00272A30"/>
    <w:rsid w:val="00276B33"/>
    <w:rsid w:val="00276E49"/>
    <w:rsid w:val="00277BDF"/>
    <w:rsid w:val="002819A1"/>
    <w:rsid w:val="002837F4"/>
    <w:rsid w:val="00284755"/>
    <w:rsid w:val="002848D0"/>
    <w:rsid w:val="002850AD"/>
    <w:rsid w:val="00287128"/>
    <w:rsid w:val="0029061A"/>
    <w:rsid w:val="00290919"/>
    <w:rsid w:val="0029187E"/>
    <w:rsid w:val="00291D36"/>
    <w:rsid w:val="00292434"/>
    <w:rsid w:val="002B2B26"/>
    <w:rsid w:val="002B2B6C"/>
    <w:rsid w:val="002B5D09"/>
    <w:rsid w:val="002B67FA"/>
    <w:rsid w:val="002C0D7B"/>
    <w:rsid w:val="002C170A"/>
    <w:rsid w:val="002C2208"/>
    <w:rsid w:val="002C33A9"/>
    <w:rsid w:val="002C3B55"/>
    <w:rsid w:val="002C50C7"/>
    <w:rsid w:val="002C53A9"/>
    <w:rsid w:val="002C61B2"/>
    <w:rsid w:val="002C7385"/>
    <w:rsid w:val="002D0E6E"/>
    <w:rsid w:val="002D1FBD"/>
    <w:rsid w:val="002D2CE1"/>
    <w:rsid w:val="002D32BA"/>
    <w:rsid w:val="002D53A7"/>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100DE"/>
    <w:rsid w:val="003104E9"/>
    <w:rsid w:val="003126E4"/>
    <w:rsid w:val="00312A52"/>
    <w:rsid w:val="0031330E"/>
    <w:rsid w:val="003145AA"/>
    <w:rsid w:val="00315A34"/>
    <w:rsid w:val="003160BC"/>
    <w:rsid w:val="00317D76"/>
    <w:rsid w:val="00317DB5"/>
    <w:rsid w:val="00320BAC"/>
    <w:rsid w:val="00321D2B"/>
    <w:rsid w:val="0032481D"/>
    <w:rsid w:val="003328DF"/>
    <w:rsid w:val="00332B60"/>
    <w:rsid w:val="00334752"/>
    <w:rsid w:val="00335425"/>
    <w:rsid w:val="00340E09"/>
    <w:rsid w:val="00342CF4"/>
    <w:rsid w:val="00347D1F"/>
    <w:rsid w:val="00350C99"/>
    <w:rsid w:val="00350F27"/>
    <w:rsid w:val="0035296F"/>
    <w:rsid w:val="0035449F"/>
    <w:rsid w:val="003548D1"/>
    <w:rsid w:val="00355A3D"/>
    <w:rsid w:val="00360654"/>
    <w:rsid w:val="00360D44"/>
    <w:rsid w:val="00360F61"/>
    <w:rsid w:val="0037372C"/>
    <w:rsid w:val="003740C4"/>
    <w:rsid w:val="003767B6"/>
    <w:rsid w:val="00376DA8"/>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AED"/>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D7A9A"/>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0DF9"/>
    <w:rsid w:val="004250E7"/>
    <w:rsid w:val="004263CB"/>
    <w:rsid w:val="0042720E"/>
    <w:rsid w:val="00430B37"/>
    <w:rsid w:val="00437CE8"/>
    <w:rsid w:val="00441A02"/>
    <w:rsid w:val="00446011"/>
    <w:rsid w:val="00453E62"/>
    <w:rsid w:val="00454246"/>
    <w:rsid w:val="0045467E"/>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51F4"/>
    <w:rsid w:val="004A7D8D"/>
    <w:rsid w:val="004B5F9D"/>
    <w:rsid w:val="004C160B"/>
    <w:rsid w:val="004C7069"/>
    <w:rsid w:val="004C7233"/>
    <w:rsid w:val="004D192C"/>
    <w:rsid w:val="004D1968"/>
    <w:rsid w:val="004D196E"/>
    <w:rsid w:val="004D66DF"/>
    <w:rsid w:val="004E3241"/>
    <w:rsid w:val="004E4651"/>
    <w:rsid w:val="004E5759"/>
    <w:rsid w:val="004E6F3B"/>
    <w:rsid w:val="004F07B3"/>
    <w:rsid w:val="004F2919"/>
    <w:rsid w:val="004F3EB4"/>
    <w:rsid w:val="004F4F05"/>
    <w:rsid w:val="004F6B0C"/>
    <w:rsid w:val="004F6EF3"/>
    <w:rsid w:val="00500E4B"/>
    <w:rsid w:val="0050126B"/>
    <w:rsid w:val="00501FB8"/>
    <w:rsid w:val="0050311B"/>
    <w:rsid w:val="00503965"/>
    <w:rsid w:val="00506A16"/>
    <w:rsid w:val="00513388"/>
    <w:rsid w:val="00515713"/>
    <w:rsid w:val="0052329C"/>
    <w:rsid w:val="005260A3"/>
    <w:rsid w:val="005267D5"/>
    <w:rsid w:val="00531ABC"/>
    <w:rsid w:val="0053264A"/>
    <w:rsid w:val="00532CAF"/>
    <w:rsid w:val="00535AB4"/>
    <w:rsid w:val="00535C3F"/>
    <w:rsid w:val="00537549"/>
    <w:rsid w:val="00540C85"/>
    <w:rsid w:val="005418C7"/>
    <w:rsid w:val="0054423B"/>
    <w:rsid w:val="00544380"/>
    <w:rsid w:val="00545243"/>
    <w:rsid w:val="005515A1"/>
    <w:rsid w:val="00554AAA"/>
    <w:rsid w:val="00554DFF"/>
    <w:rsid w:val="00555A7D"/>
    <w:rsid w:val="00557321"/>
    <w:rsid w:val="00561D53"/>
    <w:rsid w:val="00564F9C"/>
    <w:rsid w:val="0056560D"/>
    <w:rsid w:val="00566527"/>
    <w:rsid w:val="00566865"/>
    <w:rsid w:val="0057000E"/>
    <w:rsid w:val="00571199"/>
    <w:rsid w:val="005733BE"/>
    <w:rsid w:val="00575437"/>
    <w:rsid w:val="005755B4"/>
    <w:rsid w:val="00577576"/>
    <w:rsid w:val="00580550"/>
    <w:rsid w:val="0058330B"/>
    <w:rsid w:val="00583E30"/>
    <w:rsid w:val="00585B43"/>
    <w:rsid w:val="00586B52"/>
    <w:rsid w:val="00593296"/>
    <w:rsid w:val="0059561B"/>
    <w:rsid w:val="005960EB"/>
    <w:rsid w:val="005963F1"/>
    <w:rsid w:val="005967B3"/>
    <w:rsid w:val="005A1904"/>
    <w:rsid w:val="005A24FD"/>
    <w:rsid w:val="005A39D3"/>
    <w:rsid w:val="005A3DB9"/>
    <w:rsid w:val="005A4B08"/>
    <w:rsid w:val="005A5D20"/>
    <w:rsid w:val="005A7DDE"/>
    <w:rsid w:val="005B1098"/>
    <w:rsid w:val="005B49AB"/>
    <w:rsid w:val="005B6B0E"/>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C18"/>
    <w:rsid w:val="005F4D85"/>
    <w:rsid w:val="005F4F98"/>
    <w:rsid w:val="005F5A30"/>
    <w:rsid w:val="00601B36"/>
    <w:rsid w:val="00602708"/>
    <w:rsid w:val="00602CEE"/>
    <w:rsid w:val="00602F61"/>
    <w:rsid w:val="00604578"/>
    <w:rsid w:val="00605978"/>
    <w:rsid w:val="00610715"/>
    <w:rsid w:val="00613590"/>
    <w:rsid w:val="00614A90"/>
    <w:rsid w:val="00623ABF"/>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20F1"/>
    <w:rsid w:val="00652DDF"/>
    <w:rsid w:val="006533F7"/>
    <w:rsid w:val="00655275"/>
    <w:rsid w:val="006578E6"/>
    <w:rsid w:val="00661527"/>
    <w:rsid w:val="006628CE"/>
    <w:rsid w:val="00664713"/>
    <w:rsid w:val="0066660F"/>
    <w:rsid w:val="006716F6"/>
    <w:rsid w:val="00675093"/>
    <w:rsid w:val="00675F3F"/>
    <w:rsid w:val="00676069"/>
    <w:rsid w:val="00676390"/>
    <w:rsid w:val="006804E9"/>
    <w:rsid w:val="00681359"/>
    <w:rsid w:val="00682F30"/>
    <w:rsid w:val="006913C6"/>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4A6C"/>
    <w:rsid w:val="006B6138"/>
    <w:rsid w:val="006B64C7"/>
    <w:rsid w:val="006B7CA2"/>
    <w:rsid w:val="006C1617"/>
    <w:rsid w:val="006D06A0"/>
    <w:rsid w:val="006D18C1"/>
    <w:rsid w:val="006D1EDF"/>
    <w:rsid w:val="006D2E1D"/>
    <w:rsid w:val="006D63DC"/>
    <w:rsid w:val="006E2273"/>
    <w:rsid w:val="006E273F"/>
    <w:rsid w:val="006E35BE"/>
    <w:rsid w:val="006E4417"/>
    <w:rsid w:val="006E4C43"/>
    <w:rsid w:val="006F03AD"/>
    <w:rsid w:val="006F2524"/>
    <w:rsid w:val="006F36BF"/>
    <w:rsid w:val="006F62CF"/>
    <w:rsid w:val="00700499"/>
    <w:rsid w:val="007021F4"/>
    <w:rsid w:val="00706C6A"/>
    <w:rsid w:val="007078E0"/>
    <w:rsid w:val="007124E0"/>
    <w:rsid w:val="00713E48"/>
    <w:rsid w:val="00716A5E"/>
    <w:rsid w:val="0071753B"/>
    <w:rsid w:val="0072059D"/>
    <w:rsid w:val="007232B0"/>
    <w:rsid w:val="00724739"/>
    <w:rsid w:val="00724DDC"/>
    <w:rsid w:val="00725DAC"/>
    <w:rsid w:val="007278D1"/>
    <w:rsid w:val="00730B74"/>
    <w:rsid w:val="00731045"/>
    <w:rsid w:val="00734BC6"/>
    <w:rsid w:val="00735296"/>
    <w:rsid w:val="007354EE"/>
    <w:rsid w:val="00735702"/>
    <w:rsid w:val="00737064"/>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2D5E"/>
    <w:rsid w:val="007B3979"/>
    <w:rsid w:val="007B511F"/>
    <w:rsid w:val="007C0395"/>
    <w:rsid w:val="007C2652"/>
    <w:rsid w:val="007C39A8"/>
    <w:rsid w:val="007C3FA5"/>
    <w:rsid w:val="007C7D8B"/>
    <w:rsid w:val="007D05D0"/>
    <w:rsid w:val="007D0621"/>
    <w:rsid w:val="007D11FB"/>
    <w:rsid w:val="007D2F58"/>
    <w:rsid w:val="007D4C5C"/>
    <w:rsid w:val="007D57EA"/>
    <w:rsid w:val="007D5991"/>
    <w:rsid w:val="007D690B"/>
    <w:rsid w:val="007E0C75"/>
    <w:rsid w:val="007E2612"/>
    <w:rsid w:val="007E2DC2"/>
    <w:rsid w:val="007E31AD"/>
    <w:rsid w:val="007E3474"/>
    <w:rsid w:val="007E6E2E"/>
    <w:rsid w:val="007E6F30"/>
    <w:rsid w:val="007F03CE"/>
    <w:rsid w:val="007F07A2"/>
    <w:rsid w:val="007F14FA"/>
    <w:rsid w:val="007F2490"/>
    <w:rsid w:val="007F2675"/>
    <w:rsid w:val="007F3806"/>
    <w:rsid w:val="007F3C6D"/>
    <w:rsid w:val="007F5420"/>
    <w:rsid w:val="007F734A"/>
    <w:rsid w:val="00803AA7"/>
    <w:rsid w:val="00803D50"/>
    <w:rsid w:val="008056B0"/>
    <w:rsid w:val="00805E63"/>
    <w:rsid w:val="00806CB3"/>
    <w:rsid w:val="00807F5A"/>
    <w:rsid w:val="00811661"/>
    <w:rsid w:val="008119C1"/>
    <w:rsid w:val="008162F1"/>
    <w:rsid w:val="008168AB"/>
    <w:rsid w:val="00827FD6"/>
    <w:rsid w:val="00833231"/>
    <w:rsid w:val="008338CD"/>
    <w:rsid w:val="008338EA"/>
    <w:rsid w:val="00833E92"/>
    <w:rsid w:val="00834016"/>
    <w:rsid w:val="00835B17"/>
    <w:rsid w:val="008365E7"/>
    <w:rsid w:val="00837393"/>
    <w:rsid w:val="00842451"/>
    <w:rsid w:val="00845AEF"/>
    <w:rsid w:val="00853729"/>
    <w:rsid w:val="00854165"/>
    <w:rsid w:val="008546C8"/>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0CBA"/>
    <w:rsid w:val="0089355C"/>
    <w:rsid w:val="00893FB4"/>
    <w:rsid w:val="0089400B"/>
    <w:rsid w:val="00894572"/>
    <w:rsid w:val="00894C14"/>
    <w:rsid w:val="008952CB"/>
    <w:rsid w:val="008A29A6"/>
    <w:rsid w:val="008A6889"/>
    <w:rsid w:val="008A714E"/>
    <w:rsid w:val="008A7C3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AAA"/>
    <w:rsid w:val="00901DD3"/>
    <w:rsid w:val="009045CD"/>
    <w:rsid w:val="00905206"/>
    <w:rsid w:val="00905704"/>
    <w:rsid w:val="00905C9D"/>
    <w:rsid w:val="0091024F"/>
    <w:rsid w:val="009124E5"/>
    <w:rsid w:val="0092007E"/>
    <w:rsid w:val="009229A6"/>
    <w:rsid w:val="00926EAD"/>
    <w:rsid w:val="00927D77"/>
    <w:rsid w:val="00931A68"/>
    <w:rsid w:val="00931AA9"/>
    <w:rsid w:val="00931B48"/>
    <w:rsid w:val="00932673"/>
    <w:rsid w:val="009344EB"/>
    <w:rsid w:val="00936BF0"/>
    <w:rsid w:val="00941487"/>
    <w:rsid w:val="0094322D"/>
    <w:rsid w:val="0094388F"/>
    <w:rsid w:val="00944881"/>
    <w:rsid w:val="0095049E"/>
    <w:rsid w:val="00952E68"/>
    <w:rsid w:val="009569AA"/>
    <w:rsid w:val="00956C60"/>
    <w:rsid w:val="00956FF6"/>
    <w:rsid w:val="00960728"/>
    <w:rsid w:val="00961A31"/>
    <w:rsid w:val="00964BEB"/>
    <w:rsid w:val="00966FF3"/>
    <w:rsid w:val="00971D90"/>
    <w:rsid w:val="00972CC3"/>
    <w:rsid w:val="0097343F"/>
    <w:rsid w:val="009734C6"/>
    <w:rsid w:val="0097401E"/>
    <w:rsid w:val="00974A33"/>
    <w:rsid w:val="00974C40"/>
    <w:rsid w:val="00981008"/>
    <w:rsid w:val="00984F0E"/>
    <w:rsid w:val="009917D2"/>
    <w:rsid w:val="009924A4"/>
    <w:rsid w:val="0099263D"/>
    <w:rsid w:val="00992F3A"/>
    <w:rsid w:val="00993E09"/>
    <w:rsid w:val="00995BFA"/>
    <w:rsid w:val="00997AC9"/>
    <w:rsid w:val="009A0FF4"/>
    <w:rsid w:val="009A4B33"/>
    <w:rsid w:val="009A4FA6"/>
    <w:rsid w:val="009A5A67"/>
    <w:rsid w:val="009A7026"/>
    <w:rsid w:val="009A74AF"/>
    <w:rsid w:val="009A757C"/>
    <w:rsid w:val="009B4B89"/>
    <w:rsid w:val="009B75FE"/>
    <w:rsid w:val="009C0E2B"/>
    <w:rsid w:val="009C492D"/>
    <w:rsid w:val="009C4EC6"/>
    <w:rsid w:val="009C5870"/>
    <w:rsid w:val="009C5EE2"/>
    <w:rsid w:val="009C6802"/>
    <w:rsid w:val="009D07D2"/>
    <w:rsid w:val="009D1D44"/>
    <w:rsid w:val="009D760C"/>
    <w:rsid w:val="009E1AA1"/>
    <w:rsid w:val="009E78C6"/>
    <w:rsid w:val="009F0B43"/>
    <w:rsid w:val="009F0EDA"/>
    <w:rsid w:val="009F47DF"/>
    <w:rsid w:val="009F5C62"/>
    <w:rsid w:val="009F6794"/>
    <w:rsid w:val="00A0472D"/>
    <w:rsid w:val="00A06F81"/>
    <w:rsid w:val="00A0730D"/>
    <w:rsid w:val="00A10E26"/>
    <w:rsid w:val="00A155EC"/>
    <w:rsid w:val="00A17FBA"/>
    <w:rsid w:val="00A21102"/>
    <w:rsid w:val="00A21444"/>
    <w:rsid w:val="00A22D14"/>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5B56"/>
    <w:rsid w:val="00A55CF2"/>
    <w:rsid w:val="00A56121"/>
    <w:rsid w:val="00A56A38"/>
    <w:rsid w:val="00A6017D"/>
    <w:rsid w:val="00A63AAA"/>
    <w:rsid w:val="00A64B7B"/>
    <w:rsid w:val="00A6535C"/>
    <w:rsid w:val="00A65F1B"/>
    <w:rsid w:val="00A66DDF"/>
    <w:rsid w:val="00A73548"/>
    <w:rsid w:val="00A74B8B"/>
    <w:rsid w:val="00A80FB8"/>
    <w:rsid w:val="00A841D8"/>
    <w:rsid w:val="00A8533E"/>
    <w:rsid w:val="00A871E9"/>
    <w:rsid w:val="00A875D4"/>
    <w:rsid w:val="00A913CD"/>
    <w:rsid w:val="00A914F7"/>
    <w:rsid w:val="00A92614"/>
    <w:rsid w:val="00A92AED"/>
    <w:rsid w:val="00AA36D6"/>
    <w:rsid w:val="00AA38F0"/>
    <w:rsid w:val="00AA593F"/>
    <w:rsid w:val="00AB0C7E"/>
    <w:rsid w:val="00AB108E"/>
    <w:rsid w:val="00AB474B"/>
    <w:rsid w:val="00AB5248"/>
    <w:rsid w:val="00AC1499"/>
    <w:rsid w:val="00AD0839"/>
    <w:rsid w:val="00AD1116"/>
    <w:rsid w:val="00AD24E8"/>
    <w:rsid w:val="00AD27B9"/>
    <w:rsid w:val="00AD397F"/>
    <w:rsid w:val="00AD6E46"/>
    <w:rsid w:val="00AE1707"/>
    <w:rsid w:val="00AE1F00"/>
    <w:rsid w:val="00AE252F"/>
    <w:rsid w:val="00AE54C6"/>
    <w:rsid w:val="00AF4D16"/>
    <w:rsid w:val="00AF5765"/>
    <w:rsid w:val="00AF613E"/>
    <w:rsid w:val="00AF6363"/>
    <w:rsid w:val="00AF6720"/>
    <w:rsid w:val="00B016A8"/>
    <w:rsid w:val="00B019B7"/>
    <w:rsid w:val="00B032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62CC"/>
    <w:rsid w:val="00B36717"/>
    <w:rsid w:val="00B40440"/>
    <w:rsid w:val="00B4147E"/>
    <w:rsid w:val="00B434A3"/>
    <w:rsid w:val="00B440CB"/>
    <w:rsid w:val="00B45FFD"/>
    <w:rsid w:val="00B46724"/>
    <w:rsid w:val="00B50D8D"/>
    <w:rsid w:val="00B51049"/>
    <w:rsid w:val="00B51E52"/>
    <w:rsid w:val="00B531CB"/>
    <w:rsid w:val="00B620DD"/>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5085"/>
    <w:rsid w:val="00B87458"/>
    <w:rsid w:val="00B87F42"/>
    <w:rsid w:val="00B914CA"/>
    <w:rsid w:val="00B91F7E"/>
    <w:rsid w:val="00B92531"/>
    <w:rsid w:val="00B9483E"/>
    <w:rsid w:val="00B95EE4"/>
    <w:rsid w:val="00B97B2F"/>
    <w:rsid w:val="00BA089F"/>
    <w:rsid w:val="00BA13F2"/>
    <w:rsid w:val="00BA1706"/>
    <w:rsid w:val="00BA53BC"/>
    <w:rsid w:val="00BB1AFE"/>
    <w:rsid w:val="00BB5577"/>
    <w:rsid w:val="00BB6A4D"/>
    <w:rsid w:val="00BB6B0D"/>
    <w:rsid w:val="00BC0D52"/>
    <w:rsid w:val="00BC3220"/>
    <w:rsid w:val="00BC42F6"/>
    <w:rsid w:val="00BC6BBC"/>
    <w:rsid w:val="00BD263B"/>
    <w:rsid w:val="00BD45AC"/>
    <w:rsid w:val="00BD602E"/>
    <w:rsid w:val="00BD6F7E"/>
    <w:rsid w:val="00BD70F7"/>
    <w:rsid w:val="00BD714A"/>
    <w:rsid w:val="00BE20A8"/>
    <w:rsid w:val="00BE2741"/>
    <w:rsid w:val="00BE3116"/>
    <w:rsid w:val="00BE419B"/>
    <w:rsid w:val="00BE4595"/>
    <w:rsid w:val="00BF1D8C"/>
    <w:rsid w:val="00BF5EAA"/>
    <w:rsid w:val="00BF6BD2"/>
    <w:rsid w:val="00BF7B05"/>
    <w:rsid w:val="00C005CA"/>
    <w:rsid w:val="00C00C83"/>
    <w:rsid w:val="00C00CF0"/>
    <w:rsid w:val="00C03B6D"/>
    <w:rsid w:val="00C05E0E"/>
    <w:rsid w:val="00C06A85"/>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07B1"/>
    <w:rsid w:val="00C61BB1"/>
    <w:rsid w:val="00C61F4F"/>
    <w:rsid w:val="00C62D0E"/>
    <w:rsid w:val="00C6421F"/>
    <w:rsid w:val="00C64364"/>
    <w:rsid w:val="00C64F17"/>
    <w:rsid w:val="00C65BF1"/>
    <w:rsid w:val="00C71BD8"/>
    <w:rsid w:val="00C751B4"/>
    <w:rsid w:val="00C753BC"/>
    <w:rsid w:val="00C760FA"/>
    <w:rsid w:val="00C76BE9"/>
    <w:rsid w:val="00C77465"/>
    <w:rsid w:val="00C82F46"/>
    <w:rsid w:val="00C83BFD"/>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F7980"/>
    <w:rsid w:val="00CF7D78"/>
    <w:rsid w:val="00D11D4C"/>
    <w:rsid w:val="00D13D2D"/>
    <w:rsid w:val="00D2514B"/>
    <w:rsid w:val="00D25715"/>
    <w:rsid w:val="00D26A3D"/>
    <w:rsid w:val="00D31269"/>
    <w:rsid w:val="00D33951"/>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3AE"/>
    <w:rsid w:val="00D83B3F"/>
    <w:rsid w:val="00D921B9"/>
    <w:rsid w:val="00D92508"/>
    <w:rsid w:val="00D92927"/>
    <w:rsid w:val="00D93DD7"/>
    <w:rsid w:val="00D96B4A"/>
    <w:rsid w:val="00D97696"/>
    <w:rsid w:val="00D97FA7"/>
    <w:rsid w:val="00DA0F70"/>
    <w:rsid w:val="00DA3069"/>
    <w:rsid w:val="00DA4675"/>
    <w:rsid w:val="00DA5691"/>
    <w:rsid w:val="00DA6CC3"/>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1354"/>
    <w:rsid w:val="00DD2602"/>
    <w:rsid w:val="00DD6559"/>
    <w:rsid w:val="00DD72C3"/>
    <w:rsid w:val="00DE2B12"/>
    <w:rsid w:val="00DE3ADA"/>
    <w:rsid w:val="00DE406C"/>
    <w:rsid w:val="00DF4E20"/>
    <w:rsid w:val="00DF5775"/>
    <w:rsid w:val="00DF65A5"/>
    <w:rsid w:val="00E01516"/>
    <w:rsid w:val="00E02336"/>
    <w:rsid w:val="00E043B2"/>
    <w:rsid w:val="00E048C9"/>
    <w:rsid w:val="00E04BBB"/>
    <w:rsid w:val="00E0685E"/>
    <w:rsid w:val="00E07D7E"/>
    <w:rsid w:val="00E104D9"/>
    <w:rsid w:val="00E161CA"/>
    <w:rsid w:val="00E24BB6"/>
    <w:rsid w:val="00E27A6C"/>
    <w:rsid w:val="00E31DDC"/>
    <w:rsid w:val="00E320B8"/>
    <w:rsid w:val="00E34ABC"/>
    <w:rsid w:val="00E35DBC"/>
    <w:rsid w:val="00E36561"/>
    <w:rsid w:val="00E41841"/>
    <w:rsid w:val="00E4266E"/>
    <w:rsid w:val="00E442B4"/>
    <w:rsid w:val="00E46635"/>
    <w:rsid w:val="00E50315"/>
    <w:rsid w:val="00E52DA5"/>
    <w:rsid w:val="00E55070"/>
    <w:rsid w:val="00E567C7"/>
    <w:rsid w:val="00E6126D"/>
    <w:rsid w:val="00E65C41"/>
    <w:rsid w:val="00E67B96"/>
    <w:rsid w:val="00E72D18"/>
    <w:rsid w:val="00E742D7"/>
    <w:rsid w:val="00E75504"/>
    <w:rsid w:val="00E75BF5"/>
    <w:rsid w:val="00E75DD5"/>
    <w:rsid w:val="00E80601"/>
    <w:rsid w:val="00E80C6B"/>
    <w:rsid w:val="00E83A2D"/>
    <w:rsid w:val="00E85CDA"/>
    <w:rsid w:val="00E85D5E"/>
    <w:rsid w:val="00E86A32"/>
    <w:rsid w:val="00E87566"/>
    <w:rsid w:val="00E91654"/>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C7CFB"/>
    <w:rsid w:val="00ED35FE"/>
    <w:rsid w:val="00ED6086"/>
    <w:rsid w:val="00ED644C"/>
    <w:rsid w:val="00ED7539"/>
    <w:rsid w:val="00EE244C"/>
    <w:rsid w:val="00EE24D2"/>
    <w:rsid w:val="00EE283B"/>
    <w:rsid w:val="00EE291B"/>
    <w:rsid w:val="00EE6D8C"/>
    <w:rsid w:val="00EE7158"/>
    <w:rsid w:val="00EF135D"/>
    <w:rsid w:val="00EF1AA7"/>
    <w:rsid w:val="00EF3BEF"/>
    <w:rsid w:val="00EF4378"/>
    <w:rsid w:val="00EF5C22"/>
    <w:rsid w:val="00EF5C3C"/>
    <w:rsid w:val="00EF72E7"/>
    <w:rsid w:val="00F003A5"/>
    <w:rsid w:val="00F018FD"/>
    <w:rsid w:val="00F0197A"/>
    <w:rsid w:val="00F03A57"/>
    <w:rsid w:val="00F10A96"/>
    <w:rsid w:val="00F11926"/>
    <w:rsid w:val="00F11D5E"/>
    <w:rsid w:val="00F13BC4"/>
    <w:rsid w:val="00F1588C"/>
    <w:rsid w:val="00F15E05"/>
    <w:rsid w:val="00F20D5A"/>
    <w:rsid w:val="00F21C8E"/>
    <w:rsid w:val="00F23BBF"/>
    <w:rsid w:val="00F25D80"/>
    <w:rsid w:val="00F25E95"/>
    <w:rsid w:val="00F262B3"/>
    <w:rsid w:val="00F308E2"/>
    <w:rsid w:val="00F31215"/>
    <w:rsid w:val="00F3293F"/>
    <w:rsid w:val="00F346B3"/>
    <w:rsid w:val="00F370FC"/>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410A"/>
    <w:rsid w:val="00F86D62"/>
    <w:rsid w:val="00F87746"/>
    <w:rsid w:val="00F905AA"/>
    <w:rsid w:val="00F90BF3"/>
    <w:rsid w:val="00F95D29"/>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5A5C"/>
    <w:rsid w:val="00FD61D3"/>
    <w:rsid w:val="00FE0845"/>
    <w:rsid w:val="00FE5E12"/>
    <w:rsid w:val="00FE6667"/>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7B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984F0E"/>
    <w:pPr>
      <w:spacing w:before="120" w:after="0"/>
      <w:ind w:firstLine="432"/>
      <w:jc w:val="both"/>
    </w:pPr>
    <w:rPr>
      <w:rFonts w:ascii="Calibri" w:hAnsi="Calibri"/>
      <w:sz w:val="22"/>
    </w:rPr>
  </w:style>
  <w:style w:type="character" w:customStyle="1" w:styleId="BodyChar">
    <w:name w:val="Body Char"/>
    <w:basedOn w:val="DefaultParagraphFont"/>
    <w:link w:val="Body"/>
    <w:rsid w:val="00984F0E"/>
    <w:rPr>
      <w:sz w:val="22"/>
      <w:szCs w:val="22"/>
    </w:rPr>
  </w:style>
  <w:style w:type="paragraph" w:customStyle="1" w:styleId="TableHeader">
    <w:name w:val="Table Header"/>
    <w:basedOn w:val="Header"/>
    <w:rsid w:val="00984F0E"/>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paragraph" w:styleId="Quote">
    <w:name w:val="Quote"/>
    <w:basedOn w:val="Normal"/>
    <w:next w:val="Normal"/>
    <w:link w:val="QuoteChar"/>
    <w:uiPriority w:val="29"/>
    <w:qFormat/>
    <w:rsid w:val="00706C6A"/>
    <w:rPr>
      <w:i/>
      <w:iCs/>
      <w:color w:val="000000" w:themeColor="text1"/>
    </w:rPr>
  </w:style>
  <w:style w:type="character" w:customStyle="1" w:styleId="QuoteChar">
    <w:name w:val="Quote Char"/>
    <w:basedOn w:val="DefaultParagraphFont"/>
    <w:link w:val="Quote"/>
    <w:uiPriority w:val="29"/>
    <w:rsid w:val="00706C6A"/>
    <w:rPr>
      <w:rFonts w:ascii="Verdana" w:hAnsi="Verdana"/>
      <w:i/>
      <w:iCs/>
      <w:color w:val="000000" w:themeColor="text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984F0E"/>
    <w:pPr>
      <w:spacing w:before="120" w:after="0"/>
      <w:ind w:firstLine="432"/>
      <w:jc w:val="both"/>
    </w:pPr>
    <w:rPr>
      <w:rFonts w:ascii="Calibri" w:hAnsi="Calibri"/>
      <w:sz w:val="22"/>
    </w:rPr>
  </w:style>
  <w:style w:type="character" w:customStyle="1" w:styleId="BodyChar">
    <w:name w:val="Body Char"/>
    <w:basedOn w:val="DefaultParagraphFont"/>
    <w:link w:val="Body"/>
    <w:rsid w:val="00984F0E"/>
    <w:rPr>
      <w:sz w:val="22"/>
      <w:szCs w:val="22"/>
    </w:rPr>
  </w:style>
  <w:style w:type="paragraph" w:customStyle="1" w:styleId="TableHeader">
    <w:name w:val="Table Header"/>
    <w:basedOn w:val="Header"/>
    <w:rsid w:val="00984F0E"/>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paragraph" w:styleId="Quote">
    <w:name w:val="Quote"/>
    <w:basedOn w:val="Normal"/>
    <w:next w:val="Normal"/>
    <w:link w:val="QuoteChar"/>
    <w:uiPriority w:val="29"/>
    <w:qFormat/>
    <w:rsid w:val="00706C6A"/>
    <w:rPr>
      <w:i/>
      <w:iCs/>
      <w:color w:val="000000" w:themeColor="text1"/>
    </w:rPr>
  </w:style>
  <w:style w:type="character" w:customStyle="1" w:styleId="QuoteChar">
    <w:name w:val="Quote Char"/>
    <w:basedOn w:val="DefaultParagraphFont"/>
    <w:link w:val="Quote"/>
    <w:uiPriority w:val="29"/>
    <w:rsid w:val="00706C6A"/>
    <w:rPr>
      <w:rFonts w:ascii="Verdana" w:hAnsi="Verdana"/>
      <w:i/>
      <w:iCs/>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10" ma:contentTypeDescription="Create a new document." ma:contentTypeScope="" ma:versionID="c4dbcda708e80cb9ae9f437f2add34ff">
  <xsd:schema xmlns:xsd="http://www.w3.org/2001/XMLSchema" xmlns:xs="http://www.w3.org/2001/XMLSchema" xmlns:p="http://schemas.microsoft.com/office/2006/metadata/properties" xmlns:ns2="ba4e1f23-a969-462b-9abe-051c4490106f" xmlns:ns3="http://schemas.microsoft.com/sharepoint/v4" targetNamespace="http://schemas.microsoft.com/office/2006/metadata/properties" ma:root="true" ma:fieldsID="e5a784354654d9b654be7f616a781a6f" ns2:_="" ns3:_="">
    <xsd:import namespace="ba4e1f23-a969-462b-9abe-051c4490106f"/>
    <xsd:import namespace="http://schemas.microsoft.com/sharepoint/v4"/>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102B0-1468-446A-B0E9-E49D318AA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 ds:uri="http://schemas.microsoft.com/sharepoint/v4"/>
  </ds:schemaRefs>
</ds:datastoreItem>
</file>

<file path=customXml/itemProps3.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4.xml><?xml version="1.0" encoding="utf-8"?>
<ds:datastoreItem xmlns:ds="http://schemas.openxmlformats.org/officeDocument/2006/customXml" ds:itemID="{60B186D7-C576-4E16-8016-734DB8BDA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7642</TotalTime>
  <Pages>92</Pages>
  <Words>21490</Words>
  <Characters>122493</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143696</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slavam</cp:lastModifiedBy>
  <cp:revision>51</cp:revision>
  <cp:lastPrinted>2012-03-07T22:31:00Z</cp:lastPrinted>
  <dcterms:created xsi:type="dcterms:W3CDTF">2012-05-16T16:20:00Z</dcterms:created>
  <dcterms:modified xsi:type="dcterms:W3CDTF">2013-04-19T00:51:00Z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