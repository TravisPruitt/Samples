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7BEF0F" w14:textId="77777777" w:rsidR="00B14448" w:rsidRDefault="00B14448" w:rsidP="00B14448">
      <w:pPr>
        <w:rPr>
          <w:rStyle w:val="BookTitle"/>
          <w:rFonts w:eastAsia="ヒラギノ角ゴ Pro W3"/>
        </w:rPr>
      </w:pPr>
    </w:p>
    <w:p w14:paraId="397BEF10" w14:textId="70925D25" w:rsidR="00044632" w:rsidRPr="001B5189" w:rsidRDefault="00676069" w:rsidP="00B64C1F">
      <w:pPr>
        <w:pStyle w:val="Title"/>
        <w:jc w:val="right"/>
        <w:rPr>
          <w:rStyle w:val="BookTitle"/>
          <w:rFonts w:ascii="Verdana" w:eastAsia="ヒラギノ角ゴ Pro W3" w:hAnsi="Verdana"/>
        </w:rPr>
      </w:pPr>
      <w:r w:rsidRPr="00676069">
        <w:rPr>
          <w:rStyle w:val="BookTitle"/>
          <w:rFonts w:ascii="Verdana" w:eastAsia="ヒラギノ角ゴ Pro W3" w:hAnsi="Verdana"/>
        </w:rPr>
        <w:t xml:space="preserve"> xBRMS (Web Service) </w:t>
      </w:r>
      <w:r w:rsidR="008338EA">
        <w:rPr>
          <w:rStyle w:val="BookTitle"/>
          <w:rFonts w:ascii="Verdana" w:eastAsia="ヒラギノ角ゴ Pro W3" w:hAnsi="Verdana"/>
        </w:rPr>
        <w:t>I</w:t>
      </w:r>
      <w:r w:rsidRPr="00676069">
        <w:rPr>
          <w:rStyle w:val="BookTitle"/>
          <w:rFonts w:ascii="Verdana" w:eastAsia="ヒラギノ角ゴ Pro W3" w:hAnsi="Verdana"/>
        </w:rPr>
        <w:t>nterface Control Document</w:t>
      </w:r>
    </w:p>
    <w:p w14:paraId="397BEF11" w14:textId="77777777" w:rsidR="009C5EE2" w:rsidRPr="00187A6B" w:rsidRDefault="009C5EE2" w:rsidP="00044632"/>
    <w:p w14:paraId="397BEF12" w14:textId="77777777" w:rsidR="00187A6B" w:rsidRDefault="00187A6B" w:rsidP="00044632"/>
    <w:p w14:paraId="397BEF13" w14:textId="77777777" w:rsidR="00D50F8F" w:rsidRPr="00187A6B" w:rsidRDefault="00D50F8F" w:rsidP="00044632"/>
    <w:p w14:paraId="397BEF14" w14:textId="77777777" w:rsidR="00187A6B" w:rsidRPr="00187A6B" w:rsidRDefault="00187A6B" w:rsidP="00044632"/>
    <w:p w14:paraId="397BEF15" w14:textId="77777777" w:rsidR="00A17FBA" w:rsidRDefault="00121A0D" w:rsidP="00044632">
      <w:r w:rsidRPr="00121A0D">
        <w:rPr>
          <w:rFonts w:eastAsia="ヒラギノ角ゴ Pro W3"/>
        </w:rPr>
        <w:br w:type="page"/>
      </w:r>
    </w:p>
    <w:p w14:paraId="397BEF16" w14:textId="77777777" w:rsidR="005A24FD" w:rsidRPr="0099263D" w:rsidRDefault="00585B43" w:rsidP="00044632">
      <w:pPr>
        <w:rPr>
          <w:b/>
        </w:rPr>
      </w:pPr>
      <w:r w:rsidRPr="0099263D">
        <w:rPr>
          <w:b/>
        </w:rPr>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1710"/>
        <w:gridCol w:w="2809"/>
        <w:gridCol w:w="3959"/>
      </w:tblGrid>
      <w:tr w:rsidR="00585B43" w:rsidRPr="00FC5C2D" w14:paraId="397BEF1B" w14:textId="77777777" w:rsidTr="008338EA">
        <w:tc>
          <w:tcPr>
            <w:tcW w:w="990" w:type="dxa"/>
            <w:shd w:val="clear" w:color="auto" w:fill="auto"/>
          </w:tcPr>
          <w:p w14:paraId="397BEF17" w14:textId="77777777" w:rsidR="00585B43" w:rsidRPr="00BA53BC" w:rsidRDefault="00185B5A" w:rsidP="00044632">
            <w:pPr>
              <w:rPr>
                <w:b/>
              </w:rPr>
            </w:pPr>
            <w:r w:rsidRPr="00BA53BC">
              <w:rPr>
                <w:b/>
              </w:rPr>
              <w:t>Rev</w:t>
            </w:r>
          </w:p>
        </w:tc>
        <w:tc>
          <w:tcPr>
            <w:tcW w:w="1710" w:type="dxa"/>
            <w:shd w:val="clear" w:color="auto" w:fill="auto"/>
          </w:tcPr>
          <w:p w14:paraId="397BEF18" w14:textId="77777777" w:rsidR="00585B43" w:rsidRPr="00BA53BC" w:rsidRDefault="00585B43" w:rsidP="00044632">
            <w:pPr>
              <w:rPr>
                <w:b/>
              </w:rPr>
            </w:pPr>
            <w:r w:rsidRPr="00BA53BC">
              <w:rPr>
                <w:b/>
              </w:rPr>
              <w:t>Date</w:t>
            </w:r>
          </w:p>
        </w:tc>
        <w:tc>
          <w:tcPr>
            <w:tcW w:w="2809" w:type="dxa"/>
            <w:shd w:val="clear" w:color="auto" w:fill="auto"/>
          </w:tcPr>
          <w:p w14:paraId="397BEF19" w14:textId="77777777" w:rsidR="00585B43" w:rsidRPr="00BA53BC" w:rsidRDefault="00585B43" w:rsidP="00044632">
            <w:pPr>
              <w:rPr>
                <w:b/>
              </w:rPr>
            </w:pPr>
            <w:r w:rsidRPr="00BA53BC">
              <w:rPr>
                <w:b/>
              </w:rPr>
              <w:t>Author</w:t>
            </w:r>
          </w:p>
        </w:tc>
        <w:tc>
          <w:tcPr>
            <w:tcW w:w="3959" w:type="dxa"/>
            <w:shd w:val="clear" w:color="auto" w:fill="auto"/>
          </w:tcPr>
          <w:p w14:paraId="397BEF1A" w14:textId="77777777" w:rsidR="00585B43" w:rsidRPr="00BA53BC" w:rsidRDefault="00585B43" w:rsidP="00044632">
            <w:pPr>
              <w:rPr>
                <w:b/>
              </w:rPr>
            </w:pPr>
            <w:r w:rsidRPr="00BA53BC">
              <w:rPr>
                <w:b/>
              </w:rPr>
              <w:t>Description</w:t>
            </w:r>
          </w:p>
        </w:tc>
      </w:tr>
      <w:tr w:rsidR="00585B43" w14:paraId="397BEF20" w14:textId="77777777" w:rsidTr="008338EA">
        <w:tc>
          <w:tcPr>
            <w:tcW w:w="990" w:type="dxa"/>
            <w:shd w:val="clear" w:color="auto" w:fill="auto"/>
          </w:tcPr>
          <w:p w14:paraId="397BEF1C" w14:textId="77777777" w:rsidR="00585B43" w:rsidRDefault="00585B43" w:rsidP="00044632">
            <w:r>
              <w:t>1.0</w:t>
            </w:r>
          </w:p>
        </w:tc>
        <w:tc>
          <w:tcPr>
            <w:tcW w:w="1710" w:type="dxa"/>
            <w:shd w:val="clear" w:color="auto" w:fill="auto"/>
          </w:tcPr>
          <w:p w14:paraId="397BEF1D" w14:textId="77777777" w:rsidR="00585B43" w:rsidRDefault="00984F0E" w:rsidP="00044632">
            <w:r w:rsidRPr="00984F0E">
              <w:t>April 27, 2012</w:t>
            </w:r>
          </w:p>
        </w:tc>
        <w:tc>
          <w:tcPr>
            <w:tcW w:w="2809" w:type="dxa"/>
            <w:shd w:val="clear" w:color="auto" w:fill="auto"/>
          </w:tcPr>
          <w:p w14:paraId="397BEF1E" w14:textId="77777777" w:rsidR="00585B43" w:rsidRDefault="00984F0E" w:rsidP="00936BF0">
            <w:r w:rsidRPr="00984F0E">
              <w:t>Arkady Glabek</w:t>
            </w:r>
          </w:p>
        </w:tc>
        <w:tc>
          <w:tcPr>
            <w:tcW w:w="3959" w:type="dxa"/>
            <w:shd w:val="clear" w:color="auto" w:fill="auto"/>
          </w:tcPr>
          <w:p w14:paraId="397BEF1F" w14:textId="77777777" w:rsidR="00585B43" w:rsidRDefault="0099263D" w:rsidP="00044632">
            <w:r>
              <w:t xml:space="preserve">Release </w:t>
            </w:r>
            <w:r w:rsidR="002E7B12">
              <w:t>Version</w:t>
            </w:r>
          </w:p>
        </w:tc>
      </w:tr>
      <w:tr w:rsidR="00894C14" w14:paraId="0C6DD405" w14:textId="77777777" w:rsidTr="008338EA">
        <w:tc>
          <w:tcPr>
            <w:tcW w:w="990" w:type="dxa"/>
            <w:shd w:val="clear" w:color="auto" w:fill="auto"/>
          </w:tcPr>
          <w:p w14:paraId="17470070" w14:textId="6C6B7352" w:rsidR="00894C14" w:rsidRDefault="00894C14" w:rsidP="00044632">
            <w:r>
              <w:t>5.0</w:t>
            </w:r>
          </w:p>
        </w:tc>
        <w:tc>
          <w:tcPr>
            <w:tcW w:w="1710" w:type="dxa"/>
            <w:shd w:val="clear" w:color="auto" w:fill="auto"/>
          </w:tcPr>
          <w:p w14:paraId="19E88C47" w14:textId="7133F0C5" w:rsidR="00894C14" w:rsidRPr="00984F0E" w:rsidRDefault="00894C14" w:rsidP="00044632">
            <w:r>
              <w:t>Feb 5, 2012</w:t>
            </w:r>
          </w:p>
        </w:tc>
        <w:tc>
          <w:tcPr>
            <w:tcW w:w="2809" w:type="dxa"/>
            <w:shd w:val="clear" w:color="auto" w:fill="auto"/>
          </w:tcPr>
          <w:p w14:paraId="095A2D21" w14:textId="70A8A9A1" w:rsidR="00894C14" w:rsidRPr="00984F0E" w:rsidRDefault="00894C14" w:rsidP="00936BF0">
            <w:r>
              <w:t>Iwona Glabek</w:t>
            </w:r>
          </w:p>
        </w:tc>
        <w:tc>
          <w:tcPr>
            <w:tcW w:w="3959" w:type="dxa"/>
            <w:shd w:val="clear" w:color="auto" w:fill="auto"/>
          </w:tcPr>
          <w:p w14:paraId="6381FA57" w14:textId="11806D44" w:rsidR="00894C14" w:rsidRDefault="00894C14" w:rsidP="00044632">
            <w:r>
              <w:t>Added 1.4 and 1.5 changes.</w:t>
            </w:r>
          </w:p>
        </w:tc>
      </w:tr>
      <w:tr w:rsidR="00B85085" w14:paraId="61AE5041" w14:textId="77777777" w:rsidTr="008338EA">
        <w:tc>
          <w:tcPr>
            <w:tcW w:w="990" w:type="dxa"/>
            <w:shd w:val="clear" w:color="auto" w:fill="auto"/>
          </w:tcPr>
          <w:p w14:paraId="72E20D98" w14:textId="7749B8E8" w:rsidR="00B85085" w:rsidRDefault="00B85085" w:rsidP="00044632">
            <w:r>
              <w:t>6.0</w:t>
            </w:r>
          </w:p>
        </w:tc>
        <w:tc>
          <w:tcPr>
            <w:tcW w:w="1710" w:type="dxa"/>
            <w:shd w:val="clear" w:color="auto" w:fill="auto"/>
          </w:tcPr>
          <w:p w14:paraId="65307A0D" w14:textId="10C2208B" w:rsidR="00B85085" w:rsidRDefault="00B85085" w:rsidP="00044632">
            <w:r>
              <w:t>Mar 27, 2013</w:t>
            </w:r>
          </w:p>
        </w:tc>
        <w:tc>
          <w:tcPr>
            <w:tcW w:w="2809" w:type="dxa"/>
            <w:shd w:val="clear" w:color="auto" w:fill="auto"/>
          </w:tcPr>
          <w:p w14:paraId="0FC72C0D" w14:textId="026731B7" w:rsidR="00B85085" w:rsidRDefault="00B85085" w:rsidP="00936BF0">
            <w:r>
              <w:t>Slava Minyailov</w:t>
            </w:r>
          </w:p>
        </w:tc>
        <w:tc>
          <w:tcPr>
            <w:tcW w:w="3959" w:type="dxa"/>
            <w:shd w:val="clear" w:color="auto" w:fill="auto"/>
          </w:tcPr>
          <w:p w14:paraId="66F1B4B4" w14:textId="4BEAFC51" w:rsidR="00B85085" w:rsidRDefault="00B85085" w:rsidP="00044632">
            <w:r>
              <w:t>Added 1.6 changes</w:t>
            </w:r>
          </w:p>
        </w:tc>
      </w:tr>
      <w:tr w:rsidR="003D7A9A" w14:paraId="62118600" w14:textId="77777777" w:rsidTr="008338EA">
        <w:tc>
          <w:tcPr>
            <w:tcW w:w="990" w:type="dxa"/>
            <w:shd w:val="clear" w:color="auto" w:fill="auto"/>
          </w:tcPr>
          <w:p w14:paraId="146299E3" w14:textId="4D03B21F" w:rsidR="003D7A9A" w:rsidRDefault="00706C6A" w:rsidP="00044632">
            <w:r>
              <w:t>6.1</w:t>
            </w:r>
          </w:p>
        </w:tc>
        <w:tc>
          <w:tcPr>
            <w:tcW w:w="1710" w:type="dxa"/>
            <w:shd w:val="clear" w:color="auto" w:fill="auto"/>
          </w:tcPr>
          <w:p w14:paraId="25B66538" w14:textId="554EAA01" w:rsidR="003D7A9A" w:rsidRDefault="003D7A9A" w:rsidP="00044632">
            <w:r>
              <w:t>Apr 18, 2013</w:t>
            </w:r>
          </w:p>
        </w:tc>
        <w:tc>
          <w:tcPr>
            <w:tcW w:w="2809" w:type="dxa"/>
            <w:shd w:val="clear" w:color="auto" w:fill="auto"/>
          </w:tcPr>
          <w:p w14:paraId="6155E152" w14:textId="45DCD9CE" w:rsidR="003D7A9A" w:rsidRDefault="003D7A9A" w:rsidP="00936BF0">
            <w:r>
              <w:t>Michael Lampi</w:t>
            </w:r>
          </w:p>
        </w:tc>
        <w:tc>
          <w:tcPr>
            <w:tcW w:w="3959" w:type="dxa"/>
            <w:shd w:val="clear" w:color="auto" w:fill="auto"/>
          </w:tcPr>
          <w:p w14:paraId="36B1E7AC" w14:textId="449C8DD3" w:rsidR="003D7A9A" w:rsidRDefault="003D7A9A" w:rsidP="00044632">
            <w:r>
              <w:t>Reviewed and added missing objects</w:t>
            </w:r>
          </w:p>
        </w:tc>
      </w:tr>
      <w:tr w:rsidR="00706C6A" w14:paraId="59552F98" w14:textId="77777777" w:rsidTr="008338EA">
        <w:tc>
          <w:tcPr>
            <w:tcW w:w="990" w:type="dxa"/>
            <w:shd w:val="clear" w:color="auto" w:fill="auto"/>
          </w:tcPr>
          <w:p w14:paraId="7CB1A8EA" w14:textId="340FBDA6" w:rsidR="00706C6A" w:rsidRDefault="00706C6A" w:rsidP="00044632">
            <w:r>
              <w:t>6.1</w:t>
            </w:r>
          </w:p>
        </w:tc>
        <w:tc>
          <w:tcPr>
            <w:tcW w:w="1710" w:type="dxa"/>
            <w:shd w:val="clear" w:color="auto" w:fill="auto"/>
          </w:tcPr>
          <w:p w14:paraId="46AA025B" w14:textId="5AEB6491" w:rsidR="00706C6A" w:rsidRDefault="00706C6A" w:rsidP="00044632">
            <w:r>
              <w:t>Apr 18, 2013</w:t>
            </w:r>
          </w:p>
        </w:tc>
        <w:tc>
          <w:tcPr>
            <w:tcW w:w="2809" w:type="dxa"/>
            <w:shd w:val="clear" w:color="auto" w:fill="auto"/>
          </w:tcPr>
          <w:p w14:paraId="032945E3" w14:textId="137DF1A9" w:rsidR="00706C6A" w:rsidRDefault="00706C6A" w:rsidP="00936BF0">
            <w:r>
              <w:t>Slava Minyailov</w:t>
            </w:r>
          </w:p>
        </w:tc>
        <w:tc>
          <w:tcPr>
            <w:tcW w:w="3959" w:type="dxa"/>
            <w:shd w:val="clear" w:color="auto" w:fill="auto"/>
          </w:tcPr>
          <w:p w14:paraId="616ACD5C" w14:textId="04846FDB" w:rsidR="00706C6A" w:rsidRDefault="00706C6A" w:rsidP="00044632">
            <w:r>
              <w:t>Added XbrcConfig, removed “guest/find”</w:t>
            </w:r>
          </w:p>
        </w:tc>
      </w:tr>
      <w:tr w:rsidR="00AE2972" w14:paraId="5BD12CBF" w14:textId="77777777" w:rsidTr="008338EA">
        <w:tc>
          <w:tcPr>
            <w:tcW w:w="990" w:type="dxa"/>
            <w:shd w:val="clear" w:color="auto" w:fill="auto"/>
          </w:tcPr>
          <w:p w14:paraId="58E33A8D" w14:textId="26A0C1EB" w:rsidR="00AE2972" w:rsidRDefault="00AE2972" w:rsidP="00044632">
            <w:r>
              <w:t>7.2</w:t>
            </w:r>
          </w:p>
        </w:tc>
        <w:tc>
          <w:tcPr>
            <w:tcW w:w="1710" w:type="dxa"/>
            <w:shd w:val="clear" w:color="auto" w:fill="auto"/>
          </w:tcPr>
          <w:p w14:paraId="204A18D4" w14:textId="7B18D520" w:rsidR="00AE2972" w:rsidRDefault="00AE2972" w:rsidP="00044632">
            <w:r>
              <w:t>Sep 10, 2013</w:t>
            </w:r>
          </w:p>
        </w:tc>
        <w:tc>
          <w:tcPr>
            <w:tcW w:w="2809" w:type="dxa"/>
            <w:shd w:val="clear" w:color="auto" w:fill="auto"/>
          </w:tcPr>
          <w:p w14:paraId="55A73C2E" w14:textId="003C1989" w:rsidR="00AE2972" w:rsidRDefault="00AE2972" w:rsidP="00936BF0">
            <w:r>
              <w:t>Iwona Glabek</w:t>
            </w:r>
          </w:p>
        </w:tc>
        <w:tc>
          <w:tcPr>
            <w:tcW w:w="3959" w:type="dxa"/>
            <w:shd w:val="clear" w:color="auto" w:fill="auto"/>
          </w:tcPr>
          <w:p w14:paraId="0BBC8F46" w14:textId="1CAC42FC" w:rsidR="00AE2972" w:rsidRDefault="00AE2972" w:rsidP="00044632">
            <w:r>
              <w:t>Removed config/ms endpoint</w:t>
            </w:r>
          </w:p>
        </w:tc>
      </w:tr>
    </w:tbl>
    <w:p w14:paraId="397BEF21" w14:textId="77777777" w:rsidR="004C7069" w:rsidRDefault="004C7069" w:rsidP="00781682"/>
    <w:p w14:paraId="397BEF22" w14:textId="77777777" w:rsidR="0099263D" w:rsidRDefault="0099263D" w:rsidP="00781682">
      <w:pPr>
        <w:rPr>
          <w:b/>
        </w:rPr>
      </w:pPr>
      <w:r w:rsidRPr="0099263D">
        <w:rPr>
          <w:b/>
        </w:rPr>
        <w:t>Document Approvers</w:t>
      </w:r>
      <w:r w:rsidR="00936BF0">
        <w:rPr>
          <w:b/>
        </w:rPr>
        <w:t xml:space="preserve"> &amp; </w:t>
      </w:r>
      <w:r w:rsidRPr="0099263D">
        <w:rPr>
          <w:b/>
        </w:rPr>
        <w:t>Sign-Off</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0"/>
        <w:gridCol w:w="3240"/>
        <w:gridCol w:w="2250"/>
        <w:gridCol w:w="2718"/>
      </w:tblGrid>
      <w:tr w:rsidR="00936BF0" w:rsidRPr="00FC5C2D" w14:paraId="397BEF27" w14:textId="77777777" w:rsidTr="00D56474">
        <w:trPr>
          <w:trHeight w:val="224"/>
        </w:trPr>
        <w:tc>
          <w:tcPr>
            <w:tcW w:w="1260" w:type="dxa"/>
            <w:shd w:val="clear" w:color="auto" w:fill="auto"/>
          </w:tcPr>
          <w:p w14:paraId="397BEF23" w14:textId="77777777" w:rsidR="00936BF0" w:rsidRPr="00BA53BC" w:rsidRDefault="00936BF0" w:rsidP="00B40440">
            <w:pPr>
              <w:rPr>
                <w:b/>
              </w:rPr>
            </w:pPr>
            <w:r w:rsidRPr="00BA53BC">
              <w:rPr>
                <w:b/>
              </w:rPr>
              <w:t>Date</w:t>
            </w:r>
          </w:p>
        </w:tc>
        <w:tc>
          <w:tcPr>
            <w:tcW w:w="3240" w:type="dxa"/>
            <w:shd w:val="clear" w:color="auto" w:fill="auto"/>
          </w:tcPr>
          <w:p w14:paraId="397BEF24" w14:textId="77777777" w:rsidR="00936BF0" w:rsidRPr="00BA53BC" w:rsidRDefault="00936BF0" w:rsidP="00B40440">
            <w:pPr>
              <w:rPr>
                <w:b/>
              </w:rPr>
            </w:pPr>
            <w:r w:rsidRPr="00BA53BC">
              <w:rPr>
                <w:b/>
              </w:rPr>
              <w:t>Approver</w:t>
            </w:r>
          </w:p>
        </w:tc>
        <w:tc>
          <w:tcPr>
            <w:tcW w:w="2250" w:type="dxa"/>
            <w:shd w:val="clear" w:color="auto" w:fill="auto"/>
          </w:tcPr>
          <w:p w14:paraId="397BEF25" w14:textId="77777777" w:rsidR="00936BF0" w:rsidRPr="00BA53BC" w:rsidRDefault="00936BF0" w:rsidP="00B40440">
            <w:pPr>
              <w:rPr>
                <w:b/>
              </w:rPr>
            </w:pPr>
            <w:r w:rsidRPr="00BA53BC">
              <w:rPr>
                <w:b/>
              </w:rPr>
              <w:t>Role</w:t>
            </w:r>
          </w:p>
        </w:tc>
        <w:tc>
          <w:tcPr>
            <w:tcW w:w="2718" w:type="dxa"/>
          </w:tcPr>
          <w:p w14:paraId="397BEF26" w14:textId="77777777" w:rsidR="00936BF0" w:rsidRPr="00BA53BC" w:rsidRDefault="00D56474" w:rsidP="00D56474">
            <w:pPr>
              <w:rPr>
                <w:b/>
              </w:rPr>
            </w:pPr>
            <w:r w:rsidRPr="00BA53BC">
              <w:rPr>
                <w:b/>
              </w:rPr>
              <w:t xml:space="preserve">Document </w:t>
            </w:r>
            <w:r w:rsidR="00936BF0" w:rsidRPr="00BA53BC">
              <w:rPr>
                <w:b/>
              </w:rPr>
              <w:t>Accept/</w:t>
            </w:r>
            <w:r w:rsidRPr="00BA53BC">
              <w:rPr>
                <w:b/>
              </w:rPr>
              <w:t>Reject</w:t>
            </w:r>
          </w:p>
        </w:tc>
      </w:tr>
      <w:tr w:rsidR="00936BF0" w14:paraId="397BEF2C" w14:textId="77777777" w:rsidTr="00D56474">
        <w:tc>
          <w:tcPr>
            <w:tcW w:w="1260" w:type="dxa"/>
            <w:shd w:val="clear" w:color="auto" w:fill="auto"/>
          </w:tcPr>
          <w:p w14:paraId="397BEF28" w14:textId="77777777" w:rsidR="00936BF0" w:rsidRPr="008A6889" w:rsidRDefault="008A6889" w:rsidP="00B40440">
            <w:r>
              <w:t>5/1</w:t>
            </w:r>
          </w:p>
        </w:tc>
        <w:tc>
          <w:tcPr>
            <w:tcW w:w="3240" w:type="dxa"/>
            <w:shd w:val="clear" w:color="auto" w:fill="auto"/>
          </w:tcPr>
          <w:p w14:paraId="397BEF29" w14:textId="77777777" w:rsidR="00936BF0" w:rsidRPr="008A6889" w:rsidRDefault="008A6889" w:rsidP="00936BF0">
            <w:r>
              <w:t>Ric Merrifield</w:t>
            </w:r>
          </w:p>
        </w:tc>
        <w:tc>
          <w:tcPr>
            <w:tcW w:w="2250" w:type="dxa"/>
            <w:shd w:val="clear" w:color="auto" w:fill="auto"/>
          </w:tcPr>
          <w:p w14:paraId="397BEF2A" w14:textId="77777777" w:rsidR="00936BF0" w:rsidRPr="008A6889" w:rsidRDefault="008A6889" w:rsidP="00B40440">
            <w:r>
              <w:t>Release Manager</w:t>
            </w:r>
          </w:p>
        </w:tc>
        <w:tc>
          <w:tcPr>
            <w:tcW w:w="2718" w:type="dxa"/>
          </w:tcPr>
          <w:p w14:paraId="397BEF2B" w14:textId="77777777" w:rsidR="00936BF0" w:rsidRPr="008A6889" w:rsidRDefault="008A6889" w:rsidP="00D56474">
            <w:r>
              <w:t>Accept</w:t>
            </w:r>
          </w:p>
        </w:tc>
      </w:tr>
      <w:tr w:rsidR="008A6889" w14:paraId="397BEF31" w14:textId="77777777" w:rsidTr="008338EA">
        <w:tc>
          <w:tcPr>
            <w:tcW w:w="1260" w:type="dxa"/>
            <w:shd w:val="clear" w:color="auto" w:fill="auto"/>
          </w:tcPr>
          <w:p w14:paraId="397BEF2D" w14:textId="77777777" w:rsidR="008A6889" w:rsidRPr="008A6889" w:rsidRDefault="00065080" w:rsidP="008338EA">
            <w:r>
              <w:t>5/11</w:t>
            </w:r>
          </w:p>
        </w:tc>
        <w:tc>
          <w:tcPr>
            <w:tcW w:w="3240" w:type="dxa"/>
            <w:shd w:val="clear" w:color="auto" w:fill="auto"/>
          </w:tcPr>
          <w:p w14:paraId="397BEF2E" w14:textId="77777777" w:rsidR="008A6889" w:rsidRPr="008A6889" w:rsidRDefault="008A6889" w:rsidP="008338EA">
            <w:r>
              <w:t>John Stiehl</w:t>
            </w:r>
          </w:p>
        </w:tc>
        <w:tc>
          <w:tcPr>
            <w:tcW w:w="2250" w:type="dxa"/>
            <w:shd w:val="clear" w:color="auto" w:fill="auto"/>
          </w:tcPr>
          <w:p w14:paraId="397BEF2F" w14:textId="77777777" w:rsidR="008A6889" w:rsidRPr="008A6889" w:rsidRDefault="008A6889" w:rsidP="008338EA">
            <w:r>
              <w:t>Release Manager</w:t>
            </w:r>
          </w:p>
        </w:tc>
        <w:tc>
          <w:tcPr>
            <w:tcW w:w="2718" w:type="dxa"/>
          </w:tcPr>
          <w:p w14:paraId="397BEF30" w14:textId="77777777" w:rsidR="008A6889" w:rsidRPr="008A6889" w:rsidRDefault="008A6889" w:rsidP="008338EA">
            <w:r>
              <w:t>Accept</w:t>
            </w:r>
          </w:p>
        </w:tc>
      </w:tr>
      <w:tr w:rsidR="00B85085" w14:paraId="25FEDFEB" w14:textId="77777777" w:rsidTr="008338EA">
        <w:tc>
          <w:tcPr>
            <w:tcW w:w="1260" w:type="dxa"/>
            <w:shd w:val="clear" w:color="auto" w:fill="auto"/>
          </w:tcPr>
          <w:p w14:paraId="5D8508B1" w14:textId="22D04828" w:rsidR="00B85085" w:rsidRDefault="00B85085" w:rsidP="008338EA"/>
        </w:tc>
        <w:tc>
          <w:tcPr>
            <w:tcW w:w="3240" w:type="dxa"/>
            <w:shd w:val="clear" w:color="auto" w:fill="auto"/>
          </w:tcPr>
          <w:p w14:paraId="53AB467E" w14:textId="77777777" w:rsidR="00B85085" w:rsidRDefault="00B85085" w:rsidP="008338EA"/>
        </w:tc>
        <w:tc>
          <w:tcPr>
            <w:tcW w:w="2250" w:type="dxa"/>
            <w:shd w:val="clear" w:color="auto" w:fill="auto"/>
          </w:tcPr>
          <w:p w14:paraId="6CBC2198" w14:textId="77777777" w:rsidR="00B85085" w:rsidRDefault="00B85085" w:rsidP="008338EA"/>
        </w:tc>
        <w:tc>
          <w:tcPr>
            <w:tcW w:w="2718" w:type="dxa"/>
          </w:tcPr>
          <w:p w14:paraId="0861AB8C" w14:textId="77777777" w:rsidR="00B85085" w:rsidRDefault="00B85085" w:rsidP="008338EA"/>
        </w:tc>
      </w:tr>
    </w:tbl>
    <w:p w14:paraId="397BEF32" w14:textId="77777777" w:rsidR="004C7069" w:rsidRPr="0099263D" w:rsidRDefault="004C7069" w:rsidP="00044632">
      <w:pPr>
        <w:rPr>
          <w:szCs w:val="20"/>
        </w:rPr>
      </w:pPr>
    </w:p>
    <w:p w14:paraId="397BEF33" w14:textId="77777777" w:rsidR="00185B5A" w:rsidRDefault="00185B5A" w:rsidP="001B5189">
      <w:r>
        <w:br w:type="page"/>
      </w:r>
    </w:p>
    <w:p w14:paraId="397BEF34" w14:textId="77777777" w:rsidR="00496A96" w:rsidRPr="00CB4606" w:rsidRDefault="00CB4C85" w:rsidP="002562DF">
      <w:pPr>
        <w:pStyle w:val="TableofContents"/>
        <w:rPr>
          <w:rStyle w:val="Strong"/>
          <w:rFonts w:ascii="Verdana" w:hAnsi="Verdana"/>
        </w:rPr>
      </w:pPr>
      <w:r w:rsidRPr="00CB4606">
        <w:rPr>
          <w:rStyle w:val="Strong"/>
          <w:rFonts w:ascii="Verdana" w:hAnsi="Verdana"/>
        </w:rPr>
        <w:lastRenderedPageBreak/>
        <w:t xml:space="preserve">Table of </w:t>
      </w:r>
      <w:r w:rsidR="00496A96" w:rsidRPr="00CB4606">
        <w:rPr>
          <w:rStyle w:val="Strong"/>
          <w:rFonts w:ascii="Verdana" w:hAnsi="Verdana"/>
        </w:rPr>
        <w:t>Contents</w:t>
      </w:r>
    </w:p>
    <w:p w14:paraId="679FEA3A" w14:textId="77777777" w:rsidR="00625F33" w:rsidRDefault="003C7C80">
      <w:pPr>
        <w:pStyle w:val="TOC1"/>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367700268" w:history="1">
        <w:r w:rsidR="00625F33" w:rsidRPr="00EB4666">
          <w:rPr>
            <w:rStyle w:val="Hyperlink"/>
            <w:noProof/>
          </w:rPr>
          <w:t>1 Introduction</w:t>
        </w:r>
        <w:r w:rsidR="00625F33">
          <w:rPr>
            <w:noProof/>
            <w:webHidden/>
          </w:rPr>
          <w:tab/>
        </w:r>
        <w:r w:rsidR="00625F33">
          <w:rPr>
            <w:noProof/>
            <w:webHidden/>
          </w:rPr>
          <w:fldChar w:fldCharType="begin"/>
        </w:r>
        <w:r w:rsidR="00625F33">
          <w:rPr>
            <w:noProof/>
            <w:webHidden/>
          </w:rPr>
          <w:instrText xml:space="preserve"> PAGEREF _Toc367700268 \h </w:instrText>
        </w:r>
        <w:r w:rsidR="00625F33">
          <w:rPr>
            <w:noProof/>
            <w:webHidden/>
          </w:rPr>
        </w:r>
        <w:r w:rsidR="00625F33">
          <w:rPr>
            <w:noProof/>
            <w:webHidden/>
          </w:rPr>
          <w:fldChar w:fldCharType="separate"/>
        </w:r>
        <w:r w:rsidR="00625F33">
          <w:rPr>
            <w:noProof/>
            <w:webHidden/>
          </w:rPr>
          <w:t>6</w:t>
        </w:r>
        <w:r w:rsidR="00625F33">
          <w:rPr>
            <w:noProof/>
            <w:webHidden/>
          </w:rPr>
          <w:fldChar w:fldCharType="end"/>
        </w:r>
      </w:hyperlink>
    </w:p>
    <w:p w14:paraId="7CE99C44" w14:textId="77777777" w:rsidR="00625F33" w:rsidRDefault="00625F33">
      <w:pPr>
        <w:pStyle w:val="TOC2"/>
        <w:tabs>
          <w:tab w:val="right" w:leader="dot" w:pos="9350"/>
        </w:tabs>
        <w:rPr>
          <w:rFonts w:asciiTheme="minorHAnsi" w:eastAsiaTheme="minorEastAsia" w:hAnsiTheme="minorHAnsi" w:cstheme="minorBidi"/>
          <w:noProof/>
          <w:sz w:val="22"/>
        </w:rPr>
      </w:pPr>
      <w:hyperlink w:anchor="_Toc367700269" w:history="1">
        <w:r w:rsidRPr="00EB4666">
          <w:rPr>
            <w:rStyle w:val="Hyperlink"/>
            <w:noProof/>
          </w:rPr>
          <w:t>1.1 Purpose</w:t>
        </w:r>
        <w:r>
          <w:rPr>
            <w:noProof/>
            <w:webHidden/>
          </w:rPr>
          <w:tab/>
        </w:r>
        <w:r>
          <w:rPr>
            <w:noProof/>
            <w:webHidden/>
          </w:rPr>
          <w:fldChar w:fldCharType="begin"/>
        </w:r>
        <w:r>
          <w:rPr>
            <w:noProof/>
            <w:webHidden/>
          </w:rPr>
          <w:instrText xml:space="preserve"> PAGEREF _Toc367700269 \h </w:instrText>
        </w:r>
        <w:r>
          <w:rPr>
            <w:noProof/>
            <w:webHidden/>
          </w:rPr>
        </w:r>
        <w:r>
          <w:rPr>
            <w:noProof/>
            <w:webHidden/>
          </w:rPr>
          <w:fldChar w:fldCharType="separate"/>
        </w:r>
        <w:r>
          <w:rPr>
            <w:noProof/>
            <w:webHidden/>
          </w:rPr>
          <w:t>6</w:t>
        </w:r>
        <w:r>
          <w:rPr>
            <w:noProof/>
            <w:webHidden/>
          </w:rPr>
          <w:fldChar w:fldCharType="end"/>
        </w:r>
      </w:hyperlink>
    </w:p>
    <w:p w14:paraId="291CDDCE" w14:textId="77777777" w:rsidR="00625F33" w:rsidRDefault="00625F33">
      <w:pPr>
        <w:pStyle w:val="TOC2"/>
        <w:tabs>
          <w:tab w:val="right" w:leader="dot" w:pos="9350"/>
        </w:tabs>
        <w:rPr>
          <w:rFonts w:asciiTheme="minorHAnsi" w:eastAsiaTheme="minorEastAsia" w:hAnsiTheme="minorHAnsi" w:cstheme="minorBidi"/>
          <w:noProof/>
          <w:sz w:val="22"/>
        </w:rPr>
      </w:pPr>
      <w:hyperlink w:anchor="_Toc367700270" w:history="1">
        <w:r w:rsidRPr="00EB4666">
          <w:rPr>
            <w:rStyle w:val="Hyperlink"/>
            <w:noProof/>
          </w:rPr>
          <w:t>1.2 Definitions</w:t>
        </w:r>
        <w:r>
          <w:rPr>
            <w:noProof/>
            <w:webHidden/>
          </w:rPr>
          <w:tab/>
        </w:r>
        <w:r>
          <w:rPr>
            <w:noProof/>
            <w:webHidden/>
          </w:rPr>
          <w:fldChar w:fldCharType="begin"/>
        </w:r>
        <w:r>
          <w:rPr>
            <w:noProof/>
            <w:webHidden/>
          </w:rPr>
          <w:instrText xml:space="preserve"> PAGEREF _Toc367700270 \h </w:instrText>
        </w:r>
        <w:r>
          <w:rPr>
            <w:noProof/>
            <w:webHidden/>
          </w:rPr>
        </w:r>
        <w:r>
          <w:rPr>
            <w:noProof/>
            <w:webHidden/>
          </w:rPr>
          <w:fldChar w:fldCharType="separate"/>
        </w:r>
        <w:r>
          <w:rPr>
            <w:noProof/>
            <w:webHidden/>
          </w:rPr>
          <w:t>6</w:t>
        </w:r>
        <w:r>
          <w:rPr>
            <w:noProof/>
            <w:webHidden/>
          </w:rPr>
          <w:fldChar w:fldCharType="end"/>
        </w:r>
      </w:hyperlink>
    </w:p>
    <w:p w14:paraId="5376007A" w14:textId="77777777" w:rsidR="00625F33" w:rsidRDefault="00625F33">
      <w:pPr>
        <w:pStyle w:val="TOC1"/>
        <w:rPr>
          <w:rFonts w:asciiTheme="minorHAnsi" w:eastAsiaTheme="minorEastAsia" w:hAnsiTheme="minorHAnsi" w:cstheme="minorBidi"/>
          <w:noProof/>
          <w:sz w:val="22"/>
        </w:rPr>
      </w:pPr>
      <w:hyperlink w:anchor="_Toc367700271" w:history="1">
        <w:r w:rsidRPr="00EB4666">
          <w:rPr>
            <w:rStyle w:val="Hyperlink"/>
            <w:noProof/>
          </w:rPr>
          <w:t>2 xBRMS Interfaces</w:t>
        </w:r>
        <w:r>
          <w:rPr>
            <w:noProof/>
            <w:webHidden/>
          </w:rPr>
          <w:tab/>
        </w:r>
        <w:r>
          <w:rPr>
            <w:noProof/>
            <w:webHidden/>
          </w:rPr>
          <w:fldChar w:fldCharType="begin"/>
        </w:r>
        <w:r>
          <w:rPr>
            <w:noProof/>
            <w:webHidden/>
          </w:rPr>
          <w:instrText xml:space="preserve"> PAGEREF _Toc367700271 \h </w:instrText>
        </w:r>
        <w:r>
          <w:rPr>
            <w:noProof/>
            <w:webHidden/>
          </w:rPr>
        </w:r>
        <w:r>
          <w:rPr>
            <w:noProof/>
            <w:webHidden/>
          </w:rPr>
          <w:fldChar w:fldCharType="separate"/>
        </w:r>
        <w:r>
          <w:rPr>
            <w:noProof/>
            <w:webHidden/>
          </w:rPr>
          <w:t>7</w:t>
        </w:r>
        <w:r>
          <w:rPr>
            <w:noProof/>
            <w:webHidden/>
          </w:rPr>
          <w:fldChar w:fldCharType="end"/>
        </w:r>
      </w:hyperlink>
    </w:p>
    <w:p w14:paraId="70FD1D96" w14:textId="77777777" w:rsidR="00625F33" w:rsidRDefault="00625F33">
      <w:pPr>
        <w:pStyle w:val="TOC2"/>
        <w:tabs>
          <w:tab w:val="right" w:leader="dot" w:pos="9350"/>
        </w:tabs>
        <w:rPr>
          <w:rFonts w:asciiTheme="minorHAnsi" w:eastAsiaTheme="minorEastAsia" w:hAnsiTheme="minorHAnsi" w:cstheme="minorBidi"/>
          <w:noProof/>
          <w:sz w:val="22"/>
        </w:rPr>
      </w:pPr>
      <w:hyperlink w:anchor="_Toc367700272" w:history="1">
        <w:r w:rsidRPr="00EB4666">
          <w:rPr>
            <w:rStyle w:val="Hyperlink"/>
            <w:noProof/>
          </w:rPr>
          <w:t>2.1 Monitoring Interface</w:t>
        </w:r>
        <w:r>
          <w:rPr>
            <w:noProof/>
            <w:webHidden/>
          </w:rPr>
          <w:tab/>
        </w:r>
        <w:r>
          <w:rPr>
            <w:noProof/>
            <w:webHidden/>
          </w:rPr>
          <w:fldChar w:fldCharType="begin"/>
        </w:r>
        <w:r>
          <w:rPr>
            <w:noProof/>
            <w:webHidden/>
          </w:rPr>
          <w:instrText xml:space="preserve"> PAGEREF _Toc367700272 \h </w:instrText>
        </w:r>
        <w:r>
          <w:rPr>
            <w:noProof/>
            <w:webHidden/>
          </w:rPr>
        </w:r>
        <w:r>
          <w:rPr>
            <w:noProof/>
            <w:webHidden/>
          </w:rPr>
          <w:fldChar w:fldCharType="separate"/>
        </w:r>
        <w:r>
          <w:rPr>
            <w:noProof/>
            <w:webHidden/>
          </w:rPr>
          <w:t>7</w:t>
        </w:r>
        <w:r>
          <w:rPr>
            <w:noProof/>
            <w:webHidden/>
          </w:rPr>
          <w:fldChar w:fldCharType="end"/>
        </w:r>
      </w:hyperlink>
    </w:p>
    <w:p w14:paraId="3964F875" w14:textId="77777777" w:rsidR="00625F33" w:rsidRDefault="00625F33">
      <w:pPr>
        <w:pStyle w:val="TOC2"/>
        <w:tabs>
          <w:tab w:val="right" w:leader="dot" w:pos="9350"/>
        </w:tabs>
        <w:rPr>
          <w:rFonts w:asciiTheme="minorHAnsi" w:eastAsiaTheme="minorEastAsia" w:hAnsiTheme="minorHAnsi" w:cstheme="minorBidi"/>
          <w:noProof/>
          <w:sz w:val="22"/>
        </w:rPr>
      </w:pPr>
      <w:hyperlink w:anchor="_Toc367700273" w:history="1">
        <w:r w:rsidRPr="00EB4666">
          <w:rPr>
            <w:rStyle w:val="Hyperlink"/>
            <w:noProof/>
          </w:rPr>
          <w:t>2.2 REST Interface</w:t>
        </w:r>
        <w:r>
          <w:rPr>
            <w:noProof/>
            <w:webHidden/>
          </w:rPr>
          <w:tab/>
        </w:r>
        <w:r>
          <w:rPr>
            <w:noProof/>
            <w:webHidden/>
          </w:rPr>
          <w:fldChar w:fldCharType="begin"/>
        </w:r>
        <w:r>
          <w:rPr>
            <w:noProof/>
            <w:webHidden/>
          </w:rPr>
          <w:instrText xml:space="preserve"> PAGEREF _Toc367700273 \h </w:instrText>
        </w:r>
        <w:r>
          <w:rPr>
            <w:noProof/>
            <w:webHidden/>
          </w:rPr>
        </w:r>
        <w:r>
          <w:rPr>
            <w:noProof/>
            <w:webHidden/>
          </w:rPr>
          <w:fldChar w:fldCharType="separate"/>
        </w:r>
        <w:r>
          <w:rPr>
            <w:noProof/>
            <w:webHidden/>
          </w:rPr>
          <w:t>8</w:t>
        </w:r>
        <w:r>
          <w:rPr>
            <w:noProof/>
            <w:webHidden/>
          </w:rPr>
          <w:fldChar w:fldCharType="end"/>
        </w:r>
      </w:hyperlink>
    </w:p>
    <w:p w14:paraId="719C68CF" w14:textId="77777777" w:rsidR="00625F33" w:rsidRDefault="00625F33">
      <w:pPr>
        <w:pStyle w:val="TOC1"/>
        <w:rPr>
          <w:rFonts w:asciiTheme="minorHAnsi" w:eastAsiaTheme="minorEastAsia" w:hAnsiTheme="minorHAnsi" w:cstheme="minorBidi"/>
          <w:noProof/>
          <w:sz w:val="22"/>
        </w:rPr>
      </w:pPr>
      <w:hyperlink w:anchor="_Toc367700274" w:history="1">
        <w:r w:rsidRPr="00EB4666">
          <w:rPr>
            <w:rStyle w:val="Hyperlink"/>
            <w:noProof/>
          </w:rPr>
          <w:t>3 Monitoring Interface - JMS Messages</w:t>
        </w:r>
        <w:r>
          <w:rPr>
            <w:noProof/>
            <w:webHidden/>
          </w:rPr>
          <w:tab/>
        </w:r>
        <w:r>
          <w:rPr>
            <w:noProof/>
            <w:webHidden/>
          </w:rPr>
          <w:fldChar w:fldCharType="begin"/>
        </w:r>
        <w:r>
          <w:rPr>
            <w:noProof/>
            <w:webHidden/>
          </w:rPr>
          <w:instrText xml:space="preserve"> PAGEREF _Toc367700274 \h </w:instrText>
        </w:r>
        <w:r>
          <w:rPr>
            <w:noProof/>
            <w:webHidden/>
          </w:rPr>
        </w:r>
        <w:r>
          <w:rPr>
            <w:noProof/>
            <w:webHidden/>
          </w:rPr>
          <w:fldChar w:fldCharType="separate"/>
        </w:r>
        <w:r>
          <w:rPr>
            <w:noProof/>
            <w:webHidden/>
          </w:rPr>
          <w:t>9</w:t>
        </w:r>
        <w:r>
          <w:rPr>
            <w:noProof/>
            <w:webHidden/>
          </w:rPr>
          <w:fldChar w:fldCharType="end"/>
        </w:r>
      </w:hyperlink>
    </w:p>
    <w:p w14:paraId="186DB1E8" w14:textId="77777777" w:rsidR="00625F33" w:rsidRDefault="00625F33">
      <w:pPr>
        <w:pStyle w:val="TOC1"/>
        <w:rPr>
          <w:rFonts w:asciiTheme="minorHAnsi" w:eastAsiaTheme="minorEastAsia" w:hAnsiTheme="minorHAnsi" w:cstheme="minorBidi"/>
          <w:noProof/>
          <w:sz w:val="22"/>
        </w:rPr>
      </w:pPr>
      <w:hyperlink w:anchor="_Toc367700275" w:history="1">
        <w:r w:rsidRPr="00EB4666">
          <w:rPr>
            <w:rStyle w:val="Hyperlink"/>
            <w:noProof/>
          </w:rPr>
          <w:t>4 REST Interface</w:t>
        </w:r>
        <w:r>
          <w:rPr>
            <w:noProof/>
            <w:webHidden/>
          </w:rPr>
          <w:tab/>
        </w:r>
        <w:r>
          <w:rPr>
            <w:noProof/>
            <w:webHidden/>
          </w:rPr>
          <w:fldChar w:fldCharType="begin"/>
        </w:r>
        <w:r>
          <w:rPr>
            <w:noProof/>
            <w:webHidden/>
          </w:rPr>
          <w:instrText xml:space="preserve"> PAGEREF _Toc367700275 \h </w:instrText>
        </w:r>
        <w:r>
          <w:rPr>
            <w:noProof/>
            <w:webHidden/>
          </w:rPr>
        </w:r>
        <w:r>
          <w:rPr>
            <w:noProof/>
            <w:webHidden/>
          </w:rPr>
          <w:fldChar w:fldCharType="separate"/>
        </w:r>
        <w:r>
          <w:rPr>
            <w:noProof/>
            <w:webHidden/>
          </w:rPr>
          <w:t>10</w:t>
        </w:r>
        <w:r>
          <w:rPr>
            <w:noProof/>
            <w:webHidden/>
          </w:rPr>
          <w:fldChar w:fldCharType="end"/>
        </w:r>
      </w:hyperlink>
    </w:p>
    <w:p w14:paraId="434EC98D" w14:textId="77777777" w:rsidR="00625F33" w:rsidRDefault="00625F33">
      <w:pPr>
        <w:pStyle w:val="TOC2"/>
        <w:tabs>
          <w:tab w:val="right" w:leader="dot" w:pos="9350"/>
        </w:tabs>
        <w:rPr>
          <w:rFonts w:asciiTheme="minorHAnsi" w:eastAsiaTheme="minorEastAsia" w:hAnsiTheme="minorHAnsi" w:cstheme="minorBidi"/>
          <w:noProof/>
          <w:sz w:val="22"/>
        </w:rPr>
      </w:pPr>
      <w:hyperlink w:anchor="_Toc367700276" w:history="1">
        <w:r w:rsidRPr="00EB4666">
          <w:rPr>
            <w:rStyle w:val="Hyperlink"/>
            <w:noProof/>
          </w:rPr>
          <w:t>4.1 Legacy Endpoints</w:t>
        </w:r>
        <w:r>
          <w:rPr>
            <w:noProof/>
            <w:webHidden/>
          </w:rPr>
          <w:tab/>
        </w:r>
        <w:r>
          <w:rPr>
            <w:noProof/>
            <w:webHidden/>
          </w:rPr>
          <w:fldChar w:fldCharType="begin"/>
        </w:r>
        <w:r>
          <w:rPr>
            <w:noProof/>
            <w:webHidden/>
          </w:rPr>
          <w:instrText xml:space="preserve"> PAGEREF _Toc367700276 \h </w:instrText>
        </w:r>
        <w:r>
          <w:rPr>
            <w:noProof/>
            <w:webHidden/>
          </w:rPr>
        </w:r>
        <w:r>
          <w:rPr>
            <w:noProof/>
            <w:webHidden/>
          </w:rPr>
          <w:fldChar w:fldCharType="separate"/>
        </w:r>
        <w:r>
          <w:rPr>
            <w:noProof/>
            <w:webHidden/>
          </w:rPr>
          <w:t>10</w:t>
        </w:r>
        <w:r>
          <w:rPr>
            <w:noProof/>
            <w:webHidden/>
          </w:rPr>
          <w:fldChar w:fldCharType="end"/>
        </w:r>
      </w:hyperlink>
    </w:p>
    <w:p w14:paraId="40970FDF" w14:textId="77777777" w:rsidR="00625F33" w:rsidRDefault="00625F33">
      <w:pPr>
        <w:pStyle w:val="TOC3"/>
        <w:tabs>
          <w:tab w:val="right" w:leader="dot" w:pos="9350"/>
        </w:tabs>
        <w:rPr>
          <w:rFonts w:asciiTheme="minorHAnsi" w:eastAsiaTheme="minorEastAsia" w:hAnsiTheme="minorHAnsi" w:cstheme="minorBidi"/>
          <w:noProof/>
          <w:sz w:val="22"/>
        </w:rPr>
      </w:pPr>
      <w:hyperlink w:anchor="_Toc367700277" w:history="1">
        <w:r w:rsidRPr="00EB4666">
          <w:rPr>
            <w:rStyle w:val="Hyperlink"/>
            <w:noProof/>
          </w:rPr>
          <w:t>4.1.1 Get Facilities</w:t>
        </w:r>
        <w:r>
          <w:rPr>
            <w:noProof/>
            <w:webHidden/>
          </w:rPr>
          <w:tab/>
        </w:r>
        <w:r>
          <w:rPr>
            <w:noProof/>
            <w:webHidden/>
          </w:rPr>
          <w:fldChar w:fldCharType="begin"/>
        </w:r>
        <w:r>
          <w:rPr>
            <w:noProof/>
            <w:webHidden/>
          </w:rPr>
          <w:instrText xml:space="preserve"> PAGEREF _Toc367700277 \h </w:instrText>
        </w:r>
        <w:r>
          <w:rPr>
            <w:noProof/>
            <w:webHidden/>
          </w:rPr>
        </w:r>
        <w:r>
          <w:rPr>
            <w:noProof/>
            <w:webHidden/>
          </w:rPr>
          <w:fldChar w:fldCharType="separate"/>
        </w:r>
        <w:r>
          <w:rPr>
            <w:noProof/>
            <w:webHidden/>
          </w:rPr>
          <w:t>10</w:t>
        </w:r>
        <w:r>
          <w:rPr>
            <w:noProof/>
            <w:webHidden/>
          </w:rPr>
          <w:fldChar w:fldCharType="end"/>
        </w:r>
      </w:hyperlink>
    </w:p>
    <w:p w14:paraId="7E48BC31" w14:textId="77777777" w:rsidR="00625F33" w:rsidRDefault="00625F33">
      <w:pPr>
        <w:pStyle w:val="TOC3"/>
        <w:tabs>
          <w:tab w:val="right" w:leader="dot" w:pos="9350"/>
        </w:tabs>
        <w:rPr>
          <w:rFonts w:asciiTheme="minorHAnsi" w:eastAsiaTheme="minorEastAsia" w:hAnsiTheme="minorHAnsi" w:cstheme="minorBidi"/>
          <w:noProof/>
          <w:sz w:val="22"/>
        </w:rPr>
      </w:pPr>
      <w:hyperlink w:anchor="_Toc367700278" w:history="1">
        <w:r w:rsidRPr="00EB4666">
          <w:rPr>
            <w:rStyle w:val="Hyperlink"/>
            <w:noProof/>
          </w:rPr>
          <w:t>4.1.2 Get Status</w:t>
        </w:r>
        <w:r>
          <w:rPr>
            <w:noProof/>
            <w:webHidden/>
          </w:rPr>
          <w:tab/>
        </w:r>
        <w:r>
          <w:rPr>
            <w:noProof/>
            <w:webHidden/>
          </w:rPr>
          <w:fldChar w:fldCharType="begin"/>
        </w:r>
        <w:r>
          <w:rPr>
            <w:noProof/>
            <w:webHidden/>
          </w:rPr>
          <w:instrText xml:space="preserve"> PAGEREF _Toc367700278 \h </w:instrText>
        </w:r>
        <w:r>
          <w:rPr>
            <w:noProof/>
            <w:webHidden/>
          </w:rPr>
        </w:r>
        <w:r>
          <w:rPr>
            <w:noProof/>
            <w:webHidden/>
          </w:rPr>
          <w:fldChar w:fldCharType="separate"/>
        </w:r>
        <w:r>
          <w:rPr>
            <w:noProof/>
            <w:webHidden/>
          </w:rPr>
          <w:t>12</w:t>
        </w:r>
        <w:r>
          <w:rPr>
            <w:noProof/>
            <w:webHidden/>
          </w:rPr>
          <w:fldChar w:fldCharType="end"/>
        </w:r>
      </w:hyperlink>
      <w:bookmarkStart w:id="0" w:name="_GoBack"/>
      <w:bookmarkEnd w:id="0"/>
    </w:p>
    <w:p w14:paraId="4768B05E" w14:textId="77777777" w:rsidR="00625F33" w:rsidRDefault="00625F33">
      <w:pPr>
        <w:pStyle w:val="TOC2"/>
        <w:tabs>
          <w:tab w:val="right" w:leader="dot" w:pos="9350"/>
        </w:tabs>
        <w:rPr>
          <w:rFonts w:asciiTheme="minorHAnsi" w:eastAsiaTheme="minorEastAsia" w:hAnsiTheme="minorHAnsi" w:cstheme="minorBidi"/>
          <w:noProof/>
          <w:sz w:val="22"/>
        </w:rPr>
      </w:pPr>
      <w:hyperlink w:anchor="_Toc367700279" w:history="1">
        <w:r w:rsidRPr="00EB4666">
          <w:rPr>
            <w:rStyle w:val="Hyperlink"/>
            <w:noProof/>
          </w:rPr>
          <w:t>4.2 New Endpoints</w:t>
        </w:r>
        <w:r>
          <w:rPr>
            <w:noProof/>
            <w:webHidden/>
          </w:rPr>
          <w:tab/>
        </w:r>
        <w:r>
          <w:rPr>
            <w:noProof/>
            <w:webHidden/>
          </w:rPr>
          <w:fldChar w:fldCharType="begin"/>
        </w:r>
        <w:r>
          <w:rPr>
            <w:noProof/>
            <w:webHidden/>
          </w:rPr>
          <w:instrText xml:space="preserve"> PAGEREF _Toc367700279 \h </w:instrText>
        </w:r>
        <w:r>
          <w:rPr>
            <w:noProof/>
            <w:webHidden/>
          </w:rPr>
        </w:r>
        <w:r>
          <w:rPr>
            <w:noProof/>
            <w:webHidden/>
          </w:rPr>
          <w:fldChar w:fldCharType="separate"/>
        </w:r>
        <w:r>
          <w:rPr>
            <w:noProof/>
            <w:webHidden/>
          </w:rPr>
          <w:t>13</w:t>
        </w:r>
        <w:r>
          <w:rPr>
            <w:noProof/>
            <w:webHidden/>
          </w:rPr>
          <w:fldChar w:fldCharType="end"/>
        </w:r>
      </w:hyperlink>
    </w:p>
    <w:p w14:paraId="1642D6B3" w14:textId="77777777" w:rsidR="00625F33" w:rsidRDefault="00625F33">
      <w:pPr>
        <w:pStyle w:val="TOC3"/>
        <w:tabs>
          <w:tab w:val="right" w:leader="dot" w:pos="9350"/>
        </w:tabs>
        <w:rPr>
          <w:rFonts w:asciiTheme="minorHAnsi" w:eastAsiaTheme="minorEastAsia" w:hAnsiTheme="minorHAnsi" w:cstheme="minorBidi"/>
          <w:noProof/>
          <w:sz w:val="22"/>
        </w:rPr>
      </w:pPr>
      <w:hyperlink w:anchor="_Toc367700280" w:history="1">
        <w:r w:rsidRPr="00EB4666">
          <w:rPr>
            <w:rStyle w:val="Hyperlink"/>
            <w:noProof/>
          </w:rPr>
          <w:t>4.2.1 config/xbrms</w:t>
        </w:r>
        <w:r>
          <w:rPr>
            <w:noProof/>
            <w:webHidden/>
          </w:rPr>
          <w:tab/>
        </w:r>
        <w:r>
          <w:rPr>
            <w:noProof/>
            <w:webHidden/>
          </w:rPr>
          <w:fldChar w:fldCharType="begin"/>
        </w:r>
        <w:r>
          <w:rPr>
            <w:noProof/>
            <w:webHidden/>
          </w:rPr>
          <w:instrText xml:space="preserve"> PAGEREF _Toc367700280 \h </w:instrText>
        </w:r>
        <w:r>
          <w:rPr>
            <w:noProof/>
            <w:webHidden/>
          </w:rPr>
        </w:r>
        <w:r>
          <w:rPr>
            <w:noProof/>
            <w:webHidden/>
          </w:rPr>
          <w:fldChar w:fldCharType="separate"/>
        </w:r>
        <w:r>
          <w:rPr>
            <w:noProof/>
            <w:webHidden/>
          </w:rPr>
          <w:t>15</w:t>
        </w:r>
        <w:r>
          <w:rPr>
            <w:noProof/>
            <w:webHidden/>
          </w:rPr>
          <w:fldChar w:fldCharType="end"/>
        </w:r>
      </w:hyperlink>
    </w:p>
    <w:p w14:paraId="1D334E9F" w14:textId="77777777" w:rsidR="00625F33" w:rsidRDefault="00625F33">
      <w:pPr>
        <w:pStyle w:val="TOC3"/>
        <w:tabs>
          <w:tab w:val="right" w:leader="dot" w:pos="9350"/>
        </w:tabs>
        <w:rPr>
          <w:rFonts w:asciiTheme="minorHAnsi" w:eastAsiaTheme="minorEastAsia" w:hAnsiTheme="minorHAnsi" w:cstheme="minorBidi"/>
          <w:noProof/>
          <w:sz w:val="22"/>
        </w:rPr>
      </w:pPr>
      <w:hyperlink w:anchor="_Toc367700281" w:history="1">
        <w:r w:rsidRPr="00EB4666">
          <w:rPr>
            <w:rStyle w:val="Hyperlink"/>
            <w:noProof/>
          </w:rPr>
          <w:t>4.2.2 config/xbrms</w:t>
        </w:r>
        <w:r>
          <w:rPr>
            <w:noProof/>
            <w:webHidden/>
          </w:rPr>
          <w:tab/>
        </w:r>
        <w:r>
          <w:rPr>
            <w:noProof/>
            <w:webHidden/>
          </w:rPr>
          <w:fldChar w:fldCharType="begin"/>
        </w:r>
        <w:r>
          <w:rPr>
            <w:noProof/>
            <w:webHidden/>
          </w:rPr>
          <w:instrText xml:space="preserve"> PAGEREF _Toc367700281 \h </w:instrText>
        </w:r>
        <w:r>
          <w:rPr>
            <w:noProof/>
            <w:webHidden/>
          </w:rPr>
        </w:r>
        <w:r>
          <w:rPr>
            <w:noProof/>
            <w:webHidden/>
          </w:rPr>
          <w:fldChar w:fldCharType="separate"/>
        </w:r>
        <w:r>
          <w:rPr>
            <w:noProof/>
            <w:webHidden/>
          </w:rPr>
          <w:t>15</w:t>
        </w:r>
        <w:r>
          <w:rPr>
            <w:noProof/>
            <w:webHidden/>
          </w:rPr>
          <w:fldChar w:fldCharType="end"/>
        </w:r>
      </w:hyperlink>
    </w:p>
    <w:p w14:paraId="545BE913" w14:textId="77777777" w:rsidR="00625F33" w:rsidRDefault="00625F33">
      <w:pPr>
        <w:pStyle w:val="TOC3"/>
        <w:tabs>
          <w:tab w:val="right" w:leader="dot" w:pos="9350"/>
        </w:tabs>
        <w:rPr>
          <w:rFonts w:asciiTheme="minorHAnsi" w:eastAsiaTheme="minorEastAsia" w:hAnsiTheme="minorHAnsi" w:cstheme="minorBidi"/>
          <w:noProof/>
          <w:sz w:val="22"/>
        </w:rPr>
      </w:pPr>
      <w:hyperlink w:anchor="_Toc367700282" w:history="1">
        <w:r w:rsidRPr="00EB4666">
          <w:rPr>
            <w:rStyle w:val="Hyperlink"/>
            <w:noProof/>
          </w:rPr>
          <w:t>4.2.3 config/properties</w:t>
        </w:r>
        <w:r>
          <w:rPr>
            <w:noProof/>
            <w:webHidden/>
          </w:rPr>
          <w:tab/>
        </w:r>
        <w:r>
          <w:rPr>
            <w:noProof/>
            <w:webHidden/>
          </w:rPr>
          <w:fldChar w:fldCharType="begin"/>
        </w:r>
        <w:r>
          <w:rPr>
            <w:noProof/>
            <w:webHidden/>
          </w:rPr>
          <w:instrText xml:space="preserve"> PAGEREF _Toc367700282 \h </w:instrText>
        </w:r>
        <w:r>
          <w:rPr>
            <w:noProof/>
            <w:webHidden/>
          </w:rPr>
        </w:r>
        <w:r>
          <w:rPr>
            <w:noProof/>
            <w:webHidden/>
          </w:rPr>
          <w:fldChar w:fldCharType="separate"/>
        </w:r>
        <w:r>
          <w:rPr>
            <w:noProof/>
            <w:webHidden/>
          </w:rPr>
          <w:t>16</w:t>
        </w:r>
        <w:r>
          <w:rPr>
            <w:noProof/>
            <w:webHidden/>
          </w:rPr>
          <w:fldChar w:fldCharType="end"/>
        </w:r>
      </w:hyperlink>
    </w:p>
    <w:p w14:paraId="65096A66" w14:textId="77777777" w:rsidR="00625F33" w:rsidRDefault="00625F33">
      <w:pPr>
        <w:pStyle w:val="TOC3"/>
        <w:tabs>
          <w:tab w:val="right" w:leader="dot" w:pos="9350"/>
        </w:tabs>
        <w:rPr>
          <w:rFonts w:asciiTheme="minorHAnsi" w:eastAsiaTheme="minorEastAsia" w:hAnsiTheme="minorHAnsi" w:cstheme="minorBidi"/>
          <w:noProof/>
          <w:sz w:val="22"/>
        </w:rPr>
      </w:pPr>
      <w:hyperlink w:anchor="_Toc367700283" w:history="1">
        <w:r w:rsidRPr="00EB4666">
          <w:rPr>
            <w:rStyle w:val="Hyperlink"/>
            <w:noProof/>
          </w:rPr>
          <w:t>4.2.4 xbrcs</w:t>
        </w:r>
        <w:r>
          <w:rPr>
            <w:noProof/>
            <w:webHidden/>
          </w:rPr>
          <w:tab/>
        </w:r>
        <w:r>
          <w:rPr>
            <w:noProof/>
            <w:webHidden/>
          </w:rPr>
          <w:fldChar w:fldCharType="begin"/>
        </w:r>
        <w:r>
          <w:rPr>
            <w:noProof/>
            <w:webHidden/>
          </w:rPr>
          <w:instrText xml:space="preserve"> PAGEREF _Toc367700283 \h </w:instrText>
        </w:r>
        <w:r>
          <w:rPr>
            <w:noProof/>
            <w:webHidden/>
          </w:rPr>
        </w:r>
        <w:r>
          <w:rPr>
            <w:noProof/>
            <w:webHidden/>
          </w:rPr>
          <w:fldChar w:fldCharType="separate"/>
        </w:r>
        <w:r>
          <w:rPr>
            <w:noProof/>
            <w:webHidden/>
          </w:rPr>
          <w:t>16</w:t>
        </w:r>
        <w:r>
          <w:rPr>
            <w:noProof/>
            <w:webHidden/>
          </w:rPr>
          <w:fldChar w:fldCharType="end"/>
        </w:r>
      </w:hyperlink>
    </w:p>
    <w:p w14:paraId="3543A57E" w14:textId="77777777" w:rsidR="00625F33" w:rsidRDefault="00625F33">
      <w:pPr>
        <w:pStyle w:val="TOC3"/>
        <w:tabs>
          <w:tab w:val="right" w:leader="dot" w:pos="9350"/>
        </w:tabs>
        <w:rPr>
          <w:rFonts w:asciiTheme="minorHAnsi" w:eastAsiaTheme="minorEastAsia" w:hAnsiTheme="minorHAnsi" w:cstheme="minorBidi"/>
          <w:noProof/>
          <w:sz w:val="22"/>
        </w:rPr>
      </w:pPr>
      <w:hyperlink w:anchor="_Toc367700284" w:history="1">
        <w:r w:rsidRPr="00EB4666">
          <w:rPr>
            <w:rStyle w:val="Hyperlink"/>
            <w:noProof/>
          </w:rPr>
          <w:t>4.2.5 xbrcs/id/{facility id}</w:t>
        </w:r>
        <w:r>
          <w:rPr>
            <w:noProof/>
            <w:webHidden/>
          </w:rPr>
          <w:tab/>
        </w:r>
        <w:r>
          <w:rPr>
            <w:noProof/>
            <w:webHidden/>
          </w:rPr>
          <w:fldChar w:fldCharType="begin"/>
        </w:r>
        <w:r>
          <w:rPr>
            <w:noProof/>
            <w:webHidden/>
          </w:rPr>
          <w:instrText xml:space="preserve"> PAGEREF _Toc367700284 \h </w:instrText>
        </w:r>
        <w:r>
          <w:rPr>
            <w:noProof/>
            <w:webHidden/>
          </w:rPr>
        </w:r>
        <w:r>
          <w:rPr>
            <w:noProof/>
            <w:webHidden/>
          </w:rPr>
          <w:fldChar w:fldCharType="separate"/>
        </w:r>
        <w:r>
          <w:rPr>
            <w:noProof/>
            <w:webHidden/>
          </w:rPr>
          <w:t>16</w:t>
        </w:r>
        <w:r>
          <w:rPr>
            <w:noProof/>
            <w:webHidden/>
          </w:rPr>
          <w:fldChar w:fldCharType="end"/>
        </w:r>
      </w:hyperlink>
    </w:p>
    <w:p w14:paraId="7F30B5D3" w14:textId="77777777" w:rsidR="00625F33" w:rsidRDefault="00625F33">
      <w:pPr>
        <w:pStyle w:val="TOC3"/>
        <w:tabs>
          <w:tab w:val="right" w:leader="dot" w:pos="9350"/>
        </w:tabs>
        <w:rPr>
          <w:rFonts w:asciiTheme="minorHAnsi" w:eastAsiaTheme="minorEastAsia" w:hAnsiTheme="minorHAnsi" w:cstheme="minorBidi"/>
          <w:noProof/>
          <w:sz w:val="22"/>
        </w:rPr>
      </w:pPr>
      <w:hyperlink w:anchor="_Toc367700285" w:history="1">
        <w:r w:rsidRPr="00EB4666">
          <w:rPr>
            <w:rStyle w:val="Hyperlink"/>
            <w:noProof/>
          </w:rPr>
          <w:t>4.2.6 xbrcs/addr/{addr}</w:t>
        </w:r>
        <w:r>
          <w:rPr>
            <w:noProof/>
            <w:webHidden/>
          </w:rPr>
          <w:tab/>
        </w:r>
        <w:r>
          <w:rPr>
            <w:noProof/>
            <w:webHidden/>
          </w:rPr>
          <w:fldChar w:fldCharType="begin"/>
        </w:r>
        <w:r>
          <w:rPr>
            <w:noProof/>
            <w:webHidden/>
          </w:rPr>
          <w:instrText xml:space="preserve"> PAGEREF _Toc367700285 \h </w:instrText>
        </w:r>
        <w:r>
          <w:rPr>
            <w:noProof/>
            <w:webHidden/>
          </w:rPr>
        </w:r>
        <w:r>
          <w:rPr>
            <w:noProof/>
            <w:webHidden/>
          </w:rPr>
          <w:fldChar w:fldCharType="separate"/>
        </w:r>
        <w:r>
          <w:rPr>
            <w:noProof/>
            <w:webHidden/>
          </w:rPr>
          <w:t>17</w:t>
        </w:r>
        <w:r>
          <w:rPr>
            <w:noProof/>
            <w:webHidden/>
          </w:rPr>
          <w:fldChar w:fldCharType="end"/>
        </w:r>
      </w:hyperlink>
    </w:p>
    <w:p w14:paraId="0ABC64CE" w14:textId="77777777" w:rsidR="00625F33" w:rsidRDefault="00625F33">
      <w:pPr>
        <w:pStyle w:val="TOC3"/>
        <w:tabs>
          <w:tab w:val="right" w:leader="dot" w:pos="9350"/>
        </w:tabs>
        <w:rPr>
          <w:rFonts w:asciiTheme="minorHAnsi" w:eastAsiaTheme="minorEastAsia" w:hAnsiTheme="minorHAnsi" w:cstheme="minorBidi"/>
          <w:noProof/>
          <w:sz w:val="22"/>
        </w:rPr>
      </w:pPr>
      <w:hyperlink w:anchor="_Toc367700286" w:history="1">
        <w:r w:rsidRPr="00EB4666">
          <w:rPr>
            <w:rStyle w:val="Hyperlink"/>
            <w:noProof/>
          </w:rPr>
          <w:t>4.2.7 xbrcs/ip/{ip}</w:t>
        </w:r>
        <w:r>
          <w:rPr>
            <w:noProof/>
            <w:webHidden/>
          </w:rPr>
          <w:tab/>
        </w:r>
        <w:r>
          <w:rPr>
            <w:noProof/>
            <w:webHidden/>
          </w:rPr>
          <w:fldChar w:fldCharType="begin"/>
        </w:r>
        <w:r>
          <w:rPr>
            <w:noProof/>
            <w:webHidden/>
          </w:rPr>
          <w:instrText xml:space="preserve"> PAGEREF _Toc367700286 \h </w:instrText>
        </w:r>
        <w:r>
          <w:rPr>
            <w:noProof/>
            <w:webHidden/>
          </w:rPr>
        </w:r>
        <w:r>
          <w:rPr>
            <w:noProof/>
            <w:webHidden/>
          </w:rPr>
          <w:fldChar w:fldCharType="separate"/>
        </w:r>
        <w:r>
          <w:rPr>
            <w:noProof/>
            <w:webHidden/>
          </w:rPr>
          <w:t>17</w:t>
        </w:r>
        <w:r>
          <w:rPr>
            <w:noProof/>
            <w:webHidden/>
          </w:rPr>
          <w:fldChar w:fldCharType="end"/>
        </w:r>
      </w:hyperlink>
    </w:p>
    <w:p w14:paraId="7873DDC4" w14:textId="77777777" w:rsidR="00625F33" w:rsidRDefault="00625F33">
      <w:pPr>
        <w:pStyle w:val="TOC3"/>
        <w:tabs>
          <w:tab w:val="right" w:leader="dot" w:pos="9350"/>
        </w:tabs>
        <w:rPr>
          <w:rFonts w:asciiTheme="minorHAnsi" w:eastAsiaTheme="minorEastAsia" w:hAnsiTheme="minorHAnsi" w:cstheme="minorBidi"/>
          <w:noProof/>
          <w:sz w:val="22"/>
        </w:rPr>
      </w:pPr>
      <w:hyperlink w:anchor="_Toc367700287" w:history="1">
        <w:r w:rsidRPr="00EB4666">
          <w:rPr>
            <w:rStyle w:val="Hyperlink"/>
            <w:noProof/>
          </w:rPr>
          <w:t>4.2.8 xbrcs/status/{red|green|yellow}</w:t>
        </w:r>
        <w:r>
          <w:rPr>
            <w:noProof/>
            <w:webHidden/>
          </w:rPr>
          <w:tab/>
        </w:r>
        <w:r>
          <w:rPr>
            <w:noProof/>
            <w:webHidden/>
          </w:rPr>
          <w:fldChar w:fldCharType="begin"/>
        </w:r>
        <w:r>
          <w:rPr>
            <w:noProof/>
            <w:webHidden/>
          </w:rPr>
          <w:instrText xml:space="preserve"> PAGEREF _Toc367700287 \h </w:instrText>
        </w:r>
        <w:r>
          <w:rPr>
            <w:noProof/>
            <w:webHidden/>
          </w:rPr>
        </w:r>
        <w:r>
          <w:rPr>
            <w:noProof/>
            <w:webHidden/>
          </w:rPr>
          <w:fldChar w:fldCharType="separate"/>
        </w:r>
        <w:r>
          <w:rPr>
            <w:noProof/>
            <w:webHidden/>
          </w:rPr>
          <w:t>17</w:t>
        </w:r>
        <w:r>
          <w:rPr>
            <w:noProof/>
            <w:webHidden/>
          </w:rPr>
          <w:fldChar w:fldCharType="end"/>
        </w:r>
      </w:hyperlink>
    </w:p>
    <w:p w14:paraId="100FAB7B" w14:textId="77777777" w:rsidR="00625F33" w:rsidRDefault="00625F33">
      <w:pPr>
        <w:pStyle w:val="TOC3"/>
        <w:tabs>
          <w:tab w:val="right" w:leader="dot" w:pos="9350"/>
        </w:tabs>
        <w:rPr>
          <w:rFonts w:asciiTheme="minorHAnsi" w:eastAsiaTheme="minorEastAsia" w:hAnsiTheme="minorHAnsi" w:cstheme="minorBidi"/>
          <w:noProof/>
          <w:sz w:val="22"/>
        </w:rPr>
      </w:pPr>
      <w:hyperlink w:anchor="_Toc367700288" w:history="1">
        <w:r w:rsidRPr="00EB4666">
          <w:rPr>
            <w:rStyle w:val="Hyperlink"/>
            <w:noProof/>
          </w:rPr>
          <w:t>4.2.9 xbrcs/type/{attraction|parkentry|space}</w:t>
        </w:r>
        <w:r>
          <w:rPr>
            <w:noProof/>
            <w:webHidden/>
          </w:rPr>
          <w:tab/>
        </w:r>
        <w:r>
          <w:rPr>
            <w:noProof/>
            <w:webHidden/>
          </w:rPr>
          <w:fldChar w:fldCharType="begin"/>
        </w:r>
        <w:r>
          <w:rPr>
            <w:noProof/>
            <w:webHidden/>
          </w:rPr>
          <w:instrText xml:space="preserve"> PAGEREF _Toc367700288 \h </w:instrText>
        </w:r>
        <w:r>
          <w:rPr>
            <w:noProof/>
            <w:webHidden/>
          </w:rPr>
        </w:r>
        <w:r>
          <w:rPr>
            <w:noProof/>
            <w:webHidden/>
          </w:rPr>
          <w:fldChar w:fldCharType="separate"/>
        </w:r>
        <w:r>
          <w:rPr>
            <w:noProof/>
            <w:webHidden/>
          </w:rPr>
          <w:t>17</w:t>
        </w:r>
        <w:r>
          <w:rPr>
            <w:noProof/>
            <w:webHidden/>
          </w:rPr>
          <w:fldChar w:fldCharType="end"/>
        </w:r>
      </w:hyperlink>
    </w:p>
    <w:p w14:paraId="44324A27" w14:textId="77777777" w:rsidR="00625F33" w:rsidRDefault="00625F33">
      <w:pPr>
        <w:pStyle w:val="TOC3"/>
        <w:tabs>
          <w:tab w:val="right" w:leader="dot" w:pos="9350"/>
        </w:tabs>
        <w:rPr>
          <w:rFonts w:asciiTheme="minorHAnsi" w:eastAsiaTheme="minorEastAsia" w:hAnsiTheme="minorHAnsi" w:cstheme="minorBidi"/>
          <w:noProof/>
          <w:sz w:val="22"/>
        </w:rPr>
      </w:pPr>
      <w:hyperlink w:anchor="_Toc367700289" w:history="1">
        <w:r w:rsidRPr="00EB4666">
          <w:rPr>
            <w:rStyle w:val="Hyperlink"/>
            <w:noProof/>
          </w:rPr>
          <w:t>4.2.10 xbrcs/type/{attraction|parkentry|space}/status/{red|green|yellow}</w:t>
        </w:r>
        <w:r>
          <w:rPr>
            <w:noProof/>
            <w:webHidden/>
          </w:rPr>
          <w:tab/>
        </w:r>
        <w:r>
          <w:rPr>
            <w:noProof/>
            <w:webHidden/>
          </w:rPr>
          <w:fldChar w:fldCharType="begin"/>
        </w:r>
        <w:r>
          <w:rPr>
            <w:noProof/>
            <w:webHidden/>
          </w:rPr>
          <w:instrText xml:space="preserve"> PAGEREF _Toc367700289 \h </w:instrText>
        </w:r>
        <w:r>
          <w:rPr>
            <w:noProof/>
            <w:webHidden/>
          </w:rPr>
        </w:r>
        <w:r>
          <w:rPr>
            <w:noProof/>
            <w:webHidden/>
          </w:rPr>
          <w:fldChar w:fldCharType="separate"/>
        </w:r>
        <w:r>
          <w:rPr>
            <w:noProof/>
            <w:webHidden/>
          </w:rPr>
          <w:t>18</w:t>
        </w:r>
        <w:r>
          <w:rPr>
            <w:noProof/>
            <w:webHidden/>
          </w:rPr>
          <w:fldChar w:fldCharType="end"/>
        </w:r>
      </w:hyperlink>
    </w:p>
    <w:p w14:paraId="5853840C" w14:textId="77777777" w:rsidR="00625F33" w:rsidRDefault="00625F33">
      <w:pPr>
        <w:pStyle w:val="TOC3"/>
        <w:tabs>
          <w:tab w:val="right" w:leader="dot" w:pos="9350"/>
        </w:tabs>
        <w:rPr>
          <w:rFonts w:asciiTheme="minorHAnsi" w:eastAsiaTheme="minorEastAsia" w:hAnsiTheme="minorHAnsi" w:cstheme="minorBidi"/>
          <w:noProof/>
          <w:sz w:val="22"/>
        </w:rPr>
      </w:pPr>
      <w:hyperlink w:anchor="_Toc367700290" w:history="1">
        <w:r w:rsidRPr="00EB4666">
          <w:rPr>
            <w:rStyle w:val="Hyperlink"/>
            <w:noProof/>
          </w:rPr>
          <w:t>4.2.11 xbrcs/readerStatus/{red|green|yellow}</w:t>
        </w:r>
        <w:r>
          <w:rPr>
            <w:noProof/>
            <w:webHidden/>
          </w:rPr>
          <w:tab/>
        </w:r>
        <w:r>
          <w:rPr>
            <w:noProof/>
            <w:webHidden/>
          </w:rPr>
          <w:fldChar w:fldCharType="begin"/>
        </w:r>
        <w:r>
          <w:rPr>
            <w:noProof/>
            <w:webHidden/>
          </w:rPr>
          <w:instrText xml:space="preserve"> PAGEREF _Toc367700290 \h </w:instrText>
        </w:r>
        <w:r>
          <w:rPr>
            <w:noProof/>
            <w:webHidden/>
          </w:rPr>
        </w:r>
        <w:r>
          <w:rPr>
            <w:noProof/>
            <w:webHidden/>
          </w:rPr>
          <w:fldChar w:fldCharType="separate"/>
        </w:r>
        <w:r>
          <w:rPr>
            <w:noProof/>
            <w:webHidden/>
          </w:rPr>
          <w:t>18</w:t>
        </w:r>
        <w:r>
          <w:rPr>
            <w:noProof/>
            <w:webHidden/>
          </w:rPr>
          <w:fldChar w:fldCharType="end"/>
        </w:r>
      </w:hyperlink>
    </w:p>
    <w:p w14:paraId="16FD9DF3" w14:textId="77777777" w:rsidR="00625F33" w:rsidRDefault="00625F33">
      <w:pPr>
        <w:pStyle w:val="TOC3"/>
        <w:tabs>
          <w:tab w:val="right" w:leader="dot" w:pos="9350"/>
        </w:tabs>
        <w:rPr>
          <w:rFonts w:asciiTheme="minorHAnsi" w:eastAsiaTheme="minorEastAsia" w:hAnsiTheme="minorHAnsi" w:cstheme="minorBidi"/>
          <w:noProof/>
          <w:sz w:val="22"/>
        </w:rPr>
      </w:pPr>
      <w:hyperlink w:anchor="_Toc367700291" w:history="1">
        <w:r w:rsidRPr="00EB4666">
          <w:rPr>
            <w:rStyle w:val="Hyperlink"/>
            <w:noProof/>
          </w:rPr>
          <w:t>4.2.12 xbrc/config/stored/{configId}</w:t>
        </w:r>
        <w:r>
          <w:rPr>
            <w:noProof/>
            <w:webHidden/>
          </w:rPr>
          <w:tab/>
        </w:r>
        <w:r>
          <w:rPr>
            <w:noProof/>
            <w:webHidden/>
          </w:rPr>
          <w:fldChar w:fldCharType="begin"/>
        </w:r>
        <w:r>
          <w:rPr>
            <w:noProof/>
            <w:webHidden/>
          </w:rPr>
          <w:instrText xml:space="preserve"> PAGEREF _Toc367700291 \h </w:instrText>
        </w:r>
        <w:r>
          <w:rPr>
            <w:noProof/>
            <w:webHidden/>
          </w:rPr>
        </w:r>
        <w:r>
          <w:rPr>
            <w:noProof/>
            <w:webHidden/>
          </w:rPr>
          <w:fldChar w:fldCharType="separate"/>
        </w:r>
        <w:r>
          <w:rPr>
            <w:noProof/>
            <w:webHidden/>
          </w:rPr>
          <w:t>18</w:t>
        </w:r>
        <w:r>
          <w:rPr>
            <w:noProof/>
            <w:webHidden/>
          </w:rPr>
          <w:fldChar w:fldCharType="end"/>
        </w:r>
      </w:hyperlink>
    </w:p>
    <w:p w14:paraId="1AA121BC" w14:textId="77777777" w:rsidR="00625F33" w:rsidRDefault="00625F33">
      <w:pPr>
        <w:pStyle w:val="TOC3"/>
        <w:tabs>
          <w:tab w:val="right" w:leader="dot" w:pos="9350"/>
        </w:tabs>
        <w:rPr>
          <w:rFonts w:asciiTheme="minorHAnsi" w:eastAsiaTheme="minorEastAsia" w:hAnsiTheme="minorHAnsi" w:cstheme="minorBidi"/>
          <w:noProof/>
          <w:sz w:val="22"/>
        </w:rPr>
      </w:pPr>
      <w:hyperlink w:anchor="_Toc367700292" w:history="1">
        <w:r w:rsidRPr="00EB4666">
          <w:rPr>
            <w:rStyle w:val="Hyperlink"/>
            <w:noProof/>
          </w:rPr>
          <w:t>4.2.13 xbrc/config/fetch/id/{xbrcId}/{name}</w:t>
        </w:r>
        <w:r>
          <w:rPr>
            <w:noProof/>
            <w:webHidden/>
          </w:rPr>
          <w:tab/>
        </w:r>
        <w:r>
          <w:rPr>
            <w:noProof/>
            <w:webHidden/>
          </w:rPr>
          <w:fldChar w:fldCharType="begin"/>
        </w:r>
        <w:r>
          <w:rPr>
            <w:noProof/>
            <w:webHidden/>
          </w:rPr>
          <w:instrText xml:space="preserve"> PAGEREF _Toc367700292 \h </w:instrText>
        </w:r>
        <w:r>
          <w:rPr>
            <w:noProof/>
            <w:webHidden/>
          </w:rPr>
        </w:r>
        <w:r>
          <w:rPr>
            <w:noProof/>
            <w:webHidden/>
          </w:rPr>
          <w:fldChar w:fldCharType="separate"/>
        </w:r>
        <w:r>
          <w:rPr>
            <w:noProof/>
            <w:webHidden/>
          </w:rPr>
          <w:t>19</w:t>
        </w:r>
        <w:r>
          <w:rPr>
            <w:noProof/>
            <w:webHidden/>
          </w:rPr>
          <w:fldChar w:fldCharType="end"/>
        </w:r>
      </w:hyperlink>
    </w:p>
    <w:p w14:paraId="3297F473" w14:textId="77777777" w:rsidR="00625F33" w:rsidRDefault="00625F33">
      <w:pPr>
        <w:pStyle w:val="TOC3"/>
        <w:tabs>
          <w:tab w:val="right" w:leader="dot" w:pos="9350"/>
        </w:tabs>
        <w:rPr>
          <w:rFonts w:asciiTheme="minorHAnsi" w:eastAsiaTheme="minorEastAsia" w:hAnsiTheme="minorHAnsi" w:cstheme="minorBidi"/>
          <w:noProof/>
          <w:sz w:val="22"/>
        </w:rPr>
      </w:pPr>
      <w:hyperlink w:anchor="_Toc367700293" w:history="1">
        <w:r w:rsidRPr="00EB4666">
          <w:rPr>
            <w:rStyle w:val="Hyperlink"/>
            <w:noProof/>
          </w:rPr>
          <w:t>4.2.14 xbrc/config/fetch/addr/{xbrcAddr}/{xbrcPort}/{name}</w:t>
        </w:r>
        <w:r>
          <w:rPr>
            <w:noProof/>
            <w:webHidden/>
          </w:rPr>
          <w:tab/>
        </w:r>
        <w:r>
          <w:rPr>
            <w:noProof/>
            <w:webHidden/>
          </w:rPr>
          <w:fldChar w:fldCharType="begin"/>
        </w:r>
        <w:r>
          <w:rPr>
            <w:noProof/>
            <w:webHidden/>
          </w:rPr>
          <w:instrText xml:space="preserve"> PAGEREF _Toc367700293 \h </w:instrText>
        </w:r>
        <w:r>
          <w:rPr>
            <w:noProof/>
            <w:webHidden/>
          </w:rPr>
        </w:r>
        <w:r>
          <w:rPr>
            <w:noProof/>
            <w:webHidden/>
          </w:rPr>
          <w:fldChar w:fldCharType="separate"/>
        </w:r>
        <w:r>
          <w:rPr>
            <w:noProof/>
            <w:webHidden/>
          </w:rPr>
          <w:t>19</w:t>
        </w:r>
        <w:r>
          <w:rPr>
            <w:noProof/>
            <w:webHidden/>
          </w:rPr>
          <w:fldChar w:fldCharType="end"/>
        </w:r>
      </w:hyperlink>
    </w:p>
    <w:p w14:paraId="0A89C0BD" w14:textId="77777777" w:rsidR="00625F33" w:rsidRDefault="00625F33">
      <w:pPr>
        <w:pStyle w:val="TOC3"/>
        <w:tabs>
          <w:tab w:val="right" w:leader="dot" w:pos="9350"/>
        </w:tabs>
        <w:rPr>
          <w:rFonts w:asciiTheme="minorHAnsi" w:eastAsiaTheme="minorEastAsia" w:hAnsiTheme="minorHAnsi" w:cstheme="minorBidi"/>
          <w:noProof/>
          <w:sz w:val="22"/>
        </w:rPr>
      </w:pPr>
      <w:hyperlink w:anchor="_Toc367700294" w:history="1">
        <w:r w:rsidRPr="00EB4666">
          <w:rPr>
            <w:rStyle w:val="Hyperlink"/>
            <w:noProof/>
          </w:rPr>
          <w:t>4.2.15 xbrc/configs</w:t>
        </w:r>
        <w:r>
          <w:rPr>
            <w:noProof/>
            <w:webHidden/>
          </w:rPr>
          <w:tab/>
        </w:r>
        <w:r>
          <w:rPr>
            <w:noProof/>
            <w:webHidden/>
          </w:rPr>
          <w:fldChar w:fldCharType="begin"/>
        </w:r>
        <w:r>
          <w:rPr>
            <w:noProof/>
            <w:webHidden/>
          </w:rPr>
          <w:instrText xml:space="preserve"> PAGEREF _Toc367700294 \h </w:instrText>
        </w:r>
        <w:r>
          <w:rPr>
            <w:noProof/>
            <w:webHidden/>
          </w:rPr>
        </w:r>
        <w:r>
          <w:rPr>
            <w:noProof/>
            <w:webHidden/>
          </w:rPr>
          <w:fldChar w:fldCharType="separate"/>
        </w:r>
        <w:r>
          <w:rPr>
            <w:noProof/>
            <w:webHidden/>
          </w:rPr>
          <w:t>19</w:t>
        </w:r>
        <w:r>
          <w:rPr>
            <w:noProof/>
            <w:webHidden/>
          </w:rPr>
          <w:fldChar w:fldCharType="end"/>
        </w:r>
      </w:hyperlink>
    </w:p>
    <w:p w14:paraId="61B3C7C8" w14:textId="77777777" w:rsidR="00625F33" w:rsidRDefault="00625F33">
      <w:pPr>
        <w:pStyle w:val="TOC3"/>
        <w:tabs>
          <w:tab w:val="right" w:leader="dot" w:pos="9350"/>
        </w:tabs>
        <w:rPr>
          <w:rFonts w:asciiTheme="minorHAnsi" w:eastAsiaTheme="minorEastAsia" w:hAnsiTheme="minorHAnsi" w:cstheme="minorBidi"/>
          <w:noProof/>
          <w:sz w:val="22"/>
        </w:rPr>
      </w:pPr>
      <w:hyperlink w:anchor="_Toc367700295" w:history="1">
        <w:r w:rsidRPr="00EB4666">
          <w:rPr>
            <w:rStyle w:val="Hyperlink"/>
            <w:noProof/>
          </w:rPr>
          <w:t>4.2.16 xbrc/config/parse</w:t>
        </w:r>
        <w:r>
          <w:rPr>
            <w:noProof/>
            <w:webHidden/>
          </w:rPr>
          <w:tab/>
        </w:r>
        <w:r>
          <w:rPr>
            <w:noProof/>
            <w:webHidden/>
          </w:rPr>
          <w:fldChar w:fldCharType="begin"/>
        </w:r>
        <w:r>
          <w:rPr>
            <w:noProof/>
            <w:webHidden/>
          </w:rPr>
          <w:instrText xml:space="preserve"> PAGEREF _Toc367700295 \h </w:instrText>
        </w:r>
        <w:r>
          <w:rPr>
            <w:noProof/>
            <w:webHidden/>
          </w:rPr>
        </w:r>
        <w:r>
          <w:rPr>
            <w:noProof/>
            <w:webHidden/>
          </w:rPr>
          <w:fldChar w:fldCharType="separate"/>
        </w:r>
        <w:r>
          <w:rPr>
            <w:noProof/>
            <w:webHidden/>
          </w:rPr>
          <w:t>20</w:t>
        </w:r>
        <w:r>
          <w:rPr>
            <w:noProof/>
            <w:webHidden/>
          </w:rPr>
          <w:fldChar w:fldCharType="end"/>
        </w:r>
      </w:hyperlink>
    </w:p>
    <w:p w14:paraId="49043B8B" w14:textId="77777777" w:rsidR="00625F33" w:rsidRDefault="00625F33">
      <w:pPr>
        <w:pStyle w:val="TOC3"/>
        <w:tabs>
          <w:tab w:val="right" w:leader="dot" w:pos="9350"/>
        </w:tabs>
        <w:rPr>
          <w:rFonts w:asciiTheme="minorHAnsi" w:eastAsiaTheme="minorEastAsia" w:hAnsiTheme="minorHAnsi" w:cstheme="minorBidi"/>
          <w:noProof/>
          <w:sz w:val="22"/>
        </w:rPr>
      </w:pPr>
      <w:hyperlink w:anchor="_Toc367700296" w:history="1">
        <w:r w:rsidRPr="00EB4666">
          <w:rPr>
            <w:rStyle w:val="Hyperlink"/>
            <w:noProof/>
          </w:rPr>
          <w:t>4.2.17 xbrc/config/props</w:t>
        </w:r>
        <w:r>
          <w:rPr>
            <w:noProof/>
            <w:webHidden/>
          </w:rPr>
          <w:tab/>
        </w:r>
        <w:r>
          <w:rPr>
            <w:noProof/>
            <w:webHidden/>
          </w:rPr>
          <w:fldChar w:fldCharType="begin"/>
        </w:r>
        <w:r>
          <w:rPr>
            <w:noProof/>
            <w:webHidden/>
          </w:rPr>
          <w:instrText xml:space="preserve"> PAGEREF _Toc367700296 \h </w:instrText>
        </w:r>
        <w:r>
          <w:rPr>
            <w:noProof/>
            <w:webHidden/>
          </w:rPr>
        </w:r>
        <w:r>
          <w:rPr>
            <w:noProof/>
            <w:webHidden/>
          </w:rPr>
          <w:fldChar w:fldCharType="separate"/>
        </w:r>
        <w:r>
          <w:rPr>
            <w:noProof/>
            <w:webHidden/>
          </w:rPr>
          <w:t>20</w:t>
        </w:r>
        <w:r>
          <w:rPr>
            <w:noProof/>
            <w:webHidden/>
          </w:rPr>
          <w:fldChar w:fldCharType="end"/>
        </w:r>
      </w:hyperlink>
    </w:p>
    <w:p w14:paraId="426D0EF3" w14:textId="77777777" w:rsidR="00625F33" w:rsidRDefault="00625F33">
      <w:pPr>
        <w:pStyle w:val="TOC3"/>
        <w:tabs>
          <w:tab w:val="right" w:leader="dot" w:pos="9350"/>
        </w:tabs>
        <w:rPr>
          <w:rFonts w:asciiTheme="minorHAnsi" w:eastAsiaTheme="minorEastAsia" w:hAnsiTheme="minorHAnsi" w:cstheme="minorBidi"/>
          <w:noProof/>
          <w:sz w:val="22"/>
        </w:rPr>
      </w:pPr>
      <w:hyperlink w:anchor="_Toc367700297" w:history="1">
        <w:r w:rsidRPr="00EB4666">
          <w:rPr>
            <w:rStyle w:val="Hyperlink"/>
            <w:noProof/>
          </w:rPr>
          <w:t>4.2.18 xbrc/config/add/{xbrcId}</w:t>
        </w:r>
        <w:r>
          <w:rPr>
            <w:noProof/>
            <w:webHidden/>
          </w:rPr>
          <w:tab/>
        </w:r>
        <w:r>
          <w:rPr>
            <w:noProof/>
            <w:webHidden/>
          </w:rPr>
          <w:fldChar w:fldCharType="begin"/>
        </w:r>
        <w:r>
          <w:rPr>
            <w:noProof/>
            <w:webHidden/>
          </w:rPr>
          <w:instrText xml:space="preserve"> PAGEREF _Toc367700297 \h </w:instrText>
        </w:r>
        <w:r>
          <w:rPr>
            <w:noProof/>
            <w:webHidden/>
          </w:rPr>
        </w:r>
        <w:r>
          <w:rPr>
            <w:noProof/>
            <w:webHidden/>
          </w:rPr>
          <w:fldChar w:fldCharType="separate"/>
        </w:r>
        <w:r>
          <w:rPr>
            <w:noProof/>
            <w:webHidden/>
          </w:rPr>
          <w:t>20</w:t>
        </w:r>
        <w:r>
          <w:rPr>
            <w:noProof/>
            <w:webHidden/>
          </w:rPr>
          <w:fldChar w:fldCharType="end"/>
        </w:r>
      </w:hyperlink>
    </w:p>
    <w:p w14:paraId="6CE356BE" w14:textId="77777777" w:rsidR="00625F33" w:rsidRDefault="00625F33">
      <w:pPr>
        <w:pStyle w:val="TOC3"/>
        <w:tabs>
          <w:tab w:val="right" w:leader="dot" w:pos="9350"/>
        </w:tabs>
        <w:rPr>
          <w:rFonts w:asciiTheme="minorHAnsi" w:eastAsiaTheme="minorEastAsia" w:hAnsiTheme="minorHAnsi" w:cstheme="minorBidi"/>
          <w:noProof/>
          <w:sz w:val="22"/>
        </w:rPr>
      </w:pPr>
      <w:hyperlink w:anchor="_Toc367700298" w:history="1">
        <w:r w:rsidRPr="00EB4666">
          <w:rPr>
            <w:rStyle w:val="Hyperlink"/>
            <w:noProof/>
          </w:rPr>
          <w:t>4.2.19 xbrc/config/delete/{configId}</w:t>
        </w:r>
        <w:r>
          <w:rPr>
            <w:noProof/>
            <w:webHidden/>
          </w:rPr>
          <w:tab/>
        </w:r>
        <w:r>
          <w:rPr>
            <w:noProof/>
            <w:webHidden/>
          </w:rPr>
          <w:fldChar w:fldCharType="begin"/>
        </w:r>
        <w:r>
          <w:rPr>
            <w:noProof/>
            <w:webHidden/>
          </w:rPr>
          <w:instrText xml:space="preserve"> PAGEREF _Toc367700298 \h </w:instrText>
        </w:r>
        <w:r>
          <w:rPr>
            <w:noProof/>
            <w:webHidden/>
          </w:rPr>
        </w:r>
        <w:r>
          <w:rPr>
            <w:noProof/>
            <w:webHidden/>
          </w:rPr>
          <w:fldChar w:fldCharType="separate"/>
        </w:r>
        <w:r>
          <w:rPr>
            <w:noProof/>
            <w:webHidden/>
          </w:rPr>
          <w:t>20</w:t>
        </w:r>
        <w:r>
          <w:rPr>
            <w:noProof/>
            <w:webHidden/>
          </w:rPr>
          <w:fldChar w:fldCharType="end"/>
        </w:r>
      </w:hyperlink>
    </w:p>
    <w:p w14:paraId="6883A863" w14:textId="77777777" w:rsidR="00625F33" w:rsidRDefault="00625F33">
      <w:pPr>
        <w:pStyle w:val="TOC3"/>
        <w:tabs>
          <w:tab w:val="right" w:leader="dot" w:pos="9350"/>
        </w:tabs>
        <w:rPr>
          <w:rFonts w:asciiTheme="minorHAnsi" w:eastAsiaTheme="minorEastAsia" w:hAnsiTheme="minorHAnsi" w:cstheme="minorBidi"/>
          <w:noProof/>
          <w:sz w:val="22"/>
        </w:rPr>
      </w:pPr>
      <w:hyperlink w:anchor="_Toc367700299" w:history="1">
        <w:r w:rsidRPr="00EB4666">
          <w:rPr>
            <w:rStyle w:val="Hyperlink"/>
            <w:noProof/>
          </w:rPr>
          <w:t>4.2.20 xbrc/config/deploy/{configId}/{xbrcId}</w:t>
        </w:r>
        <w:r>
          <w:rPr>
            <w:noProof/>
            <w:webHidden/>
          </w:rPr>
          <w:tab/>
        </w:r>
        <w:r>
          <w:rPr>
            <w:noProof/>
            <w:webHidden/>
          </w:rPr>
          <w:fldChar w:fldCharType="begin"/>
        </w:r>
        <w:r>
          <w:rPr>
            <w:noProof/>
            <w:webHidden/>
          </w:rPr>
          <w:instrText xml:space="preserve"> PAGEREF _Toc367700299 \h </w:instrText>
        </w:r>
        <w:r>
          <w:rPr>
            <w:noProof/>
            <w:webHidden/>
          </w:rPr>
        </w:r>
        <w:r>
          <w:rPr>
            <w:noProof/>
            <w:webHidden/>
          </w:rPr>
          <w:fldChar w:fldCharType="separate"/>
        </w:r>
        <w:r>
          <w:rPr>
            <w:noProof/>
            <w:webHidden/>
          </w:rPr>
          <w:t>21</w:t>
        </w:r>
        <w:r>
          <w:rPr>
            <w:noProof/>
            <w:webHidden/>
          </w:rPr>
          <w:fldChar w:fldCharType="end"/>
        </w:r>
      </w:hyperlink>
    </w:p>
    <w:p w14:paraId="1DDFD76D" w14:textId="77777777" w:rsidR="00625F33" w:rsidRDefault="00625F33">
      <w:pPr>
        <w:pStyle w:val="TOC3"/>
        <w:tabs>
          <w:tab w:val="right" w:leader="dot" w:pos="9350"/>
        </w:tabs>
        <w:rPr>
          <w:rFonts w:asciiTheme="minorHAnsi" w:eastAsiaTheme="minorEastAsia" w:hAnsiTheme="minorHAnsi" w:cstheme="minorBidi"/>
          <w:noProof/>
          <w:sz w:val="22"/>
        </w:rPr>
      </w:pPr>
      <w:hyperlink w:anchor="_Toc367700300" w:history="1">
        <w:r w:rsidRPr="00EB4666">
          <w:rPr>
            <w:rStyle w:val="Hyperlink"/>
            <w:noProof/>
          </w:rPr>
          <w:t>4.2.21 xbrc/config/update/{xbrcId}</w:t>
        </w:r>
        <w:r>
          <w:rPr>
            <w:noProof/>
            <w:webHidden/>
          </w:rPr>
          <w:tab/>
        </w:r>
        <w:r>
          <w:rPr>
            <w:noProof/>
            <w:webHidden/>
          </w:rPr>
          <w:fldChar w:fldCharType="begin"/>
        </w:r>
        <w:r>
          <w:rPr>
            <w:noProof/>
            <w:webHidden/>
          </w:rPr>
          <w:instrText xml:space="preserve"> PAGEREF _Toc367700300 \h </w:instrText>
        </w:r>
        <w:r>
          <w:rPr>
            <w:noProof/>
            <w:webHidden/>
          </w:rPr>
        </w:r>
        <w:r>
          <w:rPr>
            <w:noProof/>
            <w:webHidden/>
          </w:rPr>
          <w:fldChar w:fldCharType="separate"/>
        </w:r>
        <w:r>
          <w:rPr>
            <w:noProof/>
            <w:webHidden/>
          </w:rPr>
          <w:t>21</w:t>
        </w:r>
        <w:r>
          <w:rPr>
            <w:noProof/>
            <w:webHidden/>
          </w:rPr>
          <w:fldChar w:fldCharType="end"/>
        </w:r>
      </w:hyperlink>
    </w:p>
    <w:p w14:paraId="2F5834EF" w14:textId="77777777" w:rsidR="00625F33" w:rsidRDefault="00625F33">
      <w:pPr>
        <w:pStyle w:val="TOC3"/>
        <w:tabs>
          <w:tab w:val="right" w:leader="dot" w:pos="9350"/>
        </w:tabs>
        <w:rPr>
          <w:rFonts w:asciiTheme="minorHAnsi" w:eastAsiaTheme="minorEastAsia" w:hAnsiTheme="minorHAnsi" w:cstheme="minorBidi"/>
          <w:noProof/>
          <w:sz w:val="22"/>
        </w:rPr>
      </w:pPr>
      <w:hyperlink w:anchor="_Toc367700301" w:history="1">
        <w:r w:rsidRPr="00EB4666">
          <w:rPr>
            <w:rStyle w:val="Hyperlink"/>
            <w:noProof/>
          </w:rPr>
          <w:t>4.2.22 xbrc/schedule/override/{xbrcId}/{hours}</w:t>
        </w:r>
        <w:r>
          <w:rPr>
            <w:noProof/>
            <w:webHidden/>
          </w:rPr>
          <w:tab/>
        </w:r>
        <w:r>
          <w:rPr>
            <w:noProof/>
            <w:webHidden/>
          </w:rPr>
          <w:fldChar w:fldCharType="begin"/>
        </w:r>
        <w:r>
          <w:rPr>
            <w:noProof/>
            <w:webHidden/>
          </w:rPr>
          <w:instrText xml:space="preserve"> PAGEREF _Toc367700301 \h </w:instrText>
        </w:r>
        <w:r>
          <w:rPr>
            <w:noProof/>
            <w:webHidden/>
          </w:rPr>
        </w:r>
        <w:r>
          <w:rPr>
            <w:noProof/>
            <w:webHidden/>
          </w:rPr>
          <w:fldChar w:fldCharType="separate"/>
        </w:r>
        <w:r>
          <w:rPr>
            <w:noProof/>
            <w:webHidden/>
          </w:rPr>
          <w:t>21</w:t>
        </w:r>
        <w:r>
          <w:rPr>
            <w:noProof/>
            <w:webHidden/>
          </w:rPr>
          <w:fldChar w:fldCharType="end"/>
        </w:r>
      </w:hyperlink>
    </w:p>
    <w:p w14:paraId="65F38179" w14:textId="77777777" w:rsidR="00625F33" w:rsidRDefault="00625F33">
      <w:pPr>
        <w:pStyle w:val="TOC3"/>
        <w:tabs>
          <w:tab w:val="right" w:leader="dot" w:pos="9350"/>
        </w:tabs>
        <w:rPr>
          <w:rFonts w:asciiTheme="minorHAnsi" w:eastAsiaTheme="minorEastAsia" w:hAnsiTheme="minorHAnsi" w:cstheme="minorBidi"/>
          <w:noProof/>
          <w:sz w:val="22"/>
        </w:rPr>
      </w:pPr>
      <w:hyperlink w:anchor="_Toc367700302" w:history="1">
        <w:r w:rsidRPr="00EB4666">
          <w:rPr>
            <w:rStyle w:val="Hyperlink"/>
            <w:noProof/>
          </w:rPr>
          <w:t>4.2.23 status/info</w:t>
        </w:r>
        <w:r>
          <w:rPr>
            <w:noProof/>
            <w:webHidden/>
          </w:rPr>
          <w:tab/>
        </w:r>
        <w:r>
          <w:rPr>
            <w:noProof/>
            <w:webHidden/>
          </w:rPr>
          <w:fldChar w:fldCharType="begin"/>
        </w:r>
        <w:r>
          <w:rPr>
            <w:noProof/>
            <w:webHidden/>
          </w:rPr>
          <w:instrText xml:space="preserve"> PAGEREF _Toc367700302 \h </w:instrText>
        </w:r>
        <w:r>
          <w:rPr>
            <w:noProof/>
            <w:webHidden/>
          </w:rPr>
        </w:r>
        <w:r>
          <w:rPr>
            <w:noProof/>
            <w:webHidden/>
          </w:rPr>
          <w:fldChar w:fldCharType="separate"/>
        </w:r>
        <w:r>
          <w:rPr>
            <w:noProof/>
            <w:webHidden/>
          </w:rPr>
          <w:t>21</w:t>
        </w:r>
        <w:r>
          <w:rPr>
            <w:noProof/>
            <w:webHidden/>
          </w:rPr>
          <w:fldChar w:fldCharType="end"/>
        </w:r>
      </w:hyperlink>
    </w:p>
    <w:p w14:paraId="49BAF831" w14:textId="77777777" w:rsidR="00625F33" w:rsidRDefault="00625F33">
      <w:pPr>
        <w:pStyle w:val="TOC3"/>
        <w:tabs>
          <w:tab w:val="right" w:leader="dot" w:pos="9350"/>
        </w:tabs>
        <w:rPr>
          <w:rFonts w:asciiTheme="minorHAnsi" w:eastAsiaTheme="minorEastAsia" w:hAnsiTheme="minorHAnsi" w:cstheme="minorBidi"/>
          <w:noProof/>
          <w:sz w:val="22"/>
        </w:rPr>
      </w:pPr>
      <w:hyperlink w:anchor="_Toc367700303" w:history="1">
        <w:r w:rsidRPr="00EB4666">
          <w:rPr>
            <w:rStyle w:val="Hyperlink"/>
            <w:noProof/>
          </w:rPr>
          <w:t>4.2.24 status/problems</w:t>
        </w:r>
        <w:r>
          <w:rPr>
            <w:noProof/>
            <w:webHidden/>
          </w:rPr>
          <w:tab/>
        </w:r>
        <w:r>
          <w:rPr>
            <w:noProof/>
            <w:webHidden/>
          </w:rPr>
          <w:fldChar w:fldCharType="begin"/>
        </w:r>
        <w:r>
          <w:rPr>
            <w:noProof/>
            <w:webHidden/>
          </w:rPr>
          <w:instrText xml:space="preserve"> PAGEREF _Toc367700303 \h </w:instrText>
        </w:r>
        <w:r>
          <w:rPr>
            <w:noProof/>
            <w:webHidden/>
          </w:rPr>
        </w:r>
        <w:r>
          <w:rPr>
            <w:noProof/>
            <w:webHidden/>
          </w:rPr>
          <w:fldChar w:fldCharType="separate"/>
        </w:r>
        <w:r>
          <w:rPr>
            <w:noProof/>
            <w:webHidden/>
          </w:rPr>
          <w:t>22</w:t>
        </w:r>
        <w:r>
          <w:rPr>
            <w:noProof/>
            <w:webHidden/>
          </w:rPr>
          <w:fldChar w:fldCharType="end"/>
        </w:r>
      </w:hyperlink>
    </w:p>
    <w:p w14:paraId="24D04598" w14:textId="77777777" w:rsidR="00625F33" w:rsidRDefault="00625F33">
      <w:pPr>
        <w:pStyle w:val="TOC3"/>
        <w:tabs>
          <w:tab w:val="right" w:leader="dot" w:pos="9350"/>
        </w:tabs>
        <w:rPr>
          <w:rFonts w:asciiTheme="minorHAnsi" w:eastAsiaTheme="minorEastAsia" w:hAnsiTheme="minorHAnsi" w:cstheme="minorBidi"/>
          <w:noProof/>
          <w:sz w:val="22"/>
        </w:rPr>
      </w:pPr>
      <w:hyperlink w:anchor="_Toc367700304" w:history="1">
        <w:r w:rsidRPr="00EB4666">
          <w:rPr>
            <w:rStyle w:val="Hyperlink"/>
            <w:noProof/>
          </w:rPr>
          <w:t>4.2.25 status/problems/clear</w:t>
        </w:r>
        <w:r>
          <w:rPr>
            <w:noProof/>
            <w:webHidden/>
          </w:rPr>
          <w:tab/>
        </w:r>
        <w:r>
          <w:rPr>
            <w:noProof/>
            <w:webHidden/>
          </w:rPr>
          <w:fldChar w:fldCharType="begin"/>
        </w:r>
        <w:r>
          <w:rPr>
            <w:noProof/>
            <w:webHidden/>
          </w:rPr>
          <w:instrText xml:space="preserve"> PAGEREF _Toc367700304 \h </w:instrText>
        </w:r>
        <w:r>
          <w:rPr>
            <w:noProof/>
            <w:webHidden/>
          </w:rPr>
        </w:r>
        <w:r>
          <w:rPr>
            <w:noProof/>
            <w:webHidden/>
          </w:rPr>
          <w:fldChar w:fldCharType="separate"/>
        </w:r>
        <w:r>
          <w:rPr>
            <w:noProof/>
            <w:webHidden/>
          </w:rPr>
          <w:t>22</w:t>
        </w:r>
        <w:r>
          <w:rPr>
            <w:noProof/>
            <w:webHidden/>
          </w:rPr>
          <w:fldChar w:fldCharType="end"/>
        </w:r>
      </w:hyperlink>
    </w:p>
    <w:p w14:paraId="650AB13B" w14:textId="77777777" w:rsidR="00625F33" w:rsidRDefault="00625F33">
      <w:pPr>
        <w:pStyle w:val="TOC3"/>
        <w:tabs>
          <w:tab w:val="right" w:leader="dot" w:pos="9350"/>
        </w:tabs>
        <w:rPr>
          <w:rFonts w:asciiTheme="minorHAnsi" w:eastAsiaTheme="minorEastAsia" w:hAnsiTheme="minorHAnsi" w:cstheme="minorBidi"/>
          <w:noProof/>
          <w:sz w:val="22"/>
        </w:rPr>
      </w:pPr>
      <w:hyperlink w:anchor="_Toc367700305" w:history="1">
        <w:r w:rsidRPr="00EB4666">
          <w:rPr>
            <w:rStyle w:val="Hyperlink"/>
            <w:noProof/>
          </w:rPr>
          <w:t>4.2.26 readers/xbrc/{xbrcId}/location/{locationId}</w:t>
        </w:r>
        <w:r>
          <w:rPr>
            <w:noProof/>
            <w:webHidden/>
          </w:rPr>
          <w:tab/>
        </w:r>
        <w:r>
          <w:rPr>
            <w:noProof/>
            <w:webHidden/>
          </w:rPr>
          <w:fldChar w:fldCharType="begin"/>
        </w:r>
        <w:r>
          <w:rPr>
            <w:noProof/>
            <w:webHidden/>
          </w:rPr>
          <w:instrText xml:space="preserve"> PAGEREF _Toc367700305 \h </w:instrText>
        </w:r>
        <w:r>
          <w:rPr>
            <w:noProof/>
            <w:webHidden/>
          </w:rPr>
        </w:r>
        <w:r>
          <w:rPr>
            <w:noProof/>
            <w:webHidden/>
          </w:rPr>
          <w:fldChar w:fldCharType="separate"/>
        </w:r>
        <w:r>
          <w:rPr>
            <w:noProof/>
            <w:webHidden/>
          </w:rPr>
          <w:t>22</w:t>
        </w:r>
        <w:r>
          <w:rPr>
            <w:noProof/>
            <w:webHidden/>
          </w:rPr>
          <w:fldChar w:fldCharType="end"/>
        </w:r>
      </w:hyperlink>
    </w:p>
    <w:p w14:paraId="663E1C8B" w14:textId="77777777" w:rsidR="00625F33" w:rsidRDefault="00625F33">
      <w:pPr>
        <w:pStyle w:val="TOC3"/>
        <w:tabs>
          <w:tab w:val="right" w:leader="dot" w:pos="9350"/>
        </w:tabs>
        <w:rPr>
          <w:rFonts w:asciiTheme="minorHAnsi" w:eastAsiaTheme="minorEastAsia" w:hAnsiTheme="minorHAnsi" w:cstheme="minorBidi"/>
          <w:noProof/>
          <w:sz w:val="22"/>
        </w:rPr>
      </w:pPr>
      <w:hyperlink w:anchor="_Toc367700306" w:history="1">
        <w:r w:rsidRPr="00EB4666">
          <w:rPr>
            <w:rStyle w:val="Hyperlink"/>
            <w:noProof/>
          </w:rPr>
          <w:t>4.2.27 readers/unassigned</w:t>
        </w:r>
        <w:r>
          <w:rPr>
            <w:noProof/>
            <w:webHidden/>
          </w:rPr>
          <w:tab/>
        </w:r>
        <w:r>
          <w:rPr>
            <w:noProof/>
            <w:webHidden/>
          </w:rPr>
          <w:fldChar w:fldCharType="begin"/>
        </w:r>
        <w:r>
          <w:rPr>
            <w:noProof/>
            <w:webHidden/>
          </w:rPr>
          <w:instrText xml:space="preserve"> PAGEREF _Toc367700306 \h </w:instrText>
        </w:r>
        <w:r>
          <w:rPr>
            <w:noProof/>
            <w:webHidden/>
          </w:rPr>
        </w:r>
        <w:r>
          <w:rPr>
            <w:noProof/>
            <w:webHidden/>
          </w:rPr>
          <w:fldChar w:fldCharType="separate"/>
        </w:r>
        <w:r>
          <w:rPr>
            <w:noProof/>
            <w:webHidden/>
          </w:rPr>
          <w:t>22</w:t>
        </w:r>
        <w:r>
          <w:rPr>
            <w:noProof/>
            <w:webHidden/>
          </w:rPr>
          <w:fldChar w:fldCharType="end"/>
        </w:r>
      </w:hyperlink>
    </w:p>
    <w:p w14:paraId="77D9E0DA" w14:textId="77777777" w:rsidR="00625F33" w:rsidRDefault="00625F33">
      <w:pPr>
        <w:pStyle w:val="TOC3"/>
        <w:tabs>
          <w:tab w:val="right" w:leader="dot" w:pos="9350"/>
        </w:tabs>
        <w:rPr>
          <w:rFonts w:asciiTheme="minorHAnsi" w:eastAsiaTheme="minorEastAsia" w:hAnsiTheme="minorHAnsi" w:cstheme="minorBidi"/>
          <w:noProof/>
          <w:sz w:val="22"/>
        </w:rPr>
      </w:pPr>
      <w:hyperlink w:anchor="_Toc367700307" w:history="1">
        <w:r w:rsidRPr="00EB4666">
          <w:rPr>
            <w:rStyle w:val="Hyperlink"/>
            <w:noProof/>
          </w:rPr>
          <w:t>4.2.28 readers/unassigned/status/{red | green | yellow}</w:t>
        </w:r>
        <w:r>
          <w:rPr>
            <w:noProof/>
            <w:webHidden/>
          </w:rPr>
          <w:tab/>
        </w:r>
        <w:r>
          <w:rPr>
            <w:noProof/>
            <w:webHidden/>
          </w:rPr>
          <w:fldChar w:fldCharType="begin"/>
        </w:r>
        <w:r>
          <w:rPr>
            <w:noProof/>
            <w:webHidden/>
          </w:rPr>
          <w:instrText xml:space="preserve"> PAGEREF _Toc367700307 \h </w:instrText>
        </w:r>
        <w:r>
          <w:rPr>
            <w:noProof/>
            <w:webHidden/>
          </w:rPr>
        </w:r>
        <w:r>
          <w:rPr>
            <w:noProof/>
            <w:webHidden/>
          </w:rPr>
          <w:fldChar w:fldCharType="separate"/>
        </w:r>
        <w:r>
          <w:rPr>
            <w:noProof/>
            <w:webHidden/>
          </w:rPr>
          <w:t>23</w:t>
        </w:r>
        <w:r>
          <w:rPr>
            <w:noProof/>
            <w:webHidden/>
          </w:rPr>
          <w:fldChar w:fldCharType="end"/>
        </w:r>
      </w:hyperlink>
    </w:p>
    <w:p w14:paraId="7C93FBA9" w14:textId="77777777" w:rsidR="00625F33" w:rsidRDefault="00625F33">
      <w:pPr>
        <w:pStyle w:val="TOC3"/>
        <w:tabs>
          <w:tab w:val="right" w:leader="dot" w:pos="9350"/>
        </w:tabs>
        <w:rPr>
          <w:rFonts w:asciiTheme="minorHAnsi" w:eastAsiaTheme="minorEastAsia" w:hAnsiTheme="minorHAnsi" w:cstheme="minorBidi"/>
          <w:noProof/>
          <w:sz w:val="22"/>
        </w:rPr>
      </w:pPr>
      <w:hyperlink w:anchor="_Toc367700308" w:history="1">
        <w:r w:rsidRPr="00EB4666">
          <w:rPr>
            <w:rStyle w:val="Hyperlink"/>
            <w:noProof/>
          </w:rPr>
          <w:t>4.2.29 readers/xbrc/{xbrcId}/unlinked</w:t>
        </w:r>
        <w:r>
          <w:rPr>
            <w:noProof/>
            <w:webHidden/>
          </w:rPr>
          <w:tab/>
        </w:r>
        <w:r>
          <w:rPr>
            <w:noProof/>
            <w:webHidden/>
          </w:rPr>
          <w:fldChar w:fldCharType="begin"/>
        </w:r>
        <w:r>
          <w:rPr>
            <w:noProof/>
            <w:webHidden/>
          </w:rPr>
          <w:instrText xml:space="preserve"> PAGEREF _Toc367700308 \h </w:instrText>
        </w:r>
        <w:r>
          <w:rPr>
            <w:noProof/>
            <w:webHidden/>
          </w:rPr>
        </w:r>
        <w:r>
          <w:rPr>
            <w:noProof/>
            <w:webHidden/>
          </w:rPr>
          <w:fldChar w:fldCharType="separate"/>
        </w:r>
        <w:r>
          <w:rPr>
            <w:noProof/>
            <w:webHidden/>
          </w:rPr>
          <w:t>23</w:t>
        </w:r>
        <w:r>
          <w:rPr>
            <w:noProof/>
            <w:webHidden/>
          </w:rPr>
          <w:fldChar w:fldCharType="end"/>
        </w:r>
      </w:hyperlink>
    </w:p>
    <w:p w14:paraId="542A74F6" w14:textId="77777777" w:rsidR="00625F33" w:rsidRDefault="00625F33">
      <w:pPr>
        <w:pStyle w:val="TOC3"/>
        <w:tabs>
          <w:tab w:val="right" w:leader="dot" w:pos="9350"/>
        </w:tabs>
        <w:rPr>
          <w:rFonts w:asciiTheme="minorHAnsi" w:eastAsiaTheme="minorEastAsia" w:hAnsiTheme="minorHAnsi" w:cstheme="minorBidi"/>
          <w:noProof/>
          <w:sz w:val="22"/>
        </w:rPr>
      </w:pPr>
      <w:hyperlink w:anchor="_Toc367700309" w:history="1">
        <w:r w:rsidRPr="00EB4666">
          <w:rPr>
            <w:rStyle w:val="Hyperlink"/>
            <w:noProof/>
          </w:rPr>
          <w:t>4.2.30 readers/xbrc/{xbrcId}/unlinked/status/{red | green | yellow}</w:t>
        </w:r>
        <w:r>
          <w:rPr>
            <w:noProof/>
            <w:webHidden/>
          </w:rPr>
          <w:tab/>
        </w:r>
        <w:r>
          <w:rPr>
            <w:noProof/>
            <w:webHidden/>
          </w:rPr>
          <w:fldChar w:fldCharType="begin"/>
        </w:r>
        <w:r>
          <w:rPr>
            <w:noProof/>
            <w:webHidden/>
          </w:rPr>
          <w:instrText xml:space="preserve"> PAGEREF _Toc367700309 \h </w:instrText>
        </w:r>
        <w:r>
          <w:rPr>
            <w:noProof/>
            <w:webHidden/>
          </w:rPr>
        </w:r>
        <w:r>
          <w:rPr>
            <w:noProof/>
            <w:webHidden/>
          </w:rPr>
          <w:fldChar w:fldCharType="separate"/>
        </w:r>
        <w:r>
          <w:rPr>
            <w:noProof/>
            <w:webHidden/>
          </w:rPr>
          <w:t>23</w:t>
        </w:r>
        <w:r>
          <w:rPr>
            <w:noProof/>
            <w:webHidden/>
          </w:rPr>
          <w:fldChar w:fldCharType="end"/>
        </w:r>
      </w:hyperlink>
    </w:p>
    <w:p w14:paraId="7BD5D0DD" w14:textId="77777777" w:rsidR="00625F33" w:rsidRDefault="00625F33">
      <w:pPr>
        <w:pStyle w:val="TOC3"/>
        <w:tabs>
          <w:tab w:val="right" w:leader="dot" w:pos="9350"/>
        </w:tabs>
        <w:rPr>
          <w:rFonts w:asciiTheme="minorHAnsi" w:eastAsiaTheme="minorEastAsia" w:hAnsiTheme="minorHAnsi" w:cstheme="minorBidi"/>
          <w:noProof/>
          <w:sz w:val="22"/>
        </w:rPr>
      </w:pPr>
      <w:hyperlink w:anchor="_Toc367700310" w:history="1">
        <w:r w:rsidRPr="00EB4666">
          <w:rPr>
            <w:rStyle w:val="Hyperlink"/>
            <w:noProof/>
          </w:rPr>
          <w:t>4.2.31 readers/refresh</w:t>
        </w:r>
        <w:r>
          <w:rPr>
            <w:noProof/>
            <w:webHidden/>
          </w:rPr>
          <w:tab/>
        </w:r>
        <w:r>
          <w:rPr>
            <w:noProof/>
            <w:webHidden/>
          </w:rPr>
          <w:fldChar w:fldCharType="begin"/>
        </w:r>
        <w:r>
          <w:rPr>
            <w:noProof/>
            <w:webHidden/>
          </w:rPr>
          <w:instrText xml:space="preserve"> PAGEREF _Toc367700310 \h </w:instrText>
        </w:r>
        <w:r>
          <w:rPr>
            <w:noProof/>
            <w:webHidden/>
          </w:rPr>
        </w:r>
        <w:r>
          <w:rPr>
            <w:noProof/>
            <w:webHidden/>
          </w:rPr>
          <w:fldChar w:fldCharType="separate"/>
        </w:r>
        <w:r>
          <w:rPr>
            <w:noProof/>
            <w:webHidden/>
          </w:rPr>
          <w:t>24</w:t>
        </w:r>
        <w:r>
          <w:rPr>
            <w:noProof/>
            <w:webHidden/>
          </w:rPr>
          <w:fldChar w:fldCharType="end"/>
        </w:r>
      </w:hyperlink>
    </w:p>
    <w:p w14:paraId="54BAA3C6" w14:textId="77777777" w:rsidR="00625F33" w:rsidRDefault="00625F33">
      <w:pPr>
        <w:pStyle w:val="TOC3"/>
        <w:tabs>
          <w:tab w:val="right" w:leader="dot" w:pos="9350"/>
        </w:tabs>
        <w:rPr>
          <w:rFonts w:asciiTheme="minorHAnsi" w:eastAsiaTheme="minorEastAsia" w:hAnsiTheme="minorHAnsi" w:cstheme="minorBidi"/>
          <w:noProof/>
          <w:sz w:val="22"/>
        </w:rPr>
      </w:pPr>
      <w:hyperlink w:anchor="_Toc367700311" w:history="1">
        <w:r w:rsidRPr="00EB4666">
          <w:rPr>
            <w:rStyle w:val="Hyperlink"/>
            <w:noProof/>
          </w:rPr>
          <w:t>4.2.32 readers/replace/xbrc/id/{id}/reader/mac/{oldMac}/name/{oldName}</w:t>
        </w:r>
        <w:r>
          <w:rPr>
            <w:noProof/>
            <w:webHidden/>
          </w:rPr>
          <w:tab/>
        </w:r>
        <w:r>
          <w:rPr>
            <w:noProof/>
            <w:webHidden/>
          </w:rPr>
          <w:fldChar w:fldCharType="begin"/>
        </w:r>
        <w:r>
          <w:rPr>
            <w:noProof/>
            <w:webHidden/>
          </w:rPr>
          <w:instrText xml:space="preserve"> PAGEREF _Toc367700311 \h </w:instrText>
        </w:r>
        <w:r>
          <w:rPr>
            <w:noProof/>
            <w:webHidden/>
          </w:rPr>
        </w:r>
        <w:r>
          <w:rPr>
            <w:noProof/>
            <w:webHidden/>
          </w:rPr>
          <w:fldChar w:fldCharType="separate"/>
        </w:r>
        <w:r>
          <w:rPr>
            <w:noProof/>
            <w:webHidden/>
          </w:rPr>
          <w:t>24</w:t>
        </w:r>
        <w:r>
          <w:rPr>
            <w:noProof/>
            <w:webHidden/>
          </w:rPr>
          <w:fldChar w:fldCharType="end"/>
        </w:r>
      </w:hyperlink>
    </w:p>
    <w:p w14:paraId="1729B594" w14:textId="77777777" w:rsidR="00625F33" w:rsidRDefault="00625F33">
      <w:pPr>
        <w:pStyle w:val="TOC3"/>
        <w:tabs>
          <w:tab w:val="right" w:leader="dot" w:pos="9350"/>
        </w:tabs>
        <w:rPr>
          <w:rFonts w:asciiTheme="minorHAnsi" w:eastAsiaTheme="minorEastAsia" w:hAnsiTheme="minorHAnsi" w:cstheme="minorBidi"/>
          <w:noProof/>
          <w:sz w:val="22"/>
        </w:rPr>
      </w:pPr>
      <w:hyperlink w:anchor="_Toc367700312" w:history="1">
        <w:r w:rsidRPr="00EB4666">
          <w:rPr>
            <w:rStyle w:val="Hyperlink"/>
            <w:noProof/>
          </w:rPr>
          <w:t>4.2.1 readers/unassigned/mac/{mac}</w:t>
        </w:r>
        <w:r>
          <w:rPr>
            <w:noProof/>
            <w:webHidden/>
          </w:rPr>
          <w:tab/>
        </w:r>
        <w:r>
          <w:rPr>
            <w:noProof/>
            <w:webHidden/>
          </w:rPr>
          <w:fldChar w:fldCharType="begin"/>
        </w:r>
        <w:r>
          <w:rPr>
            <w:noProof/>
            <w:webHidden/>
          </w:rPr>
          <w:instrText xml:space="preserve"> PAGEREF _Toc367700312 \h </w:instrText>
        </w:r>
        <w:r>
          <w:rPr>
            <w:noProof/>
            <w:webHidden/>
          </w:rPr>
        </w:r>
        <w:r>
          <w:rPr>
            <w:noProof/>
            <w:webHidden/>
          </w:rPr>
          <w:fldChar w:fldCharType="separate"/>
        </w:r>
        <w:r>
          <w:rPr>
            <w:noProof/>
            <w:webHidden/>
          </w:rPr>
          <w:t>24</w:t>
        </w:r>
        <w:r>
          <w:rPr>
            <w:noProof/>
            <w:webHidden/>
          </w:rPr>
          <w:fldChar w:fldCharType="end"/>
        </w:r>
      </w:hyperlink>
    </w:p>
    <w:p w14:paraId="3627AFA8" w14:textId="77777777" w:rsidR="00625F33" w:rsidRDefault="00625F33">
      <w:pPr>
        <w:pStyle w:val="TOC3"/>
        <w:tabs>
          <w:tab w:val="right" w:leader="dot" w:pos="9350"/>
        </w:tabs>
        <w:rPr>
          <w:rFonts w:asciiTheme="minorHAnsi" w:eastAsiaTheme="minorEastAsia" w:hAnsiTheme="minorHAnsi" w:cstheme="minorBidi"/>
          <w:noProof/>
          <w:sz w:val="22"/>
        </w:rPr>
      </w:pPr>
      <w:hyperlink w:anchor="_Toc367700313" w:history="1">
        <w:r w:rsidRPr="00EB4666">
          <w:rPr>
            <w:rStyle w:val="Hyperlink"/>
            <w:noProof/>
          </w:rPr>
          <w:t>4.2.2 readers/xbrc/{xbrcId}/linked/status/{red|green|yellow}</w:t>
        </w:r>
        <w:r>
          <w:rPr>
            <w:noProof/>
            <w:webHidden/>
          </w:rPr>
          <w:tab/>
        </w:r>
        <w:r>
          <w:rPr>
            <w:noProof/>
            <w:webHidden/>
          </w:rPr>
          <w:fldChar w:fldCharType="begin"/>
        </w:r>
        <w:r>
          <w:rPr>
            <w:noProof/>
            <w:webHidden/>
          </w:rPr>
          <w:instrText xml:space="preserve"> PAGEREF _Toc367700313 \h </w:instrText>
        </w:r>
        <w:r>
          <w:rPr>
            <w:noProof/>
            <w:webHidden/>
          </w:rPr>
        </w:r>
        <w:r>
          <w:rPr>
            <w:noProof/>
            <w:webHidden/>
          </w:rPr>
          <w:fldChar w:fldCharType="separate"/>
        </w:r>
        <w:r>
          <w:rPr>
            <w:noProof/>
            <w:webHidden/>
          </w:rPr>
          <w:t>24</w:t>
        </w:r>
        <w:r>
          <w:rPr>
            <w:noProof/>
            <w:webHidden/>
          </w:rPr>
          <w:fldChar w:fldCharType="end"/>
        </w:r>
      </w:hyperlink>
    </w:p>
    <w:p w14:paraId="2B8A7F0C" w14:textId="77777777" w:rsidR="00625F33" w:rsidRDefault="00625F33">
      <w:pPr>
        <w:pStyle w:val="TOC3"/>
        <w:tabs>
          <w:tab w:val="right" w:leader="dot" w:pos="9350"/>
        </w:tabs>
        <w:rPr>
          <w:rFonts w:asciiTheme="minorHAnsi" w:eastAsiaTheme="minorEastAsia" w:hAnsiTheme="minorHAnsi" w:cstheme="minorBidi"/>
          <w:noProof/>
          <w:sz w:val="22"/>
        </w:rPr>
      </w:pPr>
      <w:hyperlink w:anchor="_Toc367700314" w:history="1">
        <w:r w:rsidRPr="00EB4666">
          <w:rPr>
            <w:rStyle w:val="Hyperlink"/>
            <w:noProof/>
          </w:rPr>
          <w:t>4.2.1 readers/xbrc/{xbrcId}/linked</w:t>
        </w:r>
        <w:r>
          <w:rPr>
            <w:noProof/>
            <w:webHidden/>
          </w:rPr>
          <w:tab/>
        </w:r>
        <w:r>
          <w:rPr>
            <w:noProof/>
            <w:webHidden/>
          </w:rPr>
          <w:fldChar w:fldCharType="begin"/>
        </w:r>
        <w:r>
          <w:rPr>
            <w:noProof/>
            <w:webHidden/>
          </w:rPr>
          <w:instrText xml:space="preserve"> PAGEREF _Toc367700314 \h </w:instrText>
        </w:r>
        <w:r>
          <w:rPr>
            <w:noProof/>
            <w:webHidden/>
          </w:rPr>
        </w:r>
        <w:r>
          <w:rPr>
            <w:noProof/>
            <w:webHidden/>
          </w:rPr>
          <w:fldChar w:fldCharType="separate"/>
        </w:r>
        <w:r>
          <w:rPr>
            <w:noProof/>
            <w:webHidden/>
          </w:rPr>
          <w:t>25</w:t>
        </w:r>
        <w:r>
          <w:rPr>
            <w:noProof/>
            <w:webHidden/>
          </w:rPr>
          <w:fldChar w:fldCharType="end"/>
        </w:r>
      </w:hyperlink>
    </w:p>
    <w:p w14:paraId="7B38BFFB" w14:textId="77777777" w:rsidR="00625F33" w:rsidRDefault="00625F33">
      <w:pPr>
        <w:pStyle w:val="TOC3"/>
        <w:tabs>
          <w:tab w:val="right" w:leader="dot" w:pos="9350"/>
        </w:tabs>
        <w:rPr>
          <w:rFonts w:asciiTheme="minorHAnsi" w:eastAsiaTheme="minorEastAsia" w:hAnsiTheme="minorHAnsi" w:cstheme="minorBidi"/>
          <w:noProof/>
          <w:sz w:val="22"/>
        </w:rPr>
      </w:pPr>
      <w:hyperlink w:anchor="_Toc367700315" w:history="1">
        <w:r w:rsidRPr="00EB4666">
          <w:rPr>
            <w:rStyle w:val="Hyperlink"/>
            <w:noProof/>
          </w:rPr>
          <w:t>4.2.1 reader/info/{xbrcId}/{readerMac}</w:t>
        </w:r>
        <w:r>
          <w:rPr>
            <w:noProof/>
            <w:webHidden/>
          </w:rPr>
          <w:tab/>
        </w:r>
        <w:r>
          <w:rPr>
            <w:noProof/>
            <w:webHidden/>
          </w:rPr>
          <w:fldChar w:fldCharType="begin"/>
        </w:r>
        <w:r>
          <w:rPr>
            <w:noProof/>
            <w:webHidden/>
          </w:rPr>
          <w:instrText xml:space="preserve"> PAGEREF _Toc367700315 \h </w:instrText>
        </w:r>
        <w:r>
          <w:rPr>
            <w:noProof/>
            <w:webHidden/>
          </w:rPr>
        </w:r>
        <w:r>
          <w:rPr>
            <w:noProof/>
            <w:webHidden/>
          </w:rPr>
          <w:fldChar w:fldCharType="separate"/>
        </w:r>
        <w:r>
          <w:rPr>
            <w:noProof/>
            <w:webHidden/>
          </w:rPr>
          <w:t>25</w:t>
        </w:r>
        <w:r>
          <w:rPr>
            <w:noProof/>
            <w:webHidden/>
          </w:rPr>
          <w:fldChar w:fldCharType="end"/>
        </w:r>
      </w:hyperlink>
    </w:p>
    <w:p w14:paraId="4B29EB1B" w14:textId="77777777" w:rsidR="00625F33" w:rsidRDefault="00625F33">
      <w:pPr>
        <w:pStyle w:val="TOC3"/>
        <w:tabs>
          <w:tab w:val="right" w:leader="dot" w:pos="9350"/>
        </w:tabs>
        <w:rPr>
          <w:rFonts w:asciiTheme="minorHAnsi" w:eastAsiaTheme="minorEastAsia" w:hAnsiTheme="minorHAnsi" w:cstheme="minorBidi"/>
          <w:noProof/>
          <w:sz w:val="22"/>
        </w:rPr>
      </w:pPr>
      <w:hyperlink w:anchor="_Toc367700316" w:history="1">
        <w:r w:rsidRPr="00EB4666">
          <w:rPr>
            <w:rStyle w:val="Hyperlink"/>
            <w:noProof/>
          </w:rPr>
          <w:t>4.2.2 reader/info/mac/{mac}</w:t>
        </w:r>
        <w:r>
          <w:rPr>
            <w:noProof/>
            <w:webHidden/>
          </w:rPr>
          <w:tab/>
        </w:r>
        <w:r>
          <w:rPr>
            <w:noProof/>
            <w:webHidden/>
          </w:rPr>
          <w:fldChar w:fldCharType="begin"/>
        </w:r>
        <w:r>
          <w:rPr>
            <w:noProof/>
            <w:webHidden/>
          </w:rPr>
          <w:instrText xml:space="preserve"> PAGEREF _Toc367700316 \h </w:instrText>
        </w:r>
        <w:r>
          <w:rPr>
            <w:noProof/>
            <w:webHidden/>
          </w:rPr>
        </w:r>
        <w:r>
          <w:rPr>
            <w:noProof/>
            <w:webHidden/>
          </w:rPr>
          <w:fldChar w:fldCharType="separate"/>
        </w:r>
        <w:r>
          <w:rPr>
            <w:noProof/>
            <w:webHidden/>
          </w:rPr>
          <w:t>25</w:t>
        </w:r>
        <w:r>
          <w:rPr>
            <w:noProof/>
            <w:webHidden/>
          </w:rPr>
          <w:fldChar w:fldCharType="end"/>
        </w:r>
      </w:hyperlink>
    </w:p>
    <w:p w14:paraId="222D4C71" w14:textId="77777777" w:rsidR="00625F33" w:rsidRDefault="00625F33">
      <w:pPr>
        <w:pStyle w:val="TOC3"/>
        <w:tabs>
          <w:tab w:val="right" w:leader="dot" w:pos="9350"/>
        </w:tabs>
        <w:rPr>
          <w:rFonts w:asciiTheme="minorHAnsi" w:eastAsiaTheme="minorEastAsia" w:hAnsiTheme="minorHAnsi" w:cstheme="minorBidi"/>
          <w:noProof/>
          <w:sz w:val="22"/>
        </w:rPr>
      </w:pPr>
      <w:hyperlink w:anchor="_Toc367700317" w:history="1">
        <w:r w:rsidRPr="00EB4666">
          <w:rPr>
            <w:rStyle w:val="Hyperlink"/>
            <w:noProof/>
          </w:rPr>
          <w:t>4.2.3 reader/assign/{xbrcAddress}/{readerMac}</w:t>
        </w:r>
        <w:r>
          <w:rPr>
            <w:noProof/>
            <w:webHidden/>
          </w:rPr>
          <w:tab/>
        </w:r>
        <w:r>
          <w:rPr>
            <w:noProof/>
            <w:webHidden/>
          </w:rPr>
          <w:fldChar w:fldCharType="begin"/>
        </w:r>
        <w:r>
          <w:rPr>
            <w:noProof/>
            <w:webHidden/>
          </w:rPr>
          <w:instrText xml:space="preserve"> PAGEREF _Toc367700317 \h </w:instrText>
        </w:r>
        <w:r>
          <w:rPr>
            <w:noProof/>
            <w:webHidden/>
          </w:rPr>
        </w:r>
        <w:r>
          <w:rPr>
            <w:noProof/>
            <w:webHidden/>
          </w:rPr>
          <w:fldChar w:fldCharType="separate"/>
        </w:r>
        <w:r>
          <w:rPr>
            <w:noProof/>
            <w:webHidden/>
          </w:rPr>
          <w:t>25</w:t>
        </w:r>
        <w:r>
          <w:rPr>
            <w:noProof/>
            <w:webHidden/>
          </w:rPr>
          <w:fldChar w:fldCharType="end"/>
        </w:r>
      </w:hyperlink>
    </w:p>
    <w:p w14:paraId="3EDA5887" w14:textId="77777777" w:rsidR="00625F33" w:rsidRDefault="00625F33">
      <w:pPr>
        <w:pStyle w:val="TOC3"/>
        <w:tabs>
          <w:tab w:val="right" w:leader="dot" w:pos="9350"/>
        </w:tabs>
        <w:rPr>
          <w:rFonts w:asciiTheme="minorHAnsi" w:eastAsiaTheme="minorEastAsia" w:hAnsiTheme="minorHAnsi" w:cstheme="minorBidi"/>
          <w:noProof/>
          <w:sz w:val="22"/>
        </w:rPr>
      </w:pPr>
      <w:hyperlink w:anchor="_Toc367700318" w:history="1">
        <w:r w:rsidRPr="00EB4666">
          <w:rPr>
            <w:rStyle w:val="Hyperlink"/>
            <w:noProof/>
          </w:rPr>
          <w:t>4.2.4 reader/identify/{xbrcId}/{readerMac}</w:t>
        </w:r>
        <w:r>
          <w:rPr>
            <w:noProof/>
            <w:webHidden/>
          </w:rPr>
          <w:tab/>
        </w:r>
        <w:r>
          <w:rPr>
            <w:noProof/>
            <w:webHidden/>
          </w:rPr>
          <w:fldChar w:fldCharType="begin"/>
        </w:r>
        <w:r>
          <w:rPr>
            <w:noProof/>
            <w:webHidden/>
          </w:rPr>
          <w:instrText xml:space="preserve"> PAGEREF _Toc367700318 \h </w:instrText>
        </w:r>
        <w:r>
          <w:rPr>
            <w:noProof/>
            <w:webHidden/>
          </w:rPr>
        </w:r>
        <w:r>
          <w:rPr>
            <w:noProof/>
            <w:webHidden/>
          </w:rPr>
          <w:fldChar w:fldCharType="separate"/>
        </w:r>
        <w:r>
          <w:rPr>
            <w:noProof/>
            <w:webHidden/>
          </w:rPr>
          <w:t>26</w:t>
        </w:r>
        <w:r>
          <w:rPr>
            <w:noProof/>
            <w:webHidden/>
          </w:rPr>
          <w:fldChar w:fldCharType="end"/>
        </w:r>
      </w:hyperlink>
    </w:p>
    <w:p w14:paraId="598305D6" w14:textId="77777777" w:rsidR="00625F33" w:rsidRDefault="00625F33">
      <w:pPr>
        <w:pStyle w:val="TOC3"/>
        <w:tabs>
          <w:tab w:val="right" w:leader="dot" w:pos="9350"/>
        </w:tabs>
        <w:rPr>
          <w:rFonts w:asciiTheme="minorHAnsi" w:eastAsiaTheme="minorEastAsia" w:hAnsiTheme="minorHAnsi" w:cstheme="minorBidi"/>
          <w:noProof/>
          <w:sz w:val="22"/>
        </w:rPr>
      </w:pPr>
      <w:hyperlink w:anchor="_Toc367700319" w:history="1">
        <w:r w:rsidRPr="00EB4666">
          <w:rPr>
            <w:rStyle w:val="Hyperlink"/>
            <w:noProof/>
          </w:rPr>
          <w:t>4.2.5 reader/reboot/{xbrcId}/{readerId}</w:t>
        </w:r>
        <w:r>
          <w:rPr>
            <w:noProof/>
            <w:webHidden/>
          </w:rPr>
          <w:tab/>
        </w:r>
        <w:r>
          <w:rPr>
            <w:noProof/>
            <w:webHidden/>
          </w:rPr>
          <w:fldChar w:fldCharType="begin"/>
        </w:r>
        <w:r>
          <w:rPr>
            <w:noProof/>
            <w:webHidden/>
          </w:rPr>
          <w:instrText xml:space="preserve"> PAGEREF _Toc367700319 \h </w:instrText>
        </w:r>
        <w:r>
          <w:rPr>
            <w:noProof/>
            <w:webHidden/>
          </w:rPr>
        </w:r>
        <w:r>
          <w:rPr>
            <w:noProof/>
            <w:webHidden/>
          </w:rPr>
          <w:fldChar w:fldCharType="separate"/>
        </w:r>
        <w:r>
          <w:rPr>
            <w:noProof/>
            <w:webHidden/>
          </w:rPr>
          <w:t>26</w:t>
        </w:r>
        <w:r>
          <w:rPr>
            <w:noProof/>
            <w:webHidden/>
          </w:rPr>
          <w:fldChar w:fldCharType="end"/>
        </w:r>
      </w:hyperlink>
    </w:p>
    <w:p w14:paraId="1283D7EF" w14:textId="77777777" w:rsidR="00625F33" w:rsidRDefault="00625F33">
      <w:pPr>
        <w:pStyle w:val="TOC3"/>
        <w:tabs>
          <w:tab w:val="right" w:leader="dot" w:pos="9350"/>
        </w:tabs>
        <w:rPr>
          <w:rFonts w:asciiTheme="minorHAnsi" w:eastAsiaTheme="minorEastAsia" w:hAnsiTheme="minorHAnsi" w:cstheme="minorBidi"/>
          <w:noProof/>
          <w:sz w:val="22"/>
        </w:rPr>
      </w:pPr>
      <w:hyperlink w:anchor="_Toc367700320" w:history="1">
        <w:r w:rsidRPr="00EB4666">
          <w:rPr>
            <w:rStyle w:val="Hyperlink"/>
            <w:noProof/>
          </w:rPr>
          <w:t>4.2.6 reader/restart/{xbrcId}/{readerId}</w:t>
        </w:r>
        <w:r>
          <w:rPr>
            <w:noProof/>
            <w:webHidden/>
          </w:rPr>
          <w:tab/>
        </w:r>
        <w:r>
          <w:rPr>
            <w:noProof/>
            <w:webHidden/>
          </w:rPr>
          <w:fldChar w:fldCharType="begin"/>
        </w:r>
        <w:r>
          <w:rPr>
            <w:noProof/>
            <w:webHidden/>
          </w:rPr>
          <w:instrText xml:space="preserve"> PAGEREF _Toc367700320 \h </w:instrText>
        </w:r>
        <w:r>
          <w:rPr>
            <w:noProof/>
            <w:webHidden/>
          </w:rPr>
        </w:r>
        <w:r>
          <w:rPr>
            <w:noProof/>
            <w:webHidden/>
          </w:rPr>
          <w:fldChar w:fldCharType="separate"/>
        </w:r>
        <w:r>
          <w:rPr>
            <w:noProof/>
            <w:webHidden/>
          </w:rPr>
          <w:t>26</w:t>
        </w:r>
        <w:r>
          <w:rPr>
            <w:noProof/>
            <w:webHidden/>
          </w:rPr>
          <w:fldChar w:fldCharType="end"/>
        </w:r>
      </w:hyperlink>
    </w:p>
    <w:p w14:paraId="66FFA298" w14:textId="77777777" w:rsidR="00625F33" w:rsidRDefault="00625F33">
      <w:pPr>
        <w:pStyle w:val="TOC3"/>
        <w:tabs>
          <w:tab w:val="right" w:leader="dot" w:pos="9350"/>
        </w:tabs>
        <w:rPr>
          <w:rFonts w:asciiTheme="minorHAnsi" w:eastAsiaTheme="minorEastAsia" w:hAnsiTheme="minorHAnsi" w:cstheme="minorBidi"/>
          <w:noProof/>
          <w:sz w:val="22"/>
        </w:rPr>
      </w:pPr>
      <w:hyperlink w:anchor="_Toc367700321" w:history="1">
        <w:r w:rsidRPr="00EB4666">
          <w:rPr>
            <w:rStyle w:val="Hyperlink"/>
            <w:noProof/>
          </w:rPr>
          <w:t>4.2.7 performance/meta/{hiId}</w:t>
        </w:r>
        <w:r>
          <w:rPr>
            <w:noProof/>
            <w:webHidden/>
          </w:rPr>
          <w:tab/>
        </w:r>
        <w:r>
          <w:rPr>
            <w:noProof/>
            <w:webHidden/>
          </w:rPr>
          <w:fldChar w:fldCharType="begin"/>
        </w:r>
        <w:r>
          <w:rPr>
            <w:noProof/>
            <w:webHidden/>
          </w:rPr>
          <w:instrText xml:space="preserve"> PAGEREF _Toc367700321 \h </w:instrText>
        </w:r>
        <w:r>
          <w:rPr>
            <w:noProof/>
            <w:webHidden/>
          </w:rPr>
        </w:r>
        <w:r>
          <w:rPr>
            <w:noProof/>
            <w:webHidden/>
          </w:rPr>
          <w:fldChar w:fldCharType="separate"/>
        </w:r>
        <w:r>
          <w:rPr>
            <w:noProof/>
            <w:webHidden/>
          </w:rPr>
          <w:t>26</w:t>
        </w:r>
        <w:r>
          <w:rPr>
            <w:noProof/>
            <w:webHidden/>
          </w:rPr>
          <w:fldChar w:fldCharType="end"/>
        </w:r>
      </w:hyperlink>
    </w:p>
    <w:p w14:paraId="780D98F3" w14:textId="77777777" w:rsidR="00625F33" w:rsidRDefault="00625F33">
      <w:pPr>
        <w:pStyle w:val="TOC3"/>
        <w:tabs>
          <w:tab w:val="right" w:leader="dot" w:pos="9350"/>
        </w:tabs>
        <w:rPr>
          <w:rFonts w:asciiTheme="minorHAnsi" w:eastAsiaTheme="minorEastAsia" w:hAnsiTheme="minorHAnsi" w:cstheme="minorBidi"/>
          <w:noProof/>
          <w:sz w:val="22"/>
        </w:rPr>
      </w:pPr>
      <w:hyperlink w:anchor="_Toc367700322" w:history="1">
        <w:r w:rsidRPr="00EB4666">
          <w:rPr>
            <w:rStyle w:val="Hyperlink"/>
            <w:noProof/>
          </w:rPr>
          <w:t>4.2.8 performance/ metrics/{hiId}/{metaName}/{metaVersion}/{startDate}/{endDate}</w:t>
        </w:r>
        <w:r>
          <w:rPr>
            <w:noProof/>
            <w:webHidden/>
          </w:rPr>
          <w:tab/>
        </w:r>
        <w:r>
          <w:rPr>
            <w:noProof/>
            <w:webHidden/>
          </w:rPr>
          <w:fldChar w:fldCharType="begin"/>
        </w:r>
        <w:r>
          <w:rPr>
            <w:noProof/>
            <w:webHidden/>
          </w:rPr>
          <w:instrText xml:space="preserve"> PAGEREF _Toc367700322 \h </w:instrText>
        </w:r>
        <w:r>
          <w:rPr>
            <w:noProof/>
            <w:webHidden/>
          </w:rPr>
        </w:r>
        <w:r>
          <w:rPr>
            <w:noProof/>
            <w:webHidden/>
          </w:rPr>
          <w:fldChar w:fldCharType="separate"/>
        </w:r>
        <w:r>
          <w:rPr>
            <w:noProof/>
            <w:webHidden/>
          </w:rPr>
          <w:t>27</w:t>
        </w:r>
        <w:r>
          <w:rPr>
            <w:noProof/>
            <w:webHidden/>
          </w:rPr>
          <w:fldChar w:fldCharType="end"/>
        </w:r>
      </w:hyperlink>
    </w:p>
    <w:p w14:paraId="3CB1AC85" w14:textId="77777777" w:rsidR="00625F33" w:rsidRDefault="00625F33">
      <w:pPr>
        <w:pStyle w:val="TOC3"/>
        <w:tabs>
          <w:tab w:val="right" w:leader="dot" w:pos="9350"/>
        </w:tabs>
        <w:rPr>
          <w:rFonts w:asciiTheme="minorHAnsi" w:eastAsiaTheme="minorEastAsia" w:hAnsiTheme="minorHAnsi" w:cstheme="minorBidi"/>
          <w:noProof/>
          <w:sz w:val="22"/>
        </w:rPr>
      </w:pPr>
      <w:hyperlink w:anchor="_Toc367700323" w:history="1">
        <w:r w:rsidRPr="00EB4666">
          <w:rPr>
            <w:rStyle w:val="Hyperlink"/>
            <w:noProof/>
          </w:rPr>
          <w:t>4.2.9 locations</w:t>
        </w:r>
        <w:r>
          <w:rPr>
            <w:noProof/>
            <w:webHidden/>
          </w:rPr>
          <w:tab/>
        </w:r>
        <w:r>
          <w:rPr>
            <w:noProof/>
            <w:webHidden/>
          </w:rPr>
          <w:fldChar w:fldCharType="begin"/>
        </w:r>
        <w:r>
          <w:rPr>
            <w:noProof/>
            <w:webHidden/>
          </w:rPr>
          <w:instrText xml:space="preserve"> PAGEREF _Toc367700323 \h </w:instrText>
        </w:r>
        <w:r>
          <w:rPr>
            <w:noProof/>
            <w:webHidden/>
          </w:rPr>
        </w:r>
        <w:r>
          <w:rPr>
            <w:noProof/>
            <w:webHidden/>
          </w:rPr>
          <w:fldChar w:fldCharType="separate"/>
        </w:r>
        <w:r>
          <w:rPr>
            <w:noProof/>
            <w:webHidden/>
          </w:rPr>
          <w:t>27</w:t>
        </w:r>
        <w:r>
          <w:rPr>
            <w:noProof/>
            <w:webHidden/>
          </w:rPr>
          <w:fldChar w:fldCharType="end"/>
        </w:r>
      </w:hyperlink>
    </w:p>
    <w:p w14:paraId="0734491B" w14:textId="77777777" w:rsidR="00625F33" w:rsidRDefault="00625F33">
      <w:pPr>
        <w:pStyle w:val="TOC3"/>
        <w:tabs>
          <w:tab w:val="right" w:leader="dot" w:pos="9350"/>
        </w:tabs>
        <w:rPr>
          <w:rFonts w:asciiTheme="minorHAnsi" w:eastAsiaTheme="minorEastAsia" w:hAnsiTheme="minorHAnsi" w:cstheme="minorBidi"/>
          <w:noProof/>
          <w:sz w:val="22"/>
        </w:rPr>
      </w:pPr>
      <w:hyperlink w:anchor="_Toc367700324" w:history="1">
        <w:r w:rsidRPr="00EB4666">
          <w:rPr>
            <w:rStyle w:val="Hyperlink"/>
            <w:noProof/>
          </w:rPr>
          <w:t>4.2.10 locations/xbrc/{xbrcId}</w:t>
        </w:r>
        <w:r>
          <w:rPr>
            <w:noProof/>
            <w:webHidden/>
          </w:rPr>
          <w:tab/>
        </w:r>
        <w:r>
          <w:rPr>
            <w:noProof/>
            <w:webHidden/>
          </w:rPr>
          <w:fldChar w:fldCharType="begin"/>
        </w:r>
        <w:r>
          <w:rPr>
            <w:noProof/>
            <w:webHidden/>
          </w:rPr>
          <w:instrText xml:space="preserve"> PAGEREF _Toc367700324 \h </w:instrText>
        </w:r>
        <w:r>
          <w:rPr>
            <w:noProof/>
            <w:webHidden/>
          </w:rPr>
        </w:r>
        <w:r>
          <w:rPr>
            <w:noProof/>
            <w:webHidden/>
          </w:rPr>
          <w:fldChar w:fldCharType="separate"/>
        </w:r>
        <w:r>
          <w:rPr>
            <w:noProof/>
            <w:webHidden/>
          </w:rPr>
          <w:t>27</w:t>
        </w:r>
        <w:r>
          <w:rPr>
            <w:noProof/>
            <w:webHidden/>
          </w:rPr>
          <w:fldChar w:fldCharType="end"/>
        </w:r>
      </w:hyperlink>
    </w:p>
    <w:p w14:paraId="7BE53BAA" w14:textId="77777777" w:rsidR="00625F33" w:rsidRDefault="00625F33">
      <w:pPr>
        <w:pStyle w:val="TOC3"/>
        <w:tabs>
          <w:tab w:val="right" w:leader="dot" w:pos="9350"/>
        </w:tabs>
        <w:rPr>
          <w:rFonts w:asciiTheme="minorHAnsi" w:eastAsiaTheme="minorEastAsia" w:hAnsiTheme="minorHAnsi" w:cstheme="minorBidi"/>
          <w:noProof/>
          <w:sz w:val="22"/>
        </w:rPr>
      </w:pPr>
      <w:hyperlink w:anchor="_Toc367700325" w:history="1">
        <w:r w:rsidRPr="00EB4666">
          <w:rPr>
            <w:rStyle w:val="Hyperlink"/>
            <w:noProof/>
          </w:rPr>
          <w:t>4.2.11 health</w:t>
        </w:r>
        <w:r>
          <w:rPr>
            <w:noProof/>
            <w:webHidden/>
          </w:rPr>
          <w:tab/>
        </w:r>
        <w:r>
          <w:rPr>
            <w:noProof/>
            <w:webHidden/>
          </w:rPr>
          <w:fldChar w:fldCharType="begin"/>
        </w:r>
        <w:r>
          <w:rPr>
            <w:noProof/>
            <w:webHidden/>
          </w:rPr>
          <w:instrText xml:space="preserve"> PAGEREF _Toc367700325 \h </w:instrText>
        </w:r>
        <w:r>
          <w:rPr>
            <w:noProof/>
            <w:webHidden/>
          </w:rPr>
        </w:r>
        <w:r>
          <w:rPr>
            <w:noProof/>
            <w:webHidden/>
          </w:rPr>
          <w:fldChar w:fldCharType="separate"/>
        </w:r>
        <w:r>
          <w:rPr>
            <w:noProof/>
            <w:webHidden/>
          </w:rPr>
          <w:t>28</w:t>
        </w:r>
        <w:r>
          <w:rPr>
            <w:noProof/>
            <w:webHidden/>
          </w:rPr>
          <w:fldChar w:fldCharType="end"/>
        </w:r>
      </w:hyperlink>
    </w:p>
    <w:p w14:paraId="242EE511" w14:textId="77777777" w:rsidR="00625F33" w:rsidRDefault="00625F33">
      <w:pPr>
        <w:pStyle w:val="TOC3"/>
        <w:tabs>
          <w:tab w:val="right" w:leader="dot" w:pos="9350"/>
        </w:tabs>
        <w:rPr>
          <w:rFonts w:asciiTheme="minorHAnsi" w:eastAsiaTheme="minorEastAsia" w:hAnsiTheme="minorHAnsi" w:cstheme="minorBidi"/>
          <w:noProof/>
          <w:sz w:val="22"/>
        </w:rPr>
      </w:pPr>
      <w:hyperlink w:anchor="_Toc367700326" w:history="1">
        <w:r w:rsidRPr="00EB4666">
          <w:rPr>
            <w:rStyle w:val="Hyperlink"/>
            <w:noProof/>
          </w:rPr>
          <w:t>4.2.12 health/addr/{addr}/{port}</w:t>
        </w:r>
        <w:r>
          <w:rPr>
            <w:noProof/>
            <w:webHidden/>
          </w:rPr>
          <w:tab/>
        </w:r>
        <w:r>
          <w:rPr>
            <w:noProof/>
            <w:webHidden/>
          </w:rPr>
          <w:fldChar w:fldCharType="begin"/>
        </w:r>
        <w:r>
          <w:rPr>
            <w:noProof/>
            <w:webHidden/>
          </w:rPr>
          <w:instrText xml:space="preserve"> PAGEREF _Toc367700326 \h </w:instrText>
        </w:r>
        <w:r>
          <w:rPr>
            <w:noProof/>
            <w:webHidden/>
          </w:rPr>
        </w:r>
        <w:r>
          <w:rPr>
            <w:noProof/>
            <w:webHidden/>
          </w:rPr>
          <w:fldChar w:fldCharType="separate"/>
        </w:r>
        <w:r>
          <w:rPr>
            <w:noProof/>
            <w:webHidden/>
          </w:rPr>
          <w:t>28</w:t>
        </w:r>
        <w:r>
          <w:rPr>
            <w:noProof/>
            <w:webHidden/>
          </w:rPr>
          <w:fldChar w:fldCharType="end"/>
        </w:r>
      </w:hyperlink>
    </w:p>
    <w:p w14:paraId="36167DD7" w14:textId="77777777" w:rsidR="00625F33" w:rsidRDefault="00625F33">
      <w:pPr>
        <w:pStyle w:val="TOC3"/>
        <w:tabs>
          <w:tab w:val="right" w:leader="dot" w:pos="9350"/>
        </w:tabs>
        <w:rPr>
          <w:rFonts w:asciiTheme="minorHAnsi" w:eastAsiaTheme="minorEastAsia" w:hAnsiTheme="minorHAnsi" w:cstheme="minorBidi"/>
          <w:noProof/>
          <w:sz w:val="22"/>
        </w:rPr>
      </w:pPr>
      <w:hyperlink w:anchor="_Toc367700327" w:history="1">
        <w:r w:rsidRPr="00EB4666">
          <w:rPr>
            <w:rStyle w:val="Hyperlink"/>
            <w:noProof/>
          </w:rPr>
          <w:t>4.2.13 health/ip/{addr}/{port}</w:t>
        </w:r>
        <w:r>
          <w:rPr>
            <w:noProof/>
            <w:webHidden/>
          </w:rPr>
          <w:tab/>
        </w:r>
        <w:r>
          <w:rPr>
            <w:noProof/>
            <w:webHidden/>
          </w:rPr>
          <w:fldChar w:fldCharType="begin"/>
        </w:r>
        <w:r>
          <w:rPr>
            <w:noProof/>
            <w:webHidden/>
          </w:rPr>
          <w:instrText xml:space="preserve"> PAGEREF _Toc367700327 \h </w:instrText>
        </w:r>
        <w:r>
          <w:rPr>
            <w:noProof/>
            <w:webHidden/>
          </w:rPr>
        </w:r>
        <w:r>
          <w:rPr>
            <w:noProof/>
            <w:webHidden/>
          </w:rPr>
          <w:fldChar w:fldCharType="separate"/>
        </w:r>
        <w:r>
          <w:rPr>
            <w:noProof/>
            <w:webHidden/>
          </w:rPr>
          <w:t>28</w:t>
        </w:r>
        <w:r>
          <w:rPr>
            <w:noProof/>
            <w:webHidden/>
          </w:rPr>
          <w:fldChar w:fldCharType="end"/>
        </w:r>
      </w:hyperlink>
    </w:p>
    <w:p w14:paraId="17E67195" w14:textId="77777777" w:rsidR="00625F33" w:rsidRDefault="00625F33">
      <w:pPr>
        <w:pStyle w:val="TOC3"/>
        <w:tabs>
          <w:tab w:val="right" w:leader="dot" w:pos="9350"/>
        </w:tabs>
        <w:rPr>
          <w:rFonts w:asciiTheme="minorHAnsi" w:eastAsiaTheme="minorEastAsia" w:hAnsiTheme="minorHAnsi" w:cstheme="minorBidi"/>
          <w:noProof/>
          <w:sz w:val="22"/>
        </w:rPr>
      </w:pPr>
      <w:hyperlink w:anchor="_Toc367700328" w:history="1">
        <w:r w:rsidRPr="00EB4666">
          <w:rPr>
            <w:rStyle w:val="Hyperlink"/>
            <w:noProof/>
          </w:rPr>
          <w:t>4.2.14 health/id/{id}</w:t>
        </w:r>
        <w:r>
          <w:rPr>
            <w:noProof/>
            <w:webHidden/>
          </w:rPr>
          <w:tab/>
        </w:r>
        <w:r>
          <w:rPr>
            <w:noProof/>
            <w:webHidden/>
          </w:rPr>
          <w:fldChar w:fldCharType="begin"/>
        </w:r>
        <w:r>
          <w:rPr>
            <w:noProof/>
            <w:webHidden/>
          </w:rPr>
          <w:instrText xml:space="preserve"> PAGEREF _Toc367700328 \h </w:instrText>
        </w:r>
        <w:r>
          <w:rPr>
            <w:noProof/>
            <w:webHidden/>
          </w:rPr>
        </w:r>
        <w:r>
          <w:rPr>
            <w:noProof/>
            <w:webHidden/>
          </w:rPr>
          <w:fldChar w:fldCharType="separate"/>
        </w:r>
        <w:r>
          <w:rPr>
            <w:noProof/>
            <w:webHidden/>
          </w:rPr>
          <w:t>28</w:t>
        </w:r>
        <w:r>
          <w:rPr>
            <w:noProof/>
            <w:webHidden/>
          </w:rPr>
          <w:fldChar w:fldCharType="end"/>
        </w:r>
      </w:hyperlink>
    </w:p>
    <w:p w14:paraId="7EA017C0" w14:textId="77777777" w:rsidR="00625F33" w:rsidRDefault="00625F33">
      <w:pPr>
        <w:pStyle w:val="TOC3"/>
        <w:tabs>
          <w:tab w:val="right" w:leader="dot" w:pos="9350"/>
        </w:tabs>
        <w:rPr>
          <w:rFonts w:asciiTheme="minorHAnsi" w:eastAsiaTheme="minorEastAsia" w:hAnsiTheme="minorHAnsi" w:cstheme="minorBidi"/>
          <w:noProof/>
          <w:sz w:val="22"/>
        </w:rPr>
      </w:pPr>
      <w:hyperlink w:anchor="_Toc367700329" w:history="1">
        <w:r w:rsidRPr="00EB4666">
          <w:rPr>
            <w:rStyle w:val="Hyperlink"/>
            <w:noProof/>
          </w:rPr>
          <w:t>4.2.15 health/add/{addr}/{port}/{className}</w:t>
        </w:r>
        <w:r>
          <w:rPr>
            <w:noProof/>
            <w:webHidden/>
          </w:rPr>
          <w:tab/>
        </w:r>
        <w:r>
          <w:rPr>
            <w:noProof/>
            <w:webHidden/>
          </w:rPr>
          <w:fldChar w:fldCharType="begin"/>
        </w:r>
        <w:r>
          <w:rPr>
            <w:noProof/>
            <w:webHidden/>
          </w:rPr>
          <w:instrText xml:space="preserve"> PAGEREF _Toc367700329 \h </w:instrText>
        </w:r>
        <w:r>
          <w:rPr>
            <w:noProof/>
            <w:webHidden/>
          </w:rPr>
        </w:r>
        <w:r>
          <w:rPr>
            <w:noProof/>
            <w:webHidden/>
          </w:rPr>
          <w:fldChar w:fldCharType="separate"/>
        </w:r>
        <w:r>
          <w:rPr>
            <w:noProof/>
            <w:webHidden/>
          </w:rPr>
          <w:t>29</w:t>
        </w:r>
        <w:r>
          <w:rPr>
            <w:noProof/>
            <w:webHidden/>
          </w:rPr>
          <w:fldChar w:fldCharType="end"/>
        </w:r>
      </w:hyperlink>
    </w:p>
    <w:p w14:paraId="5EBC0A8C" w14:textId="77777777" w:rsidR="00625F33" w:rsidRDefault="00625F33">
      <w:pPr>
        <w:pStyle w:val="TOC3"/>
        <w:tabs>
          <w:tab w:val="right" w:leader="dot" w:pos="9350"/>
        </w:tabs>
        <w:rPr>
          <w:rFonts w:asciiTheme="minorHAnsi" w:eastAsiaTheme="minorEastAsia" w:hAnsiTheme="minorHAnsi" w:cstheme="minorBidi"/>
          <w:noProof/>
          <w:sz w:val="22"/>
        </w:rPr>
      </w:pPr>
      <w:hyperlink w:anchor="_Toc367700330" w:history="1">
        <w:r w:rsidRPr="00EB4666">
          <w:rPr>
            <w:rStyle w:val="Hyperlink"/>
            <w:noProof/>
          </w:rPr>
          <w:t>4.2.16 health/delete/{id}</w:t>
        </w:r>
        <w:r>
          <w:rPr>
            <w:noProof/>
            <w:webHidden/>
          </w:rPr>
          <w:tab/>
        </w:r>
        <w:r>
          <w:rPr>
            <w:noProof/>
            <w:webHidden/>
          </w:rPr>
          <w:fldChar w:fldCharType="begin"/>
        </w:r>
        <w:r>
          <w:rPr>
            <w:noProof/>
            <w:webHidden/>
          </w:rPr>
          <w:instrText xml:space="preserve"> PAGEREF _Toc367700330 \h </w:instrText>
        </w:r>
        <w:r>
          <w:rPr>
            <w:noProof/>
            <w:webHidden/>
          </w:rPr>
        </w:r>
        <w:r>
          <w:rPr>
            <w:noProof/>
            <w:webHidden/>
          </w:rPr>
          <w:fldChar w:fldCharType="separate"/>
        </w:r>
        <w:r>
          <w:rPr>
            <w:noProof/>
            <w:webHidden/>
          </w:rPr>
          <w:t>29</w:t>
        </w:r>
        <w:r>
          <w:rPr>
            <w:noProof/>
            <w:webHidden/>
          </w:rPr>
          <w:fldChar w:fldCharType="end"/>
        </w:r>
      </w:hyperlink>
    </w:p>
    <w:p w14:paraId="6EED88FA" w14:textId="77777777" w:rsidR="00625F33" w:rsidRDefault="00625F33">
      <w:pPr>
        <w:pStyle w:val="TOC3"/>
        <w:tabs>
          <w:tab w:val="right" w:leader="dot" w:pos="9350"/>
        </w:tabs>
        <w:rPr>
          <w:rFonts w:asciiTheme="minorHAnsi" w:eastAsiaTheme="minorEastAsia" w:hAnsiTheme="minorHAnsi" w:cstheme="minorBidi"/>
          <w:noProof/>
          <w:sz w:val="22"/>
        </w:rPr>
      </w:pPr>
      <w:hyperlink w:anchor="_Toc367700331" w:history="1">
        <w:r w:rsidRPr="00EB4666">
          <w:rPr>
            <w:rStyle w:val="Hyperlink"/>
            <w:noProof/>
          </w:rPr>
          <w:t>4.2.17 health/deactivate/{id}</w:t>
        </w:r>
        <w:r>
          <w:rPr>
            <w:noProof/>
            <w:webHidden/>
          </w:rPr>
          <w:tab/>
        </w:r>
        <w:r>
          <w:rPr>
            <w:noProof/>
            <w:webHidden/>
          </w:rPr>
          <w:fldChar w:fldCharType="begin"/>
        </w:r>
        <w:r>
          <w:rPr>
            <w:noProof/>
            <w:webHidden/>
          </w:rPr>
          <w:instrText xml:space="preserve"> PAGEREF _Toc367700331 \h </w:instrText>
        </w:r>
        <w:r>
          <w:rPr>
            <w:noProof/>
            <w:webHidden/>
          </w:rPr>
        </w:r>
        <w:r>
          <w:rPr>
            <w:noProof/>
            <w:webHidden/>
          </w:rPr>
          <w:fldChar w:fldCharType="separate"/>
        </w:r>
        <w:r>
          <w:rPr>
            <w:noProof/>
            <w:webHidden/>
          </w:rPr>
          <w:t>29</w:t>
        </w:r>
        <w:r>
          <w:rPr>
            <w:noProof/>
            <w:webHidden/>
          </w:rPr>
          <w:fldChar w:fldCharType="end"/>
        </w:r>
      </w:hyperlink>
    </w:p>
    <w:p w14:paraId="29ACE325" w14:textId="77777777" w:rsidR="00625F33" w:rsidRDefault="00625F33">
      <w:pPr>
        <w:pStyle w:val="TOC3"/>
        <w:tabs>
          <w:tab w:val="right" w:leader="dot" w:pos="9350"/>
        </w:tabs>
        <w:rPr>
          <w:rFonts w:asciiTheme="minorHAnsi" w:eastAsiaTheme="minorEastAsia" w:hAnsiTheme="minorHAnsi" w:cstheme="minorBidi"/>
          <w:noProof/>
          <w:sz w:val="22"/>
        </w:rPr>
      </w:pPr>
      <w:hyperlink w:anchor="_Toc367700332" w:history="1">
        <w:r w:rsidRPr="00EB4666">
          <w:rPr>
            <w:rStyle w:val="Hyperlink"/>
            <w:noProof/>
          </w:rPr>
          <w:t>4.2.18 health/type/{xbrc|idms|jmslistener}</w:t>
        </w:r>
        <w:r>
          <w:rPr>
            <w:noProof/>
            <w:webHidden/>
          </w:rPr>
          <w:tab/>
        </w:r>
        <w:r>
          <w:rPr>
            <w:noProof/>
            <w:webHidden/>
          </w:rPr>
          <w:fldChar w:fldCharType="begin"/>
        </w:r>
        <w:r>
          <w:rPr>
            <w:noProof/>
            <w:webHidden/>
          </w:rPr>
          <w:instrText xml:space="preserve"> PAGEREF _Toc367700332 \h </w:instrText>
        </w:r>
        <w:r>
          <w:rPr>
            <w:noProof/>
            <w:webHidden/>
          </w:rPr>
        </w:r>
        <w:r>
          <w:rPr>
            <w:noProof/>
            <w:webHidden/>
          </w:rPr>
          <w:fldChar w:fldCharType="separate"/>
        </w:r>
        <w:r>
          <w:rPr>
            <w:noProof/>
            <w:webHidden/>
          </w:rPr>
          <w:t>30</w:t>
        </w:r>
        <w:r>
          <w:rPr>
            <w:noProof/>
            <w:webHidden/>
          </w:rPr>
          <w:fldChar w:fldCharType="end"/>
        </w:r>
      </w:hyperlink>
    </w:p>
    <w:p w14:paraId="6892D3E3" w14:textId="77777777" w:rsidR="00625F33" w:rsidRDefault="00625F33">
      <w:pPr>
        <w:pStyle w:val="TOC3"/>
        <w:tabs>
          <w:tab w:val="right" w:leader="dot" w:pos="9350"/>
        </w:tabs>
        <w:rPr>
          <w:rFonts w:asciiTheme="minorHAnsi" w:eastAsiaTheme="minorEastAsia" w:hAnsiTheme="minorHAnsi" w:cstheme="minorBidi"/>
          <w:noProof/>
          <w:sz w:val="22"/>
        </w:rPr>
      </w:pPr>
      <w:hyperlink w:anchor="_Toc367700333" w:history="1">
        <w:r w:rsidRPr="00EB4666">
          <w:rPr>
            <w:rStyle w:val="Hyperlink"/>
            <w:noProof/>
          </w:rPr>
          <w:t>4.2.19 health/refresh</w:t>
        </w:r>
        <w:r>
          <w:rPr>
            <w:noProof/>
            <w:webHidden/>
          </w:rPr>
          <w:tab/>
        </w:r>
        <w:r>
          <w:rPr>
            <w:noProof/>
            <w:webHidden/>
          </w:rPr>
          <w:fldChar w:fldCharType="begin"/>
        </w:r>
        <w:r>
          <w:rPr>
            <w:noProof/>
            <w:webHidden/>
          </w:rPr>
          <w:instrText xml:space="preserve"> PAGEREF _Toc367700333 \h </w:instrText>
        </w:r>
        <w:r>
          <w:rPr>
            <w:noProof/>
            <w:webHidden/>
          </w:rPr>
        </w:r>
        <w:r>
          <w:rPr>
            <w:noProof/>
            <w:webHidden/>
          </w:rPr>
          <w:fldChar w:fldCharType="separate"/>
        </w:r>
        <w:r>
          <w:rPr>
            <w:noProof/>
            <w:webHidden/>
          </w:rPr>
          <w:t>30</w:t>
        </w:r>
        <w:r>
          <w:rPr>
            <w:noProof/>
            <w:webHidden/>
          </w:rPr>
          <w:fldChar w:fldCharType="end"/>
        </w:r>
      </w:hyperlink>
    </w:p>
    <w:p w14:paraId="63D79650" w14:textId="77777777" w:rsidR="00625F33" w:rsidRDefault="00625F33">
      <w:pPr>
        <w:pStyle w:val="TOC2"/>
        <w:tabs>
          <w:tab w:val="right" w:leader="dot" w:pos="9350"/>
        </w:tabs>
        <w:rPr>
          <w:rFonts w:asciiTheme="minorHAnsi" w:eastAsiaTheme="minorEastAsia" w:hAnsiTheme="minorHAnsi" w:cstheme="minorBidi"/>
          <w:noProof/>
          <w:sz w:val="22"/>
        </w:rPr>
      </w:pPr>
      <w:hyperlink w:anchor="_Toc367700334" w:history="1">
        <w:r w:rsidRPr="00EB4666">
          <w:rPr>
            <w:rStyle w:val="Hyperlink"/>
            <w:noProof/>
          </w:rPr>
          <w:t>4.3 Sample data used by the REST endpoints</w:t>
        </w:r>
        <w:r>
          <w:rPr>
            <w:noProof/>
            <w:webHidden/>
          </w:rPr>
          <w:tab/>
        </w:r>
        <w:r>
          <w:rPr>
            <w:noProof/>
            <w:webHidden/>
          </w:rPr>
          <w:fldChar w:fldCharType="begin"/>
        </w:r>
        <w:r>
          <w:rPr>
            <w:noProof/>
            <w:webHidden/>
          </w:rPr>
          <w:instrText xml:space="preserve"> PAGEREF _Toc367700334 \h </w:instrText>
        </w:r>
        <w:r>
          <w:rPr>
            <w:noProof/>
            <w:webHidden/>
          </w:rPr>
        </w:r>
        <w:r>
          <w:rPr>
            <w:noProof/>
            <w:webHidden/>
          </w:rPr>
          <w:fldChar w:fldCharType="separate"/>
        </w:r>
        <w:r>
          <w:rPr>
            <w:noProof/>
            <w:webHidden/>
          </w:rPr>
          <w:t>31</w:t>
        </w:r>
        <w:r>
          <w:rPr>
            <w:noProof/>
            <w:webHidden/>
          </w:rPr>
          <w:fldChar w:fldCharType="end"/>
        </w:r>
      </w:hyperlink>
    </w:p>
    <w:p w14:paraId="60AE55A6" w14:textId="77777777" w:rsidR="00625F33" w:rsidRDefault="00625F33">
      <w:pPr>
        <w:pStyle w:val="TOC3"/>
        <w:tabs>
          <w:tab w:val="right" w:leader="dot" w:pos="9350"/>
        </w:tabs>
        <w:rPr>
          <w:rFonts w:asciiTheme="minorHAnsi" w:eastAsiaTheme="minorEastAsia" w:hAnsiTheme="minorHAnsi" w:cstheme="minorBidi"/>
          <w:noProof/>
          <w:sz w:val="22"/>
        </w:rPr>
      </w:pPr>
      <w:hyperlink w:anchor="_Toc367700335" w:history="1">
        <w:r w:rsidRPr="00EB4666">
          <w:rPr>
            <w:rStyle w:val="Hyperlink"/>
            <w:noProof/>
          </w:rPr>
          <w:t>4.3.1 FacilityListDto</w:t>
        </w:r>
        <w:r>
          <w:rPr>
            <w:noProof/>
            <w:webHidden/>
          </w:rPr>
          <w:tab/>
        </w:r>
        <w:r>
          <w:rPr>
            <w:noProof/>
            <w:webHidden/>
          </w:rPr>
          <w:fldChar w:fldCharType="begin"/>
        </w:r>
        <w:r>
          <w:rPr>
            <w:noProof/>
            <w:webHidden/>
          </w:rPr>
          <w:instrText xml:space="preserve"> PAGEREF _Toc367700335 \h </w:instrText>
        </w:r>
        <w:r>
          <w:rPr>
            <w:noProof/>
            <w:webHidden/>
          </w:rPr>
        </w:r>
        <w:r>
          <w:rPr>
            <w:noProof/>
            <w:webHidden/>
          </w:rPr>
          <w:fldChar w:fldCharType="separate"/>
        </w:r>
        <w:r>
          <w:rPr>
            <w:noProof/>
            <w:webHidden/>
          </w:rPr>
          <w:t>31</w:t>
        </w:r>
        <w:r>
          <w:rPr>
            <w:noProof/>
            <w:webHidden/>
          </w:rPr>
          <w:fldChar w:fldCharType="end"/>
        </w:r>
      </w:hyperlink>
    </w:p>
    <w:p w14:paraId="1B18B24D" w14:textId="77777777" w:rsidR="00625F33" w:rsidRDefault="00625F33">
      <w:pPr>
        <w:pStyle w:val="TOC3"/>
        <w:tabs>
          <w:tab w:val="right" w:leader="dot" w:pos="9350"/>
        </w:tabs>
        <w:rPr>
          <w:rFonts w:asciiTheme="minorHAnsi" w:eastAsiaTheme="minorEastAsia" w:hAnsiTheme="minorHAnsi" w:cstheme="minorBidi"/>
          <w:noProof/>
          <w:sz w:val="22"/>
        </w:rPr>
      </w:pPr>
      <w:hyperlink w:anchor="_Toc367700336" w:history="1">
        <w:r w:rsidRPr="00EB4666">
          <w:rPr>
            <w:rStyle w:val="Hyperlink"/>
            <w:noProof/>
          </w:rPr>
          <w:t>4.3.2 HealthItemDto</w:t>
        </w:r>
        <w:r>
          <w:rPr>
            <w:noProof/>
            <w:webHidden/>
          </w:rPr>
          <w:tab/>
        </w:r>
        <w:r>
          <w:rPr>
            <w:noProof/>
            <w:webHidden/>
          </w:rPr>
          <w:fldChar w:fldCharType="begin"/>
        </w:r>
        <w:r>
          <w:rPr>
            <w:noProof/>
            <w:webHidden/>
          </w:rPr>
          <w:instrText xml:space="preserve"> PAGEREF _Toc367700336 \h </w:instrText>
        </w:r>
        <w:r>
          <w:rPr>
            <w:noProof/>
            <w:webHidden/>
          </w:rPr>
        </w:r>
        <w:r>
          <w:rPr>
            <w:noProof/>
            <w:webHidden/>
          </w:rPr>
          <w:fldChar w:fldCharType="separate"/>
        </w:r>
        <w:r>
          <w:rPr>
            <w:noProof/>
            <w:webHidden/>
          </w:rPr>
          <w:t>33</w:t>
        </w:r>
        <w:r>
          <w:rPr>
            <w:noProof/>
            <w:webHidden/>
          </w:rPr>
          <w:fldChar w:fldCharType="end"/>
        </w:r>
      </w:hyperlink>
    </w:p>
    <w:p w14:paraId="1D7CE427" w14:textId="77777777" w:rsidR="00625F33" w:rsidRDefault="00625F33">
      <w:pPr>
        <w:pStyle w:val="TOC3"/>
        <w:tabs>
          <w:tab w:val="right" w:leader="dot" w:pos="9350"/>
        </w:tabs>
        <w:rPr>
          <w:rFonts w:asciiTheme="minorHAnsi" w:eastAsiaTheme="minorEastAsia" w:hAnsiTheme="minorHAnsi" w:cstheme="minorBidi"/>
          <w:noProof/>
          <w:sz w:val="22"/>
        </w:rPr>
      </w:pPr>
      <w:hyperlink w:anchor="_Toc367700337" w:history="1">
        <w:r w:rsidRPr="00EB4666">
          <w:rPr>
            <w:rStyle w:val="Hyperlink"/>
            <w:noProof/>
          </w:rPr>
          <w:t>4.3.3 HealthItemListMapDto</w:t>
        </w:r>
        <w:r>
          <w:rPr>
            <w:noProof/>
            <w:webHidden/>
          </w:rPr>
          <w:tab/>
        </w:r>
        <w:r>
          <w:rPr>
            <w:noProof/>
            <w:webHidden/>
          </w:rPr>
          <w:fldChar w:fldCharType="begin"/>
        </w:r>
        <w:r>
          <w:rPr>
            <w:noProof/>
            <w:webHidden/>
          </w:rPr>
          <w:instrText xml:space="preserve"> PAGEREF _Toc367700337 \h </w:instrText>
        </w:r>
        <w:r>
          <w:rPr>
            <w:noProof/>
            <w:webHidden/>
          </w:rPr>
        </w:r>
        <w:r>
          <w:rPr>
            <w:noProof/>
            <w:webHidden/>
          </w:rPr>
          <w:fldChar w:fldCharType="separate"/>
        </w:r>
        <w:r>
          <w:rPr>
            <w:noProof/>
            <w:webHidden/>
          </w:rPr>
          <w:t>33</w:t>
        </w:r>
        <w:r>
          <w:rPr>
            <w:noProof/>
            <w:webHidden/>
          </w:rPr>
          <w:fldChar w:fldCharType="end"/>
        </w:r>
      </w:hyperlink>
    </w:p>
    <w:p w14:paraId="5B497E23" w14:textId="77777777" w:rsidR="00625F33" w:rsidRDefault="00625F33">
      <w:pPr>
        <w:pStyle w:val="TOC3"/>
        <w:tabs>
          <w:tab w:val="right" w:leader="dot" w:pos="9350"/>
        </w:tabs>
        <w:rPr>
          <w:rFonts w:asciiTheme="minorHAnsi" w:eastAsiaTheme="minorEastAsia" w:hAnsiTheme="minorHAnsi" w:cstheme="minorBidi"/>
          <w:noProof/>
          <w:sz w:val="22"/>
        </w:rPr>
      </w:pPr>
      <w:hyperlink w:anchor="_Toc367700338" w:history="1">
        <w:r w:rsidRPr="00EB4666">
          <w:rPr>
            <w:rStyle w:val="Hyperlink"/>
            <w:noProof/>
          </w:rPr>
          <w:t>4.3.4 IdmsListDto</w:t>
        </w:r>
        <w:r>
          <w:rPr>
            <w:noProof/>
            <w:webHidden/>
          </w:rPr>
          <w:tab/>
        </w:r>
        <w:r>
          <w:rPr>
            <w:noProof/>
            <w:webHidden/>
          </w:rPr>
          <w:fldChar w:fldCharType="begin"/>
        </w:r>
        <w:r>
          <w:rPr>
            <w:noProof/>
            <w:webHidden/>
          </w:rPr>
          <w:instrText xml:space="preserve"> PAGEREF _Toc367700338 \h </w:instrText>
        </w:r>
        <w:r>
          <w:rPr>
            <w:noProof/>
            <w:webHidden/>
          </w:rPr>
        </w:r>
        <w:r>
          <w:rPr>
            <w:noProof/>
            <w:webHidden/>
          </w:rPr>
          <w:fldChar w:fldCharType="separate"/>
        </w:r>
        <w:r>
          <w:rPr>
            <w:noProof/>
            <w:webHidden/>
          </w:rPr>
          <w:t>40</w:t>
        </w:r>
        <w:r>
          <w:rPr>
            <w:noProof/>
            <w:webHidden/>
          </w:rPr>
          <w:fldChar w:fldCharType="end"/>
        </w:r>
      </w:hyperlink>
    </w:p>
    <w:p w14:paraId="2D78F9FB" w14:textId="77777777" w:rsidR="00625F33" w:rsidRDefault="00625F33">
      <w:pPr>
        <w:pStyle w:val="TOC3"/>
        <w:tabs>
          <w:tab w:val="right" w:leader="dot" w:pos="9350"/>
        </w:tabs>
        <w:rPr>
          <w:rFonts w:asciiTheme="minorHAnsi" w:eastAsiaTheme="minorEastAsia" w:hAnsiTheme="minorHAnsi" w:cstheme="minorBidi"/>
          <w:noProof/>
          <w:sz w:val="22"/>
        </w:rPr>
      </w:pPr>
      <w:hyperlink w:anchor="_Toc367700339" w:history="1">
        <w:r w:rsidRPr="00EB4666">
          <w:rPr>
            <w:rStyle w:val="Hyperlink"/>
            <w:noProof/>
          </w:rPr>
          <w:t>4.3.5 JmsListenerListDto</w:t>
        </w:r>
        <w:r>
          <w:rPr>
            <w:noProof/>
            <w:webHidden/>
          </w:rPr>
          <w:tab/>
        </w:r>
        <w:r>
          <w:rPr>
            <w:noProof/>
            <w:webHidden/>
          </w:rPr>
          <w:fldChar w:fldCharType="begin"/>
        </w:r>
        <w:r>
          <w:rPr>
            <w:noProof/>
            <w:webHidden/>
          </w:rPr>
          <w:instrText xml:space="preserve"> PAGEREF _Toc367700339 \h </w:instrText>
        </w:r>
        <w:r>
          <w:rPr>
            <w:noProof/>
            <w:webHidden/>
          </w:rPr>
        </w:r>
        <w:r>
          <w:rPr>
            <w:noProof/>
            <w:webHidden/>
          </w:rPr>
          <w:fldChar w:fldCharType="separate"/>
        </w:r>
        <w:r>
          <w:rPr>
            <w:noProof/>
            <w:webHidden/>
          </w:rPr>
          <w:t>40</w:t>
        </w:r>
        <w:r>
          <w:rPr>
            <w:noProof/>
            <w:webHidden/>
          </w:rPr>
          <w:fldChar w:fldCharType="end"/>
        </w:r>
      </w:hyperlink>
    </w:p>
    <w:p w14:paraId="151ACFED" w14:textId="77777777" w:rsidR="00625F33" w:rsidRDefault="00625F33">
      <w:pPr>
        <w:pStyle w:val="TOC3"/>
        <w:tabs>
          <w:tab w:val="right" w:leader="dot" w:pos="9350"/>
        </w:tabs>
        <w:rPr>
          <w:rFonts w:asciiTheme="minorHAnsi" w:eastAsiaTheme="minorEastAsia" w:hAnsiTheme="minorHAnsi" w:cstheme="minorBidi"/>
          <w:noProof/>
          <w:sz w:val="22"/>
        </w:rPr>
      </w:pPr>
      <w:hyperlink w:anchor="_Toc367700340" w:history="1">
        <w:r w:rsidRPr="00EB4666">
          <w:rPr>
            <w:rStyle w:val="Hyperlink"/>
            <w:noProof/>
          </w:rPr>
          <w:t>4.3.6 LocationInfoListDto</w:t>
        </w:r>
        <w:r>
          <w:rPr>
            <w:noProof/>
            <w:webHidden/>
          </w:rPr>
          <w:tab/>
        </w:r>
        <w:r>
          <w:rPr>
            <w:noProof/>
            <w:webHidden/>
          </w:rPr>
          <w:fldChar w:fldCharType="begin"/>
        </w:r>
        <w:r>
          <w:rPr>
            <w:noProof/>
            <w:webHidden/>
          </w:rPr>
          <w:instrText xml:space="preserve"> PAGEREF _Toc367700340 \h </w:instrText>
        </w:r>
        <w:r>
          <w:rPr>
            <w:noProof/>
            <w:webHidden/>
          </w:rPr>
        </w:r>
        <w:r>
          <w:rPr>
            <w:noProof/>
            <w:webHidden/>
          </w:rPr>
          <w:fldChar w:fldCharType="separate"/>
        </w:r>
        <w:r>
          <w:rPr>
            <w:noProof/>
            <w:webHidden/>
          </w:rPr>
          <w:t>41</w:t>
        </w:r>
        <w:r>
          <w:rPr>
            <w:noProof/>
            <w:webHidden/>
          </w:rPr>
          <w:fldChar w:fldCharType="end"/>
        </w:r>
      </w:hyperlink>
    </w:p>
    <w:p w14:paraId="40A78459" w14:textId="77777777" w:rsidR="00625F33" w:rsidRDefault="00625F33">
      <w:pPr>
        <w:pStyle w:val="TOC3"/>
        <w:tabs>
          <w:tab w:val="right" w:leader="dot" w:pos="9350"/>
        </w:tabs>
        <w:rPr>
          <w:rFonts w:asciiTheme="minorHAnsi" w:eastAsiaTheme="minorEastAsia" w:hAnsiTheme="minorHAnsi" w:cstheme="minorBidi"/>
          <w:noProof/>
          <w:sz w:val="22"/>
        </w:rPr>
      </w:pPr>
      <w:hyperlink w:anchor="_Toc367700341" w:history="1">
        <w:r w:rsidRPr="00EB4666">
          <w:rPr>
            <w:rStyle w:val="Hyperlink"/>
            <w:noProof/>
          </w:rPr>
          <w:t>4.3.7 MsConfigDto</w:t>
        </w:r>
        <w:r>
          <w:rPr>
            <w:noProof/>
            <w:webHidden/>
          </w:rPr>
          <w:tab/>
        </w:r>
        <w:r>
          <w:rPr>
            <w:noProof/>
            <w:webHidden/>
          </w:rPr>
          <w:fldChar w:fldCharType="begin"/>
        </w:r>
        <w:r>
          <w:rPr>
            <w:noProof/>
            <w:webHidden/>
          </w:rPr>
          <w:instrText xml:space="preserve"> PAGEREF _Toc367700341 \h </w:instrText>
        </w:r>
        <w:r>
          <w:rPr>
            <w:noProof/>
            <w:webHidden/>
          </w:rPr>
        </w:r>
        <w:r>
          <w:rPr>
            <w:noProof/>
            <w:webHidden/>
          </w:rPr>
          <w:fldChar w:fldCharType="separate"/>
        </w:r>
        <w:r>
          <w:rPr>
            <w:noProof/>
            <w:webHidden/>
          </w:rPr>
          <w:t>46</w:t>
        </w:r>
        <w:r>
          <w:rPr>
            <w:noProof/>
            <w:webHidden/>
          </w:rPr>
          <w:fldChar w:fldCharType="end"/>
        </w:r>
      </w:hyperlink>
    </w:p>
    <w:p w14:paraId="758D2E95" w14:textId="77777777" w:rsidR="00625F33" w:rsidRDefault="00625F33">
      <w:pPr>
        <w:pStyle w:val="TOC3"/>
        <w:tabs>
          <w:tab w:val="right" w:leader="dot" w:pos="9350"/>
        </w:tabs>
        <w:rPr>
          <w:rFonts w:asciiTheme="minorHAnsi" w:eastAsiaTheme="minorEastAsia" w:hAnsiTheme="minorHAnsi" w:cstheme="minorBidi"/>
          <w:noProof/>
          <w:sz w:val="22"/>
        </w:rPr>
      </w:pPr>
      <w:hyperlink w:anchor="_Toc367700342" w:history="1">
        <w:r w:rsidRPr="00EB4666">
          <w:rPr>
            <w:rStyle w:val="Hyperlink"/>
            <w:noProof/>
          </w:rPr>
          <w:t>4.3.8 PerfMetricMetadataMapDto</w:t>
        </w:r>
        <w:r>
          <w:rPr>
            <w:noProof/>
            <w:webHidden/>
          </w:rPr>
          <w:tab/>
        </w:r>
        <w:r>
          <w:rPr>
            <w:noProof/>
            <w:webHidden/>
          </w:rPr>
          <w:fldChar w:fldCharType="begin"/>
        </w:r>
        <w:r>
          <w:rPr>
            <w:noProof/>
            <w:webHidden/>
          </w:rPr>
          <w:instrText xml:space="preserve"> PAGEREF _Toc367700342 \h </w:instrText>
        </w:r>
        <w:r>
          <w:rPr>
            <w:noProof/>
            <w:webHidden/>
          </w:rPr>
        </w:r>
        <w:r>
          <w:rPr>
            <w:noProof/>
            <w:webHidden/>
          </w:rPr>
          <w:fldChar w:fldCharType="separate"/>
        </w:r>
        <w:r>
          <w:rPr>
            <w:noProof/>
            <w:webHidden/>
          </w:rPr>
          <w:t>47</w:t>
        </w:r>
        <w:r>
          <w:rPr>
            <w:noProof/>
            <w:webHidden/>
          </w:rPr>
          <w:fldChar w:fldCharType="end"/>
        </w:r>
      </w:hyperlink>
    </w:p>
    <w:p w14:paraId="44410BAE" w14:textId="77777777" w:rsidR="00625F33" w:rsidRDefault="00625F33">
      <w:pPr>
        <w:pStyle w:val="TOC3"/>
        <w:tabs>
          <w:tab w:val="right" w:leader="dot" w:pos="9350"/>
        </w:tabs>
        <w:rPr>
          <w:rFonts w:asciiTheme="minorHAnsi" w:eastAsiaTheme="minorEastAsia" w:hAnsiTheme="minorHAnsi" w:cstheme="minorBidi"/>
          <w:noProof/>
          <w:sz w:val="22"/>
        </w:rPr>
      </w:pPr>
      <w:hyperlink w:anchor="_Toc367700343" w:history="1">
        <w:r w:rsidRPr="00EB4666">
          <w:rPr>
            <w:rStyle w:val="Hyperlink"/>
            <w:noProof/>
          </w:rPr>
          <w:t>4.3.9 ProblemsReportDto</w:t>
        </w:r>
        <w:r>
          <w:rPr>
            <w:noProof/>
            <w:webHidden/>
          </w:rPr>
          <w:tab/>
        </w:r>
        <w:r>
          <w:rPr>
            <w:noProof/>
            <w:webHidden/>
          </w:rPr>
          <w:fldChar w:fldCharType="begin"/>
        </w:r>
        <w:r>
          <w:rPr>
            <w:noProof/>
            <w:webHidden/>
          </w:rPr>
          <w:instrText xml:space="preserve"> PAGEREF _Toc367700343 \h </w:instrText>
        </w:r>
        <w:r>
          <w:rPr>
            <w:noProof/>
            <w:webHidden/>
          </w:rPr>
        </w:r>
        <w:r>
          <w:rPr>
            <w:noProof/>
            <w:webHidden/>
          </w:rPr>
          <w:fldChar w:fldCharType="separate"/>
        </w:r>
        <w:r>
          <w:rPr>
            <w:noProof/>
            <w:webHidden/>
          </w:rPr>
          <w:t>51</w:t>
        </w:r>
        <w:r>
          <w:rPr>
            <w:noProof/>
            <w:webHidden/>
          </w:rPr>
          <w:fldChar w:fldCharType="end"/>
        </w:r>
      </w:hyperlink>
    </w:p>
    <w:p w14:paraId="0E69EE4D" w14:textId="77777777" w:rsidR="00625F33" w:rsidRDefault="00625F33">
      <w:pPr>
        <w:pStyle w:val="TOC3"/>
        <w:tabs>
          <w:tab w:val="right" w:leader="dot" w:pos="9350"/>
        </w:tabs>
        <w:rPr>
          <w:rFonts w:asciiTheme="minorHAnsi" w:eastAsiaTheme="minorEastAsia" w:hAnsiTheme="minorHAnsi" w:cstheme="minorBidi"/>
          <w:noProof/>
          <w:sz w:val="22"/>
        </w:rPr>
      </w:pPr>
      <w:hyperlink w:anchor="_Toc367700344" w:history="1">
        <w:r w:rsidRPr="00EB4666">
          <w:rPr>
            <w:rStyle w:val="Hyperlink"/>
            <w:noProof/>
          </w:rPr>
          <w:t>4.3.10 ReaderInfo</w:t>
        </w:r>
        <w:r>
          <w:rPr>
            <w:noProof/>
            <w:webHidden/>
          </w:rPr>
          <w:tab/>
        </w:r>
        <w:r>
          <w:rPr>
            <w:noProof/>
            <w:webHidden/>
          </w:rPr>
          <w:fldChar w:fldCharType="begin"/>
        </w:r>
        <w:r>
          <w:rPr>
            <w:noProof/>
            <w:webHidden/>
          </w:rPr>
          <w:instrText xml:space="preserve"> PAGEREF _Toc367700344 \h </w:instrText>
        </w:r>
        <w:r>
          <w:rPr>
            <w:noProof/>
            <w:webHidden/>
          </w:rPr>
        </w:r>
        <w:r>
          <w:rPr>
            <w:noProof/>
            <w:webHidden/>
          </w:rPr>
          <w:fldChar w:fldCharType="separate"/>
        </w:r>
        <w:r>
          <w:rPr>
            <w:noProof/>
            <w:webHidden/>
          </w:rPr>
          <w:t>51</w:t>
        </w:r>
        <w:r>
          <w:rPr>
            <w:noProof/>
            <w:webHidden/>
          </w:rPr>
          <w:fldChar w:fldCharType="end"/>
        </w:r>
      </w:hyperlink>
    </w:p>
    <w:p w14:paraId="10E7BC85" w14:textId="77777777" w:rsidR="00625F33" w:rsidRDefault="00625F33">
      <w:pPr>
        <w:pStyle w:val="TOC3"/>
        <w:tabs>
          <w:tab w:val="right" w:leader="dot" w:pos="9350"/>
        </w:tabs>
        <w:rPr>
          <w:rFonts w:asciiTheme="minorHAnsi" w:eastAsiaTheme="minorEastAsia" w:hAnsiTheme="minorHAnsi" w:cstheme="minorBidi"/>
          <w:noProof/>
          <w:sz w:val="22"/>
        </w:rPr>
      </w:pPr>
      <w:hyperlink w:anchor="_Toc367700345" w:history="1">
        <w:r w:rsidRPr="00EB4666">
          <w:rPr>
            <w:rStyle w:val="Hyperlink"/>
            <w:noProof/>
          </w:rPr>
          <w:t>4.3.11 ReaderInfoListDto</w:t>
        </w:r>
        <w:r>
          <w:rPr>
            <w:noProof/>
            <w:webHidden/>
          </w:rPr>
          <w:tab/>
        </w:r>
        <w:r>
          <w:rPr>
            <w:noProof/>
            <w:webHidden/>
          </w:rPr>
          <w:fldChar w:fldCharType="begin"/>
        </w:r>
        <w:r>
          <w:rPr>
            <w:noProof/>
            <w:webHidden/>
          </w:rPr>
          <w:instrText xml:space="preserve"> PAGEREF _Toc367700345 \h </w:instrText>
        </w:r>
        <w:r>
          <w:rPr>
            <w:noProof/>
            <w:webHidden/>
          </w:rPr>
        </w:r>
        <w:r>
          <w:rPr>
            <w:noProof/>
            <w:webHidden/>
          </w:rPr>
          <w:fldChar w:fldCharType="separate"/>
        </w:r>
        <w:r>
          <w:rPr>
            <w:noProof/>
            <w:webHidden/>
          </w:rPr>
          <w:t>52</w:t>
        </w:r>
        <w:r>
          <w:rPr>
            <w:noProof/>
            <w:webHidden/>
          </w:rPr>
          <w:fldChar w:fldCharType="end"/>
        </w:r>
      </w:hyperlink>
    </w:p>
    <w:p w14:paraId="2537E4CD" w14:textId="77777777" w:rsidR="00625F33" w:rsidRDefault="00625F33">
      <w:pPr>
        <w:pStyle w:val="TOC3"/>
        <w:tabs>
          <w:tab w:val="right" w:leader="dot" w:pos="9350"/>
        </w:tabs>
        <w:rPr>
          <w:rFonts w:asciiTheme="minorHAnsi" w:eastAsiaTheme="minorEastAsia" w:hAnsiTheme="minorHAnsi" w:cstheme="minorBidi"/>
          <w:noProof/>
          <w:sz w:val="22"/>
        </w:rPr>
      </w:pPr>
      <w:hyperlink w:anchor="_Toc367700346" w:history="1">
        <w:r w:rsidRPr="00EB4666">
          <w:rPr>
            <w:rStyle w:val="Hyperlink"/>
            <w:noProof/>
          </w:rPr>
          <w:t>4.3.12 ReaderLocationInfo</w:t>
        </w:r>
        <w:r>
          <w:rPr>
            <w:noProof/>
            <w:webHidden/>
          </w:rPr>
          <w:tab/>
        </w:r>
        <w:r>
          <w:rPr>
            <w:noProof/>
            <w:webHidden/>
          </w:rPr>
          <w:fldChar w:fldCharType="begin"/>
        </w:r>
        <w:r>
          <w:rPr>
            <w:noProof/>
            <w:webHidden/>
          </w:rPr>
          <w:instrText xml:space="preserve"> PAGEREF _Toc367700346 \h </w:instrText>
        </w:r>
        <w:r>
          <w:rPr>
            <w:noProof/>
            <w:webHidden/>
          </w:rPr>
        </w:r>
        <w:r>
          <w:rPr>
            <w:noProof/>
            <w:webHidden/>
          </w:rPr>
          <w:fldChar w:fldCharType="separate"/>
        </w:r>
        <w:r>
          <w:rPr>
            <w:noProof/>
            <w:webHidden/>
          </w:rPr>
          <w:t>54</w:t>
        </w:r>
        <w:r>
          <w:rPr>
            <w:noProof/>
            <w:webHidden/>
          </w:rPr>
          <w:fldChar w:fldCharType="end"/>
        </w:r>
      </w:hyperlink>
    </w:p>
    <w:p w14:paraId="6C5165EF" w14:textId="77777777" w:rsidR="00625F33" w:rsidRDefault="00625F33">
      <w:pPr>
        <w:pStyle w:val="TOC3"/>
        <w:tabs>
          <w:tab w:val="right" w:leader="dot" w:pos="9350"/>
        </w:tabs>
        <w:rPr>
          <w:rFonts w:asciiTheme="minorHAnsi" w:eastAsiaTheme="minorEastAsia" w:hAnsiTheme="minorHAnsi" w:cstheme="minorBidi"/>
          <w:noProof/>
          <w:sz w:val="22"/>
        </w:rPr>
      </w:pPr>
      <w:hyperlink w:anchor="_Toc367700347" w:history="1">
        <w:r w:rsidRPr="00EB4666">
          <w:rPr>
            <w:rStyle w:val="Hyperlink"/>
            <w:noProof/>
          </w:rPr>
          <w:t>4.3.13 XbrcConfigListMapDto</w:t>
        </w:r>
        <w:r>
          <w:rPr>
            <w:noProof/>
            <w:webHidden/>
          </w:rPr>
          <w:tab/>
        </w:r>
        <w:r>
          <w:rPr>
            <w:noProof/>
            <w:webHidden/>
          </w:rPr>
          <w:fldChar w:fldCharType="begin"/>
        </w:r>
        <w:r>
          <w:rPr>
            <w:noProof/>
            <w:webHidden/>
          </w:rPr>
          <w:instrText xml:space="preserve"> PAGEREF _Toc367700347 \h </w:instrText>
        </w:r>
        <w:r>
          <w:rPr>
            <w:noProof/>
            <w:webHidden/>
          </w:rPr>
        </w:r>
        <w:r>
          <w:rPr>
            <w:noProof/>
            <w:webHidden/>
          </w:rPr>
          <w:fldChar w:fldCharType="separate"/>
        </w:r>
        <w:r>
          <w:rPr>
            <w:noProof/>
            <w:webHidden/>
          </w:rPr>
          <w:t>58</w:t>
        </w:r>
        <w:r>
          <w:rPr>
            <w:noProof/>
            <w:webHidden/>
          </w:rPr>
          <w:fldChar w:fldCharType="end"/>
        </w:r>
      </w:hyperlink>
    </w:p>
    <w:p w14:paraId="09C07D62" w14:textId="77777777" w:rsidR="00625F33" w:rsidRDefault="00625F33">
      <w:pPr>
        <w:pStyle w:val="TOC3"/>
        <w:tabs>
          <w:tab w:val="right" w:leader="dot" w:pos="9350"/>
        </w:tabs>
        <w:rPr>
          <w:rFonts w:asciiTheme="minorHAnsi" w:eastAsiaTheme="minorEastAsia" w:hAnsiTheme="minorHAnsi" w:cstheme="minorBidi"/>
          <w:noProof/>
          <w:sz w:val="22"/>
        </w:rPr>
      </w:pPr>
      <w:hyperlink w:anchor="_Toc367700348" w:history="1">
        <w:r w:rsidRPr="00EB4666">
          <w:rPr>
            <w:rStyle w:val="Hyperlink"/>
            <w:noProof/>
          </w:rPr>
          <w:t>4.3.14 XbrcConfiguration</w:t>
        </w:r>
        <w:r>
          <w:rPr>
            <w:noProof/>
            <w:webHidden/>
          </w:rPr>
          <w:tab/>
        </w:r>
        <w:r>
          <w:rPr>
            <w:noProof/>
            <w:webHidden/>
          </w:rPr>
          <w:fldChar w:fldCharType="begin"/>
        </w:r>
        <w:r>
          <w:rPr>
            <w:noProof/>
            <w:webHidden/>
          </w:rPr>
          <w:instrText xml:space="preserve"> PAGEREF _Toc367700348 \h </w:instrText>
        </w:r>
        <w:r>
          <w:rPr>
            <w:noProof/>
            <w:webHidden/>
          </w:rPr>
        </w:r>
        <w:r>
          <w:rPr>
            <w:noProof/>
            <w:webHidden/>
          </w:rPr>
          <w:fldChar w:fldCharType="separate"/>
        </w:r>
        <w:r>
          <w:rPr>
            <w:noProof/>
            <w:webHidden/>
          </w:rPr>
          <w:t>64</w:t>
        </w:r>
        <w:r>
          <w:rPr>
            <w:noProof/>
            <w:webHidden/>
          </w:rPr>
          <w:fldChar w:fldCharType="end"/>
        </w:r>
      </w:hyperlink>
    </w:p>
    <w:p w14:paraId="3896E04F" w14:textId="77777777" w:rsidR="00625F33" w:rsidRDefault="00625F33">
      <w:pPr>
        <w:pStyle w:val="TOC3"/>
        <w:tabs>
          <w:tab w:val="right" w:leader="dot" w:pos="9350"/>
        </w:tabs>
        <w:rPr>
          <w:rFonts w:asciiTheme="minorHAnsi" w:eastAsiaTheme="minorEastAsia" w:hAnsiTheme="minorHAnsi" w:cstheme="minorBidi"/>
          <w:noProof/>
          <w:sz w:val="22"/>
        </w:rPr>
      </w:pPr>
      <w:hyperlink w:anchor="_Toc367700349" w:history="1">
        <w:r w:rsidRPr="00EB4666">
          <w:rPr>
            <w:rStyle w:val="Hyperlink"/>
            <w:noProof/>
          </w:rPr>
          <w:t>4.3.15 XbrcConfigurationListDto</w:t>
        </w:r>
        <w:r>
          <w:rPr>
            <w:noProof/>
            <w:webHidden/>
          </w:rPr>
          <w:tab/>
        </w:r>
        <w:r>
          <w:rPr>
            <w:noProof/>
            <w:webHidden/>
          </w:rPr>
          <w:fldChar w:fldCharType="begin"/>
        </w:r>
        <w:r>
          <w:rPr>
            <w:noProof/>
            <w:webHidden/>
          </w:rPr>
          <w:instrText xml:space="preserve"> PAGEREF _Toc367700349 \h </w:instrText>
        </w:r>
        <w:r>
          <w:rPr>
            <w:noProof/>
            <w:webHidden/>
          </w:rPr>
        </w:r>
        <w:r>
          <w:rPr>
            <w:noProof/>
            <w:webHidden/>
          </w:rPr>
          <w:fldChar w:fldCharType="separate"/>
        </w:r>
        <w:r>
          <w:rPr>
            <w:noProof/>
            <w:webHidden/>
          </w:rPr>
          <w:t>76</w:t>
        </w:r>
        <w:r>
          <w:rPr>
            <w:noProof/>
            <w:webHidden/>
          </w:rPr>
          <w:fldChar w:fldCharType="end"/>
        </w:r>
      </w:hyperlink>
    </w:p>
    <w:p w14:paraId="0F280A06" w14:textId="77777777" w:rsidR="00625F33" w:rsidRDefault="00625F33">
      <w:pPr>
        <w:pStyle w:val="TOC3"/>
        <w:tabs>
          <w:tab w:val="right" w:leader="dot" w:pos="9350"/>
        </w:tabs>
        <w:rPr>
          <w:rFonts w:asciiTheme="minorHAnsi" w:eastAsiaTheme="minorEastAsia" w:hAnsiTheme="minorHAnsi" w:cstheme="minorBidi"/>
          <w:noProof/>
          <w:sz w:val="22"/>
        </w:rPr>
      </w:pPr>
      <w:hyperlink w:anchor="_Toc367700350" w:history="1">
        <w:r w:rsidRPr="00EB4666">
          <w:rPr>
            <w:rStyle w:val="Hyperlink"/>
            <w:noProof/>
          </w:rPr>
          <w:t>4.3.16 XbrcDto</w:t>
        </w:r>
        <w:r>
          <w:rPr>
            <w:noProof/>
            <w:webHidden/>
          </w:rPr>
          <w:tab/>
        </w:r>
        <w:r>
          <w:rPr>
            <w:noProof/>
            <w:webHidden/>
          </w:rPr>
          <w:fldChar w:fldCharType="begin"/>
        </w:r>
        <w:r>
          <w:rPr>
            <w:noProof/>
            <w:webHidden/>
          </w:rPr>
          <w:instrText xml:space="preserve"> PAGEREF _Toc367700350 \h </w:instrText>
        </w:r>
        <w:r>
          <w:rPr>
            <w:noProof/>
            <w:webHidden/>
          </w:rPr>
        </w:r>
        <w:r>
          <w:rPr>
            <w:noProof/>
            <w:webHidden/>
          </w:rPr>
          <w:fldChar w:fldCharType="separate"/>
        </w:r>
        <w:r>
          <w:rPr>
            <w:noProof/>
            <w:webHidden/>
          </w:rPr>
          <w:t>77</w:t>
        </w:r>
        <w:r>
          <w:rPr>
            <w:noProof/>
            <w:webHidden/>
          </w:rPr>
          <w:fldChar w:fldCharType="end"/>
        </w:r>
      </w:hyperlink>
    </w:p>
    <w:p w14:paraId="0E153B0F" w14:textId="77777777" w:rsidR="00625F33" w:rsidRDefault="00625F33">
      <w:pPr>
        <w:pStyle w:val="TOC3"/>
        <w:tabs>
          <w:tab w:val="right" w:leader="dot" w:pos="9350"/>
        </w:tabs>
        <w:rPr>
          <w:rFonts w:asciiTheme="minorHAnsi" w:eastAsiaTheme="minorEastAsia" w:hAnsiTheme="minorHAnsi" w:cstheme="minorBidi"/>
          <w:noProof/>
          <w:sz w:val="22"/>
        </w:rPr>
      </w:pPr>
      <w:hyperlink w:anchor="_Toc367700351" w:history="1">
        <w:r w:rsidRPr="00EB4666">
          <w:rPr>
            <w:rStyle w:val="Hyperlink"/>
            <w:noProof/>
          </w:rPr>
          <w:t>4.3.17 XbrcListDto</w:t>
        </w:r>
        <w:r>
          <w:rPr>
            <w:noProof/>
            <w:webHidden/>
          </w:rPr>
          <w:tab/>
        </w:r>
        <w:r>
          <w:rPr>
            <w:noProof/>
            <w:webHidden/>
          </w:rPr>
          <w:fldChar w:fldCharType="begin"/>
        </w:r>
        <w:r>
          <w:rPr>
            <w:noProof/>
            <w:webHidden/>
          </w:rPr>
          <w:instrText xml:space="preserve"> PAGEREF _Toc367700351 \h </w:instrText>
        </w:r>
        <w:r>
          <w:rPr>
            <w:noProof/>
            <w:webHidden/>
          </w:rPr>
        </w:r>
        <w:r>
          <w:rPr>
            <w:noProof/>
            <w:webHidden/>
          </w:rPr>
          <w:fldChar w:fldCharType="separate"/>
        </w:r>
        <w:r>
          <w:rPr>
            <w:noProof/>
            <w:webHidden/>
          </w:rPr>
          <w:t>78</w:t>
        </w:r>
        <w:r>
          <w:rPr>
            <w:noProof/>
            <w:webHidden/>
          </w:rPr>
          <w:fldChar w:fldCharType="end"/>
        </w:r>
      </w:hyperlink>
    </w:p>
    <w:p w14:paraId="5F876EBC" w14:textId="77777777" w:rsidR="00625F33" w:rsidRDefault="00625F33">
      <w:pPr>
        <w:pStyle w:val="TOC3"/>
        <w:tabs>
          <w:tab w:val="right" w:leader="dot" w:pos="9350"/>
        </w:tabs>
        <w:rPr>
          <w:rFonts w:asciiTheme="minorHAnsi" w:eastAsiaTheme="minorEastAsia" w:hAnsiTheme="minorHAnsi" w:cstheme="minorBidi"/>
          <w:noProof/>
          <w:sz w:val="22"/>
        </w:rPr>
      </w:pPr>
      <w:hyperlink w:anchor="_Toc367700352" w:history="1">
        <w:r w:rsidRPr="00EB4666">
          <w:rPr>
            <w:rStyle w:val="Hyperlink"/>
            <w:noProof/>
          </w:rPr>
          <w:t>4.3.18 XbrmsConfigDto</w:t>
        </w:r>
        <w:r>
          <w:rPr>
            <w:noProof/>
            <w:webHidden/>
          </w:rPr>
          <w:tab/>
        </w:r>
        <w:r>
          <w:rPr>
            <w:noProof/>
            <w:webHidden/>
          </w:rPr>
          <w:fldChar w:fldCharType="begin"/>
        </w:r>
        <w:r>
          <w:rPr>
            <w:noProof/>
            <w:webHidden/>
          </w:rPr>
          <w:instrText xml:space="preserve"> PAGEREF _Toc367700352 \h </w:instrText>
        </w:r>
        <w:r>
          <w:rPr>
            <w:noProof/>
            <w:webHidden/>
          </w:rPr>
        </w:r>
        <w:r>
          <w:rPr>
            <w:noProof/>
            <w:webHidden/>
          </w:rPr>
          <w:fldChar w:fldCharType="separate"/>
        </w:r>
        <w:r>
          <w:rPr>
            <w:noProof/>
            <w:webHidden/>
          </w:rPr>
          <w:t>82</w:t>
        </w:r>
        <w:r>
          <w:rPr>
            <w:noProof/>
            <w:webHidden/>
          </w:rPr>
          <w:fldChar w:fldCharType="end"/>
        </w:r>
      </w:hyperlink>
    </w:p>
    <w:p w14:paraId="69B01CA7" w14:textId="77777777" w:rsidR="00625F33" w:rsidRDefault="00625F33">
      <w:pPr>
        <w:pStyle w:val="TOC3"/>
        <w:tabs>
          <w:tab w:val="right" w:leader="dot" w:pos="9350"/>
        </w:tabs>
        <w:rPr>
          <w:rFonts w:asciiTheme="minorHAnsi" w:eastAsiaTheme="minorEastAsia" w:hAnsiTheme="minorHAnsi" w:cstheme="minorBidi"/>
          <w:noProof/>
          <w:sz w:val="22"/>
        </w:rPr>
      </w:pPr>
      <w:hyperlink w:anchor="_Toc367700353" w:history="1">
        <w:r w:rsidRPr="00EB4666">
          <w:rPr>
            <w:rStyle w:val="Hyperlink"/>
            <w:noProof/>
          </w:rPr>
          <w:t>4.3.19 XbrmsStatusDto</w:t>
        </w:r>
        <w:r>
          <w:rPr>
            <w:noProof/>
            <w:webHidden/>
          </w:rPr>
          <w:tab/>
        </w:r>
        <w:r>
          <w:rPr>
            <w:noProof/>
            <w:webHidden/>
          </w:rPr>
          <w:fldChar w:fldCharType="begin"/>
        </w:r>
        <w:r>
          <w:rPr>
            <w:noProof/>
            <w:webHidden/>
          </w:rPr>
          <w:instrText xml:space="preserve"> PAGEREF _Toc367700353 \h </w:instrText>
        </w:r>
        <w:r>
          <w:rPr>
            <w:noProof/>
            <w:webHidden/>
          </w:rPr>
        </w:r>
        <w:r>
          <w:rPr>
            <w:noProof/>
            <w:webHidden/>
          </w:rPr>
          <w:fldChar w:fldCharType="separate"/>
        </w:r>
        <w:r>
          <w:rPr>
            <w:noProof/>
            <w:webHidden/>
          </w:rPr>
          <w:t>82</w:t>
        </w:r>
        <w:r>
          <w:rPr>
            <w:noProof/>
            <w:webHidden/>
          </w:rPr>
          <w:fldChar w:fldCharType="end"/>
        </w:r>
      </w:hyperlink>
    </w:p>
    <w:p w14:paraId="24482443" w14:textId="77777777" w:rsidR="00625F33" w:rsidRDefault="00625F33">
      <w:pPr>
        <w:pStyle w:val="TOC3"/>
        <w:tabs>
          <w:tab w:val="right" w:leader="dot" w:pos="9350"/>
        </w:tabs>
        <w:rPr>
          <w:rFonts w:asciiTheme="minorHAnsi" w:eastAsiaTheme="minorEastAsia" w:hAnsiTheme="minorHAnsi" w:cstheme="minorBidi"/>
          <w:noProof/>
          <w:sz w:val="22"/>
        </w:rPr>
      </w:pPr>
      <w:hyperlink w:anchor="_Toc367700354" w:history="1">
        <w:r w:rsidRPr="00EB4666">
          <w:rPr>
            <w:rStyle w:val="Hyperlink"/>
            <w:noProof/>
          </w:rPr>
          <w:t>4.3.20 XbrcConfig</w:t>
        </w:r>
        <w:r>
          <w:rPr>
            <w:noProof/>
            <w:webHidden/>
          </w:rPr>
          <w:tab/>
        </w:r>
        <w:r>
          <w:rPr>
            <w:noProof/>
            <w:webHidden/>
          </w:rPr>
          <w:fldChar w:fldCharType="begin"/>
        </w:r>
        <w:r>
          <w:rPr>
            <w:noProof/>
            <w:webHidden/>
          </w:rPr>
          <w:instrText xml:space="preserve"> PAGEREF _Toc367700354 \h </w:instrText>
        </w:r>
        <w:r>
          <w:rPr>
            <w:noProof/>
            <w:webHidden/>
          </w:rPr>
        </w:r>
        <w:r>
          <w:rPr>
            <w:noProof/>
            <w:webHidden/>
          </w:rPr>
          <w:fldChar w:fldCharType="separate"/>
        </w:r>
        <w:r>
          <w:rPr>
            <w:noProof/>
            <w:webHidden/>
          </w:rPr>
          <w:t>83</w:t>
        </w:r>
        <w:r>
          <w:rPr>
            <w:noProof/>
            <w:webHidden/>
          </w:rPr>
          <w:fldChar w:fldCharType="end"/>
        </w:r>
      </w:hyperlink>
    </w:p>
    <w:p w14:paraId="397BEF3F" w14:textId="77777777" w:rsidR="00984F0E" w:rsidRDefault="003C7C80" w:rsidP="00044632">
      <w:r>
        <w:fldChar w:fldCharType="end"/>
      </w:r>
    </w:p>
    <w:p w14:paraId="397BEF40" w14:textId="77777777" w:rsidR="00984F0E" w:rsidRDefault="00984F0E">
      <w:pPr>
        <w:spacing w:after="0" w:line="240" w:lineRule="auto"/>
      </w:pPr>
      <w:r>
        <w:br w:type="page"/>
      </w:r>
    </w:p>
    <w:p w14:paraId="397BEF41" w14:textId="77777777" w:rsidR="00496A96" w:rsidRPr="00187A6B" w:rsidRDefault="00496A96" w:rsidP="00044632"/>
    <w:p w14:paraId="397BEF42" w14:textId="77777777" w:rsidR="003860E4" w:rsidRDefault="002837F4" w:rsidP="00496A96">
      <w:pPr>
        <w:pStyle w:val="Heading1"/>
      </w:pPr>
      <w:bookmarkStart w:id="1" w:name="_Toc367700268"/>
      <w:r>
        <w:t>Introduction</w:t>
      </w:r>
      <w:bookmarkEnd w:id="1"/>
    </w:p>
    <w:p w14:paraId="397BEF43" w14:textId="77777777" w:rsidR="00C12077" w:rsidRPr="00C12077" w:rsidRDefault="00C12077" w:rsidP="00C12077">
      <w:r>
        <w:t xml:space="preserve">Please note that throughout this document page names are highlighted in </w:t>
      </w:r>
      <w:r w:rsidRPr="00C12077">
        <w:rPr>
          <w:b/>
        </w:rPr>
        <w:t>bold</w:t>
      </w:r>
      <w:r>
        <w:t xml:space="preserve"> while page element names are in </w:t>
      </w:r>
      <w:r w:rsidRPr="00C12077">
        <w:rPr>
          <w:i/>
        </w:rPr>
        <w:t>italic</w:t>
      </w:r>
      <w:r>
        <w:t>.</w:t>
      </w:r>
    </w:p>
    <w:p w14:paraId="397BEF44" w14:textId="77777777" w:rsidR="002837F4" w:rsidRDefault="002837F4" w:rsidP="002837F4">
      <w:pPr>
        <w:pStyle w:val="Heading2"/>
      </w:pPr>
      <w:bookmarkStart w:id="2" w:name="_Toc367700269"/>
      <w:r>
        <w:t>Purpose</w:t>
      </w:r>
      <w:bookmarkEnd w:id="2"/>
    </w:p>
    <w:p w14:paraId="397BEF45" w14:textId="77777777" w:rsidR="00984F0E" w:rsidRDefault="00984F0E" w:rsidP="00984F0E">
      <w:pPr>
        <w:ind w:left="360"/>
      </w:pPr>
      <w:r w:rsidRPr="00522284">
        <w:t xml:space="preserve">The </w:t>
      </w:r>
      <w:r>
        <w:t>xBRMS</w:t>
      </w:r>
      <w:r w:rsidRPr="00522284">
        <w:t xml:space="preserve"> </w:t>
      </w:r>
      <w:r>
        <w:t>(Web Service) Interface Control Document describes how the xBRMS Tomcat application, communicates with other component</w:t>
      </w:r>
      <w:r w:rsidR="008A6889">
        <w:t>s</w:t>
      </w:r>
      <w:r>
        <w:t xml:space="preserve"> of the Disney Next Generation Experience (NGE)</w:t>
      </w:r>
      <w:r w:rsidRPr="00522284">
        <w:t>.</w:t>
      </w:r>
      <w:r>
        <w:t xml:space="preserve"> </w:t>
      </w:r>
    </w:p>
    <w:p w14:paraId="397BEF46" w14:textId="77777777" w:rsidR="00984F0E" w:rsidRDefault="00984F0E" w:rsidP="00984F0E">
      <w:pPr>
        <w:ind w:left="360"/>
      </w:pPr>
      <w:r>
        <w:t xml:space="preserve">From the perspective of other components </w:t>
      </w:r>
      <w:r w:rsidR="008A6889">
        <w:t>needing</w:t>
      </w:r>
      <w:r>
        <w:t xml:space="preserve"> to interact with the </w:t>
      </w:r>
      <w:r w:rsidR="008A6889">
        <w:t>xBRMS, this document serves as the</w:t>
      </w:r>
      <w:r>
        <w:t xml:space="preserve"> documentation of the xBRMS application programming interface (API).</w:t>
      </w:r>
    </w:p>
    <w:p w14:paraId="397BEF47" w14:textId="77777777" w:rsidR="00984F0E" w:rsidRDefault="00984F0E" w:rsidP="00984F0E">
      <w:pPr>
        <w:pStyle w:val="Heading2"/>
      </w:pPr>
      <w:bookmarkStart w:id="3" w:name="_Toc367700270"/>
      <w:r>
        <w:t>Definitions</w:t>
      </w:r>
      <w:bookmarkEnd w:id="3"/>
    </w:p>
    <w:tbl>
      <w:tblPr>
        <w:tblStyle w:val="TableGrid"/>
        <w:tblW w:w="0" w:type="auto"/>
        <w:tblInd w:w="36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4595"/>
        <w:gridCol w:w="4621"/>
      </w:tblGrid>
      <w:tr w:rsidR="00984F0E" w14:paraId="397BEF4A" w14:textId="77777777" w:rsidTr="00984F0E">
        <w:tc>
          <w:tcPr>
            <w:tcW w:w="4595" w:type="dxa"/>
            <w:shd w:val="clear" w:color="auto" w:fill="B8CCE4" w:themeFill="accent1" w:themeFillTint="66"/>
          </w:tcPr>
          <w:p w14:paraId="397BEF48" w14:textId="77777777" w:rsidR="00984F0E" w:rsidRPr="00A0472D" w:rsidRDefault="00984F0E" w:rsidP="00B40440">
            <w:pPr>
              <w:jc w:val="center"/>
              <w:rPr>
                <w:b/>
              </w:rPr>
            </w:pPr>
            <w:r>
              <w:rPr>
                <w:b/>
              </w:rPr>
              <w:t>Term</w:t>
            </w:r>
          </w:p>
        </w:tc>
        <w:tc>
          <w:tcPr>
            <w:tcW w:w="4621" w:type="dxa"/>
            <w:shd w:val="clear" w:color="auto" w:fill="B8CCE4" w:themeFill="accent1" w:themeFillTint="66"/>
          </w:tcPr>
          <w:p w14:paraId="397BEF49" w14:textId="77777777" w:rsidR="00984F0E" w:rsidRPr="00A0472D" w:rsidRDefault="00984F0E" w:rsidP="00B40440">
            <w:pPr>
              <w:jc w:val="center"/>
              <w:rPr>
                <w:b/>
              </w:rPr>
            </w:pPr>
            <w:r w:rsidRPr="00A0472D">
              <w:rPr>
                <w:b/>
              </w:rPr>
              <w:t>Definition</w:t>
            </w:r>
          </w:p>
        </w:tc>
      </w:tr>
      <w:tr w:rsidR="00984F0E" w14:paraId="397BEF4D" w14:textId="77777777" w:rsidTr="00984F0E">
        <w:tc>
          <w:tcPr>
            <w:tcW w:w="4595" w:type="dxa"/>
          </w:tcPr>
          <w:p w14:paraId="397BEF4B" w14:textId="77777777" w:rsidR="00984F0E" w:rsidRDefault="00984F0E" w:rsidP="00B40440">
            <w:r>
              <w:t>xBRMS</w:t>
            </w:r>
          </w:p>
        </w:tc>
        <w:tc>
          <w:tcPr>
            <w:tcW w:w="4621" w:type="dxa"/>
          </w:tcPr>
          <w:p w14:paraId="397BEF4C" w14:textId="77777777" w:rsidR="00984F0E" w:rsidRDefault="00984F0E" w:rsidP="00B40440">
            <w:r>
              <w:t>xBand Reader Management System</w:t>
            </w:r>
          </w:p>
        </w:tc>
      </w:tr>
      <w:tr w:rsidR="00984F0E" w14:paraId="397BEF50" w14:textId="77777777" w:rsidTr="00984F0E">
        <w:tc>
          <w:tcPr>
            <w:tcW w:w="4595" w:type="dxa"/>
          </w:tcPr>
          <w:p w14:paraId="397BEF4E" w14:textId="77777777" w:rsidR="00984F0E" w:rsidRDefault="00984F0E" w:rsidP="00B40440">
            <w:r>
              <w:t>xBRC</w:t>
            </w:r>
          </w:p>
        </w:tc>
        <w:tc>
          <w:tcPr>
            <w:tcW w:w="4621" w:type="dxa"/>
          </w:tcPr>
          <w:p w14:paraId="397BEF4F" w14:textId="77777777" w:rsidR="00984F0E" w:rsidRDefault="00984F0E" w:rsidP="00B40440">
            <w:r>
              <w:t>xBand Reader Controller</w:t>
            </w:r>
          </w:p>
        </w:tc>
      </w:tr>
    </w:tbl>
    <w:p w14:paraId="397BEF51" w14:textId="77777777" w:rsidR="00984F0E" w:rsidRDefault="00984F0E" w:rsidP="00984F0E">
      <w:pPr>
        <w:ind w:left="360"/>
      </w:pPr>
      <w:r>
        <w:br w:type="page"/>
      </w:r>
    </w:p>
    <w:p w14:paraId="397BEF52" w14:textId="77777777" w:rsidR="00984F0E" w:rsidRDefault="00984F0E" w:rsidP="00984F0E">
      <w:pPr>
        <w:pStyle w:val="Heading1"/>
        <w:sectPr w:rsidR="00984F0E" w:rsidSect="007E31AD">
          <w:headerReference w:type="default" r:id="rId12"/>
          <w:footerReference w:type="default" r:id="rId13"/>
          <w:pgSz w:w="12240" w:h="15840"/>
          <w:pgMar w:top="1440" w:right="1440" w:bottom="1440" w:left="1440" w:header="720" w:footer="720" w:gutter="0"/>
          <w:cols w:space="720"/>
          <w:docGrid w:linePitch="360"/>
        </w:sectPr>
      </w:pPr>
    </w:p>
    <w:p w14:paraId="397BEF53" w14:textId="77777777" w:rsidR="00984F0E" w:rsidRDefault="00984F0E" w:rsidP="00984F0E">
      <w:pPr>
        <w:ind w:left="360"/>
      </w:pPr>
    </w:p>
    <w:p w14:paraId="397BEF60" w14:textId="77777777" w:rsidR="00B40440" w:rsidRDefault="00B40440" w:rsidP="00B40440">
      <w:pPr>
        <w:pStyle w:val="Heading1"/>
      </w:pPr>
      <w:bookmarkStart w:id="4" w:name="_Toc367700271"/>
      <w:r>
        <w:t>xBRMS Interfaces</w:t>
      </w:r>
      <w:bookmarkEnd w:id="4"/>
    </w:p>
    <w:p w14:paraId="397BEF61" w14:textId="77777777" w:rsidR="00984F0E" w:rsidRDefault="00B40440" w:rsidP="00984F0E">
      <w:pPr>
        <w:ind w:left="360"/>
      </w:pPr>
      <w:r>
        <w:t>The xBRMS interfaces with various components:</w:t>
      </w:r>
    </w:p>
    <w:p w14:paraId="1C13E27D" w14:textId="55F476F4" w:rsidR="008338EA" w:rsidRDefault="00E72D18" w:rsidP="008338EA">
      <w:pPr>
        <w:keepNext/>
        <w:ind w:left="360"/>
        <w:jc w:val="center"/>
      </w:pPr>
      <w:r>
        <w:rPr>
          <w:noProof/>
        </w:rPr>
        <w:drawing>
          <wp:inline distT="0" distB="0" distL="0" distR="0" wp14:anchorId="1E845718" wp14:editId="6F9BED20">
            <wp:extent cx="5943600" cy="38150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siteStructureDiagram1.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815080"/>
                    </a:xfrm>
                    <a:prstGeom prst="rect">
                      <a:avLst/>
                    </a:prstGeom>
                  </pic:spPr>
                </pic:pic>
              </a:graphicData>
            </a:graphic>
          </wp:inline>
        </w:drawing>
      </w:r>
    </w:p>
    <w:p w14:paraId="41E491E1" w14:textId="4A675B2B" w:rsidR="008338EA" w:rsidRDefault="008338EA" w:rsidP="008338EA">
      <w:pPr>
        <w:pStyle w:val="Caption"/>
        <w:jc w:val="center"/>
      </w:pPr>
      <w:r>
        <w:t xml:space="preserve">Figure </w:t>
      </w:r>
      <w:fldSimple w:instr=" SEQ Figure \* ARABIC ">
        <w:r>
          <w:rPr>
            <w:noProof/>
          </w:rPr>
          <w:t>1</w:t>
        </w:r>
      </w:fldSimple>
      <w:r>
        <w:t xml:space="preserve"> - </w:t>
      </w:r>
      <w:r w:rsidRPr="0061670B">
        <w:t>xBRMS Interfaces</w:t>
      </w:r>
    </w:p>
    <w:p w14:paraId="231EB21D" w14:textId="77777777" w:rsidR="005A3DB9" w:rsidRPr="005A3DB9" w:rsidRDefault="005A3DB9" w:rsidP="005A3DB9"/>
    <w:p w14:paraId="397BEF64" w14:textId="77777777" w:rsidR="006A1357" w:rsidRDefault="00B40440" w:rsidP="003860E4">
      <w:pPr>
        <w:pStyle w:val="Heading2"/>
      </w:pPr>
      <w:bookmarkStart w:id="5" w:name="_Toc367700272"/>
      <w:r>
        <w:t>Monitoring Interface</w:t>
      </w:r>
      <w:bookmarkEnd w:id="5"/>
    </w:p>
    <w:p w14:paraId="397BEF65" w14:textId="77777777" w:rsidR="00B40440" w:rsidRDefault="00B40440" w:rsidP="00B40440">
      <w:pPr>
        <w:pStyle w:val="H2Body"/>
      </w:pPr>
      <w:r>
        <w:t xml:space="preserve">The xBRMS Monitoring Interface allows xBRMS to monitor the health of various system components. Two communication channels are used, HTTP and JMS (Java Message Queue). The JMS channel is used by the xBRMS to subscribe to the discovery message sent out by the xBRC. This allows for automatic discovery of all xBRC installations on the network. The HTTP channel is used to periodically query the status of any monitored applications. </w:t>
      </w:r>
    </w:p>
    <w:p w14:paraId="397BEF66" w14:textId="77777777" w:rsidR="00B40440" w:rsidRDefault="00B40440" w:rsidP="00B40440">
      <w:pPr>
        <w:pStyle w:val="H2Body"/>
      </w:pPr>
      <w:r>
        <w:t>The xBRMS is capable of monitoring diverse applications. Each new monitored application is added to the xBRMS by subclassing a HealthItem Java class. The HealthItem implementation communicates via HTTP or other protocol with the monitored application to obtain the status of the application. The XBRC and IDMS use the HTTP /status call for this purpose.</w:t>
      </w:r>
    </w:p>
    <w:p w14:paraId="397BEF6A" w14:textId="6049EE46" w:rsidR="002837F4" w:rsidRDefault="00E72D18" w:rsidP="00494632">
      <w:pPr>
        <w:pStyle w:val="Heading2"/>
      </w:pPr>
      <w:bookmarkStart w:id="6" w:name="_Toc367700273"/>
      <w:r>
        <w:lastRenderedPageBreak/>
        <w:t xml:space="preserve">REST </w:t>
      </w:r>
      <w:r w:rsidR="00B40440">
        <w:t>Interface</w:t>
      </w:r>
      <w:bookmarkEnd w:id="6"/>
      <w:r w:rsidR="00B40440">
        <w:t xml:space="preserve"> </w:t>
      </w:r>
    </w:p>
    <w:p w14:paraId="397BEF6B" w14:textId="4E4706C1" w:rsidR="00B40440" w:rsidRDefault="006D63DC" w:rsidP="00B40440">
      <w:pPr>
        <w:pStyle w:val="H2Body"/>
      </w:pPr>
      <w:r w:rsidRPr="006D63DC">
        <w:t>The REST Interface allows other applications to query the xBRMS system for information about monitored applications.</w:t>
      </w:r>
      <w:r w:rsidR="00E72D18">
        <w:t xml:space="preserve"> It is also used by xBRMS UI web application query and change xBRMS configuration and configuration of some types of monitored system, e.g. xBRC. The REST interface is exposed via two namespaces: /XBRMS/rest and /XBRMS/irest. The former is used by NGE services and requires basic HTTP authentication. The latter can be used by web browsers and requires interactive authentication via web forms.</w:t>
      </w:r>
    </w:p>
    <w:p w14:paraId="397BEF6C" w14:textId="77777777" w:rsidR="00B40440" w:rsidRDefault="00B40440">
      <w:pPr>
        <w:spacing w:after="0" w:line="240" w:lineRule="auto"/>
      </w:pPr>
      <w:r>
        <w:br w:type="page"/>
      </w:r>
    </w:p>
    <w:p w14:paraId="397BEF6D" w14:textId="77777777" w:rsidR="00B40440" w:rsidRDefault="00D921B9" w:rsidP="00D921B9">
      <w:pPr>
        <w:pStyle w:val="Heading1"/>
      </w:pPr>
      <w:bookmarkStart w:id="7" w:name="_Toc367700274"/>
      <w:r w:rsidRPr="00D921B9">
        <w:lastRenderedPageBreak/>
        <w:t>Monitoring Interface - JMS Messages</w:t>
      </w:r>
      <w:bookmarkEnd w:id="7"/>
    </w:p>
    <w:p w14:paraId="397BEF6E" w14:textId="77777777" w:rsidR="00315A34" w:rsidRDefault="00315A34" w:rsidP="00315A34">
      <w:r>
        <w:t>The following JMS messages are processed by the xBRMS.</w:t>
      </w:r>
    </w:p>
    <w:tbl>
      <w:tblPr>
        <w:tblStyle w:val="LightList"/>
        <w:tblW w:w="0" w:type="auto"/>
        <w:tblInd w:w="558" w:type="dxa"/>
        <w:tblLook w:val="04A0" w:firstRow="1" w:lastRow="0" w:firstColumn="1" w:lastColumn="0" w:noHBand="0" w:noVBand="1"/>
      </w:tblPr>
      <w:tblGrid>
        <w:gridCol w:w="1710"/>
        <w:gridCol w:w="5940"/>
      </w:tblGrid>
      <w:tr w:rsidR="00315A34" w14:paraId="397BEF71" w14:textId="77777777" w:rsidTr="0083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397BEF6F" w14:textId="4F3BF308" w:rsidR="00315A34" w:rsidRDefault="000678F1" w:rsidP="00315A34">
            <w:pPr>
              <w:pStyle w:val="Body"/>
              <w:ind w:firstLine="0"/>
            </w:pPr>
            <w:r>
              <w:t>xbrc_</w:t>
            </w:r>
            <w:r w:rsidR="00315A34">
              <w:t>type</w:t>
            </w:r>
          </w:p>
        </w:tc>
        <w:tc>
          <w:tcPr>
            <w:tcW w:w="5940" w:type="dxa"/>
          </w:tcPr>
          <w:p w14:paraId="397BEF70" w14:textId="77777777" w:rsidR="00315A34" w:rsidRDefault="00315A34" w:rsidP="00315A34">
            <w:pPr>
              <w:pStyle w:val="Body"/>
              <w:ind w:firstLine="0"/>
              <w:cnfStyle w:val="100000000000" w:firstRow="1" w:lastRow="0" w:firstColumn="0" w:lastColumn="0" w:oddVBand="0" w:evenVBand="0" w:oddHBand="0" w:evenHBand="0" w:firstRowFirstColumn="0" w:firstRowLastColumn="0" w:lastRowFirstColumn="0" w:lastRowLastColumn="0"/>
            </w:pPr>
            <w:r>
              <w:t>Description</w:t>
            </w:r>
          </w:p>
        </w:tc>
      </w:tr>
      <w:tr w:rsidR="00315A34" w14:paraId="397BEF74" w14:textId="77777777" w:rsidTr="008338EA">
        <w:trPr>
          <w:cnfStyle w:val="000000100000" w:firstRow="0" w:lastRow="0" w:firstColumn="0" w:lastColumn="0" w:oddVBand="0" w:evenVBand="0" w:oddHBand="1"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1710" w:type="dxa"/>
          </w:tcPr>
          <w:p w14:paraId="397BEF72" w14:textId="77777777" w:rsidR="00315A34" w:rsidRDefault="00315A34" w:rsidP="00315A34">
            <w:pPr>
              <w:pStyle w:val="Body"/>
              <w:ind w:firstLine="0"/>
            </w:pPr>
            <w:r>
              <w:t>DISCOVERY</w:t>
            </w:r>
          </w:p>
        </w:tc>
        <w:tc>
          <w:tcPr>
            <w:tcW w:w="5940" w:type="dxa"/>
          </w:tcPr>
          <w:p w14:paraId="397BEF73" w14:textId="77777777" w:rsidR="00315A34" w:rsidRDefault="00315A34" w:rsidP="00315A34">
            <w:pPr>
              <w:pStyle w:val="Body"/>
              <w:ind w:firstLine="0"/>
              <w:cnfStyle w:val="000000100000" w:firstRow="0" w:lastRow="0" w:firstColumn="0" w:lastColumn="0" w:oddVBand="0" w:evenVBand="0" w:oddHBand="1" w:evenHBand="0" w:firstRowFirstColumn="0" w:firstRowLastColumn="0" w:lastRowFirstColumn="0" w:lastRowLastColumn="0"/>
            </w:pPr>
            <w:r>
              <w:t xml:space="preserve">Periodically sent by the xBRC </w:t>
            </w:r>
          </w:p>
        </w:tc>
      </w:tr>
    </w:tbl>
    <w:p w14:paraId="397BEF75" w14:textId="5DE3AEC7" w:rsidR="008338EA" w:rsidRDefault="008338EA" w:rsidP="00B40440">
      <w:pPr>
        <w:pStyle w:val="H2Body"/>
      </w:pPr>
    </w:p>
    <w:p w14:paraId="02B4FB29" w14:textId="77777777" w:rsidR="008338EA" w:rsidRDefault="008338EA">
      <w:pPr>
        <w:spacing w:after="0" w:line="240" w:lineRule="auto"/>
      </w:pPr>
      <w:r>
        <w:br w:type="page"/>
      </w:r>
    </w:p>
    <w:p w14:paraId="397BEF76" w14:textId="15DB0A22" w:rsidR="00315A34" w:rsidRDefault="00315A34" w:rsidP="00315A34">
      <w:pPr>
        <w:pStyle w:val="Heading1"/>
      </w:pPr>
      <w:bookmarkStart w:id="8" w:name="_Toc367700275"/>
      <w:r>
        <w:lastRenderedPageBreak/>
        <w:t xml:space="preserve">REST </w:t>
      </w:r>
      <w:r w:rsidRPr="00D921B9">
        <w:t>Interface</w:t>
      </w:r>
      <w:bookmarkEnd w:id="8"/>
      <w:r w:rsidRPr="00D921B9">
        <w:t xml:space="preserve"> </w:t>
      </w:r>
    </w:p>
    <w:p w14:paraId="215BB61B" w14:textId="7BB019FF" w:rsidR="00FD5A5C" w:rsidRDefault="00E72D18" w:rsidP="00E72D18">
      <w:r>
        <w:t xml:space="preserve">REST interface </w:t>
      </w:r>
      <w:r w:rsidR="00554AAA">
        <w:t xml:space="preserve">includes </w:t>
      </w:r>
      <w:r>
        <w:t>new and legacy</w:t>
      </w:r>
      <w:r w:rsidR="00554AAA">
        <w:t xml:space="preserve"> endpoints</w:t>
      </w:r>
      <w:r>
        <w:t xml:space="preserve">. All new endpoints are protected by a role-based access control mechanism. The </w:t>
      </w:r>
      <w:r w:rsidR="00554AAA">
        <w:t xml:space="preserve">legacy endpoints provide backward compatibility with pre-1.6 NGE components and are not protected. They are “read-only” and can only be used to query state of monitored systems and xBRMS itself. </w:t>
      </w:r>
    </w:p>
    <w:p w14:paraId="4D742882" w14:textId="63BF56CE" w:rsidR="00554AAA" w:rsidRDefault="00FD5A5C" w:rsidP="00E72D18">
      <w:r>
        <w:t>Note that in the below text paths of all the REST are relative to /XBRMS/rest namespace (or /XBRMS/irest for interactive authentication).</w:t>
      </w:r>
    </w:p>
    <w:p w14:paraId="3E71F793" w14:textId="77777777" w:rsidR="00317DB5" w:rsidRDefault="00317DB5" w:rsidP="00E72D18"/>
    <w:p w14:paraId="7C42DD5D" w14:textId="23ED6BDB" w:rsidR="00554AAA" w:rsidRPr="00E72D18" w:rsidRDefault="00554AAA" w:rsidP="00554AAA">
      <w:pPr>
        <w:pStyle w:val="Heading2"/>
      </w:pPr>
      <w:bookmarkStart w:id="9" w:name="_Toc367700276"/>
      <w:r>
        <w:t>Legacy Endpoints</w:t>
      </w:r>
      <w:bookmarkEnd w:id="9"/>
    </w:p>
    <w:p w14:paraId="397BEF77" w14:textId="6B48D279" w:rsidR="005F4C18" w:rsidRPr="005F4C18" w:rsidRDefault="005F4C18" w:rsidP="005F4C18">
      <w:r w:rsidRPr="005F4C18">
        <w:t xml:space="preserve">The xBRMS </w:t>
      </w:r>
      <w:r w:rsidR="00317DB5">
        <w:t>serves</w:t>
      </w:r>
      <w:r w:rsidRPr="005F4C18">
        <w:t xml:space="preserve"> the following HTTP requests:</w:t>
      </w:r>
    </w:p>
    <w:tbl>
      <w:tblPr>
        <w:tblStyle w:val="LightList"/>
        <w:tblW w:w="0" w:type="auto"/>
        <w:tblInd w:w="558" w:type="dxa"/>
        <w:tblLook w:val="04A0" w:firstRow="1" w:lastRow="0" w:firstColumn="1" w:lastColumn="0" w:noHBand="0" w:noVBand="1"/>
      </w:tblPr>
      <w:tblGrid>
        <w:gridCol w:w="2880"/>
        <w:gridCol w:w="4770"/>
      </w:tblGrid>
      <w:tr w:rsidR="005F4C18" w14:paraId="397BEF7A" w14:textId="77777777" w:rsidTr="0083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397BEF78" w14:textId="77777777" w:rsidR="005F4C18" w:rsidRDefault="005F4C18" w:rsidP="005F4C18">
            <w:pPr>
              <w:pStyle w:val="Body"/>
              <w:ind w:firstLine="0"/>
            </w:pPr>
            <w:r>
              <w:t>Path</w:t>
            </w:r>
          </w:p>
        </w:tc>
        <w:tc>
          <w:tcPr>
            <w:tcW w:w="4770" w:type="dxa"/>
          </w:tcPr>
          <w:p w14:paraId="397BEF79" w14:textId="77777777" w:rsidR="005F4C18" w:rsidRDefault="005F4C18" w:rsidP="005F4C18">
            <w:pPr>
              <w:pStyle w:val="Body"/>
              <w:ind w:firstLine="0"/>
              <w:cnfStyle w:val="100000000000" w:firstRow="1" w:lastRow="0" w:firstColumn="0" w:lastColumn="0" w:oddVBand="0" w:evenVBand="0" w:oddHBand="0" w:evenHBand="0" w:firstRowFirstColumn="0" w:firstRowLastColumn="0" w:lastRowFirstColumn="0" w:lastRowLastColumn="0"/>
            </w:pPr>
            <w:r>
              <w:t>Operation</w:t>
            </w:r>
          </w:p>
        </w:tc>
      </w:tr>
      <w:tr w:rsidR="005F4C18" w14:paraId="397BEF7D" w14:textId="77777777" w:rsidTr="008338EA">
        <w:trPr>
          <w:cnfStyle w:val="000000100000" w:firstRow="0" w:lastRow="0" w:firstColumn="0" w:lastColumn="0" w:oddVBand="0" w:evenVBand="0" w:oddHBand="1"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2880" w:type="dxa"/>
          </w:tcPr>
          <w:p w14:paraId="397BEF7B" w14:textId="1AE25330" w:rsidR="005F4C18" w:rsidRDefault="005F4C18" w:rsidP="005F4C18">
            <w:pPr>
              <w:pStyle w:val="Body"/>
              <w:ind w:firstLine="0"/>
            </w:pPr>
            <w:r>
              <w:t>facilities</w:t>
            </w:r>
          </w:p>
        </w:tc>
        <w:tc>
          <w:tcPr>
            <w:tcW w:w="4770" w:type="dxa"/>
          </w:tcPr>
          <w:p w14:paraId="397BEF7C" w14:textId="77777777" w:rsidR="005F4C18" w:rsidRDefault="005F4C18" w:rsidP="005F4C18">
            <w:pPr>
              <w:pStyle w:val="Body"/>
              <w:ind w:firstLine="0"/>
              <w:cnfStyle w:val="000000100000" w:firstRow="0" w:lastRow="0" w:firstColumn="0" w:lastColumn="0" w:oddVBand="0" w:evenVBand="0" w:oddHBand="1" w:evenHBand="0" w:firstRowFirstColumn="0" w:firstRowLastColumn="0" w:lastRowFirstColumn="0" w:lastRowLastColumn="0"/>
            </w:pPr>
            <w:r>
              <w:t>GET</w:t>
            </w:r>
          </w:p>
        </w:tc>
      </w:tr>
      <w:tr w:rsidR="005F4C18" w14:paraId="397BEF80" w14:textId="77777777" w:rsidTr="008338EA">
        <w:tc>
          <w:tcPr>
            <w:cnfStyle w:val="001000000000" w:firstRow="0" w:lastRow="0" w:firstColumn="1" w:lastColumn="0" w:oddVBand="0" w:evenVBand="0" w:oddHBand="0" w:evenHBand="0" w:firstRowFirstColumn="0" w:firstRowLastColumn="0" w:lastRowFirstColumn="0" w:lastRowLastColumn="0"/>
            <w:tcW w:w="2880" w:type="dxa"/>
          </w:tcPr>
          <w:p w14:paraId="397BEF7E" w14:textId="5D3CEE6B" w:rsidR="005F4C18" w:rsidRDefault="005F4C18" w:rsidP="005F4C18">
            <w:pPr>
              <w:pStyle w:val="Body"/>
              <w:ind w:firstLine="0"/>
            </w:pPr>
            <w:r>
              <w:t>facilities/id</w:t>
            </w:r>
          </w:p>
        </w:tc>
        <w:tc>
          <w:tcPr>
            <w:tcW w:w="4770" w:type="dxa"/>
          </w:tcPr>
          <w:p w14:paraId="397BEF7F" w14:textId="77777777" w:rsidR="005F4C18" w:rsidRDefault="005F4C18" w:rsidP="005F4C18">
            <w:pPr>
              <w:pStyle w:val="Body"/>
              <w:ind w:firstLine="0"/>
              <w:cnfStyle w:val="000000000000" w:firstRow="0" w:lastRow="0" w:firstColumn="0" w:lastColumn="0" w:oddVBand="0" w:evenVBand="0" w:oddHBand="0" w:evenHBand="0" w:firstRowFirstColumn="0" w:firstRowLastColumn="0" w:lastRowFirstColumn="0" w:lastRowLastColumn="0"/>
            </w:pPr>
            <w:r>
              <w:t>GET</w:t>
            </w:r>
          </w:p>
        </w:tc>
      </w:tr>
      <w:tr w:rsidR="005F4C18" w14:paraId="397BEF83" w14:textId="77777777" w:rsidTr="0083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397BEF81" w14:textId="68BF4E0E" w:rsidR="005F4C18" w:rsidRDefault="005F4C18" w:rsidP="005F4C18">
            <w:pPr>
              <w:pStyle w:val="Body"/>
              <w:ind w:firstLine="0"/>
            </w:pPr>
            <w:r>
              <w:t>facilities/ip</w:t>
            </w:r>
          </w:p>
        </w:tc>
        <w:tc>
          <w:tcPr>
            <w:tcW w:w="4770" w:type="dxa"/>
          </w:tcPr>
          <w:p w14:paraId="397BEF82" w14:textId="77777777" w:rsidR="005F4C18" w:rsidRDefault="005F4C18" w:rsidP="005F4C18">
            <w:pPr>
              <w:pStyle w:val="Body"/>
              <w:ind w:firstLine="0"/>
              <w:jc w:val="left"/>
              <w:cnfStyle w:val="000000100000" w:firstRow="0" w:lastRow="0" w:firstColumn="0" w:lastColumn="0" w:oddVBand="0" w:evenVBand="0" w:oddHBand="1" w:evenHBand="0" w:firstRowFirstColumn="0" w:firstRowLastColumn="0" w:lastRowFirstColumn="0" w:lastRowLastColumn="0"/>
            </w:pPr>
            <w:r>
              <w:t>GET</w:t>
            </w:r>
          </w:p>
        </w:tc>
      </w:tr>
      <w:tr w:rsidR="00EE244C" w14:paraId="44FD1F7A" w14:textId="77777777" w:rsidTr="008338EA">
        <w:tc>
          <w:tcPr>
            <w:cnfStyle w:val="001000000000" w:firstRow="0" w:lastRow="0" w:firstColumn="1" w:lastColumn="0" w:oddVBand="0" w:evenVBand="0" w:oddHBand="0" w:evenHBand="0" w:firstRowFirstColumn="0" w:firstRowLastColumn="0" w:lastRowFirstColumn="0" w:lastRowLastColumn="0"/>
            <w:tcW w:w="2880" w:type="dxa"/>
          </w:tcPr>
          <w:p w14:paraId="567660F6" w14:textId="1048D374" w:rsidR="00EE244C" w:rsidRDefault="00EE244C" w:rsidP="005F4C18">
            <w:pPr>
              <w:pStyle w:val="Body"/>
              <w:ind w:firstLine="0"/>
            </w:pPr>
            <w:r>
              <w:t>status</w:t>
            </w:r>
          </w:p>
        </w:tc>
        <w:tc>
          <w:tcPr>
            <w:tcW w:w="4770" w:type="dxa"/>
          </w:tcPr>
          <w:p w14:paraId="1672964F" w14:textId="7D6EDA90" w:rsidR="00EE244C" w:rsidRDefault="00EE244C" w:rsidP="005F4C18">
            <w:pPr>
              <w:pStyle w:val="Body"/>
              <w:ind w:firstLine="0"/>
              <w:jc w:val="left"/>
              <w:cnfStyle w:val="000000000000" w:firstRow="0" w:lastRow="0" w:firstColumn="0" w:lastColumn="0" w:oddVBand="0" w:evenVBand="0" w:oddHBand="0" w:evenHBand="0" w:firstRowFirstColumn="0" w:firstRowLastColumn="0" w:lastRowFirstColumn="0" w:lastRowLastColumn="0"/>
            </w:pPr>
            <w:r>
              <w:t>GET</w:t>
            </w:r>
          </w:p>
        </w:tc>
      </w:tr>
    </w:tbl>
    <w:p w14:paraId="397BEF84" w14:textId="77777777" w:rsidR="00315A34" w:rsidRDefault="00315A34" w:rsidP="00B40440">
      <w:pPr>
        <w:pStyle w:val="H2Body"/>
      </w:pPr>
    </w:p>
    <w:p w14:paraId="397BEF85" w14:textId="38B95D97" w:rsidR="005F4C18" w:rsidRDefault="00FD5A5C" w:rsidP="00554AAA">
      <w:pPr>
        <w:pStyle w:val="Heading3"/>
      </w:pPr>
      <w:bookmarkStart w:id="10" w:name="_Toc367700277"/>
      <w:r>
        <w:t>Get F</w:t>
      </w:r>
      <w:r w:rsidR="005F4C18" w:rsidRPr="005F4C18">
        <w:t>acilities</w:t>
      </w:r>
      <w:bookmarkEnd w:id="10"/>
    </w:p>
    <w:p w14:paraId="37D7A521" w14:textId="3E231476" w:rsidR="00FD5A5C" w:rsidRPr="00FD5A5C" w:rsidRDefault="00FD5A5C" w:rsidP="00554AAA">
      <w:pPr>
        <w:pStyle w:val="H3Body"/>
        <w:rPr>
          <w:i/>
        </w:rPr>
      </w:pPr>
      <w:r w:rsidRPr="00FD5A5C">
        <w:rPr>
          <w:i/>
        </w:rPr>
        <w:t>Method: GET</w:t>
      </w:r>
    </w:p>
    <w:p w14:paraId="397BEF86" w14:textId="4A3E1453" w:rsidR="005F4C18" w:rsidRPr="00FD5A5C" w:rsidRDefault="00015B90" w:rsidP="00015B90">
      <w:pPr>
        <w:pStyle w:val="H3Body"/>
        <w:rPr>
          <w:i/>
        </w:rPr>
      </w:pPr>
      <w:r>
        <w:rPr>
          <w:i/>
        </w:rPr>
        <w:t xml:space="preserve">Path: </w:t>
      </w:r>
      <w:r w:rsidR="00FD5A5C" w:rsidRPr="00FD5A5C">
        <w:rPr>
          <w:i/>
        </w:rPr>
        <w:t>/</w:t>
      </w:r>
      <w:r w:rsidR="005F4C18" w:rsidRPr="00FD5A5C">
        <w:rPr>
          <w:i/>
        </w:rPr>
        <w:t>facilities/id/&lt;facility id&gt;</w:t>
      </w:r>
    </w:p>
    <w:p w14:paraId="476977B8" w14:textId="3ABB38AF" w:rsidR="00FD5A5C" w:rsidRDefault="005F4C18" w:rsidP="00FD5A5C">
      <w:pPr>
        <w:pStyle w:val="H2Body"/>
      </w:pPr>
      <w:r>
        <w:t>This r</w:t>
      </w:r>
      <w:r w:rsidR="00A06B26">
        <w:t>eturns a complete unfiltered</w:t>
      </w:r>
      <w:r w:rsidRPr="005F4C18">
        <w:t xml:space="preserve"> list of xBRC </w:t>
      </w:r>
      <w:r w:rsidR="00A06B26">
        <w:t>servers</w:t>
      </w:r>
      <w:r w:rsidRPr="005F4C18">
        <w:t xml:space="preserve"> monitored by xBRMS.</w:t>
      </w:r>
      <w:r w:rsidR="00441A02">
        <w:t xml:space="preserve"> </w:t>
      </w:r>
      <w:r w:rsidR="00A06B26">
        <w:t xml:space="preserve">Use /facilities/gxp if you are interested in a list of xBRC services rather than a full list of servers. </w:t>
      </w:r>
      <w:r w:rsidR="00441A02">
        <w:t>Please note that this call is currently used only by GXP application and that any non-numeric characters are stripped from the id (facility id) as requested by GXP</w:t>
      </w:r>
      <w:r w:rsidR="00F23BBF">
        <w:t xml:space="preserve"> group</w:t>
      </w:r>
      <w:r w:rsidR="00441A02">
        <w:t>.</w:t>
      </w:r>
    </w:p>
    <w:p w14:paraId="397BEF89" w14:textId="77777777" w:rsidR="005F4C18" w:rsidRPr="00FD5A5C" w:rsidRDefault="005F4C18" w:rsidP="00FD5A5C">
      <w:pPr>
        <w:pStyle w:val="NoSpacing"/>
      </w:pPr>
      <w:r w:rsidRPr="00FD5A5C">
        <w:t>&lt;?xml version="1.0"?&gt;</w:t>
      </w:r>
    </w:p>
    <w:p w14:paraId="397BEF8A" w14:textId="26DD00D0" w:rsidR="005F4C18" w:rsidRPr="00FD5A5C" w:rsidRDefault="005F4C18" w:rsidP="00FD5A5C">
      <w:pPr>
        <w:pStyle w:val="NoSpacing"/>
      </w:pPr>
      <w:r w:rsidRPr="00FD5A5C">
        <w:t>&lt;xbrms version="1.0.0.1522" time="2012-04-27T18:34:23.609-04:00" name="XBRMS_BVT"</w:t>
      </w:r>
      <w:r w:rsidR="00420DF9" w:rsidRPr="00FD5A5C">
        <w:t xml:space="preserve"> id=”one source id”</w:t>
      </w:r>
      <w:r w:rsidRPr="00FD5A5C">
        <w:t>&gt;</w:t>
      </w:r>
    </w:p>
    <w:p w14:paraId="397BEF8B" w14:textId="77777777" w:rsidR="005F4C18" w:rsidRPr="00FD5A5C" w:rsidRDefault="005F4C18" w:rsidP="00FD5A5C">
      <w:pPr>
        <w:pStyle w:val="NoSpacing"/>
      </w:pPr>
      <w:r w:rsidRPr="00FD5A5C">
        <w:t xml:space="preserve">  &lt;facilities&gt;</w:t>
      </w:r>
    </w:p>
    <w:p w14:paraId="397BEF8C" w14:textId="77777777" w:rsidR="005F4C18" w:rsidRPr="00FD5A5C" w:rsidRDefault="005F4C18" w:rsidP="00FD5A5C">
      <w:pPr>
        <w:pStyle w:val="NoSpacing"/>
      </w:pPr>
      <w:r w:rsidRPr="00FD5A5C">
        <w:t xml:space="preserve">    &lt;facility&gt;</w:t>
      </w:r>
    </w:p>
    <w:p w14:paraId="397BEF8D" w14:textId="77777777" w:rsidR="005F4C18" w:rsidRPr="00FD5A5C" w:rsidRDefault="005F4C18" w:rsidP="00FD5A5C">
      <w:pPr>
        <w:pStyle w:val="NoSpacing"/>
      </w:pPr>
      <w:r w:rsidRPr="00FD5A5C">
        <w:t xml:space="preserve">      &lt;name&gt;Space Mountain&lt;/name&gt;</w:t>
      </w:r>
    </w:p>
    <w:p w14:paraId="397BEF8E" w14:textId="77777777" w:rsidR="005F4C18" w:rsidRPr="00FD5A5C" w:rsidRDefault="005F4C18" w:rsidP="00FD5A5C">
      <w:pPr>
        <w:pStyle w:val="NoSpacing"/>
      </w:pPr>
      <w:r w:rsidRPr="00FD5A5C">
        <w:t xml:space="preserve">      &lt;id&gt;80010190&lt;/id&gt;</w:t>
      </w:r>
    </w:p>
    <w:p w14:paraId="397BEF8F" w14:textId="77777777" w:rsidR="005F4C18" w:rsidRPr="00FD5A5C" w:rsidRDefault="005F4C18" w:rsidP="00FD5A5C">
      <w:pPr>
        <w:pStyle w:val="NoSpacing"/>
      </w:pPr>
      <w:r w:rsidRPr="00FD5A5C">
        <w:t xml:space="preserve">      &lt;url&gt;http://10.110.1.120:8080/&lt;/url&gt;</w:t>
      </w:r>
    </w:p>
    <w:p w14:paraId="397BEF90" w14:textId="77777777" w:rsidR="005F4C18" w:rsidRPr="00FD5A5C" w:rsidRDefault="005F4C18" w:rsidP="00FD5A5C">
      <w:pPr>
        <w:pStyle w:val="NoSpacing"/>
      </w:pPr>
      <w:r w:rsidRPr="00FD5A5C">
        <w:t xml:space="preserve">      &lt;model&gt;com.disney.xband.xbrc.attractionmodel.CEP&lt;/model&gt;</w:t>
      </w:r>
    </w:p>
    <w:p w14:paraId="397BEF91" w14:textId="77777777" w:rsidR="005F4C18" w:rsidRPr="00FD5A5C" w:rsidRDefault="005F4C18" w:rsidP="00FD5A5C">
      <w:pPr>
        <w:pStyle w:val="NoSpacing"/>
      </w:pPr>
      <w:r w:rsidRPr="00FD5A5C">
        <w:t xml:space="preserve">      &lt;lastDiscovery&gt;2012-04-27T18:33:59.147-04:00&lt;/lastDiscovery&gt;</w:t>
      </w:r>
    </w:p>
    <w:p w14:paraId="397BEF92" w14:textId="77777777" w:rsidR="005F4C18" w:rsidRPr="00FD5A5C" w:rsidRDefault="005F4C18" w:rsidP="00FD5A5C">
      <w:pPr>
        <w:pStyle w:val="NoSpacing"/>
      </w:pPr>
      <w:r w:rsidRPr="00FD5A5C">
        <w:t xml:space="preserve">      &lt;nextDiscovery&gt;2012-04-27T18:34:59.147-04:00&lt;/nextDiscovery&gt;</w:t>
      </w:r>
    </w:p>
    <w:p w14:paraId="397BEF93" w14:textId="77777777" w:rsidR="005F4C18" w:rsidRPr="00FD5A5C" w:rsidRDefault="005F4C18" w:rsidP="00FD5A5C">
      <w:pPr>
        <w:pStyle w:val="NoSpacing"/>
      </w:pPr>
      <w:r w:rsidRPr="00FD5A5C">
        <w:t xml:space="preserve">      &lt;version&gt;1.0.0.1522&lt;/version&gt;</w:t>
      </w:r>
    </w:p>
    <w:p w14:paraId="7573629C" w14:textId="2C220CB6" w:rsidR="00334752" w:rsidRPr="00FD5A5C" w:rsidRDefault="00334752" w:rsidP="00FD5A5C">
      <w:pPr>
        <w:pStyle w:val="NoSpacing"/>
      </w:pPr>
      <w:r w:rsidRPr="00FD5A5C">
        <w:t xml:space="preserve">      &lt;active&gt;true</w:t>
      </w:r>
      <w:r w:rsidR="007D4C5C" w:rsidRPr="00FD5A5C">
        <w:t xml:space="preserve"> or false</w:t>
      </w:r>
      <w:r w:rsidRPr="00FD5A5C">
        <w:t>&lt;/active&gt;</w:t>
      </w:r>
    </w:p>
    <w:p w14:paraId="67A91DA7" w14:textId="167C627F" w:rsidR="00334752" w:rsidRPr="00FD5A5C" w:rsidRDefault="00334752" w:rsidP="00FD5A5C">
      <w:pPr>
        <w:pStyle w:val="NoSpacing"/>
      </w:pPr>
      <w:r w:rsidRPr="00FD5A5C">
        <w:lastRenderedPageBreak/>
        <w:t xml:space="preserve">      &lt;haStatus&gt;master</w:t>
      </w:r>
      <w:r w:rsidR="007D4C5C" w:rsidRPr="00FD5A5C">
        <w:t>, slave, solo, or unknown</w:t>
      </w:r>
      <w:r w:rsidRPr="00FD5A5C">
        <w:t>&lt;/haStatus&gt;</w:t>
      </w:r>
      <w:r w:rsidRPr="00FD5A5C">
        <w:tab/>
      </w:r>
    </w:p>
    <w:p w14:paraId="531E9A3D" w14:textId="29BFC5A5" w:rsidR="00334752" w:rsidRPr="00FD5A5C" w:rsidRDefault="00334752" w:rsidP="00FD5A5C">
      <w:pPr>
        <w:pStyle w:val="NoSpacing"/>
      </w:pPr>
      <w:r w:rsidRPr="00FD5A5C">
        <w:t xml:space="preserve">      &lt;</w:t>
      </w:r>
      <w:r w:rsidR="00026642" w:rsidRPr="00FD5A5C">
        <w:t>haEnabled</w:t>
      </w:r>
      <w:r w:rsidRPr="00FD5A5C">
        <w:t>&gt;</w:t>
      </w:r>
      <w:r w:rsidR="00B36717" w:rsidRPr="00FD5A5C">
        <w:t>true</w:t>
      </w:r>
      <w:r w:rsidR="007D4C5C" w:rsidRPr="00FD5A5C">
        <w:t xml:space="preserve"> or false</w:t>
      </w:r>
      <w:r w:rsidRPr="00FD5A5C">
        <w:t>&lt;/</w:t>
      </w:r>
      <w:r w:rsidR="00026642" w:rsidRPr="00FD5A5C">
        <w:t>haEnabled</w:t>
      </w:r>
      <w:r w:rsidRPr="00FD5A5C">
        <w:t>&gt;</w:t>
      </w:r>
    </w:p>
    <w:p w14:paraId="397BEF94" w14:textId="77777777" w:rsidR="005F4C18" w:rsidRPr="00FD5A5C" w:rsidRDefault="005F4C18" w:rsidP="00FD5A5C">
      <w:pPr>
        <w:pStyle w:val="NoSpacing"/>
      </w:pPr>
      <w:r w:rsidRPr="00FD5A5C">
        <w:t xml:space="preserve">    &lt;/facility&gt;</w:t>
      </w:r>
    </w:p>
    <w:p w14:paraId="397BEF95" w14:textId="77777777" w:rsidR="005F4C18" w:rsidRPr="00FD5A5C" w:rsidRDefault="005F4C18" w:rsidP="00FD5A5C">
      <w:pPr>
        <w:pStyle w:val="NoSpacing"/>
      </w:pPr>
      <w:r w:rsidRPr="00FD5A5C">
        <w:t xml:space="preserve">  &lt;/facilities&gt;</w:t>
      </w:r>
    </w:p>
    <w:p w14:paraId="397BEF96" w14:textId="77777777" w:rsidR="005F4C18" w:rsidRPr="00FD5A5C" w:rsidRDefault="005F4C18" w:rsidP="00FD5A5C">
      <w:pPr>
        <w:pStyle w:val="NoSpacing"/>
      </w:pPr>
      <w:r w:rsidRPr="00FD5A5C">
        <w:t>&lt;/xbrms&gt;</w:t>
      </w:r>
    </w:p>
    <w:p w14:paraId="397BEF97" w14:textId="77777777" w:rsidR="005F4C18" w:rsidRDefault="005F4C18" w:rsidP="00B40440">
      <w:pPr>
        <w:pStyle w:val="H2Body"/>
      </w:pPr>
    </w:p>
    <w:tbl>
      <w:tblPr>
        <w:tblStyle w:val="LightList"/>
        <w:tblW w:w="0" w:type="auto"/>
        <w:tblInd w:w="558" w:type="dxa"/>
        <w:tblLook w:val="04A0" w:firstRow="1" w:lastRow="0" w:firstColumn="1" w:lastColumn="0" w:noHBand="0" w:noVBand="1"/>
      </w:tblPr>
      <w:tblGrid>
        <w:gridCol w:w="2160"/>
        <w:gridCol w:w="6570"/>
      </w:tblGrid>
      <w:tr w:rsidR="006D63DC" w:rsidRPr="00774684" w14:paraId="397BEF9C" w14:textId="77777777" w:rsidTr="00E418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397BEF9A" w14:textId="77777777" w:rsidR="006D63DC" w:rsidRPr="00774684" w:rsidRDefault="006D63DC" w:rsidP="008338EA">
            <w:pPr>
              <w:keepNext/>
              <w:keepLines/>
              <w:rPr>
                <w:rFonts w:asciiTheme="minorHAnsi" w:hAnsiTheme="minorHAnsi" w:cstheme="minorHAnsi"/>
              </w:rPr>
            </w:pPr>
            <w:r>
              <w:rPr>
                <w:rFonts w:asciiTheme="minorHAnsi" w:hAnsiTheme="minorHAnsi" w:cstheme="minorHAnsi"/>
              </w:rPr>
              <w:t>Status Element</w:t>
            </w:r>
          </w:p>
        </w:tc>
        <w:tc>
          <w:tcPr>
            <w:tcW w:w="6570" w:type="dxa"/>
          </w:tcPr>
          <w:p w14:paraId="397BEF9B" w14:textId="77777777" w:rsidR="006D63DC" w:rsidRPr="00774684" w:rsidRDefault="006D63DC" w:rsidP="008338EA">
            <w:pPr>
              <w:keepNext/>
              <w:keepLines/>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774684">
              <w:rPr>
                <w:rFonts w:asciiTheme="minorHAnsi" w:hAnsiTheme="minorHAnsi" w:cstheme="minorHAnsi"/>
              </w:rPr>
              <w:t>Purpose</w:t>
            </w:r>
          </w:p>
        </w:tc>
      </w:tr>
      <w:tr w:rsidR="006D63DC" w:rsidRPr="00774684" w14:paraId="397BEF9F" w14:textId="77777777" w:rsidTr="00E41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397BEF9D" w14:textId="77777777" w:rsidR="006D63DC" w:rsidRDefault="006D63DC" w:rsidP="008338EA">
            <w:pPr>
              <w:keepNext/>
              <w:keepLines/>
              <w:rPr>
                <w:rFonts w:asciiTheme="minorHAnsi" w:hAnsiTheme="minorHAnsi" w:cstheme="minorHAnsi"/>
                <w:color w:val="000000" w:themeColor="text1"/>
              </w:rPr>
            </w:pPr>
            <w:r>
              <w:rPr>
                <w:rFonts w:asciiTheme="minorHAnsi" w:hAnsiTheme="minorHAnsi" w:cstheme="minorHAnsi"/>
                <w:color w:val="000000" w:themeColor="text1"/>
              </w:rPr>
              <w:t>xbrms/version</w:t>
            </w:r>
          </w:p>
        </w:tc>
        <w:tc>
          <w:tcPr>
            <w:tcW w:w="6570" w:type="dxa"/>
          </w:tcPr>
          <w:p w14:paraId="397BEF9E" w14:textId="77777777" w:rsidR="006D63DC" w:rsidRDefault="006D63DC" w:rsidP="008338EA">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The xBRMS software version. In the form: x.x.x.x.tag</w:t>
            </w:r>
          </w:p>
        </w:tc>
      </w:tr>
      <w:tr w:rsidR="006D63DC" w:rsidRPr="00774684" w14:paraId="397BEFA2" w14:textId="77777777" w:rsidTr="00E41841">
        <w:tc>
          <w:tcPr>
            <w:cnfStyle w:val="001000000000" w:firstRow="0" w:lastRow="0" w:firstColumn="1" w:lastColumn="0" w:oddVBand="0" w:evenVBand="0" w:oddHBand="0" w:evenHBand="0" w:firstRowFirstColumn="0" w:firstRowLastColumn="0" w:lastRowFirstColumn="0" w:lastRowLastColumn="0"/>
            <w:tcW w:w="2160" w:type="dxa"/>
          </w:tcPr>
          <w:p w14:paraId="397BEFA0" w14:textId="77777777" w:rsidR="006D63DC" w:rsidRDefault="006D63DC" w:rsidP="008338EA">
            <w:pPr>
              <w:keepNext/>
              <w:keepLines/>
              <w:rPr>
                <w:rFonts w:asciiTheme="minorHAnsi" w:hAnsiTheme="minorHAnsi" w:cstheme="minorHAnsi"/>
                <w:color w:val="000000" w:themeColor="text1"/>
              </w:rPr>
            </w:pPr>
            <w:r>
              <w:rPr>
                <w:rFonts w:asciiTheme="minorHAnsi" w:hAnsiTheme="minorHAnsi" w:cstheme="minorHAnsi"/>
                <w:color w:val="000000" w:themeColor="text1"/>
              </w:rPr>
              <w:t>xbrms/time</w:t>
            </w:r>
          </w:p>
        </w:tc>
        <w:tc>
          <w:tcPr>
            <w:tcW w:w="6570" w:type="dxa"/>
          </w:tcPr>
          <w:p w14:paraId="397BEFA1" w14:textId="77777777" w:rsidR="006D63DC" w:rsidRDefault="006D63DC" w:rsidP="008338EA">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Time of the request.</w:t>
            </w:r>
          </w:p>
        </w:tc>
      </w:tr>
      <w:tr w:rsidR="006D63DC" w:rsidRPr="00774684" w14:paraId="397BEFA5" w14:textId="77777777" w:rsidTr="00E41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397BEFA3" w14:textId="77777777" w:rsidR="006D63DC" w:rsidRDefault="006D63DC" w:rsidP="008338EA">
            <w:pPr>
              <w:keepNext/>
              <w:keepLines/>
              <w:rPr>
                <w:rFonts w:asciiTheme="minorHAnsi" w:hAnsiTheme="minorHAnsi" w:cstheme="minorHAnsi"/>
                <w:color w:val="000000" w:themeColor="text1"/>
              </w:rPr>
            </w:pPr>
            <w:r>
              <w:rPr>
                <w:rFonts w:asciiTheme="minorHAnsi" w:hAnsiTheme="minorHAnsi" w:cstheme="minorHAnsi"/>
                <w:color w:val="000000" w:themeColor="text1"/>
              </w:rPr>
              <w:t>xbrms/name</w:t>
            </w:r>
          </w:p>
        </w:tc>
        <w:tc>
          <w:tcPr>
            <w:tcW w:w="6570" w:type="dxa"/>
          </w:tcPr>
          <w:p w14:paraId="397BEFA4" w14:textId="77777777" w:rsidR="006D63DC" w:rsidRDefault="006D63DC" w:rsidP="008338EA">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Instance name of the xBRMS web service.</w:t>
            </w:r>
          </w:p>
        </w:tc>
      </w:tr>
      <w:tr w:rsidR="00F905AA" w:rsidRPr="00774684" w14:paraId="41A41F63" w14:textId="77777777" w:rsidTr="00E41841">
        <w:tc>
          <w:tcPr>
            <w:cnfStyle w:val="001000000000" w:firstRow="0" w:lastRow="0" w:firstColumn="1" w:lastColumn="0" w:oddVBand="0" w:evenVBand="0" w:oddHBand="0" w:evenHBand="0" w:firstRowFirstColumn="0" w:firstRowLastColumn="0" w:lastRowFirstColumn="0" w:lastRowLastColumn="0"/>
            <w:tcW w:w="2160" w:type="dxa"/>
          </w:tcPr>
          <w:p w14:paraId="51CF8764" w14:textId="6CC35362" w:rsidR="00F905AA" w:rsidRDefault="00F905AA" w:rsidP="008338EA">
            <w:pPr>
              <w:keepNext/>
              <w:keepLines/>
              <w:rPr>
                <w:rFonts w:asciiTheme="minorHAnsi" w:hAnsiTheme="minorHAnsi" w:cstheme="minorHAnsi"/>
                <w:color w:val="000000" w:themeColor="text1"/>
              </w:rPr>
            </w:pPr>
            <w:r>
              <w:rPr>
                <w:rFonts w:asciiTheme="minorHAnsi" w:hAnsiTheme="minorHAnsi" w:cstheme="minorHAnsi"/>
                <w:color w:val="000000" w:themeColor="text1"/>
              </w:rPr>
              <w:t>xbrms/id</w:t>
            </w:r>
          </w:p>
        </w:tc>
        <w:tc>
          <w:tcPr>
            <w:tcW w:w="6570" w:type="dxa"/>
          </w:tcPr>
          <w:p w14:paraId="2189E1B2" w14:textId="1C62D229" w:rsidR="00F905AA" w:rsidRDefault="00F905AA" w:rsidP="008338EA">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Disney assigned One Source ID for this xBRMS installation</w:t>
            </w:r>
          </w:p>
        </w:tc>
      </w:tr>
      <w:tr w:rsidR="006D63DC" w:rsidRPr="00774684" w14:paraId="397BEFA8" w14:textId="77777777" w:rsidTr="00E41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397BEFA6" w14:textId="7E1851D7" w:rsidR="006D63DC" w:rsidRDefault="00FD5A5C" w:rsidP="008338EA">
            <w:pPr>
              <w:keepNext/>
              <w:keepLines/>
              <w:rPr>
                <w:rFonts w:asciiTheme="minorHAnsi" w:hAnsiTheme="minorHAnsi" w:cstheme="minorHAnsi"/>
                <w:color w:val="000000" w:themeColor="text1"/>
              </w:rPr>
            </w:pPr>
            <w:r>
              <w:rPr>
                <w:rFonts w:asciiTheme="minorHAnsi" w:hAnsiTheme="minorHAnsi" w:cstheme="minorHAnsi"/>
                <w:color w:val="000000" w:themeColor="text1"/>
              </w:rPr>
              <w:t>F</w:t>
            </w:r>
            <w:r w:rsidR="006D63DC">
              <w:rPr>
                <w:rFonts w:asciiTheme="minorHAnsi" w:hAnsiTheme="minorHAnsi" w:cstheme="minorHAnsi"/>
                <w:color w:val="000000" w:themeColor="text1"/>
              </w:rPr>
              <w:t>acilities</w:t>
            </w:r>
          </w:p>
        </w:tc>
        <w:tc>
          <w:tcPr>
            <w:tcW w:w="6570" w:type="dxa"/>
          </w:tcPr>
          <w:p w14:paraId="397BEFA7" w14:textId="77777777" w:rsidR="006D63DC" w:rsidRDefault="006D63DC" w:rsidP="008338EA">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List of xBRC installations monitored by the xBRMS.</w:t>
            </w:r>
          </w:p>
        </w:tc>
      </w:tr>
      <w:tr w:rsidR="006D63DC" w:rsidRPr="00774684" w14:paraId="397BEFAB" w14:textId="77777777" w:rsidTr="00E41841">
        <w:tc>
          <w:tcPr>
            <w:cnfStyle w:val="001000000000" w:firstRow="0" w:lastRow="0" w:firstColumn="1" w:lastColumn="0" w:oddVBand="0" w:evenVBand="0" w:oddHBand="0" w:evenHBand="0" w:firstRowFirstColumn="0" w:firstRowLastColumn="0" w:lastRowFirstColumn="0" w:lastRowLastColumn="0"/>
            <w:tcW w:w="2160" w:type="dxa"/>
          </w:tcPr>
          <w:p w14:paraId="397BEFA9" w14:textId="77777777" w:rsidR="006D63DC" w:rsidRDefault="006D63DC" w:rsidP="008338EA">
            <w:pPr>
              <w:keepNext/>
              <w:keepLines/>
              <w:rPr>
                <w:rFonts w:asciiTheme="minorHAnsi" w:hAnsiTheme="minorHAnsi" w:cstheme="minorHAnsi"/>
                <w:color w:val="000000" w:themeColor="text1"/>
              </w:rPr>
            </w:pPr>
            <w:r>
              <w:rPr>
                <w:rFonts w:asciiTheme="minorHAnsi" w:hAnsiTheme="minorHAnsi" w:cstheme="minorHAnsi"/>
                <w:color w:val="000000" w:themeColor="text1"/>
              </w:rPr>
              <w:t>facility/ name</w:t>
            </w:r>
          </w:p>
        </w:tc>
        <w:tc>
          <w:tcPr>
            <w:tcW w:w="6570" w:type="dxa"/>
          </w:tcPr>
          <w:p w14:paraId="397BEFAA" w14:textId="77777777" w:rsidR="006D63DC" w:rsidRDefault="006D63DC" w:rsidP="008338EA">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The name of the xBRC.</w:t>
            </w:r>
          </w:p>
        </w:tc>
      </w:tr>
      <w:tr w:rsidR="006D63DC" w:rsidRPr="00774684" w14:paraId="397BEFAE" w14:textId="77777777" w:rsidTr="00E41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397BEFAC" w14:textId="77777777" w:rsidR="006D63DC" w:rsidRDefault="006D63DC" w:rsidP="008338EA">
            <w:pPr>
              <w:keepNext/>
              <w:keepLines/>
              <w:rPr>
                <w:rFonts w:asciiTheme="minorHAnsi" w:hAnsiTheme="minorHAnsi" w:cstheme="minorHAnsi"/>
                <w:color w:val="000000" w:themeColor="text1"/>
              </w:rPr>
            </w:pPr>
            <w:r>
              <w:rPr>
                <w:rFonts w:asciiTheme="minorHAnsi" w:hAnsiTheme="minorHAnsi" w:cstheme="minorHAnsi"/>
                <w:color w:val="000000" w:themeColor="text1"/>
              </w:rPr>
              <w:t>facility/id</w:t>
            </w:r>
          </w:p>
        </w:tc>
        <w:tc>
          <w:tcPr>
            <w:tcW w:w="6570" w:type="dxa"/>
          </w:tcPr>
          <w:p w14:paraId="397BEFAD" w14:textId="77777777" w:rsidR="006D63DC" w:rsidRDefault="006D63DC" w:rsidP="008338EA">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Unique facility id, also known as venue id.</w:t>
            </w:r>
          </w:p>
        </w:tc>
      </w:tr>
      <w:tr w:rsidR="006D63DC" w:rsidRPr="00774684" w14:paraId="397BEFB1" w14:textId="77777777" w:rsidTr="00E41841">
        <w:tc>
          <w:tcPr>
            <w:cnfStyle w:val="001000000000" w:firstRow="0" w:lastRow="0" w:firstColumn="1" w:lastColumn="0" w:oddVBand="0" w:evenVBand="0" w:oddHBand="0" w:evenHBand="0" w:firstRowFirstColumn="0" w:firstRowLastColumn="0" w:lastRowFirstColumn="0" w:lastRowLastColumn="0"/>
            <w:tcW w:w="2160" w:type="dxa"/>
          </w:tcPr>
          <w:p w14:paraId="397BEFAF" w14:textId="77777777" w:rsidR="006D63DC" w:rsidRDefault="006D63DC" w:rsidP="008338EA">
            <w:pPr>
              <w:keepNext/>
              <w:keepLines/>
              <w:rPr>
                <w:rFonts w:asciiTheme="minorHAnsi" w:hAnsiTheme="minorHAnsi" w:cstheme="minorHAnsi"/>
                <w:color w:val="000000" w:themeColor="text1"/>
              </w:rPr>
            </w:pPr>
            <w:r>
              <w:rPr>
                <w:rFonts w:asciiTheme="minorHAnsi" w:hAnsiTheme="minorHAnsi" w:cstheme="minorHAnsi"/>
                <w:color w:val="000000" w:themeColor="text1"/>
              </w:rPr>
              <w:t>facility/url</w:t>
            </w:r>
          </w:p>
        </w:tc>
        <w:tc>
          <w:tcPr>
            <w:tcW w:w="6570" w:type="dxa"/>
          </w:tcPr>
          <w:p w14:paraId="397BEFB0" w14:textId="77777777" w:rsidR="006D63DC" w:rsidRDefault="006D63DC" w:rsidP="008338EA">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URL allowing to make REST calls to the xBRC.</w:t>
            </w:r>
          </w:p>
        </w:tc>
      </w:tr>
      <w:tr w:rsidR="006D63DC" w:rsidRPr="00774684" w14:paraId="397BEFB4" w14:textId="77777777" w:rsidTr="00E41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397BEFB2" w14:textId="77777777" w:rsidR="006D63DC" w:rsidRDefault="006D63DC" w:rsidP="008338EA">
            <w:pPr>
              <w:keepNext/>
              <w:keepLines/>
              <w:rPr>
                <w:rFonts w:asciiTheme="minorHAnsi" w:hAnsiTheme="minorHAnsi" w:cstheme="minorHAnsi"/>
                <w:color w:val="000000" w:themeColor="text1"/>
              </w:rPr>
            </w:pPr>
            <w:r>
              <w:rPr>
                <w:rFonts w:asciiTheme="minorHAnsi" w:hAnsiTheme="minorHAnsi" w:cstheme="minorHAnsi"/>
                <w:color w:val="000000" w:themeColor="text1"/>
              </w:rPr>
              <w:t>facility/model</w:t>
            </w:r>
          </w:p>
        </w:tc>
        <w:tc>
          <w:tcPr>
            <w:tcW w:w="6570" w:type="dxa"/>
          </w:tcPr>
          <w:p w14:paraId="397BEFB3" w14:textId="77777777" w:rsidR="006D63DC" w:rsidRPr="00511320" w:rsidRDefault="006D63DC" w:rsidP="008338EA">
            <w:pPr>
              <w:keepNext/>
              <w:keepLines/>
              <w:cnfStyle w:val="000000100000" w:firstRow="0" w:lastRow="0" w:firstColumn="0" w:lastColumn="0" w:oddVBand="0" w:evenVBand="0" w:oddHBand="1" w:evenHBand="0" w:firstRowFirstColumn="0" w:firstRowLastColumn="0" w:lastRowFirstColumn="0" w:lastRowLastColumn="0"/>
            </w:pPr>
            <w:r>
              <w:rPr>
                <w:rFonts w:asciiTheme="minorHAnsi" w:hAnsiTheme="minorHAnsi" w:cstheme="minorHAnsi"/>
                <w:color w:val="000000" w:themeColor="text1"/>
              </w:rPr>
              <w:t xml:space="preserve">The name of the Java class implementing the xBRC model. This is typically of the form </w:t>
            </w:r>
            <w:r>
              <w:rPr>
                <w:rFonts w:asciiTheme="minorHAnsi" w:hAnsiTheme="minorHAnsi" w:cstheme="minorHAnsi"/>
                <w:i/>
                <w:color w:val="000000" w:themeColor="text1"/>
              </w:rPr>
              <w:t xml:space="preserve">com.disney.xband.xbrc.MODEL.CEP </w:t>
            </w:r>
            <w:r>
              <w:t>where MODEL is “attractionmodel”, “parkentry” or “space”.</w:t>
            </w:r>
          </w:p>
        </w:tc>
      </w:tr>
      <w:tr w:rsidR="006D63DC" w:rsidRPr="00774684" w14:paraId="397BEFB7" w14:textId="77777777" w:rsidTr="00E41841">
        <w:tc>
          <w:tcPr>
            <w:cnfStyle w:val="001000000000" w:firstRow="0" w:lastRow="0" w:firstColumn="1" w:lastColumn="0" w:oddVBand="0" w:evenVBand="0" w:oddHBand="0" w:evenHBand="0" w:firstRowFirstColumn="0" w:firstRowLastColumn="0" w:lastRowFirstColumn="0" w:lastRowLastColumn="0"/>
            <w:tcW w:w="2160" w:type="dxa"/>
          </w:tcPr>
          <w:p w14:paraId="397BEFB5" w14:textId="77777777" w:rsidR="006D63DC" w:rsidRPr="00E41841" w:rsidRDefault="006D63DC" w:rsidP="008338EA">
            <w:pPr>
              <w:keepNext/>
              <w:keepLines/>
              <w:rPr>
                <w:rFonts w:asciiTheme="minorHAnsi" w:hAnsiTheme="minorHAnsi" w:cstheme="minorHAnsi"/>
                <w:color w:val="000000" w:themeColor="text1"/>
              </w:rPr>
            </w:pPr>
            <w:r w:rsidRPr="00E41841">
              <w:rPr>
                <w:rFonts w:asciiTheme="minorHAnsi" w:hAnsiTheme="minorHAnsi" w:cstheme="minorHAnsi"/>
                <w:color w:val="000000" w:themeColor="text1"/>
              </w:rPr>
              <w:t>facility/</w:t>
            </w:r>
            <w:r w:rsidRPr="00E41841">
              <w:rPr>
                <w:rFonts w:asciiTheme="minorHAnsi" w:hAnsiTheme="minorHAnsi" w:cstheme="minorHAnsi"/>
              </w:rPr>
              <w:t xml:space="preserve"> lastDiscovery</w:t>
            </w:r>
          </w:p>
        </w:tc>
        <w:tc>
          <w:tcPr>
            <w:tcW w:w="6570" w:type="dxa"/>
          </w:tcPr>
          <w:p w14:paraId="397BEFB6" w14:textId="77777777" w:rsidR="006D63DC" w:rsidRDefault="006D63DC" w:rsidP="008338EA">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Last time the xBRMS was able to contact the xBRC.</w:t>
            </w:r>
          </w:p>
        </w:tc>
      </w:tr>
      <w:tr w:rsidR="006D63DC" w:rsidRPr="00774684" w14:paraId="397BEFBA" w14:textId="77777777" w:rsidTr="00E41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397BEFB8" w14:textId="77777777" w:rsidR="006D63DC" w:rsidRPr="00E41841" w:rsidRDefault="006D63DC" w:rsidP="008338EA">
            <w:pPr>
              <w:keepNext/>
              <w:keepLines/>
              <w:rPr>
                <w:rFonts w:asciiTheme="minorHAnsi" w:hAnsiTheme="minorHAnsi" w:cstheme="minorHAnsi"/>
                <w:color w:val="000000" w:themeColor="text1"/>
              </w:rPr>
            </w:pPr>
            <w:r w:rsidRPr="00E41841">
              <w:rPr>
                <w:rFonts w:asciiTheme="minorHAnsi" w:hAnsiTheme="minorHAnsi" w:cstheme="minorHAnsi"/>
                <w:color w:val="000000" w:themeColor="text1"/>
              </w:rPr>
              <w:t>facility/</w:t>
            </w:r>
            <w:r w:rsidRPr="00E41841">
              <w:rPr>
                <w:rFonts w:asciiTheme="minorHAnsi" w:hAnsiTheme="minorHAnsi" w:cstheme="minorHAnsi"/>
              </w:rPr>
              <w:t xml:space="preserve"> nextDiscovery</w:t>
            </w:r>
          </w:p>
        </w:tc>
        <w:tc>
          <w:tcPr>
            <w:tcW w:w="6570" w:type="dxa"/>
          </w:tcPr>
          <w:p w14:paraId="397BEFB9" w14:textId="77777777" w:rsidR="006D63DC" w:rsidRDefault="006D63DC" w:rsidP="008338EA">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Next time to contact the xBRC to see if it is alive.</w:t>
            </w:r>
          </w:p>
        </w:tc>
      </w:tr>
      <w:tr w:rsidR="006D63DC" w:rsidRPr="00774684" w14:paraId="397BEFBD" w14:textId="77777777" w:rsidTr="00E41841">
        <w:tc>
          <w:tcPr>
            <w:cnfStyle w:val="001000000000" w:firstRow="0" w:lastRow="0" w:firstColumn="1" w:lastColumn="0" w:oddVBand="0" w:evenVBand="0" w:oddHBand="0" w:evenHBand="0" w:firstRowFirstColumn="0" w:firstRowLastColumn="0" w:lastRowFirstColumn="0" w:lastRowLastColumn="0"/>
            <w:tcW w:w="2160" w:type="dxa"/>
          </w:tcPr>
          <w:p w14:paraId="397BEFBB" w14:textId="77777777" w:rsidR="006D63DC" w:rsidRDefault="006D63DC" w:rsidP="008338EA">
            <w:pPr>
              <w:keepNext/>
              <w:keepLines/>
              <w:rPr>
                <w:rFonts w:asciiTheme="minorHAnsi" w:hAnsiTheme="minorHAnsi" w:cstheme="minorHAnsi"/>
                <w:color w:val="000000" w:themeColor="text1"/>
              </w:rPr>
            </w:pPr>
            <w:r>
              <w:rPr>
                <w:rFonts w:asciiTheme="minorHAnsi" w:hAnsiTheme="minorHAnsi" w:cstheme="minorHAnsi"/>
                <w:color w:val="000000" w:themeColor="text1"/>
              </w:rPr>
              <w:t>facility/version</w:t>
            </w:r>
          </w:p>
        </w:tc>
        <w:tc>
          <w:tcPr>
            <w:tcW w:w="6570" w:type="dxa"/>
          </w:tcPr>
          <w:p w14:paraId="397BEFBC" w14:textId="77777777" w:rsidR="006D63DC" w:rsidRDefault="006D63DC" w:rsidP="008338EA">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The xBRC software version. In the form: x.x.x.x.tag</w:t>
            </w:r>
          </w:p>
        </w:tc>
      </w:tr>
      <w:tr w:rsidR="006D63DC" w:rsidRPr="00774684" w14:paraId="397BEFC0" w14:textId="77777777" w:rsidTr="00E41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397BEFBE" w14:textId="3206A41E" w:rsidR="006D63DC" w:rsidRDefault="00A55B56" w:rsidP="008338EA">
            <w:pPr>
              <w:keepNext/>
              <w:keepLines/>
              <w:rPr>
                <w:rFonts w:asciiTheme="minorHAnsi" w:hAnsiTheme="minorHAnsi" w:cstheme="minorHAnsi"/>
                <w:color w:val="000000" w:themeColor="text1"/>
              </w:rPr>
            </w:pPr>
            <w:r>
              <w:rPr>
                <w:rFonts w:asciiTheme="minorHAnsi" w:hAnsiTheme="minorHAnsi" w:cstheme="minorHAnsi"/>
                <w:color w:val="000000" w:themeColor="text1"/>
              </w:rPr>
              <w:t>facility/active</w:t>
            </w:r>
          </w:p>
        </w:tc>
        <w:tc>
          <w:tcPr>
            <w:tcW w:w="6570" w:type="dxa"/>
          </w:tcPr>
          <w:p w14:paraId="397BEFBF" w14:textId="20D498CD" w:rsidR="006D63DC" w:rsidRPr="008A1C2A" w:rsidRDefault="00A55B56" w:rsidP="008338EA">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Whether this xBRC is actually being monitored by xBRMS or disabled at the moment.</w:t>
            </w:r>
          </w:p>
        </w:tc>
      </w:tr>
      <w:tr w:rsidR="00A55B56" w:rsidRPr="00774684" w14:paraId="21EF5EC1" w14:textId="77777777" w:rsidTr="00E41841">
        <w:tc>
          <w:tcPr>
            <w:cnfStyle w:val="001000000000" w:firstRow="0" w:lastRow="0" w:firstColumn="1" w:lastColumn="0" w:oddVBand="0" w:evenVBand="0" w:oddHBand="0" w:evenHBand="0" w:firstRowFirstColumn="0" w:firstRowLastColumn="0" w:lastRowFirstColumn="0" w:lastRowLastColumn="0"/>
            <w:tcW w:w="2160" w:type="dxa"/>
          </w:tcPr>
          <w:p w14:paraId="761F18BA" w14:textId="0CFF09C7" w:rsidR="00A55B56" w:rsidRDefault="00A55B56" w:rsidP="008338EA">
            <w:pPr>
              <w:keepNext/>
              <w:keepLines/>
              <w:rPr>
                <w:rFonts w:asciiTheme="minorHAnsi" w:hAnsiTheme="minorHAnsi" w:cstheme="minorHAnsi"/>
                <w:color w:val="000000" w:themeColor="text1"/>
              </w:rPr>
            </w:pPr>
            <w:r>
              <w:rPr>
                <w:rFonts w:asciiTheme="minorHAnsi" w:hAnsiTheme="minorHAnsi" w:cstheme="minorHAnsi"/>
                <w:color w:val="000000" w:themeColor="text1"/>
              </w:rPr>
              <w:t>facility/haStatus</w:t>
            </w:r>
          </w:p>
        </w:tc>
        <w:tc>
          <w:tcPr>
            <w:tcW w:w="6570" w:type="dxa"/>
          </w:tcPr>
          <w:p w14:paraId="220481AC" w14:textId="5761D5B5" w:rsidR="00A55B56" w:rsidRDefault="00A55B56" w:rsidP="008338EA">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High Availability status</w:t>
            </w:r>
            <w:r w:rsidR="002850AD">
              <w:rPr>
                <w:rFonts w:asciiTheme="minorHAnsi" w:hAnsiTheme="minorHAnsi" w:cstheme="minorHAnsi"/>
                <w:color w:val="000000" w:themeColor="text1"/>
              </w:rPr>
              <w:t>.</w:t>
            </w:r>
          </w:p>
        </w:tc>
      </w:tr>
      <w:tr w:rsidR="002850AD" w:rsidRPr="00774684" w14:paraId="28A16C2D" w14:textId="77777777" w:rsidTr="00E41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4D9E9348" w14:textId="745BD919" w:rsidR="002850AD" w:rsidRDefault="00E91654" w:rsidP="008338EA">
            <w:pPr>
              <w:keepNext/>
              <w:keepLines/>
              <w:rPr>
                <w:rFonts w:asciiTheme="minorHAnsi" w:hAnsiTheme="minorHAnsi" w:cstheme="minorHAnsi"/>
                <w:color w:val="000000" w:themeColor="text1"/>
              </w:rPr>
            </w:pPr>
            <w:r>
              <w:rPr>
                <w:rFonts w:asciiTheme="minorHAnsi" w:hAnsiTheme="minorHAnsi" w:cstheme="minorHAnsi"/>
                <w:color w:val="000000" w:themeColor="text1"/>
              </w:rPr>
              <w:t>f</w:t>
            </w:r>
            <w:r w:rsidR="002850AD">
              <w:rPr>
                <w:rFonts w:asciiTheme="minorHAnsi" w:hAnsiTheme="minorHAnsi" w:cstheme="minorHAnsi"/>
                <w:color w:val="000000" w:themeColor="text1"/>
              </w:rPr>
              <w:t>acility/haEnabled</w:t>
            </w:r>
          </w:p>
        </w:tc>
        <w:tc>
          <w:tcPr>
            <w:tcW w:w="6570" w:type="dxa"/>
          </w:tcPr>
          <w:p w14:paraId="57851C74" w14:textId="4FB82CA1" w:rsidR="002850AD" w:rsidRDefault="002850AD" w:rsidP="008338EA">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Whether HA is enabled on this xBRC.</w:t>
            </w:r>
          </w:p>
        </w:tc>
      </w:tr>
    </w:tbl>
    <w:p w14:paraId="397BEFC1" w14:textId="77777777" w:rsidR="00B40440" w:rsidRDefault="00B40440" w:rsidP="00B40440">
      <w:pPr>
        <w:pStyle w:val="H2Body"/>
      </w:pPr>
    </w:p>
    <w:p w14:paraId="397BEFC2" w14:textId="77777777" w:rsidR="00B40440" w:rsidRDefault="006D63DC" w:rsidP="00B40440">
      <w:pPr>
        <w:pStyle w:val="H2Body"/>
      </w:pPr>
      <w:r w:rsidRPr="006D63DC">
        <w:t>The GET facilities/id/&lt;facility id&gt; and GET facilities/ip/&lt;facility ip or hostname&gt; return facility indexed by facility id and facility IP address or hosname in the same format as above. The returned XML will look like the following.</w:t>
      </w:r>
    </w:p>
    <w:p w14:paraId="397BEFC3" w14:textId="77777777" w:rsidR="006D63DC" w:rsidRPr="00FD5A5C" w:rsidRDefault="006D63DC" w:rsidP="00FD5A5C">
      <w:pPr>
        <w:pStyle w:val="NoSpacing"/>
      </w:pPr>
      <w:r w:rsidRPr="00FD5A5C">
        <w:t>&lt;?xml version="1.0"?&gt;</w:t>
      </w:r>
    </w:p>
    <w:p w14:paraId="397BEFC4" w14:textId="77777777" w:rsidR="006D63DC" w:rsidRPr="00FD5A5C" w:rsidRDefault="006D63DC" w:rsidP="00FD5A5C">
      <w:pPr>
        <w:pStyle w:val="NoSpacing"/>
      </w:pPr>
      <w:r w:rsidRPr="00FD5A5C">
        <w:t>&lt;xbrms version="1.0.0.1522" time="2012-04-27T19:53:52.332-04:00"&gt;</w:t>
      </w:r>
    </w:p>
    <w:p w14:paraId="397BEFC5" w14:textId="77777777" w:rsidR="006D63DC" w:rsidRPr="00FD5A5C" w:rsidRDefault="006D63DC" w:rsidP="00FD5A5C">
      <w:pPr>
        <w:pStyle w:val="NoSpacing"/>
      </w:pPr>
      <w:r w:rsidRPr="00FD5A5C">
        <w:t xml:space="preserve">  &lt;facility&gt;</w:t>
      </w:r>
    </w:p>
    <w:p w14:paraId="397BEFC6" w14:textId="77777777" w:rsidR="006D63DC" w:rsidRPr="00FD5A5C" w:rsidRDefault="006D63DC" w:rsidP="00FD5A5C">
      <w:pPr>
        <w:pStyle w:val="NoSpacing"/>
      </w:pPr>
      <w:r w:rsidRPr="00FD5A5C">
        <w:t xml:space="preserve">   ...</w:t>
      </w:r>
    </w:p>
    <w:p w14:paraId="397BEFC7" w14:textId="77777777" w:rsidR="006D63DC" w:rsidRPr="00FD5A5C" w:rsidRDefault="006D63DC" w:rsidP="00FD5A5C">
      <w:pPr>
        <w:pStyle w:val="NoSpacing"/>
      </w:pPr>
      <w:r w:rsidRPr="00FD5A5C">
        <w:t xml:space="preserve">  &lt;/facility&gt;</w:t>
      </w:r>
    </w:p>
    <w:p w14:paraId="397BEFC8" w14:textId="77777777" w:rsidR="006D63DC" w:rsidRDefault="006D63DC" w:rsidP="00FD5A5C">
      <w:pPr>
        <w:pStyle w:val="NoSpacing"/>
      </w:pPr>
      <w:r w:rsidRPr="00FD5A5C">
        <w:t>&lt;/xbrms&gt;</w:t>
      </w:r>
    </w:p>
    <w:p w14:paraId="54E4B1D3" w14:textId="77777777" w:rsidR="00D96B4A" w:rsidRDefault="00D96B4A" w:rsidP="006D63DC">
      <w:pPr>
        <w:pStyle w:val="NoSpacing"/>
        <w:ind w:left="450"/>
      </w:pPr>
    </w:p>
    <w:p w14:paraId="6F3CB88D" w14:textId="5E7E8C42" w:rsidR="00D96B4A" w:rsidRDefault="00FD5A5C" w:rsidP="00FD5A5C">
      <w:pPr>
        <w:pStyle w:val="Heading3"/>
      </w:pPr>
      <w:bookmarkStart w:id="11" w:name="_Toc367700278"/>
      <w:r>
        <w:t>Get</w:t>
      </w:r>
      <w:r w:rsidR="00D96B4A">
        <w:t xml:space="preserve"> S</w:t>
      </w:r>
      <w:r w:rsidR="00091EA3">
        <w:t>tatus</w:t>
      </w:r>
      <w:bookmarkEnd w:id="11"/>
    </w:p>
    <w:p w14:paraId="0780F8C1" w14:textId="2393A697" w:rsidR="00D96B4A" w:rsidRPr="00FD5A5C" w:rsidRDefault="00FD5A5C" w:rsidP="00D96B4A">
      <w:pPr>
        <w:pStyle w:val="H3Body"/>
        <w:ind w:left="0" w:firstLine="450"/>
        <w:rPr>
          <w:i/>
        </w:rPr>
      </w:pPr>
      <w:r w:rsidRPr="00FD5A5C">
        <w:rPr>
          <w:i/>
        </w:rPr>
        <w:t>Method: GET</w:t>
      </w:r>
    </w:p>
    <w:p w14:paraId="5ED2D0FE" w14:textId="34A51373" w:rsidR="00FD5A5C" w:rsidRPr="00FD5A5C" w:rsidRDefault="00015B90" w:rsidP="00015B90">
      <w:pPr>
        <w:pStyle w:val="H3Body"/>
        <w:ind w:left="0" w:firstLine="450"/>
        <w:rPr>
          <w:i/>
        </w:rPr>
      </w:pPr>
      <w:r>
        <w:rPr>
          <w:i/>
        </w:rPr>
        <w:t>Path: /status</w:t>
      </w:r>
    </w:p>
    <w:p w14:paraId="45DCAB1E" w14:textId="452F83F6" w:rsidR="00AD24E8" w:rsidRDefault="00AD24E8" w:rsidP="00AD24E8">
      <w:pPr>
        <w:pStyle w:val="H2Body"/>
      </w:pPr>
      <w:r>
        <w:t>This r</w:t>
      </w:r>
      <w:r w:rsidRPr="005F4C18">
        <w:t xml:space="preserve">eturns </w:t>
      </w:r>
      <w:r>
        <w:t>xBRMS’s health status.</w:t>
      </w:r>
    </w:p>
    <w:p w14:paraId="2E53C6D7" w14:textId="77777777" w:rsidR="00A6535C" w:rsidRDefault="00A6535C" w:rsidP="00A6535C">
      <w:pPr>
        <w:pStyle w:val="H4Body"/>
        <w:rPr>
          <w:shd w:val="clear" w:color="auto" w:fill="FFFFFF"/>
        </w:rPr>
      </w:pPr>
      <w:r>
        <w:rPr>
          <w:shd w:val="clear" w:color="auto" w:fill="FFFFFF"/>
        </w:rPr>
        <w:t>&lt;</w:t>
      </w:r>
      <w:r w:rsidRPr="00102A44">
        <w:rPr>
          <w:b/>
          <w:shd w:val="clear" w:color="auto" w:fill="FFFFFF"/>
        </w:rPr>
        <w:t>xbrmsStatus</w:t>
      </w:r>
      <w:r>
        <w:rPr>
          <w:shd w:val="clear" w:color="auto" w:fill="FFFFFF"/>
        </w:rPr>
        <w:t xml:space="preserve"> version="Development" name="XBRMS" id=""&gt;</w:t>
      </w:r>
    </w:p>
    <w:p w14:paraId="1A0B66A1" w14:textId="73075BB9" w:rsidR="00A6535C" w:rsidRDefault="00A6535C" w:rsidP="00A6535C">
      <w:pPr>
        <w:pStyle w:val="H4Body"/>
        <w:ind w:firstLine="270"/>
        <w:rPr>
          <w:shd w:val="clear" w:color="auto" w:fill="FFFFFF"/>
        </w:rPr>
      </w:pPr>
      <w:r>
        <w:rPr>
          <w:shd w:val="clear" w:color="auto" w:fill="FFFFFF"/>
        </w:rPr>
        <w:t>&lt;</w:t>
      </w:r>
      <w:r w:rsidR="00C10BCB">
        <w:rPr>
          <w:b/>
          <w:shd w:val="clear" w:color="auto" w:fill="FFFFFF"/>
        </w:rPr>
        <w:t>requiredD</w:t>
      </w:r>
      <w:r w:rsidRPr="00102A44">
        <w:rPr>
          <w:b/>
          <w:shd w:val="clear" w:color="auto" w:fill="FFFFFF"/>
        </w:rPr>
        <w:t>atabaseVersion</w:t>
      </w:r>
      <w:r>
        <w:rPr>
          <w:shd w:val="clear" w:color="auto" w:fill="FFFFFF"/>
        </w:rPr>
        <w:t>&gt;</w:t>
      </w:r>
      <w:r w:rsidR="00A25457">
        <w:rPr>
          <w:shd w:val="clear" w:color="auto" w:fill="FFFFFF"/>
        </w:rPr>
        <w:t>1.7.8</w:t>
      </w:r>
      <w:r>
        <w:rPr>
          <w:shd w:val="clear" w:color="auto" w:fill="FFFFFF"/>
        </w:rPr>
        <w:t>&lt;/</w:t>
      </w:r>
      <w:r w:rsidR="00C10BCB">
        <w:rPr>
          <w:b/>
          <w:shd w:val="clear" w:color="auto" w:fill="FFFFFF"/>
        </w:rPr>
        <w:t>requiredD</w:t>
      </w:r>
      <w:r w:rsidRPr="00102A44">
        <w:rPr>
          <w:b/>
          <w:shd w:val="clear" w:color="auto" w:fill="FFFFFF"/>
        </w:rPr>
        <w:t>atabaseVersion</w:t>
      </w:r>
      <w:r>
        <w:rPr>
          <w:shd w:val="clear" w:color="auto" w:fill="FFFFFF"/>
        </w:rPr>
        <w:t>&gt;</w:t>
      </w:r>
    </w:p>
    <w:p w14:paraId="6778C324" w14:textId="015D11F3" w:rsidR="00A6535C" w:rsidRDefault="00A6535C" w:rsidP="00A6535C">
      <w:pPr>
        <w:pStyle w:val="H4Body"/>
        <w:ind w:firstLine="270"/>
        <w:rPr>
          <w:shd w:val="clear" w:color="auto" w:fill="FFFFFF"/>
        </w:rPr>
      </w:pPr>
      <w:r>
        <w:rPr>
          <w:shd w:val="clear" w:color="auto" w:fill="FFFFFF"/>
        </w:rPr>
        <w:t>&lt;</w:t>
      </w:r>
      <w:r w:rsidRPr="00102A44">
        <w:rPr>
          <w:b/>
          <w:shd w:val="clear" w:color="auto" w:fill="FFFFFF"/>
        </w:rPr>
        <w:t>dbStatus</w:t>
      </w:r>
      <w:r>
        <w:rPr>
          <w:shd w:val="clear" w:color="auto" w:fill="FFFFFF"/>
        </w:rPr>
        <w:t>&gt;</w:t>
      </w:r>
      <w:r w:rsidR="00E71CE9">
        <w:rPr>
          <w:shd w:val="clear" w:color="auto" w:fill="FFFFFF"/>
        </w:rPr>
        <w:t>Red</w:t>
      </w:r>
      <w:r>
        <w:rPr>
          <w:shd w:val="clear" w:color="auto" w:fill="FFFFFF"/>
        </w:rPr>
        <w:t>&lt;/</w:t>
      </w:r>
      <w:r w:rsidRPr="00102A44">
        <w:rPr>
          <w:b/>
          <w:shd w:val="clear" w:color="auto" w:fill="FFFFFF"/>
        </w:rPr>
        <w:t>dbStatus</w:t>
      </w:r>
      <w:r>
        <w:rPr>
          <w:shd w:val="clear" w:color="auto" w:fill="FFFFFF"/>
        </w:rPr>
        <w:t>&gt;</w:t>
      </w:r>
    </w:p>
    <w:p w14:paraId="0A98955B" w14:textId="3E55EF9F" w:rsidR="00A6535C" w:rsidRDefault="00A6535C" w:rsidP="00A6535C">
      <w:pPr>
        <w:pStyle w:val="H4Body"/>
        <w:ind w:firstLine="270"/>
        <w:rPr>
          <w:shd w:val="clear" w:color="auto" w:fill="FFFFFF"/>
        </w:rPr>
      </w:pPr>
      <w:r>
        <w:rPr>
          <w:shd w:val="clear" w:color="auto" w:fill="FFFFFF"/>
        </w:rPr>
        <w:t>&lt;</w:t>
      </w:r>
      <w:r w:rsidRPr="00102A44">
        <w:rPr>
          <w:b/>
          <w:shd w:val="clear" w:color="auto" w:fill="FFFFFF"/>
        </w:rPr>
        <w:t>dbStatusMessage</w:t>
      </w:r>
      <w:r>
        <w:rPr>
          <w:shd w:val="clear" w:color="auto" w:fill="FFFFFF"/>
        </w:rPr>
        <w:t>&gt;</w:t>
      </w:r>
      <w:r w:rsidR="00E71CE9">
        <w:rPr>
          <w:shd w:val="clear" w:color="auto" w:fill="FFFFFF"/>
        </w:rPr>
        <w:t>Incorrect schema version. Required: 1.7.8. Found: 1.7.7.0001</w:t>
      </w:r>
      <w:r>
        <w:rPr>
          <w:shd w:val="clear" w:color="auto" w:fill="FFFFFF"/>
        </w:rPr>
        <w:t>&lt;/</w:t>
      </w:r>
      <w:r w:rsidRPr="00102A44">
        <w:rPr>
          <w:b/>
          <w:shd w:val="clear" w:color="auto" w:fill="FFFFFF"/>
        </w:rPr>
        <w:t>dbStatusMessage</w:t>
      </w:r>
      <w:r>
        <w:rPr>
          <w:shd w:val="clear" w:color="auto" w:fill="FFFFFF"/>
        </w:rPr>
        <w:t>&gt;</w:t>
      </w:r>
    </w:p>
    <w:p w14:paraId="7BBC46BE" w14:textId="667F301C" w:rsidR="00E71CE9" w:rsidRDefault="00A6535C" w:rsidP="00E71CE9">
      <w:pPr>
        <w:pStyle w:val="H4Body"/>
        <w:ind w:firstLine="270"/>
        <w:rPr>
          <w:shd w:val="clear" w:color="auto" w:fill="FFFFFF"/>
        </w:rPr>
      </w:pPr>
      <w:r>
        <w:rPr>
          <w:shd w:val="clear" w:color="auto" w:fill="FFFFFF"/>
        </w:rPr>
        <w:t>&lt;</w:t>
      </w:r>
      <w:r w:rsidRPr="00102A44">
        <w:rPr>
          <w:b/>
          <w:shd w:val="clear" w:color="auto" w:fill="FFFFFF"/>
        </w:rPr>
        <w:t>recentProblems</w:t>
      </w:r>
      <w:r>
        <w:rPr>
          <w:shd w:val="clear" w:color="auto" w:fill="FFFFFF"/>
        </w:rPr>
        <w:t>&gt;</w:t>
      </w:r>
    </w:p>
    <w:p w14:paraId="3865889A" w14:textId="39ABAE7D" w:rsidR="00E71CE9" w:rsidRDefault="00E71CE9" w:rsidP="00E71CE9">
      <w:pPr>
        <w:pStyle w:val="H4Body"/>
        <w:ind w:firstLine="270"/>
        <w:rPr>
          <w:shd w:val="clear" w:color="auto" w:fill="FFFFFF"/>
        </w:rPr>
      </w:pPr>
      <w:r>
        <w:rPr>
          <w:shd w:val="clear" w:color="auto" w:fill="FFFFFF"/>
        </w:rPr>
        <w:t xml:space="preserve">   &lt;</w:t>
      </w:r>
      <w:r w:rsidRPr="00E71CE9">
        <w:rPr>
          <w:b/>
          <w:shd w:val="clear" w:color="auto" w:fill="FFFFFF"/>
        </w:rPr>
        <w:t>errors</w:t>
      </w:r>
      <w:r>
        <w:rPr>
          <w:shd w:val="clear" w:color="auto" w:fill="FFFFFF"/>
        </w:rPr>
        <w:t>&gt;</w:t>
      </w:r>
    </w:p>
    <w:p w14:paraId="1F351284" w14:textId="52142100" w:rsidR="00E71CE9" w:rsidRDefault="00E71CE9" w:rsidP="00E71CE9">
      <w:pPr>
        <w:pStyle w:val="H4Body"/>
        <w:ind w:firstLine="270"/>
        <w:rPr>
          <w:shd w:val="clear" w:color="auto" w:fill="FFFFFF"/>
        </w:rPr>
      </w:pPr>
      <w:r>
        <w:rPr>
          <w:shd w:val="clear" w:color="auto" w:fill="FFFFFF"/>
        </w:rPr>
        <w:t xml:space="preserve">      &lt;</w:t>
      </w:r>
      <w:r w:rsidRPr="00E71CE9">
        <w:rPr>
          <w:b/>
          <w:shd w:val="clear" w:color="auto" w:fill="FFFFFF"/>
        </w:rPr>
        <w:t>entry</w:t>
      </w:r>
      <w:r>
        <w:rPr>
          <w:shd w:val="clear" w:color="auto" w:fill="FFFFFF"/>
        </w:rPr>
        <w:t>&gt;</w:t>
      </w:r>
    </w:p>
    <w:p w14:paraId="53746A3F" w14:textId="53A9D8EC" w:rsidR="00E71CE9" w:rsidRDefault="00E71CE9" w:rsidP="00E71CE9">
      <w:pPr>
        <w:pStyle w:val="H4Body"/>
        <w:ind w:firstLine="270"/>
        <w:rPr>
          <w:shd w:val="clear" w:color="auto" w:fill="FFFFFF"/>
        </w:rPr>
      </w:pPr>
      <w:r>
        <w:rPr>
          <w:shd w:val="clear" w:color="auto" w:fill="FFFFFF"/>
        </w:rPr>
        <w:t xml:space="preserve">      &lt;</w:t>
      </w:r>
      <w:r w:rsidRPr="00E71CE9">
        <w:rPr>
          <w:b/>
          <w:shd w:val="clear" w:color="auto" w:fill="FFFFFF"/>
        </w:rPr>
        <w:t>key</w:t>
      </w:r>
      <w:r>
        <w:rPr>
          <w:shd w:val="clear" w:color="auto" w:fill="FFFFFF"/>
        </w:rPr>
        <w:t>&gt;IncorrectSchemaVersion&lt;/</w:t>
      </w:r>
      <w:r w:rsidRPr="00E71CE9">
        <w:rPr>
          <w:b/>
          <w:shd w:val="clear" w:color="auto" w:fill="FFFFFF"/>
        </w:rPr>
        <w:t>key</w:t>
      </w:r>
      <w:r>
        <w:rPr>
          <w:shd w:val="clear" w:color="auto" w:fill="FFFFFF"/>
        </w:rPr>
        <w:t>&gt;</w:t>
      </w:r>
    </w:p>
    <w:p w14:paraId="537DE923" w14:textId="44C16E98" w:rsidR="00E71CE9" w:rsidRDefault="00E71CE9" w:rsidP="00E71CE9">
      <w:pPr>
        <w:pStyle w:val="H4Body"/>
        <w:ind w:firstLine="270"/>
        <w:rPr>
          <w:shd w:val="clear" w:color="auto" w:fill="FFFFFF"/>
        </w:rPr>
      </w:pPr>
      <w:r>
        <w:rPr>
          <w:shd w:val="clear" w:color="auto" w:fill="FFFFFF"/>
        </w:rPr>
        <w:t xml:space="preserve">      &lt;</w:t>
      </w:r>
      <w:r w:rsidRPr="00E71CE9">
        <w:rPr>
          <w:b/>
          <w:shd w:val="clear" w:color="auto" w:fill="FFFFFF"/>
        </w:rPr>
        <w:t>value</w:t>
      </w:r>
      <w:r>
        <w:rPr>
          <w:shd w:val="clear" w:color="auto" w:fill="FFFFFF"/>
        </w:rPr>
        <w:t xml:space="preserve"> timestamp=”2013-09-20T13:29:52.474-07:00&gt;Incorrect schema version. Required: 1.7.8. Found: 1.7.7.0001</w:t>
      </w:r>
    </w:p>
    <w:p w14:paraId="4A29E84B" w14:textId="4BBCA5E5" w:rsidR="00E71CE9" w:rsidRDefault="00E71CE9" w:rsidP="00E71CE9">
      <w:pPr>
        <w:pStyle w:val="H4Body"/>
        <w:ind w:firstLine="270"/>
        <w:rPr>
          <w:shd w:val="clear" w:color="auto" w:fill="FFFFFF"/>
        </w:rPr>
      </w:pPr>
      <w:r>
        <w:rPr>
          <w:shd w:val="clear" w:color="auto" w:fill="FFFFFF"/>
        </w:rPr>
        <w:t xml:space="preserve">      &lt;/</w:t>
      </w:r>
      <w:r w:rsidRPr="00E71CE9">
        <w:rPr>
          <w:b/>
          <w:shd w:val="clear" w:color="auto" w:fill="FFFFFF"/>
        </w:rPr>
        <w:t>value</w:t>
      </w:r>
      <w:r>
        <w:rPr>
          <w:shd w:val="clear" w:color="auto" w:fill="FFFFFF"/>
        </w:rPr>
        <w:t>&gt;</w:t>
      </w:r>
    </w:p>
    <w:p w14:paraId="6942EF0A" w14:textId="47D93E01" w:rsidR="00E71CE9" w:rsidRDefault="00E71CE9" w:rsidP="00E71CE9">
      <w:pPr>
        <w:pStyle w:val="H4Body"/>
        <w:ind w:firstLine="270"/>
        <w:rPr>
          <w:shd w:val="clear" w:color="auto" w:fill="FFFFFF"/>
        </w:rPr>
      </w:pPr>
      <w:r>
        <w:rPr>
          <w:shd w:val="clear" w:color="auto" w:fill="FFFFFF"/>
        </w:rPr>
        <w:t xml:space="preserve">      &lt;/</w:t>
      </w:r>
      <w:r w:rsidRPr="00E71CE9">
        <w:rPr>
          <w:b/>
          <w:shd w:val="clear" w:color="auto" w:fill="FFFFFF"/>
        </w:rPr>
        <w:t>entry</w:t>
      </w:r>
      <w:r>
        <w:rPr>
          <w:shd w:val="clear" w:color="auto" w:fill="FFFFFF"/>
        </w:rPr>
        <w:t>&gt;</w:t>
      </w:r>
    </w:p>
    <w:p w14:paraId="4F172A2B" w14:textId="77777777" w:rsidR="00E71CE9" w:rsidRPr="00E71CE9" w:rsidRDefault="00E71CE9" w:rsidP="00E71CE9">
      <w:pPr>
        <w:pStyle w:val="H4Body"/>
        <w:ind w:firstLine="270"/>
        <w:rPr>
          <w:shd w:val="clear" w:color="auto" w:fill="FFFFFF"/>
        </w:rPr>
      </w:pPr>
      <w:r>
        <w:rPr>
          <w:shd w:val="clear" w:color="auto" w:fill="FFFFFF"/>
        </w:rPr>
        <w:t xml:space="preserve">      </w:t>
      </w:r>
      <w:r w:rsidRPr="00E71CE9">
        <w:rPr>
          <w:shd w:val="clear" w:color="auto" w:fill="FFFFFF"/>
        </w:rPr>
        <w:t>&lt;</w:t>
      </w:r>
      <w:r w:rsidRPr="00E71CE9">
        <w:rPr>
          <w:b/>
          <w:shd w:val="clear" w:color="auto" w:fill="FFFFFF"/>
        </w:rPr>
        <w:t>entry</w:t>
      </w:r>
      <w:r w:rsidRPr="00E71CE9">
        <w:rPr>
          <w:shd w:val="clear" w:color="auto" w:fill="FFFFFF"/>
        </w:rPr>
        <w:t>&gt;</w:t>
      </w:r>
    </w:p>
    <w:p w14:paraId="46B994E1" w14:textId="77777777" w:rsidR="00E71CE9" w:rsidRPr="00E71CE9" w:rsidRDefault="00E71CE9" w:rsidP="00E71CE9">
      <w:pPr>
        <w:pStyle w:val="H4Body"/>
        <w:ind w:firstLine="270"/>
        <w:rPr>
          <w:shd w:val="clear" w:color="auto" w:fill="FFFFFF"/>
        </w:rPr>
      </w:pPr>
      <w:r w:rsidRPr="00E71CE9">
        <w:rPr>
          <w:shd w:val="clear" w:color="auto" w:fill="FFFFFF"/>
        </w:rPr>
        <w:t xml:space="preserve">      &lt;</w:t>
      </w:r>
      <w:r w:rsidRPr="00E71CE9">
        <w:rPr>
          <w:b/>
          <w:shd w:val="clear" w:color="auto" w:fill="FFFFFF"/>
        </w:rPr>
        <w:t>key</w:t>
      </w:r>
      <w:r w:rsidRPr="00E71CE9">
        <w:rPr>
          <w:shd w:val="clear" w:color="auto" w:fill="FFFFFF"/>
        </w:rPr>
        <w:t>&gt;IncorrectSchemaVersion&lt;/</w:t>
      </w:r>
      <w:r w:rsidRPr="00E71CE9">
        <w:rPr>
          <w:b/>
          <w:shd w:val="clear" w:color="auto" w:fill="FFFFFF"/>
        </w:rPr>
        <w:t>key</w:t>
      </w:r>
      <w:r w:rsidRPr="00E71CE9">
        <w:rPr>
          <w:shd w:val="clear" w:color="auto" w:fill="FFFFFF"/>
        </w:rPr>
        <w:t>&gt;</w:t>
      </w:r>
    </w:p>
    <w:p w14:paraId="58914CBC" w14:textId="77777777" w:rsidR="00E71CE9" w:rsidRPr="00E71CE9" w:rsidRDefault="00E71CE9" w:rsidP="00E71CE9">
      <w:pPr>
        <w:pStyle w:val="H4Body"/>
        <w:ind w:firstLine="270"/>
        <w:rPr>
          <w:shd w:val="clear" w:color="auto" w:fill="FFFFFF"/>
        </w:rPr>
      </w:pPr>
      <w:r w:rsidRPr="00E71CE9">
        <w:rPr>
          <w:shd w:val="clear" w:color="auto" w:fill="FFFFFF"/>
        </w:rPr>
        <w:t xml:space="preserve">      &lt;</w:t>
      </w:r>
      <w:r w:rsidRPr="00E71CE9">
        <w:rPr>
          <w:b/>
          <w:shd w:val="clear" w:color="auto" w:fill="FFFFFF"/>
        </w:rPr>
        <w:t>value</w:t>
      </w:r>
      <w:r w:rsidRPr="00E71CE9">
        <w:rPr>
          <w:shd w:val="clear" w:color="auto" w:fill="FFFFFF"/>
        </w:rPr>
        <w:t xml:space="preserve"> timestamp=”2013-09-20T13:29:52.474-07:00&gt;Incorrect schema version. Required: 1.7.8. Found: 1.7.7.0001</w:t>
      </w:r>
    </w:p>
    <w:p w14:paraId="5939AFB2" w14:textId="77777777" w:rsidR="00E71CE9" w:rsidRPr="00E71CE9" w:rsidRDefault="00E71CE9" w:rsidP="00E71CE9">
      <w:pPr>
        <w:pStyle w:val="H4Body"/>
        <w:ind w:firstLine="270"/>
        <w:rPr>
          <w:shd w:val="clear" w:color="auto" w:fill="FFFFFF"/>
        </w:rPr>
      </w:pPr>
      <w:r w:rsidRPr="00E71CE9">
        <w:rPr>
          <w:shd w:val="clear" w:color="auto" w:fill="FFFFFF"/>
        </w:rPr>
        <w:t xml:space="preserve">      &lt;/</w:t>
      </w:r>
      <w:r w:rsidRPr="00E71CE9">
        <w:rPr>
          <w:b/>
          <w:shd w:val="clear" w:color="auto" w:fill="FFFFFF"/>
        </w:rPr>
        <w:t>value</w:t>
      </w:r>
      <w:r w:rsidRPr="00E71CE9">
        <w:rPr>
          <w:shd w:val="clear" w:color="auto" w:fill="FFFFFF"/>
        </w:rPr>
        <w:t>&gt;</w:t>
      </w:r>
    </w:p>
    <w:p w14:paraId="0C2ADB5D" w14:textId="151632FB" w:rsidR="00E71CE9" w:rsidRDefault="00E71CE9" w:rsidP="00E71CE9">
      <w:pPr>
        <w:pStyle w:val="H4Body"/>
        <w:ind w:firstLine="270"/>
        <w:rPr>
          <w:shd w:val="clear" w:color="auto" w:fill="FFFFFF"/>
        </w:rPr>
      </w:pPr>
      <w:r w:rsidRPr="00E71CE9">
        <w:rPr>
          <w:shd w:val="clear" w:color="auto" w:fill="FFFFFF"/>
        </w:rPr>
        <w:t xml:space="preserve">      &lt;/</w:t>
      </w:r>
      <w:r w:rsidRPr="00E71CE9">
        <w:rPr>
          <w:b/>
          <w:shd w:val="clear" w:color="auto" w:fill="FFFFFF"/>
        </w:rPr>
        <w:t>entry</w:t>
      </w:r>
      <w:r w:rsidRPr="00E71CE9">
        <w:rPr>
          <w:shd w:val="clear" w:color="auto" w:fill="FFFFFF"/>
        </w:rPr>
        <w:t>&gt;</w:t>
      </w:r>
    </w:p>
    <w:p w14:paraId="7D839FDB" w14:textId="02ECDA04" w:rsidR="00E71CE9" w:rsidRDefault="00E71CE9" w:rsidP="00E71CE9">
      <w:pPr>
        <w:pStyle w:val="H4Body"/>
        <w:ind w:firstLine="270"/>
        <w:rPr>
          <w:shd w:val="clear" w:color="auto" w:fill="FFFFFF"/>
        </w:rPr>
      </w:pPr>
      <w:r>
        <w:rPr>
          <w:shd w:val="clear" w:color="auto" w:fill="FFFFFF"/>
        </w:rPr>
        <w:t xml:space="preserve">   &lt;/</w:t>
      </w:r>
      <w:r w:rsidRPr="00E71CE9">
        <w:rPr>
          <w:b/>
          <w:shd w:val="clear" w:color="auto" w:fill="FFFFFF"/>
        </w:rPr>
        <w:t>errors</w:t>
      </w:r>
      <w:r>
        <w:rPr>
          <w:shd w:val="clear" w:color="auto" w:fill="FFFFFF"/>
        </w:rPr>
        <w:t>&gt;</w:t>
      </w:r>
      <w:r>
        <w:rPr>
          <w:shd w:val="clear" w:color="auto" w:fill="FFFFFF"/>
        </w:rPr>
        <w:tab/>
      </w:r>
    </w:p>
    <w:p w14:paraId="0A53A4AC" w14:textId="77777777" w:rsidR="00A6535C" w:rsidRDefault="00A6535C" w:rsidP="00A6535C">
      <w:pPr>
        <w:pStyle w:val="H4Body"/>
        <w:ind w:left="1440" w:firstLine="270"/>
        <w:rPr>
          <w:shd w:val="clear" w:color="auto" w:fill="FFFFFF"/>
        </w:rPr>
      </w:pPr>
      <w:r>
        <w:rPr>
          <w:shd w:val="clear" w:color="auto" w:fill="FFFFFF"/>
        </w:rPr>
        <w:t>&lt;</w:t>
      </w:r>
      <w:r w:rsidRPr="00102A44">
        <w:rPr>
          <w:b/>
          <w:shd w:val="clear" w:color="auto" w:fill="FFFFFF"/>
        </w:rPr>
        <w:t>problem</w:t>
      </w:r>
      <w:r>
        <w:rPr>
          <w:shd w:val="clear" w:color="auto" w:fill="FFFFFF"/>
        </w:rPr>
        <w:t xml:space="preserve"> timestamp="2013-02-05T20:50:03.949-08:00"&gt;Incorrect schema version. Required: 1.5.0. Found: 1.6.0.0001&lt;/</w:t>
      </w:r>
      <w:r w:rsidRPr="00102A44">
        <w:rPr>
          <w:b/>
          <w:shd w:val="clear" w:color="auto" w:fill="FFFFFF"/>
        </w:rPr>
        <w:t>problem</w:t>
      </w:r>
      <w:r>
        <w:rPr>
          <w:shd w:val="clear" w:color="auto" w:fill="FFFFFF"/>
        </w:rPr>
        <w:t>&gt;</w:t>
      </w:r>
    </w:p>
    <w:p w14:paraId="66E6FC45" w14:textId="77777777" w:rsidR="00A6535C" w:rsidRDefault="00A6535C" w:rsidP="00A6535C">
      <w:pPr>
        <w:pStyle w:val="H4Body"/>
        <w:ind w:firstLine="270"/>
        <w:rPr>
          <w:shd w:val="clear" w:color="auto" w:fill="FFFFFF"/>
        </w:rPr>
      </w:pPr>
      <w:r>
        <w:rPr>
          <w:shd w:val="clear" w:color="auto" w:fill="FFFFFF"/>
        </w:rPr>
        <w:t>&lt;/</w:t>
      </w:r>
      <w:r w:rsidRPr="00102A44">
        <w:rPr>
          <w:b/>
          <w:shd w:val="clear" w:color="auto" w:fill="FFFFFF"/>
        </w:rPr>
        <w:t>recentProblems</w:t>
      </w:r>
      <w:r>
        <w:rPr>
          <w:shd w:val="clear" w:color="auto" w:fill="FFFFFF"/>
        </w:rPr>
        <w:t>&gt;</w:t>
      </w:r>
    </w:p>
    <w:p w14:paraId="3C5D33DB" w14:textId="77777777" w:rsidR="00A6535C" w:rsidRDefault="00A6535C" w:rsidP="00A6535C">
      <w:pPr>
        <w:pStyle w:val="H4Body"/>
        <w:ind w:firstLine="270"/>
        <w:rPr>
          <w:shd w:val="clear" w:color="auto" w:fill="FFFFFF"/>
        </w:rPr>
      </w:pPr>
      <w:r>
        <w:rPr>
          <w:shd w:val="clear" w:color="auto" w:fill="FFFFFF"/>
        </w:rPr>
        <w:t>&lt;</w:t>
      </w:r>
      <w:r w:rsidRPr="00102A44">
        <w:rPr>
          <w:b/>
          <w:shd w:val="clear" w:color="auto" w:fill="FFFFFF"/>
        </w:rPr>
        <w:t>status</w:t>
      </w:r>
      <w:r>
        <w:rPr>
          <w:shd w:val="clear" w:color="auto" w:fill="FFFFFF"/>
        </w:rPr>
        <w:t>&gt;Red&lt;/</w:t>
      </w:r>
      <w:r w:rsidRPr="00102A44">
        <w:rPr>
          <w:b/>
          <w:shd w:val="clear" w:color="auto" w:fill="FFFFFF"/>
        </w:rPr>
        <w:t>status</w:t>
      </w:r>
      <w:r>
        <w:rPr>
          <w:shd w:val="clear" w:color="auto" w:fill="FFFFFF"/>
        </w:rPr>
        <w:t>&gt;</w:t>
      </w:r>
    </w:p>
    <w:p w14:paraId="0484523D" w14:textId="64A72827" w:rsidR="00A6535C" w:rsidRDefault="00A6535C" w:rsidP="00A6535C">
      <w:pPr>
        <w:pStyle w:val="H4Body"/>
        <w:ind w:firstLine="270"/>
        <w:rPr>
          <w:shd w:val="clear" w:color="auto" w:fill="FFFFFF"/>
        </w:rPr>
      </w:pPr>
      <w:r>
        <w:rPr>
          <w:shd w:val="clear" w:color="auto" w:fill="FFFFFF"/>
        </w:rPr>
        <w:t>&lt;</w:t>
      </w:r>
      <w:r w:rsidRPr="00102A44">
        <w:rPr>
          <w:b/>
          <w:shd w:val="clear" w:color="auto" w:fill="FFFFFF"/>
        </w:rPr>
        <w:t>statusMessage</w:t>
      </w:r>
      <w:r>
        <w:rPr>
          <w:shd w:val="clear" w:color="auto" w:fill="FFFFFF"/>
        </w:rPr>
        <w:t>&gt;</w:t>
      </w:r>
      <w:r w:rsidR="00E71CE9">
        <w:rPr>
          <w:shd w:val="clear" w:color="auto" w:fill="FFFFFF"/>
        </w:rPr>
        <w:t>Problem detected while trying to read xBRMS configuration from the database.</w:t>
      </w:r>
      <w:r>
        <w:rPr>
          <w:shd w:val="clear" w:color="auto" w:fill="FFFFFF"/>
        </w:rPr>
        <w:t>&lt;/</w:t>
      </w:r>
      <w:r w:rsidRPr="00102A44">
        <w:rPr>
          <w:b/>
          <w:shd w:val="clear" w:color="auto" w:fill="FFFFFF"/>
        </w:rPr>
        <w:t>statusMessage</w:t>
      </w:r>
      <w:r>
        <w:rPr>
          <w:shd w:val="clear" w:color="auto" w:fill="FFFFFF"/>
        </w:rPr>
        <w:t>&gt;</w:t>
      </w:r>
    </w:p>
    <w:p w14:paraId="5ADF5793" w14:textId="63539353" w:rsidR="00AD24E8" w:rsidRDefault="00A6535C" w:rsidP="00A6535C">
      <w:pPr>
        <w:pStyle w:val="H4Body"/>
      </w:pPr>
      <w:r>
        <w:rPr>
          <w:shd w:val="clear" w:color="auto" w:fill="FFFFFF"/>
        </w:rPr>
        <w:t>&lt;/</w:t>
      </w:r>
      <w:r w:rsidRPr="00102A44">
        <w:rPr>
          <w:b/>
          <w:shd w:val="clear" w:color="auto" w:fill="FFFFFF"/>
        </w:rPr>
        <w:t>xbrmsStatus</w:t>
      </w:r>
      <w:r>
        <w:rPr>
          <w:shd w:val="clear" w:color="auto" w:fill="FFFFFF"/>
        </w:rPr>
        <w:t>&gt;</w:t>
      </w:r>
    </w:p>
    <w:tbl>
      <w:tblPr>
        <w:tblStyle w:val="LightList"/>
        <w:tblW w:w="0" w:type="auto"/>
        <w:tblInd w:w="720" w:type="dxa"/>
        <w:tblLook w:val="04A0" w:firstRow="1" w:lastRow="0" w:firstColumn="1" w:lastColumn="0" w:noHBand="0" w:noVBand="1"/>
      </w:tblPr>
      <w:tblGrid>
        <w:gridCol w:w="3028"/>
        <w:gridCol w:w="5828"/>
      </w:tblGrid>
      <w:tr w:rsidR="00AD24E8" w:rsidRPr="00774684" w14:paraId="296D02AE" w14:textId="77777777" w:rsidTr="00E418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66CE0043" w14:textId="77777777" w:rsidR="00AD24E8" w:rsidRPr="00774684" w:rsidRDefault="00AD24E8" w:rsidP="008338EA">
            <w:pPr>
              <w:keepNext/>
              <w:keepLines/>
              <w:rPr>
                <w:rFonts w:asciiTheme="minorHAnsi" w:hAnsiTheme="minorHAnsi" w:cstheme="minorHAnsi"/>
              </w:rPr>
            </w:pPr>
            <w:r>
              <w:rPr>
                <w:rFonts w:asciiTheme="minorHAnsi" w:hAnsiTheme="minorHAnsi" w:cstheme="minorHAnsi"/>
              </w:rPr>
              <w:lastRenderedPageBreak/>
              <w:t>Status Element</w:t>
            </w:r>
          </w:p>
        </w:tc>
        <w:tc>
          <w:tcPr>
            <w:tcW w:w="5875" w:type="dxa"/>
          </w:tcPr>
          <w:p w14:paraId="07ECFB30" w14:textId="77777777" w:rsidR="00AD24E8" w:rsidRPr="00774684" w:rsidRDefault="00AD24E8" w:rsidP="008338EA">
            <w:pPr>
              <w:keepNext/>
              <w:keepLines/>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774684">
              <w:rPr>
                <w:rFonts w:asciiTheme="minorHAnsi" w:hAnsiTheme="minorHAnsi" w:cstheme="minorHAnsi"/>
              </w:rPr>
              <w:t>Purpose</w:t>
            </w:r>
          </w:p>
        </w:tc>
      </w:tr>
      <w:tr w:rsidR="00AD24E8" w:rsidRPr="00774684" w14:paraId="482B6089" w14:textId="77777777" w:rsidTr="00E41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560CA76C" w14:textId="334B6A3B" w:rsidR="00AD24E8" w:rsidRDefault="00E71CE9" w:rsidP="008338EA">
            <w:pPr>
              <w:keepNext/>
              <w:keepLines/>
              <w:rPr>
                <w:rFonts w:asciiTheme="minorHAnsi" w:hAnsiTheme="minorHAnsi" w:cstheme="minorHAnsi"/>
                <w:color w:val="000000" w:themeColor="text1"/>
              </w:rPr>
            </w:pPr>
            <w:r>
              <w:rPr>
                <w:rFonts w:asciiTheme="minorHAnsi" w:hAnsiTheme="minorHAnsi" w:cstheme="minorHAnsi"/>
                <w:color w:val="000000" w:themeColor="text1"/>
              </w:rPr>
              <w:t>requiredD</w:t>
            </w:r>
            <w:r w:rsidR="00AD24E8">
              <w:rPr>
                <w:rFonts w:asciiTheme="minorHAnsi" w:hAnsiTheme="minorHAnsi" w:cstheme="minorHAnsi"/>
                <w:color w:val="000000" w:themeColor="text1"/>
              </w:rPr>
              <w:t>atabaseVersion</w:t>
            </w:r>
          </w:p>
        </w:tc>
        <w:tc>
          <w:tcPr>
            <w:tcW w:w="5875" w:type="dxa"/>
          </w:tcPr>
          <w:p w14:paraId="3E7FCEC0" w14:textId="6088C261" w:rsidR="00AD24E8" w:rsidRDefault="00AD24E8" w:rsidP="008338EA">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Database schema version this xBRMS requires.</w:t>
            </w:r>
          </w:p>
        </w:tc>
      </w:tr>
      <w:tr w:rsidR="00AD24E8" w:rsidRPr="00774684" w14:paraId="13957693" w14:textId="77777777" w:rsidTr="00E41841">
        <w:tc>
          <w:tcPr>
            <w:cnfStyle w:val="001000000000" w:firstRow="0" w:lastRow="0" w:firstColumn="1" w:lastColumn="0" w:oddVBand="0" w:evenVBand="0" w:oddHBand="0" w:evenHBand="0" w:firstRowFirstColumn="0" w:firstRowLastColumn="0" w:lastRowFirstColumn="0" w:lastRowLastColumn="0"/>
            <w:tcW w:w="1818" w:type="dxa"/>
          </w:tcPr>
          <w:p w14:paraId="432337DE" w14:textId="5995F667" w:rsidR="00AD24E8" w:rsidRDefault="00500E4B" w:rsidP="008338EA">
            <w:pPr>
              <w:keepNext/>
              <w:keepLines/>
              <w:rPr>
                <w:rFonts w:asciiTheme="minorHAnsi" w:hAnsiTheme="minorHAnsi" w:cstheme="minorHAnsi"/>
                <w:color w:val="000000" w:themeColor="text1"/>
              </w:rPr>
            </w:pPr>
            <w:r>
              <w:rPr>
                <w:rFonts w:asciiTheme="minorHAnsi" w:hAnsiTheme="minorHAnsi" w:cstheme="minorHAnsi"/>
                <w:color w:val="000000" w:themeColor="text1"/>
              </w:rPr>
              <w:t>dbStatus</w:t>
            </w:r>
          </w:p>
        </w:tc>
        <w:tc>
          <w:tcPr>
            <w:tcW w:w="5875" w:type="dxa"/>
          </w:tcPr>
          <w:p w14:paraId="39232028" w14:textId="4091E980" w:rsidR="00AD24E8" w:rsidRDefault="00AD24E8" w:rsidP="00500E4B">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Health status </w:t>
            </w:r>
            <w:r w:rsidR="00500E4B">
              <w:rPr>
                <w:rFonts w:asciiTheme="minorHAnsi" w:hAnsiTheme="minorHAnsi" w:cstheme="minorHAnsi"/>
                <w:color w:val="000000" w:themeColor="text1"/>
              </w:rPr>
              <w:t>XBRMS database</w:t>
            </w:r>
            <w:r>
              <w:rPr>
                <w:rFonts w:asciiTheme="minorHAnsi" w:hAnsiTheme="minorHAnsi" w:cstheme="minorHAnsi"/>
                <w:color w:val="000000" w:themeColor="text1"/>
              </w:rPr>
              <w:t xml:space="preserve">. Possible values are: </w:t>
            </w:r>
            <w:r w:rsidRPr="008338EA">
              <w:rPr>
                <w:rFonts w:asciiTheme="minorHAnsi" w:hAnsiTheme="minorHAnsi" w:cstheme="minorHAnsi"/>
                <w:i/>
                <w:color w:val="1F497D" w:themeColor="text2"/>
              </w:rPr>
              <w:t>Green</w:t>
            </w:r>
            <w:r>
              <w:rPr>
                <w:rFonts w:asciiTheme="minorHAnsi" w:hAnsiTheme="minorHAnsi" w:cstheme="minorHAnsi"/>
                <w:color w:val="000000" w:themeColor="text1"/>
              </w:rPr>
              <w:t xml:space="preserve">, </w:t>
            </w:r>
            <w:r w:rsidRPr="008338EA">
              <w:rPr>
                <w:rFonts w:asciiTheme="minorHAnsi" w:hAnsiTheme="minorHAnsi" w:cstheme="minorHAnsi"/>
                <w:i/>
                <w:color w:val="1F497D" w:themeColor="text2"/>
              </w:rPr>
              <w:t>Yellow</w:t>
            </w:r>
            <w:r>
              <w:rPr>
                <w:rFonts w:asciiTheme="minorHAnsi" w:hAnsiTheme="minorHAnsi" w:cstheme="minorHAnsi"/>
                <w:color w:val="000000" w:themeColor="text1"/>
              </w:rPr>
              <w:t xml:space="preserve">, </w:t>
            </w:r>
            <w:r w:rsidRPr="008338EA">
              <w:rPr>
                <w:rFonts w:asciiTheme="minorHAnsi" w:hAnsiTheme="minorHAnsi" w:cstheme="minorHAnsi"/>
                <w:i/>
                <w:color w:val="1F497D" w:themeColor="text2"/>
              </w:rPr>
              <w:t>Red</w:t>
            </w:r>
            <w:r>
              <w:rPr>
                <w:rFonts w:asciiTheme="minorHAnsi" w:hAnsiTheme="minorHAnsi" w:cstheme="minorHAnsi"/>
                <w:color w:val="000000" w:themeColor="text1"/>
              </w:rPr>
              <w:t>.</w:t>
            </w:r>
          </w:p>
        </w:tc>
      </w:tr>
      <w:tr w:rsidR="00AD24E8" w:rsidRPr="00774684" w14:paraId="2D1D137A" w14:textId="77777777" w:rsidTr="00E41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122BED0F" w14:textId="7820242E" w:rsidR="00AD24E8" w:rsidRDefault="00500E4B" w:rsidP="008338EA">
            <w:pPr>
              <w:keepNext/>
              <w:keepLines/>
              <w:rPr>
                <w:rFonts w:asciiTheme="minorHAnsi" w:hAnsiTheme="minorHAnsi" w:cstheme="minorHAnsi"/>
                <w:color w:val="000000" w:themeColor="text1"/>
              </w:rPr>
            </w:pPr>
            <w:r>
              <w:rPr>
                <w:rFonts w:asciiTheme="minorHAnsi" w:hAnsiTheme="minorHAnsi" w:cstheme="minorHAnsi"/>
                <w:color w:val="000000" w:themeColor="text1"/>
              </w:rPr>
              <w:t>dbS</w:t>
            </w:r>
            <w:r w:rsidR="00AD24E8">
              <w:rPr>
                <w:rFonts w:asciiTheme="minorHAnsi" w:hAnsiTheme="minorHAnsi" w:cstheme="minorHAnsi"/>
                <w:color w:val="000000" w:themeColor="text1"/>
              </w:rPr>
              <w:t>tatusMessage</w:t>
            </w:r>
          </w:p>
        </w:tc>
        <w:tc>
          <w:tcPr>
            <w:tcW w:w="5875" w:type="dxa"/>
          </w:tcPr>
          <w:p w14:paraId="3A320CAD" w14:textId="041900A3" w:rsidR="00AD24E8" w:rsidRDefault="00AD24E8" w:rsidP="008338EA">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Message associated with the current </w:t>
            </w:r>
            <w:r w:rsidR="00500E4B">
              <w:rPr>
                <w:rFonts w:asciiTheme="minorHAnsi" w:hAnsiTheme="minorHAnsi" w:cstheme="minorHAnsi"/>
                <w:color w:val="000000" w:themeColor="text1"/>
              </w:rPr>
              <w:t xml:space="preserve">database </w:t>
            </w:r>
            <w:r>
              <w:rPr>
                <w:rFonts w:asciiTheme="minorHAnsi" w:hAnsiTheme="minorHAnsi" w:cstheme="minorHAnsi"/>
                <w:color w:val="000000" w:themeColor="text1"/>
              </w:rPr>
              <w:t>health status.</w:t>
            </w:r>
          </w:p>
        </w:tc>
      </w:tr>
      <w:tr w:rsidR="00500E4B" w:rsidRPr="00774684" w14:paraId="46B8D7BD" w14:textId="77777777" w:rsidTr="00E41841">
        <w:tc>
          <w:tcPr>
            <w:cnfStyle w:val="001000000000" w:firstRow="0" w:lastRow="0" w:firstColumn="1" w:lastColumn="0" w:oddVBand="0" w:evenVBand="0" w:oddHBand="0" w:evenHBand="0" w:firstRowFirstColumn="0" w:firstRowLastColumn="0" w:lastRowFirstColumn="0" w:lastRowLastColumn="0"/>
            <w:tcW w:w="1818" w:type="dxa"/>
          </w:tcPr>
          <w:p w14:paraId="3E4000D6" w14:textId="3D8F3499" w:rsidR="00500E4B" w:rsidRDefault="00500E4B" w:rsidP="008200F3">
            <w:pPr>
              <w:keepNext/>
              <w:keepLines/>
              <w:rPr>
                <w:rFonts w:asciiTheme="minorHAnsi" w:hAnsiTheme="minorHAnsi" w:cstheme="minorHAnsi"/>
                <w:color w:val="000000" w:themeColor="text1"/>
              </w:rPr>
            </w:pPr>
            <w:r>
              <w:rPr>
                <w:rFonts w:asciiTheme="minorHAnsi" w:hAnsiTheme="minorHAnsi" w:cstheme="minorHAnsi"/>
                <w:color w:val="000000" w:themeColor="text1"/>
              </w:rPr>
              <w:t>recentProblems/</w:t>
            </w:r>
            <w:r w:rsidR="008200F3">
              <w:rPr>
                <w:rFonts w:asciiTheme="minorHAnsi" w:hAnsiTheme="minorHAnsi" w:cstheme="minorHAnsi"/>
                <w:color w:val="000000" w:themeColor="text1"/>
              </w:rPr>
              <w:t>errors/entry/key</w:t>
            </w:r>
          </w:p>
        </w:tc>
        <w:tc>
          <w:tcPr>
            <w:tcW w:w="5875" w:type="dxa"/>
          </w:tcPr>
          <w:p w14:paraId="386CF326" w14:textId="767809B9" w:rsidR="00500E4B" w:rsidRDefault="008200F3" w:rsidP="008200F3">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Problem area type. Possible areas are: JmsMessaging, ReadXbrmsConfig, ConnectToXbrmsDb, InsertMetricsData, RetrieveMetricsData, ProcessMessage, AssignReader, UpdateHealthItem, Networking, ParksConfig, DatabaseFull, IncorrectSchemaVersion, QueryTimeout,DataCorruption_FacilityId</w:t>
            </w:r>
          </w:p>
        </w:tc>
      </w:tr>
      <w:tr w:rsidR="008200F3" w:rsidRPr="00774684" w14:paraId="791C6B1E" w14:textId="77777777" w:rsidTr="00E41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0C9510BF" w14:textId="5B0B5618" w:rsidR="008200F3" w:rsidRDefault="008200F3" w:rsidP="008200F3">
            <w:pPr>
              <w:keepNext/>
              <w:keepLines/>
              <w:rPr>
                <w:rFonts w:asciiTheme="minorHAnsi" w:hAnsiTheme="minorHAnsi" w:cstheme="minorHAnsi"/>
                <w:color w:val="000000" w:themeColor="text1"/>
              </w:rPr>
            </w:pPr>
            <w:r>
              <w:rPr>
                <w:rFonts w:asciiTheme="minorHAnsi" w:hAnsiTheme="minorHAnsi" w:cstheme="minorHAnsi"/>
                <w:color w:val="000000" w:themeColor="text1"/>
              </w:rPr>
              <w:t>recentProblems/errors/entry/key</w:t>
            </w:r>
          </w:p>
        </w:tc>
        <w:tc>
          <w:tcPr>
            <w:tcW w:w="5875" w:type="dxa"/>
          </w:tcPr>
          <w:p w14:paraId="4DB02230" w14:textId="61507D12" w:rsidR="008200F3" w:rsidRDefault="008200F3" w:rsidP="00500E4B">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sidRPr="008200F3">
              <w:rPr>
                <w:rFonts w:asciiTheme="minorHAnsi" w:hAnsiTheme="minorHAnsi" w:cstheme="minorHAnsi"/>
                <w:color w:val="000000" w:themeColor="text1"/>
              </w:rPr>
              <w:t>Description of a problem XBRMS is having and the time of its last occurrence.</w:t>
            </w:r>
          </w:p>
        </w:tc>
      </w:tr>
      <w:tr w:rsidR="00500E4B" w:rsidRPr="00774684" w14:paraId="45EC2195" w14:textId="77777777" w:rsidTr="00E41841">
        <w:tc>
          <w:tcPr>
            <w:cnfStyle w:val="001000000000" w:firstRow="0" w:lastRow="0" w:firstColumn="1" w:lastColumn="0" w:oddVBand="0" w:evenVBand="0" w:oddHBand="0" w:evenHBand="0" w:firstRowFirstColumn="0" w:firstRowLastColumn="0" w:lastRowFirstColumn="0" w:lastRowLastColumn="0"/>
            <w:tcW w:w="1818" w:type="dxa"/>
          </w:tcPr>
          <w:p w14:paraId="373A45F8" w14:textId="0ED12760" w:rsidR="00500E4B" w:rsidRDefault="00500E4B" w:rsidP="008338EA">
            <w:pPr>
              <w:keepNext/>
              <w:keepLines/>
              <w:rPr>
                <w:rFonts w:asciiTheme="minorHAnsi" w:hAnsiTheme="minorHAnsi" w:cstheme="minorHAnsi"/>
                <w:color w:val="000000" w:themeColor="text1"/>
              </w:rPr>
            </w:pPr>
            <w:r>
              <w:rPr>
                <w:rFonts w:asciiTheme="minorHAnsi" w:hAnsiTheme="minorHAnsi" w:cstheme="minorHAnsi"/>
                <w:color w:val="000000" w:themeColor="text1"/>
              </w:rPr>
              <w:t>status</w:t>
            </w:r>
          </w:p>
        </w:tc>
        <w:tc>
          <w:tcPr>
            <w:tcW w:w="5875" w:type="dxa"/>
          </w:tcPr>
          <w:p w14:paraId="519B17C8" w14:textId="6F3727BB" w:rsidR="00500E4B" w:rsidRDefault="00E71CE9" w:rsidP="00500E4B">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Overall </w:t>
            </w:r>
            <w:r w:rsidR="00500E4B">
              <w:rPr>
                <w:rFonts w:asciiTheme="minorHAnsi" w:hAnsiTheme="minorHAnsi" w:cstheme="minorHAnsi"/>
                <w:color w:val="000000" w:themeColor="text1"/>
              </w:rPr>
              <w:t xml:space="preserve">XBRMS health status. Possible values are: </w:t>
            </w:r>
            <w:r w:rsidR="00500E4B" w:rsidRPr="008338EA">
              <w:rPr>
                <w:rFonts w:asciiTheme="minorHAnsi" w:hAnsiTheme="minorHAnsi" w:cstheme="minorHAnsi"/>
                <w:i/>
                <w:color w:val="1F497D" w:themeColor="text2"/>
              </w:rPr>
              <w:t>Green</w:t>
            </w:r>
            <w:r w:rsidR="00500E4B">
              <w:rPr>
                <w:rFonts w:asciiTheme="minorHAnsi" w:hAnsiTheme="minorHAnsi" w:cstheme="minorHAnsi"/>
                <w:color w:val="000000" w:themeColor="text1"/>
              </w:rPr>
              <w:t xml:space="preserve">, </w:t>
            </w:r>
            <w:r w:rsidR="00500E4B" w:rsidRPr="008338EA">
              <w:rPr>
                <w:rFonts w:asciiTheme="minorHAnsi" w:hAnsiTheme="minorHAnsi" w:cstheme="minorHAnsi"/>
                <w:i/>
                <w:color w:val="1F497D" w:themeColor="text2"/>
              </w:rPr>
              <w:t>Yellow</w:t>
            </w:r>
            <w:r w:rsidR="00500E4B">
              <w:rPr>
                <w:rFonts w:asciiTheme="minorHAnsi" w:hAnsiTheme="minorHAnsi" w:cstheme="minorHAnsi"/>
                <w:color w:val="000000" w:themeColor="text1"/>
              </w:rPr>
              <w:t xml:space="preserve">, </w:t>
            </w:r>
            <w:r w:rsidR="00500E4B" w:rsidRPr="008338EA">
              <w:rPr>
                <w:rFonts w:asciiTheme="minorHAnsi" w:hAnsiTheme="minorHAnsi" w:cstheme="minorHAnsi"/>
                <w:i/>
                <w:color w:val="1F497D" w:themeColor="text2"/>
              </w:rPr>
              <w:t>Red</w:t>
            </w:r>
            <w:r w:rsidR="00500E4B">
              <w:rPr>
                <w:rFonts w:asciiTheme="minorHAnsi" w:hAnsiTheme="minorHAnsi" w:cstheme="minorHAnsi"/>
                <w:color w:val="000000" w:themeColor="text1"/>
              </w:rPr>
              <w:t>.</w:t>
            </w:r>
          </w:p>
        </w:tc>
      </w:tr>
      <w:tr w:rsidR="00500E4B" w:rsidRPr="00774684" w14:paraId="2D64F39A" w14:textId="77777777" w:rsidTr="00E41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5AB46494" w14:textId="14E221E8" w:rsidR="00500E4B" w:rsidRDefault="00500E4B" w:rsidP="008338EA">
            <w:pPr>
              <w:keepNext/>
              <w:keepLines/>
              <w:rPr>
                <w:rFonts w:asciiTheme="minorHAnsi" w:hAnsiTheme="minorHAnsi" w:cstheme="minorHAnsi"/>
                <w:color w:val="000000" w:themeColor="text1"/>
              </w:rPr>
            </w:pPr>
            <w:r>
              <w:rPr>
                <w:rFonts w:asciiTheme="minorHAnsi" w:hAnsiTheme="minorHAnsi" w:cstheme="minorHAnsi"/>
                <w:color w:val="000000" w:themeColor="text1"/>
              </w:rPr>
              <w:t>statusMessage</w:t>
            </w:r>
          </w:p>
        </w:tc>
        <w:tc>
          <w:tcPr>
            <w:tcW w:w="5875" w:type="dxa"/>
          </w:tcPr>
          <w:p w14:paraId="55836921" w14:textId="31FC2A05" w:rsidR="00500E4B" w:rsidRDefault="00500E4B" w:rsidP="00500E4B">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Message associated with the </w:t>
            </w:r>
            <w:r w:rsidR="00E71CE9">
              <w:rPr>
                <w:rFonts w:asciiTheme="minorHAnsi" w:hAnsiTheme="minorHAnsi" w:cstheme="minorHAnsi"/>
                <w:color w:val="000000" w:themeColor="text1"/>
              </w:rPr>
              <w:t xml:space="preserve">overall </w:t>
            </w:r>
            <w:r>
              <w:rPr>
                <w:rFonts w:asciiTheme="minorHAnsi" w:hAnsiTheme="minorHAnsi" w:cstheme="minorHAnsi"/>
                <w:color w:val="000000" w:themeColor="text1"/>
              </w:rPr>
              <w:t>health status.</w:t>
            </w:r>
          </w:p>
        </w:tc>
      </w:tr>
    </w:tbl>
    <w:p w14:paraId="664F6994" w14:textId="77777777" w:rsidR="00554AAA" w:rsidRDefault="00554AAA" w:rsidP="00FF6AE4">
      <w:pPr>
        <w:pStyle w:val="H2Body"/>
        <w:ind w:left="0"/>
      </w:pPr>
    </w:p>
    <w:p w14:paraId="4A9E97CF" w14:textId="77777777" w:rsidR="00015B90" w:rsidRDefault="00015B90" w:rsidP="008338EA">
      <w:pPr>
        <w:pStyle w:val="H2Body"/>
      </w:pPr>
    </w:p>
    <w:p w14:paraId="17CCEA66" w14:textId="5EA9A4A3" w:rsidR="00317DB5" w:rsidRDefault="00F95D29" w:rsidP="005A3DB9">
      <w:pPr>
        <w:pStyle w:val="Heading2"/>
      </w:pPr>
      <w:bookmarkStart w:id="12" w:name="_Toc367700279"/>
      <w:r>
        <w:t>New E</w:t>
      </w:r>
      <w:r w:rsidR="005A3DB9">
        <w:t>ndpoints</w:t>
      </w:r>
      <w:bookmarkEnd w:id="12"/>
    </w:p>
    <w:p w14:paraId="2B48F76A" w14:textId="5965820A" w:rsidR="00317DB5" w:rsidRPr="00317DB5" w:rsidRDefault="00317DB5" w:rsidP="00317DB5">
      <w:r w:rsidRPr="005F4C18">
        <w:t xml:space="preserve">The xBRMS </w:t>
      </w:r>
      <w:r>
        <w:t>serves</w:t>
      </w:r>
      <w:r w:rsidRPr="005F4C18">
        <w:t xml:space="preserve"> the following HTTP requests:</w:t>
      </w:r>
    </w:p>
    <w:p w14:paraId="5BF787A8" w14:textId="77777777" w:rsidR="00317DB5" w:rsidRDefault="00317DB5" w:rsidP="00317DB5">
      <w:pPr>
        <w:pStyle w:val="H2Body"/>
      </w:pPr>
    </w:p>
    <w:tbl>
      <w:tblPr>
        <w:tblStyle w:val="LightList"/>
        <w:tblW w:w="0" w:type="auto"/>
        <w:tblInd w:w="558" w:type="dxa"/>
        <w:tblLook w:val="04A0" w:firstRow="1" w:lastRow="0" w:firstColumn="1" w:lastColumn="0" w:noHBand="0" w:noVBand="1"/>
      </w:tblPr>
      <w:tblGrid>
        <w:gridCol w:w="6304"/>
        <w:gridCol w:w="1828"/>
      </w:tblGrid>
      <w:tr w:rsidR="00B4147E" w14:paraId="7F1C9FAE" w14:textId="77777777" w:rsidTr="00EC7C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4" w:type="dxa"/>
          </w:tcPr>
          <w:p w14:paraId="4E7B34EB" w14:textId="77777777" w:rsidR="00317DB5" w:rsidRDefault="00317DB5" w:rsidP="00B4147E">
            <w:pPr>
              <w:pStyle w:val="Body"/>
              <w:ind w:firstLine="0"/>
            </w:pPr>
            <w:r>
              <w:t>Path</w:t>
            </w:r>
          </w:p>
        </w:tc>
        <w:tc>
          <w:tcPr>
            <w:tcW w:w="1828" w:type="dxa"/>
          </w:tcPr>
          <w:p w14:paraId="67A9FB5A" w14:textId="77777777" w:rsidR="00317DB5" w:rsidRDefault="00317DB5" w:rsidP="00B4147E">
            <w:pPr>
              <w:pStyle w:val="Body"/>
              <w:ind w:firstLine="0"/>
              <w:cnfStyle w:val="100000000000" w:firstRow="1" w:lastRow="0" w:firstColumn="0" w:lastColumn="0" w:oddVBand="0" w:evenVBand="0" w:oddHBand="0" w:evenHBand="0" w:firstRowFirstColumn="0" w:firstRowLastColumn="0" w:lastRowFirstColumn="0" w:lastRowLastColumn="0"/>
            </w:pPr>
            <w:r>
              <w:t>Operation</w:t>
            </w:r>
          </w:p>
        </w:tc>
      </w:tr>
      <w:tr w:rsidR="00317DB5" w14:paraId="20332FE7" w14:textId="77777777" w:rsidTr="00EC7C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4" w:type="dxa"/>
          </w:tcPr>
          <w:p w14:paraId="25837838" w14:textId="23F0DC66" w:rsidR="00317DB5" w:rsidRDefault="00317DB5" w:rsidP="00B4147E">
            <w:pPr>
              <w:pStyle w:val="Body"/>
              <w:ind w:firstLine="0"/>
            </w:pPr>
            <w:r>
              <w:t>config/xbrms</w:t>
            </w:r>
          </w:p>
        </w:tc>
        <w:tc>
          <w:tcPr>
            <w:tcW w:w="1828" w:type="dxa"/>
          </w:tcPr>
          <w:p w14:paraId="3FA7B763" w14:textId="77777777" w:rsidR="00317DB5" w:rsidRDefault="00317DB5" w:rsidP="00B4147E">
            <w:pPr>
              <w:pStyle w:val="Body"/>
              <w:ind w:firstLine="0"/>
              <w:cnfStyle w:val="000000100000" w:firstRow="0" w:lastRow="0" w:firstColumn="0" w:lastColumn="0" w:oddVBand="0" w:evenVBand="0" w:oddHBand="1" w:evenHBand="0" w:firstRowFirstColumn="0" w:firstRowLastColumn="0" w:lastRowFirstColumn="0" w:lastRowLastColumn="0"/>
            </w:pPr>
            <w:r>
              <w:t>GET</w:t>
            </w:r>
          </w:p>
        </w:tc>
      </w:tr>
      <w:tr w:rsidR="00317DB5" w14:paraId="7A22A0DD" w14:textId="77777777" w:rsidTr="00EC7CFB">
        <w:tc>
          <w:tcPr>
            <w:cnfStyle w:val="001000000000" w:firstRow="0" w:lastRow="0" w:firstColumn="1" w:lastColumn="0" w:oddVBand="0" w:evenVBand="0" w:oddHBand="0" w:evenHBand="0" w:firstRowFirstColumn="0" w:firstRowLastColumn="0" w:lastRowFirstColumn="0" w:lastRowLastColumn="0"/>
            <w:tcW w:w="6304" w:type="dxa"/>
          </w:tcPr>
          <w:p w14:paraId="53CC57F8" w14:textId="3A3D57D1" w:rsidR="00317DB5" w:rsidRDefault="00BE419B" w:rsidP="00B4147E">
            <w:pPr>
              <w:pStyle w:val="Body"/>
              <w:ind w:firstLine="0"/>
            </w:pPr>
            <w:r>
              <w:t>c</w:t>
            </w:r>
            <w:r w:rsidR="00317DB5">
              <w:t>onfig/xbrms</w:t>
            </w:r>
          </w:p>
        </w:tc>
        <w:tc>
          <w:tcPr>
            <w:tcW w:w="1828" w:type="dxa"/>
          </w:tcPr>
          <w:p w14:paraId="6157A35A" w14:textId="15C2FDE3" w:rsidR="00317DB5" w:rsidRDefault="00BE419B" w:rsidP="00B4147E">
            <w:pPr>
              <w:pStyle w:val="Body"/>
              <w:ind w:firstLine="0"/>
              <w:jc w:val="left"/>
              <w:cnfStyle w:val="000000000000" w:firstRow="0" w:lastRow="0" w:firstColumn="0" w:lastColumn="0" w:oddVBand="0" w:evenVBand="0" w:oddHBand="0" w:evenHBand="0" w:firstRowFirstColumn="0" w:firstRowLastColumn="0" w:lastRowFirstColumn="0" w:lastRowLastColumn="0"/>
            </w:pPr>
            <w:r>
              <w:t>PUT</w:t>
            </w:r>
          </w:p>
        </w:tc>
      </w:tr>
      <w:tr w:rsidR="00BE419B" w14:paraId="6C165AF2" w14:textId="77777777" w:rsidTr="00EC7C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4" w:type="dxa"/>
          </w:tcPr>
          <w:p w14:paraId="543B669B" w14:textId="07E1FA08" w:rsidR="00BE419B" w:rsidRDefault="00BE419B" w:rsidP="00B4147E">
            <w:pPr>
              <w:pStyle w:val="Body"/>
              <w:ind w:firstLine="0"/>
            </w:pPr>
            <w:r>
              <w:t>config/properties</w:t>
            </w:r>
          </w:p>
        </w:tc>
        <w:tc>
          <w:tcPr>
            <w:tcW w:w="1828" w:type="dxa"/>
          </w:tcPr>
          <w:p w14:paraId="05DC3628" w14:textId="0341AB6C" w:rsidR="00BE419B" w:rsidRDefault="00BE419B" w:rsidP="00B4147E">
            <w:pPr>
              <w:pStyle w:val="Body"/>
              <w:ind w:firstLine="0"/>
              <w:jc w:val="left"/>
              <w:cnfStyle w:val="000000100000" w:firstRow="0" w:lastRow="0" w:firstColumn="0" w:lastColumn="0" w:oddVBand="0" w:evenVBand="0" w:oddHBand="1" w:evenHBand="0" w:firstRowFirstColumn="0" w:firstRowLastColumn="0" w:lastRowFirstColumn="0" w:lastRowLastColumn="0"/>
            </w:pPr>
            <w:r>
              <w:t>GET</w:t>
            </w:r>
          </w:p>
        </w:tc>
      </w:tr>
      <w:tr w:rsidR="00BE419B" w14:paraId="35E20EFE" w14:textId="77777777" w:rsidTr="00EC7CFB">
        <w:tc>
          <w:tcPr>
            <w:cnfStyle w:val="001000000000" w:firstRow="0" w:lastRow="0" w:firstColumn="1" w:lastColumn="0" w:oddVBand="0" w:evenVBand="0" w:oddHBand="0" w:evenHBand="0" w:firstRowFirstColumn="0" w:firstRowLastColumn="0" w:lastRowFirstColumn="0" w:lastRowLastColumn="0"/>
            <w:tcW w:w="6304" w:type="dxa"/>
          </w:tcPr>
          <w:p w14:paraId="51B74234" w14:textId="63C281FD" w:rsidR="00BE419B" w:rsidRDefault="00BE419B" w:rsidP="00B4147E">
            <w:pPr>
              <w:pStyle w:val="Body"/>
              <w:ind w:firstLine="0"/>
            </w:pPr>
            <w:r>
              <w:t>xbrcs</w:t>
            </w:r>
          </w:p>
        </w:tc>
        <w:tc>
          <w:tcPr>
            <w:tcW w:w="1828" w:type="dxa"/>
          </w:tcPr>
          <w:p w14:paraId="7E73A731" w14:textId="3B5C6CB0" w:rsidR="00BE419B" w:rsidRDefault="00BE419B" w:rsidP="00B4147E">
            <w:pPr>
              <w:pStyle w:val="Body"/>
              <w:ind w:firstLine="0"/>
              <w:jc w:val="left"/>
              <w:cnfStyle w:val="000000000000" w:firstRow="0" w:lastRow="0" w:firstColumn="0" w:lastColumn="0" w:oddVBand="0" w:evenVBand="0" w:oddHBand="0" w:evenHBand="0" w:firstRowFirstColumn="0" w:firstRowLastColumn="0" w:lastRowFirstColumn="0" w:lastRowLastColumn="0"/>
            </w:pPr>
            <w:r>
              <w:t>GET</w:t>
            </w:r>
          </w:p>
        </w:tc>
      </w:tr>
      <w:tr w:rsidR="00BE419B" w14:paraId="79BB9CF3" w14:textId="77777777" w:rsidTr="00EC7C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4" w:type="dxa"/>
          </w:tcPr>
          <w:p w14:paraId="3C65FA6B" w14:textId="21027CCD" w:rsidR="00BE419B" w:rsidRDefault="00BE419B" w:rsidP="00B4147E">
            <w:pPr>
              <w:pStyle w:val="Body"/>
              <w:ind w:firstLine="0"/>
            </w:pPr>
            <w:r>
              <w:t>xbrcs/id/{</w:t>
            </w:r>
            <w:r w:rsidR="00376DA8">
              <w:t xml:space="preserve">facility </w:t>
            </w:r>
            <w:r>
              <w:t>id}</w:t>
            </w:r>
          </w:p>
        </w:tc>
        <w:tc>
          <w:tcPr>
            <w:tcW w:w="1828" w:type="dxa"/>
          </w:tcPr>
          <w:p w14:paraId="2F44B409" w14:textId="020B2A76" w:rsidR="00BE419B" w:rsidRDefault="00BE419B" w:rsidP="00B4147E">
            <w:pPr>
              <w:pStyle w:val="Body"/>
              <w:ind w:firstLine="0"/>
              <w:jc w:val="left"/>
              <w:cnfStyle w:val="000000100000" w:firstRow="0" w:lastRow="0" w:firstColumn="0" w:lastColumn="0" w:oddVBand="0" w:evenVBand="0" w:oddHBand="1" w:evenHBand="0" w:firstRowFirstColumn="0" w:firstRowLastColumn="0" w:lastRowFirstColumn="0" w:lastRowLastColumn="0"/>
            </w:pPr>
            <w:r>
              <w:t>GET</w:t>
            </w:r>
          </w:p>
        </w:tc>
      </w:tr>
      <w:tr w:rsidR="00BE419B" w14:paraId="22397EF7" w14:textId="77777777" w:rsidTr="00EC7CFB">
        <w:tc>
          <w:tcPr>
            <w:cnfStyle w:val="001000000000" w:firstRow="0" w:lastRow="0" w:firstColumn="1" w:lastColumn="0" w:oddVBand="0" w:evenVBand="0" w:oddHBand="0" w:evenHBand="0" w:firstRowFirstColumn="0" w:firstRowLastColumn="0" w:lastRowFirstColumn="0" w:lastRowLastColumn="0"/>
            <w:tcW w:w="6304" w:type="dxa"/>
          </w:tcPr>
          <w:p w14:paraId="2D8114C2" w14:textId="1FAFDDBC" w:rsidR="00BE419B" w:rsidRDefault="00BE419B" w:rsidP="00B4147E">
            <w:pPr>
              <w:pStyle w:val="Body"/>
              <w:ind w:firstLine="0"/>
            </w:pPr>
            <w:r>
              <w:t>xbrcs/addr/{addr}</w:t>
            </w:r>
          </w:p>
        </w:tc>
        <w:tc>
          <w:tcPr>
            <w:tcW w:w="1828" w:type="dxa"/>
          </w:tcPr>
          <w:p w14:paraId="4C062154" w14:textId="21ABEB87" w:rsidR="00BE419B" w:rsidRDefault="00BE419B" w:rsidP="00B4147E">
            <w:pPr>
              <w:pStyle w:val="Body"/>
              <w:ind w:firstLine="0"/>
              <w:jc w:val="left"/>
              <w:cnfStyle w:val="000000000000" w:firstRow="0" w:lastRow="0" w:firstColumn="0" w:lastColumn="0" w:oddVBand="0" w:evenVBand="0" w:oddHBand="0" w:evenHBand="0" w:firstRowFirstColumn="0" w:firstRowLastColumn="0" w:lastRowFirstColumn="0" w:lastRowLastColumn="0"/>
            </w:pPr>
            <w:r>
              <w:t>GET</w:t>
            </w:r>
          </w:p>
        </w:tc>
      </w:tr>
      <w:tr w:rsidR="00BE419B" w14:paraId="4BCA1607" w14:textId="77777777" w:rsidTr="00EC7C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4" w:type="dxa"/>
          </w:tcPr>
          <w:p w14:paraId="12C88F58" w14:textId="46094CBA" w:rsidR="00BE419B" w:rsidRDefault="00BE419B" w:rsidP="00B4147E">
            <w:pPr>
              <w:pStyle w:val="Body"/>
              <w:ind w:firstLine="0"/>
            </w:pPr>
            <w:r>
              <w:t>xbrcs/ip/{ip}</w:t>
            </w:r>
          </w:p>
        </w:tc>
        <w:tc>
          <w:tcPr>
            <w:tcW w:w="1828" w:type="dxa"/>
          </w:tcPr>
          <w:p w14:paraId="332FCCA1" w14:textId="18AA1C11" w:rsidR="00BE419B" w:rsidRDefault="00BE419B" w:rsidP="00B4147E">
            <w:pPr>
              <w:pStyle w:val="Body"/>
              <w:ind w:firstLine="0"/>
              <w:jc w:val="left"/>
              <w:cnfStyle w:val="000000100000" w:firstRow="0" w:lastRow="0" w:firstColumn="0" w:lastColumn="0" w:oddVBand="0" w:evenVBand="0" w:oddHBand="1" w:evenHBand="0" w:firstRowFirstColumn="0" w:firstRowLastColumn="0" w:lastRowFirstColumn="0" w:lastRowLastColumn="0"/>
            </w:pPr>
            <w:r>
              <w:t>GET</w:t>
            </w:r>
          </w:p>
        </w:tc>
      </w:tr>
      <w:tr w:rsidR="00BE419B" w14:paraId="7C9C0A6D" w14:textId="77777777" w:rsidTr="00EC7CFB">
        <w:tc>
          <w:tcPr>
            <w:cnfStyle w:val="001000000000" w:firstRow="0" w:lastRow="0" w:firstColumn="1" w:lastColumn="0" w:oddVBand="0" w:evenVBand="0" w:oddHBand="0" w:evenHBand="0" w:firstRowFirstColumn="0" w:firstRowLastColumn="0" w:lastRowFirstColumn="0" w:lastRowLastColumn="0"/>
            <w:tcW w:w="6304" w:type="dxa"/>
          </w:tcPr>
          <w:p w14:paraId="22BBE6B5" w14:textId="33E68EBC" w:rsidR="00BE419B" w:rsidRDefault="00BE419B" w:rsidP="00B4147E">
            <w:pPr>
              <w:pStyle w:val="Body"/>
              <w:ind w:firstLine="0"/>
            </w:pPr>
            <w:r>
              <w:t>xbrcs/status/{</w:t>
            </w:r>
            <w:r w:rsidR="00EC7CFB">
              <w:t>red|green|yellow</w:t>
            </w:r>
            <w:r>
              <w:t>}</w:t>
            </w:r>
          </w:p>
        </w:tc>
        <w:tc>
          <w:tcPr>
            <w:tcW w:w="1828" w:type="dxa"/>
          </w:tcPr>
          <w:p w14:paraId="1D8E7144" w14:textId="4DC4B05F" w:rsidR="00BE419B" w:rsidRDefault="00BE419B" w:rsidP="00B4147E">
            <w:pPr>
              <w:pStyle w:val="Body"/>
              <w:ind w:firstLine="0"/>
              <w:jc w:val="left"/>
              <w:cnfStyle w:val="000000000000" w:firstRow="0" w:lastRow="0" w:firstColumn="0" w:lastColumn="0" w:oddVBand="0" w:evenVBand="0" w:oddHBand="0" w:evenHBand="0" w:firstRowFirstColumn="0" w:firstRowLastColumn="0" w:lastRowFirstColumn="0" w:lastRowLastColumn="0"/>
            </w:pPr>
            <w:r>
              <w:t>GET</w:t>
            </w:r>
          </w:p>
        </w:tc>
      </w:tr>
      <w:tr w:rsidR="00BE419B" w14:paraId="620755B3" w14:textId="77777777" w:rsidTr="00EC7C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4" w:type="dxa"/>
          </w:tcPr>
          <w:p w14:paraId="0948F7CE" w14:textId="1739CC75" w:rsidR="00BE419B" w:rsidRDefault="00BE419B" w:rsidP="00B4147E">
            <w:pPr>
              <w:pStyle w:val="Body"/>
              <w:ind w:firstLine="0"/>
            </w:pPr>
            <w:r>
              <w:t>xbrcs/type/{type}</w:t>
            </w:r>
          </w:p>
        </w:tc>
        <w:tc>
          <w:tcPr>
            <w:tcW w:w="1828" w:type="dxa"/>
          </w:tcPr>
          <w:p w14:paraId="4F574538" w14:textId="18FDBF97" w:rsidR="00BE419B" w:rsidRDefault="00BE419B" w:rsidP="00B4147E">
            <w:pPr>
              <w:pStyle w:val="Body"/>
              <w:ind w:firstLine="0"/>
              <w:jc w:val="left"/>
              <w:cnfStyle w:val="000000100000" w:firstRow="0" w:lastRow="0" w:firstColumn="0" w:lastColumn="0" w:oddVBand="0" w:evenVBand="0" w:oddHBand="1" w:evenHBand="0" w:firstRowFirstColumn="0" w:firstRowLastColumn="0" w:lastRowFirstColumn="0" w:lastRowLastColumn="0"/>
            </w:pPr>
            <w:r>
              <w:t>GET</w:t>
            </w:r>
          </w:p>
        </w:tc>
      </w:tr>
      <w:tr w:rsidR="00BE419B" w14:paraId="0CDAC12A" w14:textId="77777777" w:rsidTr="00EC7CFB">
        <w:tc>
          <w:tcPr>
            <w:cnfStyle w:val="001000000000" w:firstRow="0" w:lastRow="0" w:firstColumn="1" w:lastColumn="0" w:oddVBand="0" w:evenVBand="0" w:oddHBand="0" w:evenHBand="0" w:firstRowFirstColumn="0" w:firstRowLastColumn="0" w:lastRowFirstColumn="0" w:lastRowLastColumn="0"/>
            <w:tcW w:w="6304" w:type="dxa"/>
          </w:tcPr>
          <w:p w14:paraId="4E6FA47F" w14:textId="7970FA7A" w:rsidR="00BE419B" w:rsidRDefault="00BE419B" w:rsidP="00B4147E">
            <w:pPr>
              <w:pStyle w:val="Body"/>
              <w:ind w:firstLine="0"/>
            </w:pPr>
            <w:r>
              <w:t>xbrcs/type/{type}/status/{</w:t>
            </w:r>
            <w:r w:rsidR="00EC7CFB">
              <w:t>red|green|yellow</w:t>
            </w:r>
            <w:r>
              <w:t xml:space="preserve">}    </w:t>
            </w:r>
          </w:p>
        </w:tc>
        <w:tc>
          <w:tcPr>
            <w:tcW w:w="1828" w:type="dxa"/>
          </w:tcPr>
          <w:p w14:paraId="2C066844" w14:textId="7C8B3116" w:rsidR="00BE419B" w:rsidRDefault="00BE419B" w:rsidP="00B4147E">
            <w:pPr>
              <w:pStyle w:val="Body"/>
              <w:ind w:firstLine="0"/>
              <w:jc w:val="left"/>
              <w:cnfStyle w:val="000000000000" w:firstRow="0" w:lastRow="0" w:firstColumn="0" w:lastColumn="0" w:oddVBand="0" w:evenVBand="0" w:oddHBand="0" w:evenHBand="0" w:firstRowFirstColumn="0" w:firstRowLastColumn="0" w:lastRowFirstColumn="0" w:lastRowLastColumn="0"/>
            </w:pPr>
            <w:r>
              <w:t>GET</w:t>
            </w:r>
          </w:p>
        </w:tc>
      </w:tr>
      <w:tr w:rsidR="00BE419B" w14:paraId="53AB63FC" w14:textId="77777777" w:rsidTr="00EC7C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4" w:type="dxa"/>
          </w:tcPr>
          <w:p w14:paraId="46CCF192" w14:textId="1FDA7967" w:rsidR="00BE419B" w:rsidRDefault="00C00C83" w:rsidP="00B4147E">
            <w:pPr>
              <w:pStyle w:val="Body"/>
              <w:ind w:firstLine="0"/>
            </w:pPr>
            <w:r>
              <w:lastRenderedPageBreak/>
              <w:t>x</w:t>
            </w:r>
            <w:r w:rsidR="00DF5775">
              <w:t>brc/config/stored/{configId}</w:t>
            </w:r>
          </w:p>
        </w:tc>
        <w:tc>
          <w:tcPr>
            <w:tcW w:w="1828" w:type="dxa"/>
          </w:tcPr>
          <w:p w14:paraId="3F5C5165" w14:textId="284206A9" w:rsidR="00BE419B" w:rsidRDefault="00DF5775" w:rsidP="00B4147E">
            <w:pPr>
              <w:pStyle w:val="Body"/>
              <w:ind w:firstLine="0"/>
              <w:jc w:val="left"/>
              <w:cnfStyle w:val="000000100000" w:firstRow="0" w:lastRow="0" w:firstColumn="0" w:lastColumn="0" w:oddVBand="0" w:evenVBand="0" w:oddHBand="1" w:evenHBand="0" w:firstRowFirstColumn="0" w:firstRowLastColumn="0" w:lastRowFirstColumn="0" w:lastRowLastColumn="0"/>
            </w:pPr>
            <w:r>
              <w:t>GET</w:t>
            </w:r>
          </w:p>
        </w:tc>
      </w:tr>
      <w:tr w:rsidR="00BE419B" w14:paraId="4A015C54" w14:textId="77777777" w:rsidTr="00EC7CFB">
        <w:tc>
          <w:tcPr>
            <w:cnfStyle w:val="001000000000" w:firstRow="0" w:lastRow="0" w:firstColumn="1" w:lastColumn="0" w:oddVBand="0" w:evenVBand="0" w:oddHBand="0" w:evenHBand="0" w:firstRowFirstColumn="0" w:firstRowLastColumn="0" w:lastRowFirstColumn="0" w:lastRowLastColumn="0"/>
            <w:tcW w:w="6304" w:type="dxa"/>
          </w:tcPr>
          <w:p w14:paraId="7127A1A5" w14:textId="392B9D04" w:rsidR="00BE419B" w:rsidRDefault="00C00C83" w:rsidP="00B4147E">
            <w:pPr>
              <w:pStyle w:val="Body"/>
              <w:ind w:firstLine="0"/>
            </w:pPr>
            <w:r>
              <w:t>x</w:t>
            </w:r>
            <w:r w:rsidR="00DF5775">
              <w:t>brc/config/fetch/id/{xbrcId}/{name}</w:t>
            </w:r>
          </w:p>
        </w:tc>
        <w:tc>
          <w:tcPr>
            <w:tcW w:w="1828" w:type="dxa"/>
          </w:tcPr>
          <w:p w14:paraId="187134C0" w14:textId="402AAE41" w:rsidR="00BE419B" w:rsidRDefault="00DF5775" w:rsidP="00B4147E">
            <w:pPr>
              <w:pStyle w:val="Body"/>
              <w:ind w:firstLine="0"/>
              <w:jc w:val="left"/>
              <w:cnfStyle w:val="000000000000" w:firstRow="0" w:lastRow="0" w:firstColumn="0" w:lastColumn="0" w:oddVBand="0" w:evenVBand="0" w:oddHBand="0" w:evenHBand="0" w:firstRowFirstColumn="0" w:firstRowLastColumn="0" w:lastRowFirstColumn="0" w:lastRowLastColumn="0"/>
            </w:pPr>
            <w:r>
              <w:t>GET</w:t>
            </w:r>
          </w:p>
        </w:tc>
      </w:tr>
      <w:tr w:rsidR="00BE419B" w14:paraId="40439B4D" w14:textId="77777777" w:rsidTr="00EC7C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4" w:type="dxa"/>
          </w:tcPr>
          <w:p w14:paraId="313FCD4C" w14:textId="257F2E94" w:rsidR="00BE419B" w:rsidRDefault="00C00C83" w:rsidP="00B4147E">
            <w:pPr>
              <w:pStyle w:val="Body"/>
              <w:ind w:firstLine="0"/>
            </w:pPr>
            <w:r>
              <w:t>x</w:t>
            </w:r>
            <w:r w:rsidR="00DF5775">
              <w:t>brc/config/fetch/addr/{xbrcAddr}/{xbrcPort}/{name}</w:t>
            </w:r>
          </w:p>
        </w:tc>
        <w:tc>
          <w:tcPr>
            <w:tcW w:w="1828" w:type="dxa"/>
          </w:tcPr>
          <w:p w14:paraId="77B39AB9" w14:textId="406BB819" w:rsidR="00BE419B" w:rsidRDefault="00DF5775" w:rsidP="00B4147E">
            <w:pPr>
              <w:pStyle w:val="Body"/>
              <w:ind w:firstLine="0"/>
              <w:jc w:val="left"/>
              <w:cnfStyle w:val="000000100000" w:firstRow="0" w:lastRow="0" w:firstColumn="0" w:lastColumn="0" w:oddVBand="0" w:evenVBand="0" w:oddHBand="1" w:evenHBand="0" w:firstRowFirstColumn="0" w:firstRowLastColumn="0" w:lastRowFirstColumn="0" w:lastRowLastColumn="0"/>
            </w:pPr>
            <w:r>
              <w:t>GET</w:t>
            </w:r>
          </w:p>
        </w:tc>
      </w:tr>
      <w:tr w:rsidR="00BE419B" w14:paraId="63DD4134" w14:textId="77777777" w:rsidTr="00EC7CFB">
        <w:tc>
          <w:tcPr>
            <w:cnfStyle w:val="001000000000" w:firstRow="0" w:lastRow="0" w:firstColumn="1" w:lastColumn="0" w:oddVBand="0" w:evenVBand="0" w:oddHBand="0" w:evenHBand="0" w:firstRowFirstColumn="0" w:firstRowLastColumn="0" w:lastRowFirstColumn="0" w:lastRowLastColumn="0"/>
            <w:tcW w:w="6304" w:type="dxa"/>
          </w:tcPr>
          <w:p w14:paraId="7CA9A89E" w14:textId="4DCAA23E" w:rsidR="00BE419B" w:rsidRDefault="00C00C83" w:rsidP="00B4147E">
            <w:pPr>
              <w:pStyle w:val="Body"/>
              <w:ind w:firstLine="0"/>
            </w:pPr>
            <w:r>
              <w:t>x</w:t>
            </w:r>
            <w:r w:rsidR="00DF5775">
              <w:t>brc/configs</w:t>
            </w:r>
          </w:p>
        </w:tc>
        <w:tc>
          <w:tcPr>
            <w:tcW w:w="1828" w:type="dxa"/>
          </w:tcPr>
          <w:p w14:paraId="13B6B8D3" w14:textId="56844FB1" w:rsidR="00BE419B" w:rsidRDefault="00DF5775" w:rsidP="00B4147E">
            <w:pPr>
              <w:pStyle w:val="Body"/>
              <w:ind w:firstLine="0"/>
              <w:jc w:val="left"/>
              <w:cnfStyle w:val="000000000000" w:firstRow="0" w:lastRow="0" w:firstColumn="0" w:lastColumn="0" w:oddVBand="0" w:evenVBand="0" w:oddHBand="0" w:evenHBand="0" w:firstRowFirstColumn="0" w:firstRowLastColumn="0" w:lastRowFirstColumn="0" w:lastRowLastColumn="0"/>
            </w:pPr>
            <w:r>
              <w:t>GET</w:t>
            </w:r>
          </w:p>
        </w:tc>
      </w:tr>
      <w:tr w:rsidR="00BE419B" w14:paraId="4F6C54B2" w14:textId="77777777" w:rsidTr="00EC7C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4" w:type="dxa"/>
          </w:tcPr>
          <w:p w14:paraId="3A1B5DD4" w14:textId="4A8F60A9" w:rsidR="00BE419B" w:rsidRDefault="00C00C83" w:rsidP="00B4147E">
            <w:pPr>
              <w:pStyle w:val="Body"/>
              <w:ind w:firstLine="0"/>
            </w:pPr>
            <w:r>
              <w:t>x</w:t>
            </w:r>
            <w:r w:rsidR="00DF5775">
              <w:t>brc/config/parse</w:t>
            </w:r>
          </w:p>
        </w:tc>
        <w:tc>
          <w:tcPr>
            <w:tcW w:w="1828" w:type="dxa"/>
          </w:tcPr>
          <w:p w14:paraId="46EB641C" w14:textId="2CF21D2F" w:rsidR="00BE419B" w:rsidRDefault="00DF5775" w:rsidP="00B4147E">
            <w:pPr>
              <w:pStyle w:val="Body"/>
              <w:ind w:firstLine="0"/>
              <w:jc w:val="left"/>
              <w:cnfStyle w:val="000000100000" w:firstRow="0" w:lastRow="0" w:firstColumn="0" w:lastColumn="0" w:oddVBand="0" w:evenVBand="0" w:oddHBand="1" w:evenHBand="0" w:firstRowFirstColumn="0" w:firstRowLastColumn="0" w:lastRowFirstColumn="0" w:lastRowLastColumn="0"/>
            </w:pPr>
            <w:r>
              <w:t>PUT</w:t>
            </w:r>
          </w:p>
        </w:tc>
      </w:tr>
      <w:tr w:rsidR="00BE419B" w14:paraId="62C3250A" w14:textId="77777777" w:rsidTr="00EC7CFB">
        <w:tc>
          <w:tcPr>
            <w:cnfStyle w:val="001000000000" w:firstRow="0" w:lastRow="0" w:firstColumn="1" w:lastColumn="0" w:oddVBand="0" w:evenVBand="0" w:oddHBand="0" w:evenHBand="0" w:firstRowFirstColumn="0" w:firstRowLastColumn="0" w:lastRowFirstColumn="0" w:lastRowLastColumn="0"/>
            <w:tcW w:w="6304" w:type="dxa"/>
          </w:tcPr>
          <w:p w14:paraId="09FA184B" w14:textId="25BB97FD" w:rsidR="00BE419B" w:rsidRDefault="00C00C83" w:rsidP="00B4147E">
            <w:pPr>
              <w:pStyle w:val="Body"/>
              <w:ind w:firstLine="0"/>
            </w:pPr>
            <w:r>
              <w:t>x</w:t>
            </w:r>
            <w:r w:rsidR="00DF5775">
              <w:t>brc/config/props</w:t>
            </w:r>
          </w:p>
        </w:tc>
        <w:tc>
          <w:tcPr>
            <w:tcW w:w="1828" w:type="dxa"/>
          </w:tcPr>
          <w:p w14:paraId="5A82B0BD" w14:textId="4B8522CC" w:rsidR="00BE419B" w:rsidRDefault="00DF5775" w:rsidP="00B4147E">
            <w:pPr>
              <w:pStyle w:val="Body"/>
              <w:ind w:firstLine="0"/>
              <w:jc w:val="left"/>
              <w:cnfStyle w:val="000000000000" w:firstRow="0" w:lastRow="0" w:firstColumn="0" w:lastColumn="0" w:oddVBand="0" w:evenVBand="0" w:oddHBand="0" w:evenHBand="0" w:firstRowFirstColumn="0" w:firstRowLastColumn="0" w:lastRowFirstColumn="0" w:lastRowLastColumn="0"/>
            </w:pPr>
            <w:r>
              <w:t>PUT</w:t>
            </w:r>
          </w:p>
        </w:tc>
      </w:tr>
      <w:tr w:rsidR="00BE419B" w14:paraId="27BC814B" w14:textId="77777777" w:rsidTr="00EC7C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4" w:type="dxa"/>
          </w:tcPr>
          <w:p w14:paraId="7370DD6D" w14:textId="4CA4852E" w:rsidR="00BE419B" w:rsidRDefault="00C00C83" w:rsidP="00B4147E">
            <w:pPr>
              <w:pStyle w:val="Body"/>
              <w:ind w:firstLine="0"/>
            </w:pPr>
            <w:r>
              <w:t>x</w:t>
            </w:r>
            <w:r w:rsidR="00DF5775">
              <w:t>brc/config/add/{xbrcId}</w:t>
            </w:r>
          </w:p>
        </w:tc>
        <w:tc>
          <w:tcPr>
            <w:tcW w:w="1828" w:type="dxa"/>
          </w:tcPr>
          <w:p w14:paraId="4BEB94E9" w14:textId="3258E76D" w:rsidR="00BE419B" w:rsidRDefault="00DF5775" w:rsidP="00B4147E">
            <w:pPr>
              <w:pStyle w:val="Body"/>
              <w:ind w:firstLine="0"/>
              <w:jc w:val="left"/>
              <w:cnfStyle w:val="000000100000" w:firstRow="0" w:lastRow="0" w:firstColumn="0" w:lastColumn="0" w:oddVBand="0" w:evenVBand="0" w:oddHBand="1" w:evenHBand="0" w:firstRowFirstColumn="0" w:firstRowLastColumn="0" w:lastRowFirstColumn="0" w:lastRowLastColumn="0"/>
            </w:pPr>
            <w:r>
              <w:t>POST</w:t>
            </w:r>
          </w:p>
        </w:tc>
      </w:tr>
      <w:tr w:rsidR="00BE419B" w14:paraId="7912B28E" w14:textId="77777777" w:rsidTr="00EC7CFB">
        <w:tc>
          <w:tcPr>
            <w:cnfStyle w:val="001000000000" w:firstRow="0" w:lastRow="0" w:firstColumn="1" w:lastColumn="0" w:oddVBand="0" w:evenVBand="0" w:oddHBand="0" w:evenHBand="0" w:firstRowFirstColumn="0" w:firstRowLastColumn="0" w:lastRowFirstColumn="0" w:lastRowLastColumn="0"/>
            <w:tcW w:w="6304" w:type="dxa"/>
          </w:tcPr>
          <w:p w14:paraId="05B8DB23" w14:textId="2B4D9E8E" w:rsidR="00BE419B" w:rsidRDefault="00DF5775" w:rsidP="00B4147E">
            <w:pPr>
              <w:pStyle w:val="Body"/>
              <w:ind w:firstLine="0"/>
            </w:pPr>
            <w:r>
              <w:t>xbrc/config/delete/{configId}</w:t>
            </w:r>
          </w:p>
        </w:tc>
        <w:tc>
          <w:tcPr>
            <w:tcW w:w="1828" w:type="dxa"/>
          </w:tcPr>
          <w:p w14:paraId="1FBB8CBB" w14:textId="4C15B75A" w:rsidR="00BE419B" w:rsidRDefault="00DF5775" w:rsidP="00B4147E">
            <w:pPr>
              <w:pStyle w:val="Body"/>
              <w:ind w:firstLine="0"/>
              <w:jc w:val="left"/>
              <w:cnfStyle w:val="000000000000" w:firstRow="0" w:lastRow="0" w:firstColumn="0" w:lastColumn="0" w:oddVBand="0" w:evenVBand="0" w:oddHBand="0" w:evenHBand="0" w:firstRowFirstColumn="0" w:firstRowLastColumn="0" w:lastRowFirstColumn="0" w:lastRowLastColumn="0"/>
            </w:pPr>
            <w:r>
              <w:t>DELETE</w:t>
            </w:r>
          </w:p>
        </w:tc>
      </w:tr>
      <w:tr w:rsidR="00BE419B" w14:paraId="4CC7ED66" w14:textId="77777777" w:rsidTr="00EC7C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4" w:type="dxa"/>
          </w:tcPr>
          <w:p w14:paraId="5D58DC82" w14:textId="405D892F" w:rsidR="00BE419B" w:rsidRDefault="00C00C83" w:rsidP="00B4147E">
            <w:pPr>
              <w:pStyle w:val="Body"/>
              <w:ind w:firstLine="0"/>
            </w:pPr>
            <w:r>
              <w:t>x</w:t>
            </w:r>
            <w:r w:rsidR="00DF5775">
              <w:t>brc/config/deploy/{configId}/{xbrcId}</w:t>
            </w:r>
          </w:p>
        </w:tc>
        <w:tc>
          <w:tcPr>
            <w:tcW w:w="1828" w:type="dxa"/>
          </w:tcPr>
          <w:p w14:paraId="351048DC" w14:textId="24B56F6B" w:rsidR="00BE419B" w:rsidRDefault="00DF5775" w:rsidP="00B4147E">
            <w:pPr>
              <w:pStyle w:val="Body"/>
              <w:ind w:firstLine="0"/>
              <w:jc w:val="left"/>
              <w:cnfStyle w:val="000000100000" w:firstRow="0" w:lastRow="0" w:firstColumn="0" w:lastColumn="0" w:oddVBand="0" w:evenVBand="0" w:oddHBand="1" w:evenHBand="0" w:firstRowFirstColumn="0" w:firstRowLastColumn="0" w:lastRowFirstColumn="0" w:lastRowLastColumn="0"/>
            </w:pPr>
            <w:r>
              <w:t>PUT</w:t>
            </w:r>
          </w:p>
        </w:tc>
      </w:tr>
      <w:tr w:rsidR="00BE419B" w14:paraId="70BEC2F3" w14:textId="77777777" w:rsidTr="00EC7CFB">
        <w:tc>
          <w:tcPr>
            <w:cnfStyle w:val="001000000000" w:firstRow="0" w:lastRow="0" w:firstColumn="1" w:lastColumn="0" w:oddVBand="0" w:evenVBand="0" w:oddHBand="0" w:evenHBand="0" w:firstRowFirstColumn="0" w:firstRowLastColumn="0" w:lastRowFirstColumn="0" w:lastRowLastColumn="0"/>
            <w:tcW w:w="6304" w:type="dxa"/>
          </w:tcPr>
          <w:p w14:paraId="2CEB34DA" w14:textId="34A63E5F" w:rsidR="00BE419B" w:rsidRDefault="00C00C83" w:rsidP="00B4147E">
            <w:pPr>
              <w:pStyle w:val="Body"/>
              <w:ind w:firstLine="0"/>
            </w:pPr>
            <w:r>
              <w:t>xbrc/config/update/{xbrcId}</w:t>
            </w:r>
          </w:p>
        </w:tc>
        <w:tc>
          <w:tcPr>
            <w:tcW w:w="1828" w:type="dxa"/>
          </w:tcPr>
          <w:p w14:paraId="56575E05" w14:textId="34EE2EAE" w:rsidR="00BE419B" w:rsidRDefault="00C00C83" w:rsidP="00B4147E">
            <w:pPr>
              <w:pStyle w:val="Body"/>
              <w:ind w:firstLine="0"/>
              <w:jc w:val="left"/>
              <w:cnfStyle w:val="000000000000" w:firstRow="0" w:lastRow="0" w:firstColumn="0" w:lastColumn="0" w:oddVBand="0" w:evenVBand="0" w:oddHBand="0" w:evenHBand="0" w:firstRowFirstColumn="0" w:firstRowLastColumn="0" w:lastRowFirstColumn="0" w:lastRowLastColumn="0"/>
            </w:pPr>
            <w:r>
              <w:t>POST</w:t>
            </w:r>
          </w:p>
        </w:tc>
      </w:tr>
      <w:tr w:rsidR="00BE419B" w14:paraId="783DC28B" w14:textId="77777777" w:rsidTr="00EC7C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4" w:type="dxa"/>
          </w:tcPr>
          <w:p w14:paraId="6149DC03" w14:textId="4937EBC5" w:rsidR="00BE419B" w:rsidRDefault="00C00C83" w:rsidP="00B4147E">
            <w:pPr>
              <w:pStyle w:val="Body"/>
              <w:ind w:firstLine="0"/>
            </w:pPr>
            <w:r>
              <w:t>xbrc/schedule/override/{xbrcId}/{hours}</w:t>
            </w:r>
          </w:p>
        </w:tc>
        <w:tc>
          <w:tcPr>
            <w:tcW w:w="1828" w:type="dxa"/>
          </w:tcPr>
          <w:p w14:paraId="698A431E" w14:textId="4BCDE85F" w:rsidR="00BE419B" w:rsidRDefault="00C00C83" w:rsidP="00B4147E">
            <w:pPr>
              <w:pStyle w:val="Body"/>
              <w:ind w:firstLine="0"/>
              <w:jc w:val="left"/>
              <w:cnfStyle w:val="000000100000" w:firstRow="0" w:lastRow="0" w:firstColumn="0" w:lastColumn="0" w:oddVBand="0" w:evenVBand="0" w:oddHBand="1" w:evenHBand="0" w:firstRowFirstColumn="0" w:firstRowLastColumn="0" w:lastRowFirstColumn="0" w:lastRowLastColumn="0"/>
            </w:pPr>
            <w:r>
              <w:t>PUT</w:t>
            </w:r>
          </w:p>
        </w:tc>
      </w:tr>
      <w:tr w:rsidR="00BE419B" w14:paraId="2919500B" w14:textId="77777777" w:rsidTr="00EC7CFB">
        <w:tc>
          <w:tcPr>
            <w:cnfStyle w:val="001000000000" w:firstRow="0" w:lastRow="0" w:firstColumn="1" w:lastColumn="0" w:oddVBand="0" w:evenVBand="0" w:oddHBand="0" w:evenHBand="0" w:firstRowFirstColumn="0" w:firstRowLastColumn="0" w:lastRowFirstColumn="0" w:lastRowLastColumn="0"/>
            <w:tcW w:w="6304" w:type="dxa"/>
          </w:tcPr>
          <w:p w14:paraId="18824661" w14:textId="25DDC4B0" w:rsidR="00BE419B" w:rsidRDefault="00C00C83" w:rsidP="00B4147E">
            <w:pPr>
              <w:pStyle w:val="Body"/>
              <w:ind w:firstLine="0"/>
            </w:pPr>
            <w:r>
              <w:t>status/info</w:t>
            </w:r>
          </w:p>
        </w:tc>
        <w:tc>
          <w:tcPr>
            <w:tcW w:w="1828" w:type="dxa"/>
          </w:tcPr>
          <w:p w14:paraId="58D2C696" w14:textId="1FE97E3F" w:rsidR="00BE419B" w:rsidRDefault="00C00C83" w:rsidP="00B4147E">
            <w:pPr>
              <w:pStyle w:val="Body"/>
              <w:ind w:firstLine="0"/>
              <w:jc w:val="left"/>
              <w:cnfStyle w:val="000000000000" w:firstRow="0" w:lastRow="0" w:firstColumn="0" w:lastColumn="0" w:oddVBand="0" w:evenVBand="0" w:oddHBand="0" w:evenHBand="0" w:firstRowFirstColumn="0" w:firstRowLastColumn="0" w:lastRowFirstColumn="0" w:lastRowLastColumn="0"/>
            </w:pPr>
            <w:r>
              <w:t>GET</w:t>
            </w:r>
          </w:p>
        </w:tc>
      </w:tr>
      <w:tr w:rsidR="00BE419B" w14:paraId="631A445D" w14:textId="77777777" w:rsidTr="00EC7C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4" w:type="dxa"/>
          </w:tcPr>
          <w:p w14:paraId="4B2090E2" w14:textId="7B2F02E9" w:rsidR="00BE419B" w:rsidRDefault="00C00C83" w:rsidP="00B4147E">
            <w:pPr>
              <w:pStyle w:val="Body"/>
              <w:ind w:firstLine="0"/>
            </w:pPr>
            <w:r>
              <w:t>status/problems</w:t>
            </w:r>
          </w:p>
        </w:tc>
        <w:tc>
          <w:tcPr>
            <w:tcW w:w="1828" w:type="dxa"/>
          </w:tcPr>
          <w:p w14:paraId="3B63149B" w14:textId="5B9D076F" w:rsidR="00BE419B" w:rsidRDefault="00C00C83" w:rsidP="00B4147E">
            <w:pPr>
              <w:pStyle w:val="Body"/>
              <w:ind w:firstLine="0"/>
              <w:jc w:val="left"/>
              <w:cnfStyle w:val="000000100000" w:firstRow="0" w:lastRow="0" w:firstColumn="0" w:lastColumn="0" w:oddVBand="0" w:evenVBand="0" w:oddHBand="1" w:evenHBand="0" w:firstRowFirstColumn="0" w:firstRowLastColumn="0" w:lastRowFirstColumn="0" w:lastRowLastColumn="0"/>
            </w:pPr>
            <w:r>
              <w:t>GET</w:t>
            </w:r>
          </w:p>
        </w:tc>
      </w:tr>
      <w:tr w:rsidR="00BE419B" w14:paraId="632DEED0" w14:textId="77777777" w:rsidTr="00EC7CFB">
        <w:tc>
          <w:tcPr>
            <w:cnfStyle w:val="001000000000" w:firstRow="0" w:lastRow="0" w:firstColumn="1" w:lastColumn="0" w:oddVBand="0" w:evenVBand="0" w:oddHBand="0" w:evenHBand="0" w:firstRowFirstColumn="0" w:firstRowLastColumn="0" w:lastRowFirstColumn="0" w:lastRowLastColumn="0"/>
            <w:tcW w:w="6304" w:type="dxa"/>
          </w:tcPr>
          <w:p w14:paraId="01BD9D9F" w14:textId="024C6F3D" w:rsidR="00BE419B" w:rsidRDefault="00C00C83" w:rsidP="00B4147E">
            <w:pPr>
              <w:pStyle w:val="Body"/>
              <w:ind w:firstLine="0"/>
            </w:pPr>
            <w:r>
              <w:t>status/problems/clear</w:t>
            </w:r>
          </w:p>
        </w:tc>
        <w:tc>
          <w:tcPr>
            <w:tcW w:w="1828" w:type="dxa"/>
          </w:tcPr>
          <w:p w14:paraId="62549D93" w14:textId="11525CA8" w:rsidR="00BE419B" w:rsidRDefault="00C00C83" w:rsidP="00B4147E">
            <w:pPr>
              <w:pStyle w:val="Body"/>
              <w:ind w:firstLine="0"/>
              <w:jc w:val="left"/>
              <w:cnfStyle w:val="000000000000" w:firstRow="0" w:lastRow="0" w:firstColumn="0" w:lastColumn="0" w:oddVBand="0" w:evenVBand="0" w:oddHBand="0" w:evenHBand="0" w:firstRowFirstColumn="0" w:firstRowLastColumn="0" w:lastRowFirstColumn="0" w:lastRowLastColumn="0"/>
            </w:pPr>
            <w:r>
              <w:t>PUT</w:t>
            </w:r>
          </w:p>
        </w:tc>
      </w:tr>
      <w:tr w:rsidR="00BE419B" w14:paraId="6DB79E33" w14:textId="77777777" w:rsidTr="00EC7C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4" w:type="dxa"/>
          </w:tcPr>
          <w:p w14:paraId="51A9DCF1" w14:textId="5FF9445C" w:rsidR="00BE419B" w:rsidRDefault="00B4147E" w:rsidP="00B4147E">
            <w:pPr>
              <w:pStyle w:val="Body"/>
              <w:ind w:firstLine="0"/>
            </w:pPr>
            <w:r>
              <w:t>r</w:t>
            </w:r>
            <w:r w:rsidR="00C00C83">
              <w:t>eaders/</w:t>
            </w:r>
            <w:r w:rsidR="00C00C83" w:rsidRPr="00C00C83">
              <w:t>xbrc/{xbrcId}/location/{locationId}</w:t>
            </w:r>
          </w:p>
        </w:tc>
        <w:tc>
          <w:tcPr>
            <w:tcW w:w="1828" w:type="dxa"/>
          </w:tcPr>
          <w:p w14:paraId="7C8DF9DD" w14:textId="284C0B98" w:rsidR="00BE419B" w:rsidRDefault="00C00C83" w:rsidP="00B4147E">
            <w:pPr>
              <w:pStyle w:val="Body"/>
              <w:ind w:firstLine="0"/>
              <w:jc w:val="left"/>
              <w:cnfStyle w:val="000000100000" w:firstRow="0" w:lastRow="0" w:firstColumn="0" w:lastColumn="0" w:oddVBand="0" w:evenVBand="0" w:oddHBand="1" w:evenHBand="0" w:firstRowFirstColumn="0" w:firstRowLastColumn="0" w:lastRowFirstColumn="0" w:lastRowLastColumn="0"/>
            </w:pPr>
            <w:r>
              <w:t>GET</w:t>
            </w:r>
          </w:p>
        </w:tc>
      </w:tr>
      <w:tr w:rsidR="00BE419B" w14:paraId="063445B1" w14:textId="77777777" w:rsidTr="00EC7CFB">
        <w:tc>
          <w:tcPr>
            <w:cnfStyle w:val="001000000000" w:firstRow="0" w:lastRow="0" w:firstColumn="1" w:lastColumn="0" w:oddVBand="0" w:evenVBand="0" w:oddHBand="0" w:evenHBand="0" w:firstRowFirstColumn="0" w:firstRowLastColumn="0" w:lastRowFirstColumn="0" w:lastRowLastColumn="0"/>
            <w:tcW w:w="6304" w:type="dxa"/>
          </w:tcPr>
          <w:p w14:paraId="383D01BD" w14:textId="09B78AC9" w:rsidR="00BE419B" w:rsidRDefault="00B4147E" w:rsidP="00B4147E">
            <w:pPr>
              <w:pStyle w:val="Body"/>
              <w:ind w:firstLine="0"/>
            </w:pPr>
            <w:r>
              <w:t>r</w:t>
            </w:r>
            <w:r w:rsidR="00C00C83">
              <w:t>eaders/unassigned</w:t>
            </w:r>
          </w:p>
        </w:tc>
        <w:tc>
          <w:tcPr>
            <w:tcW w:w="1828" w:type="dxa"/>
          </w:tcPr>
          <w:p w14:paraId="17788934" w14:textId="08659A84" w:rsidR="00BE419B" w:rsidRDefault="00C00C83" w:rsidP="00B4147E">
            <w:pPr>
              <w:pStyle w:val="Body"/>
              <w:ind w:firstLine="0"/>
              <w:jc w:val="left"/>
              <w:cnfStyle w:val="000000000000" w:firstRow="0" w:lastRow="0" w:firstColumn="0" w:lastColumn="0" w:oddVBand="0" w:evenVBand="0" w:oddHBand="0" w:evenHBand="0" w:firstRowFirstColumn="0" w:firstRowLastColumn="0" w:lastRowFirstColumn="0" w:lastRowLastColumn="0"/>
            </w:pPr>
            <w:r>
              <w:t>GET</w:t>
            </w:r>
          </w:p>
        </w:tc>
      </w:tr>
      <w:tr w:rsidR="00BE419B" w14:paraId="1E8BB2B9" w14:textId="77777777" w:rsidTr="00EC7C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4" w:type="dxa"/>
          </w:tcPr>
          <w:p w14:paraId="1E625AD0" w14:textId="017E1711" w:rsidR="00BE419B" w:rsidRDefault="00B4147E" w:rsidP="00EC7CFB">
            <w:pPr>
              <w:pStyle w:val="Body"/>
              <w:ind w:firstLine="0"/>
            </w:pPr>
            <w:r>
              <w:t>r</w:t>
            </w:r>
            <w:r w:rsidR="00C00C83">
              <w:t>eaders/unassigned/status/{</w:t>
            </w:r>
            <w:r w:rsidR="00EC7CFB">
              <w:t>red|green|yellow</w:t>
            </w:r>
            <w:r w:rsidR="00C00C83">
              <w:t>}</w:t>
            </w:r>
          </w:p>
        </w:tc>
        <w:tc>
          <w:tcPr>
            <w:tcW w:w="1828" w:type="dxa"/>
          </w:tcPr>
          <w:p w14:paraId="3E42AA4A" w14:textId="3CE57AB1" w:rsidR="00BE419B" w:rsidRDefault="00C00C83" w:rsidP="00B4147E">
            <w:pPr>
              <w:pStyle w:val="Body"/>
              <w:ind w:firstLine="0"/>
              <w:jc w:val="left"/>
              <w:cnfStyle w:val="000000100000" w:firstRow="0" w:lastRow="0" w:firstColumn="0" w:lastColumn="0" w:oddVBand="0" w:evenVBand="0" w:oddHBand="1" w:evenHBand="0" w:firstRowFirstColumn="0" w:firstRowLastColumn="0" w:lastRowFirstColumn="0" w:lastRowLastColumn="0"/>
            </w:pPr>
            <w:r>
              <w:t>GET</w:t>
            </w:r>
          </w:p>
        </w:tc>
      </w:tr>
      <w:tr w:rsidR="00BE419B" w14:paraId="0D03414B" w14:textId="77777777" w:rsidTr="00EC7CFB">
        <w:tc>
          <w:tcPr>
            <w:cnfStyle w:val="001000000000" w:firstRow="0" w:lastRow="0" w:firstColumn="1" w:lastColumn="0" w:oddVBand="0" w:evenVBand="0" w:oddHBand="0" w:evenHBand="0" w:firstRowFirstColumn="0" w:firstRowLastColumn="0" w:lastRowFirstColumn="0" w:lastRowLastColumn="0"/>
            <w:tcW w:w="6304" w:type="dxa"/>
          </w:tcPr>
          <w:p w14:paraId="705434E0" w14:textId="72A9541B" w:rsidR="00BE419B" w:rsidRDefault="00B4147E" w:rsidP="00C00C83">
            <w:pPr>
              <w:pStyle w:val="Body"/>
              <w:ind w:firstLine="0"/>
            </w:pPr>
            <w:r>
              <w:t>r</w:t>
            </w:r>
            <w:r w:rsidR="00C00C83">
              <w:t>eaders</w:t>
            </w:r>
            <w:r w:rsidR="00C00C83" w:rsidRPr="00C00C83">
              <w:t>/xbrc/{xbrcId}/</w:t>
            </w:r>
            <w:r w:rsidR="00C00C83">
              <w:t>unlinked</w:t>
            </w:r>
          </w:p>
        </w:tc>
        <w:tc>
          <w:tcPr>
            <w:tcW w:w="1828" w:type="dxa"/>
          </w:tcPr>
          <w:p w14:paraId="697D7520" w14:textId="059A1DD9" w:rsidR="00BE419B" w:rsidRDefault="00C00C83" w:rsidP="00B4147E">
            <w:pPr>
              <w:pStyle w:val="Body"/>
              <w:ind w:firstLine="0"/>
              <w:jc w:val="left"/>
              <w:cnfStyle w:val="000000000000" w:firstRow="0" w:lastRow="0" w:firstColumn="0" w:lastColumn="0" w:oddVBand="0" w:evenVBand="0" w:oddHBand="0" w:evenHBand="0" w:firstRowFirstColumn="0" w:firstRowLastColumn="0" w:lastRowFirstColumn="0" w:lastRowLastColumn="0"/>
            </w:pPr>
            <w:r>
              <w:t>GET</w:t>
            </w:r>
          </w:p>
        </w:tc>
      </w:tr>
      <w:tr w:rsidR="00BE419B" w14:paraId="72171C83" w14:textId="77777777" w:rsidTr="00EC7C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4" w:type="dxa"/>
          </w:tcPr>
          <w:p w14:paraId="50EC869A" w14:textId="4B31F7B7" w:rsidR="00BE419B" w:rsidRDefault="00B4147E" w:rsidP="00B4147E">
            <w:pPr>
              <w:pStyle w:val="Body"/>
              <w:ind w:firstLine="0"/>
            </w:pPr>
            <w:r>
              <w:t>r</w:t>
            </w:r>
            <w:r w:rsidR="00C00C83">
              <w:t>eaders</w:t>
            </w:r>
            <w:r w:rsidR="00C00C83" w:rsidRPr="00C00C83">
              <w:t>/xbr</w:t>
            </w:r>
            <w:r w:rsidR="00C00C83">
              <w:t>c/{xbrcId}/unlinked/status/{</w:t>
            </w:r>
            <w:r w:rsidR="00EC7CFB">
              <w:t>red|green|yellow</w:t>
            </w:r>
            <w:r w:rsidR="00C00C83">
              <w:t>}</w:t>
            </w:r>
          </w:p>
        </w:tc>
        <w:tc>
          <w:tcPr>
            <w:tcW w:w="1828" w:type="dxa"/>
          </w:tcPr>
          <w:p w14:paraId="1CF4B02B" w14:textId="00A4FC87" w:rsidR="00BE419B" w:rsidRDefault="00C00C83" w:rsidP="00B4147E">
            <w:pPr>
              <w:pStyle w:val="Body"/>
              <w:ind w:firstLine="0"/>
              <w:jc w:val="left"/>
              <w:cnfStyle w:val="000000100000" w:firstRow="0" w:lastRow="0" w:firstColumn="0" w:lastColumn="0" w:oddVBand="0" w:evenVBand="0" w:oddHBand="1" w:evenHBand="0" w:firstRowFirstColumn="0" w:firstRowLastColumn="0" w:lastRowFirstColumn="0" w:lastRowLastColumn="0"/>
            </w:pPr>
            <w:r>
              <w:t>GET</w:t>
            </w:r>
          </w:p>
        </w:tc>
      </w:tr>
      <w:tr w:rsidR="00BE419B" w14:paraId="6F3D111B" w14:textId="77777777" w:rsidTr="00EC7CFB">
        <w:tc>
          <w:tcPr>
            <w:cnfStyle w:val="001000000000" w:firstRow="0" w:lastRow="0" w:firstColumn="1" w:lastColumn="0" w:oddVBand="0" w:evenVBand="0" w:oddHBand="0" w:evenHBand="0" w:firstRowFirstColumn="0" w:firstRowLastColumn="0" w:lastRowFirstColumn="0" w:lastRowLastColumn="0"/>
            <w:tcW w:w="6304" w:type="dxa"/>
          </w:tcPr>
          <w:p w14:paraId="7BADC4F3" w14:textId="633DBA59" w:rsidR="00BE419B" w:rsidRDefault="00B4147E" w:rsidP="00B4147E">
            <w:pPr>
              <w:pStyle w:val="Body"/>
              <w:ind w:firstLine="0"/>
            </w:pPr>
            <w:r>
              <w:t>r</w:t>
            </w:r>
            <w:r w:rsidR="00C00C83">
              <w:t>eaders/refresh</w:t>
            </w:r>
          </w:p>
        </w:tc>
        <w:tc>
          <w:tcPr>
            <w:tcW w:w="1828" w:type="dxa"/>
          </w:tcPr>
          <w:p w14:paraId="546985C1" w14:textId="3CC8AFE2" w:rsidR="00BE419B" w:rsidRDefault="00C00C83" w:rsidP="00B4147E">
            <w:pPr>
              <w:pStyle w:val="Body"/>
              <w:ind w:firstLine="0"/>
              <w:jc w:val="left"/>
              <w:cnfStyle w:val="000000000000" w:firstRow="0" w:lastRow="0" w:firstColumn="0" w:lastColumn="0" w:oddVBand="0" w:evenVBand="0" w:oddHBand="0" w:evenHBand="0" w:firstRowFirstColumn="0" w:firstRowLastColumn="0" w:lastRowFirstColumn="0" w:lastRowLastColumn="0"/>
            </w:pPr>
            <w:r>
              <w:t>GET</w:t>
            </w:r>
          </w:p>
        </w:tc>
      </w:tr>
      <w:tr w:rsidR="00BE419B" w14:paraId="50E5DDC1" w14:textId="77777777" w:rsidTr="00EC7C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4" w:type="dxa"/>
          </w:tcPr>
          <w:p w14:paraId="666D22FA" w14:textId="045EAC28" w:rsidR="00BE419B" w:rsidRDefault="00C00C83" w:rsidP="00B4147E">
            <w:pPr>
              <w:pStyle w:val="Body"/>
              <w:ind w:firstLine="0"/>
            </w:pPr>
            <w:r>
              <w:t>readers</w:t>
            </w:r>
            <w:r w:rsidRPr="00C00C83">
              <w:t>/replace/{oldMac}/{oldName}</w:t>
            </w:r>
          </w:p>
        </w:tc>
        <w:tc>
          <w:tcPr>
            <w:tcW w:w="1828" w:type="dxa"/>
          </w:tcPr>
          <w:p w14:paraId="03E3B00F" w14:textId="7A104E89" w:rsidR="00BE419B" w:rsidRDefault="00C00C83" w:rsidP="00B4147E">
            <w:pPr>
              <w:pStyle w:val="Body"/>
              <w:ind w:firstLine="0"/>
              <w:jc w:val="left"/>
              <w:cnfStyle w:val="000000100000" w:firstRow="0" w:lastRow="0" w:firstColumn="0" w:lastColumn="0" w:oddVBand="0" w:evenVBand="0" w:oddHBand="1" w:evenHBand="0" w:firstRowFirstColumn="0" w:firstRowLastColumn="0" w:lastRowFirstColumn="0" w:lastRowLastColumn="0"/>
            </w:pPr>
            <w:r>
              <w:t>PUT</w:t>
            </w:r>
          </w:p>
        </w:tc>
      </w:tr>
      <w:tr w:rsidR="00BE419B" w14:paraId="7B5B0DDE" w14:textId="77777777" w:rsidTr="00EC7CFB">
        <w:tc>
          <w:tcPr>
            <w:cnfStyle w:val="001000000000" w:firstRow="0" w:lastRow="0" w:firstColumn="1" w:lastColumn="0" w:oddVBand="0" w:evenVBand="0" w:oddHBand="0" w:evenHBand="0" w:firstRowFirstColumn="0" w:firstRowLastColumn="0" w:lastRowFirstColumn="0" w:lastRowLastColumn="0"/>
            <w:tcW w:w="6304" w:type="dxa"/>
          </w:tcPr>
          <w:p w14:paraId="45B9343D" w14:textId="262AB145" w:rsidR="00BE419B" w:rsidRDefault="00B4147E" w:rsidP="00B4147E">
            <w:pPr>
              <w:pStyle w:val="Body"/>
              <w:ind w:firstLine="0"/>
            </w:pPr>
            <w:r>
              <w:t>readers/</w:t>
            </w:r>
            <w:r w:rsidRPr="00B4147E">
              <w:t>xbrc/{xbrcId}/linked/status/{</w:t>
            </w:r>
            <w:r w:rsidR="00EC7CFB">
              <w:t>red|green|yellow</w:t>
            </w:r>
            <w:r w:rsidRPr="00B4147E">
              <w:t>}</w:t>
            </w:r>
          </w:p>
        </w:tc>
        <w:tc>
          <w:tcPr>
            <w:tcW w:w="1828" w:type="dxa"/>
          </w:tcPr>
          <w:p w14:paraId="6D15E0B9" w14:textId="6BC44FF5" w:rsidR="00BE419B" w:rsidRDefault="00B4147E" w:rsidP="00B4147E">
            <w:pPr>
              <w:pStyle w:val="Body"/>
              <w:ind w:firstLine="0"/>
              <w:jc w:val="left"/>
              <w:cnfStyle w:val="000000000000" w:firstRow="0" w:lastRow="0" w:firstColumn="0" w:lastColumn="0" w:oddVBand="0" w:evenVBand="0" w:oddHBand="0" w:evenHBand="0" w:firstRowFirstColumn="0" w:firstRowLastColumn="0" w:lastRowFirstColumn="0" w:lastRowLastColumn="0"/>
            </w:pPr>
            <w:r>
              <w:t>GET</w:t>
            </w:r>
          </w:p>
        </w:tc>
      </w:tr>
      <w:tr w:rsidR="00B4147E" w14:paraId="6ABA25A6" w14:textId="77777777" w:rsidTr="00EC7C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4" w:type="dxa"/>
          </w:tcPr>
          <w:p w14:paraId="2A68B399" w14:textId="63D5018E" w:rsidR="00B4147E" w:rsidRDefault="00B4147E" w:rsidP="00B4147E">
            <w:pPr>
              <w:pStyle w:val="Body"/>
              <w:ind w:firstLine="0"/>
            </w:pPr>
            <w:r>
              <w:t>reader/</w:t>
            </w:r>
            <w:r w:rsidRPr="00B4147E">
              <w:t>info/mac/{mac}</w:t>
            </w:r>
          </w:p>
        </w:tc>
        <w:tc>
          <w:tcPr>
            <w:tcW w:w="1828" w:type="dxa"/>
          </w:tcPr>
          <w:p w14:paraId="0DBEC5E2" w14:textId="77777777" w:rsidR="00B4147E" w:rsidRDefault="00B4147E" w:rsidP="00B4147E">
            <w:pPr>
              <w:pStyle w:val="Body"/>
              <w:ind w:firstLine="0"/>
              <w:jc w:val="left"/>
              <w:cnfStyle w:val="000000100000" w:firstRow="0" w:lastRow="0" w:firstColumn="0" w:lastColumn="0" w:oddVBand="0" w:evenVBand="0" w:oddHBand="1" w:evenHBand="0" w:firstRowFirstColumn="0" w:firstRowLastColumn="0" w:lastRowFirstColumn="0" w:lastRowLastColumn="0"/>
            </w:pPr>
            <w:r>
              <w:t>GET</w:t>
            </w:r>
          </w:p>
        </w:tc>
      </w:tr>
      <w:tr w:rsidR="00B4147E" w14:paraId="4BB1CF20" w14:textId="77777777" w:rsidTr="00EC7CFB">
        <w:tc>
          <w:tcPr>
            <w:cnfStyle w:val="001000000000" w:firstRow="0" w:lastRow="0" w:firstColumn="1" w:lastColumn="0" w:oddVBand="0" w:evenVBand="0" w:oddHBand="0" w:evenHBand="0" w:firstRowFirstColumn="0" w:firstRowLastColumn="0" w:lastRowFirstColumn="0" w:lastRowLastColumn="0"/>
            <w:tcW w:w="6304" w:type="dxa"/>
          </w:tcPr>
          <w:p w14:paraId="2FDFF7BD" w14:textId="6ABA2963" w:rsidR="00B4147E" w:rsidRDefault="00B4147E" w:rsidP="00B4147E">
            <w:pPr>
              <w:pStyle w:val="Body"/>
              <w:ind w:firstLine="0"/>
            </w:pPr>
            <w:r>
              <w:t>reader/</w:t>
            </w:r>
            <w:r w:rsidRPr="00B4147E">
              <w:t>assign/{xbrcId}/{readerMac}</w:t>
            </w:r>
          </w:p>
        </w:tc>
        <w:tc>
          <w:tcPr>
            <w:tcW w:w="1828" w:type="dxa"/>
          </w:tcPr>
          <w:p w14:paraId="3E2FD2AB" w14:textId="3C5735E3" w:rsidR="00B4147E" w:rsidRDefault="00B4147E" w:rsidP="00B4147E">
            <w:pPr>
              <w:pStyle w:val="Body"/>
              <w:ind w:firstLine="0"/>
              <w:jc w:val="left"/>
              <w:cnfStyle w:val="000000000000" w:firstRow="0" w:lastRow="0" w:firstColumn="0" w:lastColumn="0" w:oddVBand="0" w:evenVBand="0" w:oddHBand="0" w:evenHBand="0" w:firstRowFirstColumn="0" w:firstRowLastColumn="0" w:lastRowFirstColumn="0" w:lastRowLastColumn="0"/>
            </w:pPr>
            <w:r>
              <w:t>PUT</w:t>
            </w:r>
          </w:p>
        </w:tc>
      </w:tr>
      <w:tr w:rsidR="00B4147E" w14:paraId="28EAEDC5" w14:textId="77777777" w:rsidTr="00EC7C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4" w:type="dxa"/>
          </w:tcPr>
          <w:p w14:paraId="7F63D2C4" w14:textId="680A41CF" w:rsidR="00B4147E" w:rsidRDefault="00B4147E" w:rsidP="00B4147E">
            <w:pPr>
              <w:pStyle w:val="Body"/>
              <w:ind w:firstLine="0"/>
            </w:pPr>
            <w:r>
              <w:t>reader/</w:t>
            </w:r>
            <w:r w:rsidRPr="00B4147E">
              <w:t>identify/{xbrcId}/{readerId}</w:t>
            </w:r>
          </w:p>
        </w:tc>
        <w:tc>
          <w:tcPr>
            <w:tcW w:w="1828" w:type="dxa"/>
          </w:tcPr>
          <w:p w14:paraId="3399A8BB" w14:textId="52BEB209" w:rsidR="00B4147E" w:rsidRDefault="00B4147E" w:rsidP="00B4147E">
            <w:pPr>
              <w:pStyle w:val="Body"/>
              <w:ind w:firstLine="0"/>
              <w:jc w:val="left"/>
              <w:cnfStyle w:val="000000100000" w:firstRow="0" w:lastRow="0" w:firstColumn="0" w:lastColumn="0" w:oddVBand="0" w:evenVBand="0" w:oddHBand="1" w:evenHBand="0" w:firstRowFirstColumn="0" w:firstRowLastColumn="0" w:lastRowFirstColumn="0" w:lastRowLastColumn="0"/>
            </w:pPr>
            <w:r>
              <w:t>PUT</w:t>
            </w:r>
          </w:p>
        </w:tc>
      </w:tr>
      <w:tr w:rsidR="00B4147E" w14:paraId="7FE182AF" w14:textId="77777777" w:rsidTr="00EC7CFB">
        <w:tc>
          <w:tcPr>
            <w:cnfStyle w:val="001000000000" w:firstRow="0" w:lastRow="0" w:firstColumn="1" w:lastColumn="0" w:oddVBand="0" w:evenVBand="0" w:oddHBand="0" w:evenHBand="0" w:firstRowFirstColumn="0" w:firstRowLastColumn="0" w:lastRowFirstColumn="0" w:lastRowLastColumn="0"/>
            <w:tcW w:w="6304" w:type="dxa"/>
          </w:tcPr>
          <w:p w14:paraId="57B05E41" w14:textId="77AED582" w:rsidR="00B4147E" w:rsidRDefault="00B4147E" w:rsidP="00BC0D52">
            <w:pPr>
              <w:pStyle w:val="Body"/>
              <w:ind w:firstLine="0"/>
            </w:pPr>
            <w:r>
              <w:t>reader/</w:t>
            </w:r>
            <w:r w:rsidR="00BC0D52">
              <w:t>reboot</w:t>
            </w:r>
            <w:r w:rsidRPr="00B4147E">
              <w:t>/{xbrcId}/{readerId}</w:t>
            </w:r>
          </w:p>
        </w:tc>
        <w:tc>
          <w:tcPr>
            <w:tcW w:w="1828" w:type="dxa"/>
          </w:tcPr>
          <w:p w14:paraId="241CCC97" w14:textId="6821B3E0" w:rsidR="00B4147E" w:rsidRDefault="00B4147E" w:rsidP="00B4147E">
            <w:pPr>
              <w:pStyle w:val="Body"/>
              <w:ind w:firstLine="0"/>
              <w:jc w:val="left"/>
              <w:cnfStyle w:val="000000000000" w:firstRow="0" w:lastRow="0" w:firstColumn="0" w:lastColumn="0" w:oddVBand="0" w:evenVBand="0" w:oddHBand="0" w:evenHBand="0" w:firstRowFirstColumn="0" w:firstRowLastColumn="0" w:lastRowFirstColumn="0" w:lastRowLastColumn="0"/>
            </w:pPr>
            <w:r>
              <w:t>PUT</w:t>
            </w:r>
          </w:p>
        </w:tc>
      </w:tr>
      <w:tr w:rsidR="00B4147E" w14:paraId="2F7176CF" w14:textId="77777777" w:rsidTr="00EC7C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4" w:type="dxa"/>
          </w:tcPr>
          <w:p w14:paraId="095F7EDF" w14:textId="2CA54F59" w:rsidR="00B4147E" w:rsidRDefault="00B4147E" w:rsidP="00B4147E">
            <w:pPr>
              <w:pStyle w:val="Body"/>
              <w:ind w:firstLine="0"/>
            </w:pPr>
            <w:r>
              <w:t>reader/</w:t>
            </w:r>
            <w:r w:rsidRPr="00B4147E">
              <w:t>restart/{xbrcId}/{readerId}</w:t>
            </w:r>
          </w:p>
        </w:tc>
        <w:tc>
          <w:tcPr>
            <w:tcW w:w="1828" w:type="dxa"/>
          </w:tcPr>
          <w:p w14:paraId="2F92D7E7" w14:textId="4564C8B0" w:rsidR="00B4147E" w:rsidRDefault="00B4147E" w:rsidP="00B4147E">
            <w:pPr>
              <w:pStyle w:val="Body"/>
              <w:ind w:firstLine="0"/>
              <w:jc w:val="left"/>
              <w:cnfStyle w:val="000000100000" w:firstRow="0" w:lastRow="0" w:firstColumn="0" w:lastColumn="0" w:oddVBand="0" w:evenVBand="0" w:oddHBand="1" w:evenHBand="0" w:firstRowFirstColumn="0" w:firstRowLastColumn="0" w:lastRowFirstColumn="0" w:lastRowLastColumn="0"/>
            </w:pPr>
            <w:r>
              <w:t>PUT</w:t>
            </w:r>
          </w:p>
        </w:tc>
      </w:tr>
      <w:tr w:rsidR="00B4147E" w14:paraId="16B60395" w14:textId="77777777" w:rsidTr="00EC7CFB">
        <w:tc>
          <w:tcPr>
            <w:cnfStyle w:val="001000000000" w:firstRow="0" w:lastRow="0" w:firstColumn="1" w:lastColumn="0" w:oddVBand="0" w:evenVBand="0" w:oddHBand="0" w:evenHBand="0" w:firstRowFirstColumn="0" w:firstRowLastColumn="0" w:lastRowFirstColumn="0" w:lastRowLastColumn="0"/>
            <w:tcW w:w="6304" w:type="dxa"/>
          </w:tcPr>
          <w:p w14:paraId="4EFF6072" w14:textId="3939730B" w:rsidR="00B4147E" w:rsidRDefault="00B4147E" w:rsidP="00B4147E">
            <w:pPr>
              <w:pStyle w:val="Body"/>
              <w:ind w:firstLine="0"/>
            </w:pPr>
            <w:r>
              <w:lastRenderedPageBreak/>
              <w:t>performance</w:t>
            </w:r>
            <w:r w:rsidRPr="00B4147E">
              <w:t>/meta/{hiId}</w:t>
            </w:r>
          </w:p>
        </w:tc>
        <w:tc>
          <w:tcPr>
            <w:tcW w:w="1828" w:type="dxa"/>
          </w:tcPr>
          <w:p w14:paraId="3623CE81" w14:textId="77777777" w:rsidR="00B4147E" w:rsidRDefault="00B4147E" w:rsidP="00B4147E">
            <w:pPr>
              <w:pStyle w:val="Body"/>
              <w:ind w:firstLine="0"/>
              <w:jc w:val="left"/>
              <w:cnfStyle w:val="000000000000" w:firstRow="0" w:lastRow="0" w:firstColumn="0" w:lastColumn="0" w:oddVBand="0" w:evenVBand="0" w:oddHBand="0" w:evenHBand="0" w:firstRowFirstColumn="0" w:firstRowLastColumn="0" w:lastRowFirstColumn="0" w:lastRowLastColumn="0"/>
            </w:pPr>
            <w:r>
              <w:t>GET</w:t>
            </w:r>
          </w:p>
        </w:tc>
      </w:tr>
      <w:tr w:rsidR="00B4147E" w14:paraId="17B11910" w14:textId="77777777" w:rsidTr="00EC7C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4" w:type="dxa"/>
          </w:tcPr>
          <w:p w14:paraId="4D13F779" w14:textId="3B3EF210" w:rsidR="00B4147E" w:rsidRDefault="00B4147E" w:rsidP="00B4147E">
            <w:pPr>
              <w:pStyle w:val="Body"/>
              <w:ind w:firstLine="0"/>
            </w:pPr>
            <w:r>
              <w:t xml:space="preserve">performance/ </w:t>
            </w:r>
            <w:r w:rsidRPr="00B4147E">
              <w:t>metrics/{hiId}/{metaName}/{metaVersion}/{startDate}/{endDate}</w:t>
            </w:r>
          </w:p>
        </w:tc>
        <w:tc>
          <w:tcPr>
            <w:tcW w:w="1828" w:type="dxa"/>
          </w:tcPr>
          <w:p w14:paraId="1209A950" w14:textId="77777777" w:rsidR="00B4147E" w:rsidRDefault="00B4147E" w:rsidP="00B4147E">
            <w:pPr>
              <w:pStyle w:val="Body"/>
              <w:ind w:firstLine="0"/>
              <w:jc w:val="left"/>
              <w:cnfStyle w:val="000000100000" w:firstRow="0" w:lastRow="0" w:firstColumn="0" w:lastColumn="0" w:oddVBand="0" w:evenVBand="0" w:oddHBand="1" w:evenHBand="0" w:firstRowFirstColumn="0" w:firstRowLastColumn="0" w:lastRowFirstColumn="0" w:lastRowLastColumn="0"/>
            </w:pPr>
            <w:r>
              <w:t>GET</w:t>
            </w:r>
          </w:p>
        </w:tc>
      </w:tr>
      <w:tr w:rsidR="00B4147E" w14:paraId="53F4B4BB" w14:textId="77777777" w:rsidTr="00EC7CFB">
        <w:tc>
          <w:tcPr>
            <w:cnfStyle w:val="001000000000" w:firstRow="0" w:lastRow="0" w:firstColumn="1" w:lastColumn="0" w:oddVBand="0" w:evenVBand="0" w:oddHBand="0" w:evenHBand="0" w:firstRowFirstColumn="0" w:firstRowLastColumn="0" w:lastRowFirstColumn="0" w:lastRowLastColumn="0"/>
            <w:tcW w:w="6304" w:type="dxa"/>
          </w:tcPr>
          <w:p w14:paraId="55590317" w14:textId="241F7275" w:rsidR="00B4147E" w:rsidRDefault="00B4147E" w:rsidP="00B4147E">
            <w:pPr>
              <w:pStyle w:val="Body"/>
              <w:ind w:firstLine="0"/>
            </w:pPr>
            <w:r>
              <w:t>locations</w:t>
            </w:r>
          </w:p>
        </w:tc>
        <w:tc>
          <w:tcPr>
            <w:tcW w:w="1828" w:type="dxa"/>
          </w:tcPr>
          <w:p w14:paraId="52D86DAF" w14:textId="77777777" w:rsidR="00B4147E" w:rsidRDefault="00B4147E" w:rsidP="00B4147E">
            <w:pPr>
              <w:pStyle w:val="Body"/>
              <w:ind w:firstLine="0"/>
              <w:jc w:val="left"/>
              <w:cnfStyle w:val="000000000000" w:firstRow="0" w:lastRow="0" w:firstColumn="0" w:lastColumn="0" w:oddVBand="0" w:evenVBand="0" w:oddHBand="0" w:evenHBand="0" w:firstRowFirstColumn="0" w:firstRowLastColumn="0" w:lastRowFirstColumn="0" w:lastRowLastColumn="0"/>
            </w:pPr>
            <w:r>
              <w:t>GET</w:t>
            </w:r>
          </w:p>
        </w:tc>
      </w:tr>
      <w:tr w:rsidR="00B4147E" w14:paraId="221C302E" w14:textId="77777777" w:rsidTr="00EC7C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4" w:type="dxa"/>
          </w:tcPr>
          <w:p w14:paraId="6DC641D2" w14:textId="15B5E9BE" w:rsidR="00B4147E" w:rsidRDefault="00B4147E" w:rsidP="00B4147E">
            <w:pPr>
              <w:pStyle w:val="Body"/>
              <w:ind w:firstLine="0"/>
            </w:pPr>
            <w:r>
              <w:t xml:space="preserve">locations/ </w:t>
            </w:r>
            <w:r w:rsidRPr="00B4147E">
              <w:t>xbrc/{xbrcId}</w:t>
            </w:r>
          </w:p>
        </w:tc>
        <w:tc>
          <w:tcPr>
            <w:tcW w:w="1828" w:type="dxa"/>
          </w:tcPr>
          <w:p w14:paraId="69D817F6" w14:textId="19781F2D" w:rsidR="00B4147E" w:rsidRDefault="00B4147E" w:rsidP="00B4147E">
            <w:pPr>
              <w:pStyle w:val="Body"/>
              <w:ind w:firstLine="0"/>
              <w:jc w:val="left"/>
              <w:cnfStyle w:val="000000100000" w:firstRow="0" w:lastRow="0" w:firstColumn="0" w:lastColumn="0" w:oddVBand="0" w:evenVBand="0" w:oddHBand="1" w:evenHBand="0" w:firstRowFirstColumn="0" w:firstRowLastColumn="0" w:lastRowFirstColumn="0" w:lastRowLastColumn="0"/>
            </w:pPr>
            <w:r>
              <w:t>GET</w:t>
            </w:r>
          </w:p>
        </w:tc>
      </w:tr>
      <w:tr w:rsidR="00B4147E" w14:paraId="51511D5A" w14:textId="77777777" w:rsidTr="00EC7CFB">
        <w:tc>
          <w:tcPr>
            <w:cnfStyle w:val="001000000000" w:firstRow="0" w:lastRow="0" w:firstColumn="1" w:lastColumn="0" w:oddVBand="0" w:evenVBand="0" w:oddHBand="0" w:evenHBand="0" w:firstRowFirstColumn="0" w:firstRowLastColumn="0" w:lastRowFirstColumn="0" w:lastRowLastColumn="0"/>
            <w:tcW w:w="6304" w:type="dxa"/>
          </w:tcPr>
          <w:p w14:paraId="79030290" w14:textId="7ED4E93F" w:rsidR="00B4147E" w:rsidRDefault="00B4147E" w:rsidP="00B4147E">
            <w:pPr>
              <w:pStyle w:val="Body"/>
              <w:ind w:firstLine="0"/>
            </w:pPr>
            <w:r>
              <w:t>health</w:t>
            </w:r>
          </w:p>
        </w:tc>
        <w:tc>
          <w:tcPr>
            <w:tcW w:w="1828" w:type="dxa"/>
          </w:tcPr>
          <w:p w14:paraId="038646A7" w14:textId="77777777" w:rsidR="00B4147E" w:rsidRDefault="00B4147E" w:rsidP="00B4147E">
            <w:pPr>
              <w:pStyle w:val="Body"/>
              <w:ind w:firstLine="0"/>
              <w:jc w:val="left"/>
              <w:cnfStyle w:val="000000000000" w:firstRow="0" w:lastRow="0" w:firstColumn="0" w:lastColumn="0" w:oddVBand="0" w:evenVBand="0" w:oddHBand="0" w:evenHBand="0" w:firstRowFirstColumn="0" w:firstRowLastColumn="0" w:lastRowFirstColumn="0" w:lastRowLastColumn="0"/>
            </w:pPr>
            <w:r>
              <w:t>GET</w:t>
            </w:r>
          </w:p>
        </w:tc>
      </w:tr>
      <w:tr w:rsidR="00B4147E" w14:paraId="4E0860CE" w14:textId="77777777" w:rsidTr="00EC7C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4" w:type="dxa"/>
          </w:tcPr>
          <w:p w14:paraId="02433424" w14:textId="5B5F2AB1" w:rsidR="00B4147E" w:rsidRDefault="00B4147E" w:rsidP="00B4147E">
            <w:pPr>
              <w:pStyle w:val="Body"/>
              <w:ind w:firstLine="0"/>
            </w:pPr>
            <w:r>
              <w:t>health</w:t>
            </w:r>
            <w:r w:rsidRPr="00B4147E">
              <w:t>/addr/{addr}/{port}</w:t>
            </w:r>
          </w:p>
        </w:tc>
        <w:tc>
          <w:tcPr>
            <w:tcW w:w="1828" w:type="dxa"/>
          </w:tcPr>
          <w:p w14:paraId="6733EC98" w14:textId="77777777" w:rsidR="00B4147E" w:rsidRDefault="00B4147E" w:rsidP="00B4147E">
            <w:pPr>
              <w:pStyle w:val="Body"/>
              <w:ind w:firstLine="0"/>
              <w:jc w:val="left"/>
              <w:cnfStyle w:val="000000100000" w:firstRow="0" w:lastRow="0" w:firstColumn="0" w:lastColumn="0" w:oddVBand="0" w:evenVBand="0" w:oddHBand="1" w:evenHBand="0" w:firstRowFirstColumn="0" w:firstRowLastColumn="0" w:lastRowFirstColumn="0" w:lastRowLastColumn="0"/>
            </w:pPr>
            <w:r>
              <w:t>GET</w:t>
            </w:r>
          </w:p>
        </w:tc>
      </w:tr>
      <w:tr w:rsidR="00B4147E" w14:paraId="2FC06B77" w14:textId="77777777" w:rsidTr="00EC7CFB">
        <w:tc>
          <w:tcPr>
            <w:cnfStyle w:val="001000000000" w:firstRow="0" w:lastRow="0" w:firstColumn="1" w:lastColumn="0" w:oddVBand="0" w:evenVBand="0" w:oddHBand="0" w:evenHBand="0" w:firstRowFirstColumn="0" w:firstRowLastColumn="0" w:lastRowFirstColumn="0" w:lastRowLastColumn="0"/>
            <w:tcW w:w="6304" w:type="dxa"/>
          </w:tcPr>
          <w:p w14:paraId="3276AAA9" w14:textId="3BFD78F3" w:rsidR="00B4147E" w:rsidRDefault="00B4147E" w:rsidP="00BC0D52">
            <w:pPr>
              <w:pStyle w:val="Body"/>
              <w:ind w:firstLine="0"/>
            </w:pPr>
            <w:r>
              <w:t>health</w:t>
            </w:r>
            <w:r w:rsidRPr="00B4147E">
              <w:t>/ip/{</w:t>
            </w:r>
            <w:r w:rsidR="00BC0D52">
              <w:t>ip</w:t>
            </w:r>
            <w:r w:rsidRPr="00B4147E">
              <w:t>}/{port}</w:t>
            </w:r>
          </w:p>
        </w:tc>
        <w:tc>
          <w:tcPr>
            <w:tcW w:w="1828" w:type="dxa"/>
          </w:tcPr>
          <w:p w14:paraId="0D7DD77C" w14:textId="77777777" w:rsidR="00B4147E" w:rsidRDefault="00B4147E" w:rsidP="00B4147E">
            <w:pPr>
              <w:pStyle w:val="Body"/>
              <w:ind w:firstLine="0"/>
              <w:jc w:val="left"/>
              <w:cnfStyle w:val="000000000000" w:firstRow="0" w:lastRow="0" w:firstColumn="0" w:lastColumn="0" w:oddVBand="0" w:evenVBand="0" w:oddHBand="0" w:evenHBand="0" w:firstRowFirstColumn="0" w:firstRowLastColumn="0" w:lastRowFirstColumn="0" w:lastRowLastColumn="0"/>
            </w:pPr>
            <w:r>
              <w:t>GET</w:t>
            </w:r>
          </w:p>
        </w:tc>
      </w:tr>
      <w:tr w:rsidR="00B4147E" w14:paraId="3FBB12B6" w14:textId="77777777" w:rsidTr="00EC7C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4" w:type="dxa"/>
          </w:tcPr>
          <w:p w14:paraId="03E78FA6" w14:textId="637FAC53" w:rsidR="00B4147E" w:rsidRDefault="00EC7CFB" w:rsidP="00B4147E">
            <w:pPr>
              <w:pStyle w:val="Body"/>
              <w:ind w:firstLine="0"/>
            </w:pPr>
            <w:r>
              <w:t>h</w:t>
            </w:r>
            <w:r w:rsidR="00B4147E">
              <w:t>ealth/i</w:t>
            </w:r>
            <w:r w:rsidR="00B4147E" w:rsidRPr="00B4147E">
              <w:t>d/{id}</w:t>
            </w:r>
          </w:p>
        </w:tc>
        <w:tc>
          <w:tcPr>
            <w:tcW w:w="1828" w:type="dxa"/>
          </w:tcPr>
          <w:p w14:paraId="657E777E" w14:textId="77777777" w:rsidR="00B4147E" w:rsidRDefault="00B4147E" w:rsidP="00B4147E">
            <w:pPr>
              <w:pStyle w:val="Body"/>
              <w:ind w:firstLine="0"/>
              <w:jc w:val="left"/>
              <w:cnfStyle w:val="000000100000" w:firstRow="0" w:lastRow="0" w:firstColumn="0" w:lastColumn="0" w:oddVBand="0" w:evenVBand="0" w:oddHBand="1" w:evenHBand="0" w:firstRowFirstColumn="0" w:firstRowLastColumn="0" w:lastRowFirstColumn="0" w:lastRowLastColumn="0"/>
            </w:pPr>
            <w:r>
              <w:t>GET</w:t>
            </w:r>
          </w:p>
        </w:tc>
      </w:tr>
      <w:tr w:rsidR="00B4147E" w14:paraId="19AF30B5" w14:textId="77777777" w:rsidTr="00EC7CFB">
        <w:tc>
          <w:tcPr>
            <w:cnfStyle w:val="001000000000" w:firstRow="0" w:lastRow="0" w:firstColumn="1" w:lastColumn="0" w:oddVBand="0" w:evenVBand="0" w:oddHBand="0" w:evenHBand="0" w:firstRowFirstColumn="0" w:firstRowLastColumn="0" w:lastRowFirstColumn="0" w:lastRowLastColumn="0"/>
            <w:tcW w:w="6304" w:type="dxa"/>
          </w:tcPr>
          <w:p w14:paraId="06C9A637" w14:textId="1C83BA82" w:rsidR="00B4147E" w:rsidRDefault="00EC7CFB" w:rsidP="00B4147E">
            <w:pPr>
              <w:pStyle w:val="Body"/>
              <w:ind w:firstLine="0"/>
            </w:pPr>
            <w:r>
              <w:t>health</w:t>
            </w:r>
            <w:r w:rsidRPr="00EC7CFB">
              <w:t>/add/{addr}/{port}/{className}</w:t>
            </w:r>
          </w:p>
        </w:tc>
        <w:tc>
          <w:tcPr>
            <w:tcW w:w="1828" w:type="dxa"/>
          </w:tcPr>
          <w:p w14:paraId="00FA3425" w14:textId="2A230042" w:rsidR="00B4147E" w:rsidRDefault="00EC7CFB" w:rsidP="00B4147E">
            <w:pPr>
              <w:pStyle w:val="Body"/>
              <w:ind w:firstLine="0"/>
              <w:jc w:val="left"/>
              <w:cnfStyle w:val="000000000000" w:firstRow="0" w:lastRow="0" w:firstColumn="0" w:lastColumn="0" w:oddVBand="0" w:evenVBand="0" w:oddHBand="0" w:evenHBand="0" w:firstRowFirstColumn="0" w:firstRowLastColumn="0" w:lastRowFirstColumn="0" w:lastRowLastColumn="0"/>
            </w:pPr>
            <w:r>
              <w:t>POST</w:t>
            </w:r>
          </w:p>
        </w:tc>
      </w:tr>
      <w:tr w:rsidR="00B4147E" w14:paraId="562463C2" w14:textId="77777777" w:rsidTr="00EC7C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4" w:type="dxa"/>
          </w:tcPr>
          <w:p w14:paraId="70EC4B3F" w14:textId="697272F1" w:rsidR="00B4147E" w:rsidRDefault="00EC7CFB" w:rsidP="00B4147E">
            <w:pPr>
              <w:pStyle w:val="Body"/>
              <w:ind w:firstLine="0"/>
            </w:pPr>
            <w:r>
              <w:t>h</w:t>
            </w:r>
            <w:r w:rsidR="00B4147E">
              <w:t>ealth</w:t>
            </w:r>
            <w:r>
              <w:t>/delete/{id}</w:t>
            </w:r>
          </w:p>
        </w:tc>
        <w:tc>
          <w:tcPr>
            <w:tcW w:w="1828" w:type="dxa"/>
          </w:tcPr>
          <w:p w14:paraId="340F9DC5" w14:textId="7B0A1DB7" w:rsidR="00B4147E" w:rsidRDefault="00EC7CFB" w:rsidP="00B4147E">
            <w:pPr>
              <w:pStyle w:val="Body"/>
              <w:ind w:firstLine="0"/>
              <w:jc w:val="left"/>
              <w:cnfStyle w:val="000000100000" w:firstRow="0" w:lastRow="0" w:firstColumn="0" w:lastColumn="0" w:oddVBand="0" w:evenVBand="0" w:oddHBand="1" w:evenHBand="0" w:firstRowFirstColumn="0" w:firstRowLastColumn="0" w:lastRowFirstColumn="0" w:lastRowLastColumn="0"/>
            </w:pPr>
            <w:r>
              <w:t>DELETE</w:t>
            </w:r>
          </w:p>
        </w:tc>
      </w:tr>
      <w:tr w:rsidR="00B4147E" w14:paraId="1078C9AC" w14:textId="77777777" w:rsidTr="00EC7CFB">
        <w:tc>
          <w:tcPr>
            <w:cnfStyle w:val="001000000000" w:firstRow="0" w:lastRow="0" w:firstColumn="1" w:lastColumn="0" w:oddVBand="0" w:evenVBand="0" w:oddHBand="0" w:evenHBand="0" w:firstRowFirstColumn="0" w:firstRowLastColumn="0" w:lastRowFirstColumn="0" w:lastRowLastColumn="0"/>
            <w:tcW w:w="6304" w:type="dxa"/>
          </w:tcPr>
          <w:p w14:paraId="692D2FD2" w14:textId="1D438990" w:rsidR="00B4147E" w:rsidRDefault="00EC7CFB" w:rsidP="00B4147E">
            <w:pPr>
              <w:pStyle w:val="Body"/>
              <w:ind w:firstLine="0"/>
            </w:pPr>
            <w:r>
              <w:t>h</w:t>
            </w:r>
            <w:r w:rsidR="00B4147E">
              <w:t>ealth</w:t>
            </w:r>
            <w:r>
              <w:t>/deactivate/{id}</w:t>
            </w:r>
          </w:p>
        </w:tc>
        <w:tc>
          <w:tcPr>
            <w:tcW w:w="1828" w:type="dxa"/>
          </w:tcPr>
          <w:p w14:paraId="05906B80" w14:textId="2CE193E7" w:rsidR="00B4147E" w:rsidRDefault="00EC7CFB" w:rsidP="00B4147E">
            <w:pPr>
              <w:pStyle w:val="Body"/>
              <w:ind w:firstLine="0"/>
              <w:jc w:val="left"/>
              <w:cnfStyle w:val="000000000000" w:firstRow="0" w:lastRow="0" w:firstColumn="0" w:lastColumn="0" w:oddVBand="0" w:evenVBand="0" w:oddHBand="0" w:evenHBand="0" w:firstRowFirstColumn="0" w:firstRowLastColumn="0" w:lastRowFirstColumn="0" w:lastRowLastColumn="0"/>
            </w:pPr>
            <w:r>
              <w:t>POST</w:t>
            </w:r>
          </w:p>
        </w:tc>
      </w:tr>
      <w:tr w:rsidR="00B4147E" w14:paraId="43EEA801" w14:textId="77777777" w:rsidTr="00EC7C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4" w:type="dxa"/>
          </w:tcPr>
          <w:p w14:paraId="04DD797F" w14:textId="1DF7C928" w:rsidR="00B4147E" w:rsidRDefault="00EC7CFB" w:rsidP="00B4147E">
            <w:pPr>
              <w:pStyle w:val="Body"/>
              <w:ind w:firstLine="0"/>
            </w:pPr>
            <w:r>
              <w:t>health/type/{xbrc|idms|jmslistener}</w:t>
            </w:r>
          </w:p>
        </w:tc>
        <w:tc>
          <w:tcPr>
            <w:tcW w:w="1828" w:type="dxa"/>
          </w:tcPr>
          <w:p w14:paraId="3F8A9E7B" w14:textId="75BF3B73" w:rsidR="00B4147E" w:rsidRDefault="00B4147E" w:rsidP="00B4147E">
            <w:pPr>
              <w:pStyle w:val="Body"/>
              <w:ind w:firstLine="0"/>
              <w:jc w:val="left"/>
              <w:cnfStyle w:val="000000100000" w:firstRow="0" w:lastRow="0" w:firstColumn="0" w:lastColumn="0" w:oddVBand="0" w:evenVBand="0" w:oddHBand="1" w:evenHBand="0" w:firstRowFirstColumn="0" w:firstRowLastColumn="0" w:lastRowFirstColumn="0" w:lastRowLastColumn="0"/>
            </w:pPr>
            <w:r>
              <w:t>GET</w:t>
            </w:r>
          </w:p>
        </w:tc>
      </w:tr>
      <w:tr w:rsidR="00B4147E" w14:paraId="23B21294" w14:textId="77777777" w:rsidTr="00EC7CFB">
        <w:tc>
          <w:tcPr>
            <w:cnfStyle w:val="001000000000" w:firstRow="0" w:lastRow="0" w:firstColumn="1" w:lastColumn="0" w:oddVBand="0" w:evenVBand="0" w:oddHBand="0" w:evenHBand="0" w:firstRowFirstColumn="0" w:firstRowLastColumn="0" w:lastRowFirstColumn="0" w:lastRowLastColumn="0"/>
            <w:tcW w:w="6304" w:type="dxa"/>
          </w:tcPr>
          <w:p w14:paraId="35B0079B" w14:textId="2643CD3E" w:rsidR="00B4147E" w:rsidRDefault="00EC7CFB" w:rsidP="00B4147E">
            <w:pPr>
              <w:pStyle w:val="Body"/>
              <w:ind w:firstLine="0"/>
            </w:pPr>
            <w:r>
              <w:t>health/refresh</w:t>
            </w:r>
          </w:p>
        </w:tc>
        <w:tc>
          <w:tcPr>
            <w:tcW w:w="1828" w:type="dxa"/>
          </w:tcPr>
          <w:p w14:paraId="3D208599" w14:textId="18BB2FE6" w:rsidR="00B4147E" w:rsidRDefault="00B4147E" w:rsidP="00B4147E">
            <w:pPr>
              <w:pStyle w:val="Body"/>
              <w:ind w:firstLine="0"/>
              <w:jc w:val="left"/>
              <w:cnfStyle w:val="000000000000" w:firstRow="0" w:lastRow="0" w:firstColumn="0" w:lastColumn="0" w:oddVBand="0" w:evenVBand="0" w:oddHBand="0" w:evenHBand="0" w:firstRowFirstColumn="0" w:firstRowLastColumn="0" w:lastRowFirstColumn="0" w:lastRowLastColumn="0"/>
            </w:pPr>
            <w:r>
              <w:t>GET</w:t>
            </w:r>
          </w:p>
        </w:tc>
      </w:tr>
    </w:tbl>
    <w:p w14:paraId="3A67F8C2" w14:textId="77777777" w:rsidR="00015B90" w:rsidRPr="00015B90" w:rsidRDefault="00015B90" w:rsidP="005A3DB9">
      <w:pPr>
        <w:pStyle w:val="H3Body"/>
        <w:ind w:left="0" w:firstLine="450"/>
      </w:pPr>
    </w:p>
    <w:p w14:paraId="19554A03" w14:textId="22FBCC10" w:rsidR="00015B90" w:rsidRPr="00506A16" w:rsidRDefault="00506A16" w:rsidP="00506A16">
      <w:pPr>
        <w:pStyle w:val="Heading3"/>
      </w:pPr>
      <w:bookmarkStart w:id="13" w:name="_Toc367700280"/>
      <w:r w:rsidRPr="00506A16">
        <w:t>config/xbrms</w:t>
      </w:r>
      <w:bookmarkEnd w:id="13"/>
    </w:p>
    <w:p w14:paraId="7805130D" w14:textId="34FA8A95" w:rsidR="00015B90" w:rsidRPr="00015B90" w:rsidRDefault="00015B90" w:rsidP="00015B90">
      <w:pPr>
        <w:pStyle w:val="H3Body"/>
        <w:ind w:left="0" w:firstLine="450"/>
        <w:rPr>
          <w:i/>
        </w:rPr>
      </w:pPr>
      <w:r w:rsidRPr="00015B90">
        <w:rPr>
          <w:i/>
        </w:rPr>
        <w:t xml:space="preserve">Description: </w:t>
      </w:r>
      <w:r w:rsidR="005B6B0E">
        <w:rPr>
          <w:i/>
        </w:rPr>
        <w:t>Get XBRMS configuration settings</w:t>
      </w:r>
      <w:r w:rsidR="00457520">
        <w:rPr>
          <w:i/>
        </w:rPr>
        <w:t xml:space="preserve">. Settings returned by this call are stored in the database and </w:t>
      </w:r>
      <w:r w:rsidR="00043B78">
        <w:rPr>
          <w:i/>
        </w:rPr>
        <w:t xml:space="preserve">can be modified on the fly </w:t>
      </w:r>
      <w:r w:rsidR="00BE5C69">
        <w:rPr>
          <w:i/>
        </w:rPr>
        <w:t>using xBRMS UI. Application doesn’t need to be restarted.</w:t>
      </w:r>
    </w:p>
    <w:p w14:paraId="75B8E23D" w14:textId="77777777" w:rsidR="00015B90" w:rsidRPr="00015B90" w:rsidRDefault="00015B90" w:rsidP="00015B90">
      <w:pPr>
        <w:pStyle w:val="H3Body"/>
        <w:ind w:left="0" w:firstLine="450"/>
        <w:rPr>
          <w:i/>
        </w:rPr>
      </w:pPr>
      <w:r w:rsidRPr="00015B90">
        <w:rPr>
          <w:i/>
        </w:rPr>
        <w:t>Method: GET</w:t>
      </w:r>
    </w:p>
    <w:p w14:paraId="50CC3C90" w14:textId="231DB2E6" w:rsidR="00015B90" w:rsidRPr="00015B90" w:rsidRDefault="00506A16" w:rsidP="00015B90">
      <w:pPr>
        <w:pStyle w:val="H3Body"/>
        <w:ind w:left="0" w:firstLine="450"/>
        <w:rPr>
          <w:i/>
        </w:rPr>
      </w:pPr>
      <w:r>
        <w:rPr>
          <w:i/>
        </w:rPr>
        <w:t>Path: /config/xbrms</w:t>
      </w:r>
    </w:p>
    <w:p w14:paraId="463C4AA3" w14:textId="77777777" w:rsidR="00015B90" w:rsidRPr="00015B90" w:rsidRDefault="00015B90" w:rsidP="00015B90">
      <w:pPr>
        <w:pStyle w:val="H3Body"/>
        <w:ind w:left="0" w:firstLine="450"/>
        <w:rPr>
          <w:i/>
        </w:rPr>
      </w:pPr>
      <w:r w:rsidRPr="00015B90">
        <w:rPr>
          <w:i/>
        </w:rPr>
        <w:t>Parameters: None</w:t>
      </w:r>
    </w:p>
    <w:p w14:paraId="12081F64" w14:textId="77777777" w:rsidR="00015B90" w:rsidRPr="00015B90" w:rsidRDefault="00015B90" w:rsidP="00015B90">
      <w:pPr>
        <w:pStyle w:val="H3Body"/>
        <w:ind w:left="0" w:firstLine="450"/>
        <w:rPr>
          <w:i/>
        </w:rPr>
      </w:pPr>
      <w:r w:rsidRPr="00015B90">
        <w:rPr>
          <w:i/>
        </w:rPr>
        <w:t>Payload object class: None</w:t>
      </w:r>
    </w:p>
    <w:p w14:paraId="5CA90070" w14:textId="11C0BD67" w:rsidR="00015B90" w:rsidRDefault="00015B90" w:rsidP="00015B90">
      <w:pPr>
        <w:pStyle w:val="H3Body"/>
        <w:ind w:left="0" w:firstLine="450"/>
        <w:rPr>
          <w:i/>
        </w:rPr>
      </w:pPr>
      <w:r w:rsidRPr="00015B90">
        <w:rPr>
          <w:i/>
        </w:rPr>
        <w:t xml:space="preserve">Return object class: </w:t>
      </w:r>
      <w:r w:rsidR="00506A16">
        <w:rPr>
          <w:i/>
        </w:rPr>
        <w:t>Xbrms</w:t>
      </w:r>
      <w:r w:rsidR="00506A16" w:rsidRPr="00506A16">
        <w:rPr>
          <w:i/>
        </w:rPr>
        <w:t>ConfigDto</w:t>
      </w:r>
      <w:r w:rsidR="00890CBA">
        <w:rPr>
          <w:i/>
        </w:rPr>
        <w:t xml:space="preserve"> (</w:t>
      </w:r>
      <w:r w:rsidR="00ED35FE">
        <w:rPr>
          <w:i/>
        </w:rPr>
        <w:t xml:space="preserve">XML or JSON </w:t>
      </w:r>
      <w:r w:rsidR="004E4651">
        <w:rPr>
          <w:i/>
        </w:rPr>
        <w:t>representation</w:t>
      </w:r>
      <w:r w:rsidR="00890CBA">
        <w:rPr>
          <w:i/>
        </w:rPr>
        <w:t>)</w:t>
      </w:r>
    </w:p>
    <w:p w14:paraId="6AEFDCF0" w14:textId="77777777" w:rsidR="00015B90" w:rsidRDefault="00015B90" w:rsidP="00015B90">
      <w:pPr>
        <w:pStyle w:val="H3Body"/>
        <w:ind w:left="0" w:firstLine="450"/>
        <w:rPr>
          <w:i/>
        </w:rPr>
      </w:pPr>
    </w:p>
    <w:p w14:paraId="0B0B6D20" w14:textId="78CF9179" w:rsidR="00015B90" w:rsidRDefault="005B6B0E" w:rsidP="00890CBA">
      <w:pPr>
        <w:pStyle w:val="Heading3"/>
      </w:pPr>
      <w:bookmarkStart w:id="14" w:name="_Toc367700281"/>
      <w:r>
        <w:t>config/xbrms</w:t>
      </w:r>
      <w:bookmarkEnd w:id="14"/>
    </w:p>
    <w:p w14:paraId="5066110F" w14:textId="11D3B30F" w:rsidR="00015B90" w:rsidRPr="00015B90" w:rsidRDefault="00015B90" w:rsidP="00015B90">
      <w:pPr>
        <w:pStyle w:val="H3Body"/>
        <w:ind w:left="0" w:firstLine="450"/>
        <w:rPr>
          <w:i/>
        </w:rPr>
      </w:pPr>
      <w:r w:rsidRPr="00015B90">
        <w:rPr>
          <w:i/>
        </w:rPr>
        <w:t xml:space="preserve">Description: </w:t>
      </w:r>
      <w:r w:rsidR="00890CBA">
        <w:rPr>
          <w:i/>
        </w:rPr>
        <w:t>Update XBRMS configuration</w:t>
      </w:r>
      <w:r w:rsidR="00043B78">
        <w:rPr>
          <w:i/>
        </w:rPr>
        <w:t xml:space="preserve"> settings. Settings updated by this call are stored in the database. Changes to these settings take effect as soon as they are applied.</w:t>
      </w:r>
      <w:r w:rsidR="00BE5C69">
        <w:rPr>
          <w:i/>
        </w:rPr>
        <w:t xml:space="preserve"> Application doesn’t need to be restarted.</w:t>
      </w:r>
    </w:p>
    <w:p w14:paraId="76A93B45" w14:textId="1A2C5042" w:rsidR="00015B90" w:rsidRPr="00015B90" w:rsidRDefault="005B6B0E" w:rsidP="00015B90">
      <w:pPr>
        <w:pStyle w:val="H3Body"/>
        <w:ind w:left="0" w:firstLine="450"/>
        <w:rPr>
          <w:i/>
        </w:rPr>
      </w:pPr>
      <w:r>
        <w:rPr>
          <w:i/>
        </w:rPr>
        <w:t>Method: PUT</w:t>
      </w:r>
    </w:p>
    <w:p w14:paraId="5553C991" w14:textId="62089630" w:rsidR="00015B90" w:rsidRPr="00015B90" w:rsidRDefault="00043B78" w:rsidP="00015B90">
      <w:pPr>
        <w:pStyle w:val="H3Body"/>
        <w:ind w:left="0" w:firstLine="450"/>
        <w:rPr>
          <w:i/>
        </w:rPr>
      </w:pPr>
      <w:r>
        <w:rPr>
          <w:i/>
        </w:rPr>
        <w:lastRenderedPageBreak/>
        <w:t>Path: /config/xbrms</w:t>
      </w:r>
    </w:p>
    <w:p w14:paraId="0A689120" w14:textId="77777777" w:rsidR="00015B90" w:rsidRPr="00015B90" w:rsidRDefault="00015B90" w:rsidP="00015B90">
      <w:pPr>
        <w:pStyle w:val="H3Body"/>
        <w:ind w:left="0" w:firstLine="450"/>
        <w:rPr>
          <w:i/>
        </w:rPr>
      </w:pPr>
      <w:r w:rsidRPr="00015B90">
        <w:rPr>
          <w:i/>
        </w:rPr>
        <w:t>Parameters: None</w:t>
      </w:r>
    </w:p>
    <w:p w14:paraId="68943D1B" w14:textId="4DD11B13" w:rsidR="00015B90" w:rsidRPr="00015B90" w:rsidRDefault="00015B90" w:rsidP="00890CBA">
      <w:pPr>
        <w:pStyle w:val="H3Body"/>
        <w:ind w:left="0" w:firstLine="450"/>
        <w:rPr>
          <w:i/>
        </w:rPr>
      </w:pPr>
      <w:r w:rsidRPr="00015B90">
        <w:rPr>
          <w:i/>
        </w:rPr>
        <w:t xml:space="preserve">Payload object class: </w:t>
      </w:r>
      <w:r w:rsidR="00890CBA">
        <w:rPr>
          <w:i/>
        </w:rPr>
        <w:t>XbrmsConfigDto (</w:t>
      </w:r>
      <w:r w:rsidR="00ED35FE">
        <w:rPr>
          <w:i/>
        </w:rPr>
        <w:t xml:space="preserve">XML or JSON </w:t>
      </w:r>
      <w:r w:rsidR="004E4651">
        <w:rPr>
          <w:i/>
        </w:rPr>
        <w:t>representation</w:t>
      </w:r>
      <w:r w:rsidR="00890CBA">
        <w:rPr>
          <w:i/>
        </w:rPr>
        <w:t>)</w:t>
      </w:r>
    </w:p>
    <w:p w14:paraId="08904479" w14:textId="0EF02628" w:rsidR="00015B90" w:rsidRPr="00015B90" w:rsidRDefault="00015B90" w:rsidP="00015B90">
      <w:pPr>
        <w:pStyle w:val="H3Body"/>
        <w:ind w:left="0" w:firstLine="450"/>
        <w:rPr>
          <w:i/>
        </w:rPr>
      </w:pPr>
      <w:r w:rsidRPr="00015B90">
        <w:rPr>
          <w:i/>
        </w:rPr>
        <w:t>Return object class: None</w:t>
      </w:r>
    </w:p>
    <w:p w14:paraId="219F8623" w14:textId="77777777" w:rsidR="00015B90" w:rsidRPr="00317DB5" w:rsidRDefault="00015B90" w:rsidP="00015B90">
      <w:pPr>
        <w:pStyle w:val="H2Body"/>
      </w:pPr>
    </w:p>
    <w:p w14:paraId="5C4B75E6" w14:textId="447EB2BE" w:rsidR="00015B90" w:rsidRDefault="00890CBA" w:rsidP="00890CBA">
      <w:pPr>
        <w:pStyle w:val="Heading3"/>
      </w:pPr>
      <w:bookmarkStart w:id="15" w:name="_Toc367700282"/>
      <w:r>
        <w:t>config/properties</w:t>
      </w:r>
      <w:bookmarkEnd w:id="15"/>
    </w:p>
    <w:p w14:paraId="55F6DC49" w14:textId="531CF34D" w:rsidR="00015B90" w:rsidRPr="00015B90" w:rsidRDefault="00015B90" w:rsidP="00015B90">
      <w:pPr>
        <w:pStyle w:val="H3Body"/>
        <w:ind w:left="0" w:firstLine="450"/>
        <w:rPr>
          <w:i/>
        </w:rPr>
      </w:pPr>
      <w:r w:rsidRPr="00015B90">
        <w:rPr>
          <w:i/>
        </w:rPr>
        <w:t xml:space="preserve">Description: </w:t>
      </w:r>
      <w:r w:rsidR="00846D7E">
        <w:rPr>
          <w:i/>
        </w:rPr>
        <w:t>Get content of the NGE environment.properties file deployed to this server. For security reasons values of properties containing the following words are not shown: “password”,”passwd”, “pwd”, “pw”, “secret”.</w:t>
      </w:r>
    </w:p>
    <w:p w14:paraId="7A6DAD4A" w14:textId="77777777" w:rsidR="00015B90" w:rsidRPr="00015B90" w:rsidRDefault="00015B90" w:rsidP="00015B90">
      <w:pPr>
        <w:pStyle w:val="H3Body"/>
        <w:ind w:left="0" w:firstLine="450"/>
        <w:rPr>
          <w:i/>
        </w:rPr>
      </w:pPr>
      <w:r w:rsidRPr="00015B90">
        <w:rPr>
          <w:i/>
        </w:rPr>
        <w:t>Method: GET</w:t>
      </w:r>
    </w:p>
    <w:p w14:paraId="5C9DE8BE" w14:textId="6AACA796" w:rsidR="00015B90" w:rsidRPr="00015B90" w:rsidRDefault="006E1D14" w:rsidP="00015B90">
      <w:pPr>
        <w:pStyle w:val="H3Body"/>
        <w:ind w:left="0" w:firstLine="450"/>
        <w:rPr>
          <w:i/>
        </w:rPr>
      </w:pPr>
      <w:r>
        <w:rPr>
          <w:i/>
        </w:rPr>
        <w:t>Path: /config/properties</w:t>
      </w:r>
    </w:p>
    <w:p w14:paraId="30F69A6A" w14:textId="77777777" w:rsidR="00015B90" w:rsidRPr="00015B90" w:rsidRDefault="00015B90" w:rsidP="00015B90">
      <w:pPr>
        <w:pStyle w:val="H3Body"/>
        <w:ind w:left="0" w:firstLine="450"/>
        <w:rPr>
          <w:i/>
        </w:rPr>
      </w:pPr>
      <w:r w:rsidRPr="00015B90">
        <w:rPr>
          <w:i/>
        </w:rPr>
        <w:t>Parameters: None</w:t>
      </w:r>
    </w:p>
    <w:p w14:paraId="7F8EA2BB" w14:textId="77777777" w:rsidR="00015B90" w:rsidRPr="00015B90" w:rsidRDefault="00015B90" w:rsidP="00015B90">
      <w:pPr>
        <w:pStyle w:val="H3Body"/>
        <w:ind w:left="0" w:firstLine="450"/>
        <w:rPr>
          <w:i/>
        </w:rPr>
      </w:pPr>
      <w:r w:rsidRPr="00015B90">
        <w:rPr>
          <w:i/>
        </w:rPr>
        <w:t>Payload object class: None</w:t>
      </w:r>
    </w:p>
    <w:p w14:paraId="1E05D20D" w14:textId="77777777" w:rsidR="00015B90" w:rsidRDefault="00015B90" w:rsidP="00015B90">
      <w:pPr>
        <w:pStyle w:val="H3Body"/>
        <w:ind w:left="0" w:firstLine="450"/>
        <w:rPr>
          <w:i/>
        </w:rPr>
      </w:pPr>
      <w:r w:rsidRPr="00015B90">
        <w:rPr>
          <w:i/>
        </w:rPr>
        <w:t>Return object class: None</w:t>
      </w:r>
    </w:p>
    <w:p w14:paraId="605808C6" w14:textId="77777777" w:rsidR="00015B90" w:rsidRPr="00015B90" w:rsidRDefault="00015B90" w:rsidP="00015B90">
      <w:pPr>
        <w:pStyle w:val="H3Body"/>
        <w:ind w:left="0" w:firstLine="450"/>
      </w:pPr>
    </w:p>
    <w:p w14:paraId="0FDB9B1C" w14:textId="208D2BFB" w:rsidR="00015B90" w:rsidRDefault="00890CBA" w:rsidP="00890CBA">
      <w:pPr>
        <w:pStyle w:val="Heading3"/>
      </w:pPr>
      <w:bookmarkStart w:id="16" w:name="_Toc367700283"/>
      <w:r>
        <w:t>xbrc</w:t>
      </w:r>
      <w:r w:rsidR="007B2D5E">
        <w:t>s</w:t>
      </w:r>
      <w:bookmarkEnd w:id="16"/>
    </w:p>
    <w:p w14:paraId="76DA4474" w14:textId="37E96C75" w:rsidR="00015B90" w:rsidRPr="00015B90" w:rsidRDefault="00015B90" w:rsidP="00015B90">
      <w:pPr>
        <w:pStyle w:val="H3Body"/>
        <w:ind w:left="0" w:firstLine="450"/>
        <w:rPr>
          <w:i/>
        </w:rPr>
      </w:pPr>
      <w:r w:rsidRPr="00015B90">
        <w:rPr>
          <w:i/>
        </w:rPr>
        <w:t xml:space="preserve">Description: </w:t>
      </w:r>
      <w:r w:rsidR="007B2D5E">
        <w:rPr>
          <w:i/>
        </w:rPr>
        <w:t>Get a list of registered xBRCs</w:t>
      </w:r>
    </w:p>
    <w:p w14:paraId="2E811AB1" w14:textId="77777777" w:rsidR="00015B90" w:rsidRPr="00015B90" w:rsidRDefault="00015B90" w:rsidP="00015B90">
      <w:pPr>
        <w:pStyle w:val="H3Body"/>
        <w:ind w:left="0" w:firstLine="450"/>
        <w:rPr>
          <w:i/>
        </w:rPr>
      </w:pPr>
      <w:r w:rsidRPr="00015B90">
        <w:rPr>
          <w:i/>
        </w:rPr>
        <w:t>Method: GET</w:t>
      </w:r>
    </w:p>
    <w:p w14:paraId="29E9B837" w14:textId="62DCF01B" w:rsidR="00015B90" w:rsidRPr="00015B90" w:rsidRDefault="007B2D5E" w:rsidP="00015B90">
      <w:pPr>
        <w:pStyle w:val="H3Body"/>
        <w:ind w:left="0" w:firstLine="450"/>
        <w:rPr>
          <w:i/>
        </w:rPr>
      </w:pPr>
      <w:r>
        <w:rPr>
          <w:i/>
        </w:rPr>
        <w:t>Path: /xbrcs</w:t>
      </w:r>
    </w:p>
    <w:p w14:paraId="064CED80" w14:textId="77777777" w:rsidR="00015B90" w:rsidRPr="00015B90" w:rsidRDefault="00015B90" w:rsidP="00015B90">
      <w:pPr>
        <w:pStyle w:val="H3Body"/>
        <w:ind w:left="0" w:firstLine="450"/>
        <w:rPr>
          <w:i/>
        </w:rPr>
      </w:pPr>
      <w:r w:rsidRPr="00015B90">
        <w:rPr>
          <w:i/>
        </w:rPr>
        <w:t>Parameters: None</w:t>
      </w:r>
    </w:p>
    <w:p w14:paraId="504000F8" w14:textId="77777777" w:rsidR="00015B90" w:rsidRPr="00015B90" w:rsidRDefault="00015B90" w:rsidP="00015B90">
      <w:pPr>
        <w:pStyle w:val="H3Body"/>
        <w:ind w:left="0" w:firstLine="450"/>
        <w:rPr>
          <w:i/>
        </w:rPr>
      </w:pPr>
      <w:r w:rsidRPr="00015B90">
        <w:rPr>
          <w:i/>
        </w:rPr>
        <w:t>Payload object class: None</w:t>
      </w:r>
    </w:p>
    <w:p w14:paraId="42721025" w14:textId="61BF9AB4" w:rsidR="00015B90" w:rsidRDefault="00015B90" w:rsidP="00015B90">
      <w:pPr>
        <w:pStyle w:val="H3Body"/>
        <w:ind w:left="0" w:firstLine="450"/>
        <w:rPr>
          <w:i/>
        </w:rPr>
      </w:pPr>
      <w:r w:rsidRPr="00015B90">
        <w:rPr>
          <w:i/>
        </w:rPr>
        <w:t xml:space="preserve">Return object class: </w:t>
      </w:r>
      <w:r w:rsidR="007B2D5E" w:rsidRPr="007B2D5E">
        <w:rPr>
          <w:i/>
        </w:rPr>
        <w:t>FacilityListDto</w:t>
      </w:r>
      <w:r w:rsidR="007B2D5E">
        <w:rPr>
          <w:i/>
        </w:rPr>
        <w:t xml:space="preserve"> (</w:t>
      </w:r>
      <w:r w:rsidR="00ED35FE">
        <w:rPr>
          <w:i/>
        </w:rPr>
        <w:t xml:space="preserve">XML or JSON </w:t>
      </w:r>
      <w:r w:rsidR="004E4651">
        <w:rPr>
          <w:i/>
        </w:rPr>
        <w:t>representation</w:t>
      </w:r>
      <w:r w:rsidR="007B2D5E">
        <w:rPr>
          <w:i/>
        </w:rPr>
        <w:t>)</w:t>
      </w:r>
    </w:p>
    <w:p w14:paraId="2CE2446B" w14:textId="77777777" w:rsidR="00015B90" w:rsidRPr="00015B90" w:rsidRDefault="00015B90" w:rsidP="00015B90">
      <w:pPr>
        <w:pStyle w:val="H3Body"/>
        <w:ind w:left="0" w:firstLine="450"/>
      </w:pPr>
    </w:p>
    <w:p w14:paraId="3E0DEEA5" w14:textId="777A8BBA" w:rsidR="00015B90" w:rsidRDefault="00890CBA" w:rsidP="00890CBA">
      <w:pPr>
        <w:pStyle w:val="Heading3"/>
      </w:pPr>
      <w:bookmarkStart w:id="17" w:name="_Toc367700284"/>
      <w:r>
        <w:t>xbrc</w:t>
      </w:r>
      <w:r w:rsidR="007B2D5E">
        <w:t>s</w:t>
      </w:r>
      <w:r>
        <w:t>/id/{</w:t>
      </w:r>
      <w:r w:rsidR="00376DA8">
        <w:t xml:space="preserve">facility </w:t>
      </w:r>
      <w:r>
        <w:t>id}</w:t>
      </w:r>
      <w:bookmarkEnd w:id="17"/>
    </w:p>
    <w:p w14:paraId="3788FA6C" w14:textId="540B14AD" w:rsidR="00015B90" w:rsidRPr="00015B90" w:rsidRDefault="00015B90" w:rsidP="00015B90">
      <w:pPr>
        <w:pStyle w:val="H3Body"/>
        <w:ind w:left="0" w:firstLine="450"/>
        <w:rPr>
          <w:i/>
        </w:rPr>
      </w:pPr>
      <w:r w:rsidRPr="00015B90">
        <w:rPr>
          <w:i/>
        </w:rPr>
        <w:t xml:space="preserve">Description: </w:t>
      </w:r>
      <w:r w:rsidR="007B2D5E">
        <w:rPr>
          <w:i/>
        </w:rPr>
        <w:t xml:space="preserve">Get a registered xBRC with </w:t>
      </w:r>
      <w:r w:rsidR="00376DA8">
        <w:rPr>
          <w:i/>
        </w:rPr>
        <w:t>facility ID</w:t>
      </w:r>
      <w:r w:rsidR="007B2D5E">
        <w:rPr>
          <w:i/>
        </w:rPr>
        <w:t>={id}</w:t>
      </w:r>
    </w:p>
    <w:p w14:paraId="1CFBC9D8" w14:textId="77777777" w:rsidR="00015B90" w:rsidRPr="00015B90" w:rsidRDefault="00015B90" w:rsidP="00015B90">
      <w:pPr>
        <w:pStyle w:val="H3Body"/>
        <w:ind w:left="0" w:firstLine="450"/>
        <w:rPr>
          <w:i/>
        </w:rPr>
      </w:pPr>
      <w:r w:rsidRPr="00015B90">
        <w:rPr>
          <w:i/>
        </w:rPr>
        <w:t>Method: GET</w:t>
      </w:r>
    </w:p>
    <w:p w14:paraId="027B1753" w14:textId="482511F4" w:rsidR="00015B90" w:rsidRPr="00015B90" w:rsidRDefault="00015B90" w:rsidP="00015B90">
      <w:pPr>
        <w:pStyle w:val="H3Body"/>
        <w:ind w:left="0" w:firstLine="450"/>
        <w:rPr>
          <w:i/>
        </w:rPr>
      </w:pPr>
      <w:r w:rsidRPr="00015B90">
        <w:rPr>
          <w:i/>
        </w:rPr>
        <w:t>Path: /</w:t>
      </w:r>
      <w:r w:rsidR="007B2D5E">
        <w:rPr>
          <w:i/>
        </w:rPr>
        <w:t>xbrcs/id/{</w:t>
      </w:r>
      <w:r w:rsidR="00376DA8">
        <w:rPr>
          <w:i/>
        </w:rPr>
        <w:t xml:space="preserve">facility </w:t>
      </w:r>
      <w:r w:rsidR="007B2D5E">
        <w:rPr>
          <w:i/>
        </w:rPr>
        <w:t>id}</w:t>
      </w:r>
    </w:p>
    <w:p w14:paraId="473A72F0" w14:textId="77777777" w:rsidR="00015B90" w:rsidRPr="00015B90" w:rsidRDefault="00015B90" w:rsidP="00015B90">
      <w:pPr>
        <w:pStyle w:val="H3Body"/>
        <w:ind w:left="0" w:firstLine="450"/>
        <w:rPr>
          <w:i/>
        </w:rPr>
      </w:pPr>
      <w:r w:rsidRPr="00015B90">
        <w:rPr>
          <w:i/>
        </w:rPr>
        <w:t>Parameters: None</w:t>
      </w:r>
    </w:p>
    <w:p w14:paraId="28584C57" w14:textId="77777777" w:rsidR="00015B90" w:rsidRPr="00015B90" w:rsidRDefault="00015B90" w:rsidP="00015B90">
      <w:pPr>
        <w:pStyle w:val="H3Body"/>
        <w:ind w:left="0" w:firstLine="450"/>
        <w:rPr>
          <w:i/>
        </w:rPr>
      </w:pPr>
      <w:r w:rsidRPr="00015B90">
        <w:rPr>
          <w:i/>
        </w:rPr>
        <w:t>Payload object class: None</w:t>
      </w:r>
    </w:p>
    <w:p w14:paraId="5E756658" w14:textId="007C2682" w:rsidR="00015B90" w:rsidRDefault="00015B90" w:rsidP="00015B90">
      <w:pPr>
        <w:pStyle w:val="H3Body"/>
        <w:ind w:left="0" w:firstLine="450"/>
        <w:rPr>
          <w:i/>
        </w:rPr>
      </w:pPr>
      <w:r w:rsidRPr="00015B90">
        <w:rPr>
          <w:i/>
        </w:rPr>
        <w:t xml:space="preserve">Return object class: </w:t>
      </w:r>
      <w:r w:rsidR="007B2D5E" w:rsidRPr="007B2D5E">
        <w:rPr>
          <w:i/>
        </w:rPr>
        <w:t>FacilityDto</w:t>
      </w:r>
      <w:r w:rsidR="007B2D5E">
        <w:rPr>
          <w:i/>
        </w:rPr>
        <w:t xml:space="preserve"> (</w:t>
      </w:r>
      <w:r w:rsidR="00ED35FE">
        <w:rPr>
          <w:i/>
        </w:rPr>
        <w:t xml:space="preserve">XML or JSON </w:t>
      </w:r>
      <w:r w:rsidR="004E4651">
        <w:rPr>
          <w:i/>
        </w:rPr>
        <w:t>representation</w:t>
      </w:r>
      <w:r w:rsidR="007B2D5E">
        <w:rPr>
          <w:i/>
        </w:rPr>
        <w:t>)</w:t>
      </w:r>
    </w:p>
    <w:p w14:paraId="58E41569" w14:textId="77777777" w:rsidR="00015B90" w:rsidRPr="00015B90" w:rsidRDefault="00015B90" w:rsidP="00015B90">
      <w:pPr>
        <w:pStyle w:val="H3Body"/>
        <w:ind w:left="0" w:firstLine="450"/>
      </w:pPr>
    </w:p>
    <w:p w14:paraId="01C20CEF" w14:textId="6A1A7884" w:rsidR="00015B90" w:rsidRDefault="00890CBA" w:rsidP="00890CBA">
      <w:pPr>
        <w:pStyle w:val="Heading3"/>
      </w:pPr>
      <w:bookmarkStart w:id="18" w:name="_Toc367700285"/>
      <w:r>
        <w:lastRenderedPageBreak/>
        <w:t>xbrcs/addr/{addr}</w:t>
      </w:r>
      <w:bookmarkEnd w:id="18"/>
    </w:p>
    <w:p w14:paraId="0C76D8F6" w14:textId="140D340C" w:rsidR="00015B90" w:rsidRPr="00015B90" w:rsidRDefault="00015B90" w:rsidP="00015B90">
      <w:pPr>
        <w:pStyle w:val="H3Body"/>
        <w:ind w:left="0" w:firstLine="450"/>
        <w:rPr>
          <w:i/>
        </w:rPr>
      </w:pPr>
      <w:r w:rsidRPr="00015B90">
        <w:rPr>
          <w:i/>
        </w:rPr>
        <w:t xml:space="preserve">Description: </w:t>
      </w:r>
      <w:r w:rsidR="00ED35FE">
        <w:rPr>
          <w:i/>
        </w:rPr>
        <w:t>Get a registered xBRC with hostname or IP address = {addr}</w:t>
      </w:r>
    </w:p>
    <w:p w14:paraId="466E0852" w14:textId="77777777" w:rsidR="00015B90" w:rsidRPr="00015B90" w:rsidRDefault="00015B90" w:rsidP="00015B90">
      <w:pPr>
        <w:pStyle w:val="H3Body"/>
        <w:ind w:left="0" w:firstLine="450"/>
        <w:rPr>
          <w:i/>
        </w:rPr>
      </w:pPr>
      <w:r w:rsidRPr="00015B90">
        <w:rPr>
          <w:i/>
        </w:rPr>
        <w:t>Method: GET</w:t>
      </w:r>
    </w:p>
    <w:p w14:paraId="0642100B" w14:textId="31E93A50" w:rsidR="00015B90" w:rsidRPr="00015B90" w:rsidRDefault="007B2D5E" w:rsidP="00015B90">
      <w:pPr>
        <w:pStyle w:val="H3Body"/>
        <w:ind w:left="0" w:firstLine="450"/>
        <w:rPr>
          <w:i/>
        </w:rPr>
      </w:pPr>
      <w:r>
        <w:rPr>
          <w:i/>
        </w:rPr>
        <w:t>Path: /</w:t>
      </w:r>
      <w:r w:rsidRPr="007B2D5E">
        <w:t xml:space="preserve"> </w:t>
      </w:r>
      <w:r>
        <w:t>xbrcs/addr/{addr}</w:t>
      </w:r>
    </w:p>
    <w:p w14:paraId="2F6E2D85" w14:textId="77777777" w:rsidR="00015B90" w:rsidRPr="00015B90" w:rsidRDefault="00015B90" w:rsidP="00015B90">
      <w:pPr>
        <w:pStyle w:val="H3Body"/>
        <w:ind w:left="0" w:firstLine="450"/>
        <w:rPr>
          <w:i/>
        </w:rPr>
      </w:pPr>
      <w:r w:rsidRPr="00015B90">
        <w:rPr>
          <w:i/>
        </w:rPr>
        <w:t>Parameters: None</w:t>
      </w:r>
    </w:p>
    <w:p w14:paraId="30D511A6" w14:textId="77777777" w:rsidR="00015B90" w:rsidRPr="00015B90" w:rsidRDefault="00015B90" w:rsidP="00015B90">
      <w:pPr>
        <w:pStyle w:val="H3Body"/>
        <w:ind w:left="0" w:firstLine="450"/>
        <w:rPr>
          <w:i/>
        </w:rPr>
      </w:pPr>
      <w:r w:rsidRPr="00015B90">
        <w:rPr>
          <w:i/>
        </w:rPr>
        <w:t>Payload object class: None</w:t>
      </w:r>
    </w:p>
    <w:p w14:paraId="7912C7F8" w14:textId="20EF2EA9" w:rsidR="00015B90" w:rsidRDefault="00015B90" w:rsidP="00015B90">
      <w:pPr>
        <w:pStyle w:val="H3Body"/>
        <w:ind w:left="0" w:firstLine="450"/>
        <w:rPr>
          <w:i/>
        </w:rPr>
      </w:pPr>
      <w:r w:rsidRPr="00015B90">
        <w:rPr>
          <w:i/>
        </w:rPr>
        <w:t xml:space="preserve">Return object class: </w:t>
      </w:r>
      <w:r w:rsidR="007B2D5E" w:rsidRPr="007B2D5E">
        <w:rPr>
          <w:i/>
        </w:rPr>
        <w:t>FacilityDto</w:t>
      </w:r>
      <w:r w:rsidR="007B2D5E">
        <w:rPr>
          <w:i/>
        </w:rPr>
        <w:t xml:space="preserve"> (</w:t>
      </w:r>
      <w:r w:rsidR="00ED35FE">
        <w:rPr>
          <w:i/>
        </w:rPr>
        <w:t xml:space="preserve">XML or JSON </w:t>
      </w:r>
      <w:r w:rsidR="004E4651">
        <w:rPr>
          <w:i/>
        </w:rPr>
        <w:t>representation</w:t>
      </w:r>
      <w:r w:rsidR="007B2D5E">
        <w:rPr>
          <w:i/>
        </w:rPr>
        <w:t>)</w:t>
      </w:r>
    </w:p>
    <w:p w14:paraId="608E7DE9" w14:textId="77777777" w:rsidR="00015B90" w:rsidRPr="00015B90" w:rsidRDefault="00015B90" w:rsidP="00015B90">
      <w:pPr>
        <w:pStyle w:val="H3Body"/>
        <w:ind w:left="0" w:firstLine="450"/>
      </w:pPr>
    </w:p>
    <w:p w14:paraId="097A5393" w14:textId="0C46D46D" w:rsidR="00015B90" w:rsidRDefault="00890CBA" w:rsidP="00890CBA">
      <w:pPr>
        <w:pStyle w:val="Heading3"/>
      </w:pPr>
      <w:bookmarkStart w:id="19" w:name="_Toc367700286"/>
      <w:r>
        <w:t>xbrcs/ip/{ip}</w:t>
      </w:r>
      <w:bookmarkEnd w:id="19"/>
    </w:p>
    <w:p w14:paraId="34E4F5FF" w14:textId="65EFC821" w:rsidR="00015B90" w:rsidRPr="00015B90" w:rsidRDefault="00015B90" w:rsidP="00015B90">
      <w:pPr>
        <w:pStyle w:val="H3Body"/>
        <w:ind w:left="0" w:firstLine="450"/>
        <w:rPr>
          <w:i/>
        </w:rPr>
      </w:pPr>
      <w:r w:rsidRPr="00015B90">
        <w:rPr>
          <w:i/>
        </w:rPr>
        <w:t xml:space="preserve">Description: </w:t>
      </w:r>
      <w:r w:rsidR="00ED35FE">
        <w:rPr>
          <w:i/>
        </w:rPr>
        <w:t>Get a registered xBRC with IP address = {ip}</w:t>
      </w:r>
    </w:p>
    <w:p w14:paraId="4EBE13B0" w14:textId="77777777" w:rsidR="00015B90" w:rsidRPr="00015B90" w:rsidRDefault="00015B90" w:rsidP="00015B90">
      <w:pPr>
        <w:pStyle w:val="H3Body"/>
        <w:ind w:left="0" w:firstLine="450"/>
        <w:rPr>
          <w:i/>
        </w:rPr>
      </w:pPr>
      <w:r w:rsidRPr="00015B90">
        <w:rPr>
          <w:i/>
        </w:rPr>
        <w:t>Method: GET</w:t>
      </w:r>
    </w:p>
    <w:p w14:paraId="6D06132D" w14:textId="035CFDFB" w:rsidR="00015B90" w:rsidRPr="00015B90" w:rsidRDefault="00015B90" w:rsidP="00015B90">
      <w:pPr>
        <w:pStyle w:val="H3Body"/>
        <w:ind w:left="0" w:firstLine="450"/>
        <w:rPr>
          <w:i/>
        </w:rPr>
      </w:pPr>
      <w:r w:rsidRPr="00015B90">
        <w:rPr>
          <w:i/>
        </w:rPr>
        <w:t>Path: /</w:t>
      </w:r>
      <w:r w:rsidR="007B2D5E" w:rsidRPr="007B2D5E">
        <w:t xml:space="preserve"> </w:t>
      </w:r>
      <w:r w:rsidR="007B2D5E">
        <w:t>xbrcs/ip/{ip}</w:t>
      </w:r>
    </w:p>
    <w:p w14:paraId="1D1A8B67" w14:textId="77777777" w:rsidR="00015B90" w:rsidRPr="00015B90" w:rsidRDefault="00015B90" w:rsidP="00015B90">
      <w:pPr>
        <w:pStyle w:val="H3Body"/>
        <w:ind w:left="0" w:firstLine="450"/>
        <w:rPr>
          <w:i/>
        </w:rPr>
      </w:pPr>
      <w:r w:rsidRPr="00015B90">
        <w:rPr>
          <w:i/>
        </w:rPr>
        <w:t>Parameters: None</w:t>
      </w:r>
    </w:p>
    <w:p w14:paraId="1E62B12E" w14:textId="77777777" w:rsidR="00015B90" w:rsidRPr="00015B90" w:rsidRDefault="00015B90" w:rsidP="00015B90">
      <w:pPr>
        <w:pStyle w:val="H3Body"/>
        <w:ind w:left="0" w:firstLine="450"/>
        <w:rPr>
          <w:i/>
        </w:rPr>
      </w:pPr>
      <w:r w:rsidRPr="00015B90">
        <w:rPr>
          <w:i/>
        </w:rPr>
        <w:t>Payload object class: None</w:t>
      </w:r>
    </w:p>
    <w:p w14:paraId="4B34057B" w14:textId="6163F482" w:rsidR="00015B90" w:rsidRDefault="00015B90" w:rsidP="00015B90">
      <w:pPr>
        <w:pStyle w:val="H3Body"/>
        <w:ind w:left="0" w:firstLine="450"/>
        <w:rPr>
          <w:i/>
        </w:rPr>
      </w:pPr>
      <w:r w:rsidRPr="00015B90">
        <w:rPr>
          <w:i/>
        </w:rPr>
        <w:t xml:space="preserve">Return object class: </w:t>
      </w:r>
      <w:r w:rsidR="007B2D5E" w:rsidRPr="007B2D5E">
        <w:rPr>
          <w:i/>
        </w:rPr>
        <w:t>FacilityDto</w:t>
      </w:r>
      <w:r w:rsidR="007B2D5E">
        <w:rPr>
          <w:i/>
        </w:rPr>
        <w:t xml:space="preserve"> (</w:t>
      </w:r>
      <w:r w:rsidR="00ED35FE">
        <w:rPr>
          <w:i/>
        </w:rPr>
        <w:t xml:space="preserve">XML or JSON </w:t>
      </w:r>
      <w:r w:rsidR="004E4651">
        <w:rPr>
          <w:i/>
        </w:rPr>
        <w:t>representation</w:t>
      </w:r>
      <w:r w:rsidR="007B2D5E">
        <w:rPr>
          <w:i/>
        </w:rPr>
        <w:t>)</w:t>
      </w:r>
    </w:p>
    <w:p w14:paraId="25C31C5F" w14:textId="77777777" w:rsidR="00015B90" w:rsidRPr="00015B90" w:rsidRDefault="00015B90" w:rsidP="00015B90">
      <w:pPr>
        <w:pStyle w:val="H3Body"/>
        <w:ind w:left="0" w:firstLine="450"/>
      </w:pPr>
    </w:p>
    <w:p w14:paraId="2A09BEC7" w14:textId="1CF064FC" w:rsidR="00015B90" w:rsidRDefault="00890CBA" w:rsidP="00890CBA">
      <w:pPr>
        <w:pStyle w:val="Heading3"/>
      </w:pPr>
      <w:bookmarkStart w:id="20" w:name="_Toc367700287"/>
      <w:r>
        <w:t>xbrcs/status/{red|green|yellow}</w:t>
      </w:r>
      <w:bookmarkEnd w:id="20"/>
    </w:p>
    <w:p w14:paraId="52E8AF35" w14:textId="7C461629" w:rsidR="00015B90" w:rsidRPr="00015B90" w:rsidRDefault="00015B90" w:rsidP="00015B90">
      <w:pPr>
        <w:pStyle w:val="H3Body"/>
        <w:ind w:left="0" w:firstLine="450"/>
        <w:rPr>
          <w:i/>
        </w:rPr>
      </w:pPr>
      <w:r w:rsidRPr="00015B90">
        <w:rPr>
          <w:i/>
        </w:rPr>
        <w:t xml:space="preserve">Description: </w:t>
      </w:r>
      <w:r w:rsidR="00ED35FE">
        <w:rPr>
          <w:i/>
        </w:rPr>
        <w:t>Get a list of registered xBRC with status “red”, “green”, or “yellow”</w:t>
      </w:r>
    </w:p>
    <w:p w14:paraId="43967911" w14:textId="77777777" w:rsidR="00015B90" w:rsidRPr="00015B90" w:rsidRDefault="00015B90" w:rsidP="00015B90">
      <w:pPr>
        <w:pStyle w:val="H3Body"/>
        <w:ind w:left="0" w:firstLine="450"/>
        <w:rPr>
          <w:i/>
        </w:rPr>
      </w:pPr>
      <w:r w:rsidRPr="00015B90">
        <w:rPr>
          <w:i/>
        </w:rPr>
        <w:t>Method: GET</w:t>
      </w:r>
    </w:p>
    <w:p w14:paraId="7EAF61D4" w14:textId="570C28D7" w:rsidR="00015B90" w:rsidRPr="00015B90" w:rsidRDefault="007B2D5E" w:rsidP="00015B90">
      <w:pPr>
        <w:pStyle w:val="H3Body"/>
        <w:ind w:left="0" w:firstLine="450"/>
        <w:rPr>
          <w:i/>
        </w:rPr>
      </w:pPr>
      <w:r>
        <w:rPr>
          <w:i/>
        </w:rPr>
        <w:t>Path: /</w:t>
      </w:r>
      <w:r>
        <w:t>xbrcs/status/{red|green|yellow}</w:t>
      </w:r>
    </w:p>
    <w:p w14:paraId="29490E5C" w14:textId="77777777" w:rsidR="00015B90" w:rsidRPr="00015B90" w:rsidRDefault="00015B90" w:rsidP="00015B90">
      <w:pPr>
        <w:pStyle w:val="H3Body"/>
        <w:ind w:left="0" w:firstLine="450"/>
        <w:rPr>
          <w:i/>
        </w:rPr>
      </w:pPr>
      <w:r w:rsidRPr="00015B90">
        <w:rPr>
          <w:i/>
        </w:rPr>
        <w:t>Parameters: None</w:t>
      </w:r>
    </w:p>
    <w:p w14:paraId="72B89B23" w14:textId="77777777" w:rsidR="00015B90" w:rsidRPr="00015B90" w:rsidRDefault="00015B90" w:rsidP="00015B90">
      <w:pPr>
        <w:pStyle w:val="H3Body"/>
        <w:ind w:left="0" w:firstLine="450"/>
        <w:rPr>
          <w:i/>
        </w:rPr>
      </w:pPr>
      <w:r w:rsidRPr="00015B90">
        <w:rPr>
          <w:i/>
        </w:rPr>
        <w:t>Payload object class: None</w:t>
      </w:r>
    </w:p>
    <w:p w14:paraId="2F248501" w14:textId="125E0397" w:rsidR="00015B90" w:rsidRDefault="00015B90" w:rsidP="00015B90">
      <w:pPr>
        <w:pStyle w:val="H3Body"/>
        <w:ind w:left="0" w:firstLine="450"/>
        <w:rPr>
          <w:i/>
        </w:rPr>
      </w:pPr>
      <w:r w:rsidRPr="00015B90">
        <w:rPr>
          <w:i/>
        </w:rPr>
        <w:t xml:space="preserve">Return object class: </w:t>
      </w:r>
      <w:r w:rsidR="007B2D5E" w:rsidRPr="007B2D5E">
        <w:rPr>
          <w:i/>
        </w:rPr>
        <w:t>FacilityListDto</w:t>
      </w:r>
      <w:r w:rsidR="007B2D5E">
        <w:rPr>
          <w:i/>
        </w:rPr>
        <w:t xml:space="preserve"> (</w:t>
      </w:r>
      <w:r w:rsidR="00ED35FE">
        <w:rPr>
          <w:i/>
        </w:rPr>
        <w:t xml:space="preserve">XML or JSON </w:t>
      </w:r>
      <w:r w:rsidR="004E4651">
        <w:rPr>
          <w:i/>
        </w:rPr>
        <w:t>representation</w:t>
      </w:r>
      <w:r w:rsidR="007B2D5E">
        <w:rPr>
          <w:i/>
        </w:rPr>
        <w:t>)</w:t>
      </w:r>
    </w:p>
    <w:p w14:paraId="270F316F" w14:textId="77777777" w:rsidR="00015B90" w:rsidRPr="00015B90" w:rsidRDefault="00015B90" w:rsidP="00015B90">
      <w:pPr>
        <w:pStyle w:val="H3Body"/>
        <w:ind w:left="0" w:firstLine="450"/>
      </w:pPr>
    </w:p>
    <w:p w14:paraId="2CE93DA6" w14:textId="5F6325DF" w:rsidR="00015B90" w:rsidRDefault="00890CBA" w:rsidP="00890CBA">
      <w:pPr>
        <w:pStyle w:val="Heading3"/>
      </w:pPr>
      <w:bookmarkStart w:id="21" w:name="_Toc367700288"/>
      <w:r>
        <w:t>xbrcs/type/{</w:t>
      </w:r>
      <w:r w:rsidR="003439B0">
        <w:t>attraction|parkentry|space</w:t>
      </w:r>
      <w:r>
        <w:t>}</w:t>
      </w:r>
      <w:bookmarkEnd w:id="21"/>
    </w:p>
    <w:p w14:paraId="0AEEE6F8" w14:textId="054625C4" w:rsidR="00015B90" w:rsidRPr="00015B90" w:rsidRDefault="00015B90" w:rsidP="00015B90">
      <w:pPr>
        <w:pStyle w:val="H3Body"/>
        <w:ind w:left="0" w:firstLine="450"/>
        <w:rPr>
          <w:i/>
        </w:rPr>
      </w:pPr>
      <w:r w:rsidRPr="00015B90">
        <w:rPr>
          <w:i/>
        </w:rPr>
        <w:t xml:space="preserve">Description: </w:t>
      </w:r>
      <w:r w:rsidR="00ED35FE">
        <w:rPr>
          <w:i/>
        </w:rPr>
        <w:t xml:space="preserve">Get a list of registered xBRC with model type </w:t>
      </w:r>
      <w:r w:rsidR="003439B0">
        <w:rPr>
          <w:i/>
        </w:rPr>
        <w:t>“attraction”, “parkentry”, or “space”</w:t>
      </w:r>
    </w:p>
    <w:p w14:paraId="0A1F6D85" w14:textId="77777777" w:rsidR="00015B90" w:rsidRPr="00015B90" w:rsidRDefault="00015B90" w:rsidP="00015B90">
      <w:pPr>
        <w:pStyle w:val="H3Body"/>
        <w:ind w:left="0" w:firstLine="450"/>
        <w:rPr>
          <w:i/>
        </w:rPr>
      </w:pPr>
      <w:r w:rsidRPr="00015B90">
        <w:rPr>
          <w:i/>
        </w:rPr>
        <w:t>Method: GET</w:t>
      </w:r>
    </w:p>
    <w:p w14:paraId="72B94E58" w14:textId="7D51C2A4" w:rsidR="00015B90" w:rsidRPr="00015B90" w:rsidRDefault="007B2D5E" w:rsidP="00015B90">
      <w:pPr>
        <w:pStyle w:val="H3Body"/>
        <w:ind w:left="0" w:firstLine="450"/>
        <w:rPr>
          <w:i/>
        </w:rPr>
      </w:pPr>
      <w:r>
        <w:rPr>
          <w:i/>
        </w:rPr>
        <w:t>Path: /</w:t>
      </w:r>
      <w:r w:rsidRPr="007B2D5E">
        <w:t xml:space="preserve"> </w:t>
      </w:r>
      <w:r>
        <w:t>xbrcs/type/{</w:t>
      </w:r>
      <w:r w:rsidR="00347E17">
        <w:t>attraction|parkentry|space</w:t>
      </w:r>
      <w:r>
        <w:t>}</w:t>
      </w:r>
    </w:p>
    <w:p w14:paraId="49FF8DAA" w14:textId="77777777" w:rsidR="00015B90" w:rsidRPr="00015B90" w:rsidRDefault="00015B90" w:rsidP="00015B90">
      <w:pPr>
        <w:pStyle w:val="H3Body"/>
        <w:ind w:left="0" w:firstLine="450"/>
        <w:rPr>
          <w:i/>
        </w:rPr>
      </w:pPr>
      <w:r w:rsidRPr="00015B90">
        <w:rPr>
          <w:i/>
        </w:rPr>
        <w:t>Parameters: None</w:t>
      </w:r>
    </w:p>
    <w:p w14:paraId="6BEA8ACC" w14:textId="77777777" w:rsidR="00015B90" w:rsidRPr="00015B90" w:rsidRDefault="00015B90" w:rsidP="00015B90">
      <w:pPr>
        <w:pStyle w:val="H3Body"/>
        <w:ind w:left="0" w:firstLine="450"/>
        <w:rPr>
          <w:i/>
        </w:rPr>
      </w:pPr>
      <w:r w:rsidRPr="00015B90">
        <w:rPr>
          <w:i/>
        </w:rPr>
        <w:lastRenderedPageBreak/>
        <w:t>Payload object class: None</w:t>
      </w:r>
    </w:p>
    <w:p w14:paraId="1FDB9E5C" w14:textId="483A58DC" w:rsidR="00015B90" w:rsidRDefault="00015B90" w:rsidP="00015B90">
      <w:pPr>
        <w:pStyle w:val="H3Body"/>
        <w:ind w:left="0" w:firstLine="450"/>
        <w:rPr>
          <w:i/>
        </w:rPr>
      </w:pPr>
      <w:r w:rsidRPr="00015B90">
        <w:rPr>
          <w:i/>
        </w:rPr>
        <w:t xml:space="preserve">Return object class: </w:t>
      </w:r>
      <w:r w:rsidR="007B2D5E" w:rsidRPr="007B2D5E">
        <w:rPr>
          <w:i/>
        </w:rPr>
        <w:t>FacilityListDto</w:t>
      </w:r>
      <w:r w:rsidR="007B2D5E">
        <w:rPr>
          <w:i/>
        </w:rPr>
        <w:t xml:space="preserve"> (</w:t>
      </w:r>
      <w:r w:rsidR="00ED35FE">
        <w:rPr>
          <w:i/>
        </w:rPr>
        <w:t xml:space="preserve">XML or JSON </w:t>
      </w:r>
      <w:r w:rsidR="004E4651">
        <w:rPr>
          <w:i/>
        </w:rPr>
        <w:t>representation</w:t>
      </w:r>
      <w:r w:rsidR="007B2D5E">
        <w:rPr>
          <w:i/>
        </w:rPr>
        <w:t>)</w:t>
      </w:r>
    </w:p>
    <w:p w14:paraId="4756F8C7" w14:textId="77777777" w:rsidR="00015B90" w:rsidRPr="00015B90" w:rsidRDefault="00015B90" w:rsidP="00015B90">
      <w:pPr>
        <w:pStyle w:val="H3Body"/>
        <w:ind w:left="0" w:firstLine="450"/>
      </w:pPr>
    </w:p>
    <w:p w14:paraId="40B4F709" w14:textId="09F3D22F" w:rsidR="00015B90" w:rsidRDefault="00890CBA" w:rsidP="00890CBA">
      <w:pPr>
        <w:pStyle w:val="Heading3"/>
      </w:pPr>
      <w:bookmarkStart w:id="22" w:name="_Toc367700289"/>
      <w:r>
        <w:t>xbrcs/type/{</w:t>
      </w:r>
      <w:r w:rsidR="00056117">
        <w:t>attraction|parkentry|</w:t>
      </w:r>
      <w:r w:rsidR="00F42C0A">
        <w:t>space</w:t>
      </w:r>
      <w:r>
        <w:t>}/status/{red|green|yellow}</w:t>
      </w:r>
      <w:bookmarkEnd w:id="22"/>
      <w:r>
        <w:t xml:space="preserve">    </w:t>
      </w:r>
    </w:p>
    <w:p w14:paraId="7975D980" w14:textId="1C4F7BBE" w:rsidR="00015B90" w:rsidRPr="00015B90" w:rsidRDefault="00015B90" w:rsidP="00015B90">
      <w:pPr>
        <w:pStyle w:val="H3Body"/>
        <w:ind w:left="0" w:firstLine="450"/>
        <w:rPr>
          <w:i/>
        </w:rPr>
      </w:pPr>
      <w:r w:rsidRPr="00015B90">
        <w:rPr>
          <w:i/>
        </w:rPr>
        <w:t xml:space="preserve">Description: </w:t>
      </w:r>
      <w:r w:rsidR="00ED35FE">
        <w:rPr>
          <w:i/>
        </w:rPr>
        <w:t xml:space="preserve">Get a list of registered xBRC with model type = </w:t>
      </w:r>
      <w:r w:rsidR="00F42C0A">
        <w:rPr>
          <w:i/>
        </w:rPr>
        <w:t>“attraction”, “parkentry”, or “space”</w:t>
      </w:r>
      <w:r w:rsidR="00ED35FE">
        <w:rPr>
          <w:i/>
        </w:rPr>
        <w:t xml:space="preserve"> and status = “red”, “green”, or “yellow”</w:t>
      </w:r>
    </w:p>
    <w:p w14:paraId="3925FD69" w14:textId="77777777" w:rsidR="00015B90" w:rsidRPr="00015B90" w:rsidRDefault="00015B90" w:rsidP="00015B90">
      <w:pPr>
        <w:pStyle w:val="H3Body"/>
        <w:ind w:left="0" w:firstLine="450"/>
        <w:rPr>
          <w:i/>
        </w:rPr>
      </w:pPr>
      <w:r w:rsidRPr="00015B90">
        <w:rPr>
          <w:i/>
        </w:rPr>
        <w:t>Method: GET</w:t>
      </w:r>
    </w:p>
    <w:p w14:paraId="01776D01" w14:textId="26DBAC08" w:rsidR="00015B90" w:rsidRPr="00015B90" w:rsidRDefault="007B2D5E" w:rsidP="00015B90">
      <w:pPr>
        <w:pStyle w:val="H3Body"/>
        <w:ind w:left="0" w:firstLine="450"/>
        <w:rPr>
          <w:i/>
        </w:rPr>
      </w:pPr>
      <w:r>
        <w:rPr>
          <w:i/>
        </w:rPr>
        <w:t>Path: /</w:t>
      </w:r>
      <w:r>
        <w:t>xbrcs/type/{</w:t>
      </w:r>
      <w:r w:rsidR="00F42C0A">
        <w:t>attraction,parkentry,space</w:t>
      </w:r>
      <w:r>
        <w:t>}/status/{red|green|yellow}</w:t>
      </w:r>
    </w:p>
    <w:p w14:paraId="5D9D7A41" w14:textId="77777777" w:rsidR="00015B90" w:rsidRPr="00015B90" w:rsidRDefault="00015B90" w:rsidP="00015B90">
      <w:pPr>
        <w:pStyle w:val="H3Body"/>
        <w:ind w:left="0" w:firstLine="450"/>
        <w:rPr>
          <w:i/>
        </w:rPr>
      </w:pPr>
      <w:r w:rsidRPr="00015B90">
        <w:rPr>
          <w:i/>
        </w:rPr>
        <w:t>Parameters: None</w:t>
      </w:r>
    </w:p>
    <w:p w14:paraId="7D6806F9" w14:textId="77777777" w:rsidR="00015B90" w:rsidRPr="00015B90" w:rsidRDefault="00015B90" w:rsidP="00015B90">
      <w:pPr>
        <w:pStyle w:val="H3Body"/>
        <w:ind w:left="0" w:firstLine="450"/>
        <w:rPr>
          <w:i/>
        </w:rPr>
      </w:pPr>
      <w:r w:rsidRPr="00015B90">
        <w:rPr>
          <w:i/>
        </w:rPr>
        <w:t>Payload object class: None</w:t>
      </w:r>
    </w:p>
    <w:p w14:paraId="1AE07153" w14:textId="3776DCB4" w:rsidR="00015B90" w:rsidRDefault="00015B90" w:rsidP="00015B90">
      <w:pPr>
        <w:pStyle w:val="H3Body"/>
        <w:ind w:left="0" w:firstLine="450"/>
        <w:rPr>
          <w:i/>
        </w:rPr>
      </w:pPr>
      <w:r w:rsidRPr="00015B90">
        <w:rPr>
          <w:i/>
        </w:rPr>
        <w:t xml:space="preserve">Return object class: </w:t>
      </w:r>
      <w:r w:rsidR="007B2D5E" w:rsidRPr="007B2D5E">
        <w:rPr>
          <w:i/>
        </w:rPr>
        <w:t>FacilityListDto</w:t>
      </w:r>
      <w:r w:rsidR="007B2D5E">
        <w:rPr>
          <w:i/>
        </w:rPr>
        <w:t xml:space="preserve"> (</w:t>
      </w:r>
      <w:r w:rsidR="00ED35FE">
        <w:rPr>
          <w:i/>
        </w:rPr>
        <w:t xml:space="preserve">XML or JSON </w:t>
      </w:r>
      <w:r w:rsidR="004E4651">
        <w:rPr>
          <w:i/>
        </w:rPr>
        <w:t>representation</w:t>
      </w:r>
      <w:r w:rsidR="007B2D5E">
        <w:rPr>
          <w:i/>
        </w:rPr>
        <w:t>)</w:t>
      </w:r>
    </w:p>
    <w:p w14:paraId="2F68422A" w14:textId="77777777" w:rsidR="00015B90" w:rsidRPr="00015B90" w:rsidRDefault="00015B90" w:rsidP="00015B90">
      <w:pPr>
        <w:pStyle w:val="H3Body"/>
        <w:ind w:left="0" w:firstLine="450"/>
      </w:pPr>
    </w:p>
    <w:p w14:paraId="77DD07D3" w14:textId="51A1680C" w:rsidR="00056117" w:rsidRDefault="00056117">
      <w:pPr>
        <w:pStyle w:val="Heading3"/>
      </w:pPr>
      <w:bookmarkStart w:id="23" w:name="_Toc367700290"/>
      <w:r>
        <w:t>xbrcs/readerStatus/{red|green|yellow}</w:t>
      </w:r>
      <w:bookmarkEnd w:id="23"/>
    </w:p>
    <w:p w14:paraId="50F26900" w14:textId="02A814C2" w:rsidR="00056117" w:rsidRPr="00015B90" w:rsidRDefault="00056117" w:rsidP="00056117">
      <w:pPr>
        <w:pStyle w:val="H3Body"/>
        <w:ind w:left="0" w:firstLine="450"/>
        <w:rPr>
          <w:i/>
        </w:rPr>
      </w:pPr>
      <w:r w:rsidRPr="00015B90">
        <w:rPr>
          <w:i/>
        </w:rPr>
        <w:t xml:space="preserve">Description: </w:t>
      </w:r>
      <w:r>
        <w:rPr>
          <w:i/>
        </w:rPr>
        <w:t>Get a list of registered xBRC which currently have a reader assigned to a location in health status = “red”, “green”, or “yellow”</w:t>
      </w:r>
    </w:p>
    <w:p w14:paraId="7EB2FBB0" w14:textId="77777777" w:rsidR="00056117" w:rsidRPr="00015B90" w:rsidRDefault="00056117" w:rsidP="00056117">
      <w:pPr>
        <w:pStyle w:val="H3Body"/>
        <w:ind w:left="0" w:firstLine="450"/>
        <w:rPr>
          <w:i/>
        </w:rPr>
      </w:pPr>
      <w:r w:rsidRPr="00015B90">
        <w:rPr>
          <w:i/>
        </w:rPr>
        <w:t>Method: GET</w:t>
      </w:r>
    </w:p>
    <w:p w14:paraId="336E9536" w14:textId="4623BE22" w:rsidR="00056117" w:rsidRPr="00015B90" w:rsidRDefault="00056117" w:rsidP="00056117">
      <w:pPr>
        <w:pStyle w:val="H3Body"/>
        <w:ind w:left="0" w:firstLine="450"/>
        <w:rPr>
          <w:i/>
        </w:rPr>
      </w:pPr>
      <w:r>
        <w:rPr>
          <w:i/>
        </w:rPr>
        <w:t>Path: /</w:t>
      </w:r>
      <w:r>
        <w:t>xbrcs/readerStatus/{red|green|yellow}</w:t>
      </w:r>
    </w:p>
    <w:p w14:paraId="345EFF47" w14:textId="77777777" w:rsidR="00056117" w:rsidRPr="00015B90" w:rsidRDefault="00056117" w:rsidP="00056117">
      <w:pPr>
        <w:pStyle w:val="H3Body"/>
        <w:ind w:left="0" w:firstLine="450"/>
        <w:rPr>
          <w:i/>
        </w:rPr>
      </w:pPr>
      <w:r w:rsidRPr="00015B90">
        <w:rPr>
          <w:i/>
        </w:rPr>
        <w:t>Parameters: None</w:t>
      </w:r>
    </w:p>
    <w:p w14:paraId="3B740549" w14:textId="77777777" w:rsidR="00056117" w:rsidRPr="00015B90" w:rsidRDefault="00056117" w:rsidP="00056117">
      <w:pPr>
        <w:pStyle w:val="H3Body"/>
        <w:ind w:left="0" w:firstLine="450"/>
        <w:rPr>
          <w:i/>
        </w:rPr>
      </w:pPr>
      <w:r w:rsidRPr="00015B90">
        <w:rPr>
          <w:i/>
        </w:rPr>
        <w:t>Payload object class: None</w:t>
      </w:r>
    </w:p>
    <w:p w14:paraId="6CFB87BA" w14:textId="77777777" w:rsidR="00056117" w:rsidRDefault="00056117" w:rsidP="00056117">
      <w:pPr>
        <w:pStyle w:val="H3Body"/>
        <w:ind w:left="0" w:firstLine="450"/>
        <w:rPr>
          <w:i/>
        </w:rPr>
      </w:pPr>
      <w:r w:rsidRPr="00015B90">
        <w:rPr>
          <w:i/>
        </w:rPr>
        <w:t xml:space="preserve">Return object class: </w:t>
      </w:r>
      <w:r w:rsidRPr="007B2D5E">
        <w:rPr>
          <w:i/>
        </w:rPr>
        <w:t>FacilityListDto</w:t>
      </w:r>
      <w:r>
        <w:rPr>
          <w:i/>
        </w:rPr>
        <w:t xml:space="preserve"> (XML or JSON representation)</w:t>
      </w:r>
    </w:p>
    <w:p w14:paraId="702184D9" w14:textId="77777777" w:rsidR="00056117" w:rsidRPr="00056117" w:rsidRDefault="00056117" w:rsidP="00056117">
      <w:pPr>
        <w:pStyle w:val="H3Body"/>
      </w:pPr>
    </w:p>
    <w:p w14:paraId="6A9491DC" w14:textId="086089C4" w:rsidR="00015B90" w:rsidRDefault="00890CBA" w:rsidP="00890CBA">
      <w:pPr>
        <w:pStyle w:val="Heading3"/>
      </w:pPr>
      <w:bookmarkStart w:id="24" w:name="_Toc367700291"/>
      <w:r>
        <w:t>xbrc/config/stored/{configId}</w:t>
      </w:r>
      <w:bookmarkEnd w:id="24"/>
    </w:p>
    <w:p w14:paraId="60AC8ECC" w14:textId="32357BC6" w:rsidR="00015B90" w:rsidRPr="00015B90" w:rsidRDefault="00015B90" w:rsidP="00015B90">
      <w:pPr>
        <w:pStyle w:val="H3Body"/>
        <w:ind w:left="0" w:firstLine="450"/>
        <w:rPr>
          <w:i/>
        </w:rPr>
      </w:pPr>
      <w:r w:rsidRPr="00015B90">
        <w:rPr>
          <w:i/>
        </w:rPr>
        <w:t xml:space="preserve">Description: </w:t>
      </w:r>
      <w:r w:rsidR="00ED35FE">
        <w:rPr>
          <w:i/>
        </w:rPr>
        <w:t>Get stored xBRC configuration with id={configId}</w:t>
      </w:r>
      <w:r w:rsidR="00AD6DFA">
        <w:rPr>
          <w:i/>
        </w:rPr>
        <w:t xml:space="preserve"> where id is the xBRMS database XbrcConfiguration table primary key.</w:t>
      </w:r>
    </w:p>
    <w:p w14:paraId="56EF0279" w14:textId="77777777" w:rsidR="00015B90" w:rsidRPr="00015B90" w:rsidRDefault="00015B90" w:rsidP="00015B90">
      <w:pPr>
        <w:pStyle w:val="H3Body"/>
        <w:ind w:left="0" w:firstLine="450"/>
        <w:rPr>
          <w:i/>
        </w:rPr>
      </w:pPr>
      <w:r w:rsidRPr="00015B90">
        <w:rPr>
          <w:i/>
        </w:rPr>
        <w:t>Method: GET</w:t>
      </w:r>
    </w:p>
    <w:p w14:paraId="2A3EB80C" w14:textId="157FD510" w:rsidR="00015B90" w:rsidRPr="00015B90" w:rsidRDefault="007B2D5E" w:rsidP="00015B90">
      <w:pPr>
        <w:pStyle w:val="H3Body"/>
        <w:ind w:left="0" w:firstLine="450"/>
        <w:rPr>
          <w:i/>
        </w:rPr>
      </w:pPr>
      <w:r>
        <w:rPr>
          <w:i/>
        </w:rPr>
        <w:t>Path: /</w:t>
      </w:r>
      <w:r>
        <w:t>xbrc/config/stored/{configId}</w:t>
      </w:r>
    </w:p>
    <w:p w14:paraId="432760E7" w14:textId="77777777" w:rsidR="00015B90" w:rsidRPr="00015B90" w:rsidRDefault="00015B90" w:rsidP="00015B90">
      <w:pPr>
        <w:pStyle w:val="H3Body"/>
        <w:ind w:left="0" w:firstLine="450"/>
        <w:rPr>
          <w:i/>
        </w:rPr>
      </w:pPr>
      <w:r w:rsidRPr="00015B90">
        <w:rPr>
          <w:i/>
        </w:rPr>
        <w:t>Parameters: None</w:t>
      </w:r>
    </w:p>
    <w:p w14:paraId="58BD4EC4" w14:textId="77777777" w:rsidR="00015B90" w:rsidRPr="00015B90" w:rsidRDefault="00015B90" w:rsidP="00015B90">
      <w:pPr>
        <w:pStyle w:val="H3Body"/>
        <w:ind w:left="0" w:firstLine="450"/>
        <w:rPr>
          <w:i/>
        </w:rPr>
      </w:pPr>
      <w:r w:rsidRPr="00015B90">
        <w:rPr>
          <w:i/>
        </w:rPr>
        <w:t>Payload object class: None</w:t>
      </w:r>
    </w:p>
    <w:p w14:paraId="1C1DE42F" w14:textId="524D9B31" w:rsidR="00ED35FE" w:rsidRDefault="00015B90" w:rsidP="00ED35FE">
      <w:pPr>
        <w:pStyle w:val="H3Body"/>
        <w:ind w:left="0" w:firstLine="450"/>
        <w:rPr>
          <w:i/>
        </w:rPr>
      </w:pPr>
      <w:r w:rsidRPr="00015B90">
        <w:rPr>
          <w:i/>
        </w:rPr>
        <w:t xml:space="preserve">Return object class: </w:t>
      </w:r>
      <w:r w:rsidR="00ED35FE" w:rsidRPr="00ED35FE">
        <w:rPr>
          <w:i/>
        </w:rPr>
        <w:t>XbrcConfiguration</w:t>
      </w:r>
      <w:r w:rsidR="00ED35FE">
        <w:rPr>
          <w:i/>
        </w:rPr>
        <w:t xml:space="preserve"> (XML or JSON </w:t>
      </w:r>
      <w:r w:rsidR="004E4651">
        <w:rPr>
          <w:i/>
        </w:rPr>
        <w:t>representation</w:t>
      </w:r>
      <w:r w:rsidR="00ED35FE">
        <w:rPr>
          <w:i/>
        </w:rPr>
        <w:t>)</w:t>
      </w:r>
    </w:p>
    <w:p w14:paraId="71838EAA" w14:textId="47261C71" w:rsidR="00015B90" w:rsidRDefault="00015B90" w:rsidP="00015B90">
      <w:pPr>
        <w:pStyle w:val="H3Body"/>
        <w:ind w:left="0" w:firstLine="450"/>
        <w:rPr>
          <w:i/>
        </w:rPr>
      </w:pPr>
    </w:p>
    <w:p w14:paraId="5F050B50" w14:textId="77777777" w:rsidR="00015B90" w:rsidRPr="00015B90" w:rsidRDefault="00015B90" w:rsidP="00015B90">
      <w:pPr>
        <w:pStyle w:val="H3Body"/>
        <w:ind w:left="0" w:firstLine="450"/>
      </w:pPr>
    </w:p>
    <w:p w14:paraId="0725ABB4" w14:textId="5197BEA1" w:rsidR="00015B90" w:rsidRDefault="00890CBA" w:rsidP="00890CBA">
      <w:pPr>
        <w:pStyle w:val="Heading3"/>
      </w:pPr>
      <w:bookmarkStart w:id="25" w:name="_Toc367700292"/>
      <w:r>
        <w:t>xbrc/config/fetch/id/{xbrcId}/{name}</w:t>
      </w:r>
      <w:bookmarkEnd w:id="25"/>
    </w:p>
    <w:p w14:paraId="4B38CFFD" w14:textId="145A5ABB" w:rsidR="00015B90" w:rsidRPr="00015B90" w:rsidRDefault="00015B90" w:rsidP="00015B90">
      <w:pPr>
        <w:pStyle w:val="H3Body"/>
        <w:ind w:left="0" w:firstLine="450"/>
        <w:rPr>
          <w:i/>
        </w:rPr>
      </w:pPr>
      <w:r w:rsidRPr="00015B90">
        <w:rPr>
          <w:i/>
        </w:rPr>
        <w:t xml:space="preserve">Description: </w:t>
      </w:r>
      <w:r w:rsidR="00ED35FE">
        <w:rPr>
          <w:i/>
        </w:rPr>
        <w:t xml:space="preserve">Fetch xBRC </w:t>
      </w:r>
      <w:r w:rsidR="00A45D7D">
        <w:rPr>
          <w:i/>
        </w:rPr>
        <w:t xml:space="preserve">stored </w:t>
      </w:r>
      <w:r w:rsidR="00ED35FE">
        <w:rPr>
          <w:i/>
        </w:rPr>
        <w:t xml:space="preserve">configuration from </w:t>
      </w:r>
      <w:r w:rsidR="00A45D7D">
        <w:rPr>
          <w:i/>
        </w:rPr>
        <w:t xml:space="preserve">a </w:t>
      </w:r>
      <w:r w:rsidR="00ED35FE">
        <w:rPr>
          <w:i/>
        </w:rPr>
        <w:t>running xBRC</w:t>
      </w:r>
      <w:r w:rsidR="00A45D7D">
        <w:rPr>
          <w:i/>
        </w:rPr>
        <w:t xml:space="preserve"> with HealthItem primary key</w:t>
      </w:r>
      <w:r w:rsidR="00ED35FE">
        <w:rPr>
          <w:i/>
        </w:rPr>
        <w:t xml:space="preserve">={xbrcId} and </w:t>
      </w:r>
      <w:r w:rsidR="00A45D7D">
        <w:rPr>
          <w:i/>
        </w:rPr>
        <w:t xml:space="preserve">stored configuration </w:t>
      </w:r>
      <w:r w:rsidR="00ED35FE">
        <w:rPr>
          <w:i/>
        </w:rPr>
        <w:t>name={name}</w:t>
      </w:r>
    </w:p>
    <w:p w14:paraId="5D8FEE35" w14:textId="77777777" w:rsidR="00015B90" w:rsidRPr="00015B90" w:rsidRDefault="00015B90" w:rsidP="00015B90">
      <w:pPr>
        <w:pStyle w:val="H3Body"/>
        <w:ind w:left="0" w:firstLine="450"/>
        <w:rPr>
          <w:i/>
        </w:rPr>
      </w:pPr>
      <w:r w:rsidRPr="00015B90">
        <w:rPr>
          <w:i/>
        </w:rPr>
        <w:t>Method: GET</w:t>
      </w:r>
    </w:p>
    <w:p w14:paraId="75B24429" w14:textId="06333B07" w:rsidR="00015B90" w:rsidRPr="00015B90" w:rsidRDefault="007B2D5E" w:rsidP="00015B90">
      <w:pPr>
        <w:pStyle w:val="H3Body"/>
        <w:ind w:left="0" w:firstLine="450"/>
        <w:rPr>
          <w:i/>
        </w:rPr>
      </w:pPr>
      <w:r>
        <w:rPr>
          <w:i/>
        </w:rPr>
        <w:t>Path: /</w:t>
      </w:r>
      <w:r>
        <w:t>xbrc/config/fetch/id/{xbrcId}/{name}</w:t>
      </w:r>
    </w:p>
    <w:p w14:paraId="52EDE216" w14:textId="77777777" w:rsidR="00015B90" w:rsidRPr="00015B90" w:rsidRDefault="00015B90" w:rsidP="00015B90">
      <w:pPr>
        <w:pStyle w:val="H3Body"/>
        <w:ind w:left="0" w:firstLine="450"/>
        <w:rPr>
          <w:i/>
        </w:rPr>
      </w:pPr>
      <w:r w:rsidRPr="00015B90">
        <w:rPr>
          <w:i/>
        </w:rPr>
        <w:t>Parameters: None</w:t>
      </w:r>
    </w:p>
    <w:p w14:paraId="0B075650" w14:textId="77777777" w:rsidR="00015B90" w:rsidRPr="00015B90" w:rsidRDefault="00015B90" w:rsidP="00015B90">
      <w:pPr>
        <w:pStyle w:val="H3Body"/>
        <w:ind w:left="0" w:firstLine="450"/>
        <w:rPr>
          <w:i/>
        </w:rPr>
      </w:pPr>
      <w:r w:rsidRPr="00015B90">
        <w:rPr>
          <w:i/>
        </w:rPr>
        <w:t>Payload object class: None</w:t>
      </w:r>
    </w:p>
    <w:p w14:paraId="3386F941" w14:textId="7EE59358" w:rsidR="00015B90" w:rsidRDefault="00015B90" w:rsidP="00015B90">
      <w:pPr>
        <w:pStyle w:val="H3Body"/>
        <w:ind w:left="0" w:firstLine="450"/>
        <w:rPr>
          <w:i/>
        </w:rPr>
      </w:pPr>
      <w:r w:rsidRPr="00015B90">
        <w:rPr>
          <w:i/>
        </w:rPr>
        <w:t xml:space="preserve">Return object class: </w:t>
      </w:r>
      <w:r w:rsidR="00032537" w:rsidRPr="00ED35FE">
        <w:rPr>
          <w:i/>
        </w:rPr>
        <w:t>XbrcConfiguration</w:t>
      </w:r>
      <w:r w:rsidR="00032537">
        <w:rPr>
          <w:i/>
        </w:rPr>
        <w:t xml:space="preserve"> (XML or JSON </w:t>
      </w:r>
      <w:r w:rsidR="004E4651">
        <w:rPr>
          <w:i/>
        </w:rPr>
        <w:t>representation</w:t>
      </w:r>
      <w:r w:rsidR="00032537">
        <w:rPr>
          <w:i/>
        </w:rPr>
        <w:t>)</w:t>
      </w:r>
    </w:p>
    <w:p w14:paraId="5C15034F" w14:textId="77777777" w:rsidR="00015B90" w:rsidRPr="00015B90" w:rsidRDefault="00015B90" w:rsidP="00015B90">
      <w:pPr>
        <w:pStyle w:val="H3Body"/>
        <w:ind w:left="0" w:firstLine="450"/>
      </w:pPr>
    </w:p>
    <w:p w14:paraId="0FE96690" w14:textId="464372EA" w:rsidR="00015B90" w:rsidRDefault="00890CBA" w:rsidP="00890CBA">
      <w:pPr>
        <w:pStyle w:val="Heading3"/>
      </w:pPr>
      <w:bookmarkStart w:id="26" w:name="_Toc367700293"/>
      <w:r>
        <w:t>xbrc/config/fetch/addr/{xbrcAddr}/{xbrcPort}/{name}</w:t>
      </w:r>
      <w:bookmarkEnd w:id="26"/>
    </w:p>
    <w:p w14:paraId="08106274" w14:textId="1B769B29" w:rsidR="00015B90" w:rsidRPr="00015B90" w:rsidRDefault="00015B90" w:rsidP="00015B90">
      <w:pPr>
        <w:pStyle w:val="H3Body"/>
        <w:ind w:left="0" w:firstLine="450"/>
        <w:rPr>
          <w:i/>
        </w:rPr>
      </w:pPr>
      <w:r w:rsidRPr="00015B90">
        <w:rPr>
          <w:i/>
        </w:rPr>
        <w:t xml:space="preserve">Description: </w:t>
      </w:r>
      <w:r w:rsidR="00ED35FE">
        <w:rPr>
          <w:i/>
        </w:rPr>
        <w:t xml:space="preserve">Fetch xBRC </w:t>
      </w:r>
      <w:r w:rsidR="00C92EC7">
        <w:rPr>
          <w:i/>
        </w:rPr>
        <w:t xml:space="preserve">stored </w:t>
      </w:r>
      <w:r w:rsidR="00ED35FE">
        <w:rPr>
          <w:i/>
        </w:rPr>
        <w:t>configu</w:t>
      </w:r>
      <w:r w:rsidR="00032537">
        <w:rPr>
          <w:i/>
        </w:rPr>
        <w:t xml:space="preserve">ration from </w:t>
      </w:r>
      <w:r w:rsidR="00C92EC7">
        <w:rPr>
          <w:i/>
        </w:rPr>
        <w:t xml:space="preserve">a </w:t>
      </w:r>
      <w:r w:rsidR="00032537">
        <w:rPr>
          <w:i/>
        </w:rPr>
        <w:t>running xBRC with address ={xbrcAddrs</w:t>
      </w:r>
      <w:r w:rsidR="00ED35FE">
        <w:rPr>
          <w:i/>
        </w:rPr>
        <w:t>}</w:t>
      </w:r>
      <w:r w:rsidR="00032537">
        <w:rPr>
          <w:i/>
        </w:rPr>
        <w:t>, port = {xbrcPort}</w:t>
      </w:r>
      <w:r w:rsidR="00ED35FE">
        <w:rPr>
          <w:i/>
        </w:rPr>
        <w:t xml:space="preserve"> and </w:t>
      </w:r>
      <w:r w:rsidR="00C92EC7">
        <w:rPr>
          <w:i/>
        </w:rPr>
        <w:t xml:space="preserve">stored configuration </w:t>
      </w:r>
      <w:r w:rsidR="00ED35FE">
        <w:rPr>
          <w:i/>
        </w:rPr>
        <w:t>name={name}</w:t>
      </w:r>
    </w:p>
    <w:p w14:paraId="779DC232" w14:textId="77777777" w:rsidR="00015B90" w:rsidRPr="00015B90" w:rsidRDefault="00015B90" w:rsidP="00015B90">
      <w:pPr>
        <w:pStyle w:val="H3Body"/>
        <w:ind w:left="0" w:firstLine="450"/>
        <w:rPr>
          <w:i/>
        </w:rPr>
      </w:pPr>
      <w:r w:rsidRPr="00015B90">
        <w:rPr>
          <w:i/>
        </w:rPr>
        <w:t>Method: GET</w:t>
      </w:r>
    </w:p>
    <w:p w14:paraId="7A2FF1FF" w14:textId="0A78870D" w:rsidR="00015B90" w:rsidRPr="00015B90" w:rsidRDefault="007B2D5E" w:rsidP="00015B90">
      <w:pPr>
        <w:pStyle w:val="H3Body"/>
        <w:ind w:left="0" w:firstLine="450"/>
        <w:rPr>
          <w:i/>
        </w:rPr>
      </w:pPr>
      <w:r>
        <w:rPr>
          <w:i/>
        </w:rPr>
        <w:t>Path: /</w:t>
      </w:r>
      <w:r>
        <w:t>xbrc/config/fetch/addr/{xbrcAddr}/{xbrcPort}/{name}</w:t>
      </w:r>
    </w:p>
    <w:p w14:paraId="1C63AAF7" w14:textId="77777777" w:rsidR="00015B90" w:rsidRPr="00015B90" w:rsidRDefault="00015B90" w:rsidP="00015B90">
      <w:pPr>
        <w:pStyle w:val="H3Body"/>
        <w:ind w:left="0" w:firstLine="450"/>
        <w:rPr>
          <w:i/>
        </w:rPr>
      </w:pPr>
      <w:r w:rsidRPr="00015B90">
        <w:rPr>
          <w:i/>
        </w:rPr>
        <w:t>Parameters: None</w:t>
      </w:r>
    </w:p>
    <w:p w14:paraId="36A28BCA" w14:textId="77777777" w:rsidR="00015B90" w:rsidRPr="00015B90" w:rsidRDefault="00015B90" w:rsidP="00015B90">
      <w:pPr>
        <w:pStyle w:val="H3Body"/>
        <w:ind w:left="0" w:firstLine="450"/>
        <w:rPr>
          <w:i/>
        </w:rPr>
      </w:pPr>
      <w:r w:rsidRPr="00015B90">
        <w:rPr>
          <w:i/>
        </w:rPr>
        <w:t>Payload object class: None</w:t>
      </w:r>
    </w:p>
    <w:p w14:paraId="14D997DB" w14:textId="21C0B8B4" w:rsidR="00015B90" w:rsidRDefault="00015B90" w:rsidP="00015B90">
      <w:pPr>
        <w:pStyle w:val="H3Body"/>
        <w:ind w:left="0" w:firstLine="450"/>
        <w:rPr>
          <w:i/>
        </w:rPr>
      </w:pPr>
      <w:r w:rsidRPr="00015B90">
        <w:rPr>
          <w:i/>
        </w:rPr>
        <w:t xml:space="preserve">Return object class: </w:t>
      </w:r>
      <w:r w:rsidR="00032537" w:rsidRPr="00ED35FE">
        <w:rPr>
          <w:i/>
        </w:rPr>
        <w:t>XbrcConfiguration</w:t>
      </w:r>
      <w:r w:rsidR="00032537">
        <w:rPr>
          <w:i/>
        </w:rPr>
        <w:t xml:space="preserve"> (XML or JSON </w:t>
      </w:r>
      <w:r w:rsidR="004E4651">
        <w:rPr>
          <w:i/>
        </w:rPr>
        <w:t>representation</w:t>
      </w:r>
      <w:r w:rsidR="00032537">
        <w:rPr>
          <w:i/>
        </w:rPr>
        <w:t>)</w:t>
      </w:r>
    </w:p>
    <w:p w14:paraId="7AA36D5E" w14:textId="77777777" w:rsidR="00015B90" w:rsidRPr="00015B90" w:rsidRDefault="00015B90" w:rsidP="00015B90">
      <w:pPr>
        <w:pStyle w:val="H3Body"/>
        <w:ind w:left="0" w:firstLine="450"/>
      </w:pPr>
    </w:p>
    <w:p w14:paraId="7FCF4403" w14:textId="5E1C325C" w:rsidR="00015B90" w:rsidRDefault="00890CBA" w:rsidP="00890CBA">
      <w:pPr>
        <w:pStyle w:val="Heading3"/>
      </w:pPr>
      <w:bookmarkStart w:id="27" w:name="_Toc367700294"/>
      <w:r>
        <w:t>xbrc/configs</w:t>
      </w:r>
      <w:bookmarkEnd w:id="27"/>
    </w:p>
    <w:p w14:paraId="4D7129FD" w14:textId="04A63BDD" w:rsidR="00015B90" w:rsidRPr="00015B90" w:rsidRDefault="00015B90" w:rsidP="00015B90">
      <w:pPr>
        <w:pStyle w:val="H3Body"/>
        <w:ind w:left="0" w:firstLine="450"/>
        <w:rPr>
          <w:i/>
        </w:rPr>
      </w:pPr>
      <w:r w:rsidRPr="00015B90">
        <w:rPr>
          <w:i/>
        </w:rPr>
        <w:t xml:space="preserve">Description: </w:t>
      </w:r>
      <w:r w:rsidR="00032537">
        <w:rPr>
          <w:i/>
        </w:rPr>
        <w:t xml:space="preserve">Get a </w:t>
      </w:r>
      <w:r w:rsidR="00B445A5">
        <w:rPr>
          <w:i/>
        </w:rPr>
        <w:t xml:space="preserve">full </w:t>
      </w:r>
      <w:r w:rsidR="00032537">
        <w:rPr>
          <w:i/>
        </w:rPr>
        <w:t xml:space="preserve">list of </w:t>
      </w:r>
      <w:r w:rsidR="00B445A5">
        <w:rPr>
          <w:i/>
        </w:rPr>
        <w:t>stored xBRC configurations this xBRMS knows about. Please note that unlike the xbrc/config/fatch calls, this call doesn’t get the stored configurations directly from the xBRCs, but rather returns a previously persisted in xBRMS database list of stored configurations.</w:t>
      </w:r>
    </w:p>
    <w:p w14:paraId="0964B557" w14:textId="77777777" w:rsidR="00015B90" w:rsidRPr="00015B90" w:rsidRDefault="00015B90" w:rsidP="00015B90">
      <w:pPr>
        <w:pStyle w:val="H3Body"/>
        <w:ind w:left="0" w:firstLine="450"/>
        <w:rPr>
          <w:i/>
        </w:rPr>
      </w:pPr>
      <w:r w:rsidRPr="00015B90">
        <w:rPr>
          <w:i/>
        </w:rPr>
        <w:t>Method: GET</w:t>
      </w:r>
    </w:p>
    <w:p w14:paraId="778D89B1" w14:textId="3F61076C" w:rsidR="00015B90" w:rsidRPr="00015B90" w:rsidRDefault="007B2D5E" w:rsidP="00015B90">
      <w:pPr>
        <w:pStyle w:val="H3Body"/>
        <w:ind w:left="0" w:firstLine="450"/>
        <w:rPr>
          <w:i/>
        </w:rPr>
      </w:pPr>
      <w:r>
        <w:rPr>
          <w:i/>
        </w:rPr>
        <w:t>Path: /xbrc/configs</w:t>
      </w:r>
    </w:p>
    <w:p w14:paraId="0BE84942" w14:textId="77777777" w:rsidR="00015B90" w:rsidRPr="00015B90" w:rsidRDefault="00015B90" w:rsidP="00015B90">
      <w:pPr>
        <w:pStyle w:val="H3Body"/>
        <w:ind w:left="0" w:firstLine="450"/>
        <w:rPr>
          <w:i/>
        </w:rPr>
      </w:pPr>
      <w:r w:rsidRPr="00015B90">
        <w:rPr>
          <w:i/>
        </w:rPr>
        <w:t>Parameters: None</w:t>
      </w:r>
    </w:p>
    <w:p w14:paraId="694F297D" w14:textId="13D8D3CB" w:rsidR="00015B90" w:rsidRPr="00015B90" w:rsidRDefault="00015B90" w:rsidP="00015B90">
      <w:pPr>
        <w:pStyle w:val="H3Body"/>
        <w:ind w:left="0" w:firstLine="450"/>
        <w:rPr>
          <w:i/>
        </w:rPr>
      </w:pPr>
      <w:r w:rsidRPr="00015B90">
        <w:rPr>
          <w:i/>
        </w:rPr>
        <w:t xml:space="preserve">Payload object class: </w:t>
      </w:r>
      <w:r w:rsidR="00725DAC">
        <w:rPr>
          <w:i/>
        </w:rPr>
        <w:t>None</w:t>
      </w:r>
    </w:p>
    <w:p w14:paraId="1CF78950" w14:textId="6FF40007" w:rsidR="00015B90" w:rsidRDefault="00015B90" w:rsidP="00015B90">
      <w:pPr>
        <w:pStyle w:val="H3Body"/>
        <w:ind w:left="0" w:firstLine="450"/>
        <w:rPr>
          <w:i/>
        </w:rPr>
      </w:pPr>
      <w:r w:rsidRPr="00015B90">
        <w:rPr>
          <w:i/>
        </w:rPr>
        <w:t xml:space="preserve">Return object class: </w:t>
      </w:r>
      <w:r w:rsidR="00032537" w:rsidRPr="00032537">
        <w:rPr>
          <w:i/>
        </w:rPr>
        <w:t>XbrcConfigurationListDto</w:t>
      </w:r>
      <w:r w:rsidR="00032537">
        <w:rPr>
          <w:i/>
        </w:rPr>
        <w:t xml:space="preserve"> (XML or JSON </w:t>
      </w:r>
      <w:r w:rsidR="004E4651">
        <w:rPr>
          <w:i/>
        </w:rPr>
        <w:t>representation</w:t>
      </w:r>
      <w:r w:rsidR="00032537">
        <w:rPr>
          <w:i/>
        </w:rPr>
        <w:t>)</w:t>
      </w:r>
    </w:p>
    <w:p w14:paraId="5F5B80ED" w14:textId="77777777" w:rsidR="00015B90" w:rsidRPr="00015B90" w:rsidRDefault="00015B90" w:rsidP="00015B90">
      <w:pPr>
        <w:pStyle w:val="H3Body"/>
        <w:ind w:left="0" w:firstLine="450"/>
      </w:pPr>
    </w:p>
    <w:p w14:paraId="2EAA76AD" w14:textId="75E5A469" w:rsidR="00015B90" w:rsidRDefault="00890CBA" w:rsidP="00890CBA">
      <w:pPr>
        <w:pStyle w:val="Heading3"/>
      </w:pPr>
      <w:bookmarkStart w:id="28" w:name="_Toc367700295"/>
      <w:r>
        <w:lastRenderedPageBreak/>
        <w:t>xbrc/config/parse</w:t>
      </w:r>
      <w:bookmarkEnd w:id="28"/>
    </w:p>
    <w:p w14:paraId="5C979F5E" w14:textId="2CFA347F" w:rsidR="00015B90" w:rsidRPr="00015B90" w:rsidRDefault="00015B90" w:rsidP="00015B90">
      <w:pPr>
        <w:pStyle w:val="H3Body"/>
        <w:ind w:left="0" w:firstLine="450"/>
        <w:rPr>
          <w:i/>
        </w:rPr>
      </w:pPr>
      <w:r w:rsidRPr="00015B90">
        <w:rPr>
          <w:i/>
        </w:rPr>
        <w:t xml:space="preserve">Description: </w:t>
      </w:r>
      <w:r w:rsidR="00032537">
        <w:rPr>
          <w:i/>
        </w:rPr>
        <w:t>Parse and validate xBRC configuration read from a file</w:t>
      </w:r>
    </w:p>
    <w:p w14:paraId="3FC9AECB" w14:textId="2D9B11B0" w:rsidR="00015B90" w:rsidRPr="00015B90" w:rsidRDefault="00015B90" w:rsidP="00015B90">
      <w:pPr>
        <w:pStyle w:val="H3Body"/>
        <w:ind w:left="0" w:firstLine="450"/>
        <w:rPr>
          <w:i/>
        </w:rPr>
      </w:pPr>
      <w:r w:rsidRPr="00015B90">
        <w:rPr>
          <w:i/>
        </w:rPr>
        <w:t xml:space="preserve">Method: </w:t>
      </w:r>
      <w:r w:rsidR="00890CBA">
        <w:rPr>
          <w:i/>
        </w:rPr>
        <w:t>PUT</w:t>
      </w:r>
    </w:p>
    <w:p w14:paraId="37436CD3" w14:textId="34A028C3" w:rsidR="00015B90" w:rsidRPr="00015B90" w:rsidRDefault="007B2D5E" w:rsidP="00015B90">
      <w:pPr>
        <w:pStyle w:val="H3Body"/>
        <w:ind w:left="0" w:firstLine="450"/>
        <w:rPr>
          <w:i/>
        </w:rPr>
      </w:pPr>
      <w:r>
        <w:rPr>
          <w:i/>
        </w:rPr>
        <w:t>Path: /</w:t>
      </w:r>
      <w:r>
        <w:t>xbrc/config/parse</w:t>
      </w:r>
    </w:p>
    <w:p w14:paraId="30B2B4A4" w14:textId="77777777" w:rsidR="00015B90" w:rsidRPr="00015B90" w:rsidRDefault="00015B90" w:rsidP="00015B90">
      <w:pPr>
        <w:pStyle w:val="H3Body"/>
        <w:ind w:left="0" w:firstLine="450"/>
        <w:rPr>
          <w:i/>
        </w:rPr>
      </w:pPr>
      <w:r w:rsidRPr="00015B90">
        <w:rPr>
          <w:i/>
        </w:rPr>
        <w:t>Parameters: None</w:t>
      </w:r>
    </w:p>
    <w:p w14:paraId="52C8D730" w14:textId="0ED69631" w:rsidR="00015B90" w:rsidRPr="00015B90" w:rsidRDefault="00015B90" w:rsidP="00015B90">
      <w:pPr>
        <w:pStyle w:val="H3Body"/>
        <w:ind w:left="0" w:firstLine="450"/>
        <w:rPr>
          <w:i/>
        </w:rPr>
      </w:pPr>
      <w:r w:rsidRPr="00015B90">
        <w:rPr>
          <w:i/>
        </w:rPr>
        <w:t xml:space="preserve">Payload object class: </w:t>
      </w:r>
      <w:r w:rsidR="00725DAC" w:rsidRPr="00725DAC">
        <w:rPr>
          <w:i/>
        </w:rPr>
        <w:t>XbrcConfiguration</w:t>
      </w:r>
      <w:r w:rsidR="00725DAC">
        <w:rPr>
          <w:i/>
        </w:rPr>
        <w:t xml:space="preserve"> (XML or JSON </w:t>
      </w:r>
      <w:r w:rsidR="004E4651">
        <w:rPr>
          <w:i/>
        </w:rPr>
        <w:t>representation</w:t>
      </w:r>
      <w:r w:rsidR="00725DAC">
        <w:rPr>
          <w:i/>
        </w:rPr>
        <w:t>)</w:t>
      </w:r>
    </w:p>
    <w:p w14:paraId="7DF41D95" w14:textId="66750EE5" w:rsidR="00015B90" w:rsidRDefault="00015B90" w:rsidP="00015B90">
      <w:pPr>
        <w:pStyle w:val="H3Body"/>
        <w:ind w:left="0" w:firstLine="450"/>
        <w:rPr>
          <w:i/>
        </w:rPr>
      </w:pPr>
      <w:r w:rsidRPr="00015B90">
        <w:rPr>
          <w:i/>
        </w:rPr>
        <w:t xml:space="preserve">Return object class: </w:t>
      </w:r>
      <w:r w:rsidR="00032537" w:rsidRPr="00ED35FE">
        <w:rPr>
          <w:i/>
        </w:rPr>
        <w:t>XbrcConfiguration</w:t>
      </w:r>
      <w:r w:rsidR="00032537">
        <w:rPr>
          <w:i/>
        </w:rPr>
        <w:t xml:space="preserve"> (XML or JSON </w:t>
      </w:r>
      <w:r w:rsidR="004E4651">
        <w:rPr>
          <w:i/>
        </w:rPr>
        <w:t>representation</w:t>
      </w:r>
      <w:r w:rsidR="00032537">
        <w:rPr>
          <w:i/>
        </w:rPr>
        <w:t>)</w:t>
      </w:r>
    </w:p>
    <w:p w14:paraId="191FD278" w14:textId="77777777" w:rsidR="00015B90" w:rsidRPr="00015B90" w:rsidRDefault="00015B90" w:rsidP="00015B90">
      <w:pPr>
        <w:pStyle w:val="H3Body"/>
        <w:ind w:left="0" w:firstLine="450"/>
      </w:pPr>
    </w:p>
    <w:p w14:paraId="7B198287" w14:textId="0BC398D0" w:rsidR="00015B90" w:rsidRDefault="00890CBA" w:rsidP="00890CBA">
      <w:pPr>
        <w:pStyle w:val="Heading3"/>
      </w:pPr>
      <w:bookmarkStart w:id="29" w:name="_Toc367700296"/>
      <w:r>
        <w:t>xbrc/config/props</w:t>
      </w:r>
      <w:bookmarkEnd w:id="29"/>
    </w:p>
    <w:p w14:paraId="1CB17C37" w14:textId="26F48B72" w:rsidR="00015B90" w:rsidRPr="00015B90" w:rsidRDefault="00015B90" w:rsidP="00015B90">
      <w:pPr>
        <w:pStyle w:val="H3Body"/>
        <w:ind w:left="0" w:firstLine="450"/>
        <w:rPr>
          <w:i/>
        </w:rPr>
      </w:pPr>
      <w:r w:rsidRPr="00015B90">
        <w:rPr>
          <w:i/>
        </w:rPr>
        <w:t xml:space="preserve">Description: </w:t>
      </w:r>
      <w:r w:rsidR="00032537">
        <w:rPr>
          <w:i/>
        </w:rPr>
        <w:t>Fetch configuration properties of</w:t>
      </w:r>
      <w:r w:rsidR="00725DAC">
        <w:rPr>
          <w:i/>
        </w:rPr>
        <w:t xml:space="preserve"> the specified</w:t>
      </w:r>
      <w:r w:rsidR="00032537">
        <w:rPr>
          <w:i/>
        </w:rPr>
        <w:t xml:space="preserve"> xBRCs</w:t>
      </w:r>
    </w:p>
    <w:p w14:paraId="5FF71788" w14:textId="4E731C9B" w:rsidR="00015B90" w:rsidRPr="00015B90" w:rsidRDefault="00890CBA" w:rsidP="00015B90">
      <w:pPr>
        <w:pStyle w:val="H3Body"/>
        <w:ind w:left="0" w:firstLine="450"/>
        <w:rPr>
          <w:i/>
        </w:rPr>
      </w:pPr>
      <w:r>
        <w:rPr>
          <w:i/>
        </w:rPr>
        <w:t>Method: PUT</w:t>
      </w:r>
    </w:p>
    <w:p w14:paraId="254E962C" w14:textId="31F6806B" w:rsidR="00015B90" w:rsidRPr="00015B90" w:rsidRDefault="007B2D5E" w:rsidP="00015B90">
      <w:pPr>
        <w:pStyle w:val="H3Body"/>
        <w:ind w:left="0" w:firstLine="450"/>
        <w:rPr>
          <w:i/>
        </w:rPr>
      </w:pPr>
      <w:r>
        <w:rPr>
          <w:i/>
        </w:rPr>
        <w:t>Path: /</w:t>
      </w:r>
      <w:r>
        <w:t>xbrc/config/props</w:t>
      </w:r>
    </w:p>
    <w:p w14:paraId="52E3E0B0" w14:textId="77777777" w:rsidR="00015B90" w:rsidRPr="00015B90" w:rsidRDefault="00015B90" w:rsidP="00015B90">
      <w:pPr>
        <w:pStyle w:val="H3Body"/>
        <w:ind w:left="0" w:firstLine="450"/>
        <w:rPr>
          <w:i/>
        </w:rPr>
      </w:pPr>
      <w:r w:rsidRPr="00015B90">
        <w:rPr>
          <w:i/>
        </w:rPr>
        <w:t>Parameters: None</w:t>
      </w:r>
    </w:p>
    <w:p w14:paraId="0B2F9D74" w14:textId="5056E1F3" w:rsidR="00015B90" w:rsidRPr="00015B90" w:rsidRDefault="00015B90" w:rsidP="00015B90">
      <w:pPr>
        <w:pStyle w:val="H3Body"/>
        <w:ind w:left="0" w:firstLine="450"/>
        <w:rPr>
          <w:i/>
        </w:rPr>
      </w:pPr>
      <w:r w:rsidRPr="00015B90">
        <w:rPr>
          <w:i/>
        </w:rPr>
        <w:t xml:space="preserve">Payload object class: </w:t>
      </w:r>
      <w:r w:rsidR="00032537" w:rsidRPr="00032537">
        <w:rPr>
          <w:i/>
        </w:rPr>
        <w:t>XbrcIdListDto</w:t>
      </w:r>
      <w:r w:rsidR="00032537">
        <w:rPr>
          <w:i/>
        </w:rPr>
        <w:t xml:space="preserve"> (XML or JSON </w:t>
      </w:r>
      <w:r w:rsidR="004E4651">
        <w:rPr>
          <w:i/>
        </w:rPr>
        <w:t>representation</w:t>
      </w:r>
      <w:r w:rsidR="00032537">
        <w:rPr>
          <w:i/>
        </w:rPr>
        <w:t>)</w:t>
      </w:r>
    </w:p>
    <w:p w14:paraId="3CB812A1" w14:textId="642BE484" w:rsidR="00015B90" w:rsidRDefault="00015B90" w:rsidP="00015B90">
      <w:pPr>
        <w:pStyle w:val="H3Body"/>
        <w:ind w:left="0" w:firstLine="450"/>
        <w:rPr>
          <w:i/>
        </w:rPr>
      </w:pPr>
      <w:r w:rsidRPr="00015B90">
        <w:rPr>
          <w:i/>
        </w:rPr>
        <w:t xml:space="preserve">Return object class: </w:t>
      </w:r>
      <w:r w:rsidR="00032537" w:rsidRPr="00032537">
        <w:rPr>
          <w:i/>
        </w:rPr>
        <w:t>XbrcConfigListMapDto</w:t>
      </w:r>
      <w:r w:rsidR="00032537">
        <w:rPr>
          <w:i/>
        </w:rPr>
        <w:t xml:space="preserve"> (XML or JSON </w:t>
      </w:r>
      <w:r w:rsidR="004E4651">
        <w:rPr>
          <w:i/>
        </w:rPr>
        <w:t>representation</w:t>
      </w:r>
      <w:r w:rsidR="00032537">
        <w:rPr>
          <w:i/>
        </w:rPr>
        <w:t>)</w:t>
      </w:r>
    </w:p>
    <w:p w14:paraId="7CAF79C2" w14:textId="77777777" w:rsidR="00015B90" w:rsidRPr="00015B90" w:rsidRDefault="00015B90" w:rsidP="00015B90">
      <w:pPr>
        <w:pStyle w:val="H3Body"/>
        <w:ind w:left="0" w:firstLine="450"/>
      </w:pPr>
    </w:p>
    <w:p w14:paraId="6F0D44F3" w14:textId="4BB3B379" w:rsidR="00015B90" w:rsidRDefault="0095049E" w:rsidP="00890CBA">
      <w:pPr>
        <w:pStyle w:val="Heading3"/>
      </w:pPr>
      <w:bookmarkStart w:id="30" w:name="_Toc367700297"/>
      <w:r>
        <w:t>xbrc/config/add/{xbrcId}</w:t>
      </w:r>
      <w:bookmarkEnd w:id="30"/>
    </w:p>
    <w:p w14:paraId="6B1B1B55" w14:textId="37171E94" w:rsidR="00015B90" w:rsidRPr="00015B90" w:rsidRDefault="00015B90" w:rsidP="00015B90">
      <w:pPr>
        <w:pStyle w:val="H3Body"/>
        <w:ind w:left="0" w:firstLine="450"/>
        <w:rPr>
          <w:i/>
        </w:rPr>
      </w:pPr>
      <w:r w:rsidRPr="00015B90">
        <w:rPr>
          <w:i/>
        </w:rPr>
        <w:t xml:space="preserve">Description: </w:t>
      </w:r>
      <w:r w:rsidR="00725DAC">
        <w:rPr>
          <w:i/>
        </w:rPr>
        <w:t>Add a new xBRC configuration</w:t>
      </w:r>
    </w:p>
    <w:p w14:paraId="09F47A40" w14:textId="3A2EB847" w:rsidR="00015B90" w:rsidRPr="00015B90" w:rsidRDefault="00015B90" w:rsidP="00015B90">
      <w:pPr>
        <w:pStyle w:val="H3Body"/>
        <w:ind w:left="0" w:firstLine="450"/>
        <w:rPr>
          <w:i/>
        </w:rPr>
      </w:pPr>
      <w:r w:rsidRPr="00015B90">
        <w:rPr>
          <w:i/>
        </w:rPr>
        <w:t xml:space="preserve">Method: </w:t>
      </w:r>
      <w:r w:rsidR="0095049E">
        <w:rPr>
          <w:i/>
        </w:rPr>
        <w:t>POST</w:t>
      </w:r>
    </w:p>
    <w:p w14:paraId="0302B229" w14:textId="60621A21" w:rsidR="00015B90" w:rsidRPr="00015B90" w:rsidRDefault="007B2D5E" w:rsidP="00015B90">
      <w:pPr>
        <w:pStyle w:val="H3Body"/>
        <w:ind w:left="0" w:firstLine="450"/>
        <w:rPr>
          <w:i/>
        </w:rPr>
      </w:pPr>
      <w:r>
        <w:rPr>
          <w:i/>
        </w:rPr>
        <w:t>Path: /</w:t>
      </w:r>
      <w:r>
        <w:t>xbrc/config/add/{xbrcId}</w:t>
      </w:r>
    </w:p>
    <w:p w14:paraId="19797842" w14:textId="77777777" w:rsidR="00015B90" w:rsidRPr="00015B90" w:rsidRDefault="00015B90" w:rsidP="00015B90">
      <w:pPr>
        <w:pStyle w:val="H3Body"/>
        <w:ind w:left="0" w:firstLine="450"/>
        <w:rPr>
          <w:i/>
        </w:rPr>
      </w:pPr>
      <w:r w:rsidRPr="00015B90">
        <w:rPr>
          <w:i/>
        </w:rPr>
        <w:t>Parameters: None</w:t>
      </w:r>
    </w:p>
    <w:p w14:paraId="640739A5" w14:textId="7A679F60" w:rsidR="00015B90" w:rsidRPr="00015B90" w:rsidRDefault="00015B90" w:rsidP="00015B90">
      <w:pPr>
        <w:pStyle w:val="H3Body"/>
        <w:ind w:left="0" w:firstLine="450"/>
        <w:rPr>
          <w:i/>
        </w:rPr>
      </w:pPr>
      <w:r w:rsidRPr="00015B90">
        <w:rPr>
          <w:i/>
        </w:rPr>
        <w:t xml:space="preserve">Payload object class: </w:t>
      </w:r>
      <w:r w:rsidR="00725DAC">
        <w:rPr>
          <w:i/>
        </w:rPr>
        <w:t xml:space="preserve"> </w:t>
      </w:r>
      <w:r w:rsidR="00725DAC" w:rsidRPr="00725DAC">
        <w:rPr>
          <w:i/>
        </w:rPr>
        <w:t>XbrcConfiguration</w:t>
      </w:r>
      <w:r w:rsidR="00725DAC">
        <w:rPr>
          <w:i/>
        </w:rPr>
        <w:t xml:space="preserve"> (XML or JSON </w:t>
      </w:r>
      <w:r w:rsidR="004E4651">
        <w:rPr>
          <w:i/>
        </w:rPr>
        <w:t>representation</w:t>
      </w:r>
      <w:r w:rsidR="00725DAC">
        <w:rPr>
          <w:i/>
        </w:rPr>
        <w:t>)</w:t>
      </w:r>
    </w:p>
    <w:p w14:paraId="043B4C3B" w14:textId="42A4683B" w:rsidR="00015B90" w:rsidRDefault="00015B90" w:rsidP="00725DAC">
      <w:pPr>
        <w:pStyle w:val="H3Body"/>
        <w:ind w:left="0" w:firstLine="450"/>
        <w:rPr>
          <w:i/>
        </w:rPr>
      </w:pPr>
      <w:r w:rsidRPr="00015B90">
        <w:rPr>
          <w:i/>
        </w:rPr>
        <w:t xml:space="preserve">Return object class: </w:t>
      </w:r>
      <w:r w:rsidR="00725DAC" w:rsidRPr="00725DAC">
        <w:rPr>
          <w:i/>
        </w:rPr>
        <w:t>XbrcConfigListMapDto</w:t>
      </w:r>
      <w:r w:rsidR="00725DAC">
        <w:rPr>
          <w:i/>
        </w:rPr>
        <w:t xml:space="preserve"> (XML or JSON </w:t>
      </w:r>
      <w:r w:rsidR="004E4651">
        <w:rPr>
          <w:i/>
        </w:rPr>
        <w:t>representation</w:t>
      </w:r>
      <w:r w:rsidR="00725DAC">
        <w:rPr>
          <w:i/>
        </w:rPr>
        <w:t>)</w:t>
      </w:r>
    </w:p>
    <w:p w14:paraId="71E82C60" w14:textId="77777777" w:rsidR="00015B90" w:rsidRPr="00015B90" w:rsidRDefault="00015B90" w:rsidP="00015B90">
      <w:pPr>
        <w:pStyle w:val="H3Body"/>
        <w:ind w:left="0" w:firstLine="450"/>
      </w:pPr>
    </w:p>
    <w:p w14:paraId="46B5BE50" w14:textId="48C1672B" w:rsidR="00015B90" w:rsidRDefault="0095049E" w:rsidP="00890CBA">
      <w:pPr>
        <w:pStyle w:val="Heading3"/>
      </w:pPr>
      <w:bookmarkStart w:id="31" w:name="_Toc367700298"/>
      <w:r>
        <w:t>xbrc/config/delete/{configId}</w:t>
      </w:r>
      <w:bookmarkEnd w:id="31"/>
    </w:p>
    <w:p w14:paraId="4552E8E4" w14:textId="19E7F220" w:rsidR="00015B90" w:rsidRPr="00015B90" w:rsidRDefault="00015B90" w:rsidP="00015B90">
      <w:pPr>
        <w:pStyle w:val="H3Body"/>
        <w:ind w:left="0" w:firstLine="450"/>
        <w:rPr>
          <w:i/>
        </w:rPr>
      </w:pPr>
      <w:r w:rsidRPr="00015B90">
        <w:rPr>
          <w:i/>
        </w:rPr>
        <w:t xml:space="preserve">Description: </w:t>
      </w:r>
      <w:r w:rsidR="00725DAC">
        <w:rPr>
          <w:i/>
        </w:rPr>
        <w:t>Delete an xBRC configuration</w:t>
      </w:r>
    </w:p>
    <w:p w14:paraId="18BD46E7" w14:textId="12C56069" w:rsidR="00015B90" w:rsidRPr="00015B90" w:rsidRDefault="00015B90" w:rsidP="00015B90">
      <w:pPr>
        <w:pStyle w:val="H3Body"/>
        <w:ind w:left="0" w:firstLine="450"/>
        <w:rPr>
          <w:i/>
        </w:rPr>
      </w:pPr>
      <w:r w:rsidRPr="00015B90">
        <w:rPr>
          <w:i/>
        </w:rPr>
        <w:t xml:space="preserve">Method: </w:t>
      </w:r>
      <w:r w:rsidR="0095049E">
        <w:rPr>
          <w:i/>
        </w:rPr>
        <w:t>DELETE</w:t>
      </w:r>
    </w:p>
    <w:p w14:paraId="3055B7C1" w14:textId="231E01A3" w:rsidR="00015B90" w:rsidRPr="00015B90" w:rsidRDefault="007B2D5E" w:rsidP="00015B90">
      <w:pPr>
        <w:pStyle w:val="H3Body"/>
        <w:ind w:left="0" w:firstLine="450"/>
        <w:rPr>
          <w:i/>
        </w:rPr>
      </w:pPr>
      <w:r>
        <w:rPr>
          <w:i/>
        </w:rPr>
        <w:t>Path: /</w:t>
      </w:r>
      <w:r>
        <w:t>xbrc/config/delete/{configId}</w:t>
      </w:r>
    </w:p>
    <w:p w14:paraId="6377248D" w14:textId="77777777" w:rsidR="00015B90" w:rsidRPr="00015B90" w:rsidRDefault="00015B90" w:rsidP="00015B90">
      <w:pPr>
        <w:pStyle w:val="H3Body"/>
        <w:ind w:left="0" w:firstLine="450"/>
        <w:rPr>
          <w:i/>
        </w:rPr>
      </w:pPr>
      <w:r w:rsidRPr="00015B90">
        <w:rPr>
          <w:i/>
        </w:rPr>
        <w:t>Parameters: None</w:t>
      </w:r>
    </w:p>
    <w:p w14:paraId="6CC23353" w14:textId="77777777" w:rsidR="00015B90" w:rsidRPr="00015B90" w:rsidRDefault="00015B90" w:rsidP="00015B90">
      <w:pPr>
        <w:pStyle w:val="H3Body"/>
        <w:ind w:left="0" w:firstLine="450"/>
        <w:rPr>
          <w:i/>
        </w:rPr>
      </w:pPr>
      <w:r w:rsidRPr="00015B90">
        <w:rPr>
          <w:i/>
        </w:rPr>
        <w:t>Payload object class: None</w:t>
      </w:r>
    </w:p>
    <w:p w14:paraId="7137EBE3" w14:textId="77777777" w:rsidR="00015B90" w:rsidRDefault="00015B90" w:rsidP="00015B90">
      <w:pPr>
        <w:pStyle w:val="H3Body"/>
        <w:ind w:left="0" w:firstLine="450"/>
        <w:rPr>
          <w:i/>
        </w:rPr>
      </w:pPr>
      <w:r w:rsidRPr="00015B90">
        <w:rPr>
          <w:i/>
        </w:rPr>
        <w:lastRenderedPageBreak/>
        <w:t>Return object class: None</w:t>
      </w:r>
    </w:p>
    <w:p w14:paraId="096163AC" w14:textId="77777777" w:rsidR="00015B90" w:rsidRPr="00015B90" w:rsidRDefault="00015B90" w:rsidP="00015B90">
      <w:pPr>
        <w:pStyle w:val="H3Body"/>
        <w:ind w:left="0" w:firstLine="450"/>
      </w:pPr>
    </w:p>
    <w:p w14:paraId="22193473" w14:textId="780346FE" w:rsidR="00015B90" w:rsidRDefault="0095049E" w:rsidP="00890CBA">
      <w:pPr>
        <w:pStyle w:val="Heading3"/>
      </w:pPr>
      <w:bookmarkStart w:id="32" w:name="_Toc367700299"/>
      <w:r>
        <w:t>xbrc/config/deploy/{configId}/{xbrcId}</w:t>
      </w:r>
      <w:bookmarkEnd w:id="32"/>
    </w:p>
    <w:p w14:paraId="3BFDF3FF" w14:textId="657FD5B3" w:rsidR="00015B90" w:rsidRPr="00015B90" w:rsidRDefault="00015B90" w:rsidP="00015B90">
      <w:pPr>
        <w:pStyle w:val="H3Body"/>
        <w:ind w:left="0" w:firstLine="450"/>
        <w:rPr>
          <w:i/>
        </w:rPr>
      </w:pPr>
      <w:r w:rsidRPr="00015B90">
        <w:rPr>
          <w:i/>
        </w:rPr>
        <w:t xml:space="preserve">Description: </w:t>
      </w:r>
      <w:r w:rsidR="00725DAC">
        <w:rPr>
          <w:i/>
        </w:rPr>
        <w:t>Deploy a stored xBRC configuration to an xBRC</w:t>
      </w:r>
    </w:p>
    <w:p w14:paraId="18865DC6" w14:textId="6C386EEF" w:rsidR="00015B90" w:rsidRPr="00015B90" w:rsidRDefault="00015B90" w:rsidP="00015B90">
      <w:pPr>
        <w:pStyle w:val="H3Body"/>
        <w:ind w:left="0" w:firstLine="450"/>
        <w:rPr>
          <w:i/>
        </w:rPr>
      </w:pPr>
      <w:r w:rsidRPr="00015B90">
        <w:rPr>
          <w:i/>
        </w:rPr>
        <w:t xml:space="preserve">Method: </w:t>
      </w:r>
      <w:r w:rsidR="0095049E">
        <w:rPr>
          <w:i/>
        </w:rPr>
        <w:t>PUT</w:t>
      </w:r>
    </w:p>
    <w:p w14:paraId="75C82A20" w14:textId="136AF9D7" w:rsidR="00015B90" w:rsidRPr="00015B90" w:rsidRDefault="007B2D5E" w:rsidP="00015B90">
      <w:pPr>
        <w:pStyle w:val="H3Body"/>
        <w:ind w:left="0" w:firstLine="450"/>
        <w:rPr>
          <w:i/>
        </w:rPr>
      </w:pPr>
      <w:r>
        <w:rPr>
          <w:i/>
        </w:rPr>
        <w:t>Path: /</w:t>
      </w:r>
      <w:r>
        <w:t>xbrc/config/deploy/{configId}/{xbrcId}</w:t>
      </w:r>
    </w:p>
    <w:p w14:paraId="1B050C7B" w14:textId="77777777" w:rsidR="00015B90" w:rsidRPr="00015B90" w:rsidRDefault="00015B90" w:rsidP="00015B90">
      <w:pPr>
        <w:pStyle w:val="H3Body"/>
        <w:ind w:left="0" w:firstLine="450"/>
        <w:rPr>
          <w:i/>
        </w:rPr>
      </w:pPr>
      <w:r w:rsidRPr="00015B90">
        <w:rPr>
          <w:i/>
        </w:rPr>
        <w:t>Parameters: None</w:t>
      </w:r>
    </w:p>
    <w:p w14:paraId="2BBC9218" w14:textId="77777777" w:rsidR="00015B90" w:rsidRPr="00015B90" w:rsidRDefault="00015B90" w:rsidP="00015B90">
      <w:pPr>
        <w:pStyle w:val="H3Body"/>
        <w:ind w:left="0" w:firstLine="450"/>
        <w:rPr>
          <w:i/>
        </w:rPr>
      </w:pPr>
      <w:r w:rsidRPr="00015B90">
        <w:rPr>
          <w:i/>
        </w:rPr>
        <w:t>Payload object class: None</w:t>
      </w:r>
    </w:p>
    <w:p w14:paraId="7C3D5A2A" w14:textId="77777777" w:rsidR="00015B90" w:rsidRDefault="00015B90" w:rsidP="00015B90">
      <w:pPr>
        <w:pStyle w:val="H3Body"/>
        <w:ind w:left="0" w:firstLine="450"/>
        <w:rPr>
          <w:i/>
        </w:rPr>
      </w:pPr>
      <w:r w:rsidRPr="00015B90">
        <w:rPr>
          <w:i/>
        </w:rPr>
        <w:t>Return object class: None</w:t>
      </w:r>
    </w:p>
    <w:p w14:paraId="58B8E6FB" w14:textId="77777777" w:rsidR="00015B90" w:rsidRPr="00015B90" w:rsidRDefault="00015B90" w:rsidP="00015B90">
      <w:pPr>
        <w:pStyle w:val="H3Body"/>
        <w:ind w:left="0" w:firstLine="450"/>
      </w:pPr>
    </w:p>
    <w:p w14:paraId="10CBC51B" w14:textId="5B215C9A" w:rsidR="00015B90" w:rsidRDefault="0095049E" w:rsidP="00890CBA">
      <w:pPr>
        <w:pStyle w:val="Heading3"/>
      </w:pPr>
      <w:bookmarkStart w:id="33" w:name="_Toc367700300"/>
      <w:r>
        <w:t>xbrc/config/update/{xbrcId}</w:t>
      </w:r>
      <w:bookmarkEnd w:id="33"/>
    </w:p>
    <w:p w14:paraId="74555155" w14:textId="614E7BFD" w:rsidR="00015B90" w:rsidRPr="00015B90" w:rsidRDefault="00015B90" w:rsidP="00015B90">
      <w:pPr>
        <w:pStyle w:val="H3Body"/>
        <w:ind w:left="0" w:firstLine="450"/>
        <w:rPr>
          <w:i/>
        </w:rPr>
      </w:pPr>
      <w:r w:rsidRPr="00015B90">
        <w:rPr>
          <w:i/>
        </w:rPr>
        <w:t xml:space="preserve">Description: </w:t>
      </w:r>
      <w:r w:rsidR="00725DAC">
        <w:rPr>
          <w:i/>
        </w:rPr>
        <w:t>Update a xBRC configuration</w:t>
      </w:r>
    </w:p>
    <w:p w14:paraId="081E1062" w14:textId="22B65553" w:rsidR="00015B90" w:rsidRPr="00015B90" w:rsidRDefault="00015B90" w:rsidP="00015B90">
      <w:pPr>
        <w:pStyle w:val="H3Body"/>
        <w:ind w:left="0" w:firstLine="450"/>
        <w:rPr>
          <w:i/>
        </w:rPr>
      </w:pPr>
      <w:r w:rsidRPr="00015B90">
        <w:rPr>
          <w:i/>
        </w:rPr>
        <w:t xml:space="preserve">Method: </w:t>
      </w:r>
      <w:r w:rsidR="0095049E">
        <w:rPr>
          <w:i/>
        </w:rPr>
        <w:t>POST</w:t>
      </w:r>
    </w:p>
    <w:p w14:paraId="046745AA" w14:textId="4582E978" w:rsidR="00015B90" w:rsidRPr="00015B90" w:rsidRDefault="007B2D5E" w:rsidP="00015B90">
      <w:pPr>
        <w:pStyle w:val="H3Body"/>
        <w:ind w:left="0" w:firstLine="450"/>
        <w:rPr>
          <w:i/>
        </w:rPr>
      </w:pPr>
      <w:r>
        <w:rPr>
          <w:i/>
        </w:rPr>
        <w:t>Path: /</w:t>
      </w:r>
      <w:r>
        <w:t>xbrc/config/update/{xbrcId}</w:t>
      </w:r>
    </w:p>
    <w:p w14:paraId="08E837DE" w14:textId="77777777" w:rsidR="00015B90" w:rsidRPr="00015B90" w:rsidRDefault="00015B90" w:rsidP="00015B90">
      <w:pPr>
        <w:pStyle w:val="H3Body"/>
        <w:ind w:left="0" w:firstLine="450"/>
        <w:rPr>
          <w:i/>
        </w:rPr>
      </w:pPr>
      <w:r w:rsidRPr="00015B90">
        <w:rPr>
          <w:i/>
        </w:rPr>
        <w:t>Parameters: None</w:t>
      </w:r>
    </w:p>
    <w:p w14:paraId="4FB40076" w14:textId="7838ABC9" w:rsidR="00015B90" w:rsidRPr="00015B90" w:rsidRDefault="00015B90" w:rsidP="00015B90">
      <w:pPr>
        <w:pStyle w:val="H3Body"/>
        <w:ind w:left="0" w:firstLine="450"/>
        <w:rPr>
          <w:i/>
        </w:rPr>
      </w:pPr>
      <w:r w:rsidRPr="00015B90">
        <w:rPr>
          <w:i/>
        </w:rPr>
        <w:t xml:space="preserve">Payload object class: </w:t>
      </w:r>
      <w:r w:rsidR="002D1FBD" w:rsidRPr="002D1FBD">
        <w:rPr>
          <w:i/>
        </w:rPr>
        <w:t>XbrcConfig</w:t>
      </w:r>
      <w:r w:rsidR="002D1FBD">
        <w:rPr>
          <w:i/>
        </w:rPr>
        <w:t xml:space="preserve"> (XML or JSON </w:t>
      </w:r>
      <w:r w:rsidR="004E4651">
        <w:rPr>
          <w:i/>
        </w:rPr>
        <w:t>representation</w:t>
      </w:r>
      <w:r w:rsidR="002D1FBD">
        <w:rPr>
          <w:i/>
        </w:rPr>
        <w:t>)</w:t>
      </w:r>
    </w:p>
    <w:p w14:paraId="47828D47" w14:textId="77777777" w:rsidR="00015B90" w:rsidRDefault="00015B90" w:rsidP="00015B90">
      <w:pPr>
        <w:pStyle w:val="H3Body"/>
        <w:ind w:left="0" w:firstLine="450"/>
        <w:rPr>
          <w:i/>
        </w:rPr>
      </w:pPr>
      <w:r w:rsidRPr="00015B90">
        <w:rPr>
          <w:i/>
        </w:rPr>
        <w:t>Return object class: None</w:t>
      </w:r>
    </w:p>
    <w:p w14:paraId="7672B189" w14:textId="77777777" w:rsidR="00015B90" w:rsidRPr="00015B90" w:rsidRDefault="00015B90" w:rsidP="00015B90">
      <w:pPr>
        <w:pStyle w:val="H3Body"/>
        <w:ind w:left="0" w:firstLine="450"/>
      </w:pPr>
    </w:p>
    <w:p w14:paraId="1BB41E25" w14:textId="488B9D06" w:rsidR="00015B90" w:rsidRDefault="0095049E" w:rsidP="00890CBA">
      <w:pPr>
        <w:pStyle w:val="Heading3"/>
      </w:pPr>
      <w:bookmarkStart w:id="34" w:name="_Toc367700301"/>
      <w:r>
        <w:t>xbrc/schedule/override/{xbrcId}/{hours}</w:t>
      </w:r>
      <w:bookmarkEnd w:id="34"/>
    </w:p>
    <w:p w14:paraId="67F52BA9" w14:textId="23ACAC0E" w:rsidR="00015B90" w:rsidRPr="00015B90" w:rsidRDefault="00015B90" w:rsidP="00015B90">
      <w:pPr>
        <w:pStyle w:val="H3Body"/>
        <w:ind w:left="0" w:firstLine="450"/>
        <w:rPr>
          <w:i/>
        </w:rPr>
      </w:pPr>
      <w:r w:rsidRPr="00015B90">
        <w:rPr>
          <w:i/>
        </w:rPr>
        <w:t xml:space="preserve">Description: </w:t>
      </w:r>
      <w:r w:rsidR="002D1FBD">
        <w:rPr>
          <w:i/>
        </w:rPr>
        <w:t>Override xBRC schedule</w:t>
      </w:r>
    </w:p>
    <w:p w14:paraId="4398D167" w14:textId="27FC14FF" w:rsidR="00015B90" w:rsidRPr="00015B90" w:rsidRDefault="00015B90" w:rsidP="00015B90">
      <w:pPr>
        <w:pStyle w:val="H3Body"/>
        <w:ind w:left="0" w:firstLine="450"/>
        <w:rPr>
          <w:i/>
        </w:rPr>
      </w:pPr>
      <w:r w:rsidRPr="00015B90">
        <w:rPr>
          <w:i/>
        </w:rPr>
        <w:t xml:space="preserve">Method: </w:t>
      </w:r>
      <w:r w:rsidR="0095049E">
        <w:rPr>
          <w:i/>
        </w:rPr>
        <w:t>PUT</w:t>
      </w:r>
    </w:p>
    <w:p w14:paraId="58A6428B" w14:textId="6C710A2C" w:rsidR="00015B90" w:rsidRPr="00015B90" w:rsidRDefault="007B2D5E" w:rsidP="00015B90">
      <w:pPr>
        <w:pStyle w:val="H3Body"/>
        <w:ind w:left="0" w:firstLine="450"/>
        <w:rPr>
          <w:i/>
        </w:rPr>
      </w:pPr>
      <w:r>
        <w:rPr>
          <w:i/>
        </w:rPr>
        <w:t>Path: /</w:t>
      </w:r>
      <w:r>
        <w:t>xbrc/schedule/override/{xbrcId}/{hours}</w:t>
      </w:r>
    </w:p>
    <w:p w14:paraId="7D53BE6F" w14:textId="77777777" w:rsidR="00015B90" w:rsidRPr="00015B90" w:rsidRDefault="00015B90" w:rsidP="00015B90">
      <w:pPr>
        <w:pStyle w:val="H3Body"/>
        <w:ind w:left="0" w:firstLine="450"/>
        <w:rPr>
          <w:i/>
        </w:rPr>
      </w:pPr>
      <w:r w:rsidRPr="00015B90">
        <w:rPr>
          <w:i/>
        </w:rPr>
        <w:t>Parameters: None</w:t>
      </w:r>
    </w:p>
    <w:p w14:paraId="10BDB6C4" w14:textId="77777777" w:rsidR="00015B90" w:rsidRPr="00015B90" w:rsidRDefault="00015B90" w:rsidP="00015B90">
      <w:pPr>
        <w:pStyle w:val="H3Body"/>
        <w:ind w:left="0" w:firstLine="450"/>
        <w:rPr>
          <w:i/>
        </w:rPr>
      </w:pPr>
      <w:r w:rsidRPr="00015B90">
        <w:rPr>
          <w:i/>
        </w:rPr>
        <w:t>Payload object class: None</w:t>
      </w:r>
    </w:p>
    <w:p w14:paraId="59193C37" w14:textId="77777777" w:rsidR="00015B90" w:rsidRDefault="00015B90" w:rsidP="00015B90">
      <w:pPr>
        <w:pStyle w:val="H3Body"/>
        <w:ind w:left="0" w:firstLine="450"/>
        <w:rPr>
          <w:i/>
        </w:rPr>
      </w:pPr>
      <w:r w:rsidRPr="00015B90">
        <w:rPr>
          <w:i/>
        </w:rPr>
        <w:t>Return object class: None</w:t>
      </w:r>
    </w:p>
    <w:p w14:paraId="382800F8" w14:textId="77777777" w:rsidR="00015B90" w:rsidRPr="00015B90" w:rsidRDefault="00015B90" w:rsidP="00015B90">
      <w:pPr>
        <w:pStyle w:val="H3Body"/>
        <w:ind w:left="0" w:firstLine="450"/>
      </w:pPr>
    </w:p>
    <w:p w14:paraId="52E2A67F" w14:textId="0C6CDC62" w:rsidR="00015B90" w:rsidRDefault="0095049E" w:rsidP="00890CBA">
      <w:pPr>
        <w:pStyle w:val="Heading3"/>
      </w:pPr>
      <w:bookmarkStart w:id="35" w:name="_Toc367700302"/>
      <w:r>
        <w:t>status/info</w:t>
      </w:r>
      <w:bookmarkEnd w:id="35"/>
    </w:p>
    <w:p w14:paraId="5C1A3525" w14:textId="4CEFC652" w:rsidR="00015B90" w:rsidRPr="00015B90" w:rsidRDefault="00015B90" w:rsidP="00015B90">
      <w:pPr>
        <w:pStyle w:val="H3Body"/>
        <w:ind w:left="0" w:firstLine="450"/>
        <w:rPr>
          <w:i/>
        </w:rPr>
      </w:pPr>
      <w:r w:rsidRPr="00015B90">
        <w:rPr>
          <w:i/>
        </w:rPr>
        <w:t xml:space="preserve">Description: </w:t>
      </w:r>
      <w:r w:rsidR="006B6138">
        <w:rPr>
          <w:i/>
        </w:rPr>
        <w:t>Get xBRMS status</w:t>
      </w:r>
    </w:p>
    <w:p w14:paraId="7475B291" w14:textId="77777777" w:rsidR="00015B90" w:rsidRPr="00015B90" w:rsidRDefault="00015B90" w:rsidP="00015B90">
      <w:pPr>
        <w:pStyle w:val="H3Body"/>
        <w:ind w:left="0" w:firstLine="450"/>
        <w:rPr>
          <w:i/>
        </w:rPr>
      </w:pPr>
      <w:r w:rsidRPr="00015B90">
        <w:rPr>
          <w:i/>
        </w:rPr>
        <w:t>Method: GET</w:t>
      </w:r>
    </w:p>
    <w:p w14:paraId="6250549E" w14:textId="4EAF2AD6" w:rsidR="00015B90" w:rsidRPr="00015B90" w:rsidRDefault="007B2D5E" w:rsidP="00015B90">
      <w:pPr>
        <w:pStyle w:val="H3Body"/>
        <w:ind w:left="0" w:firstLine="450"/>
        <w:rPr>
          <w:i/>
        </w:rPr>
      </w:pPr>
      <w:r>
        <w:rPr>
          <w:i/>
        </w:rPr>
        <w:t>Path: /</w:t>
      </w:r>
      <w:r>
        <w:t>status/info</w:t>
      </w:r>
    </w:p>
    <w:p w14:paraId="3ECB19A0" w14:textId="77777777" w:rsidR="00015B90" w:rsidRPr="00015B90" w:rsidRDefault="00015B90" w:rsidP="00015B90">
      <w:pPr>
        <w:pStyle w:val="H3Body"/>
        <w:ind w:left="0" w:firstLine="450"/>
        <w:rPr>
          <w:i/>
        </w:rPr>
      </w:pPr>
      <w:r w:rsidRPr="00015B90">
        <w:rPr>
          <w:i/>
        </w:rPr>
        <w:lastRenderedPageBreak/>
        <w:t>Parameters: None</w:t>
      </w:r>
    </w:p>
    <w:p w14:paraId="10A2DC01" w14:textId="77777777" w:rsidR="00015B90" w:rsidRPr="00015B90" w:rsidRDefault="00015B90" w:rsidP="00015B90">
      <w:pPr>
        <w:pStyle w:val="H3Body"/>
        <w:ind w:left="0" w:firstLine="450"/>
        <w:rPr>
          <w:i/>
        </w:rPr>
      </w:pPr>
      <w:r w:rsidRPr="00015B90">
        <w:rPr>
          <w:i/>
        </w:rPr>
        <w:t>Payload object class: None</w:t>
      </w:r>
    </w:p>
    <w:p w14:paraId="52DED3C6" w14:textId="2EE6302A" w:rsidR="00015B90" w:rsidRDefault="00015B90" w:rsidP="00015B90">
      <w:pPr>
        <w:pStyle w:val="H3Body"/>
        <w:ind w:left="0" w:firstLine="450"/>
        <w:rPr>
          <w:i/>
        </w:rPr>
      </w:pPr>
      <w:r w:rsidRPr="00015B90">
        <w:rPr>
          <w:i/>
        </w:rPr>
        <w:t xml:space="preserve">Return object class: </w:t>
      </w:r>
      <w:r w:rsidR="006B6138" w:rsidRPr="006B6138">
        <w:rPr>
          <w:i/>
        </w:rPr>
        <w:t>XbrmsStatusDto</w:t>
      </w:r>
      <w:r w:rsidR="006B6138">
        <w:rPr>
          <w:i/>
        </w:rPr>
        <w:t xml:space="preserve"> (XML or JSON </w:t>
      </w:r>
      <w:r w:rsidR="004E4651">
        <w:rPr>
          <w:i/>
        </w:rPr>
        <w:t>representation</w:t>
      </w:r>
      <w:r w:rsidR="006B6138">
        <w:rPr>
          <w:i/>
        </w:rPr>
        <w:t>)</w:t>
      </w:r>
    </w:p>
    <w:p w14:paraId="496F42B9" w14:textId="77777777" w:rsidR="00015B90" w:rsidRPr="00015B90" w:rsidRDefault="00015B90" w:rsidP="00015B90">
      <w:pPr>
        <w:pStyle w:val="H3Body"/>
        <w:ind w:left="0" w:firstLine="450"/>
      </w:pPr>
    </w:p>
    <w:p w14:paraId="52A3ECEF" w14:textId="0F4461CD" w:rsidR="00015B90" w:rsidRDefault="0095049E" w:rsidP="00890CBA">
      <w:pPr>
        <w:pStyle w:val="Heading3"/>
      </w:pPr>
      <w:bookmarkStart w:id="36" w:name="_Toc367700303"/>
      <w:r>
        <w:t>status/problems</w:t>
      </w:r>
      <w:bookmarkEnd w:id="36"/>
    </w:p>
    <w:p w14:paraId="75C55F18" w14:textId="1FD908EF" w:rsidR="00015B90" w:rsidRPr="00015B90" w:rsidRDefault="00015B90" w:rsidP="00015B90">
      <w:pPr>
        <w:pStyle w:val="H3Body"/>
        <w:ind w:left="0" w:firstLine="450"/>
        <w:rPr>
          <w:i/>
        </w:rPr>
      </w:pPr>
      <w:r w:rsidRPr="00015B90">
        <w:rPr>
          <w:i/>
        </w:rPr>
        <w:t xml:space="preserve">Description: </w:t>
      </w:r>
      <w:r w:rsidR="006B6138">
        <w:rPr>
          <w:i/>
        </w:rPr>
        <w:t>Get description of problems encountered by xBRMS background processes</w:t>
      </w:r>
    </w:p>
    <w:p w14:paraId="2FDE067E" w14:textId="77777777" w:rsidR="00015B90" w:rsidRPr="00015B90" w:rsidRDefault="00015B90" w:rsidP="00015B90">
      <w:pPr>
        <w:pStyle w:val="H3Body"/>
        <w:ind w:left="0" w:firstLine="450"/>
        <w:rPr>
          <w:i/>
        </w:rPr>
      </w:pPr>
      <w:r w:rsidRPr="00015B90">
        <w:rPr>
          <w:i/>
        </w:rPr>
        <w:t>Method: GET</w:t>
      </w:r>
    </w:p>
    <w:p w14:paraId="73ABE377" w14:textId="395F7AB4" w:rsidR="00015B90" w:rsidRPr="00015B90" w:rsidRDefault="007B2D5E" w:rsidP="00015B90">
      <w:pPr>
        <w:pStyle w:val="H3Body"/>
        <w:ind w:left="0" w:firstLine="450"/>
        <w:rPr>
          <w:i/>
        </w:rPr>
      </w:pPr>
      <w:r>
        <w:rPr>
          <w:i/>
        </w:rPr>
        <w:t xml:space="preserve">Path: </w:t>
      </w:r>
      <w:r>
        <w:t>/status/problems</w:t>
      </w:r>
    </w:p>
    <w:p w14:paraId="24424850" w14:textId="77777777" w:rsidR="00015B90" w:rsidRPr="00015B90" w:rsidRDefault="00015B90" w:rsidP="00015B90">
      <w:pPr>
        <w:pStyle w:val="H3Body"/>
        <w:ind w:left="0" w:firstLine="450"/>
        <w:rPr>
          <w:i/>
        </w:rPr>
      </w:pPr>
      <w:r w:rsidRPr="00015B90">
        <w:rPr>
          <w:i/>
        </w:rPr>
        <w:t>Parameters: None</w:t>
      </w:r>
    </w:p>
    <w:p w14:paraId="1DDCF71D" w14:textId="77777777" w:rsidR="00015B90" w:rsidRPr="00015B90" w:rsidRDefault="00015B90" w:rsidP="00015B90">
      <w:pPr>
        <w:pStyle w:val="H3Body"/>
        <w:ind w:left="0" w:firstLine="450"/>
        <w:rPr>
          <w:i/>
        </w:rPr>
      </w:pPr>
      <w:r w:rsidRPr="00015B90">
        <w:rPr>
          <w:i/>
        </w:rPr>
        <w:t>Payload object class: None</w:t>
      </w:r>
    </w:p>
    <w:p w14:paraId="4100C30A" w14:textId="5A222F1C" w:rsidR="00015B90" w:rsidRDefault="00015B90" w:rsidP="006B6138">
      <w:pPr>
        <w:pStyle w:val="H3Body"/>
        <w:ind w:left="0" w:firstLine="450"/>
        <w:rPr>
          <w:i/>
        </w:rPr>
      </w:pPr>
      <w:r w:rsidRPr="00015B90">
        <w:rPr>
          <w:i/>
        </w:rPr>
        <w:t xml:space="preserve">Return object class: </w:t>
      </w:r>
      <w:r w:rsidR="006B6138" w:rsidRPr="006B6138">
        <w:rPr>
          <w:i/>
        </w:rPr>
        <w:t>ProblemsReportDto</w:t>
      </w:r>
      <w:r w:rsidR="006B6138">
        <w:rPr>
          <w:i/>
        </w:rPr>
        <w:t xml:space="preserve"> (XML or JSON </w:t>
      </w:r>
      <w:r w:rsidR="004E4651">
        <w:rPr>
          <w:i/>
        </w:rPr>
        <w:t>representation</w:t>
      </w:r>
      <w:r w:rsidR="006B6138">
        <w:rPr>
          <w:i/>
        </w:rPr>
        <w:t>)</w:t>
      </w:r>
    </w:p>
    <w:p w14:paraId="5547369D" w14:textId="77777777" w:rsidR="00015B90" w:rsidRPr="00015B90" w:rsidRDefault="00015B90" w:rsidP="00015B90">
      <w:pPr>
        <w:pStyle w:val="H3Body"/>
        <w:ind w:left="0" w:firstLine="450"/>
      </w:pPr>
    </w:p>
    <w:p w14:paraId="34A156E1" w14:textId="4FC66724" w:rsidR="00015B90" w:rsidRDefault="0095049E" w:rsidP="00890CBA">
      <w:pPr>
        <w:pStyle w:val="Heading3"/>
      </w:pPr>
      <w:bookmarkStart w:id="37" w:name="_Toc367700304"/>
      <w:r>
        <w:t>status/problems/clear</w:t>
      </w:r>
      <w:bookmarkEnd w:id="37"/>
    </w:p>
    <w:p w14:paraId="2C8EB2A8" w14:textId="6C111A62" w:rsidR="00015B90" w:rsidRPr="00015B90" w:rsidRDefault="00015B90" w:rsidP="00015B90">
      <w:pPr>
        <w:pStyle w:val="H3Body"/>
        <w:ind w:left="0" w:firstLine="450"/>
        <w:rPr>
          <w:i/>
        </w:rPr>
      </w:pPr>
      <w:r w:rsidRPr="00015B90">
        <w:rPr>
          <w:i/>
        </w:rPr>
        <w:t xml:space="preserve">Description: </w:t>
      </w:r>
      <w:r w:rsidR="006B6138">
        <w:rPr>
          <w:i/>
        </w:rPr>
        <w:t>Clear problems status in xBRMS</w:t>
      </w:r>
    </w:p>
    <w:p w14:paraId="7968A45B" w14:textId="1E3AB280" w:rsidR="00015B90" w:rsidRPr="00015B90" w:rsidRDefault="00015B90" w:rsidP="00015B90">
      <w:pPr>
        <w:pStyle w:val="H3Body"/>
        <w:ind w:left="0" w:firstLine="450"/>
        <w:rPr>
          <w:i/>
        </w:rPr>
      </w:pPr>
      <w:r w:rsidRPr="00015B90">
        <w:rPr>
          <w:i/>
        </w:rPr>
        <w:t xml:space="preserve">Method: </w:t>
      </w:r>
      <w:r w:rsidR="0095049E">
        <w:rPr>
          <w:i/>
        </w:rPr>
        <w:t>PUT</w:t>
      </w:r>
    </w:p>
    <w:p w14:paraId="3E762248" w14:textId="0D3BD6A6" w:rsidR="00015B90" w:rsidRPr="00015B90" w:rsidRDefault="007B2D5E" w:rsidP="00015B90">
      <w:pPr>
        <w:pStyle w:val="H3Body"/>
        <w:ind w:left="0" w:firstLine="450"/>
        <w:rPr>
          <w:i/>
        </w:rPr>
      </w:pPr>
      <w:r>
        <w:rPr>
          <w:i/>
        </w:rPr>
        <w:t>Path: /</w:t>
      </w:r>
      <w:r>
        <w:t>status/problems/clear</w:t>
      </w:r>
    </w:p>
    <w:p w14:paraId="550DFB4C" w14:textId="77777777" w:rsidR="00015B90" w:rsidRPr="00015B90" w:rsidRDefault="00015B90" w:rsidP="00015B90">
      <w:pPr>
        <w:pStyle w:val="H3Body"/>
        <w:ind w:left="0" w:firstLine="450"/>
        <w:rPr>
          <w:i/>
        </w:rPr>
      </w:pPr>
      <w:r w:rsidRPr="00015B90">
        <w:rPr>
          <w:i/>
        </w:rPr>
        <w:t>Parameters: None</w:t>
      </w:r>
    </w:p>
    <w:p w14:paraId="146E75F8" w14:textId="77777777" w:rsidR="00015B90" w:rsidRPr="00015B90" w:rsidRDefault="00015B90" w:rsidP="00015B90">
      <w:pPr>
        <w:pStyle w:val="H3Body"/>
        <w:ind w:left="0" w:firstLine="450"/>
        <w:rPr>
          <w:i/>
        </w:rPr>
      </w:pPr>
      <w:r w:rsidRPr="00015B90">
        <w:rPr>
          <w:i/>
        </w:rPr>
        <w:t>Payload object class: None</w:t>
      </w:r>
    </w:p>
    <w:p w14:paraId="6CB05906" w14:textId="77777777" w:rsidR="00015B90" w:rsidRDefault="00015B90" w:rsidP="00015B90">
      <w:pPr>
        <w:pStyle w:val="H3Body"/>
        <w:ind w:left="0" w:firstLine="450"/>
        <w:rPr>
          <w:i/>
        </w:rPr>
      </w:pPr>
      <w:r w:rsidRPr="00015B90">
        <w:rPr>
          <w:i/>
        </w:rPr>
        <w:t>Return object class: None</w:t>
      </w:r>
    </w:p>
    <w:p w14:paraId="44542248" w14:textId="77777777" w:rsidR="00015B90" w:rsidRPr="00015B90" w:rsidRDefault="00015B90" w:rsidP="00015B90">
      <w:pPr>
        <w:pStyle w:val="H3Body"/>
        <w:ind w:left="0" w:firstLine="450"/>
      </w:pPr>
    </w:p>
    <w:p w14:paraId="7B937F81" w14:textId="4BDCBEF7" w:rsidR="00015B90" w:rsidRDefault="0095049E" w:rsidP="00890CBA">
      <w:pPr>
        <w:pStyle w:val="Heading3"/>
      </w:pPr>
      <w:bookmarkStart w:id="38" w:name="_Toc367700305"/>
      <w:r>
        <w:t>readers/</w:t>
      </w:r>
      <w:r w:rsidRPr="00C00C83">
        <w:t>xbrc/{xbrcId}/location/{locationId}</w:t>
      </w:r>
      <w:bookmarkEnd w:id="38"/>
    </w:p>
    <w:p w14:paraId="648F5F1D" w14:textId="174BB6CC" w:rsidR="00015B90" w:rsidRPr="00015B90" w:rsidRDefault="00015B90" w:rsidP="00015B90">
      <w:pPr>
        <w:pStyle w:val="H3Body"/>
        <w:ind w:left="0" w:firstLine="450"/>
        <w:rPr>
          <w:i/>
        </w:rPr>
      </w:pPr>
      <w:r w:rsidRPr="00015B90">
        <w:rPr>
          <w:i/>
        </w:rPr>
        <w:t xml:space="preserve">Description: </w:t>
      </w:r>
      <w:r w:rsidR="006B6138">
        <w:rPr>
          <w:i/>
        </w:rPr>
        <w:t>Get readers at a specified location</w:t>
      </w:r>
    </w:p>
    <w:p w14:paraId="6B40C110" w14:textId="77777777" w:rsidR="00015B90" w:rsidRPr="00015B90" w:rsidRDefault="00015B90" w:rsidP="00015B90">
      <w:pPr>
        <w:pStyle w:val="H3Body"/>
        <w:ind w:left="0" w:firstLine="450"/>
        <w:rPr>
          <w:i/>
        </w:rPr>
      </w:pPr>
      <w:r w:rsidRPr="00015B90">
        <w:rPr>
          <w:i/>
        </w:rPr>
        <w:t>Method: GET</w:t>
      </w:r>
    </w:p>
    <w:p w14:paraId="2E3B6160" w14:textId="297D5F11" w:rsidR="00015B90" w:rsidRPr="00015B90" w:rsidRDefault="007B2D5E" w:rsidP="00015B90">
      <w:pPr>
        <w:pStyle w:val="H3Body"/>
        <w:ind w:left="0" w:firstLine="450"/>
        <w:rPr>
          <w:i/>
        </w:rPr>
      </w:pPr>
      <w:r>
        <w:rPr>
          <w:i/>
        </w:rPr>
        <w:t>Path: /</w:t>
      </w:r>
      <w:r>
        <w:t>readers/</w:t>
      </w:r>
      <w:r w:rsidRPr="00C00C83">
        <w:t>xbrc/{xbrcId}/location/{locationId}</w:t>
      </w:r>
    </w:p>
    <w:p w14:paraId="37135C58" w14:textId="77777777" w:rsidR="00015B90" w:rsidRPr="00015B90" w:rsidRDefault="00015B90" w:rsidP="00015B90">
      <w:pPr>
        <w:pStyle w:val="H3Body"/>
        <w:ind w:left="0" w:firstLine="450"/>
        <w:rPr>
          <w:i/>
        </w:rPr>
      </w:pPr>
      <w:r w:rsidRPr="00015B90">
        <w:rPr>
          <w:i/>
        </w:rPr>
        <w:t>Parameters: None</w:t>
      </w:r>
    </w:p>
    <w:p w14:paraId="7CCA65D8" w14:textId="77777777" w:rsidR="00015B90" w:rsidRPr="00015B90" w:rsidRDefault="00015B90" w:rsidP="00015B90">
      <w:pPr>
        <w:pStyle w:val="H3Body"/>
        <w:ind w:left="0" w:firstLine="450"/>
        <w:rPr>
          <w:i/>
        </w:rPr>
      </w:pPr>
      <w:r w:rsidRPr="00015B90">
        <w:rPr>
          <w:i/>
        </w:rPr>
        <w:t>Payload object class: None</w:t>
      </w:r>
    </w:p>
    <w:p w14:paraId="7BB2136A" w14:textId="0CB58F10" w:rsidR="00015B90" w:rsidRDefault="00015B90" w:rsidP="00015B90">
      <w:pPr>
        <w:pStyle w:val="H3Body"/>
        <w:ind w:left="0" w:firstLine="450"/>
        <w:rPr>
          <w:i/>
        </w:rPr>
      </w:pPr>
      <w:r w:rsidRPr="00015B90">
        <w:rPr>
          <w:i/>
        </w:rPr>
        <w:t xml:space="preserve">Return object class: </w:t>
      </w:r>
      <w:r w:rsidR="006B6138" w:rsidRPr="006B6138">
        <w:rPr>
          <w:i/>
        </w:rPr>
        <w:t>ReaderInfoListDto</w:t>
      </w:r>
      <w:r w:rsidR="006B6138">
        <w:rPr>
          <w:i/>
        </w:rPr>
        <w:t xml:space="preserve"> (XML or JSON </w:t>
      </w:r>
      <w:r w:rsidR="004E4651">
        <w:rPr>
          <w:i/>
        </w:rPr>
        <w:t>representation</w:t>
      </w:r>
      <w:r w:rsidR="006B6138">
        <w:rPr>
          <w:i/>
        </w:rPr>
        <w:t>)</w:t>
      </w:r>
    </w:p>
    <w:p w14:paraId="799FC4C3" w14:textId="77777777" w:rsidR="00015B90" w:rsidRPr="00015B90" w:rsidRDefault="00015B90" w:rsidP="00015B90">
      <w:pPr>
        <w:pStyle w:val="H3Body"/>
        <w:ind w:left="0" w:firstLine="450"/>
      </w:pPr>
    </w:p>
    <w:p w14:paraId="3F7AA8B9" w14:textId="612A5A20" w:rsidR="00015B90" w:rsidRDefault="0095049E" w:rsidP="00890CBA">
      <w:pPr>
        <w:pStyle w:val="Heading3"/>
      </w:pPr>
      <w:bookmarkStart w:id="39" w:name="_Toc367700306"/>
      <w:r>
        <w:t>readers/unassigned</w:t>
      </w:r>
      <w:bookmarkEnd w:id="39"/>
    </w:p>
    <w:p w14:paraId="5FA7A96E" w14:textId="4D1E40B9" w:rsidR="00015B90" w:rsidRPr="00015B90" w:rsidRDefault="00015B90" w:rsidP="00015B90">
      <w:pPr>
        <w:pStyle w:val="H3Body"/>
        <w:ind w:left="0" w:firstLine="450"/>
        <w:rPr>
          <w:i/>
        </w:rPr>
      </w:pPr>
      <w:r w:rsidRPr="00015B90">
        <w:rPr>
          <w:i/>
        </w:rPr>
        <w:t xml:space="preserve">Description: </w:t>
      </w:r>
      <w:r w:rsidR="006B6138">
        <w:rPr>
          <w:i/>
        </w:rPr>
        <w:t>Get unassigned readers</w:t>
      </w:r>
    </w:p>
    <w:p w14:paraId="3E1BD433" w14:textId="77777777" w:rsidR="00015B90" w:rsidRPr="00015B90" w:rsidRDefault="00015B90" w:rsidP="00015B90">
      <w:pPr>
        <w:pStyle w:val="H3Body"/>
        <w:ind w:left="0" w:firstLine="450"/>
        <w:rPr>
          <w:i/>
        </w:rPr>
      </w:pPr>
      <w:r w:rsidRPr="00015B90">
        <w:rPr>
          <w:i/>
        </w:rPr>
        <w:lastRenderedPageBreak/>
        <w:t>Method: GET</w:t>
      </w:r>
    </w:p>
    <w:p w14:paraId="4CA8904D" w14:textId="3C2C0235" w:rsidR="00015B90" w:rsidRPr="00015B90" w:rsidRDefault="007B2D5E" w:rsidP="00015B90">
      <w:pPr>
        <w:pStyle w:val="H3Body"/>
        <w:ind w:left="0" w:firstLine="450"/>
        <w:rPr>
          <w:i/>
        </w:rPr>
      </w:pPr>
      <w:r>
        <w:rPr>
          <w:i/>
        </w:rPr>
        <w:t>Path: /</w:t>
      </w:r>
      <w:r>
        <w:t>readers/unassigned</w:t>
      </w:r>
    </w:p>
    <w:p w14:paraId="79B4C9C3" w14:textId="77777777" w:rsidR="00015B90" w:rsidRPr="00015B90" w:rsidRDefault="00015B90" w:rsidP="00015B90">
      <w:pPr>
        <w:pStyle w:val="H3Body"/>
        <w:ind w:left="0" w:firstLine="450"/>
        <w:rPr>
          <w:i/>
        </w:rPr>
      </w:pPr>
      <w:r w:rsidRPr="00015B90">
        <w:rPr>
          <w:i/>
        </w:rPr>
        <w:t>Parameters: None</w:t>
      </w:r>
    </w:p>
    <w:p w14:paraId="27AD3E58" w14:textId="77777777" w:rsidR="00015B90" w:rsidRPr="00015B90" w:rsidRDefault="00015B90" w:rsidP="00015B90">
      <w:pPr>
        <w:pStyle w:val="H3Body"/>
        <w:ind w:left="0" w:firstLine="450"/>
        <w:rPr>
          <w:i/>
        </w:rPr>
      </w:pPr>
      <w:r w:rsidRPr="00015B90">
        <w:rPr>
          <w:i/>
        </w:rPr>
        <w:t>Payload object class: None</w:t>
      </w:r>
    </w:p>
    <w:p w14:paraId="3C3D7D3A" w14:textId="6621E541" w:rsidR="00015B90" w:rsidRDefault="00015B90" w:rsidP="00015B90">
      <w:pPr>
        <w:pStyle w:val="H3Body"/>
        <w:ind w:left="0" w:firstLine="450"/>
        <w:rPr>
          <w:i/>
        </w:rPr>
      </w:pPr>
      <w:r w:rsidRPr="00015B90">
        <w:rPr>
          <w:i/>
        </w:rPr>
        <w:t xml:space="preserve">Return object class: </w:t>
      </w:r>
      <w:r w:rsidR="006B6138" w:rsidRPr="006B6138">
        <w:rPr>
          <w:i/>
        </w:rPr>
        <w:t>ReaderInfoListDto</w:t>
      </w:r>
      <w:r w:rsidR="006B6138">
        <w:rPr>
          <w:i/>
        </w:rPr>
        <w:t xml:space="preserve"> (XML or JSON </w:t>
      </w:r>
      <w:r w:rsidR="004E4651">
        <w:rPr>
          <w:i/>
        </w:rPr>
        <w:t>representation</w:t>
      </w:r>
      <w:r w:rsidR="006B6138">
        <w:rPr>
          <w:i/>
        </w:rPr>
        <w:t>)</w:t>
      </w:r>
    </w:p>
    <w:p w14:paraId="1DF9E9F2" w14:textId="77777777" w:rsidR="00015B90" w:rsidRPr="00015B90" w:rsidRDefault="00015B90" w:rsidP="00015B90">
      <w:pPr>
        <w:pStyle w:val="H3Body"/>
        <w:ind w:left="0" w:firstLine="450"/>
      </w:pPr>
    </w:p>
    <w:p w14:paraId="371DA2CC" w14:textId="62001434" w:rsidR="00015B90" w:rsidRDefault="0095049E" w:rsidP="004F6B0C">
      <w:pPr>
        <w:pStyle w:val="Heading3"/>
        <w:keepNext w:val="0"/>
        <w:spacing w:before="0" w:line="276" w:lineRule="auto"/>
        <w:ind w:left="0" w:firstLine="446"/>
      </w:pPr>
      <w:bookmarkStart w:id="40" w:name="_Toc367700307"/>
      <w:r>
        <w:t>readers/unassigned/status/{red</w:t>
      </w:r>
      <w:r w:rsidR="004F6B0C">
        <w:t xml:space="preserve"> </w:t>
      </w:r>
      <w:r>
        <w:t>|</w:t>
      </w:r>
      <w:r w:rsidR="004F6B0C">
        <w:t xml:space="preserve"> </w:t>
      </w:r>
      <w:r>
        <w:t>green</w:t>
      </w:r>
      <w:r w:rsidR="004F6B0C">
        <w:t xml:space="preserve"> </w:t>
      </w:r>
      <w:r>
        <w:t>|</w:t>
      </w:r>
      <w:r w:rsidR="004F6B0C">
        <w:t xml:space="preserve"> </w:t>
      </w:r>
      <w:r>
        <w:t>yellow}</w:t>
      </w:r>
      <w:bookmarkEnd w:id="40"/>
    </w:p>
    <w:p w14:paraId="06FB486D" w14:textId="7C08D2CE" w:rsidR="00015B90" w:rsidRPr="00015B90" w:rsidRDefault="00015B90" w:rsidP="004F6B0C">
      <w:pPr>
        <w:pStyle w:val="H3Body"/>
        <w:ind w:left="0" w:firstLine="446"/>
        <w:rPr>
          <w:i/>
        </w:rPr>
      </w:pPr>
      <w:r w:rsidRPr="00015B90">
        <w:rPr>
          <w:i/>
        </w:rPr>
        <w:t xml:space="preserve">Description: </w:t>
      </w:r>
      <w:r w:rsidR="006B6138">
        <w:rPr>
          <w:i/>
        </w:rPr>
        <w:t>Get unassigned readers with “red”, “green”, or “yellow” status</w:t>
      </w:r>
    </w:p>
    <w:p w14:paraId="711628AE" w14:textId="77777777" w:rsidR="00015B90" w:rsidRPr="00015B90" w:rsidRDefault="00015B90" w:rsidP="004F6B0C">
      <w:pPr>
        <w:pStyle w:val="H3Body"/>
        <w:ind w:left="0" w:firstLine="446"/>
        <w:rPr>
          <w:i/>
        </w:rPr>
      </w:pPr>
      <w:r w:rsidRPr="00015B90">
        <w:rPr>
          <w:i/>
        </w:rPr>
        <w:t>Method: GET</w:t>
      </w:r>
    </w:p>
    <w:p w14:paraId="7A23860E" w14:textId="0914B4FE" w:rsidR="00015B90" w:rsidRPr="00015B90" w:rsidRDefault="007B2D5E" w:rsidP="004F6B0C">
      <w:pPr>
        <w:pStyle w:val="H3Body"/>
        <w:ind w:left="0" w:firstLine="446"/>
        <w:rPr>
          <w:i/>
        </w:rPr>
      </w:pPr>
      <w:r>
        <w:rPr>
          <w:i/>
        </w:rPr>
        <w:t>Path: /</w:t>
      </w:r>
      <w:r>
        <w:t>readers/unassigned/status/{red|green|yellow}</w:t>
      </w:r>
    </w:p>
    <w:p w14:paraId="3FDAC830" w14:textId="77777777" w:rsidR="00015B90" w:rsidRPr="00015B90" w:rsidRDefault="00015B90" w:rsidP="004F6B0C">
      <w:pPr>
        <w:pStyle w:val="H3Body"/>
        <w:ind w:left="0" w:firstLine="446"/>
        <w:rPr>
          <w:i/>
        </w:rPr>
      </w:pPr>
      <w:r w:rsidRPr="00015B90">
        <w:rPr>
          <w:i/>
        </w:rPr>
        <w:t>Parameters: None</w:t>
      </w:r>
    </w:p>
    <w:p w14:paraId="473EB214" w14:textId="77777777" w:rsidR="00015B90" w:rsidRPr="00015B90" w:rsidRDefault="00015B90" w:rsidP="004F6B0C">
      <w:pPr>
        <w:pStyle w:val="H3Body"/>
        <w:ind w:left="0" w:firstLine="446"/>
        <w:rPr>
          <w:i/>
        </w:rPr>
      </w:pPr>
      <w:r w:rsidRPr="00015B90">
        <w:rPr>
          <w:i/>
        </w:rPr>
        <w:t>Payload object class: None</w:t>
      </w:r>
    </w:p>
    <w:p w14:paraId="4B427E89" w14:textId="641F1A1D" w:rsidR="00015B90" w:rsidRDefault="00015B90" w:rsidP="004F6B0C">
      <w:pPr>
        <w:pStyle w:val="H3Body"/>
        <w:ind w:left="0" w:firstLine="446"/>
        <w:rPr>
          <w:i/>
        </w:rPr>
      </w:pPr>
      <w:r w:rsidRPr="00015B90">
        <w:rPr>
          <w:i/>
        </w:rPr>
        <w:t xml:space="preserve">Return object class: </w:t>
      </w:r>
      <w:r w:rsidR="006B6138" w:rsidRPr="006B6138">
        <w:rPr>
          <w:i/>
        </w:rPr>
        <w:t>ReaderInfoListDto</w:t>
      </w:r>
      <w:r w:rsidR="006B6138">
        <w:rPr>
          <w:i/>
        </w:rPr>
        <w:t xml:space="preserve"> (XML or JSON </w:t>
      </w:r>
      <w:r w:rsidR="004E4651">
        <w:rPr>
          <w:i/>
        </w:rPr>
        <w:t>representation</w:t>
      </w:r>
      <w:r w:rsidR="006B6138">
        <w:rPr>
          <w:i/>
        </w:rPr>
        <w:t>)</w:t>
      </w:r>
    </w:p>
    <w:p w14:paraId="50FD1C5E" w14:textId="77777777" w:rsidR="00015B90" w:rsidRPr="00015B90" w:rsidRDefault="00015B90" w:rsidP="00015B90">
      <w:pPr>
        <w:pStyle w:val="H3Body"/>
        <w:ind w:left="0" w:firstLine="450"/>
      </w:pPr>
    </w:p>
    <w:p w14:paraId="6273A532" w14:textId="6F30CA1C" w:rsidR="00015B90" w:rsidRDefault="0095049E" w:rsidP="00890CBA">
      <w:pPr>
        <w:pStyle w:val="Heading3"/>
      </w:pPr>
      <w:bookmarkStart w:id="41" w:name="_Toc367700308"/>
      <w:r>
        <w:t>readers</w:t>
      </w:r>
      <w:r w:rsidRPr="00C00C83">
        <w:t>/xbrc/{xbrcId}/</w:t>
      </w:r>
      <w:r>
        <w:t>unlinked</w:t>
      </w:r>
      <w:bookmarkEnd w:id="41"/>
    </w:p>
    <w:p w14:paraId="09956315" w14:textId="798C1AA6" w:rsidR="00015B90" w:rsidRPr="00015B90" w:rsidRDefault="00015B90" w:rsidP="00015B90">
      <w:pPr>
        <w:pStyle w:val="H3Body"/>
        <w:ind w:left="0" w:firstLine="450"/>
        <w:rPr>
          <w:i/>
        </w:rPr>
      </w:pPr>
      <w:r w:rsidRPr="00015B90">
        <w:rPr>
          <w:i/>
        </w:rPr>
        <w:t>Description:</w:t>
      </w:r>
      <w:r w:rsidR="006B6138">
        <w:rPr>
          <w:i/>
        </w:rPr>
        <w:t xml:space="preserve"> Get unlinked readers on a specified xBRC</w:t>
      </w:r>
      <w:r w:rsidRPr="00015B90">
        <w:rPr>
          <w:i/>
        </w:rPr>
        <w:t xml:space="preserve"> </w:t>
      </w:r>
    </w:p>
    <w:p w14:paraId="4306D008" w14:textId="77777777" w:rsidR="00015B90" w:rsidRPr="00015B90" w:rsidRDefault="00015B90" w:rsidP="00015B90">
      <w:pPr>
        <w:pStyle w:val="H3Body"/>
        <w:ind w:left="0" w:firstLine="450"/>
        <w:rPr>
          <w:i/>
        </w:rPr>
      </w:pPr>
      <w:r w:rsidRPr="00015B90">
        <w:rPr>
          <w:i/>
        </w:rPr>
        <w:t>Method: GET</w:t>
      </w:r>
    </w:p>
    <w:p w14:paraId="77678D9B" w14:textId="52C22F0B" w:rsidR="00015B90" w:rsidRPr="00015B90" w:rsidRDefault="007B2D5E" w:rsidP="00015B90">
      <w:pPr>
        <w:pStyle w:val="H3Body"/>
        <w:ind w:left="0" w:firstLine="450"/>
        <w:rPr>
          <w:i/>
        </w:rPr>
      </w:pPr>
      <w:r>
        <w:rPr>
          <w:i/>
        </w:rPr>
        <w:t>Path: /</w:t>
      </w:r>
      <w:r>
        <w:t>readers</w:t>
      </w:r>
      <w:r w:rsidRPr="00C00C83">
        <w:t>/xbrc/{xbrcId}/</w:t>
      </w:r>
      <w:r>
        <w:t>unlinked</w:t>
      </w:r>
    </w:p>
    <w:p w14:paraId="5AB0772E" w14:textId="77777777" w:rsidR="00015B90" w:rsidRPr="00015B90" w:rsidRDefault="00015B90" w:rsidP="00015B90">
      <w:pPr>
        <w:pStyle w:val="H3Body"/>
        <w:ind w:left="0" w:firstLine="450"/>
        <w:rPr>
          <w:i/>
        </w:rPr>
      </w:pPr>
      <w:r w:rsidRPr="00015B90">
        <w:rPr>
          <w:i/>
        </w:rPr>
        <w:t>Parameters: None</w:t>
      </w:r>
    </w:p>
    <w:p w14:paraId="3ED913ED" w14:textId="77777777" w:rsidR="00015B90" w:rsidRPr="00015B90" w:rsidRDefault="00015B90" w:rsidP="00015B90">
      <w:pPr>
        <w:pStyle w:val="H3Body"/>
        <w:ind w:left="0" w:firstLine="450"/>
        <w:rPr>
          <w:i/>
        </w:rPr>
      </w:pPr>
      <w:r w:rsidRPr="00015B90">
        <w:rPr>
          <w:i/>
        </w:rPr>
        <w:t>Payload object class: None</w:t>
      </w:r>
    </w:p>
    <w:p w14:paraId="28DE3A60" w14:textId="78CAECDE" w:rsidR="00015B90" w:rsidRDefault="00015B90" w:rsidP="00015B90">
      <w:pPr>
        <w:pStyle w:val="H3Body"/>
        <w:ind w:left="0" w:firstLine="450"/>
        <w:rPr>
          <w:i/>
        </w:rPr>
      </w:pPr>
      <w:r w:rsidRPr="00015B90">
        <w:rPr>
          <w:i/>
        </w:rPr>
        <w:t xml:space="preserve">Return object class: </w:t>
      </w:r>
      <w:r w:rsidR="006B6138" w:rsidRPr="006B6138">
        <w:rPr>
          <w:i/>
        </w:rPr>
        <w:t>ReaderInfoListDto</w:t>
      </w:r>
      <w:r w:rsidR="006B6138">
        <w:rPr>
          <w:i/>
        </w:rPr>
        <w:t xml:space="preserve"> (XML or JSON </w:t>
      </w:r>
      <w:r w:rsidR="004E4651">
        <w:rPr>
          <w:i/>
        </w:rPr>
        <w:t>representation</w:t>
      </w:r>
      <w:r w:rsidR="006B6138">
        <w:rPr>
          <w:i/>
        </w:rPr>
        <w:t>)</w:t>
      </w:r>
    </w:p>
    <w:p w14:paraId="70722F17" w14:textId="77777777" w:rsidR="00015B90" w:rsidRPr="00015B90" w:rsidRDefault="00015B90" w:rsidP="00015B90">
      <w:pPr>
        <w:pStyle w:val="H3Body"/>
        <w:ind w:left="0" w:firstLine="450"/>
      </w:pPr>
    </w:p>
    <w:p w14:paraId="26ECCCEB" w14:textId="2BB5305B" w:rsidR="00015B90" w:rsidRDefault="0095049E" w:rsidP="00890CBA">
      <w:pPr>
        <w:pStyle w:val="Heading3"/>
      </w:pPr>
      <w:bookmarkStart w:id="42" w:name="_Toc367700309"/>
      <w:r>
        <w:t>readers</w:t>
      </w:r>
      <w:r w:rsidRPr="00C00C83">
        <w:t>/xbr</w:t>
      </w:r>
      <w:r>
        <w:t>c/{xbrcId}/unlinked/status/{red</w:t>
      </w:r>
      <w:r w:rsidR="004F6B0C">
        <w:t xml:space="preserve"> </w:t>
      </w:r>
      <w:r>
        <w:t>|</w:t>
      </w:r>
      <w:r w:rsidR="004F6B0C">
        <w:t xml:space="preserve"> </w:t>
      </w:r>
      <w:r>
        <w:t>green</w:t>
      </w:r>
      <w:r w:rsidR="004F6B0C">
        <w:t xml:space="preserve"> </w:t>
      </w:r>
      <w:r>
        <w:t>|</w:t>
      </w:r>
      <w:r w:rsidR="004F6B0C">
        <w:t xml:space="preserve"> </w:t>
      </w:r>
      <w:r>
        <w:t>yellow}</w:t>
      </w:r>
      <w:bookmarkEnd w:id="42"/>
    </w:p>
    <w:p w14:paraId="657E0FFC" w14:textId="0373521D" w:rsidR="00015B90" w:rsidRPr="00015B90" w:rsidRDefault="00015B90" w:rsidP="00015B90">
      <w:pPr>
        <w:pStyle w:val="H3Body"/>
        <w:ind w:left="0" w:firstLine="450"/>
        <w:rPr>
          <w:i/>
        </w:rPr>
      </w:pPr>
      <w:r w:rsidRPr="00015B90">
        <w:rPr>
          <w:i/>
        </w:rPr>
        <w:t xml:space="preserve">Description: </w:t>
      </w:r>
      <w:r w:rsidR="006B6138">
        <w:rPr>
          <w:i/>
        </w:rPr>
        <w:t>Get unlinked readers with “red”, “green”, or “yellow” status on a specified xBRC</w:t>
      </w:r>
    </w:p>
    <w:p w14:paraId="303834BA" w14:textId="77777777" w:rsidR="00015B90" w:rsidRPr="00015B90" w:rsidRDefault="00015B90" w:rsidP="00015B90">
      <w:pPr>
        <w:pStyle w:val="H3Body"/>
        <w:ind w:left="0" w:firstLine="450"/>
        <w:rPr>
          <w:i/>
        </w:rPr>
      </w:pPr>
      <w:r w:rsidRPr="00015B90">
        <w:rPr>
          <w:i/>
        </w:rPr>
        <w:t>Method: GET</w:t>
      </w:r>
    </w:p>
    <w:p w14:paraId="774B98E9" w14:textId="222EFC91" w:rsidR="00015B90" w:rsidRPr="00015B90" w:rsidRDefault="007B2D5E" w:rsidP="00015B90">
      <w:pPr>
        <w:pStyle w:val="H3Body"/>
        <w:ind w:left="0" w:firstLine="450"/>
        <w:rPr>
          <w:i/>
        </w:rPr>
      </w:pPr>
      <w:r>
        <w:rPr>
          <w:i/>
        </w:rPr>
        <w:t xml:space="preserve">Path: </w:t>
      </w:r>
      <w:r w:rsidRPr="007B2D5E">
        <w:t xml:space="preserve"> </w:t>
      </w:r>
      <w:r>
        <w:t>readers</w:t>
      </w:r>
      <w:r w:rsidRPr="00C00C83">
        <w:t>/xbr</w:t>
      </w:r>
      <w:r>
        <w:t>c/{xbrcId}/unlinked/status/{red|green|yellow}</w:t>
      </w:r>
    </w:p>
    <w:p w14:paraId="2A361E94" w14:textId="77777777" w:rsidR="00015B90" w:rsidRPr="00015B90" w:rsidRDefault="00015B90" w:rsidP="00015B90">
      <w:pPr>
        <w:pStyle w:val="H3Body"/>
        <w:ind w:left="0" w:firstLine="450"/>
        <w:rPr>
          <w:i/>
        </w:rPr>
      </w:pPr>
      <w:r w:rsidRPr="00015B90">
        <w:rPr>
          <w:i/>
        </w:rPr>
        <w:t>Parameters: None</w:t>
      </w:r>
    </w:p>
    <w:p w14:paraId="793FD806" w14:textId="77777777" w:rsidR="00015B90" w:rsidRPr="00015B90" w:rsidRDefault="00015B90" w:rsidP="00015B90">
      <w:pPr>
        <w:pStyle w:val="H3Body"/>
        <w:ind w:left="0" w:firstLine="450"/>
        <w:rPr>
          <w:i/>
        </w:rPr>
      </w:pPr>
      <w:r w:rsidRPr="00015B90">
        <w:rPr>
          <w:i/>
        </w:rPr>
        <w:t>Payload object class: None</w:t>
      </w:r>
    </w:p>
    <w:p w14:paraId="214F4A3A" w14:textId="14A37CF2" w:rsidR="00015B90" w:rsidRDefault="00015B90" w:rsidP="00015B90">
      <w:pPr>
        <w:pStyle w:val="H3Body"/>
        <w:ind w:left="0" w:firstLine="450"/>
        <w:rPr>
          <w:i/>
        </w:rPr>
      </w:pPr>
      <w:r w:rsidRPr="00015B90">
        <w:rPr>
          <w:i/>
        </w:rPr>
        <w:t xml:space="preserve">Return object class: </w:t>
      </w:r>
      <w:r w:rsidR="006B6138" w:rsidRPr="006B6138">
        <w:rPr>
          <w:i/>
        </w:rPr>
        <w:t>ReaderInfoListDto</w:t>
      </w:r>
      <w:r w:rsidR="006B6138">
        <w:rPr>
          <w:i/>
        </w:rPr>
        <w:t xml:space="preserve"> (XML or JSON </w:t>
      </w:r>
      <w:r w:rsidR="004E4651">
        <w:rPr>
          <w:i/>
        </w:rPr>
        <w:t>representation</w:t>
      </w:r>
      <w:r w:rsidR="006B6138">
        <w:rPr>
          <w:i/>
        </w:rPr>
        <w:t>)</w:t>
      </w:r>
    </w:p>
    <w:p w14:paraId="79DF6A35" w14:textId="77777777" w:rsidR="00015B90" w:rsidRPr="00015B90" w:rsidRDefault="00015B90" w:rsidP="00015B90">
      <w:pPr>
        <w:pStyle w:val="H3Body"/>
        <w:ind w:left="0" w:firstLine="450"/>
      </w:pPr>
    </w:p>
    <w:p w14:paraId="0224AE03" w14:textId="183744FF" w:rsidR="00015B90" w:rsidRDefault="0095049E" w:rsidP="00890CBA">
      <w:pPr>
        <w:pStyle w:val="Heading3"/>
      </w:pPr>
      <w:bookmarkStart w:id="43" w:name="_Toc367700310"/>
      <w:r>
        <w:t>readers/refresh</w:t>
      </w:r>
      <w:bookmarkEnd w:id="43"/>
    </w:p>
    <w:p w14:paraId="543454EC" w14:textId="19C5CEC4" w:rsidR="00015B90" w:rsidRPr="00015B90" w:rsidRDefault="00015B90" w:rsidP="00015B90">
      <w:pPr>
        <w:pStyle w:val="H3Body"/>
        <w:ind w:left="0" w:firstLine="450"/>
        <w:rPr>
          <w:i/>
        </w:rPr>
      </w:pPr>
      <w:r w:rsidRPr="00015B90">
        <w:rPr>
          <w:i/>
        </w:rPr>
        <w:t xml:space="preserve">Description: </w:t>
      </w:r>
      <w:r w:rsidR="006B6138">
        <w:rPr>
          <w:i/>
        </w:rPr>
        <w:t>Force xBRMS to retrieve readers information from registered xBRCs</w:t>
      </w:r>
    </w:p>
    <w:p w14:paraId="76AAC58A" w14:textId="77777777" w:rsidR="00015B90" w:rsidRPr="00015B90" w:rsidRDefault="00015B90" w:rsidP="00015B90">
      <w:pPr>
        <w:pStyle w:val="H3Body"/>
        <w:ind w:left="0" w:firstLine="450"/>
        <w:rPr>
          <w:i/>
        </w:rPr>
      </w:pPr>
      <w:r w:rsidRPr="00015B90">
        <w:rPr>
          <w:i/>
        </w:rPr>
        <w:t>Method: GET</w:t>
      </w:r>
    </w:p>
    <w:p w14:paraId="10692DE1" w14:textId="510EEA9F" w:rsidR="00015B90" w:rsidRPr="00015B90" w:rsidRDefault="007B2D5E" w:rsidP="00015B90">
      <w:pPr>
        <w:pStyle w:val="H3Body"/>
        <w:ind w:left="0" w:firstLine="450"/>
        <w:rPr>
          <w:i/>
        </w:rPr>
      </w:pPr>
      <w:r>
        <w:rPr>
          <w:i/>
        </w:rPr>
        <w:t>Path: /</w:t>
      </w:r>
      <w:r>
        <w:t>readers/refresh</w:t>
      </w:r>
    </w:p>
    <w:p w14:paraId="2E11D633" w14:textId="77777777" w:rsidR="00015B90" w:rsidRPr="00015B90" w:rsidRDefault="00015B90" w:rsidP="00015B90">
      <w:pPr>
        <w:pStyle w:val="H3Body"/>
        <w:ind w:left="0" w:firstLine="450"/>
        <w:rPr>
          <w:i/>
        </w:rPr>
      </w:pPr>
      <w:r w:rsidRPr="00015B90">
        <w:rPr>
          <w:i/>
        </w:rPr>
        <w:t>Parameters: None</w:t>
      </w:r>
    </w:p>
    <w:p w14:paraId="7D53249C" w14:textId="77777777" w:rsidR="00015B90" w:rsidRPr="00015B90" w:rsidRDefault="00015B90" w:rsidP="00015B90">
      <w:pPr>
        <w:pStyle w:val="H3Body"/>
        <w:ind w:left="0" w:firstLine="450"/>
        <w:rPr>
          <w:i/>
        </w:rPr>
      </w:pPr>
      <w:r w:rsidRPr="00015B90">
        <w:rPr>
          <w:i/>
        </w:rPr>
        <w:t>Payload object class: None</w:t>
      </w:r>
    </w:p>
    <w:p w14:paraId="79B07CD0" w14:textId="77777777" w:rsidR="00015B90" w:rsidRDefault="00015B90" w:rsidP="00015B90">
      <w:pPr>
        <w:pStyle w:val="H3Body"/>
        <w:ind w:left="0" w:firstLine="450"/>
        <w:rPr>
          <w:i/>
        </w:rPr>
      </w:pPr>
      <w:r w:rsidRPr="00015B90">
        <w:rPr>
          <w:i/>
        </w:rPr>
        <w:t>Return object class: None</w:t>
      </w:r>
    </w:p>
    <w:p w14:paraId="02B1396B" w14:textId="77777777" w:rsidR="00015B90" w:rsidRPr="00015B90" w:rsidRDefault="00015B90" w:rsidP="00015B90">
      <w:pPr>
        <w:pStyle w:val="H3Body"/>
        <w:ind w:left="0" w:firstLine="450"/>
      </w:pPr>
    </w:p>
    <w:p w14:paraId="2EAC989A" w14:textId="536F8B53" w:rsidR="00015B90" w:rsidRDefault="0095049E" w:rsidP="00890CBA">
      <w:pPr>
        <w:pStyle w:val="Heading3"/>
      </w:pPr>
      <w:bookmarkStart w:id="44" w:name="_Toc367700311"/>
      <w:r>
        <w:t>readers</w:t>
      </w:r>
      <w:r w:rsidRPr="00C00C83">
        <w:t>/replace/</w:t>
      </w:r>
      <w:r w:rsidR="0079170F">
        <w:t>xbrc/id/{id}/reader/mac/</w:t>
      </w:r>
      <w:r w:rsidRPr="00C00C83">
        <w:t>{oldMac}/</w:t>
      </w:r>
      <w:r w:rsidR="0079170F">
        <w:t>name/</w:t>
      </w:r>
      <w:r w:rsidRPr="00C00C83">
        <w:t>{oldName}</w:t>
      </w:r>
      <w:bookmarkEnd w:id="44"/>
    </w:p>
    <w:p w14:paraId="2E67056B" w14:textId="02DA7DB7" w:rsidR="00015B90" w:rsidRPr="00015B90" w:rsidRDefault="00015B90" w:rsidP="00015B90">
      <w:pPr>
        <w:pStyle w:val="H3Body"/>
        <w:ind w:left="0" w:firstLine="450"/>
        <w:rPr>
          <w:i/>
        </w:rPr>
      </w:pPr>
      <w:r w:rsidRPr="00015B90">
        <w:rPr>
          <w:i/>
        </w:rPr>
        <w:t xml:space="preserve">Description: </w:t>
      </w:r>
      <w:r w:rsidR="0066660F">
        <w:rPr>
          <w:i/>
        </w:rPr>
        <w:t xml:space="preserve">Replace a reader with a reader </w:t>
      </w:r>
      <w:r w:rsidR="00EF027F">
        <w:rPr>
          <w:i/>
        </w:rPr>
        <w:t>presented by the payload object.</w:t>
      </w:r>
    </w:p>
    <w:p w14:paraId="4147998F" w14:textId="22CE58A1" w:rsidR="00015B90" w:rsidRPr="00015B90" w:rsidRDefault="00015B90" w:rsidP="00015B90">
      <w:pPr>
        <w:pStyle w:val="H3Body"/>
        <w:ind w:left="0" w:firstLine="450"/>
        <w:rPr>
          <w:i/>
        </w:rPr>
      </w:pPr>
      <w:r w:rsidRPr="00015B90">
        <w:rPr>
          <w:i/>
        </w:rPr>
        <w:t xml:space="preserve">Method: </w:t>
      </w:r>
      <w:r w:rsidR="0095049E">
        <w:rPr>
          <w:i/>
        </w:rPr>
        <w:t>PUT</w:t>
      </w:r>
    </w:p>
    <w:p w14:paraId="72DAEBEC" w14:textId="4BBE4703" w:rsidR="00015B90" w:rsidRPr="00015B90" w:rsidRDefault="007B2D5E" w:rsidP="00015B90">
      <w:pPr>
        <w:pStyle w:val="H3Body"/>
        <w:ind w:left="0" w:firstLine="450"/>
        <w:rPr>
          <w:i/>
        </w:rPr>
      </w:pPr>
      <w:r>
        <w:rPr>
          <w:i/>
        </w:rPr>
        <w:t xml:space="preserve">Path: </w:t>
      </w:r>
      <w:r w:rsidRPr="007B2D5E">
        <w:t xml:space="preserve"> </w:t>
      </w:r>
      <w:r>
        <w:t>readers</w:t>
      </w:r>
      <w:r w:rsidRPr="00C00C83">
        <w:t>/replace/</w:t>
      </w:r>
      <w:r w:rsidR="0079170F">
        <w:t>xbrc/id/{id}/reader/mac</w:t>
      </w:r>
      <w:r w:rsidRPr="00C00C83">
        <w:t>{oldMac}/</w:t>
      </w:r>
      <w:r w:rsidR="0079170F">
        <w:t>name/</w:t>
      </w:r>
      <w:r w:rsidRPr="00C00C83">
        <w:t>{oldName}</w:t>
      </w:r>
    </w:p>
    <w:p w14:paraId="5399A8EE" w14:textId="77777777" w:rsidR="00015B90" w:rsidRPr="00015B90" w:rsidRDefault="00015B90" w:rsidP="00015B90">
      <w:pPr>
        <w:pStyle w:val="H3Body"/>
        <w:ind w:left="0" w:firstLine="450"/>
        <w:rPr>
          <w:i/>
        </w:rPr>
      </w:pPr>
      <w:r w:rsidRPr="00015B90">
        <w:rPr>
          <w:i/>
        </w:rPr>
        <w:t>Parameters: None</w:t>
      </w:r>
    </w:p>
    <w:p w14:paraId="48F29764" w14:textId="2C71F9C0" w:rsidR="00015B90" w:rsidRPr="00015B90" w:rsidRDefault="00015B90" w:rsidP="00015B90">
      <w:pPr>
        <w:pStyle w:val="H3Body"/>
        <w:ind w:left="0" w:firstLine="450"/>
        <w:rPr>
          <w:i/>
        </w:rPr>
      </w:pPr>
      <w:r w:rsidRPr="00015B90">
        <w:rPr>
          <w:i/>
        </w:rPr>
        <w:t xml:space="preserve">Payload object class: </w:t>
      </w:r>
      <w:r w:rsidR="0066660F" w:rsidRPr="0066660F">
        <w:rPr>
          <w:i/>
        </w:rPr>
        <w:t>String</w:t>
      </w:r>
      <w:r w:rsidR="0066660F">
        <w:rPr>
          <w:i/>
        </w:rPr>
        <w:t xml:space="preserve"> (XML </w:t>
      </w:r>
      <w:r w:rsidR="004E4651">
        <w:rPr>
          <w:i/>
        </w:rPr>
        <w:t>representation</w:t>
      </w:r>
      <w:r w:rsidR="0066660F">
        <w:rPr>
          <w:i/>
        </w:rPr>
        <w:t xml:space="preserve"> of ReaderInfo object)</w:t>
      </w:r>
    </w:p>
    <w:p w14:paraId="1DA6A482" w14:textId="77777777" w:rsidR="00015B90" w:rsidRDefault="00015B90" w:rsidP="00015B90">
      <w:pPr>
        <w:pStyle w:val="H3Body"/>
        <w:ind w:left="0" w:firstLine="450"/>
        <w:rPr>
          <w:i/>
        </w:rPr>
      </w:pPr>
      <w:r w:rsidRPr="00015B90">
        <w:rPr>
          <w:i/>
        </w:rPr>
        <w:t>Return object class: None</w:t>
      </w:r>
    </w:p>
    <w:p w14:paraId="1D01C627" w14:textId="77777777" w:rsidR="00015B90" w:rsidRPr="00015B90" w:rsidRDefault="00015B90" w:rsidP="00015B90">
      <w:pPr>
        <w:pStyle w:val="H3Body"/>
        <w:ind w:left="0" w:firstLine="450"/>
      </w:pPr>
    </w:p>
    <w:p w14:paraId="63D65954" w14:textId="33827035" w:rsidR="00533156" w:rsidRDefault="00533156" w:rsidP="00533156">
      <w:pPr>
        <w:pStyle w:val="Heading3"/>
        <w:numPr>
          <w:ilvl w:val="2"/>
          <w:numId w:val="11"/>
        </w:numPr>
      </w:pPr>
      <w:bookmarkStart w:id="45" w:name="_Toc367700312"/>
      <w:r>
        <w:t>readers</w:t>
      </w:r>
      <w:r w:rsidRPr="00C00C83">
        <w:t>/</w:t>
      </w:r>
      <w:r>
        <w:t>unassigned/mac/{mac}</w:t>
      </w:r>
      <w:bookmarkEnd w:id="45"/>
    </w:p>
    <w:p w14:paraId="497F461A" w14:textId="7D621F2C" w:rsidR="00533156" w:rsidRPr="00015B90" w:rsidRDefault="00533156" w:rsidP="009B45F9">
      <w:pPr>
        <w:pStyle w:val="H3Body"/>
        <w:ind w:left="0" w:firstLine="450"/>
        <w:rPr>
          <w:i/>
        </w:rPr>
      </w:pPr>
      <w:r w:rsidRPr="00015B90">
        <w:rPr>
          <w:i/>
        </w:rPr>
        <w:t xml:space="preserve">Description: </w:t>
      </w:r>
      <w:r w:rsidR="009B45F9">
        <w:rPr>
          <w:i/>
        </w:rPr>
        <w:t>Delete a reader with specified mac address from xBRMS’s found readers list.</w:t>
      </w:r>
    </w:p>
    <w:p w14:paraId="32B13288" w14:textId="3E7D80E5" w:rsidR="00533156" w:rsidRPr="00015B90" w:rsidRDefault="009B45F9" w:rsidP="00533156">
      <w:pPr>
        <w:pStyle w:val="H3Body"/>
        <w:ind w:left="0" w:firstLine="450"/>
        <w:rPr>
          <w:i/>
        </w:rPr>
      </w:pPr>
      <w:r>
        <w:rPr>
          <w:i/>
        </w:rPr>
        <w:t>Delete</w:t>
      </w:r>
      <w:r w:rsidR="00533156">
        <w:rPr>
          <w:i/>
        </w:rPr>
        <w:t xml:space="preserve">: </w:t>
      </w:r>
      <w:r w:rsidR="00533156" w:rsidRPr="007B2D5E">
        <w:t xml:space="preserve"> </w:t>
      </w:r>
      <w:r>
        <w:t>readers/unassigned/mac/{mac}</w:t>
      </w:r>
    </w:p>
    <w:p w14:paraId="52EC5223" w14:textId="77777777" w:rsidR="00533156" w:rsidRPr="00015B90" w:rsidRDefault="00533156" w:rsidP="00533156">
      <w:pPr>
        <w:pStyle w:val="H3Body"/>
        <w:ind w:left="0" w:firstLine="450"/>
        <w:rPr>
          <w:i/>
        </w:rPr>
      </w:pPr>
      <w:r w:rsidRPr="00015B90">
        <w:rPr>
          <w:i/>
        </w:rPr>
        <w:t>Parameters: None</w:t>
      </w:r>
    </w:p>
    <w:p w14:paraId="4F17F489" w14:textId="788577B7" w:rsidR="00533156" w:rsidRPr="00015B90" w:rsidRDefault="00533156" w:rsidP="00533156">
      <w:pPr>
        <w:pStyle w:val="H3Body"/>
        <w:ind w:left="0" w:firstLine="450"/>
        <w:rPr>
          <w:i/>
        </w:rPr>
      </w:pPr>
      <w:r w:rsidRPr="00015B90">
        <w:rPr>
          <w:i/>
        </w:rPr>
        <w:t xml:space="preserve">Payload object class: </w:t>
      </w:r>
      <w:r w:rsidR="00355E29">
        <w:rPr>
          <w:i/>
        </w:rPr>
        <w:t>None</w:t>
      </w:r>
    </w:p>
    <w:p w14:paraId="3D398CAB" w14:textId="02D4A814" w:rsidR="00533156" w:rsidRPr="00533156" w:rsidRDefault="00533156" w:rsidP="00533156">
      <w:pPr>
        <w:pStyle w:val="H3Body"/>
        <w:ind w:left="0" w:firstLine="450"/>
        <w:rPr>
          <w:i/>
        </w:rPr>
      </w:pPr>
      <w:r w:rsidRPr="00015B90">
        <w:rPr>
          <w:i/>
        </w:rPr>
        <w:t>Return object class: None</w:t>
      </w:r>
    </w:p>
    <w:p w14:paraId="18E17F41" w14:textId="42F525B3" w:rsidR="00015B90" w:rsidRDefault="0095049E" w:rsidP="00890CBA">
      <w:pPr>
        <w:pStyle w:val="Heading3"/>
      </w:pPr>
      <w:bookmarkStart w:id="46" w:name="_Toc367700313"/>
      <w:r>
        <w:t>readers/</w:t>
      </w:r>
      <w:r w:rsidRPr="00B4147E">
        <w:t>xbrc/{xbrcId}/linked/status/{</w:t>
      </w:r>
      <w:r>
        <w:t>red|green|yellow</w:t>
      </w:r>
      <w:r w:rsidRPr="00B4147E">
        <w:t>}</w:t>
      </w:r>
      <w:bookmarkEnd w:id="46"/>
    </w:p>
    <w:p w14:paraId="1DDB90A5" w14:textId="0AB7CA8F" w:rsidR="00015B90" w:rsidRPr="00015B90" w:rsidRDefault="00015B90" w:rsidP="00015B90">
      <w:pPr>
        <w:pStyle w:val="H3Body"/>
        <w:ind w:left="0" w:firstLine="450"/>
        <w:rPr>
          <w:i/>
        </w:rPr>
      </w:pPr>
      <w:r w:rsidRPr="00015B90">
        <w:rPr>
          <w:i/>
        </w:rPr>
        <w:t xml:space="preserve">Description: </w:t>
      </w:r>
      <w:r w:rsidR="0066660F">
        <w:rPr>
          <w:i/>
        </w:rPr>
        <w:t>Get linked readers with “red”, “green”, or “yellow” status on a specified xBRC</w:t>
      </w:r>
    </w:p>
    <w:p w14:paraId="0B48CDFB" w14:textId="77777777" w:rsidR="00015B90" w:rsidRPr="00015B90" w:rsidRDefault="00015B90" w:rsidP="00015B90">
      <w:pPr>
        <w:pStyle w:val="H3Body"/>
        <w:ind w:left="0" w:firstLine="450"/>
        <w:rPr>
          <w:i/>
        </w:rPr>
      </w:pPr>
      <w:r w:rsidRPr="00015B90">
        <w:rPr>
          <w:i/>
        </w:rPr>
        <w:t>Method: GET</w:t>
      </w:r>
    </w:p>
    <w:p w14:paraId="0312C6F7" w14:textId="4397F7BF" w:rsidR="00015B90" w:rsidRPr="00015B90" w:rsidRDefault="007B2D5E" w:rsidP="00015B90">
      <w:pPr>
        <w:pStyle w:val="H3Body"/>
        <w:ind w:left="0" w:firstLine="450"/>
        <w:rPr>
          <w:i/>
        </w:rPr>
      </w:pPr>
      <w:r>
        <w:rPr>
          <w:i/>
        </w:rPr>
        <w:t xml:space="preserve">Path: </w:t>
      </w:r>
      <w:r>
        <w:t>/readers/</w:t>
      </w:r>
      <w:r w:rsidRPr="00B4147E">
        <w:t>xbrc/{xbrcId}/linked/status/{</w:t>
      </w:r>
      <w:r>
        <w:t>red|green|yellow</w:t>
      </w:r>
      <w:r w:rsidRPr="00B4147E">
        <w:t>}</w:t>
      </w:r>
    </w:p>
    <w:p w14:paraId="0267AEBA" w14:textId="77777777" w:rsidR="00015B90" w:rsidRPr="00015B90" w:rsidRDefault="00015B90" w:rsidP="00015B90">
      <w:pPr>
        <w:pStyle w:val="H3Body"/>
        <w:ind w:left="0" w:firstLine="450"/>
        <w:rPr>
          <w:i/>
        </w:rPr>
      </w:pPr>
      <w:r w:rsidRPr="00015B90">
        <w:rPr>
          <w:i/>
        </w:rPr>
        <w:lastRenderedPageBreak/>
        <w:t>Parameters: None</w:t>
      </w:r>
    </w:p>
    <w:p w14:paraId="5EA6C381" w14:textId="77777777" w:rsidR="00015B90" w:rsidRPr="00015B90" w:rsidRDefault="00015B90" w:rsidP="00015B90">
      <w:pPr>
        <w:pStyle w:val="H3Body"/>
        <w:ind w:left="0" w:firstLine="450"/>
        <w:rPr>
          <w:i/>
        </w:rPr>
      </w:pPr>
      <w:r w:rsidRPr="00015B90">
        <w:rPr>
          <w:i/>
        </w:rPr>
        <w:t>Payload object class: None</w:t>
      </w:r>
    </w:p>
    <w:p w14:paraId="3EA7039A" w14:textId="761FAE31" w:rsidR="00015B90" w:rsidRDefault="00015B90" w:rsidP="00015B90">
      <w:pPr>
        <w:pStyle w:val="H3Body"/>
        <w:ind w:left="0" w:firstLine="450"/>
        <w:rPr>
          <w:i/>
        </w:rPr>
      </w:pPr>
      <w:r w:rsidRPr="00015B90">
        <w:rPr>
          <w:i/>
        </w:rPr>
        <w:t xml:space="preserve">Return object class: </w:t>
      </w:r>
      <w:r w:rsidR="0066660F" w:rsidRPr="006B6138">
        <w:rPr>
          <w:i/>
        </w:rPr>
        <w:t>ReaderInfoListDto</w:t>
      </w:r>
      <w:r w:rsidR="0066660F">
        <w:rPr>
          <w:i/>
        </w:rPr>
        <w:t xml:space="preserve"> (XML or JSON </w:t>
      </w:r>
      <w:r w:rsidR="004E4651">
        <w:rPr>
          <w:i/>
        </w:rPr>
        <w:t>representation</w:t>
      </w:r>
      <w:r w:rsidR="0066660F">
        <w:rPr>
          <w:i/>
        </w:rPr>
        <w:t>)</w:t>
      </w:r>
    </w:p>
    <w:p w14:paraId="2841F1AE" w14:textId="77777777" w:rsidR="00015B90" w:rsidRPr="00015B90" w:rsidRDefault="00015B90" w:rsidP="00015B90">
      <w:pPr>
        <w:pStyle w:val="H3Body"/>
        <w:ind w:left="0" w:firstLine="450"/>
      </w:pPr>
    </w:p>
    <w:p w14:paraId="2E55D5D6" w14:textId="13043621" w:rsidR="002801C8" w:rsidRDefault="002801C8" w:rsidP="002801C8">
      <w:pPr>
        <w:pStyle w:val="Heading3"/>
        <w:numPr>
          <w:ilvl w:val="2"/>
          <w:numId w:val="12"/>
        </w:numPr>
      </w:pPr>
      <w:bookmarkStart w:id="47" w:name="_Toc367700314"/>
      <w:r>
        <w:t>readers/xbrc/{xbrcId}/linked</w:t>
      </w:r>
      <w:bookmarkEnd w:id="47"/>
    </w:p>
    <w:p w14:paraId="2DF94FF4" w14:textId="65CA0007" w:rsidR="002801C8" w:rsidRPr="00015B90" w:rsidRDefault="002801C8" w:rsidP="002801C8">
      <w:pPr>
        <w:pStyle w:val="H3Body"/>
        <w:ind w:left="0" w:firstLine="450"/>
        <w:rPr>
          <w:i/>
        </w:rPr>
      </w:pPr>
      <w:r w:rsidRPr="00015B90">
        <w:rPr>
          <w:i/>
        </w:rPr>
        <w:t xml:space="preserve">Description: </w:t>
      </w:r>
      <w:r>
        <w:rPr>
          <w:i/>
        </w:rPr>
        <w:t>Get all linked readers on a specified xBRC</w:t>
      </w:r>
    </w:p>
    <w:p w14:paraId="507D1BFB" w14:textId="77777777" w:rsidR="002801C8" w:rsidRPr="00015B90" w:rsidRDefault="002801C8" w:rsidP="002801C8">
      <w:pPr>
        <w:pStyle w:val="H3Body"/>
        <w:ind w:left="0" w:firstLine="450"/>
        <w:rPr>
          <w:i/>
        </w:rPr>
      </w:pPr>
      <w:r w:rsidRPr="00015B90">
        <w:rPr>
          <w:i/>
        </w:rPr>
        <w:t>Method: GET</w:t>
      </w:r>
    </w:p>
    <w:p w14:paraId="6AA74BF1" w14:textId="170C32F8" w:rsidR="002801C8" w:rsidRPr="00015B90" w:rsidRDefault="002801C8" w:rsidP="002801C8">
      <w:pPr>
        <w:pStyle w:val="H3Body"/>
        <w:ind w:left="0" w:firstLine="450"/>
        <w:rPr>
          <w:i/>
        </w:rPr>
      </w:pPr>
      <w:r>
        <w:rPr>
          <w:i/>
        </w:rPr>
        <w:t xml:space="preserve">Path: </w:t>
      </w:r>
      <w:r>
        <w:t>/readers/</w:t>
      </w:r>
      <w:r w:rsidR="00215235">
        <w:t>xbrc/{xbrcId}/linked</w:t>
      </w:r>
    </w:p>
    <w:p w14:paraId="2F193BA3" w14:textId="77777777" w:rsidR="002801C8" w:rsidRPr="00015B90" w:rsidRDefault="002801C8" w:rsidP="002801C8">
      <w:pPr>
        <w:pStyle w:val="H3Body"/>
        <w:ind w:left="0" w:firstLine="450"/>
        <w:rPr>
          <w:i/>
        </w:rPr>
      </w:pPr>
      <w:r w:rsidRPr="00015B90">
        <w:rPr>
          <w:i/>
        </w:rPr>
        <w:t>Parameters: None</w:t>
      </w:r>
    </w:p>
    <w:p w14:paraId="7611A2F2" w14:textId="77777777" w:rsidR="002801C8" w:rsidRPr="00015B90" w:rsidRDefault="002801C8" w:rsidP="002801C8">
      <w:pPr>
        <w:pStyle w:val="H3Body"/>
        <w:ind w:left="0" w:firstLine="450"/>
        <w:rPr>
          <w:i/>
        </w:rPr>
      </w:pPr>
      <w:r w:rsidRPr="00015B90">
        <w:rPr>
          <w:i/>
        </w:rPr>
        <w:t>Payload object class: None</w:t>
      </w:r>
    </w:p>
    <w:p w14:paraId="45BE3DCE" w14:textId="18577A66" w:rsidR="002801C8" w:rsidRPr="002801C8" w:rsidRDefault="002801C8" w:rsidP="002801C8">
      <w:pPr>
        <w:pStyle w:val="H3Body"/>
        <w:ind w:left="0" w:firstLine="450"/>
        <w:rPr>
          <w:i/>
        </w:rPr>
      </w:pPr>
      <w:r w:rsidRPr="00015B90">
        <w:rPr>
          <w:i/>
        </w:rPr>
        <w:t xml:space="preserve">Return object class: </w:t>
      </w:r>
      <w:r w:rsidRPr="006B6138">
        <w:rPr>
          <w:i/>
        </w:rPr>
        <w:t>ReaderInfoListDto</w:t>
      </w:r>
      <w:r>
        <w:rPr>
          <w:i/>
        </w:rPr>
        <w:t xml:space="preserve"> (XML or JSON representation)</w:t>
      </w:r>
    </w:p>
    <w:p w14:paraId="2229BD62" w14:textId="7A764710" w:rsidR="000F7B1A" w:rsidRDefault="000F7B1A" w:rsidP="000F7B1A">
      <w:pPr>
        <w:pStyle w:val="Heading3"/>
        <w:numPr>
          <w:ilvl w:val="2"/>
          <w:numId w:val="13"/>
        </w:numPr>
      </w:pPr>
      <w:bookmarkStart w:id="48" w:name="_Toc367700315"/>
      <w:r>
        <w:t>reader/</w:t>
      </w:r>
      <w:r w:rsidRPr="00B4147E">
        <w:t>info/</w:t>
      </w:r>
      <w:r w:rsidR="002C272B">
        <w:t>{xbrcI</w:t>
      </w:r>
      <w:r w:rsidR="009A3D4B">
        <w:t>d}/{readerM</w:t>
      </w:r>
      <w:r w:rsidRPr="00B4147E">
        <w:t>ac}</w:t>
      </w:r>
      <w:bookmarkEnd w:id="48"/>
    </w:p>
    <w:p w14:paraId="36531DD6" w14:textId="77777777" w:rsidR="000F7B1A" w:rsidRPr="00015B90" w:rsidRDefault="000F7B1A" w:rsidP="000F7B1A">
      <w:pPr>
        <w:pStyle w:val="H3Body"/>
        <w:ind w:left="0" w:firstLine="450"/>
        <w:rPr>
          <w:i/>
        </w:rPr>
      </w:pPr>
      <w:r w:rsidRPr="00015B90">
        <w:rPr>
          <w:i/>
        </w:rPr>
        <w:t xml:space="preserve">Description: </w:t>
      </w:r>
      <w:r>
        <w:rPr>
          <w:i/>
        </w:rPr>
        <w:t>Get reader’s properties</w:t>
      </w:r>
    </w:p>
    <w:p w14:paraId="2DAC7BED" w14:textId="77777777" w:rsidR="000F7B1A" w:rsidRPr="00015B90" w:rsidRDefault="000F7B1A" w:rsidP="000F7B1A">
      <w:pPr>
        <w:pStyle w:val="H3Body"/>
        <w:ind w:left="0" w:firstLine="450"/>
        <w:rPr>
          <w:i/>
        </w:rPr>
      </w:pPr>
      <w:r w:rsidRPr="00015B90">
        <w:rPr>
          <w:i/>
        </w:rPr>
        <w:t>Method: GET</w:t>
      </w:r>
    </w:p>
    <w:p w14:paraId="4D1AFD20" w14:textId="11F82EAB" w:rsidR="000F7B1A" w:rsidRPr="00015B90" w:rsidRDefault="000F7B1A" w:rsidP="000F7B1A">
      <w:pPr>
        <w:pStyle w:val="H3Body"/>
        <w:ind w:left="0" w:firstLine="450"/>
        <w:rPr>
          <w:i/>
        </w:rPr>
      </w:pPr>
      <w:r>
        <w:rPr>
          <w:i/>
        </w:rPr>
        <w:t>Path: /</w:t>
      </w:r>
      <w:r>
        <w:t>reader/</w:t>
      </w:r>
      <w:r w:rsidRPr="00B4147E">
        <w:t>info/</w:t>
      </w:r>
      <w:r w:rsidR="00E466E3">
        <w:t>{xbrcId}/{readerMac}</w:t>
      </w:r>
    </w:p>
    <w:p w14:paraId="1F6DA026" w14:textId="77777777" w:rsidR="000F7B1A" w:rsidRPr="00015B90" w:rsidRDefault="000F7B1A" w:rsidP="000F7B1A">
      <w:pPr>
        <w:pStyle w:val="H3Body"/>
        <w:ind w:left="0" w:firstLine="450"/>
        <w:rPr>
          <w:i/>
        </w:rPr>
      </w:pPr>
      <w:r w:rsidRPr="00015B90">
        <w:rPr>
          <w:i/>
        </w:rPr>
        <w:t>Parameters: None</w:t>
      </w:r>
    </w:p>
    <w:p w14:paraId="4BA59E62" w14:textId="77777777" w:rsidR="000F7B1A" w:rsidRPr="00015B90" w:rsidRDefault="000F7B1A" w:rsidP="000F7B1A">
      <w:pPr>
        <w:pStyle w:val="H3Body"/>
        <w:ind w:left="0" w:firstLine="450"/>
        <w:rPr>
          <w:i/>
        </w:rPr>
      </w:pPr>
      <w:r w:rsidRPr="00015B90">
        <w:rPr>
          <w:i/>
        </w:rPr>
        <w:t>Payload object class: None</w:t>
      </w:r>
    </w:p>
    <w:p w14:paraId="346BE037" w14:textId="08BF2CAD" w:rsidR="000F7B1A" w:rsidRPr="000F7B1A" w:rsidRDefault="000F7B1A" w:rsidP="000F7B1A">
      <w:pPr>
        <w:pStyle w:val="H3Body"/>
        <w:ind w:left="0" w:firstLine="450"/>
        <w:rPr>
          <w:i/>
        </w:rPr>
      </w:pPr>
      <w:r w:rsidRPr="00015B90">
        <w:rPr>
          <w:i/>
        </w:rPr>
        <w:t xml:space="preserve">Return object class: </w:t>
      </w:r>
      <w:r>
        <w:rPr>
          <w:i/>
        </w:rPr>
        <w:t>ReaderInfo</w:t>
      </w:r>
      <w:r w:rsidRPr="006B6138">
        <w:rPr>
          <w:i/>
        </w:rPr>
        <w:t>Dto</w:t>
      </w:r>
      <w:r>
        <w:rPr>
          <w:i/>
        </w:rPr>
        <w:t xml:space="preserve"> (XML or JSON representation)</w:t>
      </w:r>
    </w:p>
    <w:p w14:paraId="00221F81" w14:textId="1B9573F8" w:rsidR="00015B90" w:rsidRDefault="0095049E" w:rsidP="00890CBA">
      <w:pPr>
        <w:pStyle w:val="Heading3"/>
      </w:pPr>
      <w:bookmarkStart w:id="49" w:name="_Toc367700316"/>
      <w:r>
        <w:t>reader/</w:t>
      </w:r>
      <w:r w:rsidRPr="00B4147E">
        <w:t>info/mac/{mac}</w:t>
      </w:r>
      <w:bookmarkEnd w:id="49"/>
    </w:p>
    <w:p w14:paraId="381F37EF" w14:textId="0934C1A1" w:rsidR="00015B90" w:rsidRPr="00015B90" w:rsidRDefault="00015B90" w:rsidP="00015B90">
      <w:pPr>
        <w:pStyle w:val="H3Body"/>
        <w:ind w:left="0" w:firstLine="450"/>
        <w:rPr>
          <w:i/>
        </w:rPr>
      </w:pPr>
      <w:r w:rsidRPr="00015B90">
        <w:rPr>
          <w:i/>
        </w:rPr>
        <w:t xml:space="preserve">Description: </w:t>
      </w:r>
      <w:r w:rsidR="0066660F">
        <w:rPr>
          <w:i/>
        </w:rPr>
        <w:t>Get reader’s properties</w:t>
      </w:r>
    </w:p>
    <w:p w14:paraId="20B19BC7" w14:textId="77777777" w:rsidR="00015B90" w:rsidRPr="00015B90" w:rsidRDefault="00015B90" w:rsidP="00015B90">
      <w:pPr>
        <w:pStyle w:val="H3Body"/>
        <w:ind w:left="0" w:firstLine="450"/>
        <w:rPr>
          <w:i/>
        </w:rPr>
      </w:pPr>
      <w:r w:rsidRPr="00015B90">
        <w:rPr>
          <w:i/>
        </w:rPr>
        <w:t>Method: GET</w:t>
      </w:r>
    </w:p>
    <w:p w14:paraId="58B1DBE3" w14:textId="36C92B07" w:rsidR="00015B90" w:rsidRPr="00015B90" w:rsidRDefault="007B2D5E" w:rsidP="00015B90">
      <w:pPr>
        <w:pStyle w:val="H3Body"/>
        <w:ind w:left="0" w:firstLine="450"/>
        <w:rPr>
          <w:i/>
        </w:rPr>
      </w:pPr>
      <w:r>
        <w:rPr>
          <w:i/>
        </w:rPr>
        <w:t>Path: /</w:t>
      </w:r>
      <w:r>
        <w:t>reader/</w:t>
      </w:r>
      <w:r w:rsidRPr="00B4147E">
        <w:t>info/mac/{mac}</w:t>
      </w:r>
    </w:p>
    <w:p w14:paraId="3A4D6EF4" w14:textId="77777777" w:rsidR="00015B90" w:rsidRPr="00015B90" w:rsidRDefault="00015B90" w:rsidP="00015B90">
      <w:pPr>
        <w:pStyle w:val="H3Body"/>
        <w:ind w:left="0" w:firstLine="450"/>
        <w:rPr>
          <w:i/>
        </w:rPr>
      </w:pPr>
      <w:r w:rsidRPr="00015B90">
        <w:rPr>
          <w:i/>
        </w:rPr>
        <w:t>Parameters: None</w:t>
      </w:r>
    </w:p>
    <w:p w14:paraId="47A6582A" w14:textId="77777777" w:rsidR="00015B90" w:rsidRPr="00015B90" w:rsidRDefault="00015B90" w:rsidP="00015B90">
      <w:pPr>
        <w:pStyle w:val="H3Body"/>
        <w:ind w:left="0" w:firstLine="450"/>
        <w:rPr>
          <w:i/>
        </w:rPr>
      </w:pPr>
      <w:r w:rsidRPr="00015B90">
        <w:rPr>
          <w:i/>
        </w:rPr>
        <w:t>Payload object class: None</w:t>
      </w:r>
    </w:p>
    <w:p w14:paraId="53910EB6" w14:textId="68CE4597" w:rsidR="00015B90" w:rsidRDefault="00015B90" w:rsidP="00015B90">
      <w:pPr>
        <w:pStyle w:val="H3Body"/>
        <w:ind w:left="0" w:firstLine="450"/>
        <w:rPr>
          <w:i/>
        </w:rPr>
      </w:pPr>
      <w:r w:rsidRPr="00015B90">
        <w:rPr>
          <w:i/>
        </w:rPr>
        <w:t xml:space="preserve">Return object class: </w:t>
      </w:r>
      <w:r w:rsidR="0066660F">
        <w:rPr>
          <w:i/>
        </w:rPr>
        <w:t>ReaderInfo</w:t>
      </w:r>
      <w:r w:rsidR="0066660F" w:rsidRPr="006B6138">
        <w:rPr>
          <w:i/>
        </w:rPr>
        <w:t>Dto</w:t>
      </w:r>
      <w:r w:rsidR="0066660F">
        <w:rPr>
          <w:i/>
        </w:rPr>
        <w:t xml:space="preserve"> (XML or JSON </w:t>
      </w:r>
      <w:r w:rsidR="004E4651">
        <w:rPr>
          <w:i/>
        </w:rPr>
        <w:t>representation</w:t>
      </w:r>
      <w:r w:rsidR="0066660F">
        <w:rPr>
          <w:i/>
        </w:rPr>
        <w:t>)</w:t>
      </w:r>
    </w:p>
    <w:p w14:paraId="7EEE3295" w14:textId="77777777" w:rsidR="00015B90" w:rsidRPr="00015B90" w:rsidRDefault="00015B90" w:rsidP="00015B90">
      <w:pPr>
        <w:pStyle w:val="H3Body"/>
        <w:ind w:left="0" w:firstLine="450"/>
      </w:pPr>
    </w:p>
    <w:p w14:paraId="1C6E9755" w14:textId="66EE56D4" w:rsidR="00015B90" w:rsidRDefault="0095049E" w:rsidP="00890CBA">
      <w:pPr>
        <w:pStyle w:val="Heading3"/>
      </w:pPr>
      <w:bookmarkStart w:id="50" w:name="_Toc367700317"/>
      <w:r>
        <w:t>reader/</w:t>
      </w:r>
      <w:r w:rsidRPr="00B4147E">
        <w:t>assign/{xbrc</w:t>
      </w:r>
      <w:r w:rsidR="00033B39">
        <w:t>Address</w:t>
      </w:r>
      <w:r w:rsidRPr="00B4147E">
        <w:t>}/{readerMac}</w:t>
      </w:r>
      <w:bookmarkEnd w:id="50"/>
    </w:p>
    <w:p w14:paraId="59B04BCE" w14:textId="3F05ADF7" w:rsidR="00015B90" w:rsidRPr="00015B90" w:rsidRDefault="00015B90" w:rsidP="00015B90">
      <w:pPr>
        <w:pStyle w:val="H3Body"/>
        <w:ind w:left="0" w:firstLine="450"/>
        <w:rPr>
          <w:i/>
        </w:rPr>
      </w:pPr>
      <w:r w:rsidRPr="00015B90">
        <w:rPr>
          <w:i/>
        </w:rPr>
        <w:t xml:space="preserve">Description: </w:t>
      </w:r>
      <w:r w:rsidR="0066660F">
        <w:rPr>
          <w:i/>
        </w:rPr>
        <w:t>Assign a reader to a specified xBRC</w:t>
      </w:r>
    </w:p>
    <w:p w14:paraId="5B58F2F4" w14:textId="570AB192" w:rsidR="00015B90" w:rsidRPr="00015B90" w:rsidRDefault="00015B90" w:rsidP="00015B90">
      <w:pPr>
        <w:pStyle w:val="H3Body"/>
        <w:ind w:left="0" w:firstLine="450"/>
        <w:rPr>
          <w:i/>
        </w:rPr>
      </w:pPr>
      <w:r w:rsidRPr="00015B90">
        <w:rPr>
          <w:i/>
        </w:rPr>
        <w:t xml:space="preserve">Method: </w:t>
      </w:r>
      <w:r w:rsidR="0095049E">
        <w:rPr>
          <w:i/>
        </w:rPr>
        <w:t>PUT</w:t>
      </w:r>
    </w:p>
    <w:p w14:paraId="7E6D61AA" w14:textId="0C36FB0F" w:rsidR="00015B90" w:rsidRPr="00015B90" w:rsidRDefault="00015B90" w:rsidP="00015B90">
      <w:pPr>
        <w:pStyle w:val="H3Body"/>
        <w:ind w:left="0" w:firstLine="450"/>
        <w:rPr>
          <w:i/>
        </w:rPr>
      </w:pPr>
      <w:r w:rsidRPr="00015B90">
        <w:rPr>
          <w:i/>
        </w:rPr>
        <w:t>Path: /</w:t>
      </w:r>
      <w:r w:rsidR="007B2D5E">
        <w:t>reader/</w:t>
      </w:r>
      <w:r w:rsidR="007B2D5E" w:rsidRPr="00B4147E">
        <w:t>assign/{</w:t>
      </w:r>
      <w:r w:rsidR="00033B39">
        <w:t>xbrcAddress</w:t>
      </w:r>
      <w:r w:rsidR="007B2D5E" w:rsidRPr="00B4147E">
        <w:t>}/{readerMac}</w:t>
      </w:r>
    </w:p>
    <w:p w14:paraId="4548AD98" w14:textId="77777777" w:rsidR="00015B90" w:rsidRPr="00015B90" w:rsidRDefault="00015B90" w:rsidP="00015B90">
      <w:pPr>
        <w:pStyle w:val="H3Body"/>
        <w:ind w:left="0" w:firstLine="450"/>
        <w:rPr>
          <w:i/>
        </w:rPr>
      </w:pPr>
      <w:r w:rsidRPr="00015B90">
        <w:rPr>
          <w:i/>
        </w:rPr>
        <w:lastRenderedPageBreak/>
        <w:t>Parameters: None</w:t>
      </w:r>
    </w:p>
    <w:p w14:paraId="10387D5C" w14:textId="77777777" w:rsidR="00015B90" w:rsidRPr="00015B90" w:rsidRDefault="00015B90" w:rsidP="00015B90">
      <w:pPr>
        <w:pStyle w:val="H3Body"/>
        <w:ind w:left="0" w:firstLine="450"/>
        <w:rPr>
          <w:i/>
        </w:rPr>
      </w:pPr>
      <w:r w:rsidRPr="00015B90">
        <w:rPr>
          <w:i/>
        </w:rPr>
        <w:t>Payload object class: None</w:t>
      </w:r>
    </w:p>
    <w:p w14:paraId="622DDD6E" w14:textId="77777777" w:rsidR="00015B90" w:rsidRDefault="00015B90" w:rsidP="00015B90">
      <w:pPr>
        <w:pStyle w:val="H3Body"/>
        <w:ind w:left="0" w:firstLine="450"/>
        <w:rPr>
          <w:i/>
        </w:rPr>
      </w:pPr>
      <w:r w:rsidRPr="00015B90">
        <w:rPr>
          <w:i/>
        </w:rPr>
        <w:t>Return object class: None</w:t>
      </w:r>
    </w:p>
    <w:p w14:paraId="1494A8D8" w14:textId="77777777" w:rsidR="00015B90" w:rsidRPr="00015B90" w:rsidRDefault="00015B90" w:rsidP="00015B90">
      <w:pPr>
        <w:pStyle w:val="H3Body"/>
        <w:ind w:left="0" w:firstLine="450"/>
      </w:pPr>
    </w:p>
    <w:p w14:paraId="08166FB6" w14:textId="1E01C3A0" w:rsidR="00015B90" w:rsidRDefault="0095049E" w:rsidP="00890CBA">
      <w:pPr>
        <w:pStyle w:val="Heading3"/>
      </w:pPr>
      <w:bookmarkStart w:id="51" w:name="_Toc367700318"/>
      <w:r>
        <w:t>reader/</w:t>
      </w:r>
      <w:r w:rsidRPr="00B4147E">
        <w:t>identify/{xbrcId}/{</w:t>
      </w:r>
      <w:r w:rsidR="00247149">
        <w:t>readerMac</w:t>
      </w:r>
      <w:r w:rsidRPr="00B4147E">
        <w:t>}</w:t>
      </w:r>
      <w:bookmarkEnd w:id="51"/>
    </w:p>
    <w:p w14:paraId="5FC85D73" w14:textId="533E1B26" w:rsidR="00015B90" w:rsidRPr="00015B90" w:rsidRDefault="00015B90" w:rsidP="00015B90">
      <w:pPr>
        <w:pStyle w:val="H3Body"/>
        <w:ind w:left="0" w:firstLine="450"/>
        <w:rPr>
          <w:i/>
        </w:rPr>
      </w:pPr>
      <w:r w:rsidRPr="00015B90">
        <w:rPr>
          <w:i/>
        </w:rPr>
        <w:t xml:space="preserve">Description: </w:t>
      </w:r>
      <w:r w:rsidR="0066660F">
        <w:rPr>
          <w:i/>
        </w:rPr>
        <w:t>Play identification media sequence on a reader</w:t>
      </w:r>
    </w:p>
    <w:p w14:paraId="24B5F7CB" w14:textId="6EA3D10E" w:rsidR="00015B90" w:rsidRPr="00015B90" w:rsidRDefault="00015B90" w:rsidP="00015B90">
      <w:pPr>
        <w:pStyle w:val="H3Body"/>
        <w:ind w:left="0" w:firstLine="450"/>
        <w:rPr>
          <w:i/>
        </w:rPr>
      </w:pPr>
      <w:r w:rsidRPr="00015B90">
        <w:rPr>
          <w:i/>
        </w:rPr>
        <w:t xml:space="preserve">Method: </w:t>
      </w:r>
      <w:r w:rsidR="0095049E">
        <w:rPr>
          <w:i/>
        </w:rPr>
        <w:t>PUT</w:t>
      </w:r>
    </w:p>
    <w:p w14:paraId="73EFF99D" w14:textId="2E38B2F2" w:rsidR="00015B90" w:rsidRPr="00015B90" w:rsidRDefault="007B2D5E" w:rsidP="00015B90">
      <w:pPr>
        <w:pStyle w:val="H3Body"/>
        <w:ind w:left="0" w:firstLine="450"/>
        <w:rPr>
          <w:i/>
        </w:rPr>
      </w:pPr>
      <w:r>
        <w:rPr>
          <w:i/>
        </w:rPr>
        <w:t>Path: /</w:t>
      </w:r>
      <w:r>
        <w:t>reader/</w:t>
      </w:r>
      <w:r w:rsidRPr="00B4147E">
        <w:t>identify/{xbrcId}/{</w:t>
      </w:r>
      <w:r w:rsidR="00BD61C2">
        <w:t>readerMac</w:t>
      </w:r>
      <w:r w:rsidRPr="00B4147E">
        <w:t>}</w:t>
      </w:r>
    </w:p>
    <w:p w14:paraId="5847F831" w14:textId="77777777" w:rsidR="00015B90" w:rsidRPr="00015B90" w:rsidRDefault="00015B90" w:rsidP="00015B90">
      <w:pPr>
        <w:pStyle w:val="H3Body"/>
        <w:ind w:left="0" w:firstLine="450"/>
        <w:rPr>
          <w:i/>
        </w:rPr>
      </w:pPr>
      <w:r w:rsidRPr="00015B90">
        <w:rPr>
          <w:i/>
        </w:rPr>
        <w:t>Parameters: None</w:t>
      </w:r>
    </w:p>
    <w:p w14:paraId="5C0948E4" w14:textId="77777777" w:rsidR="00015B90" w:rsidRPr="00015B90" w:rsidRDefault="00015B90" w:rsidP="00015B90">
      <w:pPr>
        <w:pStyle w:val="H3Body"/>
        <w:ind w:left="0" w:firstLine="450"/>
        <w:rPr>
          <w:i/>
        </w:rPr>
      </w:pPr>
      <w:r w:rsidRPr="00015B90">
        <w:rPr>
          <w:i/>
        </w:rPr>
        <w:t>Payload object class: None</w:t>
      </w:r>
    </w:p>
    <w:p w14:paraId="6B3E2B8A" w14:textId="77777777" w:rsidR="00015B90" w:rsidRDefault="00015B90" w:rsidP="00015B90">
      <w:pPr>
        <w:pStyle w:val="H3Body"/>
        <w:ind w:left="0" w:firstLine="450"/>
        <w:rPr>
          <w:i/>
        </w:rPr>
      </w:pPr>
      <w:r w:rsidRPr="00015B90">
        <w:rPr>
          <w:i/>
        </w:rPr>
        <w:t>Return object class: None</w:t>
      </w:r>
    </w:p>
    <w:p w14:paraId="4B194FBC" w14:textId="77777777" w:rsidR="00015B90" w:rsidRPr="00015B90" w:rsidRDefault="00015B90" w:rsidP="00015B90">
      <w:pPr>
        <w:pStyle w:val="H3Body"/>
        <w:ind w:left="0" w:firstLine="450"/>
      </w:pPr>
    </w:p>
    <w:p w14:paraId="034A84E2" w14:textId="3BD5E5E5" w:rsidR="00015B90" w:rsidRDefault="0095049E" w:rsidP="00890CBA">
      <w:pPr>
        <w:pStyle w:val="Heading3"/>
      </w:pPr>
      <w:bookmarkStart w:id="52" w:name="_Toc367700319"/>
      <w:r>
        <w:t>reader/reboot</w:t>
      </w:r>
      <w:r w:rsidRPr="00B4147E">
        <w:t>/{xbrcId}/{readerId}</w:t>
      </w:r>
      <w:bookmarkEnd w:id="52"/>
    </w:p>
    <w:p w14:paraId="5CD88EDE" w14:textId="10A46DAE" w:rsidR="00015B90" w:rsidRPr="00015B90" w:rsidRDefault="00015B90" w:rsidP="00015B90">
      <w:pPr>
        <w:pStyle w:val="H3Body"/>
        <w:ind w:left="0" w:firstLine="450"/>
        <w:rPr>
          <w:i/>
        </w:rPr>
      </w:pPr>
      <w:r w:rsidRPr="00015B90">
        <w:rPr>
          <w:i/>
        </w:rPr>
        <w:t xml:space="preserve">Description: </w:t>
      </w:r>
      <w:r w:rsidR="0066660F">
        <w:rPr>
          <w:i/>
        </w:rPr>
        <w:t>Reboot a reader</w:t>
      </w:r>
    </w:p>
    <w:p w14:paraId="7AEDC066" w14:textId="6CF98DD5" w:rsidR="00015B90" w:rsidRPr="00015B90" w:rsidRDefault="00015B90" w:rsidP="00015B90">
      <w:pPr>
        <w:pStyle w:val="H3Body"/>
        <w:ind w:left="0" w:firstLine="450"/>
        <w:rPr>
          <w:i/>
        </w:rPr>
      </w:pPr>
      <w:r w:rsidRPr="00015B90">
        <w:rPr>
          <w:i/>
        </w:rPr>
        <w:t xml:space="preserve">Method: </w:t>
      </w:r>
      <w:r w:rsidR="0095049E">
        <w:rPr>
          <w:i/>
        </w:rPr>
        <w:t>PUT</w:t>
      </w:r>
    </w:p>
    <w:p w14:paraId="0DFB1387" w14:textId="21AC6236" w:rsidR="00015B90" w:rsidRPr="00015B90" w:rsidRDefault="007B2D5E" w:rsidP="00015B90">
      <w:pPr>
        <w:pStyle w:val="H3Body"/>
        <w:ind w:left="0" w:firstLine="450"/>
        <w:rPr>
          <w:i/>
        </w:rPr>
      </w:pPr>
      <w:r>
        <w:rPr>
          <w:i/>
        </w:rPr>
        <w:t>Path: /</w:t>
      </w:r>
      <w:r>
        <w:t>reader/reboot</w:t>
      </w:r>
      <w:r w:rsidRPr="00B4147E">
        <w:t>/{xbrcId}/{readerId}</w:t>
      </w:r>
    </w:p>
    <w:p w14:paraId="7428C8EE" w14:textId="77777777" w:rsidR="00015B90" w:rsidRPr="00015B90" w:rsidRDefault="00015B90" w:rsidP="00015B90">
      <w:pPr>
        <w:pStyle w:val="H3Body"/>
        <w:ind w:left="0" w:firstLine="450"/>
        <w:rPr>
          <w:i/>
        </w:rPr>
      </w:pPr>
      <w:r w:rsidRPr="00015B90">
        <w:rPr>
          <w:i/>
        </w:rPr>
        <w:t>Parameters: None</w:t>
      </w:r>
    </w:p>
    <w:p w14:paraId="5BB136B7" w14:textId="77777777" w:rsidR="00015B90" w:rsidRPr="00015B90" w:rsidRDefault="00015B90" w:rsidP="00015B90">
      <w:pPr>
        <w:pStyle w:val="H3Body"/>
        <w:ind w:left="0" w:firstLine="450"/>
        <w:rPr>
          <w:i/>
        </w:rPr>
      </w:pPr>
      <w:r w:rsidRPr="00015B90">
        <w:rPr>
          <w:i/>
        </w:rPr>
        <w:t>Payload object class: None</w:t>
      </w:r>
    </w:p>
    <w:p w14:paraId="388CE5D2" w14:textId="77777777" w:rsidR="00015B90" w:rsidRDefault="00015B90" w:rsidP="00015B90">
      <w:pPr>
        <w:pStyle w:val="H3Body"/>
        <w:ind w:left="0" w:firstLine="450"/>
        <w:rPr>
          <w:i/>
        </w:rPr>
      </w:pPr>
      <w:r w:rsidRPr="00015B90">
        <w:rPr>
          <w:i/>
        </w:rPr>
        <w:t>Return object class: None</w:t>
      </w:r>
    </w:p>
    <w:p w14:paraId="10596CE1" w14:textId="77777777" w:rsidR="00015B90" w:rsidRPr="00015B90" w:rsidRDefault="00015B90" w:rsidP="00015B90">
      <w:pPr>
        <w:pStyle w:val="H3Body"/>
        <w:ind w:left="0" w:firstLine="450"/>
      </w:pPr>
    </w:p>
    <w:p w14:paraId="7ED892E3" w14:textId="27BF30C3" w:rsidR="00015B90" w:rsidRDefault="0095049E" w:rsidP="00890CBA">
      <w:pPr>
        <w:pStyle w:val="Heading3"/>
      </w:pPr>
      <w:bookmarkStart w:id="53" w:name="_Toc367700320"/>
      <w:r>
        <w:t>reader/</w:t>
      </w:r>
      <w:r w:rsidRPr="00B4147E">
        <w:t>restart/{xbrcId}/{readerId}</w:t>
      </w:r>
      <w:bookmarkEnd w:id="53"/>
    </w:p>
    <w:p w14:paraId="55881749" w14:textId="115AFA02" w:rsidR="00015B90" w:rsidRPr="00015B90" w:rsidRDefault="00015B90" w:rsidP="00015B90">
      <w:pPr>
        <w:pStyle w:val="H3Body"/>
        <w:ind w:left="0" w:firstLine="450"/>
        <w:rPr>
          <w:i/>
        </w:rPr>
      </w:pPr>
      <w:r w:rsidRPr="00015B90">
        <w:rPr>
          <w:i/>
        </w:rPr>
        <w:t xml:space="preserve">Description: </w:t>
      </w:r>
      <w:r w:rsidR="0066660F">
        <w:rPr>
          <w:i/>
        </w:rPr>
        <w:t>Restart a reader</w:t>
      </w:r>
    </w:p>
    <w:p w14:paraId="60F22475" w14:textId="2498E2E0" w:rsidR="00015B90" w:rsidRPr="00015B90" w:rsidRDefault="00015B90" w:rsidP="00015B90">
      <w:pPr>
        <w:pStyle w:val="H3Body"/>
        <w:ind w:left="0" w:firstLine="450"/>
        <w:rPr>
          <w:i/>
        </w:rPr>
      </w:pPr>
      <w:r w:rsidRPr="00015B90">
        <w:rPr>
          <w:i/>
        </w:rPr>
        <w:t xml:space="preserve">Method: </w:t>
      </w:r>
      <w:r w:rsidR="0095049E">
        <w:rPr>
          <w:i/>
        </w:rPr>
        <w:t>PUT</w:t>
      </w:r>
    </w:p>
    <w:p w14:paraId="446D8DA5" w14:textId="0098C2B1" w:rsidR="00015B90" w:rsidRPr="00015B90" w:rsidRDefault="007B2D5E" w:rsidP="00015B90">
      <w:pPr>
        <w:pStyle w:val="H3Body"/>
        <w:ind w:left="0" w:firstLine="450"/>
        <w:rPr>
          <w:i/>
        </w:rPr>
      </w:pPr>
      <w:r>
        <w:rPr>
          <w:i/>
        </w:rPr>
        <w:t>Path: /</w:t>
      </w:r>
      <w:r>
        <w:t>reader/</w:t>
      </w:r>
      <w:r w:rsidRPr="00B4147E">
        <w:t>restart/{xbrcId}/{readerId}</w:t>
      </w:r>
    </w:p>
    <w:p w14:paraId="39DFD76C" w14:textId="77777777" w:rsidR="00015B90" w:rsidRPr="00015B90" w:rsidRDefault="00015B90" w:rsidP="00015B90">
      <w:pPr>
        <w:pStyle w:val="H3Body"/>
        <w:ind w:left="0" w:firstLine="450"/>
        <w:rPr>
          <w:i/>
        </w:rPr>
      </w:pPr>
      <w:r w:rsidRPr="00015B90">
        <w:rPr>
          <w:i/>
        </w:rPr>
        <w:t>Parameters: None</w:t>
      </w:r>
    </w:p>
    <w:p w14:paraId="5B5813F6" w14:textId="77777777" w:rsidR="00015B90" w:rsidRPr="00015B90" w:rsidRDefault="00015B90" w:rsidP="00015B90">
      <w:pPr>
        <w:pStyle w:val="H3Body"/>
        <w:ind w:left="0" w:firstLine="450"/>
        <w:rPr>
          <w:i/>
        </w:rPr>
      </w:pPr>
      <w:r w:rsidRPr="00015B90">
        <w:rPr>
          <w:i/>
        </w:rPr>
        <w:t>Payload object class: None</w:t>
      </w:r>
    </w:p>
    <w:p w14:paraId="5D02BA61" w14:textId="77777777" w:rsidR="00015B90" w:rsidRDefault="00015B90" w:rsidP="00015B90">
      <w:pPr>
        <w:pStyle w:val="H3Body"/>
        <w:ind w:left="0" w:firstLine="450"/>
        <w:rPr>
          <w:i/>
        </w:rPr>
      </w:pPr>
      <w:r w:rsidRPr="00015B90">
        <w:rPr>
          <w:i/>
        </w:rPr>
        <w:t>Return object class: None</w:t>
      </w:r>
    </w:p>
    <w:p w14:paraId="4CB4F84C" w14:textId="77777777" w:rsidR="00015B90" w:rsidRPr="00015B90" w:rsidRDefault="00015B90" w:rsidP="00015B90">
      <w:pPr>
        <w:pStyle w:val="H3Body"/>
        <w:ind w:left="0" w:firstLine="450"/>
      </w:pPr>
    </w:p>
    <w:p w14:paraId="78B090CE" w14:textId="21905DBC" w:rsidR="00015B90" w:rsidRDefault="0095049E" w:rsidP="00890CBA">
      <w:pPr>
        <w:pStyle w:val="Heading3"/>
      </w:pPr>
      <w:bookmarkStart w:id="54" w:name="_Toc367700321"/>
      <w:r>
        <w:t>performance</w:t>
      </w:r>
      <w:r w:rsidRPr="00B4147E">
        <w:t>/meta/{hiId}</w:t>
      </w:r>
      <w:bookmarkEnd w:id="54"/>
    </w:p>
    <w:p w14:paraId="28B01EDB" w14:textId="47BCAF72" w:rsidR="00015B90" w:rsidRPr="00015B90" w:rsidRDefault="00015B90" w:rsidP="00015B90">
      <w:pPr>
        <w:pStyle w:val="H3Body"/>
        <w:ind w:left="0" w:firstLine="450"/>
        <w:rPr>
          <w:i/>
        </w:rPr>
      </w:pPr>
      <w:r w:rsidRPr="00015B90">
        <w:rPr>
          <w:i/>
        </w:rPr>
        <w:t xml:space="preserve">Description: </w:t>
      </w:r>
      <w:r w:rsidR="004E4651">
        <w:rPr>
          <w:i/>
        </w:rPr>
        <w:t>Get performance metrics metadata</w:t>
      </w:r>
    </w:p>
    <w:p w14:paraId="079C8051" w14:textId="77777777" w:rsidR="00015B90" w:rsidRPr="00015B90" w:rsidRDefault="00015B90" w:rsidP="00015B90">
      <w:pPr>
        <w:pStyle w:val="H3Body"/>
        <w:ind w:left="0" w:firstLine="450"/>
        <w:rPr>
          <w:i/>
        </w:rPr>
      </w:pPr>
      <w:r w:rsidRPr="00015B90">
        <w:rPr>
          <w:i/>
        </w:rPr>
        <w:lastRenderedPageBreak/>
        <w:t>Method: GET</w:t>
      </w:r>
    </w:p>
    <w:p w14:paraId="19F36537" w14:textId="6E19C854" w:rsidR="00015B90" w:rsidRPr="00015B90" w:rsidRDefault="00ED35FE" w:rsidP="00015B90">
      <w:pPr>
        <w:pStyle w:val="H3Body"/>
        <w:ind w:left="0" w:firstLine="450"/>
        <w:rPr>
          <w:i/>
        </w:rPr>
      </w:pPr>
      <w:r>
        <w:rPr>
          <w:i/>
        </w:rPr>
        <w:t>Path: /</w:t>
      </w:r>
      <w:r>
        <w:t>performance</w:t>
      </w:r>
      <w:r w:rsidRPr="00B4147E">
        <w:t>/meta/{hiId}</w:t>
      </w:r>
    </w:p>
    <w:p w14:paraId="297EB4E4" w14:textId="77777777" w:rsidR="00015B90" w:rsidRPr="00015B90" w:rsidRDefault="00015B90" w:rsidP="00015B90">
      <w:pPr>
        <w:pStyle w:val="H3Body"/>
        <w:ind w:left="0" w:firstLine="450"/>
        <w:rPr>
          <w:i/>
        </w:rPr>
      </w:pPr>
      <w:r w:rsidRPr="00015B90">
        <w:rPr>
          <w:i/>
        </w:rPr>
        <w:t>Parameters: None</w:t>
      </w:r>
    </w:p>
    <w:p w14:paraId="7CEE545C" w14:textId="77777777" w:rsidR="00015B90" w:rsidRPr="00015B90" w:rsidRDefault="00015B90" w:rsidP="00015B90">
      <w:pPr>
        <w:pStyle w:val="H3Body"/>
        <w:ind w:left="0" w:firstLine="450"/>
        <w:rPr>
          <w:i/>
        </w:rPr>
      </w:pPr>
      <w:r w:rsidRPr="00015B90">
        <w:rPr>
          <w:i/>
        </w:rPr>
        <w:t>Payload object class: None</w:t>
      </w:r>
    </w:p>
    <w:p w14:paraId="5E273CD7" w14:textId="4D9DE8B3" w:rsidR="00015B90" w:rsidRDefault="00015B90" w:rsidP="00015B90">
      <w:pPr>
        <w:pStyle w:val="H3Body"/>
        <w:ind w:left="0" w:firstLine="450"/>
        <w:rPr>
          <w:i/>
        </w:rPr>
      </w:pPr>
      <w:r w:rsidRPr="00015B90">
        <w:rPr>
          <w:i/>
        </w:rPr>
        <w:t xml:space="preserve">Return object class: </w:t>
      </w:r>
      <w:r w:rsidR="004E4651" w:rsidRPr="004E4651">
        <w:rPr>
          <w:i/>
        </w:rPr>
        <w:t>PerfMetricMetadataMapDto</w:t>
      </w:r>
      <w:r w:rsidR="004E4651">
        <w:rPr>
          <w:i/>
        </w:rPr>
        <w:t xml:space="preserve"> (XML or JSON representation)</w:t>
      </w:r>
    </w:p>
    <w:p w14:paraId="2255E1D8" w14:textId="77777777" w:rsidR="00015B90" w:rsidRPr="00015B90" w:rsidRDefault="00015B90" w:rsidP="00015B90">
      <w:pPr>
        <w:pStyle w:val="H3Body"/>
        <w:ind w:left="0" w:firstLine="450"/>
      </w:pPr>
    </w:p>
    <w:p w14:paraId="2A28680C" w14:textId="6D7E9E29" w:rsidR="00015B90" w:rsidRDefault="00BC0D52" w:rsidP="00890CBA">
      <w:pPr>
        <w:pStyle w:val="Heading3"/>
      </w:pPr>
      <w:bookmarkStart w:id="55" w:name="_Toc367700322"/>
      <w:r>
        <w:t xml:space="preserve">performance/ </w:t>
      </w:r>
      <w:r w:rsidRPr="00B4147E">
        <w:t>metrics/{hiId}/{metaName}/{metaVersion}/{startDate}/{endDate}</w:t>
      </w:r>
      <w:bookmarkEnd w:id="55"/>
    </w:p>
    <w:p w14:paraId="6B2C4E20" w14:textId="4CAB8ED3" w:rsidR="00015B90" w:rsidRPr="00015B90" w:rsidRDefault="00015B90" w:rsidP="00015B90">
      <w:pPr>
        <w:pStyle w:val="H3Body"/>
        <w:ind w:left="0" w:firstLine="450"/>
        <w:rPr>
          <w:i/>
        </w:rPr>
      </w:pPr>
      <w:r w:rsidRPr="00015B90">
        <w:rPr>
          <w:i/>
        </w:rPr>
        <w:t>Description:</w:t>
      </w:r>
      <w:r w:rsidR="004E4651">
        <w:rPr>
          <w:i/>
        </w:rPr>
        <w:t xml:space="preserve"> Get performance metrics data for a time period specified by start and end dates.</w:t>
      </w:r>
      <w:r w:rsidRPr="00015B90">
        <w:rPr>
          <w:i/>
        </w:rPr>
        <w:t xml:space="preserve"> </w:t>
      </w:r>
    </w:p>
    <w:p w14:paraId="1DBE238E" w14:textId="77777777" w:rsidR="00015B90" w:rsidRPr="00015B90" w:rsidRDefault="00015B90" w:rsidP="00015B90">
      <w:pPr>
        <w:pStyle w:val="H3Body"/>
        <w:ind w:left="0" w:firstLine="450"/>
        <w:rPr>
          <w:i/>
        </w:rPr>
      </w:pPr>
      <w:r w:rsidRPr="00015B90">
        <w:rPr>
          <w:i/>
        </w:rPr>
        <w:t>Method: GET</w:t>
      </w:r>
    </w:p>
    <w:p w14:paraId="2266B0DD" w14:textId="0B782C3D" w:rsidR="00015B90" w:rsidRPr="00015B90" w:rsidRDefault="00ED35FE" w:rsidP="00015B90">
      <w:pPr>
        <w:pStyle w:val="H3Body"/>
        <w:ind w:left="0" w:firstLine="450"/>
        <w:rPr>
          <w:i/>
        </w:rPr>
      </w:pPr>
      <w:r>
        <w:rPr>
          <w:i/>
        </w:rPr>
        <w:t>Path: /</w:t>
      </w:r>
      <w:r>
        <w:t xml:space="preserve">performance/ </w:t>
      </w:r>
      <w:r w:rsidRPr="00B4147E">
        <w:t>metrics/{hiId}/{metaName}/{metaVersion}/{startDate}/{endDate}</w:t>
      </w:r>
    </w:p>
    <w:p w14:paraId="589BE38D" w14:textId="77777777" w:rsidR="00015B90" w:rsidRPr="00015B90" w:rsidRDefault="00015B90" w:rsidP="00015B90">
      <w:pPr>
        <w:pStyle w:val="H3Body"/>
        <w:ind w:left="0" w:firstLine="450"/>
        <w:rPr>
          <w:i/>
        </w:rPr>
      </w:pPr>
      <w:r w:rsidRPr="00015B90">
        <w:rPr>
          <w:i/>
        </w:rPr>
        <w:t>Parameters: None</w:t>
      </w:r>
    </w:p>
    <w:p w14:paraId="6F758D2F" w14:textId="77777777" w:rsidR="00015B90" w:rsidRPr="00015B90" w:rsidRDefault="00015B90" w:rsidP="00015B90">
      <w:pPr>
        <w:pStyle w:val="H3Body"/>
        <w:ind w:left="0" w:firstLine="450"/>
        <w:rPr>
          <w:i/>
        </w:rPr>
      </w:pPr>
      <w:r w:rsidRPr="00015B90">
        <w:rPr>
          <w:i/>
        </w:rPr>
        <w:t>Payload object class: None</w:t>
      </w:r>
    </w:p>
    <w:p w14:paraId="0BB632AC" w14:textId="7AEC8899" w:rsidR="00015B90" w:rsidRDefault="00015B90" w:rsidP="00015B90">
      <w:pPr>
        <w:pStyle w:val="H3Body"/>
        <w:ind w:left="0" w:firstLine="450"/>
        <w:rPr>
          <w:i/>
        </w:rPr>
      </w:pPr>
      <w:r w:rsidRPr="00015B90">
        <w:rPr>
          <w:i/>
        </w:rPr>
        <w:t xml:space="preserve">Return object class: </w:t>
      </w:r>
      <w:r w:rsidR="004E4651" w:rsidRPr="004E4651">
        <w:rPr>
          <w:i/>
        </w:rPr>
        <w:t>String</w:t>
      </w:r>
      <w:r w:rsidR="004E4651">
        <w:rPr>
          <w:i/>
        </w:rPr>
        <w:t xml:space="preserve">; performance metrics data collected between specified dates (XML or JSON representation) </w:t>
      </w:r>
    </w:p>
    <w:p w14:paraId="67C2A7DB" w14:textId="77777777" w:rsidR="00015B90" w:rsidRPr="00015B90" w:rsidRDefault="00015B90" w:rsidP="00015B90">
      <w:pPr>
        <w:pStyle w:val="H3Body"/>
        <w:ind w:left="0" w:firstLine="450"/>
      </w:pPr>
    </w:p>
    <w:p w14:paraId="2F36C3C6" w14:textId="410BC5BC" w:rsidR="00015B90" w:rsidRDefault="00BC0D52" w:rsidP="00890CBA">
      <w:pPr>
        <w:pStyle w:val="Heading3"/>
      </w:pPr>
      <w:bookmarkStart w:id="56" w:name="_Toc367700323"/>
      <w:r>
        <w:t>locations</w:t>
      </w:r>
      <w:bookmarkEnd w:id="56"/>
    </w:p>
    <w:p w14:paraId="630151C1" w14:textId="5FBF9388" w:rsidR="00015B90" w:rsidRPr="00015B90" w:rsidRDefault="00015B90" w:rsidP="00015B90">
      <w:pPr>
        <w:pStyle w:val="H3Body"/>
        <w:ind w:left="0" w:firstLine="450"/>
        <w:rPr>
          <w:i/>
        </w:rPr>
      </w:pPr>
      <w:r w:rsidRPr="00015B90">
        <w:rPr>
          <w:i/>
        </w:rPr>
        <w:t xml:space="preserve">Description: </w:t>
      </w:r>
      <w:r w:rsidR="004E4651">
        <w:rPr>
          <w:i/>
        </w:rPr>
        <w:t>Get locations data from all registered xBRCs</w:t>
      </w:r>
    </w:p>
    <w:p w14:paraId="44AA3640" w14:textId="77777777" w:rsidR="00015B90" w:rsidRPr="00015B90" w:rsidRDefault="00015B90" w:rsidP="00015B90">
      <w:pPr>
        <w:pStyle w:val="H3Body"/>
        <w:ind w:left="0" w:firstLine="450"/>
        <w:rPr>
          <w:i/>
        </w:rPr>
      </w:pPr>
      <w:r w:rsidRPr="00015B90">
        <w:rPr>
          <w:i/>
        </w:rPr>
        <w:t>Method: GET</w:t>
      </w:r>
    </w:p>
    <w:p w14:paraId="50F0069F" w14:textId="4AD420C7" w:rsidR="00015B90" w:rsidRPr="00015B90" w:rsidRDefault="00ED35FE" w:rsidP="00015B90">
      <w:pPr>
        <w:pStyle w:val="H3Body"/>
        <w:ind w:left="0" w:firstLine="450"/>
        <w:rPr>
          <w:i/>
        </w:rPr>
      </w:pPr>
      <w:r>
        <w:rPr>
          <w:i/>
        </w:rPr>
        <w:t>Path: /locations</w:t>
      </w:r>
    </w:p>
    <w:p w14:paraId="233AE5A5" w14:textId="77777777" w:rsidR="00015B90" w:rsidRPr="00015B90" w:rsidRDefault="00015B90" w:rsidP="00015B90">
      <w:pPr>
        <w:pStyle w:val="H3Body"/>
        <w:ind w:left="0" w:firstLine="450"/>
        <w:rPr>
          <w:i/>
        </w:rPr>
      </w:pPr>
      <w:r w:rsidRPr="00015B90">
        <w:rPr>
          <w:i/>
        </w:rPr>
        <w:t>Parameters: None</w:t>
      </w:r>
    </w:p>
    <w:p w14:paraId="2588A34A" w14:textId="77777777" w:rsidR="00015B90" w:rsidRPr="00015B90" w:rsidRDefault="00015B90" w:rsidP="00015B90">
      <w:pPr>
        <w:pStyle w:val="H3Body"/>
        <w:ind w:left="0" w:firstLine="450"/>
        <w:rPr>
          <w:i/>
        </w:rPr>
      </w:pPr>
      <w:r w:rsidRPr="00015B90">
        <w:rPr>
          <w:i/>
        </w:rPr>
        <w:t>Payload object class: None</w:t>
      </w:r>
    </w:p>
    <w:p w14:paraId="05ED1824" w14:textId="6A145FDD" w:rsidR="00015B90" w:rsidRDefault="00015B90" w:rsidP="00015B90">
      <w:pPr>
        <w:pStyle w:val="H3Body"/>
        <w:ind w:left="0" w:firstLine="450"/>
        <w:rPr>
          <w:i/>
        </w:rPr>
      </w:pPr>
      <w:r w:rsidRPr="00015B90">
        <w:rPr>
          <w:i/>
        </w:rPr>
        <w:t xml:space="preserve">Return object class: </w:t>
      </w:r>
      <w:r w:rsidR="004E4651" w:rsidRPr="004E4651">
        <w:rPr>
          <w:i/>
        </w:rPr>
        <w:t>LocationInfoListDto</w:t>
      </w:r>
      <w:r w:rsidR="004E4651">
        <w:rPr>
          <w:i/>
        </w:rPr>
        <w:t xml:space="preserve"> (XML or JSON representation)</w:t>
      </w:r>
    </w:p>
    <w:p w14:paraId="73C3D0C7" w14:textId="77777777" w:rsidR="00015B90" w:rsidRPr="00015B90" w:rsidRDefault="00015B90" w:rsidP="00015B90">
      <w:pPr>
        <w:pStyle w:val="H3Body"/>
        <w:ind w:left="0" w:firstLine="450"/>
      </w:pPr>
    </w:p>
    <w:p w14:paraId="2EBA1278" w14:textId="0F10DD15" w:rsidR="00015B90" w:rsidRDefault="004E4651" w:rsidP="00890CBA">
      <w:pPr>
        <w:pStyle w:val="Heading3"/>
      </w:pPr>
      <w:bookmarkStart w:id="57" w:name="_Toc367700324"/>
      <w:r>
        <w:t>locations/</w:t>
      </w:r>
      <w:r w:rsidR="00BC0D52" w:rsidRPr="00B4147E">
        <w:t>xbrc/{xbrcId}</w:t>
      </w:r>
      <w:bookmarkEnd w:id="57"/>
    </w:p>
    <w:p w14:paraId="33635ACA" w14:textId="14FE3763" w:rsidR="00015B90" w:rsidRPr="00015B90" w:rsidRDefault="00015B90" w:rsidP="00015B90">
      <w:pPr>
        <w:pStyle w:val="H3Body"/>
        <w:ind w:left="0" w:firstLine="450"/>
        <w:rPr>
          <w:i/>
        </w:rPr>
      </w:pPr>
      <w:r w:rsidRPr="00015B90">
        <w:rPr>
          <w:i/>
        </w:rPr>
        <w:t xml:space="preserve">Description: </w:t>
      </w:r>
      <w:r w:rsidR="004E4651">
        <w:rPr>
          <w:i/>
        </w:rPr>
        <w:t>Get location data from a specified xBRC</w:t>
      </w:r>
    </w:p>
    <w:p w14:paraId="059EBF05" w14:textId="77777777" w:rsidR="00015B90" w:rsidRPr="00015B90" w:rsidRDefault="00015B90" w:rsidP="00015B90">
      <w:pPr>
        <w:pStyle w:val="H3Body"/>
        <w:ind w:left="0" w:firstLine="450"/>
        <w:rPr>
          <w:i/>
        </w:rPr>
      </w:pPr>
      <w:r w:rsidRPr="00015B90">
        <w:rPr>
          <w:i/>
        </w:rPr>
        <w:t>Method: GET</w:t>
      </w:r>
    </w:p>
    <w:p w14:paraId="3612C8CE" w14:textId="2A412D70" w:rsidR="00015B90" w:rsidRPr="00015B90" w:rsidRDefault="00ED35FE" w:rsidP="00015B90">
      <w:pPr>
        <w:pStyle w:val="H3Body"/>
        <w:ind w:left="0" w:firstLine="450"/>
        <w:rPr>
          <w:i/>
        </w:rPr>
      </w:pPr>
      <w:r>
        <w:rPr>
          <w:i/>
        </w:rPr>
        <w:t>Path: /</w:t>
      </w:r>
      <w:r w:rsidR="004E4651">
        <w:t>locations/</w:t>
      </w:r>
      <w:r w:rsidRPr="00B4147E">
        <w:t>xbrc/{xbrcId}</w:t>
      </w:r>
    </w:p>
    <w:p w14:paraId="09AE6433" w14:textId="77777777" w:rsidR="00015B90" w:rsidRPr="00015B90" w:rsidRDefault="00015B90" w:rsidP="00015B90">
      <w:pPr>
        <w:pStyle w:val="H3Body"/>
        <w:ind w:left="0" w:firstLine="450"/>
        <w:rPr>
          <w:i/>
        </w:rPr>
      </w:pPr>
      <w:r w:rsidRPr="00015B90">
        <w:rPr>
          <w:i/>
        </w:rPr>
        <w:lastRenderedPageBreak/>
        <w:t>Parameters: None</w:t>
      </w:r>
    </w:p>
    <w:p w14:paraId="0246B872" w14:textId="77777777" w:rsidR="00015B90" w:rsidRPr="00015B90" w:rsidRDefault="00015B90" w:rsidP="00015B90">
      <w:pPr>
        <w:pStyle w:val="H3Body"/>
        <w:ind w:left="0" w:firstLine="450"/>
        <w:rPr>
          <w:i/>
        </w:rPr>
      </w:pPr>
      <w:r w:rsidRPr="00015B90">
        <w:rPr>
          <w:i/>
        </w:rPr>
        <w:t>Payload object class: None</w:t>
      </w:r>
    </w:p>
    <w:p w14:paraId="6E1E9E91" w14:textId="0520507F" w:rsidR="00015B90" w:rsidRDefault="00015B90" w:rsidP="00015B90">
      <w:pPr>
        <w:pStyle w:val="H3Body"/>
        <w:ind w:left="0" w:firstLine="450"/>
        <w:rPr>
          <w:i/>
        </w:rPr>
      </w:pPr>
      <w:r w:rsidRPr="00015B90">
        <w:rPr>
          <w:i/>
        </w:rPr>
        <w:t xml:space="preserve">Return object class: </w:t>
      </w:r>
      <w:r w:rsidR="004E4651" w:rsidRPr="004E4651">
        <w:rPr>
          <w:i/>
        </w:rPr>
        <w:t>ReaderLocationInfo</w:t>
      </w:r>
      <w:r w:rsidR="004E4651">
        <w:rPr>
          <w:i/>
        </w:rPr>
        <w:t xml:space="preserve"> (XML or JSON representation)</w:t>
      </w:r>
    </w:p>
    <w:p w14:paraId="27B60083" w14:textId="77777777" w:rsidR="00015B90" w:rsidRPr="00015B90" w:rsidRDefault="00015B90" w:rsidP="00015B90">
      <w:pPr>
        <w:pStyle w:val="H3Body"/>
        <w:ind w:left="0" w:firstLine="450"/>
      </w:pPr>
    </w:p>
    <w:p w14:paraId="0572F6E0" w14:textId="0122D01C" w:rsidR="00BC0D52" w:rsidRDefault="00BC0D52" w:rsidP="00F95D29">
      <w:pPr>
        <w:pStyle w:val="Heading3"/>
      </w:pPr>
      <w:bookmarkStart w:id="58" w:name="_Toc367700325"/>
      <w:r>
        <w:t>health</w:t>
      </w:r>
      <w:bookmarkEnd w:id="58"/>
    </w:p>
    <w:p w14:paraId="26759C7C" w14:textId="5DDDB16A" w:rsidR="00BC0D52" w:rsidRPr="00015B90" w:rsidRDefault="00BC0D52" w:rsidP="00BC0D52">
      <w:pPr>
        <w:pStyle w:val="H3Body"/>
        <w:ind w:left="0" w:firstLine="450"/>
        <w:rPr>
          <w:i/>
        </w:rPr>
      </w:pPr>
      <w:r w:rsidRPr="00015B90">
        <w:rPr>
          <w:i/>
        </w:rPr>
        <w:t xml:space="preserve">Description: </w:t>
      </w:r>
      <w:r w:rsidR="006520F1">
        <w:rPr>
          <w:i/>
        </w:rPr>
        <w:t>Get health items inventory</w:t>
      </w:r>
    </w:p>
    <w:p w14:paraId="090101DD" w14:textId="77777777" w:rsidR="00BC0D52" w:rsidRPr="00015B90" w:rsidRDefault="00BC0D52" w:rsidP="00BC0D52">
      <w:pPr>
        <w:pStyle w:val="H3Body"/>
        <w:ind w:left="0" w:firstLine="450"/>
        <w:rPr>
          <w:i/>
        </w:rPr>
      </w:pPr>
      <w:r w:rsidRPr="00015B90">
        <w:rPr>
          <w:i/>
        </w:rPr>
        <w:t>Method: GET</w:t>
      </w:r>
    </w:p>
    <w:p w14:paraId="06B13356" w14:textId="774EAA94" w:rsidR="00BC0D52" w:rsidRPr="00015B90" w:rsidRDefault="00ED35FE" w:rsidP="00BC0D52">
      <w:pPr>
        <w:pStyle w:val="H3Body"/>
        <w:ind w:left="0" w:firstLine="450"/>
        <w:rPr>
          <w:i/>
        </w:rPr>
      </w:pPr>
      <w:r>
        <w:rPr>
          <w:i/>
        </w:rPr>
        <w:t>Path: /health</w:t>
      </w:r>
    </w:p>
    <w:p w14:paraId="570B189F" w14:textId="77777777" w:rsidR="00BC0D52" w:rsidRPr="00015B90" w:rsidRDefault="00BC0D52" w:rsidP="00BC0D52">
      <w:pPr>
        <w:pStyle w:val="H3Body"/>
        <w:ind w:left="0" w:firstLine="450"/>
        <w:rPr>
          <w:i/>
        </w:rPr>
      </w:pPr>
      <w:r w:rsidRPr="00015B90">
        <w:rPr>
          <w:i/>
        </w:rPr>
        <w:t>Parameters: None</w:t>
      </w:r>
    </w:p>
    <w:p w14:paraId="5FBC764F" w14:textId="77777777" w:rsidR="00BC0D52" w:rsidRPr="00015B90" w:rsidRDefault="00BC0D52" w:rsidP="00BC0D52">
      <w:pPr>
        <w:pStyle w:val="H3Body"/>
        <w:ind w:left="0" w:firstLine="450"/>
        <w:rPr>
          <w:i/>
        </w:rPr>
      </w:pPr>
      <w:r w:rsidRPr="00015B90">
        <w:rPr>
          <w:i/>
        </w:rPr>
        <w:t>Payload object class: None</w:t>
      </w:r>
    </w:p>
    <w:p w14:paraId="5C1399C7" w14:textId="3C3DFED2" w:rsidR="00BC0D52" w:rsidRDefault="00BC0D52" w:rsidP="00BC0D52">
      <w:pPr>
        <w:pStyle w:val="H3Body"/>
        <w:ind w:left="0" w:firstLine="450"/>
        <w:rPr>
          <w:i/>
        </w:rPr>
      </w:pPr>
      <w:r w:rsidRPr="00015B90">
        <w:rPr>
          <w:i/>
        </w:rPr>
        <w:t xml:space="preserve">Return object class: </w:t>
      </w:r>
      <w:r w:rsidR="004E4651" w:rsidRPr="004E4651">
        <w:rPr>
          <w:i/>
        </w:rPr>
        <w:t>HealthItemListMapDto</w:t>
      </w:r>
      <w:r w:rsidR="004E4651">
        <w:rPr>
          <w:i/>
        </w:rPr>
        <w:t xml:space="preserve"> (XML or JSON representation)</w:t>
      </w:r>
    </w:p>
    <w:p w14:paraId="2C557BC8" w14:textId="77777777" w:rsidR="00015B90" w:rsidRDefault="00015B90" w:rsidP="00015B90">
      <w:pPr>
        <w:pStyle w:val="H2Body"/>
      </w:pPr>
    </w:p>
    <w:p w14:paraId="54591622" w14:textId="5549557E" w:rsidR="00BC0D52" w:rsidRDefault="00BC0D52" w:rsidP="00F95D29">
      <w:pPr>
        <w:pStyle w:val="Heading3"/>
      </w:pPr>
      <w:bookmarkStart w:id="59" w:name="_Toc367700326"/>
      <w:r>
        <w:t>health</w:t>
      </w:r>
      <w:r w:rsidRPr="00B4147E">
        <w:t>/addr/{addr}/{port}</w:t>
      </w:r>
      <w:bookmarkEnd w:id="59"/>
    </w:p>
    <w:p w14:paraId="78B2F907" w14:textId="1CEC2B11" w:rsidR="00BC0D52" w:rsidRPr="00015B90" w:rsidRDefault="00BC0D52" w:rsidP="00BC0D52">
      <w:pPr>
        <w:pStyle w:val="H3Body"/>
        <w:ind w:left="0" w:firstLine="450"/>
        <w:rPr>
          <w:i/>
        </w:rPr>
      </w:pPr>
      <w:r w:rsidRPr="00015B90">
        <w:rPr>
          <w:i/>
        </w:rPr>
        <w:t xml:space="preserve">Description: </w:t>
      </w:r>
      <w:r w:rsidR="006520F1">
        <w:rPr>
          <w:i/>
        </w:rPr>
        <w:t>Get health items with a specified address</w:t>
      </w:r>
    </w:p>
    <w:p w14:paraId="05088A37" w14:textId="77777777" w:rsidR="00BC0D52" w:rsidRPr="00015B90" w:rsidRDefault="00BC0D52" w:rsidP="00BC0D52">
      <w:pPr>
        <w:pStyle w:val="H3Body"/>
        <w:ind w:left="0" w:firstLine="450"/>
        <w:rPr>
          <w:i/>
        </w:rPr>
      </w:pPr>
      <w:r w:rsidRPr="00015B90">
        <w:rPr>
          <w:i/>
        </w:rPr>
        <w:t>Method: GET</w:t>
      </w:r>
    </w:p>
    <w:p w14:paraId="33AB1F72" w14:textId="43FC56BB" w:rsidR="00BC0D52" w:rsidRPr="00015B90" w:rsidRDefault="00ED35FE" w:rsidP="00BC0D52">
      <w:pPr>
        <w:pStyle w:val="H3Body"/>
        <w:ind w:left="0" w:firstLine="450"/>
        <w:rPr>
          <w:i/>
        </w:rPr>
      </w:pPr>
      <w:r>
        <w:rPr>
          <w:i/>
        </w:rPr>
        <w:t>Path: /</w:t>
      </w:r>
      <w:r>
        <w:t>health</w:t>
      </w:r>
      <w:r w:rsidRPr="00B4147E">
        <w:t>/addr/{addr}/{port}</w:t>
      </w:r>
    </w:p>
    <w:p w14:paraId="46E22C7C" w14:textId="77777777" w:rsidR="00BC0D52" w:rsidRPr="00015B90" w:rsidRDefault="00BC0D52" w:rsidP="00BC0D52">
      <w:pPr>
        <w:pStyle w:val="H3Body"/>
        <w:ind w:left="0" w:firstLine="450"/>
        <w:rPr>
          <w:i/>
        </w:rPr>
      </w:pPr>
      <w:r w:rsidRPr="00015B90">
        <w:rPr>
          <w:i/>
        </w:rPr>
        <w:t>Parameters: None</w:t>
      </w:r>
    </w:p>
    <w:p w14:paraId="6DD1633E" w14:textId="77777777" w:rsidR="00BC0D52" w:rsidRPr="00015B90" w:rsidRDefault="00BC0D52" w:rsidP="00BC0D52">
      <w:pPr>
        <w:pStyle w:val="H3Body"/>
        <w:ind w:left="0" w:firstLine="450"/>
        <w:rPr>
          <w:i/>
        </w:rPr>
      </w:pPr>
      <w:r w:rsidRPr="00015B90">
        <w:rPr>
          <w:i/>
        </w:rPr>
        <w:t>Payload object class: None</w:t>
      </w:r>
    </w:p>
    <w:p w14:paraId="14D92555" w14:textId="52453A37" w:rsidR="00BC0D52" w:rsidRDefault="00BC0D52" w:rsidP="006520F1">
      <w:pPr>
        <w:pStyle w:val="H3Body"/>
        <w:ind w:left="0" w:firstLine="450"/>
        <w:rPr>
          <w:i/>
        </w:rPr>
      </w:pPr>
      <w:r w:rsidRPr="00015B90">
        <w:rPr>
          <w:i/>
        </w:rPr>
        <w:t xml:space="preserve">Return object class: </w:t>
      </w:r>
      <w:r w:rsidR="006520F1">
        <w:rPr>
          <w:i/>
        </w:rPr>
        <w:t>HealthItem</w:t>
      </w:r>
      <w:r w:rsidR="006520F1" w:rsidRPr="004E4651">
        <w:rPr>
          <w:i/>
        </w:rPr>
        <w:t>Dto</w:t>
      </w:r>
      <w:r w:rsidR="006520F1">
        <w:rPr>
          <w:i/>
        </w:rPr>
        <w:t xml:space="preserve"> (XML or JSON representation)</w:t>
      </w:r>
    </w:p>
    <w:p w14:paraId="231E16B0" w14:textId="77777777" w:rsidR="00BC0D52" w:rsidRDefault="00BC0D52" w:rsidP="00015B90">
      <w:pPr>
        <w:pStyle w:val="H2Body"/>
      </w:pPr>
    </w:p>
    <w:p w14:paraId="07931770" w14:textId="5D057DB7" w:rsidR="00BC0D52" w:rsidRDefault="00BC0D52" w:rsidP="00F95D29">
      <w:pPr>
        <w:pStyle w:val="Heading3"/>
      </w:pPr>
      <w:bookmarkStart w:id="60" w:name="_Toc367700327"/>
      <w:r>
        <w:t>health/ip/{</w:t>
      </w:r>
      <w:r w:rsidR="007F0A70">
        <w:t>addr</w:t>
      </w:r>
      <w:r w:rsidRPr="00B4147E">
        <w:t>}/{port}</w:t>
      </w:r>
      <w:bookmarkEnd w:id="60"/>
    </w:p>
    <w:p w14:paraId="30F6CB7A" w14:textId="1A8A9BFB" w:rsidR="00BC0D52" w:rsidRPr="00015B90" w:rsidRDefault="00BC0D52" w:rsidP="00BC0D52">
      <w:pPr>
        <w:pStyle w:val="H3Body"/>
        <w:ind w:left="0" w:firstLine="450"/>
        <w:rPr>
          <w:i/>
        </w:rPr>
      </w:pPr>
      <w:r w:rsidRPr="00015B90">
        <w:rPr>
          <w:i/>
        </w:rPr>
        <w:t xml:space="preserve">Description: </w:t>
      </w:r>
      <w:r w:rsidR="006520F1">
        <w:rPr>
          <w:i/>
        </w:rPr>
        <w:t>Get health items with a specified IP address</w:t>
      </w:r>
    </w:p>
    <w:p w14:paraId="06E8CC1C" w14:textId="77777777" w:rsidR="00BC0D52" w:rsidRPr="00015B90" w:rsidRDefault="00BC0D52" w:rsidP="00BC0D52">
      <w:pPr>
        <w:pStyle w:val="H3Body"/>
        <w:ind w:left="0" w:firstLine="450"/>
        <w:rPr>
          <w:i/>
        </w:rPr>
      </w:pPr>
      <w:r w:rsidRPr="00015B90">
        <w:rPr>
          <w:i/>
        </w:rPr>
        <w:t>Method: GET</w:t>
      </w:r>
    </w:p>
    <w:p w14:paraId="2BEAF7E9" w14:textId="19857CFA" w:rsidR="00BC0D52" w:rsidRPr="00015B90" w:rsidRDefault="00ED35FE" w:rsidP="00BC0D52">
      <w:pPr>
        <w:pStyle w:val="H3Body"/>
        <w:ind w:left="0" w:firstLine="450"/>
        <w:rPr>
          <w:i/>
        </w:rPr>
      </w:pPr>
      <w:r>
        <w:rPr>
          <w:i/>
        </w:rPr>
        <w:t>Path: /</w:t>
      </w:r>
      <w:r>
        <w:t>health/ip/{ip</w:t>
      </w:r>
      <w:r w:rsidRPr="00B4147E">
        <w:t>}/{port}</w:t>
      </w:r>
    </w:p>
    <w:p w14:paraId="70355FC9" w14:textId="77777777" w:rsidR="00BC0D52" w:rsidRPr="00015B90" w:rsidRDefault="00BC0D52" w:rsidP="00BC0D52">
      <w:pPr>
        <w:pStyle w:val="H3Body"/>
        <w:ind w:left="0" w:firstLine="450"/>
        <w:rPr>
          <w:i/>
        </w:rPr>
      </w:pPr>
      <w:r w:rsidRPr="00015B90">
        <w:rPr>
          <w:i/>
        </w:rPr>
        <w:t>Parameters: None</w:t>
      </w:r>
    </w:p>
    <w:p w14:paraId="4AA8A06C" w14:textId="77777777" w:rsidR="00BC0D52" w:rsidRPr="00015B90" w:rsidRDefault="00BC0D52" w:rsidP="00BC0D52">
      <w:pPr>
        <w:pStyle w:val="H3Body"/>
        <w:ind w:left="0" w:firstLine="450"/>
        <w:rPr>
          <w:i/>
        </w:rPr>
      </w:pPr>
      <w:r w:rsidRPr="00015B90">
        <w:rPr>
          <w:i/>
        </w:rPr>
        <w:t>Payload object class: None</w:t>
      </w:r>
    </w:p>
    <w:p w14:paraId="421F398F" w14:textId="73D108AF" w:rsidR="00BC0D52" w:rsidRDefault="00BC0D52" w:rsidP="00BC0D52">
      <w:pPr>
        <w:pStyle w:val="H3Body"/>
        <w:ind w:left="0" w:firstLine="450"/>
        <w:rPr>
          <w:i/>
        </w:rPr>
      </w:pPr>
      <w:r w:rsidRPr="00015B90">
        <w:rPr>
          <w:i/>
        </w:rPr>
        <w:t xml:space="preserve">Return object class: </w:t>
      </w:r>
      <w:r w:rsidR="006520F1">
        <w:rPr>
          <w:i/>
        </w:rPr>
        <w:t>HealthItem</w:t>
      </w:r>
      <w:r w:rsidR="006520F1" w:rsidRPr="004E4651">
        <w:rPr>
          <w:i/>
        </w:rPr>
        <w:t>Dto</w:t>
      </w:r>
      <w:r w:rsidR="006520F1">
        <w:rPr>
          <w:i/>
        </w:rPr>
        <w:t xml:space="preserve"> (XML or JSON representation)</w:t>
      </w:r>
    </w:p>
    <w:p w14:paraId="6F360CB9" w14:textId="77777777" w:rsidR="00BC0D52" w:rsidRDefault="00BC0D52" w:rsidP="00015B90">
      <w:pPr>
        <w:pStyle w:val="H2Body"/>
      </w:pPr>
    </w:p>
    <w:p w14:paraId="3954C387" w14:textId="3FFC209C" w:rsidR="00BC0D52" w:rsidRDefault="0042720E" w:rsidP="00F95D29">
      <w:pPr>
        <w:pStyle w:val="Heading3"/>
      </w:pPr>
      <w:bookmarkStart w:id="61" w:name="_Toc367700328"/>
      <w:r>
        <w:t>health/i</w:t>
      </w:r>
      <w:r w:rsidRPr="00B4147E">
        <w:t>d/{id}</w:t>
      </w:r>
      <w:bookmarkEnd w:id="61"/>
    </w:p>
    <w:p w14:paraId="03DDD303" w14:textId="5220F653" w:rsidR="00BC0D52" w:rsidRPr="00015B90" w:rsidRDefault="00BC0D52" w:rsidP="00BC0D52">
      <w:pPr>
        <w:pStyle w:val="H3Body"/>
        <w:ind w:left="0" w:firstLine="450"/>
        <w:rPr>
          <w:i/>
        </w:rPr>
      </w:pPr>
      <w:r w:rsidRPr="00015B90">
        <w:rPr>
          <w:i/>
        </w:rPr>
        <w:t xml:space="preserve">Description: </w:t>
      </w:r>
      <w:r w:rsidR="006520F1">
        <w:rPr>
          <w:i/>
        </w:rPr>
        <w:t>Get health items with a specified ID</w:t>
      </w:r>
    </w:p>
    <w:p w14:paraId="6FF4B9B5" w14:textId="77777777" w:rsidR="00BC0D52" w:rsidRPr="00015B90" w:rsidRDefault="00BC0D52" w:rsidP="00BC0D52">
      <w:pPr>
        <w:pStyle w:val="H3Body"/>
        <w:ind w:left="0" w:firstLine="450"/>
        <w:rPr>
          <w:i/>
        </w:rPr>
      </w:pPr>
      <w:r w:rsidRPr="00015B90">
        <w:rPr>
          <w:i/>
        </w:rPr>
        <w:lastRenderedPageBreak/>
        <w:t>Method: GET</w:t>
      </w:r>
    </w:p>
    <w:p w14:paraId="1A85479F" w14:textId="3B70E7C7" w:rsidR="00BC0D52" w:rsidRPr="00015B90" w:rsidRDefault="00ED35FE" w:rsidP="00BC0D52">
      <w:pPr>
        <w:pStyle w:val="H3Body"/>
        <w:ind w:left="0" w:firstLine="450"/>
        <w:rPr>
          <w:i/>
        </w:rPr>
      </w:pPr>
      <w:r>
        <w:rPr>
          <w:i/>
        </w:rPr>
        <w:t>Path: /</w:t>
      </w:r>
      <w:r>
        <w:t>health/i</w:t>
      </w:r>
      <w:r w:rsidRPr="00B4147E">
        <w:t>d/{id}</w:t>
      </w:r>
    </w:p>
    <w:p w14:paraId="061963C6" w14:textId="77777777" w:rsidR="00BC0D52" w:rsidRPr="00015B90" w:rsidRDefault="00BC0D52" w:rsidP="00BC0D52">
      <w:pPr>
        <w:pStyle w:val="H3Body"/>
        <w:ind w:left="0" w:firstLine="450"/>
        <w:rPr>
          <w:i/>
        </w:rPr>
      </w:pPr>
      <w:r w:rsidRPr="00015B90">
        <w:rPr>
          <w:i/>
        </w:rPr>
        <w:t>Parameters: None</w:t>
      </w:r>
    </w:p>
    <w:p w14:paraId="17156193" w14:textId="77777777" w:rsidR="00BC0D52" w:rsidRPr="00015B90" w:rsidRDefault="00BC0D52" w:rsidP="00BC0D52">
      <w:pPr>
        <w:pStyle w:val="H3Body"/>
        <w:ind w:left="0" w:firstLine="450"/>
        <w:rPr>
          <w:i/>
        </w:rPr>
      </w:pPr>
      <w:r w:rsidRPr="00015B90">
        <w:rPr>
          <w:i/>
        </w:rPr>
        <w:t>Payload object class: None</w:t>
      </w:r>
    </w:p>
    <w:p w14:paraId="2A4CF22F" w14:textId="02863C76" w:rsidR="00BC0D52" w:rsidRDefault="00BC0D52" w:rsidP="00BC0D52">
      <w:pPr>
        <w:pStyle w:val="H3Body"/>
        <w:ind w:left="0" w:firstLine="450"/>
        <w:rPr>
          <w:i/>
        </w:rPr>
      </w:pPr>
      <w:r w:rsidRPr="00015B90">
        <w:rPr>
          <w:i/>
        </w:rPr>
        <w:t xml:space="preserve">Return object class: </w:t>
      </w:r>
      <w:r w:rsidR="006520F1">
        <w:rPr>
          <w:i/>
        </w:rPr>
        <w:t>HealthItem</w:t>
      </w:r>
      <w:r w:rsidR="006520F1" w:rsidRPr="004E4651">
        <w:rPr>
          <w:i/>
        </w:rPr>
        <w:t>Dto</w:t>
      </w:r>
      <w:r w:rsidR="006520F1">
        <w:rPr>
          <w:i/>
        </w:rPr>
        <w:t xml:space="preserve"> (XML or JSON representation)</w:t>
      </w:r>
    </w:p>
    <w:p w14:paraId="61B6B543" w14:textId="77777777" w:rsidR="00BC0D52" w:rsidRDefault="00BC0D52" w:rsidP="00015B90">
      <w:pPr>
        <w:pStyle w:val="H2Body"/>
      </w:pPr>
    </w:p>
    <w:p w14:paraId="490E5D51" w14:textId="4CB867CE" w:rsidR="00BC0D52" w:rsidRDefault="0042720E" w:rsidP="00F95D29">
      <w:pPr>
        <w:pStyle w:val="Heading3"/>
      </w:pPr>
      <w:bookmarkStart w:id="62" w:name="_Toc367700329"/>
      <w:r>
        <w:t>health</w:t>
      </w:r>
      <w:r w:rsidRPr="00EC7CFB">
        <w:t>/add/{addr}/{port}/{className}</w:t>
      </w:r>
      <w:bookmarkEnd w:id="62"/>
    </w:p>
    <w:p w14:paraId="471EBE2C" w14:textId="2CF53206" w:rsidR="00BC0D52" w:rsidRPr="00015B90" w:rsidRDefault="00BC0D52" w:rsidP="00BC0D52">
      <w:pPr>
        <w:pStyle w:val="H3Body"/>
        <w:ind w:left="0" w:firstLine="450"/>
        <w:rPr>
          <w:i/>
        </w:rPr>
      </w:pPr>
      <w:r w:rsidRPr="00015B90">
        <w:rPr>
          <w:i/>
        </w:rPr>
        <w:t xml:space="preserve">Description: </w:t>
      </w:r>
      <w:r w:rsidR="006520F1">
        <w:rPr>
          <w:i/>
        </w:rPr>
        <w:t>Add a health item of a specified type to xBRMS’s health items inventory</w:t>
      </w:r>
    </w:p>
    <w:p w14:paraId="01727E59" w14:textId="6E93B7AA" w:rsidR="00BC0D52" w:rsidRPr="00015B90" w:rsidRDefault="0042720E" w:rsidP="00BC0D52">
      <w:pPr>
        <w:pStyle w:val="H3Body"/>
        <w:ind w:left="0" w:firstLine="450"/>
        <w:rPr>
          <w:i/>
        </w:rPr>
      </w:pPr>
      <w:r>
        <w:rPr>
          <w:i/>
        </w:rPr>
        <w:t>Method: POST</w:t>
      </w:r>
    </w:p>
    <w:p w14:paraId="2065C013" w14:textId="7D50924A" w:rsidR="00BC0D52" w:rsidRPr="00015B90" w:rsidRDefault="00ED35FE" w:rsidP="00BC0D52">
      <w:pPr>
        <w:pStyle w:val="H3Body"/>
        <w:ind w:left="0" w:firstLine="450"/>
        <w:rPr>
          <w:i/>
        </w:rPr>
      </w:pPr>
      <w:r>
        <w:rPr>
          <w:i/>
        </w:rPr>
        <w:t>Path: /</w:t>
      </w:r>
      <w:r>
        <w:t>health</w:t>
      </w:r>
      <w:r w:rsidRPr="00EC7CFB">
        <w:t>/add/{addr}/{port}/{className}</w:t>
      </w:r>
    </w:p>
    <w:p w14:paraId="7A866507" w14:textId="77777777" w:rsidR="00BC0D52" w:rsidRPr="00015B90" w:rsidRDefault="00BC0D52" w:rsidP="00BC0D52">
      <w:pPr>
        <w:pStyle w:val="H3Body"/>
        <w:ind w:left="0" w:firstLine="450"/>
        <w:rPr>
          <w:i/>
        </w:rPr>
      </w:pPr>
      <w:r w:rsidRPr="00015B90">
        <w:rPr>
          <w:i/>
        </w:rPr>
        <w:t>Parameters: None</w:t>
      </w:r>
    </w:p>
    <w:p w14:paraId="10DEB7DE" w14:textId="77777777" w:rsidR="00BC0D52" w:rsidRPr="00015B90" w:rsidRDefault="00BC0D52" w:rsidP="00BC0D52">
      <w:pPr>
        <w:pStyle w:val="H3Body"/>
        <w:ind w:left="0" w:firstLine="450"/>
        <w:rPr>
          <w:i/>
        </w:rPr>
      </w:pPr>
      <w:r w:rsidRPr="00015B90">
        <w:rPr>
          <w:i/>
        </w:rPr>
        <w:t>Payload object class: None</w:t>
      </w:r>
    </w:p>
    <w:p w14:paraId="4B407453" w14:textId="77777777" w:rsidR="00BC0D52" w:rsidRDefault="00BC0D52" w:rsidP="00BC0D52">
      <w:pPr>
        <w:pStyle w:val="H3Body"/>
        <w:ind w:left="0" w:firstLine="450"/>
        <w:rPr>
          <w:i/>
        </w:rPr>
      </w:pPr>
      <w:r w:rsidRPr="00015B90">
        <w:rPr>
          <w:i/>
        </w:rPr>
        <w:t>Return object class: None</w:t>
      </w:r>
    </w:p>
    <w:p w14:paraId="722D25C1" w14:textId="77777777" w:rsidR="00BC0D52" w:rsidRDefault="00BC0D52" w:rsidP="00015B90">
      <w:pPr>
        <w:pStyle w:val="H2Body"/>
      </w:pPr>
    </w:p>
    <w:p w14:paraId="0AB66456" w14:textId="3CDC2C79" w:rsidR="00BC0D52" w:rsidRDefault="00F95D29" w:rsidP="00F95D29">
      <w:pPr>
        <w:pStyle w:val="Heading3"/>
      </w:pPr>
      <w:bookmarkStart w:id="63" w:name="_Toc367700330"/>
      <w:r>
        <w:t>health/delete/{id}</w:t>
      </w:r>
      <w:bookmarkEnd w:id="63"/>
    </w:p>
    <w:p w14:paraId="1233EDF1" w14:textId="75662338" w:rsidR="00BC0D52" w:rsidRPr="00015B90" w:rsidRDefault="00BC0D52" w:rsidP="00BC0D52">
      <w:pPr>
        <w:pStyle w:val="H3Body"/>
        <w:ind w:left="0" w:firstLine="450"/>
        <w:rPr>
          <w:i/>
        </w:rPr>
      </w:pPr>
      <w:r w:rsidRPr="00015B90">
        <w:rPr>
          <w:i/>
        </w:rPr>
        <w:t xml:space="preserve">Description: </w:t>
      </w:r>
      <w:r w:rsidR="006520F1">
        <w:rPr>
          <w:i/>
        </w:rPr>
        <w:t>Delete health item with a specified ID from xBRMS’s inventory</w:t>
      </w:r>
    </w:p>
    <w:p w14:paraId="6D3C00F4" w14:textId="43164869" w:rsidR="00BC0D52" w:rsidRPr="00015B90" w:rsidRDefault="00BC0D52" w:rsidP="00BC0D52">
      <w:pPr>
        <w:pStyle w:val="H3Body"/>
        <w:ind w:left="0" w:firstLine="450"/>
        <w:rPr>
          <w:i/>
        </w:rPr>
      </w:pPr>
      <w:r w:rsidRPr="00015B90">
        <w:rPr>
          <w:i/>
        </w:rPr>
        <w:t xml:space="preserve">Method: </w:t>
      </w:r>
      <w:r w:rsidR="00F95D29">
        <w:rPr>
          <w:i/>
        </w:rPr>
        <w:t>DELETE</w:t>
      </w:r>
    </w:p>
    <w:p w14:paraId="31FD78A4" w14:textId="3B6A69F5" w:rsidR="00BC0D52" w:rsidRPr="00015B90" w:rsidRDefault="00ED35FE" w:rsidP="00BC0D52">
      <w:pPr>
        <w:pStyle w:val="H3Body"/>
        <w:ind w:left="0" w:firstLine="450"/>
        <w:rPr>
          <w:i/>
        </w:rPr>
      </w:pPr>
      <w:r>
        <w:rPr>
          <w:i/>
        </w:rPr>
        <w:t>Path: /</w:t>
      </w:r>
      <w:r>
        <w:t>health/delete/{id}</w:t>
      </w:r>
    </w:p>
    <w:p w14:paraId="640A09E9" w14:textId="77777777" w:rsidR="00BC0D52" w:rsidRPr="00015B90" w:rsidRDefault="00BC0D52" w:rsidP="00BC0D52">
      <w:pPr>
        <w:pStyle w:val="H3Body"/>
        <w:ind w:left="0" w:firstLine="450"/>
        <w:rPr>
          <w:i/>
        </w:rPr>
      </w:pPr>
      <w:r w:rsidRPr="00015B90">
        <w:rPr>
          <w:i/>
        </w:rPr>
        <w:t>Parameters: None</w:t>
      </w:r>
    </w:p>
    <w:p w14:paraId="702B23C8" w14:textId="77777777" w:rsidR="00BC0D52" w:rsidRPr="00015B90" w:rsidRDefault="00BC0D52" w:rsidP="00BC0D52">
      <w:pPr>
        <w:pStyle w:val="H3Body"/>
        <w:ind w:left="0" w:firstLine="450"/>
        <w:rPr>
          <w:i/>
        </w:rPr>
      </w:pPr>
      <w:r w:rsidRPr="00015B90">
        <w:rPr>
          <w:i/>
        </w:rPr>
        <w:t>Payload object class: None</w:t>
      </w:r>
    </w:p>
    <w:p w14:paraId="42089E53" w14:textId="77777777" w:rsidR="00BC0D52" w:rsidRDefault="00BC0D52" w:rsidP="00BC0D52">
      <w:pPr>
        <w:pStyle w:val="H3Body"/>
        <w:ind w:left="0" w:firstLine="450"/>
        <w:rPr>
          <w:i/>
        </w:rPr>
      </w:pPr>
      <w:r w:rsidRPr="00015B90">
        <w:rPr>
          <w:i/>
        </w:rPr>
        <w:t>Return object class: None</w:t>
      </w:r>
    </w:p>
    <w:p w14:paraId="3F0A56F2" w14:textId="77777777" w:rsidR="00BC0D52" w:rsidRDefault="00BC0D52" w:rsidP="00015B90">
      <w:pPr>
        <w:pStyle w:val="H2Body"/>
      </w:pPr>
    </w:p>
    <w:p w14:paraId="6F5BBDC9" w14:textId="52EFA8C0" w:rsidR="00BC0D52" w:rsidRDefault="00F95D29" w:rsidP="00F95D29">
      <w:pPr>
        <w:pStyle w:val="Heading3"/>
      </w:pPr>
      <w:bookmarkStart w:id="64" w:name="_Toc367700331"/>
      <w:r>
        <w:t>health/deactivate/{id}</w:t>
      </w:r>
      <w:bookmarkEnd w:id="64"/>
    </w:p>
    <w:p w14:paraId="2D8CC108" w14:textId="2460E266" w:rsidR="00BC0D52" w:rsidRPr="00015B90" w:rsidRDefault="00BC0D52" w:rsidP="00BC0D52">
      <w:pPr>
        <w:pStyle w:val="H3Body"/>
        <w:ind w:left="0" w:firstLine="450"/>
        <w:rPr>
          <w:i/>
        </w:rPr>
      </w:pPr>
      <w:r w:rsidRPr="00015B90">
        <w:rPr>
          <w:i/>
        </w:rPr>
        <w:t xml:space="preserve">Description: </w:t>
      </w:r>
      <w:r w:rsidR="006520F1">
        <w:rPr>
          <w:i/>
        </w:rPr>
        <w:t>Deactivate a health item with the specified ID</w:t>
      </w:r>
    </w:p>
    <w:p w14:paraId="0BD610DF" w14:textId="38661D68" w:rsidR="00BC0D52" w:rsidRPr="00015B90" w:rsidRDefault="00F95D29" w:rsidP="00BC0D52">
      <w:pPr>
        <w:pStyle w:val="H3Body"/>
        <w:ind w:left="0" w:firstLine="450"/>
        <w:rPr>
          <w:i/>
        </w:rPr>
      </w:pPr>
      <w:r>
        <w:rPr>
          <w:i/>
        </w:rPr>
        <w:t>Method: POST</w:t>
      </w:r>
    </w:p>
    <w:p w14:paraId="2E5200FF" w14:textId="2C9EC802" w:rsidR="00BC0D52" w:rsidRPr="00015B90" w:rsidRDefault="00ED35FE" w:rsidP="00BC0D52">
      <w:pPr>
        <w:pStyle w:val="H3Body"/>
        <w:ind w:left="0" w:firstLine="450"/>
        <w:rPr>
          <w:i/>
        </w:rPr>
      </w:pPr>
      <w:r>
        <w:rPr>
          <w:i/>
        </w:rPr>
        <w:t>Path: /</w:t>
      </w:r>
      <w:r>
        <w:t>health/deactivate/{id}</w:t>
      </w:r>
    </w:p>
    <w:p w14:paraId="1AFD0324" w14:textId="77777777" w:rsidR="00BC0D52" w:rsidRPr="00015B90" w:rsidRDefault="00BC0D52" w:rsidP="00BC0D52">
      <w:pPr>
        <w:pStyle w:val="H3Body"/>
        <w:ind w:left="0" w:firstLine="450"/>
        <w:rPr>
          <w:i/>
        </w:rPr>
      </w:pPr>
      <w:r w:rsidRPr="00015B90">
        <w:rPr>
          <w:i/>
        </w:rPr>
        <w:t>Parameters: None</w:t>
      </w:r>
    </w:p>
    <w:p w14:paraId="776E4102" w14:textId="77777777" w:rsidR="00BC0D52" w:rsidRPr="00015B90" w:rsidRDefault="00BC0D52" w:rsidP="00BC0D52">
      <w:pPr>
        <w:pStyle w:val="H3Body"/>
        <w:ind w:left="0" w:firstLine="450"/>
        <w:rPr>
          <w:i/>
        </w:rPr>
      </w:pPr>
      <w:r w:rsidRPr="00015B90">
        <w:rPr>
          <w:i/>
        </w:rPr>
        <w:t>Payload object class: None</w:t>
      </w:r>
    </w:p>
    <w:p w14:paraId="5BC0EE20" w14:textId="77777777" w:rsidR="00BC0D52" w:rsidRDefault="00BC0D52" w:rsidP="00BC0D52">
      <w:pPr>
        <w:pStyle w:val="H3Body"/>
        <w:ind w:left="0" w:firstLine="450"/>
        <w:rPr>
          <w:i/>
        </w:rPr>
      </w:pPr>
      <w:r w:rsidRPr="00015B90">
        <w:rPr>
          <w:i/>
        </w:rPr>
        <w:t>Return object class: None</w:t>
      </w:r>
    </w:p>
    <w:p w14:paraId="34FD2AB2" w14:textId="77777777" w:rsidR="00BC0D52" w:rsidRDefault="00BC0D52" w:rsidP="00015B90">
      <w:pPr>
        <w:pStyle w:val="H2Body"/>
      </w:pPr>
    </w:p>
    <w:p w14:paraId="063195F3" w14:textId="7DABE0EC" w:rsidR="00BC0D52" w:rsidRDefault="00F95D29" w:rsidP="00F95D29">
      <w:pPr>
        <w:pStyle w:val="Heading3"/>
      </w:pPr>
      <w:bookmarkStart w:id="65" w:name="_Toc367700332"/>
      <w:r>
        <w:lastRenderedPageBreak/>
        <w:t>health/type/{xbrc|idms|jmslistener}</w:t>
      </w:r>
      <w:bookmarkEnd w:id="65"/>
    </w:p>
    <w:p w14:paraId="37524473" w14:textId="70532E37" w:rsidR="00BC0D52" w:rsidRPr="00015B90" w:rsidRDefault="00BC0D52" w:rsidP="00BC0D52">
      <w:pPr>
        <w:pStyle w:val="H3Body"/>
        <w:ind w:left="0" w:firstLine="450"/>
        <w:rPr>
          <w:i/>
        </w:rPr>
      </w:pPr>
      <w:r w:rsidRPr="00015B90">
        <w:rPr>
          <w:i/>
        </w:rPr>
        <w:t>Description:</w:t>
      </w:r>
      <w:r w:rsidR="006520F1">
        <w:rPr>
          <w:i/>
        </w:rPr>
        <w:t xml:space="preserve"> Get a list of health items of specified type from xBRMS inventory</w:t>
      </w:r>
    </w:p>
    <w:p w14:paraId="6A18B9F4" w14:textId="77777777" w:rsidR="00BC0D52" w:rsidRPr="00015B90" w:rsidRDefault="00BC0D52" w:rsidP="00BC0D52">
      <w:pPr>
        <w:pStyle w:val="H3Body"/>
        <w:ind w:left="0" w:firstLine="450"/>
        <w:rPr>
          <w:i/>
        </w:rPr>
      </w:pPr>
      <w:r w:rsidRPr="00015B90">
        <w:rPr>
          <w:i/>
        </w:rPr>
        <w:t>Method: GET</w:t>
      </w:r>
    </w:p>
    <w:p w14:paraId="51A2BF19" w14:textId="0FC57878" w:rsidR="00BC0D52" w:rsidRPr="00015B90" w:rsidRDefault="00ED35FE" w:rsidP="00BC0D52">
      <w:pPr>
        <w:pStyle w:val="H3Body"/>
        <w:ind w:left="0" w:firstLine="450"/>
        <w:rPr>
          <w:i/>
        </w:rPr>
      </w:pPr>
      <w:r>
        <w:rPr>
          <w:i/>
        </w:rPr>
        <w:t>Path: /</w:t>
      </w:r>
      <w:r>
        <w:t>health/type/{xbrc|idms|jmslistener}</w:t>
      </w:r>
    </w:p>
    <w:p w14:paraId="6B8A0CC7" w14:textId="77777777" w:rsidR="00BC0D52" w:rsidRPr="00015B90" w:rsidRDefault="00BC0D52" w:rsidP="00BC0D52">
      <w:pPr>
        <w:pStyle w:val="H3Body"/>
        <w:ind w:left="0" w:firstLine="450"/>
        <w:rPr>
          <w:i/>
        </w:rPr>
      </w:pPr>
      <w:r w:rsidRPr="00015B90">
        <w:rPr>
          <w:i/>
        </w:rPr>
        <w:t>Parameters: None</w:t>
      </w:r>
    </w:p>
    <w:p w14:paraId="2A19214F" w14:textId="77777777" w:rsidR="00BC0D52" w:rsidRPr="00015B90" w:rsidRDefault="00BC0D52" w:rsidP="00BC0D52">
      <w:pPr>
        <w:pStyle w:val="H3Body"/>
        <w:ind w:left="0" w:firstLine="450"/>
        <w:rPr>
          <w:i/>
        </w:rPr>
      </w:pPr>
      <w:r w:rsidRPr="00015B90">
        <w:rPr>
          <w:i/>
        </w:rPr>
        <w:t>Payload object class: None</w:t>
      </w:r>
    </w:p>
    <w:p w14:paraId="211FA6A6" w14:textId="65EAC05E" w:rsidR="00BC0D52" w:rsidRDefault="00BC0D52" w:rsidP="006520F1">
      <w:pPr>
        <w:pStyle w:val="H3Body"/>
        <w:ind w:left="0" w:firstLine="450"/>
        <w:rPr>
          <w:i/>
        </w:rPr>
      </w:pPr>
      <w:r w:rsidRPr="00015B90">
        <w:rPr>
          <w:i/>
        </w:rPr>
        <w:t xml:space="preserve">Return object class: </w:t>
      </w:r>
      <w:r w:rsidR="006520F1" w:rsidRPr="006520F1">
        <w:rPr>
          <w:i/>
        </w:rPr>
        <w:t>XbrcListDto</w:t>
      </w:r>
      <w:r w:rsidR="006520F1">
        <w:rPr>
          <w:i/>
        </w:rPr>
        <w:t xml:space="preserve"> (XML or JSON representation) </w:t>
      </w:r>
    </w:p>
    <w:p w14:paraId="78418FAB" w14:textId="77777777" w:rsidR="00BC0D52" w:rsidRDefault="00BC0D52" w:rsidP="00015B90">
      <w:pPr>
        <w:pStyle w:val="H2Body"/>
      </w:pPr>
    </w:p>
    <w:p w14:paraId="1BA370F1" w14:textId="6D0DD39A" w:rsidR="00BC0D52" w:rsidRDefault="00F95D29" w:rsidP="00F95D29">
      <w:pPr>
        <w:pStyle w:val="Heading3"/>
      </w:pPr>
      <w:bookmarkStart w:id="66" w:name="_Toc367700333"/>
      <w:r>
        <w:t>health/refresh</w:t>
      </w:r>
      <w:bookmarkEnd w:id="66"/>
    </w:p>
    <w:p w14:paraId="683092DB" w14:textId="4220DA42" w:rsidR="00BC0D52" w:rsidRPr="00015B90" w:rsidRDefault="00BC0D52" w:rsidP="00BC0D52">
      <w:pPr>
        <w:pStyle w:val="H3Body"/>
        <w:ind w:left="0" w:firstLine="450"/>
        <w:rPr>
          <w:i/>
        </w:rPr>
      </w:pPr>
      <w:r w:rsidRPr="00015B90">
        <w:rPr>
          <w:i/>
        </w:rPr>
        <w:t xml:space="preserve">Description: </w:t>
      </w:r>
      <w:r w:rsidR="006520F1">
        <w:rPr>
          <w:i/>
        </w:rPr>
        <w:t>Refresh xBRMS inventory of health item.</w:t>
      </w:r>
    </w:p>
    <w:p w14:paraId="2A7EDC70" w14:textId="77777777" w:rsidR="00BC0D52" w:rsidRPr="00015B90" w:rsidRDefault="00BC0D52" w:rsidP="00BC0D52">
      <w:pPr>
        <w:pStyle w:val="H3Body"/>
        <w:ind w:left="0" w:firstLine="450"/>
        <w:rPr>
          <w:i/>
        </w:rPr>
      </w:pPr>
      <w:r w:rsidRPr="00015B90">
        <w:rPr>
          <w:i/>
        </w:rPr>
        <w:t>Method: GET</w:t>
      </w:r>
    </w:p>
    <w:p w14:paraId="5FDB7859" w14:textId="06216B1A" w:rsidR="00BC0D52" w:rsidRPr="00015B90" w:rsidRDefault="00ED35FE" w:rsidP="00BC0D52">
      <w:pPr>
        <w:pStyle w:val="H3Body"/>
        <w:ind w:left="0" w:firstLine="450"/>
        <w:rPr>
          <w:i/>
        </w:rPr>
      </w:pPr>
      <w:r>
        <w:rPr>
          <w:i/>
        </w:rPr>
        <w:t>Path: /</w:t>
      </w:r>
      <w:r>
        <w:t>health/refresh</w:t>
      </w:r>
    </w:p>
    <w:p w14:paraId="01A4C900" w14:textId="77777777" w:rsidR="00BC0D52" w:rsidRPr="00015B90" w:rsidRDefault="00BC0D52" w:rsidP="00BC0D52">
      <w:pPr>
        <w:pStyle w:val="H3Body"/>
        <w:ind w:left="0" w:firstLine="450"/>
        <w:rPr>
          <w:i/>
        </w:rPr>
      </w:pPr>
      <w:r w:rsidRPr="00015B90">
        <w:rPr>
          <w:i/>
        </w:rPr>
        <w:t>Parameters: None</w:t>
      </w:r>
    </w:p>
    <w:p w14:paraId="29BFB03C" w14:textId="77777777" w:rsidR="00BC0D52" w:rsidRPr="00015B90" w:rsidRDefault="00BC0D52" w:rsidP="00BC0D52">
      <w:pPr>
        <w:pStyle w:val="H3Body"/>
        <w:ind w:left="0" w:firstLine="450"/>
        <w:rPr>
          <w:i/>
        </w:rPr>
      </w:pPr>
      <w:r w:rsidRPr="00015B90">
        <w:rPr>
          <w:i/>
        </w:rPr>
        <w:t>Payload object class: None</w:t>
      </w:r>
    </w:p>
    <w:p w14:paraId="39D8C038" w14:textId="77777777" w:rsidR="00BC0D52" w:rsidRDefault="00BC0D52" w:rsidP="00BC0D52">
      <w:pPr>
        <w:pStyle w:val="H3Body"/>
        <w:ind w:left="0" w:firstLine="450"/>
        <w:rPr>
          <w:i/>
        </w:rPr>
      </w:pPr>
      <w:r w:rsidRPr="00015B90">
        <w:rPr>
          <w:i/>
        </w:rPr>
        <w:t>Return object class: None</w:t>
      </w:r>
    </w:p>
    <w:p w14:paraId="421C3071" w14:textId="77777777" w:rsidR="00317DB5" w:rsidRDefault="00317DB5" w:rsidP="00015B90">
      <w:pPr>
        <w:pStyle w:val="H2Body"/>
        <w:ind w:left="0"/>
      </w:pPr>
    </w:p>
    <w:p w14:paraId="77F3734A" w14:textId="77777777" w:rsidR="00811661" w:rsidRDefault="00811661">
      <w:pPr>
        <w:spacing w:after="0" w:line="240" w:lineRule="auto"/>
        <w:rPr>
          <w:rFonts w:eastAsia="Times New Roman"/>
          <w:b/>
          <w:iCs/>
          <w:kern w:val="32"/>
          <w:sz w:val="28"/>
          <w:szCs w:val="28"/>
        </w:rPr>
      </w:pPr>
      <w:r>
        <w:br w:type="page"/>
      </w:r>
    </w:p>
    <w:p w14:paraId="1C1E6193" w14:textId="420C966C" w:rsidR="008546C8" w:rsidRDefault="008546C8" w:rsidP="008546C8">
      <w:pPr>
        <w:pStyle w:val="Heading2"/>
      </w:pPr>
      <w:bookmarkStart w:id="67" w:name="_Toc367700334"/>
      <w:r>
        <w:lastRenderedPageBreak/>
        <w:t>Sample data used by the REST endpoints</w:t>
      </w:r>
      <w:bookmarkEnd w:id="67"/>
    </w:p>
    <w:p w14:paraId="499DC7B7" w14:textId="77777777" w:rsidR="008546C8" w:rsidRDefault="008546C8" w:rsidP="008546C8">
      <w:pPr>
        <w:pStyle w:val="H2Body"/>
      </w:pPr>
    </w:p>
    <w:p w14:paraId="4503930B" w14:textId="18247FF5" w:rsidR="008546C8" w:rsidRDefault="008546C8" w:rsidP="008546C8">
      <w:pPr>
        <w:pStyle w:val="Heading3"/>
      </w:pPr>
      <w:bookmarkStart w:id="68" w:name="_Toc367700335"/>
      <w:r>
        <w:t>FacilityListDto</w:t>
      </w:r>
      <w:bookmarkEnd w:id="68"/>
    </w:p>
    <w:p w14:paraId="352CF0F4" w14:textId="77777777" w:rsidR="008546C8" w:rsidRPr="008546C8" w:rsidRDefault="008546C8" w:rsidP="008546C8">
      <w:pPr>
        <w:pStyle w:val="H2Body"/>
      </w:pPr>
    </w:p>
    <w:p w14:paraId="08337D2D" w14:textId="77777777" w:rsidR="008546C8" w:rsidRDefault="008546C8" w:rsidP="00971D90">
      <w:pPr>
        <w:pStyle w:val="H2Body"/>
        <w:spacing w:after="0"/>
      </w:pPr>
      <w:r>
        <w:t>&lt;?xml version="1.0" encoding="UTF-8" standalone="yes"?&gt;</w:t>
      </w:r>
    </w:p>
    <w:p w14:paraId="3A55E17E" w14:textId="77777777" w:rsidR="008546C8" w:rsidRDefault="008546C8" w:rsidP="00971D90">
      <w:pPr>
        <w:pStyle w:val="H2Body"/>
        <w:spacing w:after="0"/>
      </w:pPr>
      <w:r>
        <w:t>&lt;facilities&gt;</w:t>
      </w:r>
    </w:p>
    <w:p w14:paraId="0BB876D1" w14:textId="77777777" w:rsidR="008546C8" w:rsidRDefault="008546C8" w:rsidP="00971D90">
      <w:pPr>
        <w:pStyle w:val="H2Body"/>
        <w:spacing w:after="0"/>
      </w:pPr>
      <w:r>
        <w:t xml:space="preserve">    &lt;facility&gt;</w:t>
      </w:r>
    </w:p>
    <w:p w14:paraId="3EB2F3D0" w14:textId="77777777" w:rsidR="008546C8" w:rsidRDefault="008546C8" w:rsidP="00971D90">
      <w:pPr>
        <w:pStyle w:val="H2Body"/>
        <w:spacing w:after="0"/>
      </w:pPr>
      <w:r>
        <w:t xml:space="preserve">        &lt;active&gt;true&lt;/active&gt;</w:t>
      </w:r>
    </w:p>
    <w:p w14:paraId="72403BC4" w14:textId="77777777" w:rsidR="008546C8" w:rsidRDefault="008546C8" w:rsidP="00971D90">
      <w:pPr>
        <w:pStyle w:val="H2Body"/>
        <w:spacing w:after="0"/>
      </w:pPr>
      <w:r>
        <w:t xml:space="preserve">        &lt;hostname&gt;10.110.1.109&lt;/hostname&gt;</w:t>
      </w:r>
    </w:p>
    <w:p w14:paraId="2541B9CD" w14:textId="77777777" w:rsidR="008546C8" w:rsidRDefault="008546C8" w:rsidP="00971D90">
      <w:pPr>
        <w:pStyle w:val="H2Body"/>
        <w:spacing w:after="0"/>
      </w:pPr>
      <w:r>
        <w:t xml:space="preserve">        &lt;id&gt;74&lt;/id&gt;</w:t>
      </w:r>
    </w:p>
    <w:p w14:paraId="6581C104" w14:textId="77777777" w:rsidR="008546C8" w:rsidRDefault="008546C8" w:rsidP="00971D90">
      <w:pPr>
        <w:pStyle w:val="H2Body"/>
        <w:spacing w:after="0"/>
      </w:pPr>
      <w:r>
        <w:t xml:space="preserve">        &lt;ip&gt;10.110.1.109&lt;/ip&gt;</w:t>
      </w:r>
    </w:p>
    <w:p w14:paraId="3DD6A499" w14:textId="77777777" w:rsidR="008546C8" w:rsidRDefault="008546C8" w:rsidP="00971D90">
      <w:pPr>
        <w:pStyle w:val="H2Body"/>
        <w:spacing w:after="0"/>
      </w:pPr>
      <w:r>
        <w:t xml:space="preserve">        &lt;lastDiscovery&gt;2013-04-16T22:25:16.443-07:00&lt;/lastDiscovery&gt;</w:t>
      </w:r>
    </w:p>
    <w:p w14:paraId="6E755BDE" w14:textId="77777777" w:rsidR="008546C8" w:rsidRDefault="008546C8" w:rsidP="00971D90">
      <w:pPr>
        <w:pStyle w:val="H2Body"/>
        <w:spacing w:after="0"/>
      </w:pPr>
      <w:r>
        <w:t xml:space="preserve">        &lt;name&gt;MK Park Entry PE6&lt;/name&gt;</w:t>
      </w:r>
    </w:p>
    <w:p w14:paraId="27524F22" w14:textId="77777777" w:rsidR="008546C8" w:rsidRDefault="008546C8" w:rsidP="00971D90">
      <w:pPr>
        <w:pStyle w:val="H2Body"/>
        <w:spacing w:after="0"/>
      </w:pPr>
      <w:r>
        <w:t xml:space="preserve">        &lt;nextDiscovery&gt;2013-04-16T22:26:16.443-07:00&lt;/nextDiscovery&gt;</w:t>
      </w:r>
    </w:p>
    <w:p w14:paraId="1BB28C04" w14:textId="77777777" w:rsidR="008546C8" w:rsidRDefault="008546C8" w:rsidP="00971D90">
      <w:pPr>
        <w:pStyle w:val="H2Body"/>
        <w:spacing w:after="0"/>
      </w:pPr>
      <w:r>
        <w:t xml:space="preserve">        &lt;port&gt;8080&lt;/port&gt;</w:t>
      </w:r>
    </w:p>
    <w:p w14:paraId="2BB245ED" w14:textId="77777777" w:rsidR="008546C8" w:rsidRDefault="008546C8" w:rsidP="00971D90">
      <w:pPr>
        <w:pStyle w:val="H2Body"/>
        <w:spacing w:after="0"/>
      </w:pPr>
      <w:r>
        <w:t xml:space="preserve">        &lt;status&gt;</w:t>
      </w:r>
    </w:p>
    <w:p w14:paraId="71317215" w14:textId="77777777" w:rsidR="008546C8" w:rsidRDefault="008546C8" w:rsidP="00971D90">
      <w:pPr>
        <w:pStyle w:val="H2Body"/>
        <w:spacing w:after="0"/>
      </w:pPr>
      <w:r>
        <w:t xml:space="preserve">            &lt;message&gt;&lt;/message&gt;</w:t>
      </w:r>
    </w:p>
    <w:p w14:paraId="10F2796E" w14:textId="77777777" w:rsidR="008546C8" w:rsidRDefault="008546C8" w:rsidP="00971D90">
      <w:pPr>
        <w:pStyle w:val="H2Body"/>
        <w:spacing w:after="0"/>
      </w:pPr>
      <w:r>
        <w:t xml:space="preserve">            &lt;status&gt;Green&lt;/status&gt;</w:t>
      </w:r>
    </w:p>
    <w:p w14:paraId="412936B8" w14:textId="77777777" w:rsidR="008546C8" w:rsidRDefault="008546C8" w:rsidP="00971D90">
      <w:pPr>
        <w:pStyle w:val="H2Body"/>
        <w:spacing w:after="0"/>
      </w:pPr>
      <w:r>
        <w:t xml:space="preserve">        &lt;/status&gt;</w:t>
      </w:r>
    </w:p>
    <w:p w14:paraId="65250ECD" w14:textId="77777777" w:rsidR="008546C8" w:rsidRDefault="008546C8" w:rsidP="00971D90">
      <w:pPr>
        <w:pStyle w:val="H2Body"/>
        <w:spacing w:after="0"/>
      </w:pPr>
      <w:r>
        <w:t xml:space="preserve">        &lt;type&gt;XBRC&lt;/type&gt;</w:t>
      </w:r>
    </w:p>
    <w:p w14:paraId="59B5C622" w14:textId="77777777" w:rsidR="008546C8" w:rsidRDefault="008546C8" w:rsidP="00971D90">
      <w:pPr>
        <w:pStyle w:val="H2Body"/>
        <w:spacing w:after="0"/>
      </w:pPr>
      <w:r>
        <w:t xml:space="preserve">        &lt;version&gt;1.6.0.4862&lt;/version&gt;</w:t>
      </w:r>
    </w:p>
    <w:p w14:paraId="2D7EE344" w14:textId="77777777" w:rsidR="008546C8" w:rsidRDefault="008546C8" w:rsidP="00971D90">
      <w:pPr>
        <w:pStyle w:val="H2Body"/>
        <w:spacing w:after="0"/>
      </w:pPr>
      <w:r>
        <w:t xml:space="preserve">        &lt;vip&gt;10.110.1.120&lt;/vip&gt;</w:t>
      </w:r>
    </w:p>
    <w:p w14:paraId="77E1642B" w14:textId="77777777" w:rsidR="008546C8" w:rsidRDefault="008546C8" w:rsidP="00971D90">
      <w:pPr>
        <w:pStyle w:val="H2Body"/>
        <w:spacing w:after="0"/>
      </w:pPr>
      <w:r>
        <w:t xml:space="preserve">        &lt;vport&gt;0&lt;/vport&gt;</w:t>
      </w:r>
    </w:p>
    <w:p w14:paraId="1CCCB5DE" w14:textId="77777777" w:rsidR="008546C8" w:rsidRDefault="008546C8" w:rsidP="00971D90">
      <w:pPr>
        <w:pStyle w:val="H2Body"/>
        <w:spacing w:after="0"/>
      </w:pPr>
      <w:r>
        <w:t xml:space="preserve">        &lt;facilityId&gt;222333&lt;/facilityId&gt;</w:t>
      </w:r>
    </w:p>
    <w:p w14:paraId="7469BD04" w14:textId="77777777" w:rsidR="008546C8" w:rsidRDefault="008546C8" w:rsidP="00971D90">
      <w:pPr>
        <w:pStyle w:val="H2Body"/>
        <w:spacing w:after="0"/>
      </w:pPr>
      <w:r>
        <w:t xml:space="preserve">        &lt;haEnabled&gt;true&lt;/haEnabled&gt;</w:t>
      </w:r>
    </w:p>
    <w:p w14:paraId="17854B93" w14:textId="77777777" w:rsidR="008546C8" w:rsidRDefault="008546C8" w:rsidP="00971D90">
      <w:pPr>
        <w:pStyle w:val="H2Body"/>
        <w:spacing w:after="0"/>
      </w:pPr>
      <w:r>
        <w:t xml:space="preserve">        &lt;haStatus&gt;slave&lt;/haStatus&gt;</w:t>
      </w:r>
    </w:p>
    <w:p w14:paraId="6FB10976" w14:textId="77777777" w:rsidR="008546C8" w:rsidRDefault="008546C8" w:rsidP="00971D90">
      <w:pPr>
        <w:pStyle w:val="H2Body"/>
        <w:spacing w:after="0"/>
      </w:pPr>
      <w:r>
        <w:t xml:space="preserve">        &lt;model&gt;parkentrymodel&lt;/model&gt;</w:t>
      </w:r>
    </w:p>
    <w:p w14:paraId="75C4E382" w14:textId="77777777" w:rsidR="008546C8" w:rsidRDefault="008546C8" w:rsidP="00971D90">
      <w:pPr>
        <w:pStyle w:val="H2Body"/>
        <w:spacing w:after="0"/>
      </w:pPr>
      <w:r>
        <w:t xml:space="preserve">        &lt;startPerfTime&gt;2013-04-18T20:39:43.636&lt;/startPerfTime&gt;</w:t>
      </w:r>
    </w:p>
    <w:p w14:paraId="1D58E4F2" w14:textId="77777777" w:rsidR="008546C8" w:rsidRDefault="008546C8" w:rsidP="00971D90">
      <w:pPr>
        <w:pStyle w:val="H2Body"/>
        <w:spacing w:after="0"/>
      </w:pPr>
      <w:r>
        <w:t xml:space="preserve">        &lt;url&gt;http://10.110.1.109:8080&lt;/url&gt;</w:t>
      </w:r>
    </w:p>
    <w:p w14:paraId="7653CEFC" w14:textId="77777777" w:rsidR="008546C8" w:rsidRDefault="008546C8" w:rsidP="00971D90">
      <w:pPr>
        <w:pStyle w:val="H2Body"/>
        <w:spacing w:after="0"/>
      </w:pPr>
      <w:r>
        <w:t xml:space="preserve">    &lt;/facility&gt;</w:t>
      </w:r>
    </w:p>
    <w:p w14:paraId="083886CC" w14:textId="77777777" w:rsidR="008546C8" w:rsidRDefault="008546C8" w:rsidP="00971D90">
      <w:pPr>
        <w:pStyle w:val="H2Body"/>
        <w:spacing w:after="0"/>
      </w:pPr>
      <w:r>
        <w:t xml:space="preserve">    &lt;facility&gt;</w:t>
      </w:r>
    </w:p>
    <w:p w14:paraId="7B97ED4A" w14:textId="77777777" w:rsidR="008546C8" w:rsidRDefault="008546C8" w:rsidP="00971D90">
      <w:pPr>
        <w:pStyle w:val="H2Body"/>
        <w:spacing w:after="0"/>
      </w:pPr>
      <w:r>
        <w:t xml:space="preserve">        &lt;active&gt;true&lt;/active&gt;</w:t>
      </w:r>
    </w:p>
    <w:p w14:paraId="0E771E08" w14:textId="77777777" w:rsidR="008546C8" w:rsidRDefault="008546C8" w:rsidP="00971D90">
      <w:pPr>
        <w:pStyle w:val="H2Body"/>
        <w:spacing w:after="0"/>
      </w:pPr>
      <w:r>
        <w:t xml:space="preserve">        &lt;hostname&gt;10.110.1.33&lt;/hostname&gt;</w:t>
      </w:r>
    </w:p>
    <w:p w14:paraId="0AC7CCFC" w14:textId="77777777" w:rsidR="008546C8" w:rsidRDefault="008546C8" w:rsidP="00971D90">
      <w:pPr>
        <w:pStyle w:val="H2Body"/>
        <w:spacing w:after="0"/>
      </w:pPr>
      <w:r>
        <w:t xml:space="preserve">        &lt;id&gt;77&lt;/id&gt;</w:t>
      </w:r>
    </w:p>
    <w:p w14:paraId="2E0F9C3D" w14:textId="77777777" w:rsidR="008546C8" w:rsidRDefault="008546C8" w:rsidP="00971D90">
      <w:pPr>
        <w:pStyle w:val="H2Body"/>
        <w:spacing w:after="0"/>
      </w:pPr>
      <w:r>
        <w:t xml:space="preserve">        &lt;ip&gt;10.110.1.33&lt;/ip&gt;</w:t>
      </w:r>
    </w:p>
    <w:p w14:paraId="27E9AEF2" w14:textId="77777777" w:rsidR="008546C8" w:rsidRDefault="008546C8" w:rsidP="00971D90">
      <w:pPr>
        <w:pStyle w:val="H2Body"/>
        <w:spacing w:after="0"/>
      </w:pPr>
      <w:r>
        <w:t xml:space="preserve">        &lt;lastDiscovery&gt;2013-04-16T22:25:16.423-07:00&lt;/lastDiscovery&gt;</w:t>
      </w:r>
    </w:p>
    <w:p w14:paraId="4AE94B23" w14:textId="77777777" w:rsidR="008546C8" w:rsidRDefault="008546C8" w:rsidP="00971D90">
      <w:pPr>
        <w:pStyle w:val="H2Body"/>
        <w:spacing w:after="0"/>
      </w:pPr>
      <w:r>
        <w:t xml:space="preserve">        &lt;name&gt;MK Park Entry PE6&lt;/name&gt;</w:t>
      </w:r>
    </w:p>
    <w:p w14:paraId="72F453A8" w14:textId="77777777" w:rsidR="008546C8" w:rsidRDefault="008546C8" w:rsidP="00971D90">
      <w:pPr>
        <w:pStyle w:val="H2Body"/>
        <w:spacing w:after="0"/>
      </w:pPr>
      <w:r>
        <w:t xml:space="preserve">        &lt;nextDiscovery&gt;2013-04-16T22:26:16.423-07:00&lt;/nextDiscovery&gt;</w:t>
      </w:r>
    </w:p>
    <w:p w14:paraId="223A3AFC" w14:textId="77777777" w:rsidR="008546C8" w:rsidRDefault="008546C8" w:rsidP="00971D90">
      <w:pPr>
        <w:pStyle w:val="H2Body"/>
        <w:spacing w:after="0"/>
      </w:pPr>
      <w:r>
        <w:t xml:space="preserve">        &lt;port&gt;8080&lt;/port&gt;</w:t>
      </w:r>
    </w:p>
    <w:p w14:paraId="2EF59F34" w14:textId="77777777" w:rsidR="008546C8" w:rsidRDefault="008546C8" w:rsidP="00971D90">
      <w:pPr>
        <w:pStyle w:val="H2Body"/>
        <w:spacing w:after="0"/>
      </w:pPr>
      <w:r>
        <w:t xml:space="preserve">        &lt;status&gt;</w:t>
      </w:r>
    </w:p>
    <w:p w14:paraId="1FE95693" w14:textId="77777777" w:rsidR="008546C8" w:rsidRDefault="008546C8" w:rsidP="00971D90">
      <w:pPr>
        <w:pStyle w:val="H2Body"/>
        <w:spacing w:after="0"/>
      </w:pPr>
      <w:r>
        <w:t xml:space="preserve">            &lt;message&gt;slava-test-reader: Reader not communicating.&lt;/message&gt;</w:t>
      </w:r>
    </w:p>
    <w:p w14:paraId="55AB0038" w14:textId="77777777" w:rsidR="008546C8" w:rsidRDefault="008546C8" w:rsidP="00971D90">
      <w:pPr>
        <w:pStyle w:val="H2Body"/>
        <w:spacing w:after="0"/>
      </w:pPr>
      <w:r>
        <w:lastRenderedPageBreak/>
        <w:t xml:space="preserve">            &lt;status&gt;Red&lt;/status&gt;</w:t>
      </w:r>
    </w:p>
    <w:p w14:paraId="1C3454BD" w14:textId="77777777" w:rsidR="008546C8" w:rsidRDefault="008546C8" w:rsidP="00971D90">
      <w:pPr>
        <w:pStyle w:val="H2Body"/>
        <w:spacing w:after="0"/>
      </w:pPr>
      <w:r>
        <w:t xml:space="preserve">        &lt;/status&gt;</w:t>
      </w:r>
    </w:p>
    <w:p w14:paraId="1EA39BD2" w14:textId="77777777" w:rsidR="008546C8" w:rsidRDefault="008546C8" w:rsidP="00971D90">
      <w:pPr>
        <w:pStyle w:val="H2Body"/>
        <w:spacing w:after="0"/>
      </w:pPr>
      <w:r>
        <w:t xml:space="preserve">        &lt;type&gt;XBRC&lt;/type&gt;</w:t>
      </w:r>
    </w:p>
    <w:p w14:paraId="059D93DF" w14:textId="77777777" w:rsidR="008546C8" w:rsidRDefault="008546C8" w:rsidP="00971D90">
      <w:pPr>
        <w:pStyle w:val="H2Body"/>
        <w:spacing w:after="0"/>
      </w:pPr>
      <w:r>
        <w:t xml:space="preserve">        &lt;version&gt;1.6.0.4862&lt;/version&gt;</w:t>
      </w:r>
    </w:p>
    <w:p w14:paraId="093E778E" w14:textId="77777777" w:rsidR="008546C8" w:rsidRDefault="008546C8" w:rsidP="00971D90">
      <w:pPr>
        <w:pStyle w:val="H2Body"/>
        <w:spacing w:after="0"/>
      </w:pPr>
      <w:r>
        <w:t xml:space="preserve">        &lt;vip&gt;10.110.1.120&lt;/vip&gt;</w:t>
      </w:r>
    </w:p>
    <w:p w14:paraId="3C7D3623" w14:textId="77777777" w:rsidR="008546C8" w:rsidRDefault="008546C8" w:rsidP="00971D90">
      <w:pPr>
        <w:pStyle w:val="H2Body"/>
        <w:spacing w:after="0"/>
      </w:pPr>
      <w:r>
        <w:t xml:space="preserve">        &lt;vport&gt;0&lt;/vport&gt;</w:t>
      </w:r>
    </w:p>
    <w:p w14:paraId="2A92B55B" w14:textId="77777777" w:rsidR="008546C8" w:rsidRDefault="008546C8" w:rsidP="00971D90">
      <w:pPr>
        <w:pStyle w:val="H2Body"/>
        <w:spacing w:after="0"/>
      </w:pPr>
      <w:r>
        <w:t xml:space="preserve">        &lt;facilityId&gt;222333&lt;/facilityId&gt;</w:t>
      </w:r>
    </w:p>
    <w:p w14:paraId="59443953" w14:textId="77777777" w:rsidR="008546C8" w:rsidRDefault="008546C8" w:rsidP="00971D90">
      <w:pPr>
        <w:pStyle w:val="H2Body"/>
        <w:spacing w:after="0"/>
      </w:pPr>
      <w:r>
        <w:t xml:space="preserve">        &lt;haEnabled&gt;true&lt;/haEnabled&gt;</w:t>
      </w:r>
    </w:p>
    <w:p w14:paraId="29581A1E" w14:textId="77777777" w:rsidR="008546C8" w:rsidRDefault="008546C8" w:rsidP="00971D90">
      <w:pPr>
        <w:pStyle w:val="H2Body"/>
        <w:spacing w:after="0"/>
      </w:pPr>
      <w:r>
        <w:t xml:space="preserve">        &lt;haStatus&gt;master&lt;/haStatus&gt;</w:t>
      </w:r>
    </w:p>
    <w:p w14:paraId="33EEB921" w14:textId="77777777" w:rsidR="008546C8" w:rsidRDefault="008546C8" w:rsidP="00971D90">
      <w:pPr>
        <w:pStyle w:val="H2Body"/>
        <w:spacing w:after="0"/>
      </w:pPr>
      <w:r>
        <w:t xml:space="preserve">        &lt;model&gt;parkentrymodel&lt;/model&gt;</w:t>
      </w:r>
    </w:p>
    <w:p w14:paraId="684104B9" w14:textId="77777777" w:rsidR="008546C8" w:rsidRDefault="008546C8" w:rsidP="00971D90">
      <w:pPr>
        <w:pStyle w:val="H2Body"/>
        <w:spacing w:after="0"/>
      </w:pPr>
      <w:r>
        <w:t xml:space="preserve">        &lt;startPerfTime&gt;2013-04-18T20:39:19.384&lt;/startPerfTime&gt;</w:t>
      </w:r>
    </w:p>
    <w:p w14:paraId="215F0FF7" w14:textId="77777777" w:rsidR="008546C8" w:rsidRDefault="008546C8" w:rsidP="00971D90">
      <w:pPr>
        <w:pStyle w:val="H2Body"/>
        <w:spacing w:after="0"/>
      </w:pPr>
      <w:r>
        <w:t xml:space="preserve">        &lt;url&gt;http://10.110.1.33:8080&lt;/url&gt;</w:t>
      </w:r>
    </w:p>
    <w:p w14:paraId="56F439A4" w14:textId="77777777" w:rsidR="008546C8" w:rsidRDefault="008546C8" w:rsidP="00971D90">
      <w:pPr>
        <w:pStyle w:val="H2Body"/>
        <w:spacing w:after="0"/>
      </w:pPr>
      <w:r>
        <w:t xml:space="preserve">    &lt;/facility&gt;</w:t>
      </w:r>
    </w:p>
    <w:p w14:paraId="72542A48" w14:textId="77777777" w:rsidR="008546C8" w:rsidRDefault="008546C8" w:rsidP="00971D90">
      <w:pPr>
        <w:pStyle w:val="H2Body"/>
        <w:spacing w:after="0"/>
      </w:pPr>
      <w:r>
        <w:t xml:space="preserve">    &lt;facility&gt;</w:t>
      </w:r>
    </w:p>
    <w:p w14:paraId="21E706F7" w14:textId="77777777" w:rsidR="008546C8" w:rsidRDefault="008546C8" w:rsidP="00971D90">
      <w:pPr>
        <w:pStyle w:val="H2Body"/>
        <w:spacing w:after="0"/>
      </w:pPr>
      <w:r>
        <w:t xml:space="preserve">        &lt;active&gt;true&lt;/active&gt;</w:t>
      </w:r>
    </w:p>
    <w:p w14:paraId="3703007B" w14:textId="77777777" w:rsidR="008546C8" w:rsidRDefault="008546C8" w:rsidP="00971D90">
      <w:pPr>
        <w:pStyle w:val="H2Body"/>
        <w:spacing w:after="0"/>
      </w:pPr>
      <w:r>
        <w:t xml:space="preserve">        &lt;hostname&gt;nl-flhs-00026&lt;/hostname&gt;</w:t>
      </w:r>
    </w:p>
    <w:p w14:paraId="093644DB" w14:textId="77777777" w:rsidR="008546C8" w:rsidRDefault="008546C8" w:rsidP="00971D90">
      <w:pPr>
        <w:pStyle w:val="H2Body"/>
        <w:spacing w:after="0"/>
      </w:pPr>
      <w:r>
        <w:t xml:space="preserve">        &lt;id&gt;84&lt;/id&gt;</w:t>
      </w:r>
    </w:p>
    <w:p w14:paraId="01FC34B1" w14:textId="77777777" w:rsidR="008546C8" w:rsidRDefault="008546C8" w:rsidP="00971D90">
      <w:pPr>
        <w:pStyle w:val="H2Body"/>
        <w:spacing w:after="0"/>
      </w:pPr>
      <w:r>
        <w:t xml:space="preserve">        &lt;ip&gt;10.93.144.34&lt;/ip&gt;</w:t>
      </w:r>
    </w:p>
    <w:p w14:paraId="437E2771" w14:textId="77777777" w:rsidR="008546C8" w:rsidRDefault="008546C8" w:rsidP="00971D90">
      <w:pPr>
        <w:pStyle w:val="H2Body"/>
        <w:spacing w:after="0"/>
      </w:pPr>
      <w:r>
        <w:t xml:space="preserve">        &lt;lastDiscovery&gt;2013-04-16T22:25:16.843-07:00&lt;/lastDiscovery&gt;</w:t>
      </w:r>
    </w:p>
    <w:p w14:paraId="59BBFC48" w14:textId="77777777" w:rsidR="008546C8" w:rsidRDefault="008546C8" w:rsidP="00971D90">
      <w:pPr>
        <w:pStyle w:val="H2Body"/>
        <w:spacing w:after="0"/>
      </w:pPr>
      <w:r>
        <w:t xml:space="preserve">        &lt;name&gt;The Great Movie Ride&lt;/name&gt;</w:t>
      </w:r>
    </w:p>
    <w:p w14:paraId="1BCA4C05" w14:textId="77777777" w:rsidR="008546C8" w:rsidRDefault="008546C8" w:rsidP="00971D90">
      <w:pPr>
        <w:pStyle w:val="H2Body"/>
        <w:spacing w:after="0"/>
      </w:pPr>
      <w:r>
        <w:t xml:space="preserve">        &lt;nextDiscovery&gt;2013-04-16T22:26:16.843-07:00&lt;/nextDiscovery&gt;</w:t>
      </w:r>
    </w:p>
    <w:p w14:paraId="3AD32AF1" w14:textId="77777777" w:rsidR="008546C8" w:rsidRDefault="008546C8" w:rsidP="00971D90">
      <w:pPr>
        <w:pStyle w:val="H2Body"/>
        <w:spacing w:after="0"/>
      </w:pPr>
      <w:r>
        <w:t xml:space="preserve">        &lt;port&gt;8080&lt;/port&gt;</w:t>
      </w:r>
    </w:p>
    <w:p w14:paraId="52233232" w14:textId="77777777" w:rsidR="008546C8" w:rsidRDefault="008546C8" w:rsidP="00971D90">
      <w:pPr>
        <w:pStyle w:val="H2Body"/>
        <w:spacing w:after="0"/>
      </w:pPr>
      <w:r>
        <w:t xml:space="preserve">        &lt;status&gt;</w:t>
      </w:r>
    </w:p>
    <w:p w14:paraId="2B498F6B" w14:textId="77777777" w:rsidR="008546C8" w:rsidRDefault="008546C8" w:rsidP="00971D90">
      <w:pPr>
        <w:pStyle w:val="H2Body"/>
        <w:spacing w:after="0"/>
      </w:pPr>
      <w:r>
        <w:t xml:space="preserve">            &lt;message&gt;Merge-CastLeft: Unable to read light sensor&lt;/message&gt;</w:t>
      </w:r>
    </w:p>
    <w:p w14:paraId="400FBAE3" w14:textId="77777777" w:rsidR="008546C8" w:rsidRDefault="008546C8" w:rsidP="00971D90">
      <w:pPr>
        <w:pStyle w:val="H2Body"/>
        <w:spacing w:after="0"/>
      </w:pPr>
      <w:r>
        <w:t xml:space="preserve">            &lt;status&gt;Yellow&lt;/status&gt;</w:t>
      </w:r>
    </w:p>
    <w:p w14:paraId="36816717" w14:textId="77777777" w:rsidR="008546C8" w:rsidRDefault="008546C8" w:rsidP="00971D90">
      <w:pPr>
        <w:pStyle w:val="H2Body"/>
        <w:spacing w:after="0"/>
      </w:pPr>
      <w:r>
        <w:t xml:space="preserve">        &lt;/status&gt;</w:t>
      </w:r>
    </w:p>
    <w:p w14:paraId="1D5CA1EB" w14:textId="77777777" w:rsidR="008546C8" w:rsidRDefault="008546C8" w:rsidP="00971D90">
      <w:pPr>
        <w:pStyle w:val="H2Body"/>
        <w:spacing w:after="0"/>
      </w:pPr>
      <w:r>
        <w:t xml:space="preserve">        &lt;type&gt;XBRC&lt;/type&gt;</w:t>
      </w:r>
    </w:p>
    <w:p w14:paraId="05BC6F91" w14:textId="77777777" w:rsidR="008546C8" w:rsidRDefault="008546C8" w:rsidP="00971D90">
      <w:pPr>
        <w:pStyle w:val="H2Body"/>
        <w:spacing w:after="0"/>
      </w:pPr>
      <w:r>
        <w:t xml:space="preserve">        &lt;version&gt;1.5.0.4004&lt;/version&gt;</w:t>
      </w:r>
    </w:p>
    <w:p w14:paraId="2910D42F" w14:textId="77777777" w:rsidR="008546C8" w:rsidRDefault="008546C8" w:rsidP="00971D90">
      <w:pPr>
        <w:pStyle w:val="H2Body"/>
        <w:spacing w:after="0"/>
      </w:pPr>
      <w:r>
        <w:t xml:space="preserve">        &lt;vip&gt;nge-hsprod-gmr.wdw.disney.com&lt;/vip&gt;</w:t>
      </w:r>
    </w:p>
    <w:p w14:paraId="05A8E5FF" w14:textId="77777777" w:rsidR="008546C8" w:rsidRDefault="008546C8" w:rsidP="00971D90">
      <w:pPr>
        <w:pStyle w:val="H2Body"/>
        <w:spacing w:after="0"/>
      </w:pPr>
      <w:r>
        <w:t xml:space="preserve">        &lt;vport&gt;0&lt;/vport&gt;</w:t>
      </w:r>
    </w:p>
    <w:p w14:paraId="3B8C0FB9" w14:textId="77777777" w:rsidR="008546C8" w:rsidRDefault="008546C8" w:rsidP="00971D90">
      <w:pPr>
        <w:pStyle w:val="H2Body"/>
        <w:spacing w:after="0"/>
      </w:pPr>
      <w:r>
        <w:t xml:space="preserve">        &lt;facilityId&gt;80010207&lt;/facilityId&gt;</w:t>
      </w:r>
    </w:p>
    <w:p w14:paraId="07440CDE" w14:textId="77777777" w:rsidR="008546C8" w:rsidRDefault="008546C8" w:rsidP="00971D90">
      <w:pPr>
        <w:pStyle w:val="H2Body"/>
        <w:spacing w:after="0"/>
      </w:pPr>
      <w:r>
        <w:t xml:space="preserve">        &lt;haEnabled&gt;false&lt;/haEnabled&gt;</w:t>
      </w:r>
    </w:p>
    <w:p w14:paraId="58AE6043" w14:textId="77777777" w:rsidR="008546C8" w:rsidRDefault="008546C8" w:rsidP="00971D90">
      <w:pPr>
        <w:pStyle w:val="H2Body"/>
        <w:spacing w:after="0"/>
      </w:pPr>
      <w:r>
        <w:t xml:space="preserve">        &lt;haStatus&gt;master&lt;/haStatus&gt;</w:t>
      </w:r>
    </w:p>
    <w:p w14:paraId="34AFCC59" w14:textId="77777777" w:rsidR="008546C8" w:rsidRDefault="008546C8" w:rsidP="00971D90">
      <w:pPr>
        <w:pStyle w:val="H2Body"/>
        <w:spacing w:after="0"/>
      </w:pPr>
      <w:r>
        <w:t xml:space="preserve">        &lt;model&gt;attractionmodel&lt;/model&gt;</w:t>
      </w:r>
    </w:p>
    <w:p w14:paraId="573F3C49" w14:textId="77777777" w:rsidR="008546C8" w:rsidRDefault="008546C8" w:rsidP="00971D90">
      <w:pPr>
        <w:pStyle w:val="H2Body"/>
        <w:spacing w:after="0"/>
      </w:pPr>
      <w:r>
        <w:t xml:space="preserve">        &lt;startPerfTime&gt;2013-04-18T20:38:54.282&lt;/startPerfTime&gt;</w:t>
      </w:r>
    </w:p>
    <w:p w14:paraId="2FF8A113" w14:textId="77777777" w:rsidR="008546C8" w:rsidRDefault="008546C8" w:rsidP="00971D90">
      <w:pPr>
        <w:pStyle w:val="H2Body"/>
        <w:spacing w:after="0"/>
      </w:pPr>
      <w:r>
        <w:t xml:space="preserve">        &lt;url&gt;http://10.93.144.34:8080&lt;/url&gt;</w:t>
      </w:r>
    </w:p>
    <w:p w14:paraId="70482699" w14:textId="77777777" w:rsidR="008546C8" w:rsidRDefault="008546C8" w:rsidP="00971D90">
      <w:pPr>
        <w:pStyle w:val="H2Body"/>
        <w:spacing w:after="0"/>
      </w:pPr>
      <w:r>
        <w:t xml:space="preserve">    &lt;/facility&gt;</w:t>
      </w:r>
    </w:p>
    <w:p w14:paraId="4B1928E8" w14:textId="1AFDAD7A" w:rsidR="008546C8" w:rsidRDefault="008546C8" w:rsidP="00971D90">
      <w:pPr>
        <w:pStyle w:val="H2Body"/>
        <w:spacing w:after="0"/>
        <w:ind w:left="0"/>
      </w:pPr>
      <w:r>
        <w:t>&lt;/facilities&gt;</w:t>
      </w:r>
    </w:p>
    <w:p w14:paraId="44EDC273" w14:textId="77777777" w:rsidR="00811661" w:rsidRDefault="00811661" w:rsidP="00D833AE">
      <w:pPr>
        <w:pStyle w:val="H2Body"/>
        <w:spacing w:after="0"/>
        <w:ind w:left="0"/>
      </w:pPr>
    </w:p>
    <w:p w14:paraId="6B00DF40" w14:textId="77777777" w:rsidR="00D833AE" w:rsidRDefault="00D833AE" w:rsidP="00D833AE">
      <w:pPr>
        <w:pStyle w:val="Heading3"/>
        <w:keepLines/>
      </w:pPr>
      <w:bookmarkStart w:id="69" w:name="_Toc367700336"/>
      <w:r>
        <w:lastRenderedPageBreak/>
        <w:t>HealthItemDto</w:t>
      </w:r>
      <w:bookmarkEnd w:id="69"/>
    </w:p>
    <w:p w14:paraId="1B81851A" w14:textId="77777777" w:rsidR="00D833AE" w:rsidRDefault="00D833AE" w:rsidP="00D833AE">
      <w:pPr>
        <w:pStyle w:val="H2Body"/>
        <w:keepNext/>
        <w:keepLines/>
        <w:spacing w:after="0"/>
        <w:ind w:left="0"/>
      </w:pPr>
    </w:p>
    <w:p w14:paraId="52DBEAD2" w14:textId="77777777" w:rsidR="00D833AE" w:rsidRDefault="00D833AE" w:rsidP="00D833AE">
      <w:pPr>
        <w:pStyle w:val="H2Body"/>
        <w:keepNext/>
        <w:keepLines/>
        <w:spacing w:after="0"/>
        <w:ind w:left="0"/>
      </w:pPr>
      <w:r>
        <w:t>&lt;xbrms version="1.6.1.5284" time="2013-04-18T19:33:25.699-04:00" name="Epcot XBRMS" id="80007813"&gt;</w:t>
      </w:r>
    </w:p>
    <w:p w14:paraId="59CC52DA" w14:textId="77777777" w:rsidR="00D833AE" w:rsidRDefault="00D833AE" w:rsidP="00D833AE">
      <w:pPr>
        <w:pStyle w:val="H2Body"/>
        <w:keepNext/>
        <w:keepLines/>
        <w:spacing w:after="0"/>
        <w:ind w:left="0"/>
      </w:pPr>
      <w:r>
        <w:tab/>
        <w:t>&lt;content xsi:type="xbrcDto"&gt;</w:t>
      </w:r>
    </w:p>
    <w:p w14:paraId="0E9369DD" w14:textId="77777777" w:rsidR="00D833AE" w:rsidRDefault="00D833AE" w:rsidP="00D833AE">
      <w:pPr>
        <w:pStyle w:val="H2Body"/>
        <w:spacing w:after="0"/>
        <w:ind w:left="0"/>
      </w:pPr>
      <w:r>
        <w:tab/>
      </w:r>
      <w:r>
        <w:tab/>
        <w:t>&lt;active&gt;true&lt;/active&gt;</w:t>
      </w:r>
    </w:p>
    <w:p w14:paraId="4850EFA4" w14:textId="77777777" w:rsidR="00D833AE" w:rsidRDefault="00D833AE" w:rsidP="00D833AE">
      <w:pPr>
        <w:pStyle w:val="H2Body"/>
        <w:spacing w:after="0"/>
        <w:ind w:left="0"/>
      </w:pPr>
      <w:r>
        <w:tab/>
      </w:r>
      <w:r>
        <w:tab/>
        <w:t>&lt;hostname&gt;SIT-XBRC-PE-1&lt;/hostname&gt;</w:t>
      </w:r>
    </w:p>
    <w:p w14:paraId="640654CC" w14:textId="77777777" w:rsidR="00D833AE" w:rsidRDefault="00D833AE" w:rsidP="00D833AE">
      <w:pPr>
        <w:pStyle w:val="H2Body"/>
        <w:spacing w:after="0"/>
        <w:ind w:left="0"/>
      </w:pPr>
      <w:r>
        <w:tab/>
      </w:r>
      <w:r>
        <w:tab/>
        <w:t>&lt;id&gt;51&lt;/id&gt;</w:t>
      </w:r>
    </w:p>
    <w:p w14:paraId="61EFF75D" w14:textId="77777777" w:rsidR="00D833AE" w:rsidRDefault="00D833AE" w:rsidP="00D833AE">
      <w:pPr>
        <w:pStyle w:val="H2Body"/>
        <w:spacing w:after="0"/>
        <w:ind w:left="0"/>
      </w:pPr>
      <w:r>
        <w:tab/>
      </w:r>
      <w:r>
        <w:tab/>
        <w:t>&lt;ip&gt;10.110.1.100&lt;/ip&gt;</w:t>
      </w:r>
    </w:p>
    <w:p w14:paraId="4DF1A225" w14:textId="77777777" w:rsidR="00D833AE" w:rsidRDefault="00D833AE" w:rsidP="00D833AE">
      <w:pPr>
        <w:pStyle w:val="H2Body"/>
        <w:spacing w:after="0"/>
        <w:ind w:left="0"/>
      </w:pPr>
      <w:r>
        <w:tab/>
      </w:r>
      <w:r>
        <w:tab/>
        <w:t>&lt;lastDiscovery&gt;2013-04-18T19:32:40.897-04:00&lt;/lastDiscovery&gt;</w:t>
      </w:r>
    </w:p>
    <w:p w14:paraId="49E64CD8" w14:textId="77777777" w:rsidR="00D833AE" w:rsidRDefault="00D833AE" w:rsidP="00D833AE">
      <w:pPr>
        <w:pStyle w:val="H2Body"/>
        <w:spacing w:after="0"/>
        <w:ind w:left="0"/>
      </w:pPr>
      <w:r>
        <w:tab/>
      </w:r>
      <w:r>
        <w:tab/>
        <w:t>&lt;name&gt;Park Entry&lt;/name&gt;</w:t>
      </w:r>
    </w:p>
    <w:p w14:paraId="231EC76C" w14:textId="77777777" w:rsidR="00D833AE" w:rsidRDefault="00D833AE" w:rsidP="00D833AE">
      <w:pPr>
        <w:pStyle w:val="H2Body"/>
        <w:spacing w:after="0"/>
        <w:ind w:left="0"/>
      </w:pPr>
      <w:r>
        <w:tab/>
      </w:r>
      <w:r>
        <w:tab/>
        <w:t>&lt;nextDiscovery&gt;2013-04-18T19:33:40.897-04:00&lt;/nextDiscovery&gt;</w:t>
      </w:r>
    </w:p>
    <w:p w14:paraId="6ED5429D" w14:textId="77777777" w:rsidR="00D833AE" w:rsidRDefault="00D833AE" w:rsidP="00D833AE">
      <w:pPr>
        <w:pStyle w:val="H2Body"/>
        <w:spacing w:after="0"/>
        <w:ind w:left="0"/>
      </w:pPr>
      <w:r>
        <w:tab/>
      </w:r>
      <w:r>
        <w:tab/>
        <w:t>&lt;port&gt;8080&lt;/port&gt;</w:t>
      </w:r>
    </w:p>
    <w:p w14:paraId="06696CB6" w14:textId="77777777" w:rsidR="00D833AE" w:rsidRDefault="00D833AE" w:rsidP="00D833AE">
      <w:pPr>
        <w:pStyle w:val="H2Body"/>
        <w:spacing w:after="0"/>
        <w:ind w:left="0"/>
      </w:pPr>
      <w:r>
        <w:tab/>
      </w:r>
      <w:r>
        <w:tab/>
        <w:t>&lt;status&gt;</w:t>
      </w:r>
    </w:p>
    <w:p w14:paraId="157C3658" w14:textId="77777777" w:rsidR="00D833AE" w:rsidRDefault="00D833AE" w:rsidP="00D833AE">
      <w:pPr>
        <w:pStyle w:val="H2Body"/>
        <w:spacing w:after="0"/>
        <w:ind w:left="0"/>
      </w:pPr>
      <w:r>
        <w:tab/>
      </w:r>
      <w:r>
        <w:tab/>
      </w:r>
      <w:r>
        <w:tab/>
        <w:t>&lt;message/&gt;</w:t>
      </w:r>
    </w:p>
    <w:p w14:paraId="593D9899" w14:textId="77777777" w:rsidR="00D833AE" w:rsidRDefault="00D833AE" w:rsidP="00D833AE">
      <w:pPr>
        <w:pStyle w:val="H2Body"/>
        <w:spacing w:after="0"/>
        <w:ind w:left="0"/>
      </w:pPr>
      <w:r>
        <w:tab/>
      </w:r>
      <w:r>
        <w:tab/>
      </w:r>
      <w:r>
        <w:tab/>
        <w:t>&lt;status&gt;Green&lt;/status&gt;</w:t>
      </w:r>
    </w:p>
    <w:p w14:paraId="2B13FC20" w14:textId="77777777" w:rsidR="00D833AE" w:rsidRDefault="00D833AE" w:rsidP="00D833AE">
      <w:pPr>
        <w:pStyle w:val="H2Body"/>
        <w:spacing w:after="0"/>
        <w:ind w:left="0"/>
      </w:pPr>
      <w:r>
        <w:tab/>
      </w:r>
      <w:r>
        <w:tab/>
        <w:t>&lt;/status&gt;</w:t>
      </w:r>
    </w:p>
    <w:p w14:paraId="38BC2999" w14:textId="77777777" w:rsidR="00D833AE" w:rsidRDefault="00D833AE" w:rsidP="00D833AE">
      <w:pPr>
        <w:pStyle w:val="H2Body"/>
        <w:spacing w:after="0"/>
        <w:ind w:left="0"/>
      </w:pPr>
      <w:r>
        <w:tab/>
      </w:r>
      <w:r>
        <w:tab/>
        <w:t>&lt;type&gt;XBRC&lt;/type&gt;</w:t>
      </w:r>
    </w:p>
    <w:p w14:paraId="2594A17C" w14:textId="77777777" w:rsidR="00D833AE" w:rsidRDefault="00D833AE" w:rsidP="00D833AE">
      <w:pPr>
        <w:pStyle w:val="H2Body"/>
        <w:spacing w:after="0"/>
        <w:ind w:left="0"/>
      </w:pPr>
      <w:r>
        <w:tab/>
      </w:r>
      <w:r>
        <w:tab/>
        <w:t>&lt;version&gt;1.6.1.5284&lt;/version&gt;</w:t>
      </w:r>
    </w:p>
    <w:p w14:paraId="5203CFC9" w14:textId="77777777" w:rsidR="00D833AE" w:rsidRDefault="00D833AE" w:rsidP="00D833AE">
      <w:pPr>
        <w:pStyle w:val="H2Body"/>
        <w:spacing w:after="0"/>
        <w:ind w:left="0"/>
      </w:pPr>
      <w:r>
        <w:tab/>
      </w:r>
      <w:r>
        <w:tab/>
        <w:t>&lt;vip&gt;sit-xbrc-pe.emtest.local&lt;/vip&gt;</w:t>
      </w:r>
    </w:p>
    <w:p w14:paraId="774745A1" w14:textId="77777777" w:rsidR="00D833AE" w:rsidRDefault="00D833AE" w:rsidP="00D833AE">
      <w:pPr>
        <w:pStyle w:val="H2Body"/>
        <w:spacing w:after="0"/>
        <w:ind w:left="0"/>
      </w:pPr>
      <w:r>
        <w:tab/>
      </w:r>
      <w:r>
        <w:tab/>
        <w:t>&lt;vport&gt;0&lt;/vport&gt;</w:t>
      </w:r>
    </w:p>
    <w:p w14:paraId="04473C1C" w14:textId="77777777" w:rsidR="00D833AE" w:rsidRDefault="00D833AE" w:rsidP="00D833AE">
      <w:pPr>
        <w:pStyle w:val="H2Body"/>
        <w:spacing w:after="0"/>
        <w:ind w:left="0"/>
      </w:pPr>
      <w:r>
        <w:tab/>
      </w:r>
      <w:r>
        <w:tab/>
        <w:t>&lt;facilityId&gt;11111111&lt;/facilityId&gt;</w:t>
      </w:r>
    </w:p>
    <w:p w14:paraId="3BD9B326" w14:textId="77777777" w:rsidR="00D833AE" w:rsidRDefault="00D833AE" w:rsidP="00D833AE">
      <w:pPr>
        <w:pStyle w:val="H2Body"/>
        <w:spacing w:after="0"/>
        <w:ind w:left="0"/>
      </w:pPr>
      <w:r>
        <w:tab/>
      </w:r>
      <w:r>
        <w:tab/>
        <w:t>&lt;haEnabled&gt;true&lt;/haEnabled&gt;</w:t>
      </w:r>
    </w:p>
    <w:p w14:paraId="29BA7C64" w14:textId="77777777" w:rsidR="00D833AE" w:rsidRDefault="00D833AE" w:rsidP="00D833AE">
      <w:pPr>
        <w:pStyle w:val="H2Body"/>
        <w:spacing w:after="0"/>
        <w:ind w:left="0"/>
      </w:pPr>
      <w:r>
        <w:tab/>
      </w:r>
      <w:r>
        <w:tab/>
        <w:t>&lt;haStatus&gt;slave&lt;/haStatus&gt;</w:t>
      </w:r>
    </w:p>
    <w:p w14:paraId="7242DC05" w14:textId="77777777" w:rsidR="00D833AE" w:rsidRDefault="00D833AE" w:rsidP="00D833AE">
      <w:pPr>
        <w:pStyle w:val="H2Body"/>
        <w:spacing w:after="0"/>
        <w:ind w:left="0"/>
      </w:pPr>
      <w:r>
        <w:tab/>
      </w:r>
      <w:r>
        <w:tab/>
        <w:t>&lt;model&gt;parkentrymodel&lt;/model&gt;</w:t>
      </w:r>
    </w:p>
    <w:p w14:paraId="09FFA7E7" w14:textId="77777777" w:rsidR="00D833AE" w:rsidRDefault="00D833AE" w:rsidP="00D833AE">
      <w:pPr>
        <w:pStyle w:val="H2Body"/>
        <w:spacing w:after="0"/>
        <w:ind w:left="0"/>
      </w:pPr>
      <w:r>
        <w:tab/>
      </w:r>
      <w:r>
        <w:tab/>
        <w:t>&lt;startPerfTime&gt;2013-04-18T23:29:39.675&lt;/startPerfTime&gt;</w:t>
      </w:r>
    </w:p>
    <w:p w14:paraId="2FD8F49A" w14:textId="77777777" w:rsidR="00D833AE" w:rsidRDefault="00D833AE" w:rsidP="00D833AE">
      <w:pPr>
        <w:pStyle w:val="H2Body"/>
        <w:spacing w:after="0"/>
        <w:ind w:left="0"/>
      </w:pPr>
      <w:r>
        <w:tab/>
      </w:r>
      <w:r>
        <w:tab/>
        <w:t>&lt;url&gt;http://10.110.1.100:8080&lt;/url&gt;</w:t>
      </w:r>
    </w:p>
    <w:p w14:paraId="312C8DD0" w14:textId="77777777" w:rsidR="00D833AE" w:rsidRDefault="00D833AE" w:rsidP="00D833AE">
      <w:pPr>
        <w:pStyle w:val="H2Body"/>
        <w:spacing w:after="0"/>
        <w:ind w:left="0"/>
      </w:pPr>
      <w:r>
        <w:tab/>
        <w:t>&lt;/content&gt;</w:t>
      </w:r>
    </w:p>
    <w:p w14:paraId="1549448C" w14:textId="77777777" w:rsidR="00D833AE" w:rsidRDefault="00D833AE" w:rsidP="00D833AE">
      <w:pPr>
        <w:pStyle w:val="H2Body"/>
        <w:spacing w:after="0"/>
        <w:ind w:left="0"/>
      </w:pPr>
      <w:r>
        <w:t>&lt;/xbrms&gt;</w:t>
      </w:r>
    </w:p>
    <w:p w14:paraId="208A0C26" w14:textId="77777777" w:rsidR="00D833AE" w:rsidRDefault="00D833AE" w:rsidP="00D833AE">
      <w:pPr>
        <w:pStyle w:val="H2Body"/>
        <w:spacing w:after="0"/>
        <w:ind w:left="0"/>
      </w:pPr>
    </w:p>
    <w:p w14:paraId="2F38F30D" w14:textId="1B78F8C8" w:rsidR="00811661" w:rsidRPr="00811661" w:rsidRDefault="00811661" w:rsidP="00811661">
      <w:pPr>
        <w:pStyle w:val="Heading3"/>
      </w:pPr>
      <w:bookmarkStart w:id="70" w:name="_Toc367700337"/>
      <w:r w:rsidRPr="00811661">
        <w:t>HealthItemListMapDto</w:t>
      </w:r>
      <w:bookmarkEnd w:id="70"/>
    </w:p>
    <w:p w14:paraId="36D10999" w14:textId="77777777" w:rsidR="00811661" w:rsidRPr="008546C8" w:rsidRDefault="00811661" w:rsidP="00811661">
      <w:pPr>
        <w:pStyle w:val="H2Body"/>
      </w:pPr>
    </w:p>
    <w:p w14:paraId="19A1674F" w14:textId="77777777" w:rsidR="00811661" w:rsidRDefault="00811661" w:rsidP="00D833AE">
      <w:pPr>
        <w:pStyle w:val="H2Body"/>
        <w:spacing w:after="0"/>
        <w:ind w:left="0"/>
      </w:pPr>
      <w:r>
        <w:t>&lt;xbrms version="1.6.1.5284" time="2013-04-18T19:23:08.620-04:00" name="Epcot XBRMS" id="80007813"&gt;</w:t>
      </w:r>
    </w:p>
    <w:p w14:paraId="6004F0E7" w14:textId="77777777" w:rsidR="00811661" w:rsidRDefault="00811661" w:rsidP="00D833AE">
      <w:pPr>
        <w:pStyle w:val="H2Body"/>
        <w:spacing w:after="0"/>
        <w:ind w:left="0"/>
      </w:pPr>
      <w:r>
        <w:tab/>
        <w:t>&lt;content xsi:type="healthItemListMapDto"&gt;</w:t>
      </w:r>
    </w:p>
    <w:p w14:paraId="389AB864" w14:textId="77777777" w:rsidR="00811661" w:rsidRDefault="00811661" w:rsidP="00D833AE">
      <w:pPr>
        <w:pStyle w:val="H2Body"/>
        <w:spacing w:after="0"/>
        <w:ind w:left="0"/>
      </w:pPr>
      <w:r>
        <w:tab/>
      </w:r>
      <w:r>
        <w:tab/>
        <w:t>&lt;map&gt;</w:t>
      </w:r>
    </w:p>
    <w:p w14:paraId="22A0B271" w14:textId="77777777" w:rsidR="00811661" w:rsidRDefault="00811661" w:rsidP="00D833AE">
      <w:pPr>
        <w:pStyle w:val="H2Body"/>
        <w:spacing w:after="0"/>
        <w:ind w:left="0"/>
      </w:pPr>
      <w:r>
        <w:tab/>
      </w:r>
      <w:r>
        <w:tab/>
      </w:r>
      <w:r>
        <w:tab/>
        <w:t>&lt;entry&gt;</w:t>
      </w:r>
    </w:p>
    <w:p w14:paraId="09EA51ED" w14:textId="77777777" w:rsidR="00811661" w:rsidRDefault="00811661" w:rsidP="00D833AE">
      <w:pPr>
        <w:pStyle w:val="H2Body"/>
        <w:spacing w:after="0"/>
        <w:ind w:left="0"/>
      </w:pPr>
      <w:r>
        <w:tab/>
      </w:r>
      <w:r>
        <w:tab/>
      </w:r>
      <w:r>
        <w:tab/>
      </w:r>
      <w:r>
        <w:tab/>
        <w:t>&lt;key&gt;com.disney.xband.xbrms.common.model.IdmsDto&lt;/key&gt;</w:t>
      </w:r>
    </w:p>
    <w:p w14:paraId="7D559F66" w14:textId="77777777" w:rsidR="00811661" w:rsidRDefault="00811661" w:rsidP="00D833AE">
      <w:pPr>
        <w:pStyle w:val="H2Body"/>
        <w:spacing w:after="0"/>
        <w:ind w:left="0"/>
      </w:pPr>
      <w:r>
        <w:tab/>
      </w:r>
      <w:r>
        <w:tab/>
      </w:r>
      <w:r>
        <w:tab/>
      </w:r>
      <w:r>
        <w:tab/>
        <w:t>&lt;value&gt;</w:t>
      </w:r>
    </w:p>
    <w:p w14:paraId="58D115FF" w14:textId="77777777" w:rsidR="00811661" w:rsidRDefault="00811661" w:rsidP="00D833AE">
      <w:pPr>
        <w:pStyle w:val="H2Body"/>
        <w:spacing w:after="0"/>
        <w:ind w:left="0"/>
      </w:pPr>
      <w:r>
        <w:tab/>
      </w:r>
      <w:r>
        <w:tab/>
      </w:r>
      <w:r>
        <w:tab/>
      </w:r>
      <w:r>
        <w:tab/>
      </w:r>
      <w:r>
        <w:tab/>
        <w:t>&lt;healthItem xsi:type="idmsDto"&gt;</w:t>
      </w:r>
    </w:p>
    <w:p w14:paraId="6845C0E9" w14:textId="77777777" w:rsidR="00811661" w:rsidRDefault="00811661" w:rsidP="00D833AE">
      <w:pPr>
        <w:pStyle w:val="H2Body"/>
        <w:spacing w:after="0"/>
        <w:ind w:left="0"/>
      </w:pPr>
      <w:r>
        <w:lastRenderedPageBreak/>
        <w:tab/>
      </w:r>
      <w:r>
        <w:tab/>
      </w:r>
      <w:r>
        <w:tab/>
      </w:r>
      <w:r>
        <w:tab/>
      </w:r>
      <w:r>
        <w:tab/>
      </w:r>
      <w:r>
        <w:tab/>
        <w:t>&lt;active&gt;true&lt;/active&gt;</w:t>
      </w:r>
    </w:p>
    <w:p w14:paraId="57068C5A" w14:textId="77777777" w:rsidR="00811661" w:rsidRDefault="00811661" w:rsidP="00D833AE">
      <w:pPr>
        <w:pStyle w:val="H2Body"/>
        <w:spacing w:after="0"/>
        <w:ind w:left="0"/>
      </w:pPr>
      <w:r>
        <w:tab/>
      </w:r>
      <w:r>
        <w:tab/>
      </w:r>
      <w:r>
        <w:tab/>
      </w:r>
      <w:r>
        <w:tab/>
      </w:r>
      <w:r>
        <w:tab/>
      </w:r>
      <w:r>
        <w:tab/>
        <w:t>&lt;hostname&gt;sit-idms-hs-1&lt;/hostname&gt;</w:t>
      </w:r>
    </w:p>
    <w:p w14:paraId="31432D24" w14:textId="77777777" w:rsidR="00811661" w:rsidRDefault="00811661" w:rsidP="00D833AE">
      <w:pPr>
        <w:pStyle w:val="H2Body"/>
        <w:spacing w:after="0"/>
        <w:ind w:left="0"/>
      </w:pPr>
      <w:r>
        <w:tab/>
      </w:r>
      <w:r>
        <w:tab/>
      </w:r>
      <w:r>
        <w:tab/>
      </w:r>
      <w:r>
        <w:tab/>
      </w:r>
      <w:r>
        <w:tab/>
      </w:r>
      <w:r>
        <w:tab/>
        <w:t>&lt;id&gt;55&lt;/id&gt;</w:t>
      </w:r>
    </w:p>
    <w:p w14:paraId="79278CC0" w14:textId="77777777" w:rsidR="00811661" w:rsidRDefault="00811661" w:rsidP="00D833AE">
      <w:pPr>
        <w:pStyle w:val="H2Body"/>
        <w:spacing w:after="0"/>
        <w:ind w:left="0"/>
      </w:pPr>
      <w:r>
        <w:tab/>
      </w:r>
      <w:r>
        <w:tab/>
      </w:r>
      <w:r>
        <w:tab/>
      </w:r>
      <w:r>
        <w:tab/>
      </w:r>
      <w:r>
        <w:tab/>
      </w:r>
      <w:r>
        <w:tab/>
        <w:t>&lt;ip&gt;10.110.1.67&lt;/ip&gt;</w:t>
      </w:r>
    </w:p>
    <w:p w14:paraId="7D4F974F" w14:textId="77777777" w:rsidR="00811661" w:rsidRDefault="00811661" w:rsidP="00D833AE">
      <w:pPr>
        <w:pStyle w:val="H2Body"/>
        <w:spacing w:after="0"/>
        <w:ind w:left="0"/>
      </w:pPr>
      <w:r>
        <w:tab/>
      </w:r>
      <w:r>
        <w:tab/>
      </w:r>
      <w:r>
        <w:tab/>
      </w:r>
      <w:r>
        <w:tab/>
      </w:r>
      <w:r>
        <w:tab/>
      </w:r>
      <w:r>
        <w:tab/>
        <w:t>&lt;lastDiscovery&gt;2013-04-18T19:22:37.560-04:00&lt;/lastDiscovery&gt;</w:t>
      </w:r>
    </w:p>
    <w:p w14:paraId="716CB1C0" w14:textId="77777777" w:rsidR="00811661" w:rsidRDefault="00811661" w:rsidP="00D833AE">
      <w:pPr>
        <w:pStyle w:val="H2Body"/>
        <w:spacing w:after="0"/>
        <w:ind w:left="0"/>
      </w:pPr>
      <w:r>
        <w:tab/>
      </w:r>
      <w:r>
        <w:tab/>
      </w:r>
      <w:r>
        <w:tab/>
      </w:r>
      <w:r>
        <w:tab/>
      </w:r>
      <w:r>
        <w:tab/>
      </w:r>
      <w:r>
        <w:tab/>
        <w:t>&lt;name&gt;IDMS&lt;/name&gt;</w:t>
      </w:r>
    </w:p>
    <w:p w14:paraId="71EBFCEC" w14:textId="77777777" w:rsidR="00811661" w:rsidRDefault="00811661" w:rsidP="00D833AE">
      <w:pPr>
        <w:pStyle w:val="H2Body"/>
        <w:spacing w:after="0"/>
        <w:ind w:left="0"/>
      </w:pPr>
      <w:r>
        <w:tab/>
      </w:r>
      <w:r>
        <w:tab/>
      </w:r>
      <w:r>
        <w:tab/>
      </w:r>
      <w:r>
        <w:tab/>
      </w:r>
      <w:r>
        <w:tab/>
      </w:r>
      <w:r>
        <w:tab/>
        <w:t>&lt;nextDiscovery&gt;2013-04-18T19:23:37.560-04:00&lt;/nextDiscovery&gt;</w:t>
      </w:r>
    </w:p>
    <w:p w14:paraId="0552D26A" w14:textId="77777777" w:rsidR="00811661" w:rsidRDefault="00811661" w:rsidP="00D833AE">
      <w:pPr>
        <w:pStyle w:val="H2Body"/>
        <w:spacing w:after="0"/>
        <w:ind w:left="0"/>
      </w:pPr>
      <w:r>
        <w:tab/>
      </w:r>
      <w:r>
        <w:tab/>
      </w:r>
      <w:r>
        <w:tab/>
      </w:r>
      <w:r>
        <w:tab/>
      </w:r>
      <w:r>
        <w:tab/>
      </w:r>
      <w:r>
        <w:tab/>
        <w:t>&lt;port&gt;8080&lt;/port&gt;</w:t>
      </w:r>
    </w:p>
    <w:p w14:paraId="555ED68B" w14:textId="77777777" w:rsidR="00811661" w:rsidRDefault="00811661" w:rsidP="00D833AE">
      <w:pPr>
        <w:pStyle w:val="H2Body"/>
        <w:spacing w:after="0"/>
        <w:ind w:left="0"/>
      </w:pPr>
      <w:r>
        <w:tab/>
      </w:r>
      <w:r>
        <w:tab/>
      </w:r>
      <w:r>
        <w:tab/>
      </w:r>
      <w:r>
        <w:tab/>
      </w:r>
      <w:r>
        <w:tab/>
      </w:r>
      <w:r>
        <w:tab/>
        <w:t>&lt;status&gt;</w:t>
      </w:r>
    </w:p>
    <w:p w14:paraId="32596884" w14:textId="77777777" w:rsidR="00811661" w:rsidRDefault="00811661" w:rsidP="00D833AE">
      <w:pPr>
        <w:pStyle w:val="H2Body"/>
        <w:spacing w:after="0"/>
        <w:ind w:left="0"/>
      </w:pPr>
      <w:r>
        <w:tab/>
      </w:r>
      <w:r>
        <w:tab/>
      </w:r>
      <w:r>
        <w:tab/>
      </w:r>
      <w:r>
        <w:tab/>
      </w:r>
      <w:r>
        <w:tab/>
      </w:r>
      <w:r>
        <w:tab/>
      </w:r>
      <w:r>
        <w:tab/>
        <w:t>&lt;message/&gt;</w:t>
      </w:r>
    </w:p>
    <w:p w14:paraId="2B0B5783" w14:textId="77777777" w:rsidR="00811661" w:rsidRDefault="00811661" w:rsidP="00D833AE">
      <w:pPr>
        <w:pStyle w:val="H2Body"/>
        <w:spacing w:after="0"/>
        <w:ind w:left="0"/>
      </w:pPr>
      <w:r>
        <w:tab/>
      </w:r>
      <w:r>
        <w:tab/>
      </w:r>
      <w:r>
        <w:tab/>
      </w:r>
      <w:r>
        <w:tab/>
      </w:r>
      <w:r>
        <w:tab/>
      </w:r>
      <w:r>
        <w:tab/>
      </w:r>
      <w:r>
        <w:tab/>
        <w:t>&lt;status&gt;Green&lt;/status&gt;</w:t>
      </w:r>
    </w:p>
    <w:p w14:paraId="6D2901F9" w14:textId="77777777" w:rsidR="00811661" w:rsidRDefault="00811661" w:rsidP="00D833AE">
      <w:pPr>
        <w:pStyle w:val="H2Body"/>
        <w:spacing w:after="0"/>
        <w:ind w:left="0"/>
      </w:pPr>
      <w:r>
        <w:tab/>
      </w:r>
      <w:r>
        <w:tab/>
      </w:r>
      <w:r>
        <w:tab/>
      </w:r>
      <w:r>
        <w:tab/>
      </w:r>
      <w:r>
        <w:tab/>
      </w:r>
      <w:r>
        <w:tab/>
        <w:t>&lt;/status&gt;</w:t>
      </w:r>
    </w:p>
    <w:p w14:paraId="593D8EF0" w14:textId="77777777" w:rsidR="00811661" w:rsidRDefault="00811661" w:rsidP="00D833AE">
      <w:pPr>
        <w:pStyle w:val="H2Body"/>
        <w:spacing w:after="0"/>
        <w:ind w:left="0"/>
      </w:pPr>
      <w:r>
        <w:tab/>
      </w:r>
      <w:r>
        <w:tab/>
      </w:r>
      <w:r>
        <w:tab/>
      </w:r>
      <w:r>
        <w:tab/>
      </w:r>
      <w:r>
        <w:tab/>
      </w:r>
      <w:r>
        <w:tab/>
        <w:t>&lt;type&gt;IDMS&lt;/type&gt;</w:t>
      </w:r>
    </w:p>
    <w:p w14:paraId="29A1732B" w14:textId="77777777" w:rsidR="00811661" w:rsidRDefault="00811661" w:rsidP="00D833AE">
      <w:pPr>
        <w:pStyle w:val="H2Body"/>
        <w:spacing w:after="0"/>
        <w:ind w:left="0"/>
      </w:pPr>
      <w:r>
        <w:tab/>
      </w:r>
      <w:r>
        <w:tab/>
      </w:r>
      <w:r>
        <w:tab/>
      </w:r>
      <w:r>
        <w:tab/>
      </w:r>
      <w:r>
        <w:tab/>
      </w:r>
      <w:r>
        <w:tab/>
        <w:t>&lt;version&gt;1.6.1.5284&lt;/version&gt;</w:t>
      </w:r>
    </w:p>
    <w:p w14:paraId="31CBF444" w14:textId="77777777" w:rsidR="00811661" w:rsidRDefault="00811661" w:rsidP="00D833AE">
      <w:pPr>
        <w:pStyle w:val="H2Body"/>
        <w:spacing w:after="0"/>
        <w:ind w:left="0"/>
      </w:pPr>
      <w:r>
        <w:tab/>
      </w:r>
      <w:r>
        <w:tab/>
      </w:r>
      <w:r>
        <w:tab/>
      </w:r>
      <w:r>
        <w:tab/>
      </w:r>
      <w:r>
        <w:tab/>
      </w:r>
      <w:r>
        <w:tab/>
        <w:t>&lt;vport&gt;0&lt;/vport&gt;</w:t>
      </w:r>
    </w:p>
    <w:p w14:paraId="78669EA7" w14:textId="77777777" w:rsidR="00811661" w:rsidRDefault="00811661" w:rsidP="00D833AE">
      <w:pPr>
        <w:pStyle w:val="H2Body"/>
        <w:spacing w:after="0"/>
        <w:ind w:left="0"/>
      </w:pPr>
      <w:r>
        <w:tab/>
      </w:r>
      <w:r>
        <w:tab/>
      </w:r>
      <w:r>
        <w:tab/>
      </w:r>
      <w:r>
        <w:tab/>
      </w:r>
      <w:r>
        <w:tab/>
      </w:r>
      <w:r>
        <w:tab/>
        <w:t>&lt;databaseURL&gt;jdbc:jtds:sqlserver://sit-esb-hs-1.emtest.local:1433/IDMS_SIT_HA;socketTimeout=10&lt;/databaseURL&gt;</w:t>
      </w:r>
    </w:p>
    <w:p w14:paraId="13E17797" w14:textId="77777777" w:rsidR="00811661" w:rsidRDefault="00811661" w:rsidP="00D833AE">
      <w:pPr>
        <w:pStyle w:val="H2Body"/>
        <w:spacing w:after="0"/>
        <w:ind w:left="0"/>
      </w:pPr>
      <w:r>
        <w:tab/>
      </w:r>
      <w:r>
        <w:tab/>
      </w:r>
      <w:r>
        <w:tab/>
      </w:r>
      <w:r>
        <w:tab/>
      </w:r>
      <w:r>
        <w:tab/>
      </w:r>
      <w:r>
        <w:tab/>
        <w:t>&lt;databaseUserName&gt;EMUSER&lt;/databaseUserName&gt;</w:t>
      </w:r>
    </w:p>
    <w:p w14:paraId="4BB58657" w14:textId="77777777" w:rsidR="00811661" w:rsidRDefault="00811661" w:rsidP="00D833AE">
      <w:pPr>
        <w:pStyle w:val="H2Body"/>
        <w:spacing w:after="0"/>
        <w:ind w:left="0"/>
      </w:pPr>
      <w:r>
        <w:tab/>
      </w:r>
      <w:r>
        <w:tab/>
      </w:r>
      <w:r>
        <w:tab/>
      </w:r>
      <w:r>
        <w:tab/>
      </w:r>
      <w:r>
        <w:tab/>
      </w:r>
      <w:r>
        <w:tab/>
        <w:t>&lt;databaseVersion&gt;1.6.1.0001&lt;/databaseVersion&gt;</w:t>
      </w:r>
    </w:p>
    <w:p w14:paraId="0DEF9113" w14:textId="77777777" w:rsidR="00811661" w:rsidRDefault="00811661" w:rsidP="00D833AE">
      <w:pPr>
        <w:pStyle w:val="H2Body"/>
        <w:spacing w:after="0"/>
        <w:ind w:left="0"/>
      </w:pPr>
      <w:r>
        <w:tab/>
      </w:r>
      <w:r>
        <w:tab/>
      </w:r>
      <w:r>
        <w:tab/>
      </w:r>
      <w:r>
        <w:tab/>
      </w:r>
      <w:r>
        <w:tab/>
      </w:r>
      <w:r>
        <w:tab/>
        <w:t>&lt;readOnly&gt;true&lt;/readOnly&gt;</w:t>
      </w:r>
    </w:p>
    <w:p w14:paraId="3A9D34BC" w14:textId="77777777" w:rsidR="00811661" w:rsidRDefault="00811661" w:rsidP="00D833AE">
      <w:pPr>
        <w:pStyle w:val="H2Body"/>
        <w:spacing w:after="0"/>
        <w:ind w:left="0"/>
      </w:pPr>
      <w:r>
        <w:tab/>
      </w:r>
      <w:r>
        <w:tab/>
      </w:r>
      <w:r>
        <w:tab/>
      </w:r>
      <w:r>
        <w:tab/>
      </w:r>
      <w:r>
        <w:tab/>
      </w:r>
      <w:r>
        <w:tab/>
        <w:t>&lt;startTime&gt;2013-04-18T22:53:56&lt;/startTime&gt;</w:t>
      </w:r>
    </w:p>
    <w:p w14:paraId="3BFCD7EE" w14:textId="77777777" w:rsidR="00811661" w:rsidRDefault="00811661" w:rsidP="00D833AE">
      <w:pPr>
        <w:pStyle w:val="H2Body"/>
        <w:spacing w:after="0"/>
        <w:ind w:left="0"/>
      </w:pPr>
      <w:r>
        <w:tab/>
      </w:r>
      <w:r>
        <w:tab/>
      </w:r>
      <w:r>
        <w:tab/>
      </w:r>
      <w:r>
        <w:tab/>
      </w:r>
      <w:r>
        <w:tab/>
        <w:t>&lt;/healthItem&gt;</w:t>
      </w:r>
    </w:p>
    <w:p w14:paraId="6DF491CF" w14:textId="77777777" w:rsidR="00811661" w:rsidRDefault="00811661" w:rsidP="00D833AE">
      <w:pPr>
        <w:pStyle w:val="H2Body"/>
        <w:spacing w:after="0"/>
        <w:ind w:left="0"/>
      </w:pPr>
      <w:r>
        <w:tab/>
      </w:r>
      <w:r>
        <w:tab/>
      </w:r>
      <w:r>
        <w:tab/>
      </w:r>
      <w:r>
        <w:tab/>
      </w:r>
      <w:r>
        <w:tab/>
        <w:t>&lt;healthItem xsi:type="idmsDto"&gt;</w:t>
      </w:r>
    </w:p>
    <w:p w14:paraId="5A8AB5EC" w14:textId="77777777" w:rsidR="00811661" w:rsidRDefault="00811661" w:rsidP="00D833AE">
      <w:pPr>
        <w:pStyle w:val="H2Body"/>
        <w:spacing w:after="0"/>
        <w:ind w:left="0"/>
      </w:pPr>
      <w:r>
        <w:tab/>
      </w:r>
      <w:r>
        <w:tab/>
      </w:r>
      <w:r>
        <w:tab/>
      </w:r>
      <w:r>
        <w:tab/>
      </w:r>
      <w:r>
        <w:tab/>
      </w:r>
      <w:r>
        <w:tab/>
        <w:t>&lt;active&gt;true&lt;/active&gt;</w:t>
      </w:r>
    </w:p>
    <w:p w14:paraId="1672052A" w14:textId="77777777" w:rsidR="00811661" w:rsidRDefault="00811661" w:rsidP="00D833AE">
      <w:pPr>
        <w:pStyle w:val="H2Body"/>
        <w:spacing w:after="0"/>
        <w:ind w:left="0"/>
      </w:pPr>
      <w:r>
        <w:tab/>
      </w:r>
      <w:r>
        <w:tab/>
      </w:r>
      <w:r>
        <w:tab/>
      </w:r>
      <w:r>
        <w:tab/>
      </w:r>
      <w:r>
        <w:tab/>
      </w:r>
      <w:r>
        <w:tab/>
        <w:t>&lt;hostname&gt;sit-idms-hs-2&lt;/hostname&gt;</w:t>
      </w:r>
    </w:p>
    <w:p w14:paraId="2F3CDB59" w14:textId="77777777" w:rsidR="00811661" w:rsidRDefault="00811661" w:rsidP="00D833AE">
      <w:pPr>
        <w:pStyle w:val="H2Body"/>
        <w:spacing w:after="0"/>
        <w:ind w:left="0"/>
      </w:pPr>
      <w:r>
        <w:tab/>
      </w:r>
      <w:r>
        <w:tab/>
      </w:r>
      <w:r>
        <w:tab/>
      </w:r>
      <w:r>
        <w:tab/>
      </w:r>
      <w:r>
        <w:tab/>
      </w:r>
      <w:r>
        <w:tab/>
        <w:t>&lt;id&gt;56&lt;/id&gt;</w:t>
      </w:r>
    </w:p>
    <w:p w14:paraId="4CB7BCEC" w14:textId="77777777" w:rsidR="00811661" w:rsidRDefault="00811661" w:rsidP="00D833AE">
      <w:pPr>
        <w:pStyle w:val="H2Body"/>
        <w:spacing w:after="0"/>
        <w:ind w:left="0"/>
      </w:pPr>
      <w:r>
        <w:tab/>
      </w:r>
      <w:r>
        <w:tab/>
      </w:r>
      <w:r>
        <w:tab/>
      </w:r>
      <w:r>
        <w:tab/>
      </w:r>
      <w:r>
        <w:tab/>
      </w:r>
      <w:r>
        <w:tab/>
        <w:t>&lt;ip&gt;10.110.1.68&lt;/ip&gt;</w:t>
      </w:r>
    </w:p>
    <w:p w14:paraId="3FD79089" w14:textId="77777777" w:rsidR="00811661" w:rsidRDefault="00811661" w:rsidP="00D833AE">
      <w:pPr>
        <w:pStyle w:val="H2Body"/>
        <w:spacing w:after="0"/>
        <w:ind w:left="0"/>
      </w:pPr>
      <w:r>
        <w:tab/>
      </w:r>
      <w:r>
        <w:tab/>
      </w:r>
      <w:r>
        <w:tab/>
      </w:r>
      <w:r>
        <w:tab/>
      </w:r>
      <w:r>
        <w:tab/>
      </w:r>
      <w:r>
        <w:tab/>
        <w:t>&lt;lastDiscovery&gt;2013-04-18T19:22:40.610-04:00&lt;/lastDiscovery&gt;</w:t>
      </w:r>
    </w:p>
    <w:p w14:paraId="4BD0B9B3" w14:textId="77777777" w:rsidR="00811661" w:rsidRDefault="00811661" w:rsidP="00D833AE">
      <w:pPr>
        <w:pStyle w:val="H2Body"/>
        <w:spacing w:after="0"/>
        <w:ind w:left="0"/>
      </w:pPr>
      <w:r>
        <w:tab/>
      </w:r>
      <w:r>
        <w:tab/>
      </w:r>
      <w:r>
        <w:tab/>
      </w:r>
      <w:r>
        <w:tab/>
      </w:r>
      <w:r>
        <w:tab/>
      </w:r>
      <w:r>
        <w:tab/>
        <w:t>&lt;name&gt;IDMS&lt;/name&gt;</w:t>
      </w:r>
    </w:p>
    <w:p w14:paraId="2170F161" w14:textId="77777777" w:rsidR="00811661" w:rsidRDefault="00811661" w:rsidP="00D833AE">
      <w:pPr>
        <w:pStyle w:val="H2Body"/>
        <w:spacing w:after="0"/>
        <w:ind w:left="0"/>
      </w:pPr>
      <w:r>
        <w:tab/>
      </w:r>
      <w:r>
        <w:tab/>
      </w:r>
      <w:r>
        <w:tab/>
      </w:r>
      <w:r>
        <w:tab/>
      </w:r>
      <w:r>
        <w:tab/>
      </w:r>
      <w:r>
        <w:tab/>
        <w:t>&lt;nextDiscovery&gt;2013-04-18T19:23:40.610-04:00&lt;/nextDiscovery&gt;</w:t>
      </w:r>
    </w:p>
    <w:p w14:paraId="04E8D88E" w14:textId="77777777" w:rsidR="00811661" w:rsidRDefault="00811661" w:rsidP="00D833AE">
      <w:pPr>
        <w:pStyle w:val="H2Body"/>
        <w:spacing w:after="0"/>
        <w:ind w:left="0"/>
      </w:pPr>
      <w:r>
        <w:tab/>
      </w:r>
      <w:r>
        <w:tab/>
      </w:r>
      <w:r>
        <w:tab/>
      </w:r>
      <w:r>
        <w:tab/>
      </w:r>
      <w:r>
        <w:tab/>
      </w:r>
      <w:r>
        <w:tab/>
        <w:t>&lt;port&gt;8080&lt;/port&gt;</w:t>
      </w:r>
    </w:p>
    <w:p w14:paraId="73C8698B" w14:textId="77777777" w:rsidR="00811661" w:rsidRDefault="00811661" w:rsidP="00D833AE">
      <w:pPr>
        <w:pStyle w:val="H2Body"/>
        <w:spacing w:after="0"/>
        <w:ind w:left="0"/>
      </w:pPr>
      <w:r>
        <w:tab/>
      </w:r>
      <w:r>
        <w:tab/>
      </w:r>
      <w:r>
        <w:tab/>
      </w:r>
      <w:r>
        <w:tab/>
      </w:r>
      <w:r>
        <w:tab/>
      </w:r>
      <w:r>
        <w:tab/>
        <w:t>&lt;status&gt;</w:t>
      </w:r>
    </w:p>
    <w:p w14:paraId="6A85EEE8" w14:textId="77777777" w:rsidR="00811661" w:rsidRDefault="00811661" w:rsidP="00D833AE">
      <w:pPr>
        <w:pStyle w:val="H2Body"/>
        <w:spacing w:after="0"/>
        <w:ind w:left="0"/>
      </w:pPr>
      <w:r>
        <w:tab/>
      </w:r>
      <w:r>
        <w:tab/>
      </w:r>
      <w:r>
        <w:tab/>
      </w:r>
      <w:r>
        <w:tab/>
      </w:r>
      <w:r>
        <w:tab/>
      </w:r>
      <w:r>
        <w:tab/>
      </w:r>
      <w:r>
        <w:tab/>
        <w:t>&lt;message/&gt;</w:t>
      </w:r>
    </w:p>
    <w:p w14:paraId="2F2B2C66" w14:textId="77777777" w:rsidR="00811661" w:rsidRDefault="00811661" w:rsidP="00D833AE">
      <w:pPr>
        <w:pStyle w:val="H2Body"/>
        <w:spacing w:after="0"/>
        <w:ind w:left="0"/>
      </w:pPr>
      <w:r>
        <w:tab/>
      </w:r>
      <w:r>
        <w:tab/>
      </w:r>
      <w:r>
        <w:tab/>
      </w:r>
      <w:r>
        <w:tab/>
      </w:r>
      <w:r>
        <w:tab/>
      </w:r>
      <w:r>
        <w:tab/>
      </w:r>
      <w:r>
        <w:tab/>
        <w:t>&lt;status&gt;Green&lt;/status&gt;</w:t>
      </w:r>
    </w:p>
    <w:p w14:paraId="26531109" w14:textId="77777777" w:rsidR="00811661" w:rsidRDefault="00811661" w:rsidP="00D833AE">
      <w:pPr>
        <w:pStyle w:val="H2Body"/>
        <w:spacing w:after="0"/>
        <w:ind w:left="0"/>
      </w:pPr>
      <w:r>
        <w:tab/>
      </w:r>
      <w:r>
        <w:tab/>
      </w:r>
      <w:r>
        <w:tab/>
      </w:r>
      <w:r>
        <w:tab/>
      </w:r>
      <w:r>
        <w:tab/>
      </w:r>
      <w:r>
        <w:tab/>
        <w:t>&lt;/status&gt;</w:t>
      </w:r>
    </w:p>
    <w:p w14:paraId="5BC140CA" w14:textId="77777777" w:rsidR="00811661" w:rsidRDefault="00811661" w:rsidP="00D833AE">
      <w:pPr>
        <w:pStyle w:val="H2Body"/>
        <w:spacing w:after="0"/>
        <w:ind w:left="0"/>
      </w:pPr>
      <w:r>
        <w:tab/>
      </w:r>
      <w:r>
        <w:tab/>
      </w:r>
      <w:r>
        <w:tab/>
      </w:r>
      <w:r>
        <w:tab/>
      </w:r>
      <w:r>
        <w:tab/>
      </w:r>
      <w:r>
        <w:tab/>
        <w:t>&lt;type&gt;IDMS&lt;/type&gt;</w:t>
      </w:r>
    </w:p>
    <w:p w14:paraId="1FDF59E7" w14:textId="77777777" w:rsidR="00811661" w:rsidRDefault="00811661" w:rsidP="00D833AE">
      <w:pPr>
        <w:pStyle w:val="H2Body"/>
        <w:spacing w:after="0"/>
        <w:ind w:left="0"/>
      </w:pPr>
      <w:r>
        <w:tab/>
      </w:r>
      <w:r>
        <w:tab/>
      </w:r>
      <w:r>
        <w:tab/>
      </w:r>
      <w:r>
        <w:tab/>
      </w:r>
      <w:r>
        <w:tab/>
      </w:r>
      <w:r>
        <w:tab/>
        <w:t>&lt;version&gt;1.6.1.5284&lt;/version&gt;</w:t>
      </w:r>
    </w:p>
    <w:p w14:paraId="5688C88F" w14:textId="77777777" w:rsidR="00811661" w:rsidRDefault="00811661" w:rsidP="00D833AE">
      <w:pPr>
        <w:pStyle w:val="H2Body"/>
        <w:spacing w:after="0"/>
        <w:ind w:left="0"/>
      </w:pPr>
      <w:r>
        <w:lastRenderedPageBreak/>
        <w:tab/>
      </w:r>
      <w:r>
        <w:tab/>
      </w:r>
      <w:r>
        <w:tab/>
      </w:r>
      <w:r>
        <w:tab/>
      </w:r>
      <w:r>
        <w:tab/>
      </w:r>
      <w:r>
        <w:tab/>
        <w:t>&lt;vport&gt;0&lt;/vport&gt;</w:t>
      </w:r>
    </w:p>
    <w:p w14:paraId="58830764" w14:textId="77777777" w:rsidR="00811661" w:rsidRDefault="00811661" w:rsidP="00D833AE">
      <w:pPr>
        <w:pStyle w:val="H2Body"/>
        <w:spacing w:after="0"/>
        <w:ind w:left="0"/>
      </w:pPr>
      <w:r>
        <w:tab/>
      </w:r>
      <w:r>
        <w:tab/>
      </w:r>
      <w:r>
        <w:tab/>
      </w:r>
      <w:r>
        <w:tab/>
      </w:r>
      <w:r>
        <w:tab/>
      </w:r>
      <w:r>
        <w:tab/>
        <w:t>&lt;databaseURL&gt;jdbc:jtds:sqlserver://sit-esb-hs-1.emtest.local:1433/IDMS_SIT_HA;socketTimeout=10&lt;/databaseURL&gt;</w:t>
      </w:r>
    </w:p>
    <w:p w14:paraId="35BF6151" w14:textId="77777777" w:rsidR="00811661" w:rsidRDefault="00811661" w:rsidP="00D833AE">
      <w:pPr>
        <w:pStyle w:val="H2Body"/>
        <w:spacing w:after="0"/>
        <w:ind w:left="0"/>
      </w:pPr>
      <w:r>
        <w:tab/>
      </w:r>
      <w:r>
        <w:tab/>
      </w:r>
      <w:r>
        <w:tab/>
      </w:r>
      <w:r>
        <w:tab/>
      </w:r>
      <w:r>
        <w:tab/>
      </w:r>
      <w:r>
        <w:tab/>
        <w:t>&lt;databaseUserName&gt;EMUSER&lt;/databaseUserName&gt;</w:t>
      </w:r>
    </w:p>
    <w:p w14:paraId="0A05400A" w14:textId="77777777" w:rsidR="00811661" w:rsidRDefault="00811661" w:rsidP="00D833AE">
      <w:pPr>
        <w:pStyle w:val="H2Body"/>
        <w:spacing w:after="0"/>
        <w:ind w:left="0"/>
      </w:pPr>
      <w:r>
        <w:tab/>
      </w:r>
      <w:r>
        <w:tab/>
      </w:r>
      <w:r>
        <w:tab/>
      </w:r>
      <w:r>
        <w:tab/>
      </w:r>
      <w:r>
        <w:tab/>
      </w:r>
      <w:r>
        <w:tab/>
        <w:t>&lt;databaseVersion&gt;1.6.1.0001&lt;/databaseVersion&gt;</w:t>
      </w:r>
    </w:p>
    <w:p w14:paraId="06766A6C" w14:textId="77777777" w:rsidR="00811661" w:rsidRDefault="00811661" w:rsidP="00D833AE">
      <w:pPr>
        <w:pStyle w:val="H2Body"/>
        <w:spacing w:after="0"/>
        <w:ind w:left="0"/>
      </w:pPr>
      <w:r>
        <w:tab/>
      </w:r>
      <w:r>
        <w:tab/>
      </w:r>
      <w:r>
        <w:tab/>
      </w:r>
      <w:r>
        <w:tab/>
      </w:r>
      <w:r>
        <w:tab/>
      </w:r>
      <w:r>
        <w:tab/>
        <w:t>&lt;readOnly&gt;true&lt;/readOnly&gt;</w:t>
      </w:r>
    </w:p>
    <w:p w14:paraId="07DD59D9" w14:textId="77777777" w:rsidR="00811661" w:rsidRDefault="00811661" w:rsidP="00D833AE">
      <w:pPr>
        <w:pStyle w:val="H2Body"/>
        <w:spacing w:after="0"/>
        <w:ind w:left="0"/>
      </w:pPr>
      <w:r>
        <w:tab/>
      </w:r>
      <w:r>
        <w:tab/>
      </w:r>
      <w:r>
        <w:tab/>
      </w:r>
      <w:r>
        <w:tab/>
      </w:r>
      <w:r>
        <w:tab/>
      </w:r>
      <w:r>
        <w:tab/>
        <w:t>&lt;startTime&gt;2013-04-18T22:54:47&lt;/startTime&gt;</w:t>
      </w:r>
    </w:p>
    <w:p w14:paraId="51CC9E8A" w14:textId="77777777" w:rsidR="00811661" w:rsidRDefault="00811661" w:rsidP="00D833AE">
      <w:pPr>
        <w:pStyle w:val="H2Body"/>
        <w:spacing w:after="0"/>
        <w:ind w:left="0"/>
      </w:pPr>
      <w:r>
        <w:tab/>
      </w:r>
      <w:r>
        <w:tab/>
      </w:r>
      <w:r>
        <w:tab/>
      </w:r>
      <w:r>
        <w:tab/>
      </w:r>
      <w:r>
        <w:tab/>
        <w:t>&lt;/healthItem&gt;</w:t>
      </w:r>
    </w:p>
    <w:p w14:paraId="31EB03A1" w14:textId="77777777" w:rsidR="00811661" w:rsidRDefault="00811661" w:rsidP="00D833AE">
      <w:pPr>
        <w:pStyle w:val="H2Body"/>
        <w:spacing w:after="0"/>
        <w:ind w:left="0"/>
      </w:pPr>
      <w:r>
        <w:tab/>
      </w:r>
      <w:r>
        <w:tab/>
      </w:r>
      <w:r>
        <w:tab/>
      </w:r>
      <w:r>
        <w:tab/>
        <w:t>&lt;/value&gt;</w:t>
      </w:r>
    </w:p>
    <w:p w14:paraId="1FF6F5C2" w14:textId="77777777" w:rsidR="00811661" w:rsidRDefault="00811661" w:rsidP="00D833AE">
      <w:pPr>
        <w:pStyle w:val="H2Body"/>
        <w:spacing w:after="0"/>
        <w:ind w:left="0"/>
      </w:pPr>
      <w:r>
        <w:tab/>
      </w:r>
      <w:r>
        <w:tab/>
      </w:r>
      <w:r>
        <w:tab/>
        <w:t>&lt;/entry&gt;</w:t>
      </w:r>
    </w:p>
    <w:p w14:paraId="603EC4C7" w14:textId="77777777" w:rsidR="00811661" w:rsidRDefault="00811661" w:rsidP="00D833AE">
      <w:pPr>
        <w:pStyle w:val="H2Body"/>
        <w:spacing w:after="0"/>
        <w:ind w:left="0"/>
      </w:pPr>
      <w:r>
        <w:tab/>
      </w:r>
      <w:r>
        <w:tab/>
      </w:r>
      <w:r>
        <w:tab/>
        <w:t>&lt;entry&gt;</w:t>
      </w:r>
    </w:p>
    <w:p w14:paraId="630FF410" w14:textId="77777777" w:rsidR="00811661" w:rsidRDefault="00811661" w:rsidP="00D833AE">
      <w:pPr>
        <w:pStyle w:val="H2Body"/>
        <w:spacing w:after="0"/>
        <w:ind w:left="0"/>
      </w:pPr>
      <w:r>
        <w:tab/>
      </w:r>
      <w:r>
        <w:tab/>
      </w:r>
      <w:r>
        <w:tab/>
      </w:r>
      <w:r>
        <w:tab/>
        <w:t>&lt;key&gt;com.disney.xband.xbrms.common.model.XbrcDto&lt;/key&gt;</w:t>
      </w:r>
    </w:p>
    <w:p w14:paraId="7612E79F" w14:textId="77777777" w:rsidR="00811661" w:rsidRDefault="00811661" w:rsidP="00D833AE">
      <w:pPr>
        <w:pStyle w:val="H2Body"/>
        <w:spacing w:after="0"/>
        <w:ind w:left="0"/>
      </w:pPr>
      <w:r>
        <w:tab/>
      </w:r>
      <w:r>
        <w:tab/>
      </w:r>
      <w:r>
        <w:tab/>
      </w:r>
      <w:r>
        <w:tab/>
        <w:t>&lt;value&gt;</w:t>
      </w:r>
    </w:p>
    <w:p w14:paraId="4E4CA87C" w14:textId="77777777" w:rsidR="00811661" w:rsidRDefault="00811661" w:rsidP="00D833AE">
      <w:pPr>
        <w:pStyle w:val="H2Body"/>
        <w:spacing w:after="0"/>
        <w:ind w:left="0"/>
      </w:pPr>
      <w:r>
        <w:tab/>
      </w:r>
      <w:r>
        <w:tab/>
      </w:r>
      <w:r>
        <w:tab/>
      </w:r>
      <w:r>
        <w:tab/>
      </w:r>
      <w:r>
        <w:tab/>
        <w:t>&lt;healthItem xsi:type="xbrcDto"&gt;</w:t>
      </w:r>
    </w:p>
    <w:p w14:paraId="6DE88246" w14:textId="77777777" w:rsidR="00811661" w:rsidRDefault="00811661" w:rsidP="00D833AE">
      <w:pPr>
        <w:pStyle w:val="H2Body"/>
        <w:spacing w:after="0"/>
        <w:ind w:left="0"/>
      </w:pPr>
      <w:r>
        <w:tab/>
      </w:r>
      <w:r>
        <w:tab/>
      </w:r>
      <w:r>
        <w:tab/>
      </w:r>
      <w:r>
        <w:tab/>
      </w:r>
      <w:r>
        <w:tab/>
      </w:r>
      <w:r>
        <w:tab/>
        <w:t>&lt;active&gt;true&lt;/active&gt;</w:t>
      </w:r>
    </w:p>
    <w:p w14:paraId="0BDAA07C" w14:textId="77777777" w:rsidR="00811661" w:rsidRDefault="00811661" w:rsidP="00D833AE">
      <w:pPr>
        <w:pStyle w:val="H2Body"/>
        <w:spacing w:after="0"/>
        <w:ind w:left="0"/>
      </w:pPr>
      <w:r>
        <w:tab/>
      </w:r>
      <w:r>
        <w:tab/>
      </w:r>
      <w:r>
        <w:tab/>
      </w:r>
      <w:r>
        <w:tab/>
      </w:r>
      <w:r>
        <w:tab/>
      </w:r>
      <w:r>
        <w:tab/>
        <w:t>&lt;hostname&gt;SIT-XBRC-TT&lt;/hostname&gt;</w:t>
      </w:r>
    </w:p>
    <w:p w14:paraId="5D4B5BA2" w14:textId="77777777" w:rsidR="00811661" w:rsidRDefault="00811661" w:rsidP="00D833AE">
      <w:pPr>
        <w:pStyle w:val="H2Body"/>
        <w:spacing w:after="0"/>
        <w:ind w:left="0"/>
      </w:pPr>
      <w:r>
        <w:tab/>
      </w:r>
      <w:r>
        <w:tab/>
      </w:r>
      <w:r>
        <w:tab/>
      </w:r>
      <w:r>
        <w:tab/>
      </w:r>
      <w:r>
        <w:tab/>
      </w:r>
      <w:r>
        <w:tab/>
        <w:t>&lt;id&gt;13&lt;/id&gt;</w:t>
      </w:r>
    </w:p>
    <w:p w14:paraId="2F074499" w14:textId="77777777" w:rsidR="00811661" w:rsidRDefault="00811661" w:rsidP="00D833AE">
      <w:pPr>
        <w:pStyle w:val="H2Body"/>
        <w:spacing w:after="0"/>
        <w:ind w:left="0"/>
      </w:pPr>
      <w:r>
        <w:tab/>
      </w:r>
      <w:r>
        <w:tab/>
      </w:r>
      <w:r>
        <w:tab/>
      </w:r>
      <w:r>
        <w:tab/>
      </w:r>
      <w:r>
        <w:tab/>
      </w:r>
      <w:r>
        <w:tab/>
        <w:t>&lt;ip&gt;10.110.1.105&lt;/ip&gt;</w:t>
      </w:r>
    </w:p>
    <w:p w14:paraId="44DF66E4" w14:textId="77777777" w:rsidR="00811661" w:rsidRDefault="00811661" w:rsidP="00D833AE">
      <w:pPr>
        <w:pStyle w:val="H2Body"/>
        <w:spacing w:after="0"/>
        <w:ind w:left="0"/>
      </w:pPr>
      <w:r>
        <w:tab/>
      </w:r>
      <w:r>
        <w:tab/>
      </w:r>
      <w:r>
        <w:tab/>
      </w:r>
      <w:r>
        <w:tab/>
      </w:r>
      <w:r>
        <w:tab/>
      </w:r>
      <w:r>
        <w:tab/>
        <w:t>&lt;lastDiscovery&gt;2013-04-18T19:23:05.920-04:00&lt;/lastDiscovery&gt;</w:t>
      </w:r>
    </w:p>
    <w:p w14:paraId="497B1357" w14:textId="77777777" w:rsidR="00811661" w:rsidRDefault="00811661" w:rsidP="00D833AE">
      <w:pPr>
        <w:pStyle w:val="H2Body"/>
        <w:spacing w:after="0"/>
        <w:ind w:left="0"/>
      </w:pPr>
      <w:r>
        <w:tab/>
      </w:r>
      <w:r>
        <w:tab/>
      </w:r>
      <w:r>
        <w:tab/>
      </w:r>
      <w:r>
        <w:tab/>
      </w:r>
      <w:r>
        <w:tab/>
      </w:r>
      <w:r>
        <w:tab/>
        <w:t>&lt;name&gt;Test Track&lt;/name&gt;</w:t>
      </w:r>
    </w:p>
    <w:p w14:paraId="11A1DAA2" w14:textId="77777777" w:rsidR="00811661" w:rsidRDefault="00811661" w:rsidP="00D833AE">
      <w:pPr>
        <w:pStyle w:val="H2Body"/>
        <w:spacing w:after="0"/>
        <w:ind w:left="0"/>
      </w:pPr>
      <w:r>
        <w:tab/>
      </w:r>
      <w:r>
        <w:tab/>
      </w:r>
      <w:r>
        <w:tab/>
      </w:r>
      <w:r>
        <w:tab/>
      </w:r>
      <w:r>
        <w:tab/>
      </w:r>
      <w:r>
        <w:tab/>
        <w:t>&lt;nextDiscovery&gt;2013-04-18T19:24:05.920-04:00&lt;/nextDiscovery&gt;</w:t>
      </w:r>
    </w:p>
    <w:p w14:paraId="094D2D28" w14:textId="77777777" w:rsidR="00811661" w:rsidRDefault="00811661" w:rsidP="00D833AE">
      <w:pPr>
        <w:pStyle w:val="H2Body"/>
        <w:spacing w:after="0"/>
        <w:ind w:left="0"/>
      </w:pPr>
      <w:r>
        <w:tab/>
      </w:r>
      <w:r>
        <w:tab/>
      </w:r>
      <w:r>
        <w:tab/>
      </w:r>
      <w:r>
        <w:tab/>
      </w:r>
      <w:r>
        <w:tab/>
      </w:r>
      <w:r>
        <w:tab/>
        <w:t>&lt;port&gt;8080&lt;/port&gt;</w:t>
      </w:r>
    </w:p>
    <w:p w14:paraId="70CA02C3" w14:textId="77777777" w:rsidR="00811661" w:rsidRDefault="00811661" w:rsidP="00D833AE">
      <w:pPr>
        <w:pStyle w:val="H2Body"/>
        <w:spacing w:after="0"/>
        <w:ind w:left="0"/>
      </w:pPr>
      <w:r>
        <w:tab/>
      </w:r>
      <w:r>
        <w:tab/>
      </w:r>
      <w:r>
        <w:tab/>
      </w:r>
      <w:r>
        <w:tab/>
      </w:r>
      <w:r>
        <w:tab/>
      </w:r>
      <w:r>
        <w:tab/>
        <w:t>&lt;status&gt;</w:t>
      </w:r>
    </w:p>
    <w:p w14:paraId="10D8EBA1" w14:textId="77777777" w:rsidR="00811661" w:rsidRDefault="00811661" w:rsidP="00D833AE">
      <w:pPr>
        <w:pStyle w:val="H2Body"/>
        <w:spacing w:after="0"/>
        <w:ind w:left="0"/>
      </w:pPr>
      <w:r>
        <w:tab/>
      </w:r>
      <w:r>
        <w:tab/>
      </w:r>
      <w:r>
        <w:tab/>
      </w:r>
      <w:r>
        <w:tab/>
      </w:r>
      <w:r>
        <w:tab/>
      </w:r>
      <w:r>
        <w:tab/>
      </w:r>
      <w:r>
        <w:tab/>
        <w:t>&lt;message&gt;Reader invehicle-1 not communicating&lt;/message&gt;</w:t>
      </w:r>
    </w:p>
    <w:p w14:paraId="6CD42B78" w14:textId="77777777" w:rsidR="00811661" w:rsidRDefault="00811661" w:rsidP="00D833AE">
      <w:pPr>
        <w:pStyle w:val="H2Body"/>
        <w:spacing w:after="0"/>
        <w:ind w:left="0"/>
      </w:pPr>
      <w:r>
        <w:tab/>
      </w:r>
      <w:r>
        <w:tab/>
      </w:r>
      <w:r>
        <w:tab/>
      </w:r>
      <w:r>
        <w:tab/>
      </w:r>
      <w:r>
        <w:tab/>
      </w:r>
      <w:r>
        <w:tab/>
      </w:r>
      <w:r>
        <w:tab/>
        <w:t>&lt;status&gt;Red&lt;/status&gt;</w:t>
      </w:r>
    </w:p>
    <w:p w14:paraId="22948C56" w14:textId="77777777" w:rsidR="00811661" w:rsidRDefault="00811661" w:rsidP="00D833AE">
      <w:pPr>
        <w:pStyle w:val="H2Body"/>
        <w:spacing w:after="0"/>
        <w:ind w:left="0"/>
      </w:pPr>
      <w:r>
        <w:tab/>
      </w:r>
      <w:r>
        <w:tab/>
      </w:r>
      <w:r>
        <w:tab/>
      </w:r>
      <w:r>
        <w:tab/>
      </w:r>
      <w:r>
        <w:tab/>
      </w:r>
      <w:r>
        <w:tab/>
        <w:t>&lt;/status&gt;</w:t>
      </w:r>
    </w:p>
    <w:p w14:paraId="37D88EE4" w14:textId="77777777" w:rsidR="00811661" w:rsidRDefault="00811661" w:rsidP="00D833AE">
      <w:pPr>
        <w:pStyle w:val="H2Body"/>
        <w:spacing w:after="0"/>
        <w:ind w:left="0"/>
      </w:pPr>
      <w:r>
        <w:tab/>
      </w:r>
      <w:r>
        <w:tab/>
      </w:r>
      <w:r>
        <w:tab/>
      </w:r>
      <w:r>
        <w:tab/>
      </w:r>
      <w:r>
        <w:tab/>
      </w:r>
      <w:r>
        <w:tab/>
        <w:t>&lt;type&gt;XBRC&lt;/type&gt;</w:t>
      </w:r>
    </w:p>
    <w:p w14:paraId="09EE9DE5" w14:textId="77777777" w:rsidR="00811661" w:rsidRDefault="00811661" w:rsidP="00D833AE">
      <w:pPr>
        <w:pStyle w:val="H2Body"/>
        <w:spacing w:after="0"/>
        <w:ind w:left="0"/>
      </w:pPr>
      <w:r>
        <w:tab/>
      </w:r>
      <w:r>
        <w:tab/>
      </w:r>
      <w:r>
        <w:tab/>
      </w:r>
      <w:r>
        <w:tab/>
      </w:r>
      <w:r>
        <w:tab/>
      </w:r>
      <w:r>
        <w:tab/>
        <w:t>&lt;version&gt;1.6.1.5284&lt;/version&gt;</w:t>
      </w:r>
    </w:p>
    <w:p w14:paraId="222BFE3C" w14:textId="77777777" w:rsidR="00811661" w:rsidRDefault="00811661" w:rsidP="00D833AE">
      <w:pPr>
        <w:pStyle w:val="H2Body"/>
        <w:spacing w:after="0"/>
        <w:ind w:left="0"/>
      </w:pPr>
      <w:r>
        <w:tab/>
      </w:r>
      <w:r>
        <w:tab/>
      </w:r>
      <w:r>
        <w:tab/>
      </w:r>
      <w:r>
        <w:tab/>
      </w:r>
      <w:r>
        <w:tab/>
      </w:r>
      <w:r>
        <w:tab/>
        <w:t>&lt;vport&gt;0&lt;/vport&gt;</w:t>
      </w:r>
    </w:p>
    <w:p w14:paraId="0CC50570" w14:textId="77777777" w:rsidR="00811661" w:rsidRDefault="00811661" w:rsidP="00D833AE">
      <w:pPr>
        <w:pStyle w:val="H2Body"/>
        <w:spacing w:after="0"/>
        <w:ind w:left="0"/>
      </w:pPr>
      <w:r>
        <w:tab/>
      </w:r>
      <w:r>
        <w:tab/>
      </w:r>
      <w:r>
        <w:tab/>
      </w:r>
      <w:r>
        <w:tab/>
      </w:r>
      <w:r>
        <w:tab/>
      </w:r>
      <w:r>
        <w:tab/>
        <w:t>&lt;facilityId&gt;80010199&lt;/facilityId&gt;</w:t>
      </w:r>
    </w:p>
    <w:p w14:paraId="7D6E51A8" w14:textId="77777777" w:rsidR="00811661" w:rsidRDefault="00811661" w:rsidP="00D833AE">
      <w:pPr>
        <w:pStyle w:val="H2Body"/>
        <w:spacing w:after="0"/>
        <w:ind w:left="0"/>
      </w:pPr>
      <w:r>
        <w:tab/>
      </w:r>
      <w:r>
        <w:tab/>
      </w:r>
      <w:r>
        <w:tab/>
      </w:r>
      <w:r>
        <w:tab/>
      </w:r>
      <w:r>
        <w:tab/>
      </w:r>
      <w:r>
        <w:tab/>
        <w:t>&lt;haEnabled&gt;false&lt;/haEnabled&gt;</w:t>
      </w:r>
    </w:p>
    <w:p w14:paraId="0C3F8E2C" w14:textId="77777777" w:rsidR="00811661" w:rsidRDefault="00811661" w:rsidP="00D833AE">
      <w:pPr>
        <w:pStyle w:val="H2Body"/>
        <w:spacing w:after="0"/>
        <w:ind w:left="0"/>
      </w:pPr>
      <w:r>
        <w:tab/>
      </w:r>
      <w:r>
        <w:tab/>
      </w:r>
      <w:r>
        <w:tab/>
      </w:r>
      <w:r>
        <w:tab/>
      </w:r>
      <w:r>
        <w:tab/>
      </w:r>
      <w:r>
        <w:tab/>
        <w:t>&lt;haStatus&gt;solo&lt;/haStatus&gt;</w:t>
      </w:r>
    </w:p>
    <w:p w14:paraId="7D3DF670" w14:textId="77777777" w:rsidR="00811661" w:rsidRDefault="00811661" w:rsidP="00D833AE">
      <w:pPr>
        <w:pStyle w:val="H2Body"/>
        <w:spacing w:after="0"/>
        <w:ind w:left="0"/>
      </w:pPr>
      <w:r>
        <w:tab/>
      </w:r>
      <w:r>
        <w:tab/>
      </w:r>
      <w:r>
        <w:tab/>
      </w:r>
      <w:r>
        <w:tab/>
      </w:r>
      <w:r>
        <w:tab/>
      </w:r>
      <w:r>
        <w:tab/>
        <w:t>&lt;model&gt;spacemodel&lt;/model&gt;</w:t>
      </w:r>
    </w:p>
    <w:p w14:paraId="4D241954" w14:textId="77777777" w:rsidR="00811661" w:rsidRDefault="00811661" w:rsidP="00D833AE">
      <w:pPr>
        <w:pStyle w:val="H2Body"/>
        <w:spacing w:after="0"/>
        <w:ind w:left="0"/>
      </w:pPr>
      <w:r>
        <w:tab/>
      </w:r>
      <w:r>
        <w:tab/>
      </w:r>
      <w:r>
        <w:tab/>
      </w:r>
      <w:r>
        <w:tab/>
      </w:r>
      <w:r>
        <w:tab/>
      </w:r>
      <w:r>
        <w:tab/>
        <w:t>&lt;startPerfTime&gt;2013-04-18T23:19:56.280&lt;/startPerfTime&gt;</w:t>
      </w:r>
    </w:p>
    <w:p w14:paraId="7CEC820E" w14:textId="77777777" w:rsidR="00811661" w:rsidRDefault="00811661" w:rsidP="00D833AE">
      <w:pPr>
        <w:pStyle w:val="H2Body"/>
        <w:spacing w:after="0"/>
        <w:ind w:left="0"/>
      </w:pPr>
      <w:r>
        <w:tab/>
      </w:r>
      <w:r>
        <w:tab/>
      </w:r>
      <w:r>
        <w:tab/>
      </w:r>
      <w:r>
        <w:tab/>
      </w:r>
      <w:r>
        <w:tab/>
      </w:r>
      <w:r>
        <w:tab/>
        <w:t>&lt;url&gt;http://10.110.1.105:8080&lt;/url&gt;</w:t>
      </w:r>
    </w:p>
    <w:p w14:paraId="18464B6C" w14:textId="77777777" w:rsidR="00811661" w:rsidRDefault="00811661" w:rsidP="00D833AE">
      <w:pPr>
        <w:pStyle w:val="H2Body"/>
        <w:spacing w:after="0"/>
        <w:ind w:left="0"/>
      </w:pPr>
      <w:r>
        <w:tab/>
      </w:r>
      <w:r>
        <w:tab/>
      </w:r>
      <w:r>
        <w:tab/>
      </w:r>
      <w:r>
        <w:tab/>
      </w:r>
      <w:r>
        <w:tab/>
        <w:t>&lt;/healthItem&gt;</w:t>
      </w:r>
    </w:p>
    <w:p w14:paraId="5BC83D48" w14:textId="77777777" w:rsidR="00811661" w:rsidRDefault="00811661" w:rsidP="00D833AE">
      <w:pPr>
        <w:pStyle w:val="H2Body"/>
        <w:spacing w:after="0"/>
        <w:ind w:left="0"/>
      </w:pPr>
      <w:r>
        <w:lastRenderedPageBreak/>
        <w:tab/>
      </w:r>
      <w:r>
        <w:tab/>
      </w:r>
      <w:r>
        <w:tab/>
      </w:r>
      <w:r>
        <w:tab/>
      </w:r>
      <w:r>
        <w:tab/>
        <w:t>&lt;healthItem xsi:type="xbrcDto"&gt;</w:t>
      </w:r>
    </w:p>
    <w:p w14:paraId="2BE3E533" w14:textId="77777777" w:rsidR="00811661" w:rsidRDefault="00811661" w:rsidP="00D833AE">
      <w:pPr>
        <w:pStyle w:val="H2Body"/>
        <w:spacing w:after="0"/>
        <w:ind w:left="0"/>
      </w:pPr>
      <w:r>
        <w:tab/>
      </w:r>
      <w:r>
        <w:tab/>
      </w:r>
      <w:r>
        <w:tab/>
      </w:r>
      <w:r>
        <w:tab/>
      </w:r>
      <w:r>
        <w:tab/>
      </w:r>
      <w:r>
        <w:tab/>
        <w:t>&lt;active&gt;true&lt;/active&gt;</w:t>
      </w:r>
    </w:p>
    <w:p w14:paraId="60DC9A89" w14:textId="77777777" w:rsidR="00811661" w:rsidRDefault="00811661" w:rsidP="00D833AE">
      <w:pPr>
        <w:pStyle w:val="H2Body"/>
        <w:spacing w:after="0"/>
        <w:ind w:left="0"/>
      </w:pPr>
      <w:r>
        <w:tab/>
      </w:r>
      <w:r>
        <w:tab/>
      </w:r>
      <w:r>
        <w:tab/>
      </w:r>
      <w:r>
        <w:tab/>
      </w:r>
      <w:r>
        <w:tab/>
      </w:r>
      <w:r>
        <w:tab/>
        <w:t>&lt;hostname&gt;SIT-XBRC-KI-2&lt;/hostname&gt;</w:t>
      </w:r>
    </w:p>
    <w:p w14:paraId="0A215EC7" w14:textId="77777777" w:rsidR="00811661" w:rsidRDefault="00811661" w:rsidP="00D833AE">
      <w:pPr>
        <w:pStyle w:val="H2Body"/>
        <w:spacing w:after="0"/>
        <w:ind w:left="0"/>
      </w:pPr>
      <w:r>
        <w:tab/>
      </w:r>
      <w:r>
        <w:tab/>
      </w:r>
      <w:r>
        <w:tab/>
      </w:r>
      <w:r>
        <w:tab/>
      </w:r>
      <w:r>
        <w:tab/>
      </w:r>
      <w:r>
        <w:tab/>
        <w:t>&lt;id&gt;38&lt;/id&gt;</w:t>
      </w:r>
    </w:p>
    <w:p w14:paraId="3D3DA613" w14:textId="77777777" w:rsidR="00811661" w:rsidRDefault="00811661" w:rsidP="00D833AE">
      <w:pPr>
        <w:pStyle w:val="H2Body"/>
        <w:spacing w:after="0"/>
        <w:ind w:left="0"/>
      </w:pPr>
      <w:r>
        <w:tab/>
      </w:r>
      <w:r>
        <w:tab/>
      </w:r>
      <w:r>
        <w:tab/>
      </w:r>
      <w:r>
        <w:tab/>
      </w:r>
      <w:r>
        <w:tab/>
      </w:r>
      <w:r>
        <w:tab/>
        <w:t>&lt;ip&gt;10.110.1.87&lt;/ip&gt;</w:t>
      </w:r>
    </w:p>
    <w:p w14:paraId="01190012" w14:textId="77777777" w:rsidR="00811661" w:rsidRDefault="00811661" w:rsidP="00D833AE">
      <w:pPr>
        <w:pStyle w:val="H2Body"/>
        <w:spacing w:after="0"/>
        <w:ind w:left="0"/>
      </w:pPr>
      <w:r>
        <w:tab/>
      </w:r>
      <w:r>
        <w:tab/>
      </w:r>
      <w:r>
        <w:tab/>
      </w:r>
      <w:r>
        <w:tab/>
      </w:r>
      <w:r>
        <w:tab/>
      </w:r>
      <w:r>
        <w:tab/>
        <w:t>&lt;lastDiscovery&gt;2013-04-18T19:22:33.527-04:00&lt;/lastDiscovery&gt;</w:t>
      </w:r>
    </w:p>
    <w:p w14:paraId="37246BDC" w14:textId="77777777" w:rsidR="00811661" w:rsidRDefault="00811661" w:rsidP="00D833AE">
      <w:pPr>
        <w:pStyle w:val="H2Body"/>
        <w:spacing w:after="0"/>
        <w:ind w:left="0"/>
      </w:pPr>
      <w:r>
        <w:tab/>
      </w:r>
      <w:r>
        <w:tab/>
      </w:r>
      <w:r>
        <w:tab/>
      </w:r>
      <w:r>
        <w:tab/>
      </w:r>
      <w:r>
        <w:tab/>
      </w:r>
      <w:r>
        <w:tab/>
        <w:t>&lt;name&gt;Kiosk&lt;/name&gt;</w:t>
      </w:r>
    </w:p>
    <w:p w14:paraId="0B4AAF0B" w14:textId="77777777" w:rsidR="00811661" w:rsidRDefault="00811661" w:rsidP="00D833AE">
      <w:pPr>
        <w:pStyle w:val="H2Body"/>
        <w:spacing w:after="0"/>
        <w:ind w:left="0"/>
      </w:pPr>
      <w:r>
        <w:tab/>
      </w:r>
      <w:r>
        <w:tab/>
      </w:r>
      <w:r>
        <w:tab/>
      </w:r>
      <w:r>
        <w:tab/>
      </w:r>
      <w:r>
        <w:tab/>
      </w:r>
      <w:r>
        <w:tab/>
        <w:t>&lt;nextDiscovery&gt;2013-04-18T19:23:33.527-04:00&lt;/nextDiscovery&gt;</w:t>
      </w:r>
    </w:p>
    <w:p w14:paraId="4B29E8F3" w14:textId="77777777" w:rsidR="00811661" w:rsidRDefault="00811661" w:rsidP="00D833AE">
      <w:pPr>
        <w:pStyle w:val="H2Body"/>
        <w:spacing w:after="0"/>
        <w:ind w:left="0"/>
      </w:pPr>
      <w:r>
        <w:tab/>
      </w:r>
      <w:r>
        <w:tab/>
      </w:r>
      <w:r>
        <w:tab/>
      </w:r>
      <w:r>
        <w:tab/>
      </w:r>
      <w:r>
        <w:tab/>
      </w:r>
      <w:r>
        <w:tab/>
        <w:t>&lt;port&gt;8080&lt;/port&gt;</w:t>
      </w:r>
    </w:p>
    <w:p w14:paraId="21DA95B6" w14:textId="77777777" w:rsidR="00811661" w:rsidRDefault="00811661" w:rsidP="00D833AE">
      <w:pPr>
        <w:pStyle w:val="H2Body"/>
        <w:spacing w:after="0"/>
        <w:ind w:left="0"/>
      </w:pPr>
      <w:r>
        <w:tab/>
      </w:r>
      <w:r>
        <w:tab/>
      </w:r>
      <w:r>
        <w:tab/>
      </w:r>
      <w:r>
        <w:tab/>
      </w:r>
      <w:r>
        <w:tab/>
      </w:r>
      <w:r>
        <w:tab/>
        <w:t>&lt;status&gt;</w:t>
      </w:r>
    </w:p>
    <w:p w14:paraId="59AE1C04" w14:textId="77777777" w:rsidR="00811661" w:rsidRDefault="00811661" w:rsidP="00D833AE">
      <w:pPr>
        <w:pStyle w:val="H2Body"/>
        <w:spacing w:after="0"/>
        <w:ind w:left="0"/>
      </w:pPr>
      <w:r>
        <w:tab/>
      </w:r>
      <w:r>
        <w:tab/>
      </w:r>
      <w:r>
        <w:tab/>
      </w:r>
      <w:r>
        <w:tab/>
      </w:r>
      <w:r>
        <w:tab/>
      </w:r>
      <w:r>
        <w:tab/>
      </w:r>
      <w:r>
        <w:tab/>
        <w:t>&lt;message&gt;High availability status unknown.&lt;/message&gt;</w:t>
      </w:r>
    </w:p>
    <w:p w14:paraId="0775A870" w14:textId="77777777" w:rsidR="00811661" w:rsidRDefault="00811661" w:rsidP="00D833AE">
      <w:pPr>
        <w:pStyle w:val="H2Body"/>
        <w:spacing w:after="0"/>
        <w:ind w:left="0"/>
      </w:pPr>
      <w:r>
        <w:tab/>
      </w:r>
      <w:r>
        <w:tab/>
      </w:r>
      <w:r>
        <w:tab/>
      </w:r>
      <w:r>
        <w:tab/>
      </w:r>
      <w:r>
        <w:tab/>
      </w:r>
      <w:r>
        <w:tab/>
      </w:r>
      <w:r>
        <w:tab/>
        <w:t>&lt;status&gt;Yellow&lt;/status&gt;</w:t>
      </w:r>
    </w:p>
    <w:p w14:paraId="47CB8224" w14:textId="77777777" w:rsidR="00811661" w:rsidRDefault="00811661" w:rsidP="00D833AE">
      <w:pPr>
        <w:pStyle w:val="H2Body"/>
        <w:spacing w:after="0"/>
        <w:ind w:left="0"/>
      </w:pPr>
      <w:r>
        <w:tab/>
      </w:r>
      <w:r>
        <w:tab/>
      </w:r>
      <w:r>
        <w:tab/>
      </w:r>
      <w:r>
        <w:tab/>
      </w:r>
      <w:r>
        <w:tab/>
      </w:r>
      <w:r>
        <w:tab/>
        <w:t>&lt;/status&gt;</w:t>
      </w:r>
    </w:p>
    <w:p w14:paraId="654C746B" w14:textId="77777777" w:rsidR="00811661" w:rsidRDefault="00811661" w:rsidP="00D833AE">
      <w:pPr>
        <w:pStyle w:val="H2Body"/>
        <w:spacing w:after="0"/>
        <w:ind w:left="0"/>
      </w:pPr>
      <w:r>
        <w:tab/>
      </w:r>
      <w:r>
        <w:tab/>
      </w:r>
      <w:r>
        <w:tab/>
      </w:r>
      <w:r>
        <w:tab/>
      </w:r>
      <w:r>
        <w:tab/>
      </w:r>
      <w:r>
        <w:tab/>
        <w:t>&lt;type&gt;XBRC&lt;/type&gt;</w:t>
      </w:r>
    </w:p>
    <w:p w14:paraId="411B28CE" w14:textId="77777777" w:rsidR="00811661" w:rsidRDefault="00811661" w:rsidP="00D833AE">
      <w:pPr>
        <w:pStyle w:val="H2Body"/>
        <w:spacing w:after="0"/>
        <w:ind w:left="0"/>
      </w:pPr>
      <w:r>
        <w:tab/>
      </w:r>
      <w:r>
        <w:tab/>
      </w:r>
      <w:r>
        <w:tab/>
      </w:r>
      <w:r>
        <w:tab/>
      </w:r>
      <w:r>
        <w:tab/>
      </w:r>
      <w:r>
        <w:tab/>
        <w:t>&lt;version&gt;1.6.1.5284&lt;/version&gt;</w:t>
      </w:r>
    </w:p>
    <w:p w14:paraId="49F92AF2" w14:textId="77777777" w:rsidR="00811661" w:rsidRDefault="00811661" w:rsidP="00D833AE">
      <w:pPr>
        <w:pStyle w:val="H2Body"/>
        <w:spacing w:after="0"/>
        <w:ind w:left="0"/>
      </w:pPr>
      <w:r>
        <w:tab/>
      </w:r>
      <w:r>
        <w:tab/>
      </w:r>
      <w:r>
        <w:tab/>
      </w:r>
      <w:r>
        <w:tab/>
      </w:r>
      <w:r>
        <w:tab/>
      </w:r>
      <w:r>
        <w:tab/>
        <w:t>&lt;vip&gt;sit-xbrc-ki.emtest.local&lt;/vip&gt;</w:t>
      </w:r>
    </w:p>
    <w:p w14:paraId="76F16405" w14:textId="77777777" w:rsidR="00811661" w:rsidRDefault="00811661" w:rsidP="00D833AE">
      <w:pPr>
        <w:pStyle w:val="H2Body"/>
        <w:spacing w:after="0"/>
        <w:ind w:left="0"/>
      </w:pPr>
      <w:r>
        <w:tab/>
      </w:r>
      <w:r>
        <w:tab/>
      </w:r>
      <w:r>
        <w:tab/>
      </w:r>
      <w:r>
        <w:tab/>
      </w:r>
      <w:r>
        <w:tab/>
      </w:r>
      <w:r>
        <w:tab/>
        <w:t>&lt;vport&gt;0&lt;/vport&gt;</w:t>
      </w:r>
    </w:p>
    <w:p w14:paraId="2597196A" w14:textId="77777777" w:rsidR="00811661" w:rsidRDefault="00811661" w:rsidP="00D833AE">
      <w:pPr>
        <w:pStyle w:val="H2Body"/>
        <w:spacing w:after="0"/>
        <w:ind w:left="0"/>
      </w:pPr>
      <w:r>
        <w:tab/>
      </w:r>
      <w:r>
        <w:tab/>
      </w:r>
      <w:r>
        <w:tab/>
      </w:r>
      <w:r>
        <w:tab/>
      </w:r>
      <w:r>
        <w:tab/>
      </w:r>
      <w:r>
        <w:tab/>
        <w:t>&lt;facilityId&gt;22222222&lt;/facilityId&gt;</w:t>
      </w:r>
    </w:p>
    <w:p w14:paraId="30B6CC41" w14:textId="77777777" w:rsidR="00811661" w:rsidRDefault="00811661" w:rsidP="00D833AE">
      <w:pPr>
        <w:pStyle w:val="H2Body"/>
        <w:spacing w:after="0"/>
        <w:ind w:left="0"/>
      </w:pPr>
      <w:r>
        <w:tab/>
      </w:r>
      <w:r>
        <w:tab/>
      </w:r>
      <w:r>
        <w:tab/>
      </w:r>
      <w:r>
        <w:tab/>
      </w:r>
      <w:r>
        <w:tab/>
      </w:r>
      <w:r>
        <w:tab/>
        <w:t>&lt;haEnabled&gt;true&lt;/haEnabled&gt;</w:t>
      </w:r>
    </w:p>
    <w:p w14:paraId="6FC69DCC" w14:textId="77777777" w:rsidR="00811661" w:rsidRDefault="00811661" w:rsidP="00D833AE">
      <w:pPr>
        <w:pStyle w:val="H2Body"/>
        <w:spacing w:after="0"/>
        <w:ind w:left="0"/>
      </w:pPr>
      <w:r>
        <w:tab/>
      </w:r>
      <w:r>
        <w:tab/>
      </w:r>
      <w:r>
        <w:tab/>
      </w:r>
      <w:r>
        <w:tab/>
      </w:r>
      <w:r>
        <w:tab/>
      </w:r>
      <w:r>
        <w:tab/>
        <w:t>&lt;haStatus&gt;unknown&lt;/haStatus&gt;</w:t>
      </w:r>
    </w:p>
    <w:p w14:paraId="31A08030" w14:textId="77777777" w:rsidR="00811661" w:rsidRDefault="00811661" w:rsidP="00D833AE">
      <w:pPr>
        <w:pStyle w:val="H2Body"/>
        <w:spacing w:after="0"/>
        <w:ind w:left="0"/>
      </w:pPr>
      <w:r>
        <w:tab/>
      </w:r>
      <w:r>
        <w:tab/>
      </w:r>
      <w:r>
        <w:tab/>
      </w:r>
      <w:r>
        <w:tab/>
      </w:r>
      <w:r>
        <w:tab/>
      </w:r>
      <w:r>
        <w:tab/>
        <w:t>&lt;model&gt;spacemodel&lt;/model&gt;</w:t>
      </w:r>
    </w:p>
    <w:p w14:paraId="75628C9F" w14:textId="77777777" w:rsidR="00811661" w:rsidRDefault="00811661" w:rsidP="00D833AE">
      <w:pPr>
        <w:pStyle w:val="H2Body"/>
        <w:spacing w:after="0"/>
        <w:ind w:left="0"/>
      </w:pPr>
      <w:r>
        <w:tab/>
      </w:r>
      <w:r>
        <w:tab/>
      </w:r>
      <w:r>
        <w:tab/>
      </w:r>
      <w:r>
        <w:tab/>
      </w:r>
      <w:r>
        <w:tab/>
      </w:r>
      <w:r>
        <w:tab/>
        <w:t>&lt;startPerfTime&gt;2013-04-18T23:20:14.599&lt;/startPerfTime&gt;</w:t>
      </w:r>
    </w:p>
    <w:p w14:paraId="60B9B223" w14:textId="77777777" w:rsidR="00811661" w:rsidRDefault="00811661" w:rsidP="00D833AE">
      <w:pPr>
        <w:pStyle w:val="H2Body"/>
        <w:spacing w:after="0"/>
        <w:ind w:left="0"/>
      </w:pPr>
      <w:r>
        <w:tab/>
      </w:r>
      <w:r>
        <w:tab/>
      </w:r>
      <w:r>
        <w:tab/>
      </w:r>
      <w:r>
        <w:tab/>
      </w:r>
      <w:r>
        <w:tab/>
      </w:r>
      <w:r>
        <w:tab/>
        <w:t>&lt;url&gt;http://10.110.1.87:8080&lt;/url&gt;</w:t>
      </w:r>
    </w:p>
    <w:p w14:paraId="4EF3C4A7" w14:textId="77777777" w:rsidR="00811661" w:rsidRDefault="00811661" w:rsidP="00D833AE">
      <w:pPr>
        <w:pStyle w:val="H2Body"/>
        <w:spacing w:after="0"/>
        <w:ind w:left="0"/>
      </w:pPr>
      <w:r>
        <w:tab/>
      </w:r>
      <w:r>
        <w:tab/>
      </w:r>
      <w:r>
        <w:tab/>
      </w:r>
      <w:r>
        <w:tab/>
      </w:r>
      <w:r>
        <w:tab/>
        <w:t>&lt;/healthItem&gt;</w:t>
      </w:r>
    </w:p>
    <w:p w14:paraId="78CC0FA2" w14:textId="77777777" w:rsidR="00811661" w:rsidRDefault="00811661" w:rsidP="00D833AE">
      <w:pPr>
        <w:pStyle w:val="H2Body"/>
        <w:spacing w:after="0"/>
        <w:ind w:left="0"/>
      </w:pPr>
      <w:r>
        <w:tab/>
      </w:r>
      <w:r>
        <w:tab/>
      </w:r>
      <w:r>
        <w:tab/>
      </w:r>
      <w:r>
        <w:tab/>
      </w:r>
      <w:r>
        <w:tab/>
        <w:t>&lt;healthItem xsi:type="xbrcDto"&gt;</w:t>
      </w:r>
    </w:p>
    <w:p w14:paraId="4780B94E" w14:textId="77777777" w:rsidR="00811661" w:rsidRDefault="00811661" w:rsidP="00D833AE">
      <w:pPr>
        <w:pStyle w:val="H2Body"/>
        <w:spacing w:after="0"/>
        <w:ind w:left="0"/>
      </w:pPr>
      <w:r>
        <w:tab/>
      </w:r>
      <w:r>
        <w:tab/>
      </w:r>
      <w:r>
        <w:tab/>
      </w:r>
      <w:r>
        <w:tab/>
      </w:r>
      <w:r>
        <w:tab/>
      </w:r>
      <w:r>
        <w:tab/>
        <w:t>&lt;active&gt;true&lt;/active&gt;</w:t>
      </w:r>
    </w:p>
    <w:p w14:paraId="3051BE21" w14:textId="77777777" w:rsidR="00811661" w:rsidRDefault="00811661" w:rsidP="00D833AE">
      <w:pPr>
        <w:pStyle w:val="H2Body"/>
        <w:spacing w:after="0"/>
        <w:ind w:left="0"/>
      </w:pPr>
      <w:r>
        <w:tab/>
      </w:r>
      <w:r>
        <w:tab/>
      </w:r>
      <w:r>
        <w:tab/>
      </w:r>
      <w:r>
        <w:tab/>
      </w:r>
      <w:r>
        <w:tab/>
      </w:r>
      <w:r>
        <w:tab/>
        <w:t>&lt;hostname&gt;SIT-XBRC-KI-1&lt;/hostname&gt;</w:t>
      </w:r>
    </w:p>
    <w:p w14:paraId="4AF7B4D4" w14:textId="77777777" w:rsidR="00811661" w:rsidRDefault="00811661" w:rsidP="00D833AE">
      <w:pPr>
        <w:pStyle w:val="H2Body"/>
        <w:spacing w:after="0"/>
        <w:ind w:left="0"/>
      </w:pPr>
      <w:r>
        <w:tab/>
      </w:r>
      <w:r>
        <w:tab/>
      </w:r>
      <w:r>
        <w:tab/>
      </w:r>
      <w:r>
        <w:tab/>
      </w:r>
      <w:r>
        <w:tab/>
      </w:r>
      <w:r>
        <w:tab/>
        <w:t>&lt;id&gt;39&lt;/id&gt;</w:t>
      </w:r>
    </w:p>
    <w:p w14:paraId="1BE115BD" w14:textId="77777777" w:rsidR="00811661" w:rsidRDefault="00811661" w:rsidP="00D833AE">
      <w:pPr>
        <w:pStyle w:val="H2Body"/>
        <w:spacing w:after="0"/>
        <w:ind w:left="0"/>
      </w:pPr>
      <w:r>
        <w:tab/>
      </w:r>
      <w:r>
        <w:tab/>
      </w:r>
      <w:r>
        <w:tab/>
      </w:r>
      <w:r>
        <w:tab/>
      </w:r>
      <w:r>
        <w:tab/>
      </w:r>
      <w:r>
        <w:tab/>
        <w:t>&lt;ip&gt;10.110.1.86&lt;/ip&gt;</w:t>
      </w:r>
    </w:p>
    <w:p w14:paraId="250BBCA4" w14:textId="77777777" w:rsidR="00811661" w:rsidRDefault="00811661" w:rsidP="00D833AE">
      <w:pPr>
        <w:pStyle w:val="H2Body"/>
        <w:spacing w:after="0"/>
        <w:ind w:left="0"/>
      </w:pPr>
      <w:r>
        <w:tab/>
      </w:r>
      <w:r>
        <w:tab/>
      </w:r>
      <w:r>
        <w:tab/>
      </w:r>
      <w:r>
        <w:tab/>
      </w:r>
      <w:r>
        <w:tab/>
      </w:r>
      <w:r>
        <w:tab/>
        <w:t>&lt;lastDiscovery&gt;2013-04-18T19:22:33.527-04:00&lt;/lastDiscovery&gt;</w:t>
      </w:r>
    </w:p>
    <w:p w14:paraId="4E50B645" w14:textId="77777777" w:rsidR="00811661" w:rsidRDefault="00811661" w:rsidP="00D833AE">
      <w:pPr>
        <w:pStyle w:val="H2Body"/>
        <w:spacing w:after="0"/>
        <w:ind w:left="0"/>
      </w:pPr>
      <w:r>
        <w:tab/>
      </w:r>
      <w:r>
        <w:tab/>
      </w:r>
      <w:r>
        <w:tab/>
      </w:r>
      <w:r>
        <w:tab/>
      </w:r>
      <w:r>
        <w:tab/>
      </w:r>
      <w:r>
        <w:tab/>
        <w:t>&lt;name&gt;Kiosk&lt;/name&gt;</w:t>
      </w:r>
    </w:p>
    <w:p w14:paraId="096D54FA" w14:textId="77777777" w:rsidR="00811661" w:rsidRDefault="00811661" w:rsidP="00D833AE">
      <w:pPr>
        <w:pStyle w:val="H2Body"/>
        <w:spacing w:after="0"/>
        <w:ind w:left="0"/>
      </w:pPr>
      <w:r>
        <w:tab/>
      </w:r>
      <w:r>
        <w:tab/>
      </w:r>
      <w:r>
        <w:tab/>
      </w:r>
      <w:r>
        <w:tab/>
      </w:r>
      <w:r>
        <w:tab/>
      </w:r>
      <w:r>
        <w:tab/>
        <w:t>&lt;nextDiscovery&gt;2013-04-18T19:23:33.527-04:00&lt;/nextDiscovery&gt;</w:t>
      </w:r>
    </w:p>
    <w:p w14:paraId="4261C17A" w14:textId="77777777" w:rsidR="00811661" w:rsidRDefault="00811661" w:rsidP="00D833AE">
      <w:pPr>
        <w:pStyle w:val="H2Body"/>
        <w:spacing w:after="0"/>
        <w:ind w:left="0"/>
      </w:pPr>
      <w:r>
        <w:tab/>
      </w:r>
      <w:r>
        <w:tab/>
      </w:r>
      <w:r>
        <w:tab/>
      </w:r>
      <w:r>
        <w:tab/>
      </w:r>
      <w:r>
        <w:tab/>
      </w:r>
      <w:r>
        <w:tab/>
        <w:t>&lt;port&gt;8080&lt;/port&gt;</w:t>
      </w:r>
    </w:p>
    <w:p w14:paraId="3B484A2D" w14:textId="77777777" w:rsidR="00811661" w:rsidRDefault="00811661" w:rsidP="00D833AE">
      <w:pPr>
        <w:pStyle w:val="H2Body"/>
        <w:spacing w:after="0"/>
        <w:ind w:left="0"/>
      </w:pPr>
      <w:r>
        <w:tab/>
      </w:r>
      <w:r>
        <w:tab/>
      </w:r>
      <w:r>
        <w:tab/>
      </w:r>
      <w:r>
        <w:tab/>
      </w:r>
      <w:r>
        <w:tab/>
      </w:r>
      <w:r>
        <w:tab/>
        <w:t>&lt;status&gt;</w:t>
      </w:r>
    </w:p>
    <w:p w14:paraId="5F52668E" w14:textId="77777777" w:rsidR="00811661" w:rsidRDefault="00811661" w:rsidP="00D833AE">
      <w:pPr>
        <w:pStyle w:val="H2Body"/>
        <w:spacing w:after="0"/>
        <w:ind w:left="0"/>
      </w:pPr>
      <w:r>
        <w:tab/>
      </w:r>
      <w:r>
        <w:tab/>
      </w:r>
      <w:r>
        <w:tab/>
      </w:r>
      <w:r>
        <w:tab/>
      </w:r>
      <w:r>
        <w:tab/>
      </w:r>
      <w:r>
        <w:tab/>
      </w:r>
      <w:r>
        <w:tab/>
        <w:t>&lt;message&gt;High availability status unknown.&lt;/message&gt;</w:t>
      </w:r>
    </w:p>
    <w:p w14:paraId="773536FD" w14:textId="77777777" w:rsidR="00811661" w:rsidRDefault="00811661" w:rsidP="00D833AE">
      <w:pPr>
        <w:pStyle w:val="H2Body"/>
        <w:spacing w:after="0"/>
        <w:ind w:left="0"/>
      </w:pPr>
      <w:r>
        <w:tab/>
      </w:r>
      <w:r>
        <w:tab/>
      </w:r>
      <w:r>
        <w:tab/>
      </w:r>
      <w:r>
        <w:tab/>
      </w:r>
      <w:r>
        <w:tab/>
      </w:r>
      <w:r>
        <w:tab/>
      </w:r>
      <w:r>
        <w:tab/>
        <w:t>&lt;status&gt;Yellow&lt;/status&gt;</w:t>
      </w:r>
    </w:p>
    <w:p w14:paraId="4F8B8D35" w14:textId="77777777" w:rsidR="00811661" w:rsidRDefault="00811661" w:rsidP="00D833AE">
      <w:pPr>
        <w:pStyle w:val="H2Body"/>
        <w:spacing w:after="0"/>
        <w:ind w:left="0"/>
      </w:pPr>
      <w:r>
        <w:lastRenderedPageBreak/>
        <w:tab/>
      </w:r>
      <w:r>
        <w:tab/>
      </w:r>
      <w:r>
        <w:tab/>
      </w:r>
      <w:r>
        <w:tab/>
      </w:r>
      <w:r>
        <w:tab/>
      </w:r>
      <w:r>
        <w:tab/>
        <w:t>&lt;/status&gt;</w:t>
      </w:r>
    </w:p>
    <w:p w14:paraId="37B5097D" w14:textId="77777777" w:rsidR="00811661" w:rsidRDefault="00811661" w:rsidP="00D833AE">
      <w:pPr>
        <w:pStyle w:val="H2Body"/>
        <w:spacing w:after="0"/>
        <w:ind w:left="0"/>
      </w:pPr>
      <w:r>
        <w:tab/>
      </w:r>
      <w:r>
        <w:tab/>
      </w:r>
      <w:r>
        <w:tab/>
      </w:r>
      <w:r>
        <w:tab/>
      </w:r>
      <w:r>
        <w:tab/>
      </w:r>
      <w:r>
        <w:tab/>
        <w:t>&lt;type&gt;XBRC&lt;/type&gt;</w:t>
      </w:r>
    </w:p>
    <w:p w14:paraId="3739D514" w14:textId="77777777" w:rsidR="00811661" w:rsidRDefault="00811661" w:rsidP="00D833AE">
      <w:pPr>
        <w:pStyle w:val="H2Body"/>
        <w:spacing w:after="0"/>
        <w:ind w:left="0"/>
      </w:pPr>
      <w:r>
        <w:tab/>
      </w:r>
      <w:r>
        <w:tab/>
      </w:r>
      <w:r>
        <w:tab/>
      </w:r>
      <w:r>
        <w:tab/>
      </w:r>
      <w:r>
        <w:tab/>
      </w:r>
      <w:r>
        <w:tab/>
        <w:t>&lt;version&gt;1.6.1.5284&lt;/version&gt;</w:t>
      </w:r>
    </w:p>
    <w:p w14:paraId="40B043D8" w14:textId="77777777" w:rsidR="00811661" w:rsidRDefault="00811661" w:rsidP="00D833AE">
      <w:pPr>
        <w:pStyle w:val="H2Body"/>
        <w:spacing w:after="0"/>
        <w:ind w:left="0"/>
      </w:pPr>
      <w:r>
        <w:tab/>
      </w:r>
      <w:r>
        <w:tab/>
      </w:r>
      <w:r>
        <w:tab/>
      </w:r>
      <w:r>
        <w:tab/>
      </w:r>
      <w:r>
        <w:tab/>
      </w:r>
      <w:r>
        <w:tab/>
        <w:t>&lt;vip&gt;sit-xbrc-ki.emtest.local&lt;/vip&gt;</w:t>
      </w:r>
    </w:p>
    <w:p w14:paraId="45279EAB" w14:textId="77777777" w:rsidR="00811661" w:rsidRDefault="00811661" w:rsidP="00D833AE">
      <w:pPr>
        <w:pStyle w:val="H2Body"/>
        <w:spacing w:after="0"/>
        <w:ind w:left="0"/>
      </w:pPr>
      <w:r>
        <w:tab/>
      </w:r>
      <w:r>
        <w:tab/>
      </w:r>
      <w:r>
        <w:tab/>
      </w:r>
      <w:r>
        <w:tab/>
      </w:r>
      <w:r>
        <w:tab/>
      </w:r>
      <w:r>
        <w:tab/>
        <w:t>&lt;vport&gt;0&lt;/vport&gt;</w:t>
      </w:r>
    </w:p>
    <w:p w14:paraId="1BFEE0DD" w14:textId="77777777" w:rsidR="00811661" w:rsidRDefault="00811661" w:rsidP="00D833AE">
      <w:pPr>
        <w:pStyle w:val="H2Body"/>
        <w:spacing w:after="0"/>
        <w:ind w:left="0"/>
      </w:pPr>
      <w:r>
        <w:tab/>
      </w:r>
      <w:r>
        <w:tab/>
      </w:r>
      <w:r>
        <w:tab/>
      </w:r>
      <w:r>
        <w:tab/>
      </w:r>
      <w:r>
        <w:tab/>
      </w:r>
      <w:r>
        <w:tab/>
        <w:t>&lt;facilityId&gt;22222222&lt;/facilityId&gt;</w:t>
      </w:r>
    </w:p>
    <w:p w14:paraId="1C05307D" w14:textId="77777777" w:rsidR="00811661" w:rsidRDefault="00811661" w:rsidP="00D833AE">
      <w:pPr>
        <w:pStyle w:val="H2Body"/>
        <w:spacing w:after="0"/>
        <w:ind w:left="0"/>
      </w:pPr>
      <w:r>
        <w:tab/>
      </w:r>
      <w:r>
        <w:tab/>
      </w:r>
      <w:r>
        <w:tab/>
      </w:r>
      <w:r>
        <w:tab/>
      </w:r>
      <w:r>
        <w:tab/>
      </w:r>
      <w:r>
        <w:tab/>
        <w:t>&lt;haEnabled&gt;true&lt;/haEnabled&gt;</w:t>
      </w:r>
    </w:p>
    <w:p w14:paraId="0E21F9B7" w14:textId="77777777" w:rsidR="00811661" w:rsidRDefault="00811661" w:rsidP="00D833AE">
      <w:pPr>
        <w:pStyle w:val="H2Body"/>
        <w:spacing w:after="0"/>
        <w:ind w:left="0"/>
      </w:pPr>
      <w:r>
        <w:tab/>
      </w:r>
      <w:r>
        <w:tab/>
      </w:r>
      <w:r>
        <w:tab/>
      </w:r>
      <w:r>
        <w:tab/>
      </w:r>
      <w:r>
        <w:tab/>
      </w:r>
      <w:r>
        <w:tab/>
        <w:t>&lt;haStatus&gt;unknown&lt;/haStatus&gt;</w:t>
      </w:r>
    </w:p>
    <w:p w14:paraId="48758DD6" w14:textId="77777777" w:rsidR="00811661" w:rsidRDefault="00811661" w:rsidP="00D833AE">
      <w:pPr>
        <w:pStyle w:val="H2Body"/>
        <w:spacing w:after="0"/>
        <w:ind w:left="0"/>
      </w:pPr>
      <w:r>
        <w:tab/>
      </w:r>
      <w:r>
        <w:tab/>
      </w:r>
      <w:r>
        <w:tab/>
      </w:r>
      <w:r>
        <w:tab/>
      </w:r>
      <w:r>
        <w:tab/>
      </w:r>
      <w:r>
        <w:tab/>
        <w:t>&lt;model&gt;spacemodel&lt;/model&gt;</w:t>
      </w:r>
    </w:p>
    <w:p w14:paraId="60CF38F6" w14:textId="77777777" w:rsidR="00811661" w:rsidRDefault="00811661" w:rsidP="00D833AE">
      <w:pPr>
        <w:pStyle w:val="H2Body"/>
        <w:spacing w:after="0"/>
        <w:ind w:left="0"/>
      </w:pPr>
      <w:r>
        <w:tab/>
      </w:r>
      <w:r>
        <w:tab/>
      </w:r>
      <w:r>
        <w:tab/>
      </w:r>
      <w:r>
        <w:tab/>
      </w:r>
      <w:r>
        <w:tab/>
      </w:r>
      <w:r>
        <w:tab/>
        <w:t>&lt;startPerfTime&gt;2013-04-18T23:20:15.126&lt;/startPerfTime&gt;</w:t>
      </w:r>
    </w:p>
    <w:p w14:paraId="08C916A1" w14:textId="77777777" w:rsidR="00811661" w:rsidRDefault="00811661" w:rsidP="00D833AE">
      <w:pPr>
        <w:pStyle w:val="H2Body"/>
        <w:spacing w:after="0"/>
        <w:ind w:left="0"/>
      </w:pPr>
      <w:r>
        <w:tab/>
      </w:r>
      <w:r>
        <w:tab/>
      </w:r>
      <w:r>
        <w:tab/>
      </w:r>
      <w:r>
        <w:tab/>
      </w:r>
      <w:r>
        <w:tab/>
      </w:r>
      <w:r>
        <w:tab/>
        <w:t>&lt;url&gt;http://10.110.1.86:8080&lt;/url&gt;</w:t>
      </w:r>
    </w:p>
    <w:p w14:paraId="2575C920" w14:textId="77777777" w:rsidR="00811661" w:rsidRDefault="00811661" w:rsidP="00D833AE">
      <w:pPr>
        <w:pStyle w:val="H2Body"/>
        <w:spacing w:after="0"/>
        <w:ind w:left="0"/>
      </w:pPr>
      <w:r>
        <w:tab/>
      </w:r>
      <w:r>
        <w:tab/>
      </w:r>
      <w:r>
        <w:tab/>
      </w:r>
      <w:r>
        <w:tab/>
      </w:r>
      <w:r>
        <w:tab/>
        <w:t>&lt;/healthItem&gt;</w:t>
      </w:r>
    </w:p>
    <w:p w14:paraId="32B191AA" w14:textId="77777777" w:rsidR="00811661" w:rsidRDefault="00811661" w:rsidP="00D833AE">
      <w:pPr>
        <w:pStyle w:val="H2Body"/>
        <w:spacing w:after="0"/>
        <w:ind w:left="0"/>
      </w:pPr>
      <w:r>
        <w:tab/>
      </w:r>
      <w:r>
        <w:tab/>
      </w:r>
      <w:r>
        <w:tab/>
      </w:r>
      <w:r>
        <w:tab/>
      </w:r>
      <w:r>
        <w:tab/>
        <w:t>&lt;healthItem xsi:type="xbrcDto"&gt;</w:t>
      </w:r>
    </w:p>
    <w:p w14:paraId="612DF3B5" w14:textId="77777777" w:rsidR="00811661" w:rsidRDefault="00811661" w:rsidP="00D833AE">
      <w:pPr>
        <w:pStyle w:val="H2Body"/>
        <w:spacing w:after="0"/>
        <w:ind w:left="0"/>
      </w:pPr>
      <w:r>
        <w:tab/>
      </w:r>
      <w:r>
        <w:tab/>
      </w:r>
      <w:r>
        <w:tab/>
      </w:r>
      <w:r>
        <w:tab/>
      </w:r>
      <w:r>
        <w:tab/>
      </w:r>
      <w:r>
        <w:tab/>
        <w:t>&lt;active&gt;true&lt;/active&gt;</w:t>
      </w:r>
    </w:p>
    <w:p w14:paraId="3AEB5580" w14:textId="77777777" w:rsidR="00811661" w:rsidRDefault="00811661" w:rsidP="00D833AE">
      <w:pPr>
        <w:pStyle w:val="H2Body"/>
        <w:spacing w:after="0"/>
        <w:ind w:left="0"/>
      </w:pPr>
      <w:r>
        <w:tab/>
      </w:r>
      <w:r>
        <w:tab/>
      </w:r>
      <w:r>
        <w:tab/>
      </w:r>
      <w:r>
        <w:tab/>
      </w:r>
      <w:r>
        <w:tab/>
      </w:r>
      <w:r>
        <w:tab/>
        <w:t>&lt;hostname&gt;SIT-RDR-PEKI&lt;/hostname&gt;</w:t>
      </w:r>
    </w:p>
    <w:p w14:paraId="713BD4CE" w14:textId="77777777" w:rsidR="00811661" w:rsidRDefault="00811661" w:rsidP="00D833AE">
      <w:pPr>
        <w:pStyle w:val="H2Body"/>
        <w:spacing w:after="0"/>
        <w:ind w:left="0"/>
      </w:pPr>
      <w:r>
        <w:tab/>
      </w:r>
      <w:r>
        <w:tab/>
      </w:r>
      <w:r>
        <w:tab/>
      </w:r>
      <w:r>
        <w:tab/>
      </w:r>
      <w:r>
        <w:tab/>
      </w:r>
      <w:r>
        <w:tab/>
        <w:t>&lt;id&gt;41&lt;/id&gt;</w:t>
      </w:r>
    </w:p>
    <w:p w14:paraId="1F5FE3B7" w14:textId="77777777" w:rsidR="00811661" w:rsidRDefault="00811661" w:rsidP="00D833AE">
      <w:pPr>
        <w:pStyle w:val="H2Body"/>
        <w:spacing w:after="0"/>
        <w:ind w:left="0"/>
      </w:pPr>
      <w:r>
        <w:tab/>
      </w:r>
      <w:r>
        <w:tab/>
      </w:r>
      <w:r>
        <w:tab/>
      </w:r>
      <w:r>
        <w:tab/>
      </w:r>
      <w:r>
        <w:tab/>
      </w:r>
      <w:r>
        <w:tab/>
        <w:t>&lt;ip&gt;10.110.1.117&lt;/ip&gt;</w:t>
      </w:r>
    </w:p>
    <w:p w14:paraId="3CAFA724" w14:textId="77777777" w:rsidR="00811661" w:rsidRDefault="00811661" w:rsidP="00D833AE">
      <w:pPr>
        <w:pStyle w:val="H2Body"/>
        <w:spacing w:after="0"/>
        <w:ind w:left="0"/>
      </w:pPr>
      <w:r>
        <w:tab/>
      </w:r>
      <w:r>
        <w:tab/>
      </w:r>
      <w:r>
        <w:tab/>
      </w:r>
      <w:r>
        <w:tab/>
      </w:r>
      <w:r>
        <w:tab/>
      </w:r>
      <w:r>
        <w:tab/>
        <w:t>&lt;lastDiscovery&gt;2013-04-18T19:22:33.527-04:00&lt;/lastDiscovery&gt;</w:t>
      </w:r>
    </w:p>
    <w:p w14:paraId="39ABEABE" w14:textId="77777777" w:rsidR="00811661" w:rsidRDefault="00811661" w:rsidP="00D833AE">
      <w:pPr>
        <w:pStyle w:val="H2Body"/>
        <w:spacing w:after="0"/>
        <w:ind w:left="0"/>
      </w:pPr>
      <w:r>
        <w:tab/>
      </w:r>
      <w:r>
        <w:tab/>
      </w:r>
      <w:r>
        <w:tab/>
      </w:r>
      <w:r>
        <w:tab/>
      </w:r>
      <w:r>
        <w:tab/>
      </w:r>
      <w:r>
        <w:tab/>
        <w:t>&lt;name&gt;PEKI Software Reader Host&lt;/name&gt;</w:t>
      </w:r>
    </w:p>
    <w:p w14:paraId="13594CA0" w14:textId="77777777" w:rsidR="00811661" w:rsidRDefault="00811661" w:rsidP="00D833AE">
      <w:pPr>
        <w:pStyle w:val="H2Body"/>
        <w:spacing w:after="0"/>
        <w:ind w:left="0"/>
      </w:pPr>
      <w:r>
        <w:tab/>
      </w:r>
      <w:r>
        <w:tab/>
      </w:r>
      <w:r>
        <w:tab/>
      </w:r>
      <w:r>
        <w:tab/>
      </w:r>
      <w:r>
        <w:tab/>
      </w:r>
      <w:r>
        <w:tab/>
        <w:t>&lt;nextDiscovery&gt;2013-04-18T19:23:33.527-04:00&lt;/nextDiscovery&gt;</w:t>
      </w:r>
    </w:p>
    <w:p w14:paraId="63DD422E" w14:textId="77777777" w:rsidR="00811661" w:rsidRDefault="00811661" w:rsidP="00D833AE">
      <w:pPr>
        <w:pStyle w:val="H2Body"/>
        <w:spacing w:after="0"/>
        <w:ind w:left="0"/>
      </w:pPr>
      <w:r>
        <w:tab/>
      </w:r>
      <w:r>
        <w:tab/>
      </w:r>
      <w:r>
        <w:tab/>
      </w:r>
      <w:r>
        <w:tab/>
      </w:r>
      <w:r>
        <w:tab/>
      </w:r>
      <w:r>
        <w:tab/>
        <w:t>&lt;port&gt;8080&lt;/port&gt;</w:t>
      </w:r>
    </w:p>
    <w:p w14:paraId="3A40D76C" w14:textId="77777777" w:rsidR="00811661" w:rsidRDefault="00811661" w:rsidP="00D833AE">
      <w:pPr>
        <w:pStyle w:val="H2Body"/>
        <w:spacing w:after="0"/>
        <w:ind w:left="0"/>
      </w:pPr>
      <w:r>
        <w:tab/>
      </w:r>
      <w:r>
        <w:tab/>
      </w:r>
      <w:r>
        <w:tab/>
      </w:r>
      <w:r>
        <w:tab/>
      </w:r>
      <w:r>
        <w:tab/>
      </w:r>
      <w:r>
        <w:tab/>
        <w:t>&lt;status&gt;</w:t>
      </w:r>
    </w:p>
    <w:p w14:paraId="6495159C" w14:textId="77777777" w:rsidR="00811661" w:rsidRDefault="00811661" w:rsidP="00D833AE">
      <w:pPr>
        <w:pStyle w:val="H2Body"/>
        <w:spacing w:after="0"/>
        <w:ind w:left="0"/>
      </w:pPr>
      <w:r>
        <w:tab/>
      </w:r>
      <w:r>
        <w:tab/>
      </w:r>
      <w:r>
        <w:tab/>
      </w:r>
      <w:r>
        <w:tab/>
      </w:r>
      <w:r>
        <w:tab/>
      </w:r>
      <w:r>
        <w:tab/>
      </w:r>
      <w:r>
        <w:tab/>
        <w:t>&lt;message&gt;ki-wp-8:ki-wp-8:Biometric device stopped working or not equipped.&lt;/message&gt;</w:t>
      </w:r>
    </w:p>
    <w:p w14:paraId="466AF789" w14:textId="77777777" w:rsidR="00811661" w:rsidRDefault="00811661" w:rsidP="00D833AE">
      <w:pPr>
        <w:pStyle w:val="H2Body"/>
        <w:spacing w:after="0"/>
        <w:ind w:left="0"/>
      </w:pPr>
      <w:r>
        <w:tab/>
      </w:r>
      <w:r>
        <w:tab/>
      </w:r>
      <w:r>
        <w:tab/>
      </w:r>
      <w:r>
        <w:tab/>
      </w:r>
      <w:r>
        <w:tab/>
      </w:r>
      <w:r>
        <w:tab/>
      </w:r>
      <w:r>
        <w:tab/>
        <w:t>&lt;status&gt;Red&lt;/status&gt;</w:t>
      </w:r>
    </w:p>
    <w:p w14:paraId="10A711E6" w14:textId="77777777" w:rsidR="00811661" w:rsidRDefault="00811661" w:rsidP="00D833AE">
      <w:pPr>
        <w:pStyle w:val="H2Body"/>
        <w:spacing w:after="0"/>
        <w:ind w:left="0"/>
      </w:pPr>
      <w:r>
        <w:tab/>
      </w:r>
      <w:r>
        <w:tab/>
      </w:r>
      <w:r>
        <w:tab/>
      </w:r>
      <w:r>
        <w:tab/>
      </w:r>
      <w:r>
        <w:tab/>
      </w:r>
      <w:r>
        <w:tab/>
        <w:t>&lt;/status&gt;</w:t>
      </w:r>
    </w:p>
    <w:p w14:paraId="746650D6" w14:textId="77777777" w:rsidR="00811661" w:rsidRDefault="00811661" w:rsidP="00D833AE">
      <w:pPr>
        <w:pStyle w:val="H2Body"/>
        <w:spacing w:after="0"/>
        <w:ind w:left="0"/>
      </w:pPr>
      <w:r>
        <w:tab/>
      </w:r>
      <w:r>
        <w:tab/>
      </w:r>
      <w:r>
        <w:tab/>
      </w:r>
      <w:r>
        <w:tab/>
      </w:r>
      <w:r>
        <w:tab/>
      </w:r>
      <w:r>
        <w:tab/>
        <w:t>&lt;type&gt;XBRC&lt;/type&gt;</w:t>
      </w:r>
    </w:p>
    <w:p w14:paraId="143808FF" w14:textId="77777777" w:rsidR="00811661" w:rsidRDefault="00811661" w:rsidP="00D833AE">
      <w:pPr>
        <w:pStyle w:val="H2Body"/>
        <w:spacing w:after="0"/>
        <w:ind w:left="0"/>
      </w:pPr>
      <w:r>
        <w:tab/>
      </w:r>
      <w:r>
        <w:tab/>
      </w:r>
      <w:r>
        <w:tab/>
      </w:r>
      <w:r>
        <w:tab/>
      </w:r>
      <w:r>
        <w:tab/>
      </w:r>
      <w:r>
        <w:tab/>
        <w:t>&lt;version&gt;1.6.1.5284&lt;/version&gt;</w:t>
      </w:r>
    </w:p>
    <w:p w14:paraId="44BDDDCD" w14:textId="77777777" w:rsidR="00811661" w:rsidRDefault="00811661" w:rsidP="00D833AE">
      <w:pPr>
        <w:pStyle w:val="H2Body"/>
        <w:spacing w:after="0"/>
        <w:ind w:left="0"/>
      </w:pPr>
      <w:r>
        <w:tab/>
      </w:r>
      <w:r>
        <w:tab/>
      </w:r>
      <w:r>
        <w:tab/>
      </w:r>
      <w:r>
        <w:tab/>
      </w:r>
      <w:r>
        <w:tab/>
      </w:r>
      <w:r>
        <w:tab/>
        <w:t>&lt;vport&gt;0&lt;/vport&gt;</w:t>
      </w:r>
    </w:p>
    <w:p w14:paraId="42F2E008" w14:textId="77777777" w:rsidR="00811661" w:rsidRDefault="00811661" w:rsidP="00D833AE">
      <w:pPr>
        <w:pStyle w:val="H2Body"/>
        <w:spacing w:after="0"/>
        <w:ind w:left="0"/>
      </w:pPr>
      <w:r>
        <w:tab/>
      </w:r>
      <w:r>
        <w:tab/>
      </w:r>
      <w:r>
        <w:tab/>
      </w:r>
      <w:r>
        <w:tab/>
      </w:r>
      <w:r>
        <w:tab/>
      </w:r>
      <w:r>
        <w:tab/>
        <w:t>&lt;facilityId&gt;10101010&lt;/facilityId&gt;</w:t>
      </w:r>
    </w:p>
    <w:p w14:paraId="7A897595" w14:textId="77777777" w:rsidR="00811661" w:rsidRDefault="00811661" w:rsidP="00D833AE">
      <w:pPr>
        <w:pStyle w:val="H2Body"/>
        <w:spacing w:after="0"/>
        <w:ind w:left="0"/>
      </w:pPr>
      <w:r>
        <w:tab/>
      </w:r>
      <w:r>
        <w:tab/>
      </w:r>
      <w:r>
        <w:tab/>
      </w:r>
      <w:r>
        <w:tab/>
      </w:r>
      <w:r>
        <w:tab/>
      </w:r>
      <w:r>
        <w:tab/>
        <w:t>&lt;haEnabled&gt;false&lt;/haEnabled&gt;</w:t>
      </w:r>
    </w:p>
    <w:p w14:paraId="0670DDCD" w14:textId="77777777" w:rsidR="00811661" w:rsidRDefault="00811661" w:rsidP="00D833AE">
      <w:pPr>
        <w:pStyle w:val="H2Body"/>
        <w:spacing w:after="0"/>
        <w:ind w:left="0"/>
      </w:pPr>
      <w:r>
        <w:tab/>
      </w:r>
      <w:r>
        <w:tab/>
      </w:r>
      <w:r>
        <w:tab/>
      </w:r>
      <w:r>
        <w:tab/>
      </w:r>
      <w:r>
        <w:tab/>
      </w:r>
      <w:r>
        <w:tab/>
        <w:t>&lt;haStatus&gt;solo&lt;/haStatus&gt;</w:t>
      </w:r>
    </w:p>
    <w:p w14:paraId="32F9C0F0" w14:textId="77777777" w:rsidR="00811661" w:rsidRDefault="00811661" w:rsidP="00D833AE">
      <w:pPr>
        <w:pStyle w:val="H2Body"/>
        <w:spacing w:after="0"/>
        <w:ind w:left="0"/>
      </w:pPr>
      <w:r>
        <w:tab/>
      </w:r>
      <w:r>
        <w:tab/>
      </w:r>
      <w:r>
        <w:tab/>
      </w:r>
      <w:r>
        <w:tab/>
      </w:r>
      <w:r>
        <w:tab/>
      </w:r>
      <w:r>
        <w:tab/>
        <w:t>&lt;model&gt;parkentrymodel&lt;/model&gt;</w:t>
      </w:r>
    </w:p>
    <w:p w14:paraId="326B8B42" w14:textId="77777777" w:rsidR="00811661" w:rsidRDefault="00811661" w:rsidP="00D833AE">
      <w:pPr>
        <w:pStyle w:val="H2Body"/>
        <w:spacing w:after="0"/>
        <w:ind w:left="0"/>
      </w:pPr>
      <w:r>
        <w:tab/>
      </w:r>
      <w:r>
        <w:tab/>
      </w:r>
      <w:r>
        <w:tab/>
      </w:r>
      <w:r>
        <w:tab/>
      </w:r>
      <w:r>
        <w:tab/>
      </w:r>
      <w:r>
        <w:tab/>
        <w:t>&lt;startPerfTime&gt;2013-04-18T23:19:07.537&lt;/startPerfTime&gt;</w:t>
      </w:r>
    </w:p>
    <w:p w14:paraId="62CA352C" w14:textId="77777777" w:rsidR="00811661" w:rsidRDefault="00811661" w:rsidP="00D833AE">
      <w:pPr>
        <w:pStyle w:val="H2Body"/>
        <w:spacing w:after="0"/>
        <w:ind w:left="0"/>
      </w:pPr>
      <w:r>
        <w:tab/>
      </w:r>
      <w:r>
        <w:tab/>
      </w:r>
      <w:r>
        <w:tab/>
      </w:r>
      <w:r>
        <w:tab/>
      </w:r>
      <w:r>
        <w:tab/>
      </w:r>
      <w:r>
        <w:tab/>
        <w:t>&lt;url&gt;http://10.110.1.117:8080&lt;/url&gt;</w:t>
      </w:r>
    </w:p>
    <w:p w14:paraId="0266BCCB" w14:textId="77777777" w:rsidR="00811661" w:rsidRDefault="00811661" w:rsidP="00D833AE">
      <w:pPr>
        <w:pStyle w:val="H2Body"/>
        <w:spacing w:after="0"/>
        <w:ind w:left="0"/>
      </w:pPr>
      <w:r>
        <w:tab/>
      </w:r>
      <w:r>
        <w:tab/>
      </w:r>
      <w:r>
        <w:tab/>
      </w:r>
      <w:r>
        <w:tab/>
      </w:r>
      <w:r>
        <w:tab/>
        <w:t>&lt;/healthItem&gt;</w:t>
      </w:r>
    </w:p>
    <w:p w14:paraId="3A656920" w14:textId="77777777" w:rsidR="00811661" w:rsidRDefault="00811661" w:rsidP="00D833AE">
      <w:pPr>
        <w:pStyle w:val="H2Body"/>
        <w:spacing w:after="0"/>
        <w:ind w:left="0"/>
      </w:pPr>
      <w:r>
        <w:tab/>
      </w:r>
      <w:r>
        <w:tab/>
      </w:r>
      <w:r>
        <w:tab/>
      </w:r>
      <w:r>
        <w:tab/>
      </w:r>
      <w:r>
        <w:tab/>
        <w:t>&lt;healthItem xsi:type="xbrcDto"&gt;</w:t>
      </w:r>
    </w:p>
    <w:p w14:paraId="5F7EBF00" w14:textId="77777777" w:rsidR="00811661" w:rsidRDefault="00811661" w:rsidP="00D833AE">
      <w:pPr>
        <w:pStyle w:val="H2Body"/>
        <w:spacing w:after="0"/>
        <w:ind w:left="0"/>
      </w:pPr>
      <w:r>
        <w:tab/>
      </w:r>
      <w:r>
        <w:tab/>
      </w:r>
      <w:r>
        <w:tab/>
      </w:r>
      <w:r>
        <w:tab/>
      </w:r>
      <w:r>
        <w:tab/>
      </w:r>
      <w:r>
        <w:tab/>
        <w:t>&lt;active&gt;true&lt;/active&gt;</w:t>
      </w:r>
    </w:p>
    <w:p w14:paraId="1C7253B2" w14:textId="77777777" w:rsidR="00811661" w:rsidRDefault="00811661" w:rsidP="00D833AE">
      <w:pPr>
        <w:pStyle w:val="H2Body"/>
        <w:spacing w:after="0"/>
        <w:ind w:left="0"/>
      </w:pPr>
      <w:r>
        <w:tab/>
      </w:r>
      <w:r>
        <w:tab/>
      </w:r>
      <w:r>
        <w:tab/>
      </w:r>
      <w:r>
        <w:tab/>
      </w:r>
      <w:r>
        <w:tab/>
      </w:r>
      <w:r>
        <w:tab/>
        <w:t>&lt;hostname&gt;TST-XBRC-JOHN&lt;/hostname&gt;</w:t>
      </w:r>
    </w:p>
    <w:p w14:paraId="69018E55" w14:textId="77777777" w:rsidR="00811661" w:rsidRDefault="00811661" w:rsidP="00D833AE">
      <w:pPr>
        <w:pStyle w:val="H2Body"/>
        <w:spacing w:after="0"/>
        <w:ind w:left="0"/>
      </w:pPr>
      <w:r>
        <w:lastRenderedPageBreak/>
        <w:tab/>
      </w:r>
      <w:r>
        <w:tab/>
      </w:r>
      <w:r>
        <w:tab/>
      </w:r>
      <w:r>
        <w:tab/>
      </w:r>
      <w:r>
        <w:tab/>
      </w:r>
      <w:r>
        <w:tab/>
        <w:t>&lt;id&gt;48&lt;/id&gt;</w:t>
      </w:r>
    </w:p>
    <w:p w14:paraId="7BBE3555" w14:textId="77777777" w:rsidR="00811661" w:rsidRDefault="00811661" w:rsidP="00D833AE">
      <w:pPr>
        <w:pStyle w:val="H2Body"/>
        <w:spacing w:after="0"/>
        <w:ind w:left="0"/>
      </w:pPr>
      <w:r>
        <w:tab/>
      </w:r>
      <w:r>
        <w:tab/>
      </w:r>
      <w:r>
        <w:tab/>
      </w:r>
      <w:r>
        <w:tab/>
      </w:r>
      <w:r>
        <w:tab/>
      </w:r>
      <w:r>
        <w:tab/>
        <w:t>&lt;ip&gt;10.1.200.70&lt;/ip&gt;</w:t>
      </w:r>
    </w:p>
    <w:p w14:paraId="4B10F1A5" w14:textId="77777777" w:rsidR="00811661" w:rsidRDefault="00811661" w:rsidP="00D833AE">
      <w:pPr>
        <w:pStyle w:val="H2Body"/>
        <w:spacing w:after="0"/>
        <w:ind w:left="0"/>
      </w:pPr>
      <w:r>
        <w:tab/>
      </w:r>
      <w:r>
        <w:tab/>
      </w:r>
      <w:r>
        <w:tab/>
      </w:r>
      <w:r>
        <w:tab/>
      </w:r>
      <w:r>
        <w:tab/>
      </w:r>
      <w:r>
        <w:tab/>
        <w:t>&lt;lastDiscovery&gt;2013-04-18T19:22:34.533-04:00&lt;/lastDiscovery&gt;</w:t>
      </w:r>
    </w:p>
    <w:p w14:paraId="641312D8" w14:textId="77777777" w:rsidR="00811661" w:rsidRDefault="00811661" w:rsidP="00D833AE">
      <w:pPr>
        <w:pStyle w:val="H2Body"/>
        <w:spacing w:after="0"/>
        <w:ind w:left="0"/>
      </w:pPr>
      <w:r>
        <w:tab/>
      </w:r>
      <w:r>
        <w:tab/>
      </w:r>
      <w:r>
        <w:tab/>
      </w:r>
      <w:r>
        <w:tab/>
      </w:r>
      <w:r>
        <w:tab/>
      </w:r>
      <w:r>
        <w:tab/>
        <w:t>&lt;name&gt;John's xBRC&lt;/name&gt;</w:t>
      </w:r>
    </w:p>
    <w:p w14:paraId="4AC6C262" w14:textId="77777777" w:rsidR="00811661" w:rsidRDefault="00811661" w:rsidP="00D833AE">
      <w:pPr>
        <w:pStyle w:val="H2Body"/>
        <w:spacing w:after="0"/>
        <w:ind w:left="0"/>
      </w:pPr>
      <w:r>
        <w:tab/>
      </w:r>
      <w:r>
        <w:tab/>
      </w:r>
      <w:r>
        <w:tab/>
      </w:r>
      <w:r>
        <w:tab/>
      </w:r>
      <w:r>
        <w:tab/>
      </w:r>
      <w:r>
        <w:tab/>
        <w:t>&lt;nextDiscovery&gt;2013-04-18T19:23:34.533-04:00&lt;/nextDiscovery&gt;</w:t>
      </w:r>
    </w:p>
    <w:p w14:paraId="461C023E" w14:textId="77777777" w:rsidR="00811661" w:rsidRDefault="00811661" w:rsidP="00D833AE">
      <w:pPr>
        <w:pStyle w:val="H2Body"/>
        <w:spacing w:after="0"/>
        <w:ind w:left="0"/>
      </w:pPr>
      <w:r>
        <w:tab/>
      </w:r>
      <w:r>
        <w:tab/>
      </w:r>
      <w:r>
        <w:tab/>
      </w:r>
      <w:r>
        <w:tab/>
      </w:r>
      <w:r>
        <w:tab/>
      </w:r>
      <w:r>
        <w:tab/>
        <w:t>&lt;port&gt;8080&lt;/port&gt;</w:t>
      </w:r>
    </w:p>
    <w:p w14:paraId="3B8ED9CB" w14:textId="77777777" w:rsidR="00811661" w:rsidRDefault="00811661" w:rsidP="00D833AE">
      <w:pPr>
        <w:pStyle w:val="H2Body"/>
        <w:spacing w:after="0"/>
        <w:ind w:left="0"/>
      </w:pPr>
      <w:r>
        <w:tab/>
      </w:r>
      <w:r>
        <w:tab/>
      </w:r>
      <w:r>
        <w:tab/>
      </w:r>
      <w:r>
        <w:tab/>
      </w:r>
      <w:r>
        <w:tab/>
      </w:r>
      <w:r>
        <w:tab/>
        <w:t>&lt;status&gt;</w:t>
      </w:r>
    </w:p>
    <w:p w14:paraId="72460F58" w14:textId="77777777" w:rsidR="00811661" w:rsidRDefault="00811661" w:rsidP="00D833AE">
      <w:pPr>
        <w:pStyle w:val="H2Body"/>
        <w:spacing w:after="0"/>
        <w:ind w:left="0"/>
      </w:pPr>
      <w:r>
        <w:tab/>
      </w:r>
      <w:r>
        <w:tab/>
      </w:r>
      <w:r>
        <w:tab/>
      </w:r>
      <w:r>
        <w:tab/>
      </w:r>
      <w:r>
        <w:tab/>
      </w:r>
      <w:r>
        <w:tab/>
      </w:r>
      <w:r>
        <w:tab/>
        <w:t>&lt;message&gt;Cannot create JMS publish/subscribe topic: : Topic is empty&lt;/message&gt;</w:t>
      </w:r>
    </w:p>
    <w:p w14:paraId="04C79191" w14:textId="77777777" w:rsidR="00811661" w:rsidRDefault="00811661" w:rsidP="00D833AE">
      <w:pPr>
        <w:pStyle w:val="H2Body"/>
        <w:spacing w:after="0"/>
        <w:ind w:left="0"/>
      </w:pPr>
      <w:r>
        <w:tab/>
      </w:r>
      <w:r>
        <w:tab/>
      </w:r>
      <w:r>
        <w:tab/>
      </w:r>
      <w:r>
        <w:tab/>
      </w:r>
      <w:r>
        <w:tab/>
      </w:r>
      <w:r>
        <w:tab/>
      </w:r>
      <w:r>
        <w:tab/>
        <w:t>&lt;status&gt;Yellow&lt;/status&gt;</w:t>
      </w:r>
    </w:p>
    <w:p w14:paraId="77281F0B" w14:textId="77777777" w:rsidR="00811661" w:rsidRDefault="00811661" w:rsidP="00D833AE">
      <w:pPr>
        <w:pStyle w:val="H2Body"/>
        <w:spacing w:after="0"/>
        <w:ind w:left="0"/>
      </w:pPr>
      <w:r>
        <w:tab/>
      </w:r>
      <w:r>
        <w:tab/>
      </w:r>
      <w:r>
        <w:tab/>
      </w:r>
      <w:r>
        <w:tab/>
      </w:r>
      <w:r>
        <w:tab/>
      </w:r>
      <w:r>
        <w:tab/>
        <w:t>&lt;/status&gt;</w:t>
      </w:r>
    </w:p>
    <w:p w14:paraId="593BF21D" w14:textId="77777777" w:rsidR="00811661" w:rsidRDefault="00811661" w:rsidP="00D833AE">
      <w:pPr>
        <w:pStyle w:val="H2Body"/>
        <w:spacing w:after="0"/>
        <w:ind w:left="0"/>
      </w:pPr>
      <w:r>
        <w:tab/>
      </w:r>
      <w:r>
        <w:tab/>
      </w:r>
      <w:r>
        <w:tab/>
      </w:r>
      <w:r>
        <w:tab/>
      </w:r>
      <w:r>
        <w:tab/>
      </w:r>
      <w:r>
        <w:tab/>
        <w:t>&lt;type&gt;XBRC&lt;/type&gt;</w:t>
      </w:r>
    </w:p>
    <w:p w14:paraId="6BC42BF5" w14:textId="77777777" w:rsidR="00811661" w:rsidRDefault="00811661" w:rsidP="00D833AE">
      <w:pPr>
        <w:pStyle w:val="H2Body"/>
        <w:spacing w:after="0"/>
        <w:ind w:left="0"/>
      </w:pPr>
      <w:r>
        <w:tab/>
      </w:r>
      <w:r>
        <w:tab/>
      </w:r>
      <w:r>
        <w:tab/>
      </w:r>
      <w:r>
        <w:tab/>
      </w:r>
      <w:r>
        <w:tab/>
      </w:r>
      <w:r>
        <w:tab/>
        <w:t>&lt;version&gt;1.6.1.5284&lt;/version&gt;</w:t>
      </w:r>
    </w:p>
    <w:p w14:paraId="5FD745A5" w14:textId="77777777" w:rsidR="00811661" w:rsidRDefault="00811661" w:rsidP="00D833AE">
      <w:pPr>
        <w:pStyle w:val="H2Body"/>
        <w:spacing w:after="0"/>
        <w:ind w:left="0"/>
      </w:pPr>
      <w:r>
        <w:tab/>
      </w:r>
      <w:r>
        <w:tab/>
      </w:r>
      <w:r>
        <w:tab/>
      </w:r>
      <w:r>
        <w:tab/>
      </w:r>
      <w:r>
        <w:tab/>
      </w:r>
      <w:r>
        <w:tab/>
        <w:t>&lt;vport&gt;0&lt;/vport&gt;</w:t>
      </w:r>
    </w:p>
    <w:p w14:paraId="6097BDA8" w14:textId="77777777" w:rsidR="00811661" w:rsidRDefault="00811661" w:rsidP="00D833AE">
      <w:pPr>
        <w:pStyle w:val="H2Body"/>
        <w:spacing w:after="0"/>
        <w:ind w:left="0"/>
      </w:pPr>
      <w:r>
        <w:tab/>
      </w:r>
      <w:r>
        <w:tab/>
      </w:r>
      <w:r>
        <w:tab/>
      </w:r>
      <w:r>
        <w:tab/>
      </w:r>
      <w:r>
        <w:tab/>
      </w:r>
      <w:r>
        <w:tab/>
        <w:t>&lt;facilityId&gt;123456787&lt;/facilityId&gt;</w:t>
      </w:r>
    </w:p>
    <w:p w14:paraId="3853B365" w14:textId="77777777" w:rsidR="00811661" w:rsidRDefault="00811661" w:rsidP="00D833AE">
      <w:pPr>
        <w:pStyle w:val="H2Body"/>
        <w:spacing w:after="0"/>
        <w:ind w:left="0"/>
      </w:pPr>
      <w:r>
        <w:tab/>
      </w:r>
      <w:r>
        <w:tab/>
      </w:r>
      <w:r>
        <w:tab/>
      </w:r>
      <w:r>
        <w:tab/>
      </w:r>
      <w:r>
        <w:tab/>
      </w:r>
      <w:r>
        <w:tab/>
        <w:t>&lt;haEnabled&gt;false&lt;/haEnabled&gt;</w:t>
      </w:r>
    </w:p>
    <w:p w14:paraId="7E15E99A" w14:textId="77777777" w:rsidR="00811661" w:rsidRDefault="00811661" w:rsidP="00D833AE">
      <w:pPr>
        <w:pStyle w:val="H2Body"/>
        <w:spacing w:after="0"/>
        <w:ind w:left="0"/>
      </w:pPr>
      <w:r>
        <w:tab/>
      </w:r>
      <w:r>
        <w:tab/>
      </w:r>
      <w:r>
        <w:tab/>
      </w:r>
      <w:r>
        <w:tab/>
      </w:r>
      <w:r>
        <w:tab/>
      </w:r>
      <w:r>
        <w:tab/>
        <w:t>&lt;haStatus&gt;solo&lt;/haStatus&gt;</w:t>
      </w:r>
    </w:p>
    <w:p w14:paraId="29AFB6D4" w14:textId="77777777" w:rsidR="00811661" w:rsidRDefault="00811661" w:rsidP="00D833AE">
      <w:pPr>
        <w:pStyle w:val="H2Body"/>
        <w:spacing w:after="0"/>
        <w:ind w:left="0"/>
      </w:pPr>
      <w:r>
        <w:tab/>
      </w:r>
      <w:r>
        <w:tab/>
      </w:r>
      <w:r>
        <w:tab/>
      </w:r>
      <w:r>
        <w:tab/>
      </w:r>
      <w:r>
        <w:tab/>
      </w:r>
      <w:r>
        <w:tab/>
        <w:t>&lt;model&gt;spacemodel&lt;/model&gt;</w:t>
      </w:r>
    </w:p>
    <w:p w14:paraId="55059C7C" w14:textId="77777777" w:rsidR="00811661" w:rsidRDefault="00811661" w:rsidP="00D833AE">
      <w:pPr>
        <w:pStyle w:val="H2Body"/>
        <w:spacing w:after="0"/>
        <w:ind w:left="0"/>
      </w:pPr>
      <w:r>
        <w:tab/>
      </w:r>
      <w:r>
        <w:tab/>
      </w:r>
      <w:r>
        <w:tab/>
      </w:r>
      <w:r>
        <w:tab/>
      </w:r>
      <w:r>
        <w:tab/>
      </w:r>
      <w:r>
        <w:tab/>
        <w:t>&lt;startPerfTime&gt;2013-04-18T23:17:44.128&lt;/startPerfTime&gt;</w:t>
      </w:r>
    </w:p>
    <w:p w14:paraId="53512719" w14:textId="77777777" w:rsidR="00811661" w:rsidRDefault="00811661" w:rsidP="00D833AE">
      <w:pPr>
        <w:pStyle w:val="H2Body"/>
        <w:spacing w:after="0"/>
        <w:ind w:left="0"/>
      </w:pPr>
      <w:r>
        <w:tab/>
      </w:r>
      <w:r>
        <w:tab/>
      </w:r>
      <w:r>
        <w:tab/>
      </w:r>
      <w:r>
        <w:tab/>
      </w:r>
      <w:r>
        <w:tab/>
      </w:r>
      <w:r>
        <w:tab/>
        <w:t>&lt;url&gt;http://10.1.200.70:8080&lt;/url&gt;</w:t>
      </w:r>
    </w:p>
    <w:p w14:paraId="6B55D30E" w14:textId="77777777" w:rsidR="00811661" w:rsidRDefault="00811661" w:rsidP="00D833AE">
      <w:pPr>
        <w:pStyle w:val="H2Body"/>
        <w:spacing w:after="0"/>
        <w:ind w:left="0"/>
      </w:pPr>
      <w:r>
        <w:tab/>
      </w:r>
      <w:r>
        <w:tab/>
      </w:r>
      <w:r>
        <w:tab/>
      </w:r>
      <w:r>
        <w:tab/>
      </w:r>
      <w:r>
        <w:tab/>
        <w:t>&lt;/healthItem&gt;</w:t>
      </w:r>
    </w:p>
    <w:p w14:paraId="568EAC48" w14:textId="77777777" w:rsidR="00811661" w:rsidRDefault="00811661" w:rsidP="00D833AE">
      <w:pPr>
        <w:pStyle w:val="H2Body"/>
        <w:spacing w:after="0"/>
        <w:ind w:left="0"/>
      </w:pPr>
      <w:r>
        <w:tab/>
      </w:r>
      <w:r>
        <w:tab/>
      </w:r>
      <w:r>
        <w:tab/>
      </w:r>
      <w:r>
        <w:tab/>
      </w:r>
      <w:r>
        <w:tab/>
        <w:t>&lt;healthItem xsi:type="xbrcDto"&gt;</w:t>
      </w:r>
    </w:p>
    <w:p w14:paraId="3A742B16" w14:textId="77777777" w:rsidR="00811661" w:rsidRDefault="00811661" w:rsidP="00D833AE">
      <w:pPr>
        <w:pStyle w:val="H2Body"/>
        <w:spacing w:after="0"/>
        <w:ind w:left="0"/>
      </w:pPr>
      <w:r>
        <w:tab/>
      </w:r>
      <w:r>
        <w:tab/>
      </w:r>
      <w:r>
        <w:tab/>
      </w:r>
      <w:r>
        <w:tab/>
      </w:r>
      <w:r>
        <w:tab/>
      </w:r>
      <w:r>
        <w:tab/>
        <w:t>&lt;active&gt;true&lt;/active&gt;</w:t>
      </w:r>
    </w:p>
    <w:p w14:paraId="15A5B82C" w14:textId="77777777" w:rsidR="00811661" w:rsidRDefault="00811661" w:rsidP="00D833AE">
      <w:pPr>
        <w:pStyle w:val="H2Body"/>
        <w:spacing w:after="0"/>
        <w:ind w:left="0"/>
      </w:pPr>
      <w:r>
        <w:tab/>
      </w:r>
      <w:r>
        <w:tab/>
      </w:r>
      <w:r>
        <w:tab/>
      </w:r>
      <w:r>
        <w:tab/>
      </w:r>
      <w:r>
        <w:tab/>
      </w:r>
      <w:r>
        <w:tab/>
        <w:t>&lt;hostname&gt;SIT-XBRC-PE-2&lt;/hostname&gt;</w:t>
      </w:r>
    </w:p>
    <w:p w14:paraId="119726E9" w14:textId="77777777" w:rsidR="00811661" w:rsidRDefault="00811661" w:rsidP="00D833AE">
      <w:pPr>
        <w:pStyle w:val="H2Body"/>
        <w:spacing w:after="0"/>
        <w:ind w:left="0"/>
      </w:pPr>
      <w:r>
        <w:tab/>
      </w:r>
      <w:r>
        <w:tab/>
      </w:r>
      <w:r>
        <w:tab/>
      </w:r>
      <w:r>
        <w:tab/>
      </w:r>
      <w:r>
        <w:tab/>
      </w:r>
      <w:r>
        <w:tab/>
        <w:t>&lt;id&gt;49&lt;/id&gt;</w:t>
      </w:r>
    </w:p>
    <w:p w14:paraId="6EBC7196" w14:textId="77777777" w:rsidR="00811661" w:rsidRDefault="00811661" w:rsidP="00D833AE">
      <w:pPr>
        <w:pStyle w:val="H2Body"/>
        <w:spacing w:after="0"/>
        <w:ind w:left="0"/>
      </w:pPr>
      <w:r>
        <w:tab/>
      </w:r>
      <w:r>
        <w:tab/>
      </w:r>
      <w:r>
        <w:tab/>
      </w:r>
      <w:r>
        <w:tab/>
      </w:r>
      <w:r>
        <w:tab/>
      </w:r>
      <w:r>
        <w:tab/>
        <w:t>&lt;ip&gt;10.110.1.101&lt;/ip&gt;</w:t>
      </w:r>
    </w:p>
    <w:p w14:paraId="4E5E897E" w14:textId="77777777" w:rsidR="00811661" w:rsidRDefault="00811661" w:rsidP="00D833AE">
      <w:pPr>
        <w:pStyle w:val="H2Body"/>
        <w:spacing w:after="0"/>
        <w:ind w:left="0"/>
      </w:pPr>
      <w:r>
        <w:tab/>
      </w:r>
      <w:r>
        <w:tab/>
      </w:r>
      <w:r>
        <w:tab/>
      </w:r>
      <w:r>
        <w:tab/>
      </w:r>
      <w:r>
        <w:tab/>
      </w:r>
      <w:r>
        <w:tab/>
        <w:t>&lt;lastDiscovery&gt;2013-04-18T19:22:49.753-04:00&lt;/lastDiscovery&gt;</w:t>
      </w:r>
    </w:p>
    <w:p w14:paraId="1BCD864F" w14:textId="77777777" w:rsidR="00811661" w:rsidRDefault="00811661" w:rsidP="00D833AE">
      <w:pPr>
        <w:pStyle w:val="H2Body"/>
        <w:spacing w:after="0"/>
        <w:ind w:left="0"/>
      </w:pPr>
      <w:r>
        <w:tab/>
      </w:r>
      <w:r>
        <w:tab/>
      </w:r>
      <w:r>
        <w:tab/>
      </w:r>
      <w:r>
        <w:tab/>
      </w:r>
      <w:r>
        <w:tab/>
      </w:r>
      <w:r>
        <w:tab/>
        <w:t>&lt;name&gt;Park Entry&lt;/name&gt;</w:t>
      </w:r>
    </w:p>
    <w:p w14:paraId="36A64EE1" w14:textId="77777777" w:rsidR="00811661" w:rsidRDefault="00811661" w:rsidP="00D833AE">
      <w:pPr>
        <w:pStyle w:val="H2Body"/>
        <w:spacing w:after="0"/>
        <w:ind w:left="0"/>
      </w:pPr>
      <w:r>
        <w:tab/>
      </w:r>
      <w:r>
        <w:tab/>
      </w:r>
      <w:r>
        <w:tab/>
      </w:r>
      <w:r>
        <w:tab/>
      </w:r>
      <w:r>
        <w:tab/>
      </w:r>
      <w:r>
        <w:tab/>
        <w:t>&lt;nextDiscovery&gt;2013-04-18T19:23:49.753-04:00&lt;/nextDiscovery&gt;</w:t>
      </w:r>
    </w:p>
    <w:p w14:paraId="252CE0D6" w14:textId="77777777" w:rsidR="00811661" w:rsidRDefault="00811661" w:rsidP="00D833AE">
      <w:pPr>
        <w:pStyle w:val="H2Body"/>
        <w:spacing w:after="0"/>
        <w:ind w:left="0"/>
      </w:pPr>
      <w:r>
        <w:tab/>
      </w:r>
      <w:r>
        <w:tab/>
      </w:r>
      <w:r>
        <w:tab/>
      </w:r>
      <w:r>
        <w:tab/>
      </w:r>
      <w:r>
        <w:tab/>
      </w:r>
      <w:r>
        <w:tab/>
        <w:t>&lt;port&gt;8080&lt;/port&gt;</w:t>
      </w:r>
    </w:p>
    <w:p w14:paraId="45BA3614" w14:textId="77777777" w:rsidR="00811661" w:rsidRDefault="00811661" w:rsidP="00D833AE">
      <w:pPr>
        <w:pStyle w:val="H2Body"/>
        <w:spacing w:after="0"/>
        <w:ind w:left="0"/>
      </w:pPr>
      <w:r>
        <w:tab/>
      </w:r>
      <w:r>
        <w:tab/>
      </w:r>
      <w:r>
        <w:tab/>
      </w:r>
      <w:r>
        <w:tab/>
      </w:r>
      <w:r>
        <w:tab/>
      </w:r>
      <w:r>
        <w:tab/>
        <w:t>&lt;status&gt;</w:t>
      </w:r>
    </w:p>
    <w:p w14:paraId="13B969EC" w14:textId="77777777" w:rsidR="00811661" w:rsidRDefault="00811661" w:rsidP="00D833AE">
      <w:pPr>
        <w:pStyle w:val="H2Body"/>
        <w:spacing w:after="0"/>
        <w:ind w:left="0"/>
      </w:pPr>
      <w:r>
        <w:tab/>
      </w:r>
      <w:r>
        <w:tab/>
      </w:r>
      <w:r>
        <w:tab/>
      </w:r>
      <w:r>
        <w:tab/>
      </w:r>
      <w:r>
        <w:tab/>
      </w:r>
      <w:r>
        <w:tab/>
      </w:r>
      <w:r>
        <w:tab/>
        <w:t>&lt;message&gt;slava1:slava1:Biometric device not present or not working.&lt;/message&gt;</w:t>
      </w:r>
    </w:p>
    <w:p w14:paraId="4B212F3E" w14:textId="77777777" w:rsidR="00811661" w:rsidRDefault="00811661" w:rsidP="00D833AE">
      <w:pPr>
        <w:pStyle w:val="H2Body"/>
        <w:spacing w:after="0"/>
        <w:ind w:left="0"/>
      </w:pPr>
      <w:r>
        <w:tab/>
      </w:r>
      <w:r>
        <w:tab/>
      </w:r>
      <w:r>
        <w:tab/>
      </w:r>
      <w:r>
        <w:tab/>
      </w:r>
      <w:r>
        <w:tab/>
      </w:r>
      <w:r>
        <w:tab/>
      </w:r>
      <w:r>
        <w:tab/>
        <w:t>&lt;status&gt;Red&lt;/status&gt;</w:t>
      </w:r>
    </w:p>
    <w:p w14:paraId="531E3351" w14:textId="77777777" w:rsidR="00811661" w:rsidRDefault="00811661" w:rsidP="00D833AE">
      <w:pPr>
        <w:pStyle w:val="H2Body"/>
        <w:spacing w:after="0"/>
        <w:ind w:left="0"/>
      </w:pPr>
      <w:r>
        <w:tab/>
      </w:r>
      <w:r>
        <w:tab/>
      </w:r>
      <w:r>
        <w:tab/>
      </w:r>
      <w:r>
        <w:tab/>
      </w:r>
      <w:r>
        <w:tab/>
      </w:r>
      <w:r>
        <w:tab/>
        <w:t>&lt;/status&gt;</w:t>
      </w:r>
    </w:p>
    <w:p w14:paraId="48A38371" w14:textId="77777777" w:rsidR="00811661" w:rsidRDefault="00811661" w:rsidP="00D833AE">
      <w:pPr>
        <w:pStyle w:val="H2Body"/>
        <w:spacing w:after="0"/>
        <w:ind w:left="0"/>
      </w:pPr>
      <w:r>
        <w:tab/>
      </w:r>
      <w:r>
        <w:tab/>
      </w:r>
      <w:r>
        <w:tab/>
      </w:r>
      <w:r>
        <w:tab/>
      </w:r>
      <w:r>
        <w:tab/>
      </w:r>
      <w:r>
        <w:tab/>
        <w:t>&lt;type&gt;XBRC&lt;/type&gt;</w:t>
      </w:r>
    </w:p>
    <w:p w14:paraId="43F657CC" w14:textId="77777777" w:rsidR="00811661" w:rsidRDefault="00811661" w:rsidP="00D833AE">
      <w:pPr>
        <w:pStyle w:val="H2Body"/>
        <w:spacing w:after="0"/>
        <w:ind w:left="0"/>
      </w:pPr>
      <w:r>
        <w:tab/>
      </w:r>
      <w:r>
        <w:tab/>
      </w:r>
      <w:r>
        <w:tab/>
      </w:r>
      <w:r>
        <w:tab/>
      </w:r>
      <w:r>
        <w:tab/>
      </w:r>
      <w:r>
        <w:tab/>
        <w:t>&lt;version&gt;1.6.1.5284&lt;/version&gt;</w:t>
      </w:r>
    </w:p>
    <w:p w14:paraId="5C930D77" w14:textId="77777777" w:rsidR="00811661" w:rsidRDefault="00811661" w:rsidP="00D833AE">
      <w:pPr>
        <w:pStyle w:val="H2Body"/>
        <w:spacing w:after="0"/>
        <w:ind w:left="0"/>
      </w:pPr>
      <w:r>
        <w:tab/>
      </w:r>
      <w:r>
        <w:tab/>
      </w:r>
      <w:r>
        <w:tab/>
      </w:r>
      <w:r>
        <w:tab/>
      </w:r>
      <w:r>
        <w:tab/>
      </w:r>
      <w:r>
        <w:tab/>
        <w:t>&lt;vip&gt;sit-xbrc-pe.emtest.local&lt;/vip&gt;</w:t>
      </w:r>
    </w:p>
    <w:p w14:paraId="10787EB3" w14:textId="77777777" w:rsidR="00811661" w:rsidRDefault="00811661" w:rsidP="00D833AE">
      <w:pPr>
        <w:pStyle w:val="H2Body"/>
        <w:spacing w:after="0"/>
        <w:ind w:left="0"/>
      </w:pPr>
      <w:r>
        <w:lastRenderedPageBreak/>
        <w:tab/>
      </w:r>
      <w:r>
        <w:tab/>
      </w:r>
      <w:r>
        <w:tab/>
      </w:r>
      <w:r>
        <w:tab/>
      </w:r>
      <w:r>
        <w:tab/>
      </w:r>
      <w:r>
        <w:tab/>
        <w:t>&lt;vport&gt;0&lt;/vport&gt;</w:t>
      </w:r>
    </w:p>
    <w:p w14:paraId="79A16527" w14:textId="77777777" w:rsidR="00811661" w:rsidRDefault="00811661" w:rsidP="00D833AE">
      <w:pPr>
        <w:pStyle w:val="H2Body"/>
        <w:spacing w:after="0"/>
        <w:ind w:left="0"/>
      </w:pPr>
      <w:r>
        <w:tab/>
      </w:r>
      <w:r>
        <w:tab/>
      </w:r>
      <w:r>
        <w:tab/>
      </w:r>
      <w:r>
        <w:tab/>
      </w:r>
      <w:r>
        <w:tab/>
      </w:r>
      <w:r>
        <w:tab/>
        <w:t>&lt;facilityId&gt;11111111&lt;/facilityId&gt;</w:t>
      </w:r>
    </w:p>
    <w:p w14:paraId="3FB277FD" w14:textId="77777777" w:rsidR="00811661" w:rsidRDefault="00811661" w:rsidP="00D833AE">
      <w:pPr>
        <w:pStyle w:val="H2Body"/>
        <w:spacing w:after="0"/>
        <w:ind w:left="0"/>
      </w:pPr>
      <w:r>
        <w:tab/>
      </w:r>
      <w:r>
        <w:tab/>
      </w:r>
      <w:r>
        <w:tab/>
      </w:r>
      <w:r>
        <w:tab/>
      </w:r>
      <w:r>
        <w:tab/>
      </w:r>
      <w:r>
        <w:tab/>
        <w:t>&lt;haEnabled&gt;true&lt;/haEnabled&gt;</w:t>
      </w:r>
    </w:p>
    <w:p w14:paraId="3CB1F143" w14:textId="77777777" w:rsidR="00811661" w:rsidRDefault="00811661" w:rsidP="00D833AE">
      <w:pPr>
        <w:pStyle w:val="H2Body"/>
        <w:spacing w:after="0"/>
        <w:ind w:left="0"/>
      </w:pPr>
      <w:r>
        <w:tab/>
      </w:r>
      <w:r>
        <w:tab/>
      </w:r>
      <w:r>
        <w:tab/>
      </w:r>
      <w:r>
        <w:tab/>
      </w:r>
      <w:r>
        <w:tab/>
      </w:r>
      <w:r>
        <w:tab/>
        <w:t>&lt;haStatus&gt;master&lt;/haStatus&gt;</w:t>
      </w:r>
    </w:p>
    <w:p w14:paraId="118174B4" w14:textId="77777777" w:rsidR="00811661" w:rsidRDefault="00811661" w:rsidP="00D833AE">
      <w:pPr>
        <w:pStyle w:val="H2Body"/>
        <w:spacing w:after="0"/>
        <w:ind w:left="0"/>
      </w:pPr>
      <w:r>
        <w:tab/>
      </w:r>
      <w:r>
        <w:tab/>
      </w:r>
      <w:r>
        <w:tab/>
      </w:r>
      <w:r>
        <w:tab/>
      </w:r>
      <w:r>
        <w:tab/>
      </w:r>
      <w:r>
        <w:tab/>
        <w:t>&lt;model&gt;parkentrymodel&lt;/model&gt;</w:t>
      </w:r>
    </w:p>
    <w:p w14:paraId="2E66DD4E" w14:textId="77777777" w:rsidR="00811661" w:rsidRDefault="00811661" w:rsidP="00D833AE">
      <w:pPr>
        <w:pStyle w:val="H2Body"/>
        <w:spacing w:after="0"/>
        <w:ind w:left="0"/>
      </w:pPr>
      <w:r>
        <w:tab/>
      </w:r>
      <w:r>
        <w:tab/>
      </w:r>
      <w:r>
        <w:tab/>
      </w:r>
      <w:r>
        <w:tab/>
      </w:r>
      <w:r>
        <w:tab/>
      </w:r>
      <w:r>
        <w:tab/>
        <w:t>&lt;startPerfTime&gt;2013-04-18T23:19:35.772&lt;/startPerfTime&gt;</w:t>
      </w:r>
    </w:p>
    <w:p w14:paraId="3B44D0DA" w14:textId="77777777" w:rsidR="00811661" w:rsidRDefault="00811661" w:rsidP="00D833AE">
      <w:pPr>
        <w:pStyle w:val="H2Body"/>
        <w:spacing w:after="0"/>
        <w:ind w:left="0"/>
      </w:pPr>
      <w:r>
        <w:tab/>
      </w:r>
      <w:r>
        <w:tab/>
      </w:r>
      <w:r>
        <w:tab/>
      </w:r>
      <w:r>
        <w:tab/>
      </w:r>
      <w:r>
        <w:tab/>
      </w:r>
      <w:r>
        <w:tab/>
        <w:t>&lt;url&gt;http://10.110.1.101:8080&lt;/url&gt;</w:t>
      </w:r>
    </w:p>
    <w:p w14:paraId="5A0D1B07" w14:textId="77777777" w:rsidR="00811661" w:rsidRDefault="00811661" w:rsidP="00D833AE">
      <w:pPr>
        <w:pStyle w:val="H2Body"/>
        <w:spacing w:after="0"/>
        <w:ind w:left="0"/>
      </w:pPr>
      <w:r>
        <w:tab/>
      </w:r>
      <w:r>
        <w:tab/>
      </w:r>
      <w:r>
        <w:tab/>
      </w:r>
      <w:r>
        <w:tab/>
      </w:r>
      <w:r>
        <w:tab/>
        <w:t>&lt;/healthItem&gt;</w:t>
      </w:r>
    </w:p>
    <w:p w14:paraId="43D2C198" w14:textId="77777777" w:rsidR="00811661" w:rsidRDefault="00811661" w:rsidP="00D833AE">
      <w:pPr>
        <w:pStyle w:val="H2Body"/>
        <w:spacing w:after="0"/>
        <w:ind w:left="0"/>
      </w:pPr>
      <w:r>
        <w:tab/>
      </w:r>
      <w:r>
        <w:tab/>
      </w:r>
      <w:r>
        <w:tab/>
      </w:r>
      <w:r>
        <w:tab/>
      </w:r>
      <w:r>
        <w:tab/>
        <w:t>&lt;healthItem xsi:type="xbrcDto"&gt;</w:t>
      </w:r>
    </w:p>
    <w:p w14:paraId="0759CD32" w14:textId="77777777" w:rsidR="00811661" w:rsidRDefault="00811661" w:rsidP="00D833AE">
      <w:pPr>
        <w:pStyle w:val="H2Body"/>
        <w:spacing w:after="0"/>
        <w:ind w:left="0"/>
      </w:pPr>
      <w:r>
        <w:tab/>
      </w:r>
      <w:r>
        <w:tab/>
      </w:r>
      <w:r>
        <w:tab/>
      </w:r>
      <w:r>
        <w:tab/>
      </w:r>
      <w:r>
        <w:tab/>
      </w:r>
      <w:r>
        <w:tab/>
        <w:t>&lt;active&gt;true&lt;/active&gt;</w:t>
      </w:r>
    </w:p>
    <w:p w14:paraId="1B21BD00" w14:textId="77777777" w:rsidR="00811661" w:rsidRDefault="00811661" w:rsidP="00D833AE">
      <w:pPr>
        <w:pStyle w:val="H2Body"/>
        <w:spacing w:after="0"/>
        <w:ind w:left="0"/>
      </w:pPr>
      <w:r>
        <w:tab/>
      </w:r>
      <w:r>
        <w:tab/>
      </w:r>
      <w:r>
        <w:tab/>
      </w:r>
      <w:r>
        <w:tab/>
      </w:r>
      <w:r>
        <w:tab/>
      </w:r>
      <w:r>
        <w:tab/>
        <w:t>&lt;hostname&gt;SIT-XBRC-PE-1&lt;/hostname&gt;</w:t>
      </w:r>
    </w:p>
    <w:p w14:paraId="785C6790" w14:textId="77777777" w:rsidR="00811661" w:rsidRDefault="00811661" w:rsidP="00D833AE">
      <w:pPr>
        <w:pStyle w:val="H2Body"/>
        <w:spacing w:after="0"/>
        <w:ind w:left="0"/>
      </w:pPr>
      <w:r>
        <w:tab/>
      </w:r>
      <w:r>
        <w:tab/>
      </w:r>
      <w:r>
        <w:tab/>
      </w:r>
      <w:r>
        <w:tab/>
      </w:r>
      <w:r>
        <w:tab/>
      </w:r>
      <w:r>
        <w:tab/>
        <w:t>&lt;id&gt;51&lt;/id&gt;</w:t>
      </w:r>
    </w:p>
    <w:p w14:paraId="0BFDF2DB" w14:textId="77777777" w:rsidR="00811661" w:rsidRDefault="00811661" w:rsidP="00D833AE">
      <w:pPr>
        <w:pStyle w:val="H2Body"/>
        <w:spacing w:after="0"/>
        <w:ind w:left="0"/>
      </w:pPr>
      <w:r>
        <w:tab/>
      </w:r>
      <w:r>
        <w:tab/>
      </w:r>
      <w:r>
        <w:tab/>
      </w:r>
      <w:r>
        <w:tab/>
      </w:r>
      <w:r>
        <w:tab/>
      </w:r>
      <w:r>
        <w:tab/>
        <w:t>&lt;ip&gt;10.110.1.100&lt;/ip&gt;</w:t>
      </w:r>
    </w:p>
    <w:p w14:paraId="285A72A2" w14:textId="77777777" w:rsidR="00811661" w:rsidRDefault="00811661" w:rsidP="00D833AE">
      <w:pPr>
        <w:pStyle w:val="H2Body"/>
        <w:spacing w:after="0"/>
        <w:ind w:left="0"/>
      </w:pPr>
      <w:r>
        <w:tab/>
      </w:r>
      <w:r>
        <w:tab/>
      </w:r>
      <w:r>
        <w:tab/>
      </w:r>
      <w:r>
        <w:tab/>
      </w:r>
      <w:r>
        <w:tab/>
      </w:r>
      <w:r>
        <w:tab/>
        <w:t>&lt;lastDiscovery&gt;2013-04-18T19:22:34.547-04:00&lt;/lastDiscovery&gt;</w:t>
      </w:r>
    </w:p>
    <w:p w14:paraId="30EC77BC" w14:textId="77777777" w:rsidR="00811661" w:rsidRDefault="00811661" w:rsidP="00D833AE">
      <w:pPr>
        <w:pStyle w:val="H2Body"/>
        <w:spacing w:after="0"/>
        <w:ind w:left="0"/>
      </w:pPr>
      <w:r>
        <w:tab/>
      </w:r>
      <w:r>
        <w:tab/>
      </w:r>
      <w:r>
        <w:tab/>
      </w:r>
      <w:r>
        <w:tab/>
      </w:r>
      <w:r>
        <w:tab/>
      </w:r>
      <w:r>
        <w:tab/>
        <w:t>&lt;name&gt;Park Entry&lt;/name&gt;</w:t>
      </w:r>
    </w:p>
    <w:p w14:paraId="7ABA3AB0" w14:textId="77777777" w:rsidR="00811661" w:rsidRDefault="00811661" w:rsidP="00D833AE">
      <w:pPr>
        <w:pStyle w:val="H2Body"/>
        <w:spacing w:after="0"/>
        <w:ind w:left="0"/>
      </w:pPr>
      <w:r>
        <w:tab/>
      </w:r>
      <w:r>
        <w:tab/>
      </w:r>
      <w:r>
        <w:tab/>
      </w:r>
      <w:r>
        <w:tab/>
      </w:r>
      <w:r>
        <w:tab/>
      </w:r>
      <w:r>
        <w:tab/>
        <w:t>&lt;nextDiscovery&gt;2013-04-18T19:23:34.547-04:00&lt;/nextDiscovery&gt;</w:t>
      </w:r>
    </w:p>
    <w:p w14:paraId="556A7882" w14:textId="77777777" w:rsidR="00811661" w:rsidRDefault="00811661" w:rsidP="00D833AE">
      <w:pPr>
        <w:pStyle w:val="H2Body"/>
        <w:spacing w:after="0"/>
        <w:ind w:left="0"/>
      </w:pPr>
      <w:r>
        <w:tab/>
      </w:r>
      <w:r>
        <w:tab/>
      </w:r>
      <w:r>
        <w:tab/>
      </w:r>
      <w:r>
        <w:tab/>
      </w:r>
      <w:r>
        <w:tab/>
      </w:r>
      <w:r>
        <w:tab/>
        <w:t>&lt;port&gt;8080&lt;/port&gt;</w:t>
      </w:r>
    </w:p>
    <w:p w14:paraId="709DF5C1" w14:textId="77777777" w:rsidR="00811661" w:rsidRDefault="00811661" w:rsidP="00D833AE">
      <w:pPr>
        <w:pStyle w:val="H2Body"/>
        <w:spacing w:after="0"/>
        <w:ind w:left="0"/>
      </w:pPr>
      <w:r>
        <w:tab/>
      </w:r>
      <w:r>
        <w:tab/>
      </w:r>
      <w:r>
        <w:tab/>
      </w:r>
      <w:r>
        <w:tab/>
      </w:r>
      <w:r>
        <w:tab/>
      </w:r>
      <w:r>
        <w:tab/>
        <w:t>&lt;status&gt;</w:t>
      </w:r>
    </w:p>
    <w:p w14:paraId="76E9E7D8" w14:textId="77777777" w:rsidR="00811661" w:rsidRDefault="00811661" w:rsidP="00D833AE">
      <w:pPr>
        <w:pStyle w:val="H2Body"/>
        <w:spacing w:after="0"/>
        <w:ind w:left="0"/>
      </w:pPr>
      <w:r>
        <w:tab/>
      </w:r>
      <w:r>
        <w:tab/>
      </w:r>
      <w:r>
        <w:tab/>
      </w:r>
      <w:r>
        <w:tab/>
      </w:r>
      <w:r>
        <w:tab/>
      </w:r>
      <w:r>
        <w:tab/>
      </w:r>
      <w:r>
        <w:tab/>
        <w:t>&lt;message/&gt;</w:t>
      </w:r>
    </w:p>
    <w:p w14:paraId="067037B1" w14:textId="77777777" w:rsidR="00811661" w:rsidRDefault="00811661" w:rsidP="00D833AE">
      <w:pPr>
        <w:pStyle w:val="H2Body"/>
        <w:spacing w:after="0"/>
        <w:ind w:left="0"/>
      </w:pPr>
      <w:r>
        <w:tab/>
      </w:r>
      <w:r>
        <w:tab/>
      </w:r>
      <w:r>
        <w:tab/>
      </w:r>
      <w:r>
        <w:tab/>
      </w:r>
      <w:r>
        <w:tab/>
      </w:r>
      <w:r>
        <w:tab/>
      </w:r>
      <w:r>
        <w:tab/>
        <w:t>&lt;status&gt;Green&lt;/status&gt;</w:t>
      </w:r>
    </w:p>
    <w:p w14:paraId="1A153C46" w14:textId="77777777" w:rsidR="00811661" w:rsidRDefault="00811661" w:rsidP="00D833AE">
      <w:pPr>
        <w:pStyle w:val="H2Body"/>
        <w:spacing w:after="0"/>
        <w:ind w:left="0"/>
      </w:pPr>
      <w:r>
        <w:tab/>
      </w:r>
      <w:r>
        <w:tab/>
      </w:r>
      <w:r>
        <w:tab/>
      </w:r>
      <w:r>
        <w:tab/>
      </w:r>
      <w:r>
        <w:tab/>
      </w:r>
      <w:r>
        <w:tab/>
        <w:t>&lt;/status&gt;</w:t>
      </w:r>
    </w:p>
    <w:p w14:paraId="3BB5FB08" w14:textId="77777777" w:rsidR="00811661" w:rsidRDefault="00811661" w:rsidP="00D833AE">
      <w:pPr>
        <w:pStyle w:val="H2Body"/>
        <w:spacing w:after="0"/>
        <w:ind w:left="0"/>
      </w:pPr>
      <w:r>
        <w:tab/>
      </w:r>
      <w:r>
        <w:tab/>
      </w:r>
      <w:r>
        <w:tab/>
      </w:r>
      <w:r>
        <w:tab/>
      </w:r>
      <w:r>
        <w:tab/>
      </w:r>
      <w:r>
        <w:tab/>
        <w:t>&lt;type&gt;XBRC&lt;/type&gt;</w:t>
      </w:r>
    </w:p>
    <w:p w14:paraId="4F6C4530" w14:textId="77777777" w:rsidR="00811661" w:rsidRDefault="00811661" w:rsidP="00D833AE">
      <w:pPr>
        <w:pStyle w:val="H2Body"/>
        <w:spacing w:after="0"/>
        <w:ind w:left="0"/>
      </w:pPr>
      <w:r>
        <w:tab/>
      </w:r>
      <w:r>
        <w:tab/>
      </w:r>
      <w:r>
        <w:tab/>
      </w:r>
      <w:r>
        <w:tab/>
      </w:r>
      <w:r>
        <w:tab/>
      </w:r>
      <w:r>
        <w:tab/>
        <w:t>&lt;version&gt;1.6.1.5284&lt;/version&gt;</w:t>
      </w:r>
    </w:p>
    <w:p w14:paraId="07A70FC4" w14:textId="77777777" w:rsidR="00811661" w:rsidRDefault="00811661" w:rsidP="00D833AE">
      <w:pPr>
        <w:pStyle w:val="H2Body"/>
        <w:spacing w:after="0"/>
        <w:ind w:left="0"/>
      </w:pPr>
      <w:r>
        <w:tab/>
      </w:r>
      <w:r>
        <w:tab/>
      </w:r>
      <w:r>
        <w:tab/>
      </w:r>
      <w:r>
        <w:tab/>
      </w:r>
      <w:r>
        <w:tab/>
      </w:r>
      <w:r>
        <w:tab/>
        <w:t>&lt;vip&gt;sit-xbrc-pe.emtest.local&lt;/vip&gt;</w:t>
      </w:r>
    </w:p>
    <w:p w14:paraId="2F149710" w14:textId="77777777" w:rsidR="00811661" w:rsidRDefault="00811661" w:rsidP="00D833AE">
      <w:pPr>
        <w:pStyle w:val="H2Body"/>
        <w:spacing w:after="0"/>
        <w:ind w:left="0"/>
      </w:pPr>
      <w:r>
        <w:tab/>
      </w:r>
      <w:r>
        <w:tab/>
      </w:r>
      <w:r>
        <w:tab/>
      </w:r>
      <w:r>
        <w:tab/>
      </w:r>
      <w:r>
        <w:tab/>
      </w:r>
      <w:r>
        <w:tab/>
        <w:t>&lt;vport&gt;0&lt;/vport&gt;</w:t>
      </w:r>
    </w:p>
    <w:p w14:paraId="43F417E1" w14:textId="77777777" w:rsidR="00811661" w:rsidRDefault="00811661" w:rsidP="00D833AE">
      <w:pPr>
        <w:pStyle w:val="H2Body"/>
        <w:spacing w:after="0"/>
        <w:ind w:left="0"/>
      </w:pPr>
      <w:r>
        <w:tab/>
      </w:r>
      <w:r>
        <w:tab/>
      </w:r>
      <w:r>
        <w:tab/>
      </w:r>
      <w:r>
        <w:tab/>
      </w:r>
      <w:r>
        <w:tab/>
      </w:r>
      <w:r>
        <w:tab/>
        <w:t>&lt;facilityId&gt;11111111&lt;/facilityId&gt;</w:t>
      </w:r>
    </w:p>
    <w:p w14:paraId="0644EF21" w14:textId="77777777" w:rsidR="00811661" w:rsidRDefault="00811661" w:rsidP="00D833AE">
      <w:pPr>
        <w:pStyle w:val="H2Body"/>
        <w:spacing w:after="0"/>
        <w:ind w:left="0"/>
      </w:pPr>
      <w:r>
        <w:tab/>
      </w:r>
      <w:r>
        <w:tab/>
      </w:r>
      <w:r>
        <w:tab/>
      </w:r>
      <w:r>
        <w:tab/>
      </w:r>
      <w:r>
        <w:tab/>
      </w:r>
      <w:r>
        <w:tab/>
        <w:t>&lt;haEnabled&gt;true&lt;/haEnabled&gt;</w:t>
      </w:r>
    </w:p>
    <w:p w14:paraId="1D96770B" w14:textId="77777777" w:rsidR="00811661" w:rsidRDefault="00811661" w:rsidP="00D833AE">
      <w:pPr>
        <w:pStyle w:val="H2Body"/>
        <w:spacing w:after="0"/>
        <w:ind w:left="0"/>
      </w:pPr>
      <w:r>
        <w:tab/>
      </w:r>
      <w:r>
        <w:tab/>
      </w:r>
      <w:r>
        <w:tab/>
      </w:r>
      <w:r>
        <w:tab/>
      </w:r>
      <w:r>
        <w:tab/>
      </w:r>
      <w:r>
        <w:tab/>
        <w:t>&lt;haStatus&gt;slave&lt;/haStatus&gt;</w:t>
      </w:r>
    </w:p>
    <w:p w14:paraId="3061A15C" w14:textId="77777777" w:rsidR="00811661" w:rsidRDefault="00811661" w:rsidP="00D833AE">
      <w:pPr>
        <w:pStyle w:val="H2Body"/>
        <w:spacing w:after="0"/>
        <w:ind w:left="0"/>
      </w:pPr>
      <w:r>
        <w:tab/>
      </w:r>
      <w:r>
        <w:tab/>
      </w:r>
      <w:r>
        <w:tab/>
      </w:r>
      <w:r>
        <w:tab/>
      </w:r>
      <w:r>
        <w:tab/>
      </w:r>
      <w:r>
        <w:tab/>
        <w:t>&lt;model&gt;parkentrymodel&lt;/model&gt;</w:t>
      </w:r>
    </w:p>
    <w:p w14:paraId="2C782163" w14:textId="77777777" w:rsidR="00811661" w:rsidRDefault="00811661" w:rsidP="00D833AE">
      <w:pPr>
        <w:pStyle w:val="H2Body"/>
        <w:spacing w:after="0"/>
        <w:ind w:left="0"/>
      </w:pPr>
      <w:r>
        <w:tab/>
      </w:r>
      <w:r>
        <w:tab/>
      </w:r>
      <w:r>
        <w:tab/>
      </w:r>
      <w:r>
        <w:tab/>
      </w:r>
      <w:r>
        <w:tab/>
      </w:r>
      <w:r>
        <w:tab/>
        <w:t>&lt;startPerfTime&gt;2013-04-18T23:19:37.442&lt;/startPerfTime&gt;</w:t>
      </w:r>
    </w:p>
    <w:p w14:paraId="17A59A13" w14:textId="77777777" w:rsidR="00811661" w:rsidRDefault="00811661" w:rsidP="00D833AE">
      <w:pPr>
        <w:pStyle w:val="H2Body"/>
        <w:spacing w:after="0"/>
        <w:ind w:left="0"/>
      </w:pPr>
      <w:r>
        <w:tab/>
      </w:r>
      <w:r>
        <w:tab/>
      </w:r>
      <w:r>
        <w:tab/>
      </w:r>
      <w:r>
        <w:tab/>
      </w:r>
      <w:r>
        <w:tab/>
      </w:r>
      <w:r>
        <w:tab/>
        <w:t>&lt;url&gt;http://10.110.1.100:8080&lt;/url&gt;</w:t>
      </w:r>
    </w:p>
    <w:p w14:paraId="47148CD7" w14:textId="77777777" w:rsidR="00811661" w:rsidRDefault="00811661" w:rsidP="00D833AE">
      <w:pPr>
        <w:pStyle w:val="H2Body"/>
        <w:spacing w:after="0"/>
        <w:ind w:left="0"/>
      </w:pPr>
      <w:r>
        <w:tab/>
      </w:r>
      <w:r>
        <w:tab/>
      </w:r>
      <w:r>
        <w:tab/>
      </w:r>
      <w:r>
        <w:tab/>
      </w:r>
      <w:r>
        <w:tab/>
        <w:t>&lt;/healthItem&gt;</w:t>
      </w:r>
    </w:p>
    <w:p w14:paraId="7A6BE7F2" w14:textId="77777777" w:rsidR="00811661" w:rsidRDefault="00811661" w:rsidP="00D833AE">
      <w:pPr>
        <w:pStyle w:val="H2Body"/>
        <w:spacing w:after="0"/>
        <w:ind w:left="0"/>
      </w:pPr>
      <w:r>
        <w:tab/>
      </w:r>
      <w:r>
        <w:tab/>
      </w:r>
      <w:r>
        <w:tab/>
      </w:r>
      <w:r>
        <w:tab/>
        <w:t>&lt;/value&gt;</w:t>
      </w:r>
    </w:p>
    <w:p w14:paraId="18AE38EF" w14:textId="77777777" w:rsidR="00811661" w:rsidRDefault="00811661" w:rsidP="00D833AE">
      <w:pPr>
        <w:pStyle w:val="H2Body"/>
        <w:spacing w:after="0"/>
        <w:ind w:left="0"/>
      </w:pPr>
      <w:r>
        <w:tab/>
      </w:r>
      <w:r>
        <w:tab/>
      </w:r>
      <w:r>
        <w:tab/>
        <w:t>&lt;/entry&gt;</w:t>
      </w:r>
    </w:p>
    <w:p w14:paraId="6ECAF2C7" w14:textId="77777777" w:rsidR="00811661" w:rsidRDefault="00811661" w:rsidP="00D833AE">
      <w:pPr>
        <w:pStyle w:val="H2Body"/>
        <w:spacing w:after="0"/>
        <w:ind w:left="0"/>
      </w:pPr>
      <w:r>
        <w:tab/>
      </w:r>
      <w:r>
        <w:tab/>
        <w:t>&lt;/map&gt;</w:t>
      </w:r>
    </w:p>
    <w:p w14:paraId="7AD0A0D8" w14:textId="77777777" w:rsidR="00811661" w:rsidRDefault="00811661" w:rsidP="00D833AE">
      <w:pPr>
        <w:pStyle w:val="H2Body"/>
        <w:spacing w:after="0"/>
        <w:ind w:left="0"/>
      </w:pPr>
      <w:r>
        <w:tab/>
        <w:t>&lt;/content&gt;</w:t>
      </w:r>
    </w:p>
    <w:p w14:paraId="4B4DA023" w14:textId="30B775AE" w:rsidR="008546C8" w:rsidRDefault="00811661" w:rsidP="00D833AE">
      <w:pPr>
        <w:pStyle w:val="H2Body"/>
        <w:spacing w:after="0"/>
        <w:ind w:left="0"/>
      </w:pPr>
      <w:r>
        <w:t>&lt;/xbrms&gt;</w:t>
      </w:r>
    </w:p>
    <w:p w14:paraId="3C23D05F" w14:textId="77777777" w:rsidR="00811661" w:rsidRDefault="00811661" w:rsidP="00811661">
      <w:pPr>
        <w:pStyle w:val="H2Body"/>
        <w:spacing w:after="0"/>
        <w:ind w:left="0"/>
      </w:pPr>
    </w:p>
    <w:p w14:paraId="7C053926" w14:textId="7AD419A3" w:rsidR="008546C8" w:rsidRDefault="008546C8" w:rsidP="008546C8">
      <w:pPr>
        <w:pStyle w:val="Heading3"/>
      </w:pPr>
      <w:bookmarkStart w:id="71" w:name="_Toc367700338"/>
      <w:r>
        <w:lastRenderedPageBreak/>
        <w:t>IdmsListDto</w:t>
      </w:r>
      <w:bookmarkEnd w:id="71"/>
    </w:p>
    <w:p w14:paraId="6F6E7038" w14:textId="77777777" w:rsidR="008546C8" w:rsidRDefault="008546C8" w:rsidP="008546C8">
      <w:pPr>
        <w:pStyle w:val="H2Body"/>
        <w:ind w:left="0"/>
      </w:pPr>
    </w:p>
    <w:p w14:paraId="59F757E2" w14:textId="77777777" w:rsidR="008546C8" w:rsidRDefault="008546C8" w:rsidP="00811661">
      <w:pPr>
        <w:pStyle w:val="H2Body"/>
        <w:spacing w:after="0"/>
        <w:ind w:left="0"/>
      </w:pPr>
      <w:r>
        <w:t>&lt;?xml version="1.0" encoding="UTF-8" standalone="yes"?&gt;</w:t>
      </w:r>
    </w:p>
    <w:p w14:paraId="00F36DC5" w14:textId="77777777" w:rsidR="008546C8" w:rsidRDefault="008546C8" w:rsidP="00811661">
      <w:pPr>
        <w:pStyle w:val="H2Body"/>
        <w:spacing w:after="0"/>
        <w:ind w:left="0"/>
      </w:pPr>
      <w:r>
        <w:t>&lt;idmsList&gt;</w:t>
      </w:r>
    </w:p>
    <w:p w14:paraId="15C6CAED" w14:textId="77777777" w:rsidR="008546C8" w:rsidRDefault="008546C8" w:rsidP="00811661">
      <w:pPr>
        <w:pStyle w:val="H2Body"/>
        <w:spacing w:after="0"/>
        <w:ind w:left="0"/>
      </w:pPr>
      <w:r>
        <w:t xml:space="preserve">    &lt;healthItem&gt;</w:t>
      </w:r>
    </w:p>
    <w:p w14:paraId="0663ADF5" w14:textId="77777777" w:rsidR="008546C8" w:rsidRDefault="008546C8" w:rsidP="00811661">
      <w:pPr>
        <w:pStyle w:val="H2Body"/>
        <w:spacing w:after="0"/>
        <w:ind w:left="0"/>
      </w:pPr>
      <w:r>
        <w:t xml:space="preserve">        &lt;active&gt;true&lt;/active&gt;</w:t>
      </w:r>
    </w:p>
    <w:p w14:paraId="39155666" w14:textId="77777777" w:rsidR="008546C8" w:rsidRDefault="008546C8" w:rsidP="00811661">
      <w:pPr>
        <w:pStyle w:val="H2Body"/>
        <w:spacing w:after="0"/>
        <w:ind w:left="0"/>
      </w:pPr>
      <w:r>
        <w:t xml:space="preserve">        &lt;hostname&gt;10.1.200.110&lt;/hostname&gt;</w:t>
      </w:r>
    </w:p>
    <w:p w14:paraId="02A066B4" w14:textId="77777777" w:rsidR="008546C8" w:rsidRDefault="008546C8" w:rsidP="00811661">
      <w:pPr>
        <w:pStyle w:val="H2Body"/>
        <w:spacing w:after="0"/>
        <w:ind w:left="0"/>
      </w:pPr>
      <w:r>
        <w:t xml:space="preserve">        &lt;id&gt;57&lt;/id&gt;</w:t>
      </w:r>
    </w:p>
    <w:p w14:paraId="5E90C8E0" w14:textId="77777777" w:rsidR="008546C8" w:rsidRDefault="008546C8" w:rsidP="00811661">
      <w:pPr>
        <w:pStyle w:val="H2Body"/>
        <w:spacing w:after="0"/>
        <w:ind w:left="0"/>
      </w:pPr>
      <w:r>
        <w:t xml:space="preserve">        &lt;ip&gt;10.1.200.110&lt;/ip&gt;</w:t>
      </w:r>
    </w:p>
    <w:p w14:paraId="73773023" w14:textId="77777777" w:rsidR="008546C8" w:rsidRDefault="008546C8" w:rsidP="00811661">
      <w:pPr>
        <w:pStyle w:val="H2Body"/>
        <w:spacing w:after="0"/>
        <w:ind w:left="0"/>
      </w:pPr>
      <w:r>
        <w:t xml:space="preserve">        &lt;lastDiscovery&gt;2013-04-16T22:22:30.600-07:00&lt;/lastDiscovery&gt;</w:t>
      </w:r>
    </w:p>
    <w:p w14:paraId="3E7E9BBC" w14:textId="77777777" w:rsidR="008546C8" w:rsidRDefault="008546C8" w:rsidP="00811661">
      <w:pPr>
        <w:pStyle w:val="H2Body"/>
        <w:spacing w:after="0"/>
        <w:ind w:left="0"/>
      </w:pPr>
      <w:r>
        <w:t xml:space="preserve">        &lt;name&gt;IDMS&lt;/name&gt;</w:t>
      </w:r>
    </w:p>
    <w:p w14:paraId="1A29603A" w14:textId="77777777" w:rsidR="008546C8" w:rsidRDefault="008546C8" w:rsidP="00811661">
      <w:pPr>
        <w:pStyle w:val="H2Body"/>
        <w:spacing w:after="0"/>
        <w:ind w:left="0"/>
      </w:pPr>
      <w:r>
        <w:t xml:space="preserve">        &lt;nextDiscovery&gt;2013-04-16T22:23:30.600-07:00&lt;/nextDiscovery&gt;</w:t>
      </w:r>
    </w:p>
    <w:p w14:paraId="405D5E3F" w14:textId="77777777" w:rsidR="008546C8" w:rsidRDefault="008546C8" w:rsidP="00811661">
      <w:pPr>
        <w:pStyle w:val="H2Body"/>
        <w:spacing w:after="0"/>
        <w:ind w:left="0"/>
      </w:pPr>
      <w:r>
        <w:t xml:space="preserve">        &lt;port&gt;8080&lt;/port&gt;</w:t>
      </w:r>
    </w:p>
    <w:p w14:paraId="58F5742C" w14:textId="77777777" w:rsidR="008546C8" w:rsidRDefault="008546C8" w:rsidP="00811661">
      <w:pPr>
        <w:pStyle w:val="H2Body"/>
        <w:spacing w:after="0"/>
        <w:ind w:left="0"/>
      </w:pPr>
      <w:r>
        <w:t xml:space="preserve">        &lt;status&gt;</w:t>
      </w:r>
    </w:p>
    <w:p w14:paraId="5B769B4B" w14:textId="77777777" w:rsidR="008546C8" w:rsidRDefault="008546C8" w:rsidP="00811661">
      <w:pPr>
        <w:pStyle w:val="H2Body"/>
        <w:spacing w:after="0"/>
        <w:ind w:left="0"/>
      </w:pPr>
      <w:r>
        <w:t xml:space="preserve">            &lt;message&gt;&lt;/message&gt;</w:t>
      </w:r>
    </w:p>
    <w:p w14:paraId="703067E1" w14:textId="77777777" w:rsidR="008546C8" w:rsidRDefault="008546C8" w:rsidP="00811661">
      <w:pPr>
        <w:pStyle w:val="H2Body"/>
        <w:spacing w:after="0"/>
        <w:ind w:left="0"/>
      </w:pPr>
      <w:r>
        <w:t xml:space="preserve">            &lt;status&gt;Green&lt;/status&gt;</w:t>
      </w:r>
    </w:p>
    <w:p w14:paraId="0C0E2890" w14:textId="77777777" w:rsidR="008546C8" w:rsidRDefault="008546C8" w:rsidP="00811661">
      <w:pPr>
        <w:pStyle w:val="H2Body"/>
        <w:spacing w:after="0"/>
        <w:ind w:left="0"/>
      </w:pPr>
      <w:r>
        <w:t xml:space="preserve">        &lt;/status&gt;</w:t>
      </w:r>
    </w:p>
    <w:p w14:paraId="1636DFAD" w14:textId="77777777" w:rsidR="008546C8" w:rsidRDefault="008546C8" w:rsidP="00811661">
      <w:pPr>
        <w:pStyle w:val="H2Body"/>
        <w:spacing w:after="0"/>
        <w:ind w:left="0"/>
      </w:pPr>
      <w:r>
        <w:t xml:space="preserve">        &lt;type&gt;IDMS&lt;/type&gt;</w:t>
      </w:r>
    </w:p>
    <w:p w14:paraId="522FAEA3" w14:textId="77777777" w:rsidR="008546C8" w:rsidRDefault="008546C8" w:rsidP="00811661">
      <w:pPr>
        <w:pStyle w:val="H2Body"/>
        <w:spacing w:after="0"/>
        <w:ind w:left="0"/>
      </w:pPr>
      <w:r>
        <w:t xml:space="preserve">        &lt;version&gt;1.6.1.5283&lt;/version&gt;</w:t>
      </w:r>
    </w:p>
    <w:p w14:paraId="0A4B854D" w14:textId="77777777" w:rsidR="008546C8" w:rsidRDefault="008546C8" w:rsidP="00811661">
      <w:pPr>
        <w:pStyle w:val="H2Body"/>
        <w:spacing w:after="0"/>
        <w:ind w:left="0"/>
      </w:pPr>
      <w:r>
        <w:t xml:space="preserve">        &lt;vport&gt;0&lt;/vport&gt;</w:t>
      </w:r>
    </w:p>
    <w:p w14:paraId="0E458589" w14:textId="77777777" w:rsidR="008546C8" w:rsidRDefault="008546C8" w:rsidP="00811661">
      <w:pPr>
        <w:pStyle w:val="H2Body"/>
        <w:spacing w:after="0"/>
        <w:ind w:left="0"/>
      </w:pPr>
      <w:r>
        <w:t xml:space="preserve">        &lt;databaseURL&gt;jdbc:jtds:sqlserver://tst-database.emtest.local:1433/IDMS_BVT;socketTimeout=10&lt;/databaseURL&gt;</w:t>
      </w:r>
    </w:p>
    <w:p w14:paraId="1C2092D7" w14:textId="77777777" w:rsidR="008546C8" w:rsidRDefault="008546C8" w:rsidP="00811661">
      <w:pPr>
        <w:pStyle w:val="H2Body"/>
        <w:spacing w:after="0"/>
        <w:ind w:left="0"/>
      </w:pPr>
      <w:r>
        <w:t xml:space="preserve">        &lt;databaseUserName&gt;EMUSER&lt;/databaseUserName&gt;</w:t>
      </w:r>
    </w:p>
    <w:p w14:paraId="28AE132E" w14:textId="77777777" w:rsidR="008546C8" w:rsidRDefault="008546C8" w:rsidP="00811661">
      <w:pPr>
        <w:pStyle w:val="H2Body"/>
        <w:spacing w:after="0"/>
        <w:ind w:left="0"/>
      </w:pPr>
      <w:r>
        <w:t xml:space="preserve">        &lt;databaseVersion&gt;1.6.1.0001&lt;/databaseVersion&gt;</w:t>
      </w:r>
    </w:p>
    <w:p w14:paraId="392293B8" w14:textId="77777777" w:rsidR="008546C8" w:rsidRDefault="008546C8" w:rsidP="00811661">
      <w:pPr>
        <w:pStyle w:val="H2Body"/>
        <w:spacing w:after="0"/>
        <w:ind w:left="0"/>
      </w:pPr>
      <w:r>
        <w:t xml:space="preserve">        &lt;readOnly&gt;false&lt;/readOnly&gt;</w:t>
      </w:r>
    </w:p>
    <w:p w14:paraId="7E89C2AC" w14:textId="77777777" w:rsidR="008546C8" w:rsidRDefault="008546C8" w:rsidP="00811661">
      <w:pPr>
        <w:pStyle w:val="H2Body"/>
        <w:spacing w:after="0"/>
        <w:ind w:left="0"/>
      </w:pPr>
      <w:r>
        <w:t xml:space="preserve">        &lt;startTime&gt;2013-04-18T18:48:53&lt;/startTime&gt;</w:t>
      </w:r>
    </w:p>
    <w:p w14:paraId="05FE2F9B" w14:textId="77777777" w:rsidR="008546C8" w:rsidRDefault="008546C8" w:rsidP="00811661">
      <w:pPr>
        <w:pStyle w:val="H2Body"/>
        <w:spacing w:after="0"/>
        <w:ind w:left="0"/>
      </w:pPr>
      <w:r>
        <w:t xml:space="preserve">    &lt;/healthItem&gt;</w:t>
      </w:r>
    </w:p>
    <w:p w14:paraId="35E887D0" w14:textId="03750F2D" w:rsidR="008546C8" w:rsidRDefault="008546C8" w:rsidP="00811661">
      <w:pPr>
        <w:pStyle w:val="H2Body"/>
        <w:spacing w:after="0"/>
        <w:ind w:left="0"/>
      </w:pPr>
      <w:r>
        <w:t>&lt;/idmsList&gt;</w:t>
      </w:r>
    </w:p>
    <w:p w14:paraId="3CD3D7DC" w14:textId="77777777" w:rsidR="008546C8" w:rsidRDefault="008546C8" w:rsidP="008546C8">
      <w:pPr>
        <w:pStyle w:val="H2Body"/>
        <w:ind w:left="0"/>
      </w:pPr>
    </w:p>
    <w:p w14:paraId="260CFAB3" w14:textId="5AFA6E75" w:rsidR="008546C8" w:rsidRDefault="008546C8" w:rsidP="008546C8">
      <w:pPr>
        <w:pStyle w:val="Heading3"/>
      </w:pPr>
      <w:bookmarkStart w:id="72" w:name="_Toc367700339"/>
      <w:r>
        <w:t>JmsListenerListDto</w:t>
      </w:r>
      <w:bookmarkEnd w:id="72"/>
    </w:p>
    <w:p w14:paraId="546C58A4" w14:textId="77777777" w:rsidR="008546C8" w:rsidRDefault="008546C8" w:rsidP="008546C8">
      <w:pPr>
        <w:pStyle w:val="H3Body"/>
      </w:pPr>
    </w:p>
    <w:p w14:paraId="25E6C257" w14:textId="77777777" w:rsidR="008546C8" w:rsidRDefault="008546C8" w:rsidP="00811661">
      <w:pPr>
        <w:pStyle w:val="H3Body"/>
        <w:spacing w:after="0"/>
        <w:ind w:left="0"/>
      </w:pPr>
      <w:r>
        <w:t>&lt;?xml version="1.0" encoding="UTF-8" standalone="yes"?&gt;</w:t>
      </w:r>
    </w:p>
    <w:p w14:paraId="20BA3B34" w14:textId="77777777" w:rsidR="008546C8" w:rsidRDefault="008546C8" w:rsidP="00811661">
      <w:pPr>
        <w:pStyle w:val="H3Body"/>
        <w:spacing w:after="0"/>
        <w:ind w:left="0"/>
      </w:pPr>
      <w:r>
        <w:t>&lt;jmsListenerList&gt;</w:t>
      </w:r>
    </w:p>
    <w:p w14:paraId="237E0B31" w14:textId="77777777" w:rsidR="008546C8" w:rsidRDefault="008546C8" w:rsidP="00811661">
      <w:pPr>
        <w:pStyle w:val="H3Body"/>
        <w:spacing w:after="0"/>
        <w:ind w:left="0"/>
      </w:pPr>
      <w:r>
        <w:t xml:space="preserve">    &lt;healthItem&gt;</w:t>
      </w:r>
    </w:p>
    <w:p w14:paraId="35800D59" w14:textId="77777777" w:rsidR="008546C8" w:rsidRDefault="008546C8" w:rsidP="00811661">
      <w:pPr>
        <w:pStyle w:val="H3Body"/>
        <w:spacing w:after="0"/>
        <w:ind w:left="0"/>
      </w:pPr>
      <w:r>
        <w:t xml:space="preserve">        &lt;active&gt;true&lt;/active&gt;</w:t>
      </w:r>
    </w:p>
    <w:p w14:paraId="0C8CF22A" w14:textId="77777777" w:rsidR="008546C8" w:rsidRDefault="008546C8" w:rsidP="00811661">
      <w:pPr>
        <w:pStyle w:val="H3Body"/>
        <w:spacing w:after="0"/>
        <w:ind w:left="0"/>
      </w:pPr>
      <w:r>
        <w:t xml:space="preserve">        &lt;hostname&gt;10.1.200.104&lt;/hostname&gt;</w:t>
      </w:r>
    </w:p>
    <w:p w14:paraId="1632FF24" w14:textId="77777777" w:rsidR="008546C8" w:rsidRDefault="008546C8" w:rsidP="00811661">
      <w:pPr>
        <w:pStyle w:val="H3Body"/>
        <w:spacing w:after="0"/>
        <w:ind w:left="0"/>
      </w:pPr>
      <w:r>
        <w:t xml:space="preserve">        &lt;id&gt;66&lt;/id&gt;</w:t>
      </w:r>
    </w:p>
    <w:p w14:paraId="3D72BF4D" w14:textId="77777777" w:rsidR="008546C8" w:rsidRDefault="008546C8" w:rsidP="00811661">
      <w:pPr>
        <w:pStyle w:val="H3Body"/>
        <w:spacing w:after="0"/>
        <w:ind w:left="0"/>
      </w:pPr>
      <w:r>
        <w:t xml:space="preserve">        &lt;ip&gt;bvt-xbrms&lt;/ip&gt;</w:t>
      </w:r>
    </w:p>
    <w:p w14:paraId="7621C1CA" w14:textId="77777777" w:rsidR="008546C8" w:rsidRDefault="008546C8" w:rsidP="00811661">
      <w:pPr>
        <w:pStyle w:val="H3Body"/>
        <w:spacing w:after="0"/>
        <w:ind w:left="0"/>
      </w:pPr>
      <w:r>
        <w:t xml:space="preserve">        &lt;lastDiscovery&gt;2013-03-07T10:58:11.507-08:00&lt;/lastDiscovery&gt;</w:t>
      </w:r>
    </w:p>
    <w:p w14:paraId="081453E7" w14:textId="77777777" w:rsidR="008546C8" w:rsidRDefault="008546C8" w:rsidP="00811661">
      <w:pPr>
        <w:pStyle w:val="H3Body"/>
        <w:spacing w:after="0"/>
        <w:ind w:left="0"/>
      </w:pPr>
      <w:r>
        <w:t xml:space="preserve">        &lt;name&gt;JmsListener&lt;/name&gt;</w:t>
      </w:r>
    </w:p>
    <w:p w14:paraId="0EE37F97" w14:textId="77777777" w:rsidR="008546C8" w:rsidRDefault="008546C8" w:rsidP="00811661">
      <w:pPr>
        <w:pStyle w:val="H3Body"/>
        <w:spacing w:after="0"/>
        <w:ind w:left="0"/>
      </w:pPr>
      <w:r>
        <w:t xml:space="preserve">        &lt;nextDiscovery&gt;2013-03-07T10:59:11.507-08:00&lt;/nextDiscovery&gt;</w:t>
      </w:r>
    </w:p>
    <w:p w14:paraId="48A27FF3" w14:textId="77777777" w:rsidR="008546C8" w:rsidRDefault="008546C8" w:rsidP="00811661">
      <w:pPr>
        <w:pStyle w:val="H3Body"/>
        <w:spacing w:after="0"/>
        <w:ind w:left="0"/>
      </w:pPr>
      <w:r>
        <w:lastRenderedPageBreak/>
        <w:t xml:space="preserve">        &lt;port&gt;8081&lt;/port&gt;</w:t>
      </w:r>
    </w:p>
    <w:p w14:paraId="1D135AAE" w14:textId="77777777" w:rsidR="008546C8" w:rsidRDefault="008546C8" w:rsidP="00811661">
      <w:pPr>
        <w:pStyle w:val="H3Body"/>
        <w:spacing w:after="0"/>
        <w:ind w:left="0"/>
      </w:pPr>
      <w:r>
        <w:t xml:space="preserve">        &lt;status&gt;</w:t>
      </w:r>
    </w:p>
    <w:p w14:paraId="0A8A910B" w14:textId="77777777" w:rsidR="008546C8" w:rsidRDefault="008546C8" w:rsidP="00811661">
      <w:pPr>
        <w:pStyle w:val="H3Body"/>
        <w:spacing w:after="0"/>
        <w:ind w:left="0"/>
      </w:pPr>
      <w:r>
        <w:t xml:space="preserve">            &lt;message&gt;&lt;/message&gt;</w:t>
      </w:r>
    </w:p>
    <w:p w14:paraId="00EAFF95" w14:textId="77777777" w:rsidR="008546C8" w:rsidRDefault="008546C8" w:rsidP="00811661">
      <w:pPr>
        <w:pStyle w:val="H3Body"/>
        <w:spacing w:after="0"/>
        <w:ind w:left="0"/>
      </w:pPr>
      <w:r>
        <w:t xml:space="preserve">            &lt;status&gt;Green&lt;/status&gt;</w:t>
      </w:r>
    </w:p>
    <w:p w14:paraId="525BAD87" w14:textId="77777777" w:rsidR="008546C8" w:rsidRDefault="008546C8" w:rsidP="00811661">
      <w:pPr>
        <w:pStyle w:val="H3Body"/>
        <w:spacing w:after="0"/>
        <w:ind w:left="0"/>
      </w:pPr>
      <w:r>
        <w:t xml:space="preserve">        &lt;/status&gt;</w:t>
      </w:r>
    </w:p>
    <w:p w14:paraId="221CE8F1" w14:textId="77777777" w:rsidR="008546C8" w:rsidRDefault="008546C8" w:rsidP="00811661">
      <w:pPr>
        <w:pStyle w:val="H3Body"/>
        <w:spacing w:after="0"/>
        <w:ind w:left="0"/>
      </w:pPr>
      <w:r>
        <w:t xml:space="preserve">        &lt;type&gt;JMSLISTENER&lt;/type&gt;</w:t>
      </w:r>
    </w:p>
    <w:p w14:paraId="4A211CC6" w14:textId="77777777" w:rsidR="008546C8" w:rsidRDefault="008546C8" w:rsidP="00811661">
      <w:pPr>
        <w:pStyle w:val="H3Body"/>
        <w:spacing w:after="0"/>
        <w:ind w:left="0"/>
      </w:pPr>
      <w:r>
        <w:t xml:space="preserve">        &lt;version&gt;1.6.0.4727&lt;/version&gt;</w:t>
      </w:r>
    </w:p>
    <w:p w14:paraId="7359ACBF" w14:textId="77777777" w:rsidR="008546C8" w:rsidRDefault="008546C8" w:rsidP="00811661">
      <w:pPr>
        <w:pStyle w:val="H3Body"/>
        <w:spacing w:after="0"/>
        <w:ind w:left="0"/>
      </w:pPr>
      <w:r>
        <w:t xml:space="preserve">        &lt;vport&gt;0&lt;/vport&gt;</w:t>
      </w:r>
    </w:p>
    <w:p w14:paraId="52450CE7" w14:textId="77777777" w:rsidR="008546C8" w:rsidRDefault="008546C8" w:rsidP="00811661">
      <w:pPr>
        <w:pStyle w:val="H3Body"/>
        <w:spacing w:after="0"/>
        <w:ind w:left="0"/>
      </w:pPr>
      <w:r>
        <w:t xml:space="preserve">        &lt;bootTime&gt;2013-03-07T18:58:11&lt;/bootTime&gt;</w:t>
      </w:r>
    </w:p>
    <w:p w14:paraId="3E0CDAF3" w14:textId="77777777" w:rsidR="008546C8" w:rsidRDefault="008546C8" w:rsidP="00811661">
      <w:pPr>
        <w:pStyle w:val="H3Body"/>
        <w:spacing w:after="0"/>
        <w:ind w:left="0"/>
      </w:pPr>
      <w:r>
        <w:t xml:space="preserve">        &lt;cacheCapacity&gt;0&lt;/cacheCapacity&gt;</w:t>
      </w:r>
    </w:p>
    <w:p w14:paraId="0E387EBD" w14:textId="77777777" w:rsidR="008546C8" w:rsidRDefault="008546C8" w:rsidP="00811661">
      <w:pPr>
        <w:pStyle w:val="H3Body"/>
        <w:spacing w:after="0"/>
        <w:ind w:left="0"/>
      </w:pPr>
      <w:r>
        <w:t xml:space="preserve">        &lt;cacheSize&gt;0&lt;/cacheSize&gt;</w:t>
      </w:r>
    </w:p>
    <w:p w14:paraId="2862BFB3" w14:textId="77777777" w:rsidR="008546C8" w:rsidRDefault="008546C8" w:rsidP="00811661">
      <w:pPr>
        <w:pStyle w:val="H3Body"/>
        <w:spacing w:after="0"/>
        <w:ind w:left="0"/>
      </w:pPr>
      <w:r>
        <w:t xml:space="preserve">        &lt;gffDatabaseVersion&gt;1.6.0.0001&lt;/gffDatabaseVersion&gt;</w:t>
      </w:r>
    </w:p>
    <w:p w14:paraId="6F6101DA" w14:textId="77777777" w:rsidR="008546C8" w:rsidRDefault="008546C8" w:rsidP="00811661">
      <w:pPr>
        <w:pStyle w:val="H3Body"/>
        <w:spacing w:after="0"/>
        <w:ind w:left="0"/>
      </w:pPr>
      <w:r>
        <w:t xml:space="preserve">        &lt;gffMessagesSinceStart&gt;0&lt;/gffMessagesSinceStart&gt;</w:t>
      </w:r>
    </w:p>
    <w:p w14:paraId="77910180" w14:textId="77777777" w:rsidR="008546C8" w:rsidRDefault="008546C8" w:rsidP="00811661">
      <w:pPr>
        <w:pStyle w:val="H3Body"/>
        <w:spacing w:after="0"/>
        <w:ind w:left="0"/>
      </w:pPr>
      <w:r>
        <w:t xml:space="preserve">        &lt;gxpMessagesSinceStart&gt;0&lt;/gxpMessagesSinceStart&gt;</w:t>
      </w:r>
    </w:p>
    <w:p w14:paraId="10F38EB4" w14:textId="77777777" w:rsidR="008546C8" w:rsidRDefault="008546C8" w:rsidP="00811661">
      <w:pPr>
        <w:pStyle w:val="H3Body"/>
        <w:spacing w:after="0"/>
        <w:ind w:left="0"/>
      </w:pPr>
      <w:r>
        <w:t xml:space="preserve">        &lt;xbmsMessagesSinceStart&gt;0&lt;/xbmsMessagesSinceStart&gt;</w:t>
      </w:r>
    </w:p>
    <w:p w14:paraId="6AB644F6" w14:textId="77777777" w:rsidR="008546C8" w:rsidRDefault="008546C8" w:rsidP="00811661">
      <w:pPr>
        <w:pStyle w:val="H3Body"/>
        <w:spacing w:after="0"/>
        <w:ind w:left="0"/>
      </w:pPr>
      <w:r>
        <w:t xml:space="preserve">        &lt;xbrcMessagesSinceStart&gt;0&lt;/xbrcMessagesSinceStart&gt;</w:t>
      </w:r>
    </w:p>
    <w:p w14:paraId="6D808CB2" w14:textId="77777777" w:rsidR="008546C8" w:rsidRDefault="008546C8" w:rsidP="00811661">
      <w:pPr>
        <w:pStyle w:val="H3Body"/>
        <w:spacing w:after="0"/>
        <w:ind w:left="0"/>
      </w:pPr>
      <w:r>
        <w:t xml:space="preserve">        &lt;xiDatabaseVersion&gt;1.6.0.0001&lt;/xiDatabaseVersion&gt;</w:t>
      </w:r>
    </w:p>
    <w:p w14:paraId="77A2881D" w14:textId="77777777" w:rsidR="008546C8" w:rsidRDefault="008546C8" w:rsidP="00811661">
      <w:pPr>
        <w:pStyle w:val="H3Body"/>
        <w:spacing w:after="0"/>
        <w:ind w:left="0"/>
      </w:pPr>
      <w:r>
        <w:t xml:space="preserve">    &lt;/healthItem&gt;</w:t>
      </w:r>
    </w:p>
    <w:p w14:paraId="5B91791F" w14:textId="314CBFB1" w:rsidR="008546C8" w:rsidRDefault="008546C8" w:rsidP="00811661">
      <w:pPr>
        <w:pStyle w:val="H3Body"/>
        <w:spacing w:after="0"/>
        <w:ind w:left="0"/>
      </w:pPr>
      <w:r>
        <w:t>&lt;/jmsListenerList&gt;</w:t>
      </w:r>
    </w:p>
    <w:p w14:paraId="6862A637" w14:textId="77777777" w:rsidR="008546C8" w:rsidRDefault="008546C8" w:rsidP="00811661">
      <w:pPr>
        <w:pStyle w:val="H3Body"/>
        <w:ind w:left="0"/>
      </w:pPr>
    </w:p>
    <w:p w14:paraId="2BA10924" w14:textId="77777777" w:rsidR="00811661" w:rsidRDefault="00811661" w:rsidP="00811661">
      <w:pPr>
        <w:pStyle w:val="Heading3"/>
      </w:pPr>
      <w:bookmarkStart w:id="73" w:name="_Toc367700340"/>
      <w:r>
        <w:t>LocationInfoListDto</w:t>
      </w:r>
      <w:bookmarkEnd w:id="73"/>
    </w:p>
    <w:p w14:paraId="5BE86917" w14:textId="77777777" w:rsidR="00811661" w:rsidRDefault="00811661" w:rsidP="00811661">
      <w:pPr>
        <w:pStyle w:val="H3Body"/>
      </w:pPr>
    </w:p>
    <w:p w14:paraId="7E148E57" w14:textId="77777777" w:rsidR="00811661" w:rsidRDefault="00811661" w:rsidP="00811661">
      <w:pPr>
        <w:pStyle w:val="H3Body"/>
        <w:spacing w:after="0"/>
        <w:ind w:left="0"/>
      </w:pPr>
      <w:r>
        <w:t>&lt;?xml version="1.0" encoding="UTF-8" standalone="yes"?&gt;</w:t>
      </w:r>
    </w:p>
    <w:p w14:paraId="75A58A86" w14:textId="77777777" w:rsidR="00811661" w:rsidRDefault="00811661" w:rsidP="00811661">
      <w:pPr>
        <w:pStyle w:val="H3Body"/>
        <w:spacing w:after="0"/>
        <w:ind w:left="0"/>
      </w:pPr>
      <w:r>
        <w:t>&lt;locationInfoList&gt;</w:t>
      </w:r>
    </w:p>
    <w:p w14:paraId="6AC03EAC" w14:textId="77777777" w:rsidR="00811661" w:rsidRDefault="00811661" w:rsidP="00811661">
      <w:pPr>
        <w:pStyle w:val="H3Body"/>
        <w:spacing w:after="0"/>
        <w:ind w:left="0"/>
      </w:pPr>
      <w:r>
        <w:t xml:space="preserve">    &lt;locationInfoList&gt;</w:t>
      </w:r>
    </w:p>
    <w:p w14:paraId="6C314065" w14:textId="77777777" w:rsidR="00811661" w:rsidRDefault="00811661" w:rsidP="00811661">
      <w:pPr>
        <w:pStyle w:val="H3Body"/>
        <w:spacing w:after="0"/>
        <w:ind w:left="0"/>
      </w:pPr>
      <w:r>
        <w:t xml:space="preserve">        &lt;loc time="2013-04-18T20:40:30.403" name="80010114"&gt;</w:t>
      </w:r>
    </w:p>
    <w:p w14:paraId="388062D2" w14:textId="77777777" w:rsidR="00811661" w:rsidRDefault="00811661" w:rsidP="00811661">
      <w:pPr>
        <w:pStyle w:val="H3Body"/>
        <w:spacing w:after="0"/>
        <w:ind w:left="0"/>
      </w:pPr>
      <w:r>
        <w:t xml:space="preserve">            &lt;readerlocationinfo&gt;</w:t>
      </w:r>
    </w:p>
    <w:p w14:paraId="305BDD25" w14:textId="77777777" w:rsidR="00811661" w:rsidRDefault="00811661" w:rsidP="00811661">
      <w:pPr>
        <w:pStyle w:val="H3Body"/>
        <w:spacing w:after="0"/>
        <w:ind w:left="0"/>
      </w:pPr>
      <w:r>
        <w:t xml:space="preserve">                &lt;readerlocation&gt;</w:t>
      </w:r>
    </w:p>
    <w:p w14:paraId="4F3F9986" w14:textId="77777777" w:rsidR="00811661" w:rsidRDefault="00811661" w:rsidP="00811661">
      <w:pPr>
        <w:pStyle w:val="H3Body"/>
        <w:spacing w:after="0"/>
        <w:ind w:left="0"/>
      </w:pPr>
      <w:r>
        <w:t xml:space="preserve">                    &lt;section&gt;1&lt;/section&gt;</w:t>
      </w:r>
    </w:p>
    <w:p w14:paraId="55F195A6" w14:textId="77777777" w:rsidR="00811661" w:rsidRDefault="00811661" w:rsidP="00811661">
      <w:pPr>
        <w:pStyle w:val="H3Body"/>
        <w:spacing w:after="0"/>
        <w:ind w:left="0"/>
      </w:pPr>
      <w:r>
        <w:t xml:space="preserve">                    &lt;name&gt;HW Readers&lt;/name&gt;</w:t>
      </w:r>
    </w:p>
    <w:p w14:paraId="3006F7B1" w14:textId="77777777" w:rsidR="00811661" w:rsidRDefault="00811661" w:rsidP="00811661">
      <w:pPr>
        <w:pStyle w:val="H3Body"/>
        <w:spacing w:after="0"/>
        <w:ind w:left="0"/>
      </w:pPr>
      <w:r>
        <w:t xml:space="preserve">                    &lt;id&gt;19&lt;/id&gt;</w:t>
      </w:r>
    </w:p>
    <w:p w14:paraId="16591AD8" w14:textId="77777777" w:rsidR="00811661" w:rsidRDefault="00811661" w:rsidP="00811661">
      <w:pPr>
        <w:pStyle w:val="H3Body"/>
        <w:spacing w:after="0"/>
        <w:ind w:left="0"/>
      </w:pPr>
      <w:r>
        <w:t xml:space="preserve">                    &lt;type&gt;4&lt;/type&gt;</w:t>
      </w:r>
    </w:p>
    <w:p w14:paraId="73678644" w14:textId="77777777" w:rsidR="00811661" w:rsidRDefault="00811661" w:rsidP="00811661">
      <w:pPr>
        <w:pStyle w:val="H3Body"/>
        <w:spacing w:after="0"/>
        <w:ind w:left="0"/>
      </w:pPr>
      <w:r>
        <w:t xml:space="preserve">                    &lt;typename&gt;Load&lt;/typename&gt;</w:t>
      </w:r>
    </w:p>
    <w:p w14:paraId="6596C893" w14:textId="77777777" w:rsidR="00811661" w:rsidRDefault="00811661" w:rsidP="00811661">
      <w:pPr>
        <w:pStyle w:val="H3Body"/>
        <w:spacing w:after="0"/>
        <w:ind w:left="0"/>
      </w:pPr>
      <w:r>
        <w:t xml:space="preserve">                    &lt;x&gt;0.0&lt;/x&gt;</w:t>
      </w:r>
    </w:p>
    <w:p w14:paraId="6499A291" w14:textId="77777777" w:rsidR="00811661" w:rsidRDefault="00811661" w:rsidP="00811661">
      <w:pPr>
        <w:pStyle w:val="H3Body"/>
        <w:spacing w:after="0"/>
        <w:ind w:left="0"/>
      </w:pPr>
      <w:r>
        <w:t xml:space="preserve">                    &lt;y&gt;0.0&lt;/y&gt;</w:t>
      </w:r>
    </w:p>
    <w:p w14:paraId="74FE757B" w14:textId="77777777" w:rsidR="00811661" w:rsidRDefault="00811661" w:rsidP="00811661">
      <w:pPr>
        <w:pStyle w:val="H3Body"/>
        <w:spacing w:after="0"/>
        <w:ind w:left="0"/>
      </w:pPr>
      <w:r>
        <w:t xml:space="preserve">                    &lt;readers&gt;</w:t>
      </w:r>
    </w:p>
    <w:p w14:paraId="60EDE399" w14:textId="77777777" w:rsidR="00811661" w:rsidRDefault="00811661" w:rsidP="00811661">
      <w:pPr>
        <w:pStyle w:val="H3Body"/>
        <w:spacing w:after="0"/>
        <w:ind w:left="0"/>
      </w:pPr>
      <w:r>
        <w:t xml:space="preserve">                        &lt;reader&gt;</w:t>
      </w:r>
    </w:p>
    <w:p w14:paraId="21413E6C" w14:textId="77777777" w:rsidR="00811661" w:rsidRDefault="00811661" w:rsidP="00811661">
      <w:pPr>
        <w:pStyle w:val="H3Body"/>
        <w:spacing w:after="0"/>
        <w:ind w:left="0"/>
      </w:pPr>
      <w:r>
        <w:t xml:space="preserve">                            &lt;name&gt;bog-table2-1&lt;/name&gt;</w:t>
      </w:r>
    </w:p>
    <w:p w14:paraId="5F0486E8" w14:textId="77777777" w:rsidR="00811661" w:rsidRDefault="00811661" w:rsidP="00811661">
      <w:pPr>
        <w:pStyle w:val="H3Body"/>
        <w:spacing w:after="0"/>
        <w:ind w:left="0"/>
      </w:pPr>
      <w:r>
        <w:t xml:space="preserve">                            &lt;id&gt;92014166&lt;/id&gt;</w:t>
      </w:r>
    </w:p>
    <w:p w14:paraId="4BB84BAC" w14:textId="77777777" w:rsidR="00811661" w:rsidRDefault="00811661" w:rsidP="00811661">
      <w:pPr>
        <w:pStyle w:val="H3Body"/>
        <w:spacing w:after="0"/>
        <w:ind w:left="0"/>
      </w:pPr>
      <w:r>
        <w:t xml:space="preserve">                            &lt;type&gt;lrr&lt;/type&gt;</w:t>
      </w:r>
    </w:p>
    <w:p w14:paraId="783BD3B5" w14:textId="77777777" w:rsidR="00811661" w:rsidRDefault="00811661" w:rsidP="00811661">
      <w:pPr>
        <w:pStyle w:val="H3Body"/>
        <w:spacing w:after="0"/>
        <w:ind w:left="0"/>
      </w:pPr>
      <w:r>
        <w:t xml:space="preserve">                            &lt;macaddress&gt;00:91:FA:00:00:2A&lt;/macaddress&gt;</w:t>
      </w:r>
    </w:p>
    <w:p w14:paraId="2A35B8DF" w14:textId="77777777" w:rsidR="00811661" w:rsidRDefault="00811661" w:rsidP="00811661">
      <w:pPr>
        <w:pStyle w:val="H3Body"/>
        <w:spacing w:after="0"/>
        <w:ind w:left="0"/>
      </w:pPr>
      <w:r>
        <w:t xml:space="preserve">                            &lt;ipaddress&gt;10.110.1.26&lt;/ipaddress&gt;</w:t>
      </w:r>
    </w:p>
    <w:p w14:paraId="6A020F10" w14:textId="77777777" w:rsidR="00811661" w:rsidRDefault="00811661" w:rsidP="00811661">
      <w:pPr>
        <w:pStyle w:val="H3Body"/>
        <w:spacing w:after="0"/>
        <w:ind w:left="0"/>
      </w:pPr>
      <w:r>
        <w:lastRenderedPageBreak/>
        <w:t xml:space="preserve">                            &lt;port&gt;8080&lt;/port&gt;</w:t>
      </w:r>
    </w:p>
    <w:p w14:paraId="6C08C0A9" w14:textId="77777777" w:rsidR="00811661" w:rsidRDefault="00811661" w:rsidP="00811661">
      <w:pPr>
        <w:pStyle w:val="H3Body"/>
        <w:spacing w:after="0"/>
        <w:ind w:left="0"/>
      </w:pPr>
      <w:r>
        <w:t xml:space="preserve">                            &lt;gain&gt;1.0&lt;/gain&gt;</w:t>
      </w:r>
    </w:p>
    <w:p w14:paraId="26D40A28" w14:textId="77777777" w:rsidR="00811661" w:rsidRDefault="00811661" w:rsidP="00811661">
      <w:pPr>
        <w:pStyle w:val="H3Body"/>
        <w:spacing w:after="0"/>
        <w:ind w:left="0"/>
      </w:pPr>
      <w:r>
        <w:t xml:space="preserve">                            &lt;threshold&gt;-90&lt;/threshold&gt;</w:t>
      </w:r>
    </w:p>
    <w:p w14:paraId="2F9676A0" w14:textId="77777777" w:rsidR="00811661" w:rsidRDefault="00811661" w:rsidP="00811661">
      <w:pPr>
        <w:pStyle w:val="H3Body"/>
        <w:spacing w:after="0"/>
        <w:ind w:left="0"/>
      </w:pPr>
      <w:r>
        <w:t xml:space="preserve">                            &lt;lane&gt;2&lt;/lane&gt;</w:t>
      </w:r>
    </w:p>
    <w:p w14:paraId="3A51A6A7" w14:textId="77777777" w:rsidR="00811661" w:rsidRDefault="00811661" w:rsidP="00811661">
      <w:pPr>
        <w:pStyle w:val="H3Body"/>
        <w:spacing w:after="0"/>
        <w:ind w:left="0"/>
      </w:pPr>
      <w:r>
        <w:t xml:space="preserve">                            &lt;deviceid&gt;0&lt;/deviceid&gt;</w:t>
      </w:r>
    </w:p>
    <w:p w14:paraId="697315EE" w14:textId="77777777" w:rsidR="00811661" w:rsidRDefault="00811661" w:rsidP="00811661">
      <w:pPr>
        <w:pStyle w:val="H3Body"/>
        <w:spacing w:after="0"/>
        <w:ind w:left="0"/>
      </w:pPr>
      <w:r>
        <w:t xml:space="preserve">                            &lt;x&gt;0&lt;/x&gt;</w:t>
      </w:r>
    </w:p>
    <w:p w14:paraId="7F1D2D50" w14:textId="77777777" w:rsidR="00811661" w:rsidRDefault="00811661" w:rsidP="00811661">
      <w:pPr>
        <w:pStyle w:val="H3Body"/>
        <w:spacing w:after="0"/>
        <w:ind w:left="0"/>
      </w:pPr>
      <w:r>
        <w:t xml:space="preserve">                            &lt;y&gt;0&lt;/y&gt;</w:t>
      </w:r>
    </w:p>
    <w:p w14:paraId="1D605ECF" w14:textId="77777777" w:rsidR="00811661" w:rsidRDefault="00811661" w:rsidP="00811661">
      <w:pPr>
        <w:pStyle w:val="H3Body"/>
        <w:spacing w:after="0"/>
        <w:ind w:left="0"/>
      </w:pPr>
      <w:r>
        <w:t xml:space="preserve">                            &lt;timelasthello&gt;1366073584825&lt;/timelasthello&gt;</w:t>
      </w:r>
    </w:p>
    <w:p w14:paraId="1521F1B6" w14:textId="77777777" w:rsidR="00811661" w:rsidRDefault="00811661" w:rsidP="00811661">
      <w:pPr>
        <w:pStyle w:val="H3Body"/>
        <w:spacing w:after="0"/>
        <w:ind w:left="0"/>
      </w:pPr>
      <w:r>
        <w:t xml:space="preserve">                            &lt;status&gt;Red&lt;/status&gt;</w:t>
      </w:r>
    </w:p>
    <w:p w14:paraId="524283AC" w14:textId="77777777" w:rsidR="00811661" w:rsidRDefault="00811661" w:rsidP="00811661">
      <w:pPr>
        <w:pStyle w:val="H3Body"/>
        <w:spacing w:after="0"/>
        <w:ind w:left="0"/>
      </w:pPr>
      <w:r>
        <w:t xml:space="preserve">                            &lt;statusMessage&gt;Reader not communicating.&lt;/statusMessage&gt;</w:t>
      </w:r>
    </w:p>
    <w:p w14:paraId="5CC22BEF" w14:textId="77777777" w:rsidR="00811661" w:rsidRDefault="00811661" w:rsidP="00811661">
      <w:pPr>
        <w:pStyle w:val="H3Body"/>
        <w:spacing w:after="0"/>
        <w:ind w:left="0"/>
      </w:pPr>
      <w:r>
        <w:t xml:space="preserve">                            &lt;minXbrcVersion&gt;1.0.0.0&lt;/minXbrcVersion&gt;</w:t>
      </w:r>
    </w:p>
    <w:p w14:paraId="201C507C" w14:textId="77777777" w:rsidR="00811661" w:rsidRDefault="00811661" w:rsidP="00811661">
      <w:pPr>
        <w:pStyle w:val="H3Body"/>
        <w:spacing w:after="0"/>
        <w:ind w:left="0"/>
      </w:pPr>
      <w:r>
        <w:t xml:space="preserve">                            &lt;version&gt;2.3.2-3076&lt;/version&gt;</w:t>
      </w:r>
    </w:p>
    <w:p w14:paraId="794864A8" w14:textId="77777777" w:rsidR="00811661" w:rsidRDefault="00811661" w:rsidP="00811661">
      <w:pPr>
        <w:pStyle w:val="H3Body"/>
        <w:spacing w:after="0"/>
        <w:ind w:left="0"/>
      </w:pPr>
      <w:r>
        <w:t xml:space="preserve">                            &lt;xbioSerialNumber&gt;0&lt;/xbioSerialNumber&gt;</w:t>
      </w:r>
    </w:p>
    <w:p w14:paraId="694A8966" w14:textId="77777777" w:rsidR="00811661" w:rsidRDefault="00811661" w:rsidP="00811661">
      <w:pPr>
        <w:pStyle w:val="H3Body"/>
        <w:spacing w:after="0"/>
        <w:ind w:left="0"/>
      </w:pPr>
      <w:r>
        <w:t xml:space="preserve">                            &lt;transmitter&gt;false&lt;/transmitter&gt;</w:t>
      </w:r>
    </w:p>
    <w:p w14:paraId="6B85FE5F" w14:textId="77777777" w:rsidR="00811661" w:rsidRDefault="00811661" w:rsidP="00811661">
      <w:pPr>
        <w:pStyle w:val="H3Body"/>
        <w:spacing w:after="0"/>
        <w:ind w:left="0"/>
      </w:pPr>
      <w:r>
        <w:t xml:space="preserve">                            &lt;useSecureId&gt;false&lt;/useSecureId&gt;</w:t>
      </w:r>
    </w:p>
    <w:p w14:paraId="0E7C6712" w14:textId="77777777" w:rsidR="00811661" w:rsidRDefault="00811661" w:rsidP="00811661">
      <w:pPr>
        <w:pStyle w:val="H3Body"/>
        <w:spacing w:after="0"/>
        <w:ind w:left="0"/>
      </w:pPr>
      <w:r>
        <w:t xml:space="preserve">                            &lt;hardwareType&gt;&lt;/hardwareType&gt;</w:t>
      </w:r>
    </w:p>
    <w:p w14:paraId="558AC806" w14:textId="77777777" w:rsidR="00811661" w:rsidRDefault="00811661" w:rsidP="00811661">
      <w:pPr>
        <w:pStyle w:val="H3Body"/>
        <w:spacing w:after="0"/>
        <w:ind w:left="0"/>
      </w:pPr>
      <w:r>
        <w:t xml:space="preserve">                            &lt;signalStrengthTransitThreshold&gt;-127&lt;/signalStrengthTransitThreshold&gt;</w:t>
      </w:r>
    </w:p>
    <w:p w14:paraId="482867A5" w14:textId="77777777" w:rsidR="00811661" w:rsidRDefault="00811661" w:rsidP="00811661">
      <w:pPr>
        <w:pStyle w:val="H3Body"/>
        <w:spacing w:after="0"/>
        <w:ind w:left="0"/>
      </w:pPr>
      <w:r>
        <w:t xml:space="preserve">                            &lt;modelData&gt;&lt;/modelData&gt;</w:t>
      </w:r>
    </w:p>
    <w:p w14:paraId="511CFA22" w14:textId="77777777" w:rsidR="00811661" w:rsidRDefault="00811661" w:rsidP="00811661">
      <w:pPr>
        <w:pStyle w:val="H3Body"/>
        <w:spacing w:after="0"/>
        <w:ind w:left="0"/>
      </w:pPr>
      <w:r>
        <w:t xml:space="preserve">                            &lt;disabledReason&gt;&lt;/disabledReason&gt;</w:t>
      </w:r>
    </w:p>
    <w:p w14:paraId="5FB4D858" w14:textId="77777777" w:rsidR="00811661" w:rsidRDefault="00811661" w:rsidP="00811661">
      <w:pPr>
        <w:pStyle w:val="H3Body"/>
        <w:spacing w:after="0"/>
        <w:ind w:left="0"/>
      </w:pPr>
      <w:r>
        <w:t xml:space="preserve">                            &lt;enabled&gt;true&lt;/enabled&gt;</w:t>
      </w:r>
    </w:p>
    <w:p w14:paraId="37DC9AAF" w14:textId="77777777" w:rsidR="00811661" w:rsidRDefault="00811661" w:rsidP="00811661">
      <w:pPr>
        <w:pStyle w:val="H3Body"/>
        <w:spacing w:after="0"/>
        <w:ind w:left="0"/>
      </w:pPr>
      <w:r>
        <w:t xml:space="preserve">                            &lt;bioDeviceType&gt;0&lt;/bioDeviceType&gt;</w:t>
      </w:r>
    </w:p>
    <w:p w14:paraId="252708F0" w14:textId="77777777" w:rsidR="00811661" w:rsidRDefault="00811661" w:rsidP="00811661">
      <w:pPr>
        <w:pStyle w:val="H3Body"/>
        <w:spacing w:after="0"/>
        <w:ind w:left="0"/>
      </w:pPr>
      <w:r>
        <w:t xml:space="preserve">                        &lt;/reader&gt;</w:t>
      </w:r>
    </w:p>
    <w:p w14:paraId="658E9F19" w14:textId="77777777" w:rsidR="00811661" w:rsidRDefault="00811661" w:rsidP="00811661">
      <w:pPr>
        <w:pStyle w:val="H3Body"/>
        <w:spacing w:after="0"/>
        <w:ind w:left="0"/>
      </w:pPr>
      <w:r>
        <w:t xml:space="preserve">                    &lt;/readers&gt;</w:t>
      </w:r>
    </w:p>
    <w:p w14:paraId="2B7A7FF7" w14:textId="77777777" w:rsidR="00811661" w:rsidRDefault="00811661" w:rsidP="00811661">
      <w:pPr>
        <w:pStyle w:val="H3Body"/>
        <w:spacing w:after="0"/>
        <w:ind w:left="0"/>
      </w:pPr>
      <w:r>
        <w:t xml:space="preserve">                    &lt;useSecureId&gt;false&lt;/useSecureId&gt;</w:t>
      </w:r>
    </w:p>
    <w:p w14:paraId="158BE034" w14:textId="77777777" w:rsidR="00811661" w:rsidRDefault="00811661" w:rsidP="00811661">
      <w:pPr>
        <w:pStyle w:val="H3Body"/>
        <w:spacing w:after="0"/>
        <w:ind w:left="0"/>
      </w:pPr>
      <w:r>
        <w:t xml:space="preserve">                    &lt;successTimeout&gt;0&lt;/successTimeout&gt;</w:t>
      </w:r>
    </w:p>
    <w:p w14:paraId="3224EA95" w14:textId="77777777" w:rsidR="00811661" w:rsidRDefault="00811661" w:rsidP="00811661">
      <w:pPr>
        <w:pStyle w:val="H3Body"/>
        <w:spacing w:after="0"/>
        <w:ind w:left="0"/>
      </w:pPr>
      <w:r>
        <w:t xml:space="preserve">                    &lt;failureTimeout&gt;0&lt;/failureTimeout&gt;</w:t>
      </w:r>
    </w:p>
    <w:p w14:paraId="4D4818BD" w14:textId="77777777" w:rsidR="00811661" w:rsidRDefault="00811661" w:rsidP="00811661">
      <w:pPr>
        <w:pStyle w:val="H3Body"/>
        <w:spacing w:after="0"/>
        <w:ind w:left="0"/>
      </w:pPr>
      <w:r>
        <w:t xml:space="preserve">                    &lt;errorTimeout&gt;0&lt;/errorTimeout&gt;</w:t>
      </w:r>
    </w:p>
    <w:p w14:paraId="61E9F6DB" w14:textId="77777777" w:rsidR="00811661" w:rsidRDefault="00811661" w:rsidP="00811661">
      <w:pPr>
        <w:pStyle w:val="H3Body"/>
        <w:spacing w:after="0"/>
        <w:ind w:left="0"/>
      </w:pPr>
      <w:r>
        <w:t xml:space="preserve">                    &lt;tapSequence&gt;null&lt;/tapSequence&gt;</w:t>
      </w:r>
    </w:p>
    <w:p w14:paraId="67B0147C" w14:textId="77777777" w:rsidR="00811661" w:rsidRDefault="00811661" w:rsidP="00811661">
      <w:pPr>
        <w:pStyle w:val="H3Body"/>
        <w:spacing w:after="0"/>
        <w:ind w:left="0"/>
      </w:pPr>
      <w:r>
        <w:t xml:space="preserve">                    &lt;tapTimeout&gt;0&lt;/tapTimeout&gt;</w:t>
      </w:r>
    </w:p>
    <w:p w14:paraId="690ECC96" w14:textId="77777777" w:rsidR="00811661" w:rsidRDefault="00811661" w:rsidP="00811661">
      <w:pPr>
        <w:pStyle w:val="H3Body"/>
        <w:spacing w:after="0"/>
        <w:ind w:left="0"/>
      </w:pPr>
      <w:r>
        <w:t xml:space="preserve">                &lt;/readerlocation&gt;</w:t>
      </w:r>
    </w:p>
    <w:p w14:paraId="77CB73C6" w14:textId="77777777" w:rsidR="00811661" w:rsidRDefault="00811661" w:rsidP="00811661">
      <w:pPr>
        <w:pStyle w:val="H3Body"/>
        <w:spacing w:after="0"/>
        <w:ind w:left="0"/>
      </w:pPr>
      <w:r>
        <w:t xml:space="preserve">                &lt;readerlocation&gt;</w:t>
      </w:r>
    </w:p>
    <w:p w14:paraId="5325789A" w14:textId="77777777" w:rsidR="00811661" w:rsidRDefault="00811661" w:rsidP="00811661">
      <w:pPr>
        <w:pStyle w:val="H3Body"/>
        <w:spacing w:after="0"/>
        <w:ind w:left="0"/>
      </w:pPr>
      <w:r>
        <w:t xml:space="preserve">                    &lt;section&gt;123&lt;/section&gt;</w:t>
      </w:r>
    </w:p>
    <w:p w14:paraId="5F908795" w14:textId="77777777" w:rsidR="00811661" w:rsidRDefault="00811661" w:rsidP="00811661">
      <w:pPr>
        <w:pStyle w:val="H3Body"/>
        <w:spacing w:after="0"/>
        <w:ind w:left="0"/>
      </w:pPr>
      <w:r>
        <w:t xml:space="preserve">                    &lt;name&gt;SB Merge&lt;/name&gt;</w:t>
      </w:r>
    </w:p>
    <w:p w14:paraId="46AE3E96" w14:textId="77777777" w:rsidR="00811661" w:rsidRDefault="00811661" w:rsidP="00811661">
      <w:pPr>
        <w:pStyle w:val="H3Body"/>
        <w:spacing w:after="0"/>
        <w:ind w:left="0"/>
      </w:pPr>
      <w:r>
        <w:t xml:space="preserve">                    &lt;id&gt;18&lt;/id&gt;</w:t>
      </w:r>
    </w:p>
    <w:p w14:paraId="25A3EA11" w14:textId="77777777" w:rsidR="00811661" w:rsidRDefault="00811661" w:rsidP="00811661">
      <w:pPr>
        <w:pStyle w:val="H3Body"/>
        <w:spacing w:after="0"/>
        <w:ind w:left="0"/>
      </w:pPr>
      <w:r>
        <w:t xml:space="preserve">                    &lt;type&gt;6&lt;/type&gt;</w:t>
      </w:r>
    </w:p>
    <w:p w14:paraId="1C576565" w14:textId="77777777" w:rsidR="00811661" w:rsidRDefault="00811661" w:rsidP="00811661">
      <w:pPr>
        <w:pStyle w:val="H3Body"/>
        <w:spacing w:after="0"/>
        <w:ind w:left="0"/>
      </w:pPr>
      <w:r>
        <w:t xml:space="preserve">                    &lt;typename&gt;Merge&lt;/typename&gt;</w:t>
      </w:r>
    </w:p>
    <w:p w14:paraId="5FD997A6" w14:textId="77777777" w:rsidR="00811661" w:rsidRDefault="00811661" w:rsidP="00811661">
      <w:pPr>
        <w:pStyle w:val="H3Body"/>
        <w:spacing w:after="0"/>
        <w:ind w:left="0"/>
      </w:pPr>
      <w:r>
        <w:t xml:space="preserve">                    &lt;x&gt;0.0&lt;/x&gt;</w:t>
      </w:r>
    </w:p>
    <w:p w14:paraId="399BB1D8" w14:textId="77777777" w:rsidR="00811661" w:rsidRDefault="00811661" w:rsidP="00811661">
      <w:pPr>
        <w:pStyle w:val="H3Body"/>
        <w:spacing w:after="0"/>
        <w:ind w:left="0"/>
      </w:pPr>
      <w:r>
        <w:t xml:space="preserve">                    &lt;y&gt;0.0&lt;/y&gt;</w:t>
      </w:r>
    </w:p>
    <w:p w14:paraId="25026C95" w14:textId="77777777" w:rsidR="00811661" w:rsidRDefault="00811661" w:rsidP="00811661">
      <w:pPr>
        <w:pStyle w:val="H3Body"/>
        <w:spacing w:after="0"/>
        <w:ind w:left="0"/>
      </w:pPr>
      <w:r>
        <w:t xml:space="preserve">                    &lt;readers&gt;</w:t>
      </w:r>
    </w:p>
    <w:p w14:paraId="690C640C" w14:textId="77777777" w:rsidR="00811661" w:rsidRDefault="00811661" w:rsidP="00811661">
      <w:pPr>
        <w:pStyle w:val="H3Body"/>
        <w:spacing w:after="0"/>
        <w:ind w:left="0"/>
      </w:pPr>
      <w:r>
        <w:t xml:space="preserve">                        &lt;reader&gt;</w:t>
      </w:r>
    </w:p>
    <w:p w14:paraId="1B670AFC" w14:textId="77777777" w:rsidR="00811661" w:rsidRDefault="00811661" w:rsidP="00811661">
      <w:pPr>
        <w:pStyle w:val="H3Body"/>
        <w:spacing w:after="0"/>
        <w:ind w:left="0"/>
      </w:pPr>
      <w:r>
        <w:t xml:space="preserve">                            &lt;name&gt;hm-merge-tap-2&lt;/name&gt;</w:t>
      </w:r>
    </w:p>
    <w:p w14:paraId="5B1D2B3B" w14:textId="77777777" w:rsidR="00811661" w:rsidRDefault="00811661" w:rsidP="00811661">
      <w:pPr>
        <w:pStyle w:val="H3Body"/>
        <w:spacing w:after="0"/>
        <w:ind w:left="0"/>
      </w:pPr>
      <w:r>
        <w:t xml:space="preserve">                            &lt;id&gt;2144179&lt;/id&gt;</w:t>
      </w:r>
    </w:p>
    <w:p w14:paraId="09104D6E" w14:textId="77777777" w:rsidR="00811661" w:rsidRDefault="00811661" w:rsidP="00811661">
      <w:pPr>
        <w:pStyle w:val="H3Body"/>
        <w:spacing w:after="0"/>
        <w:ind w:left="0"/>
      </w:pPr>
      <w:r>
        <w:lastRenderedPageBreak/>
        <w:t xml:space="preserve">                            &lt;type&gt;xfp&lt;/type&gt;</w:t>
      </w:r>
    </w:p>
    <w:p w14:paraId="51772404" w14:textId="77777777" w:rsidR="00811661" w:rsidRDefault="00811661" w:rsidP="00811661">
      <w:pPr>
        <w:pStyle w:val="H3Body"/>
        <w:spacing w:after="0"/>
        <w:ind w:left="0"/>
      </w:pPr>
      <w:r>
        <w:t xml:space="preserve">                            &lt;macaddress&gt;20:00:01:13:80:32&lt;/macaddress&gt;</w:t>
      </w:r>
    </w:p>
    <w:p w14:paraId="62AD89FD" w14:textId="77777777" w:rsidR="00811661" w:rsidRDefault="00811661" w:rsidP="00811661">
      <w:pPr>
        <w:pStyle w:val="H3Body"/>
        <w:spacing w:after="0"/>
        <w:ind w:left="0"/>
      </w:pPr>
      <w:r>
        <w:t xml:space="preserve">                            &lt;ipaddress&gt;10.110.1.117&lt;/ipaddress&gt;</w:t>
      </w:r>
    </w:p>
    <w:p w14:paraId="36939543" w14:textId="77777777" w:rsidR="00811661" w:rsidRDefault="00811661" w:rsidP="00811661">
      <w:pPr>
        <w:pStyle w:val="H3Body"/>
        <w:spacing w:after="0"/>
        <w:ind w:left="0"/>
      </w:pPr>
      <w:r>
        <w:t xml:space="preserve">                            &lt;port&gt;8032&lt;/port&gt;</w:t>
      </w:r>
    </w:p>
    <w:p w14:paraId="56D209D3" w14:textId="77777777" w:rsidR="00811661" w:rsidRDefault="00811661" w:rsidP="00811661">
      <w:pPr>
        <w:pStyle w:val="H3Body"/>
        <w:spacing w:after="0"/>
        <w:ind w:left="0"/>
      </w:pPr>
      <w:r>
        <w:t xml:space="preserve">                            &lt;gain&gt;1.0&lt;/gain&gt;</w:t>
      </w:r>
    </w:p>
    <w:p w14:paraId="52CFBF5D" w14:textId="77777777" w:rsidR="00811661" w:rsidRDefault="00811661" w:rsidP="00811661">
      <w:pPr>
        <w:pStyle w:val="H3Body"/>
        <w:spacing w:after="0"/>
        <w:ind w:left="0"/>
      </w:pPr>
      <w:r>
        <w:t xml:space="preserve">                            &lt;threshold&gt;-90&lt;/threshold&gt;</w:t>
      </w:r>
    </w:p>
    <w:p w14:paraId="06ED3937" w14:textId="77777777" w:rsidR="00811661" w:rsidRDefault="00811661" w:rsidP="00811661">
      <w:pPr>
        <w:pStyle w:val="H3Body"/>
        <w:spacing w:after="0"/>
        <w:ind w:left="0"/>
      </w:pPr>
      <w:r>
        <w:t xml:space="preserve">                            &lt;lane&gt;0&lt;/lane&gt;</w:t>
      </w:r>
    </w:p>
    <w:p w14:paraId="55B8B212" w14:textId="77777777" w:rsidR="00811661" w:rsidRDefault="00811661" w:rsidP="00811661">
      <w:pPr>
        <w:pStyle w:val="H3Body"/>
        <w:spacing w:after="0"/>
        <w:ind w:left="0"/>
      </w:pPr>
      <w:r>
        <w:t xml:space="preserve">                            &lt;deviceid&gt;1178032&lt;/deviceid&gt;</w:t>
      </w:r>
    </w:p>
    <w:p w14:paraId="29943422" w14:textId="77777777" w:rsidR="00811661" w:rsidRDefault="00811661" w:rsidP="00811661">
      <w:pPr>
        <w:pStyle w:val="H3Body"/>
        <w:spacing w:after="0"/>
        <w:ind w:left="0"/>
      </w:pPr>
      <w:r>
        <w:t xml:space="preserve">                            &lt;x&gt;0&lt;/x&gt;</w:t>
      </w:r>
    </w:p>
    <w:p w14:paraId="35A0BCCA" w14:textId="77777777" w:rsidR="00811661" w:rsidRDefault="00811661" w:rsidP="00811661">
      <w:pPr>
        <w:pStyle w:val="H3Body"/>
        <w:spacing w:after="0"/>
        <w:ind w:left="0"/>
      </w:pPr>
      <w:r>
        <w:t xml:space="preserve">                            &lt;y&gt;0&lt;/y&gt;</w:t>
      </w:r>
    </w:p>
    <w:p w14:paraId="72777350" w14:textId="77777777" w:rsidR="00811661" w:rsidRDefault="00811661" w:rsidP="00811661">
      <w:pPr>
        <w:pStyle w:val="H3Body"/>
        <w:spacing w:after="0"/>
        <w:ind w:left="0"/>
      </w:pPr>
      <w:r>
        <w:t xml:space="preserve">                            &lt;timelasthello&gt;1366073584836&lt;/timelasthello&gt;</w:t>
      </w:r>
    </w:p>
    <w:p w14:paraId="6B8FAD69" w14:textId="77777777" w:rsidR="00811661" w:rsidRDefault="00811661" w:rsidP="00811661">
      <w:pPr>
        <w:pStyle w:val="H3Body"/>
        <w:spacing w:after="0"/>
        <w:ind w:left="0"/>
      </w:pPr>
      <w:r>
        <w:t xml:space="preserve">                            &lt;status&gt;Red&lt;/status&gt;</w:t>
      </w:r>
    </w:p>
    <w:p w14:paraId="01FC7DF9" w14:textId="77777777" w:rsidR="00811661" w:rsidRDefault="00811661" w:rsidP="00811661">
      <w:pPr>
        <w:pStyle w:val="H3Body"/>
        <w:spacing w:after="0"/>
        <w:ind w:left="0"/>
      </w:pPr>
      <w:r>
        <w:t xml:space="preserve">                            &lt;statusMessage&gt;Reader not communicating.&lt;/statusMessage&gt;</w:t>
      </w:r>
    </w:p>
    <w:p w14:paraId="4E79716E" w14:textId="77777777" w:rsidR="00811661" w:rsidRDefault="00811661" w:rsidP="00811661">
      <w:pPr>
        <w:pStyle w:val="H3Body"/>
        <w:spacing w:after="0"/>
        <w:ind w:left="0"/>
      </w:pPr>
      <w:r>
        <w:t xml:space="preserve">                            &lt;minXbrcVersion&gt;null&lt;/minXbrcVersion&gt;</w:t>
      </w:r>
    </w:p>
    <w:p w14:paraId="240156BE" w14:textId="77777777" w:rsidR="00811661" w:rsidRDefault="00811661" w:rsidP="00811661">
      <w:pPr>
        <w:pStyle w:val="H3Body"/>
        <w:spacing w:after="0"/>
        <w:ind w:left="0"/>
      </w:pPr>
      <w:r>
        <w:t xml:space="preserve">                            &lt;version&gt;null&lt;/version&gt;</w:t>
      </w:r>
    </w:p>
    <w:p w14:paraId="62696FF8" w14:textId="77777777" w:rsidR="00811661" w:rsidRDefault="00811661" w:rsidP="00811661">
      <w:pPr>
        <w:pStyle w:val="H3Body"/>
        <w:spacing w:after="0"/>
        <w:ind w:left="0"/>
      </w:pPr>
      <w:r>
        <w:t xml:space="preserve">                            &lt;xbioSerialNumber&gt;0&lt;/xbioSerialNumber&gt;</w:t>
      </w:r>
    </w:p>
    <w:p w14:paraId="01F958BC" w14:textId="77777777" w:rsidR="00811661" w:rsidRDefault="00811661" w:rsidP="00811661">
      <w:pPr>
        <w:pStyle w:val="H3Body"/>
        <w:spacing w:after="0"/>
        <w:ind w:left="0"/>
      </w:pPr>
      <w:r>
        <w:t xml:space="preserve">                            &lt;transmitter&gt;false&lt;/transmitter&gt;</w:t>
      </w:r>
    </w:p>
    <w:p w14:paraId="55CDDD64" w14:textId="77777777" w:rsidR="00811661" w:rsidRDefault="00811661" w:rsidP="00811661">
      <w:pPr>
        <w:pStyle w:val="H3Body"/>
        <w:spacing w:after="0"/>
        <w:ind w:left="0"/>
      </w:pPr>
      <w:r>
        <w:t xml:space="preserve">                            &lt;useSecureId&gt;false&lt;/useSecureId&gt;</w:t>
      </w:r>
    </w:p>
    <w:p w14:paraId="55B32EE7" w14:textId="77777777" w:rsidR="00811661" w:rsidRDefault="00811661" w:rsidP="00811661">
      <w:pPr>
        <w:pStyle w:val="H3Body"/>
        <w:spacing w:after="0"/>
        <w:ind w:left="0"/>
      </w:pPr>
      <w:r>
        <w:t xml:space="preserve">                            &lt;hardwareType&gt;&lt;/hardwareType&gt;</w:t>
      </w:r>
    </w:p>
    <w:p w14:paraId="561B4223" w14:textId="77777777" w:rsidR="00811661" w:rsidRDefault="00811661" w:rsidP="00811661">
      <w:pPr>
        <w:pStyle w:val="H3Body"/>
        <w:spacing w:after="0"/>
        <w:ind w:left="0"/>
      </w:pPr>
      <w:r>
        <w:t xml:space="preserve">                            &lt;signalStrengthTransitThreshold&gt;-127&lt;/signalStrengthTransitThreshold&gt;</w:t>
      </w:r>
    </w:p>
    <w:p w14:paraId="6EC519F8" w14:textId="77777777" w:rsidR="00811661" w:rsidRDefault="00811661" w:rsidP="00811661">
      <w:pPr>
        <w:pStyle w:val="H3Body"/>
        <w:spacing w:after="0"/>
        <w:ind w:left="0"/>
      </w:pPr>
      <w:r>
        <w:t xml:space="preserve">                            &lt;modelData&gt;&lt;/modelData&gt;</w:t>
      </w:r>
    </w:p>
    <w:p w14:paraId="1A823675" w14:textId="77777777" w:rsidR="00811661" w:rsidRDefault="00811661" w:rsidP="00811661">
      <w:pPr>
        <w:pStyle w:val="H3Body"/>
        <w:spacing w:after="0"/>
        <w:ind w:left="0"/>
      </w:pPr>
      <w:r>
        <w:t xml:space="preserve">                            &lt;disabledReason&gt;&lt;/disabledReason&gt;</w:t>
      </w:r>
    </w:p>
    <w:p w14:paraId="106FE79F" w14:textId="77777777" w:rsidR="00811661" w:rsidRDefault="00811661" w:rsidP="00811661">
      <w:pPr>
        <w:pStyle w:val="H3Body"/>
        <w:spacing w:after="0"/>
        <w:ind w:left="0"/>
      </w:pPr>
      <w:r>
        <w:t xml:space="preserve">                            &lt;enabled&gt;true&lt;/enabled&gt;</w:t>
      </w:r>
    </w:p>
    <w:p w14:paraId="30156C52" w14:textId="77777777" w:rsidR="00811661" w:rsidRDefault="00811661" w:rsidP="00811661">
      <w:pPr>
        <w:pStyle w:val="H3Body"/>
        <w:spacing w:after="0"/>
        <w:ind w:left="0"/>
      </w:pPr>
      <w:r>
        <w:t xml:space="preserve">                            &lt;bioDeviceType&gt;0&lt;/bioDeviceType&gt;</w:t>
      </w:r>
    </w:p>
    <w:p w14:paraId="40E94A0D" w14:textId="77777777" w:rsidR="00811661" w:rsidRDefault="00811661" w:rsidP="00811661">
      <w:pPr>
        <w:pStyle w:val="H3Body"/>
        <w:spacing w:after="0"/>
        <w:ind w:left="0"/>
      </w:pPr>
      <w:r>
        <w:t xml:space="preserve">                        &lt;/reader&gt;</w:t>
      </w:r>
    </w:p>
    <w:p w14:paraId="50CA9A68" w14:textId="77777777" w:rsidR="00811661" w:rsidRDefault="00811661" w:rsidP="00811661">
      <w:pPr>
        <w:pStyle w:val="H3Body"/>
        <w:spacing w:after="0"/>
        <w:ind w:left="0"/>
      </w:pPr>
      <w:r>
        <w:t xml:space="preserve">                        &lt;reader&gt;</w:t>
      </w:r>
    </w:p>
    <w:p w14:paraId="07925EC7" w14:textId="77777777" w:rsidR="00811661" w:rsidRDefault="00811661" w:rsidP="00811661">
      <w:pPr>
        <w:pStyle w:val="H3Body"/>
        <w:spacing w:after="0"/>
        <w:ind w:left="0"/>
      </w:pPr>
      <w:r>
        <w:t xml:space="preserve">                            &lt;name&gt;hm-merge-tap-1&lt;/name&gt;</w:t>
      </w:r>
    </w:p>
    <w:p w14:paraId="154AA75A" w14:textId="77777777" w:rsidR="00811661" w:rsidRDefault="00811661" w:rsidP="00811661">
      <w:pPr>
        <w:pStyle w:val="H3Body"/>
        <w:spacing w:after="0"/>
        <w:ind w:left="0"/>
      </w:pPr>
      <w:r>
        <w:t xml:space="preserve">                            &lt;id&gt;2144185&lt;/id&gt;</w:t>
      </w:r>
    </w:p>
    <w:p w14:paraId="6C02DDDE" w14:textId="77777777" w:rsidR="00811661" w:rsidRDefault="00811661" w:rsidP="00811661">
      <w:pPr>
        <w:pStyle w:val="H3Body"/>
        <w:spacing w:after="0"/>
        <w:ind w:left="0"/>
      </w:pPr>
      <w:r>
        <w:t xml:space="preserve">                            &lt;type&gt;xfp&lt;/type&gt;</w:t>
      </w:r>
    </w:p>
    <w:p w14:paraId="45067400" w14:textId="77777777" w:rsidR="00811661" w:rsidRDefault="00811661" w:rsidP="00811661">
      <w:pPr>
        <w:pStyle w:val="H3Body"/>
        <w:spacing w:after="0"/>
        <w:ind w:left="0"/>
      </w:pPr>
      <w:r>
        <w:t xml:space="preserve">                            &lt;macaddress&gt;20:00:01:13:80:31&lt;/macaddress&gt;</w:t>
      </w:r>
    </w:p>
    <w:p w14:paraId="239D02A3" w14:textId="77777777" w:rsidR="00811661" w:rsidRDefault="00811661" w:rsidP="00811661">
      <w:pPr>
        <w:pStyle w:val="H3Body"/>
        <w:spacing w:after="0"/>
        <w:ind w:left="0"/>
      </w:pPr>
      <w:r>
        <w:t xml:space="preserve">                            &lt;ipaddress&gt;10.110.1.117&lt;/ipaddress&gt;</w:t>
      </w:r>
    </w:p>
    <w:p w14:paraId="597AEA80" w14:textId="77777777" w:rsidR="00811661" w:rsidRDefault="00811661" w:rsidP="00811661">
      <w:pPr>
        <w:pStyle w:val="H3Body"/>
        <w:spacing w:after="0"/>
        <w:ind w:left="0"/>
      </w:pPr>
      <w:r>
        <w:t xml:space="preserve">                            &lt;port&gt;8031&lt;/port&gt;</w:t>
      </w:r>
    </w:p>
    <w:p w14:paraId="5B830EAF" w14:textId="77777777" w:rsidR="00811661" w:rsidRDefault="00811661" w:rsidP="00811661">
      <w:pPr>
        <w:pStyle w:val="H3Body"/>
        <w:spacing w:after="0"/>
        <w:ind w:left="0"/>
      </w:pPr>
      <w:r>
        <w:t xml:space="preserve">                            &lt;gain&gt;1.0&lt;/gain&gt;</w:t>
      </w:r>
    </w:p>
    <w:p w14:paraId="4DD735C7" w14:textId="77777777" w:rsidR="00811661" w:rsidRDefault="00811661" w:rsidP="00811661">
      <w:pPr>
        <w:pStyle w:val="H3Body"/>
        <w:spacing w:after="0"/>
        <w:ind w:left="0"/>
      </w:pPr>
      <w:r>
        <w:t xml:space="preserve">                            &lt;threshold&gt;-90&lt;/threshold&gt;</w:t>
      </w:r>
    </w:p>
    <w:p w14:paraId="5436E3D7" w14:textId="77777777" w:rsidR="00811661" w:rsidRDefault="00811661" w:rsidP="00811661">
      <w:pPr>
        <w:pStyle w:val="H3Body"/>
        <w:spacing w:after="0"/>
        <w:ind w:left="0"/>
      </w:pPr>
      <w:r>
        <w:t xml:space="preserve">                            &lt;lane&gt;0&lt;/lane&gt;</w:t>
      </w:r>
    </w:p>
    <w:p w14:paraId="58CF930F" w14:textId="77777777" w:rsidR="00811661" w:rsidRDefault="00811661" w:rsidP="00811661">
      <w:pPr>
        <w:pStyle w:val="H3Body"/>
        <w:spacing w:after="0"/>
        <w:ind w:left="0"/>
      </w:pPr>
      <w:r>
        <w:t xml:space="preserve">                            &lt;deviceid&gt;1178031&lt;/deviceid&gt;</w:t>
      </w:r>
    </w:p>
    <w:p w14:paraId="2E498C21" w14:textId="77777777" w:rsidR="00811661" w:rsidRDefault="00811661" w:rsidP="00811661">
      <w:pPr>
        <w:pStyle w:val="H3Body"/>
        <w:spacing w:after="0"/>
        <w:ind w:left="0"/>
      </w:pPr>
      <w:r>
        <w:t xml:space="preserve">                            &lt;x&gt;0&lt;/x&gt;</w:t>
      </w:r>
    </w:p>
    <w:p w14:paraId="5691941F" w14:textId="77777777" w:rsidR="00811661" w:rsidRDefault="00811661" w:rsidP="00811661">
      <w:pPr>
        <w:pStyle w:val="H3Body"/>
        <w:spacing w:after="0"/>
        <w:ind w:left="0"/>
      </w:pPr>
      <w:r>
        <w:t xml:space="preserve">                            &lt;y&gt;0&lt;/y&gt;</w:t>
      </w:r>
    </w:p>
    <w:p w14:paraId="29EC43B4" w14:textId="77777777" w:rsidR="00811661" w:rsidRDefault="00811661" w:rsidP="00811661">
      <w:pPr>
        <w:pStyle w:val="H3Body"/>
        <w:spacing w:after="0"/>
        <w:ind w:left="0"/>
      </w:pPr>
      <w:r>
        <w:t xml:space="preserve">                            &lt;timelasthello&gt;1366073584837&lt;/timelasthello&gt;</w:t>
      </w:r>
    </w:p>
    <w:p w14:paraId="67EE0D15" w14:textId="77777777" w:rsidR="00811661" w:rsidRDefault="00811661" w:rsidP="00811661">
      <w:pPr>
        <w:pStyle w:val="H3Body"/>
        <w:spacing w:after="0"/>
        <w:ind w:left="0"/>
      </w:pPr>
      <w:r>
        <w:t xml:space="preserve">                            &lt;status&gt;Red&lt;/status&gt;</w:t>
      </w:r>
    </w:p>
    <w:p w14:paraId="3278BD6A" w14:textId="77777777" w:rsidR="00811661" w:rsidRDefault="00811661" w:rsidP="00811661">
      <w:pPr>
        <w:pStyle w:val="H3Body"/>
        <w:spacing w:after="0"/>
        <w:ind w:left="0"/>
      </w:pPr>
      <w:r>
        <w:t xml:space="preserve">                            &lt;statusMessage&gt;Reader not communicating.&lt;/statusMessage&gt;</w:t>
      </w:r>
    </w:p>
    <w:p w14:paraId="5D075CBB" w14:textId="77777777" w:rsidR="00811661" w:rsidRDefault="00811661" w:rsidP="00811661">
      <w:pPr>
        <w:pStyle w:val="H3Body"/>
        <w:spacing w:after="0"/>
        <w:ind w:left="0"/>
      </w:pPr>
      <w:r>
        <w:t xml:space="preserve">                            &lt;minXbrcVersion&gt;null&lt;/minXbrcVersion&gt;</w:t>
      </w:r>
    </w:p>
    <w:p w14:paraId="7E7D47DF" w14:textId="77777777" w:rsidR="00811661" w:rsidRDefault="00811661" w:rsidP="00811661">
      <w:pPr>
        <w:pStyle w:val="H3Body"/>
        <w:spacing w:after="0"/>
        <w:ind w:left="0"/>
      </w:pPr>
      <w:r>
        <w:lastRenderedPageBreak/>
        <w:t xml:space="preserve">                            &lt;version&gt;null&lt;/version&gt;</w:t>
      </w:r>
    </w:p>
    <w:p w14:paraId="273B4354" w14:textId="77777777" w:rsidR="00811661" w:rsidRDefault="00811661" w:rsidP="00811661">
      <w:pPr>
        <w:pStyle w:val="H3Body"/>
        <w:spacing w:after="0"/>
        <w:ind w:left="0"/>
      </w:pPr>
      <w:r>
        <w:t xml:space="preserve">                            &lt;xbioSerialNumber&gt;0&lt;/xbioSerialNumber&gt;</w:t>
      </w:r>
    </w:p>
    <w:p w14:paraId="2792B72C" w14:textId="77777777" w:rsidR="00811661" w:rsidRDefault="00811661" w:rsidP="00811661">
      <w:pPr>
        <w:pStyle w:val="H3Body"/>
        <w:spacing w:after="0"/>
        <w:ind w:left="0"/>
      </w:pPr>
      <w:r>
        <w:t xml:space="preserve">                            &lt;transmitter&gt;false&lt;/transmitter&gt;</w:t>
      </w:r>
    </w:p>
    <w:p w14:paraId="4289DBAA" w14:textId="77777777" w:rsidR="00811661" w:rsidRDefault="00811661" w:rsidP="00811661">
      <w:pPr>
        <w:pStyle w:val="H3Body"/>
        <w:spacing w:after="0"/>
        <w:ind w:left="0"/>
      </w:pPr>
      <w:r>
        <w:t xml:space="preserve">                            &lt;useSecureId&gt;false&lt;/useSecureId&gt;</w:t>
      </w:r>
    </w:p>
    <w:p w14:paraId="3DBCE9F1" w14:textId="77777777" w:rsidR="00811661" w:rsidRDefault="00811661" w:rsidP="00811661">
      <w:pPr>
        <w:pStyle w:val="H3Body"/>
        <w:spacing w:after="0"/>
        <w:ind w:left="0"/>
      </w:pPr>
      <w:r>
        <w:t xml:space="preserve">                            &lt;hardwareType&gt;&lt;/hardwareType&gt;</w:t>
      </w:r>
    </w:p>
    <w:p w14:paraId="13678C95" w14:textId="77777777" w:rsidR="00811661" w:rsidRDefault="00811661" w:rsidP="00811661">
      <w:pPr>
        <w:pStyle w:val="H3Body"/>
        <w:spacing w:after="0"/>
        <w:ind w:left="0"/>
      </w:pPr>
      <w:r>
        <w:t xml:space="preserve">                            &lt;signalStrengthTransitThreshold&gt;-127&lt;/signalStrengthTransitThreshold&gt;</w:t>
      </w:r>
    </w:p>
    <w:p w14:paraId="0688F54B" w14:textId="77777777" w:rsidR="00811661" w:rsidRDefault="00811661" w:rsidP="00811661">
      <w:pPr>
        <w:pStyle w:val="H3Body"/>
        <w:spacing w:after="0"/>
        <w:ind w:left="0"/>
      </w:pPr>
      <w:r>
        <w:t xml:space="preserve">                            &lt;modelData&gt;&lt;/modelData&gt;</w:t>
      </w:r>
    </w:p>
    <w:p w14:paraId="4F36E475" w14:textId="77777777" w:rsidR="00811661" w:rsidRDefault="00811661" w:rsidP="00811661">
      <w:pPr>
        <w:pStyle w:val="H3Body"/>
        <w:spacing w:after="0"/>
        <w:ind w:left="0"/>
      </w:pPr>
      <w:r>
        <w:t xml:space="preserve">                            &lt;disabledReason&gt;&lt;/disabledReason&gt;</w:t>
      </w:r>
    </w:p>
    <w:p w14:paraId="07E74EC6" w14:textId="77777777" w:rsidR="00811661" w:rsidRDefault="00811661" w:rsidP="00811661">
      <w:pPr>
        <w:pStyle w:val="H3Body"/>
        <w:spacing w:after="0"/>
        <w:ind w:left="0"/>
      </w:pPr>
      <w:r>
        <w:t xml:space="preserve">                            &lt;enabled&gt;true&lt;/enabled&gt;</w:t>
      </w:r>
    </w:p>
    <w:p w14:paraId="4FC5B57B" w14:textId="77777777" w:rsidR="00811661" w:rsidRDefault="00811661" w:rsidP="00811661">
      <w:pPr>
        <w:pStyle w:val="H3Body"/>
        <w:spacing w:after="0"/>
        <w:ind w:left="0"/>
      </w:pPr>
      <w:r>
        <w:t xml:space="preserve">                            &lt;bioDeviceType&gt;0&lt;/bioDeviceType&gt;</w:t>
      </w:r>
    </w:p>
    <w:p w14:paraId="6ED00852" w14:textId="77777777" w:rsidR="00811661" w:rsidRDefault="00811661" w:rsidP="00811661">
      <w:pPr>
        <w:pStyle w:val="H3Body"/>
        <w:spacing w:after="0"/>
        <w:ind w:left="0"/>
      </w:pPr>
      <w:r>
        <w:t xml:space="preserve">                        &lt;/reader&gt;</w:t>
      </w:r>
    </w:p>
    <w:p w14:paraId="3DDC2D6C" w14:textId="77777777" w:rsidR="00811661" w:rsidRDefault="00811661" w:rsidP="00811661">
      <w:pPr>
        <w:pStyle w:val="H3Body"/>
        <w:spacing w:after="0"/>
        <w:ind w:left="0"/>
      </w:pPr>
      <w:r>
        <w:t xml:space="preserve">                    &lt;/readers&gt;</w:t>
      </w:r>
    </w:p>
    <w:p w14:paraId="42C756FC" w14:textId="77777777" w:rsidR="00811661" w:rsidRDefault="00811661" w:rsidP="00811661">
      <w:pPr>
        <w:pStyle w:val="H3Body"/>
        <w:spacing w:after="0"/>
        <w:ind w:left="0"/>
      </w:pPr>
      <w:r>
        <w:t xml:space="preserve">                    &lt;useSecureId&gt;false&lt;/useSecureId&gt;</w:t>
      </w:r>
    </w:p>
    <w:p w14:paraId="7460D7B6" w14:textId="77777777" w:rsidR="00811661" w:rsidRDefault="00811661" w:rsidP="00811661">
      <w:pPr>
        <w:pStyle w:val="H3Body"/>
        <w:spacing w:after="0"/>
        <w:ind w:left="0"/>
      </w:pPr>
      <w:r>
        <w:t xml:space="preserve">                    &lt;successTimeout&gt;0&lt;/successTimeout&gt;</w:t>
      </w:r>
    </w:p>
    <w:p w14:paraId="42405CF9" w14:textId="77777777" w:rsidR="00811661" w:rsidRDefault="00811661" w:rsidP="00811661">
      <w:pPr>
        <w:pStyle w:val="H3Body"/>
        <w:spacing w:after="0"/>
        <w:ind w:left="0"/>
      </w:pPr>
      <w:r>
        <w:t xml:space="preserve">                    &lt;failureTimeout&gt;0&lt;/failureTimeout&gt;</w:t>
      </w:r>
    </w:p>
    <w:p w14:paraId="3A3BA00A" w14:textId="77777777" w:rsidR="00811661" w:rsidRDefault="00811661" w:rsidP="00811661">
      <w:pPr>
        <w:pStyle w:val="H3Body"/>
        <w:spacing w:after="0"/>
        <w:ind w:left="0"/>
      </w:pPr>
      <w:r>
        <w:t xml:space="preserve">                    &lt;errorTimeout&gt;2000&lt;/errorTimeout&gt;</w:t>
      </w:r>
    </w:p>
    <w:p w14:paraId="1C776279" w14:textId="77777777" w:rsidR="00811661" w:rsidRDefault="00811661" w:rsidP="00811661">
      <w:pPr>
        <w:pStyle w:val="H3Body"/>
        <w:spacing w:after="0"/>
        <w:ind w:left="0"/>
      </w:pPr>
      <w:r>
        <w:t xml:space="preserve">                    &lt;tapTimeout&gt;0&lt;/tapTimeout&gt;</w:t>
      </w:r>
    </w:p>
    <w:p w14:paraId="2B097055" w14:textId="77777777" w:rsidR="00811661" w:rsidRDefault="00811661" w:rsidP="00811661">
      <w:pPr>
        <w:pStyle w:val="H3Body"/>
        <w:spacing w:after="0"/>
        <w:ind w:left="0"/>
      </w:pPr>
      <w:r>
        <w:t xml:space="preserve">                &lt;/readerlocation&gt;</w:t>
      </w:r>
    </w:p>
    <w:p w14:paraId="24274572" w14:textId="77777777" w:rsidR="00811661" w:rsidRDefault="00811661" w:rsidP="00811661">
      <w:pPr>
        <w:pStyle w:val="H3Body"/>
        <w:spacing w:after="0"/>
        <w:ind w:left="0"/>
      </w:pPr>
      <w:r>
        <w:t xml:space="preserve">                &lt;readerlocation&gt;</w:t>
      </w:r>
    </w:p>
    <w:p w14:paraId="119FF4B8" w14:textId="77777777" w:rsidR="00811661" w:rsidRDefault="00811661" w:rsidP="00811661">
      <w:pPr>
        <w:pStyle w:val="H3Body"/>
        <w:spacing w:after="0"/>
        <w:ind w:left="0"/>
      </w:pPr>
      <w:r>
        <w:t xml:space="preserve">                    &lt;section&gt;-1&lt;/section&gt;</w:t>
      </w:r>
    </w:p>
    <w:p w14:paraId="407BE334" w14:textId="77777777" w:rsidR="00811661" w:rsidRDefault="00811661" w:rsidP="00811661">
      <w:pPr>
        <w:pStyle w:val="H3Body"/>
        <w:spacing w:after="0"/>
        <w:ind w:left="0"/>
      </w:pPr>
      <w:r>
        <w:t xml:space="preserve">                    &lt;name&gt;Extra&lt;/name&gt;</w:t>
      </w:r>
    </w:p>
    <w:p w14:paraId="6BC809BF" w14:textId="77777777" w:rsidR="00811661" w:rsidRDefault="00811661" w:rsidP="00811661">
      <w:pPr>
        <w:pStyle w:val="H3Body"/>
        <w:spacing w:after="0"/>
        <w:ind w:left="0"/>
      </w:pPr>
      <w:r>
        <w:t xml:space="preserve">                    &lt;id&gt;17&lt;/id&gt;</w:t>
      </w:r>
    </w:p>
    <w:p w14:paraId="742AC5A4" w14:textId="77777777" w:rsidR="00811661" w:rsidRDefault="00811661" w:rsidP="00811661">
      <w:pPr>
        <w:pStyle w:val="H3Body"/>
        <w:spacing w:after="0"/>
        <w:ind w:left="0"/>
      </w:pPr>
      <w:r>
        <w:t xml:space="preserve">                    &lt;type&gt;2&lt;/type&gt;</w:t>
      </w:r>
    </w:p>
    <w:p w14:paraId="27ED1C17" w14:textId="77777777" w:rsidR="00811661" w:rsidRDefault="00811661" w:rsidP="00811661">
      <w:pPr>
        <w:pStyle w:val="H3Body"/>
        <w:spacing w:after="0"/>
        <w:ind w:left="0"/>
      </w:pPr>
      <w:r>
        <w:t xml:space="preserve">                    &lt;typename&gt;Waypoint&lt;/typename&gt;</w:t>
      </w:r>
    </w:p>
    <w:p w14:paraId="4E5B6D67" w14:textId="77777777" w:rsidR="00811661" w:rsidRDefault="00811661" w:rsidP="00811661">
      <w:pPr>
        <w:pStyle w:val="H3Body"/>
        <w:spacing w:after="0"/>
        <w:ind w:left="0"/>
      </w:pPr>
      <w:r>
        <w:t xml:space="preserve">                    &lt;x&gt;0.0&lt;/x&gt;</w:t>
      </w:r>
    </w:p>
    <w:p w14:paraId="2480FA76" w14:textId="77777777" w:rsidR="00811661" w:rsidRDefault="00811661" w:rsidP="00811661">
      <w:pPr>
        <w:pStyle w:val="H3Body"/>
        <w:spacing w:after="0"/>
        <w:ind w:left="0"/>
      </w:pPr>
      <w:r>
        <w:t xml:space="preserve">                    &lt;y&gt;0.0&lt;/y&gt;</w:t>
      </w:r>
    </w:p>
    <w:p w14:paraId="031545E1" w14:textId="77777777" w:rsidR="00811661" w:rsidRDefault="00811661" w:rsidP="00811661">
      <w:pPr>
        <w:pStyle w:val="H3Body"/>
        <w:spacing w:after="0"/>
        <w:ind w:left="0"/>
      </w:pPr>
      <w:r>
        <w:t xml:space="preserve">                    &lt;readers/&gt;</w:t>
      </w:r>
    </w:p>
    <w:p w14:paraId="62268760" w14:textId="77777777" w:rsidR="00811661" w:rsidRDefault="00811661" w:rsidP="00811661">
      <w:pPr>
        <w:pStyle w:val="H3Body"/>
        <w:spacing w:after="0"/>
        <w:ind w:left="0"/>
      </w:pPr>
      <w:r>
        <w:t xml:space="preserve">                    &lt;useSecureId&gt;false&lt;/useSecureId&gt;</w:t>
      </w:r>
    </w:p>
    <w:p w14:paraId="7B246862" w14:textId="77777777" w:rsidR="00811661" w:rsidRDefault="00811661" w:rsidP="00811661">
      <w:pPr>
        <w:pStyle w:val="H3Body"/>
        <w:spacing w:after="0"/>
        <w:ind w:left="0"/>
      </w:pPr>
      <w:r>
        <w:t xml:space="preserve">                    &lt;successTimeout&gt;1&lt;/successTimeout&gt;</w:t>
      </w:r>
    </w:p>
    <w:p w14:paraId="3EC567C5" w14:textId="77777777" w:rsidR="00811661" w:rsidRDefault="00811661" w:rsidP="00811661">
      <w:pPr>
        <w:pStyle w:val="H3Body"/>
        <w:spacing w:after="0"/>
        <w:ind w:left="0"/>
      </w:pPr>
      <w:r>
        <w:t xml:space="preserve">                    &lt;failureTimeout&gt;0&lt;/failureTimeout&gt;</w:t>
      </w:r>
    </w:p>
    <w:p w14:paraId="362AC742" w14:textId="77777777" w:rsidR="00811661" w:rsidRDefault="00811661" w:rsidP="00811661">
      <w:pPr>
        <w:pStyle w:val="H3Body"/>
        <w:spacing w:after="0"/>
        <w:ind w:left="0"/>
      </w:pPr>
      <w:r>
        <w:t xml:space="preserve">                    &lt;errorTimeout&gt;2000&lt;/errorTimeout&gt;</w:t>
      </w:r>
    </w:p>
    <w:p w14:paraId="222B0EE3" w14:textId="77777777" w:rsidR="00811661" w:rsidRDefault="00811661" w:rsidP="00811661">
      <w:pPr>
        <w:pStyle w:val="H3Body"/>
        <w:spacing w:after="0"/>
        <w:ind w:left="0"/>
      </w:pPr>
      <w:r>
        <w:t xml:space="preserve">                    &lt;tapTimeout&gt;0&lt;/tapTimeout&gt;</w:t>
      </w:r>
    </w:p>
    <w:p w14:paraId="68E6E11F" w14:textId="77777777" w:rsidR="00811661" w:rsidRDefault="00811661" w:rsidP="00811661">
      <w:pPr>
        <w:pStyle w:val="H3Body"/>
        <w:spacing w:after="0"/>
        <w:ind w:left="0"/>
      </w:pPr>
      <w:r>
        <w:t xml:space="preserve">                &lt;/readerlocation&gt;</w:t>
      </w:r>
    </w:p>
    <w:p w14:paraId="7C57471D" w14:textId="77777777" w:rsidR="00811661" w:rsidRDefault="00811661" w:rsidP="00811661">
      <w:pPr>
        <w:pStyle w:val="H3Body"/>
        <w:spacing w:after="0"/>
        <w:ind w:left="0"/>
      </w:pPr>
      <w:r>
        <w:t xml:space="preserve">                &lt;readerlocation&gt;</w:t>
      </w:r>
    </w:p>
    <w:p w14:paraId="3B50101B" w14:textId="77777777" w:rsidR="00811661" w:rsidRDefault="00811661" w:rsidP="00811661">
      <w:pPr>
        <w:pStyle w:val="H3Body"/>
        <w:spacing w:after="0"/>
        <w:ind w:left="0"/>
      </w:pPr>
      <w:r>
        <w:t xml:space="preserve">                    &lt;section&gt;123&lt;/section&gt;</w:t>
      </w:r>
    </w:p>
    <w:p w14:paraId="0986BD4B" w14:textId="77777777" w:rsidR="00811661" w:rsidRDefault="00811661" w:rsidP="00811661">
      <w:pPr>
        <w:pStyle w:val="H3Body"/>
        <w:spacing w:after="0"/>
        <w:ind w:left="0"/>
      </w:pPr>
      <w:r>
        <w:t xml:space="preserve">                    &lt;name&gt;InQueue&lt;/name&gt;</w:t>
      </w:r>
    </w:p>
    <w:p w14:paraId="1118A5CA" w14:textId="77777777" w:rsidR="00811661" w:rsidRDefault="00811661" w:rsidP="00811661">
      <w:pPr>
        <w:pStyle w:val="H3Body"/>
        <w:spacing w:after="0"/>
        <w:ind w:left="0"/>
      </w:pPr>
      <w:r>
        <w:t xml:space="preserve">                    &lt;id&gt;16&lt;/id&gt;</w:t>
      </w:r>
    </w:p>
    <w:p w14:paraId="799CEB0E" w14:textId="77777777" w:rsidR="00811661" w:rsidRDefault="00811661" w:rsidP="00811661">
      <w:pPr>
        <w:pStyle w:val="H3Body"/>
        <w:spacing w:after="0"/>
        <w:ind w:left="0"/>
      </w:pPr>
      <w:r>
        <w:t xml:space="preserve">                    &lt;type&gt;2&lt;/type&gt;</w:t>
      </w:r>
    </w:p>
    <w:p w14:paraId="13F26C87" w14:textId="77777777" w:rsidR="00811661" w:rsidRDefault="00811661" w:rsidP="00811661">
      <w:pPr>
        <w:pStyle w:val="H3Body"/>
        <w:spacing w:after="0"/>
        <w:ind w:left="0"/>
      </w:pPr>
      <w:r>
        <w:t xml:space="preserve">                    &lt;typename&gt;Waypoint&lt;/typename&gt;</w:t>
      </w:r>
    </w:p>
    <w:p w14:paraId="563A3502" w14:textId="77777777" w:rsidR="00811661" w:rsidRDefault="00811661" w:rsidP="00811661">
      <w:pPr>
        <w:pStyle w:val="H3Body"/>
        <w:spacing w:after="0"/>
        <w:ind w:left="0"/>
      </w:pPr>
      <w:r>
        <w:t xml:space="preserve">                    &lt;x&gt;0.0&lt;/x&gt;</w:t>
      </w:r>
    </w:p>
    <w:p w14:paraId="12106FE3" w14:textId="77777777" w:rsidR="00811661" w:rsidRDefault="00811661" w:rsidP="00811661">
      <w:pPr>
        <w:pStyle w:val="H3Body"/>
        <w:spacing w:after="0"/>
        <w:ind w:left="0"/>
      </w:pPr>
      <w:r>
        <w:t xml:space="preserve">                    &lt;y&gt;0.0&lt;/y&gt;</w:t>
      </w:r>
    </w:p>
    <w:p w14:paraId="1BA108FF" w14:textId="77777777" w:rsidR="00811661" w:rsidRDefault="00811661" w:rsidP="00811661">
      <w:pPr>
        <w:pStyle w:val="H3Body"/>
        <w:spacing w:after="0"/>
        <w:ind w:left="0"/>
      </w:pPr>
      <w:r>
        <w:t xml:space="preserve">                    &lt;readers/&gt;</w:t>
      </w:r>
    </w:p>
    <w:p w14:paraId="0BE2D497" w14:textId="77777777" w:rsidR="00811661" w:rsidRDefault="00811661" w:rsidP="00811661">
      <w:pPr>
        <w:pStyle w:val="H3Body"/>
        <w:spacing w:after="0"/>
        <w:ind w:left="0"/>
      </w:pPr>
      <w:r>
        <w:lastRenderedPageBreak/>
        <w:t xml:space="preserve">                    &lt;useSecureId&gt;false&lt;/useSecureId&gt;</w:t>
      </w:r>
    </w:p>
    <w:p w14:paraId="18024FF1" w14:textId="77777777" w:rsidR="00811661" w:rsidRDefault="00811661" w:rsidP="00811661">
      <w:pPr>
        <w:pStyle w:val="H3Body"/>
        <w:spacing w:after="0"/>
        <w:ind w:left="0"/>
      </w:pPr>
      <w:r>
        <w:t xml:space="preserve">                    &lt;successSequence&gt;null&lt;/successSequence&gt;</w:t>
      </w:r>
    </w:p>
    <w:p w14:paraId="2BC19509" w14:textId="77777777" w:rsidR="00811661" w:rsidRDefault="00811661" w:rsidP="00811661">
      <w:pPr>
        <w:pStyle w:val="H3Body"/>
        <w:spacing w:after="0"/>
        <w:ind w:left="0"/>
      </w:pPr>
      <w:r>
        <w:t xml:space="preserve">                    &lt;successTimeout&gt;0&lt;/successTimeout&gt;</w:t>
      </w:r>
    </w:p>
    <w:p w14:paraId="3C7F54DC" w14:textId="77777777" w:rsidR="00811661" w:rsidRDefault="00811661" w:rsidP="00811661">
      <w:pPr>
        <w:pStyle w:val="H3Body"/>
        <w:spacing w:after="0"/>
        <w:ind w:left="0"/>
      </w:pPr>
      <w:r>
        <w:t xml:space="preserve">                    &lt;failureTimeout&gt;0&lt;/failureTimeout&gt;</w:t>
      </w:r>
    </w:p>
    <w:p w14:paraId="7BE7468C" w14:textId="77777777" w:rsidR="00811661" w:rsidRDefault="00811661" w:rsidP="00811661">
      <w:pPr>
        <w:pStyle w:val="H3Body"/>
        <w:spacing w:after="0"/>
        <w:ind w:left="0"/>
      </w:pPr>
      <w:r>
        <w:t xml:space="preserve">                    &lt;errorTimeout&gt;2000&lt;/errorTimeout&gt;</w:t>
      </w:r>
    </w:p>
    <w:p w14:paraId="728A65C3" w14:textId="77777777" w:rsidR="00811661" w:rsidRDefault="00811661" w:rsidP="00811661">
      <w:pPr>
        <w:pStyle w:val="H3Body"/>
        <w:spacing w:after="0"/>
        <w:ind w:left="0"/>
      </w:pPr>
      <w:r>
        <w:t xml:space="preserve">                    &lt;tapTimeout&gt;0&lt;/tapTimeout&gt;</w:t>
      </w:r>
    </w:p>
    <w:p w14:paraId="426EE240" w14:textId="77777777" w:rsidR="00811661" w:rsidRDefault="00811661" w:rsidP="00811661">
      <w:pPr>
        <w:pStyle w:val="H3Body"/>
        <w:spacing w:after="0"/>
        <w:ind w:left="0"/>
      </w:pPr>
      <w:r>
        <w:t xml:space="preserve">                &lt;/readerlocation&gt;</w:t>
      </w:r>
    </w:p>
    <w:p w14:paraId="32EA8732" w14:textId="77777777" w:rsidR="00811661" w:rsidRDefault="00811661" w:rsidP="00811661">
      <w:pPr>
        <w:pStyle w:val="H3Body"/>
        <w:spacing w:after="0"/>
        <w:ind w:left="0"/>
      </w:pPr>
      <w:r>
        <w:t xml:space="preserve">                &lt;readerlocation&gt;</w:t>
      </w:r>
    </w:p>
    <w:p w14:paraId="6A5149C0" w14:textId="77777777" w:rsidR="00811661" w:rsidRDefault="00811661" w:rsidP="00811661">
      <w:pPr>
        <w:pStyle w:val="H3Body"/>
        <w:spacing w:after="0"/>
        <w:ind w:left="0"/>
      </w:pPr>
      <w:r>
        <w:t xml:space="preserve">                    &lt;section&gt;80010114&lt;/section&gt;</w:t>
      </w:r>
    </w:p>
    <w:p w14:paraId="4B873A9E" w14:textId="77777777" w:rsidR="00811661" w:rsidRDefault="00811661" w:rsidP="00811661">
      <w:pPr>
        <w:pStyle w:val="H3Body"/>
        <w:spacing w:after="0"/>
        <w:ind w:left="0"/>
      </w:pPr>
      <w:r>
        <w:t xml:space="preserve">                    &lt;name&gt;Car&lt;/name&gt;</w:t>
      </w:r>
    </w:p>
    <w:p w14:paraId="1DE0A082" w14:textId="77777777" w:rsidR="00811661" w:rsidRDefault="00811661" w:rsidP="00811661">
      <w:pPr>
        <w:pStyle w:val="H3Body"/>
        <w:spacing w:after="0"/>
        <w:ind w:left="0"/>
      </w:pPr>
      <w:r>
        <w:t xml:space="preserve">                    &lt;id&gt;13&lt;/id&gt;</w:t>
      </w:r>
    </w:p>
    <w:p w14:paraId="4D7A5E49" w14:textId="77777777" w:rsidR="00811661" w:rsidRDefault="00811661" w:rsidP="00811661">
      <w:pPr>
        <w:pStyle w:val="H3Body"/>
        <w:spacing w:after="0"/>
        <w:ind w:left="0"/>
      </w:pPr>
      <w:r>
        <w:t xml:space="preserve">                    &lt;type&gt;5&lt;/type&gt;</w:t>
      </w:r>
    </w:p>
    <w:p w14:paraId="6A800629" w14:textId="77777777" w:rsidR="00811661" w:rsidRDefault="00811661" w:rsidP="00811661">
      <w:pPr>
        <w:pStyle w:val="H3Body"/>
        <w:spacing w:after="0"/>
        <w:ind w:left="0"/>
      </w:pPr>
      <w:r>
        <w:t xml:space="preserve">                    &lt;typename&gt;InCar&lt;/typename&gt;</w:t>
      </w:r>
    </w:p>
    <w:p w14:paraId="4C794576" w14:textId="77777777" w:rsidR="00811661" w:rsidRDefault="00811661" w:rsidP="00811661">
      <w:pPr>
        <w:pStyle w:val="H3Body"/>
        <w:spacing w:after="0"/>
        <w:ind w:left="0"/>
      </w:pPr>
      <w:r>
        <w:t xml:space="preserve">                    &lt;x&gt;0.0&lt;/x&gt;</w:t>
      </w:r>
    </w:p>
    <w:p w14:paraId="636A8F4A" w14:textId="77777777" w:rsidR="00811661" w:rsidRDefault="00811661" w:rsidP="00811661">
      <w:pPr>
        <w:pStyle w:val="H3Body"/>
        <w:spacing w:after="0"/>
        <w:ind w:left="0"/>
      </w:pPr>
      <w:r>
        <w:t xml:space="preserve">                    &lt;y&gt;0.0&lt;/y&gt;</w:t>
      </w:r>
    </w:p>
    <w:p w14:paraId="0A07F868" w14:textId="77777777" w:rsidR="00811661" w:rsidRDefault="00811661" w:rsidP="00811661">
      <w:pPr>
        <w:pStyle w:val="H3Body"/>
        <w:spacing w:after="0"/>
        <w:ind w:left="0"/>
      </w:pPr>
      <w:r>
        <w:t xml:space="preserve">                    &lt;readers&gt;</w:t>
      </w:r>
    </w:p>
    <w:p w14:paraId="6ED15E2F" w14:textId="77777777" w:rsidR="00811661" w:rsidRDefault="00811661" w:rsidP="00811661">
      <w:pPr>
        <w:pStyle w:val="H3Body"/>
        <w:spacing w:after="0"/>
        <w:ind w:left="0"/>
      </w:pPr>
      <w:r>
        <w:t xml:space="preserve">                        &lt;reader&gt;</w:t>
      </w:r>
    </w:p>
    <w:p w14:paraId="711717F3" w14:textId="77777777" w:rsidR="00811661" w:rsidRDefault="00811661" w:rsidP="00811661">
      <w:pPr>
        <w:pStyle w:val="H3Body"/>
        <w:spacing w:after="0"/>
        <w:ind w:left="0"/>
      </w:pPr>
      <w:r>
        <w:t xml:space="preserve">                            &lt;name&gt;hm-veh-lrr-1&lt;/name&gt;</w:t>
      </w:r>
    </w:p>
    <w:p w14:paraId="1DFEAE41" w14:textId="77777777" w:rsidR="00811661" w:rsidRDefault="00811661" w:rsidP="00811661">
      <w:pPr>
        <w:pStyle w:val="H3Body"/>
        <w:spacing w:after="0"/>
        <w:ind w:left="0"/>
      </w:pPr>
      <w:r>
        <w:t xml:space="preserve">                            &lt;id&gt;2144182&lt;/id&gt;</w:t>
      </w:r>
    </w:p>
    <w:p w14:paraId="4E6FB985" w14:textId="77777777" w:rsidR="00811661" w:rsidRDefault="00811661" w:rsidP="00811661">
      <w:pPr>
        <w:pStyle w:val="H3Body"/>
        <w:spacing w:after="0"/>
        <w:ind w:left="0"/>
      </w:pPr>
      <w:r>
        <w:t xml:space="preserve">                            &lt;type&gt;lrr&lt;/type&gt;</w:t>
      </w:r>
    </w:p>
    <w:p w14:paraId="2F2D0F37" w14:textId="77777777" w:rsidR="00811661" w:rsidRDefault="00811661" w:rsidP="00811661">
      <w:pPr>
        <w:pStyle w:val="H3Body"/>
        <w:spacing w:after="0"/>
        <w:ind w:left="0"/>
      </w:pPr>
      <w:r>
        <w:t xml:space="preserve">                            &lt;macaddress&gt;20:00:01:13:80:81&lt;/macaddress&gt;</w:t>
      </w:r>
    </w:p>
    <w:p w14:paraId="6EAD7A08" w14:textId="77777777" w:rsidR="00811661" w:rsidRDefault="00811661" w:rsidP="00811661">
      <w:pPr>
        <w:pStyle w:val="H3Body"/>
        <w:spacing w:after="0"/>
        <w:ind w:left="0"/>
      </w:pPr>
      <w:r>
        <w:t xml:space="preserve">                            &lt;ipaddress&gt;10.110.1.117&lt;/ipaddress&gt;</w:t>
      </w:r>
    </w:p>
    <w:p w14:paraId="102F88EF" w14:textId="77777777" w:rsidR="00811661" w:rsidRDefault="00811661" w:rsidP="00811661">
      <w:pPr>
        <w:pStyle w:val="H3Body"/>
        <w:spacing w:after="0"/>
        <w:ind w:left="0"/>
      </w:pPr>
      <w:r>
        <w:t xml:space="preserve">                            &lt;port&gt;8081&lt;/port&gt;</w:t>
      </w:r>
    </w:p>
    <w:p w14:paraId="0AA4EE67" w14:textId="77777777" w:rsidR="00811661" w:rsidRDefault="00811661" w:rsidP="00811661">
      <w:pPr>
        <w:pStyle w:val="H3Body"/>
        <w:spacing w:after="0"/>
        <w:ind w:left="0"/>
      </w:pPr>
      <w:r>
        <w:t xml:space="preserve">                            &lt;gain&gt;1.0&lt;/gain&gt;</w:t>
      </w:r>
    </w:p>
    <w:p w14:paraId="745A9405" w14:textId="77777777" w:rsidR="00811661" w:rsidRDefault="00811661" w:rsidP="00811661">
      <w:pPr>
        <w:pStyle w:val="H3Body"/>
        <w:spacing w:after="0"/>
        <w:ind w:left="0"/>
      </w:pPr>
      <w:r>
        <w:t xml:space="preserve">                            &lt;threshold&gt;-90&lt;/threshold&gt;</w:t>
      </w:r>
    </w:p>
    <w:p w14:paraId="51ED8345" w14:textId="77777777" w:rsidR="00811661" w:rsidRDefault="00811661" w:rsidP="00811661">
      <w:pPr>
        <w:pStyle w:val="H3Body"/>
        <w:spacing w:after="0"/>
        <w:ind w:left="0"/>
      </w:pPr>
      <w:r>
        <w:t xml:space="preserve">                            &lt;lane&gt;0&lt;/lane&gt;</w:t>
      </w:r>
    </w:p>
    <w:p w14:paraId="1FD1C6DC" w14:textId="77777777" w:rsidR="00811661" w:rsidRDefault="00811661" w:rsidP="00811661">
      <w:pPr>
        <w:pStyle w:val="H3Body"/>
        <w:spacing w:after="0"/>
        <w:ind w:left="0"/>
      </w:pPr>
      <w:r>
        <w:t xml:space="preserve">                            &lt;deviceid&gt;0&lt;/deviceid&gt;</w:t>
      </w:r>
    </w:p>
    <w:p w14:paraId="4DC6A2C3" w14:textId="77777777" w:rsidR="00811661" w:rsidRDefault="00811661" w:rsidP="00811661">
      <w:pPr>
        <w:pStyle w:val="H3Body"/>
        <w:spacing w:after="0"/>
        <w:ind w:left="0"/>
      </w:pPr>
      <w:r>
        <w:t xml:space="preserve">                            &lt;x&gt;0&lt;/x&gt;</w:t>
      </w:r>
    </w:p>
    <w:p w14:paraId="585EFF8F" w14:textId="77777777" w:rsidR="00811661" w:rsidRDefault="00811661" w:rsidP="00811661">
      <w:pPr>
        <w:pStyle w:val="H3Body"/>
        <w:spacing w:after="0"/>
        <w:ind w:left="0"/>
      </w:pPr>
      <w:r>
        <w:t xml:space="preserve">                            &lt;y&gt;0&lt;/y&gt;</w:t>
      </w:r>
    </w:p>
    <w:p w14:paraId="4F7F004B" w14:textId="77777777" w:rsidR="00811661" w:rsidRDefault="00811661" w:rsidP="00811661">
      <w:pPr>
        <w:pStyle w:val="H3Body"/>
        <w:spacing w:after="0"/>
        <w:ind w:left="0"/>
      </w:pPr>
      <w:r>
        <w:t xml:space="preserve">                            &lt;timelasthello&gt;1366073584841&lt;/timelasthello&gt;</w:t>
      </w:r>
    </w:p>
    <w:p w14:paraId="563B13F0" w14:textId="77777777" w:rsidR="00811661" w:rsidRDefault="00811661" w:rsidP="00811661">
      <w:pPr>
        <w:pStyle w:val="H3Body"/>
        <w:spacing w:after="0"/>
        <w:ind w:left="0"/>
      </w:pPr>
      <w:r>
        <w:t xml:space="preserve">                            &lt;status&gt;Red&lt;/status&gt;</w:t>
      </w:r>
    </w:p>
    <w:p w14:paraId="3378BE19" w14:textId="77777777" w:rsidR="00811661" w:rsidRDefault="00811661" w:rsidP="00811661">
      <w:pPr>
        <w:pStyle w:val="H3Body"/>
        <w:spacing w:after="0"/>
        <w:ind w:left="0"/>
      </w:pPr>
      <w:r>
        <w:t xml:space="preserve">                            &lt;statusMessage&gt;Reader not communicating.&lt;/statusMessage&gt;</w:t>
      </w:r>
    </w:p>
    <w:p w14:paraId="3A218BBD" w14:textId="77777777" w:rsidR="00811661" w:rsidRDefault="00811661" w:rsidP="00811661">
      <w:pPr>
        <w:pStyle w:val="H3Body"/>
        <w:spacing w:after="0"/>
        <w:ind w:left="0"/>
      </w:pPr>
      <w:r>
        <w:t xml:space="preserve">                            &lt;minXbrcVersion&gt;null&lt;/minXbrcVersion&gt;</w:t>
      </w:r>
    </w:p>
    <w:p w14:paraId="33FAB684" w14:textId="77777777" w:rsidR="00811661" w:rsidRDefault="00811661" w:rsidP="00811661">
      <w:pPr>
        <w:pStyle w:val="H3Body"/>
        <w:spacing w:after="0"/>
        <w:ind w:left="0"/>
      </w:pPr>
      <w:r>
        <w:t xml:space="preserve">                            &lt;version&gt;null&lt;/version&gt;</w:t>
      </w:r>
    </w:p>
    <w:p w14:paraId="3438AC29" w14:textId="77777777" w:rsidR="00811661" w:rsidRDefault="00811661" w:rsidP="00811661">
      <w:pPr>
        <w:pStyle w:val="H3Body"/>
        <w:spacing w:after="0"/>
        <w:ind w:left="0"/>
      </w:pPr>
      <w:r>
        <w:t xml:space="preserve">                            &lt;xbioSerialNumber&gt;0&lt;/xbioSerialNumber&gt;</w:t>
      </w:r>
    </w:p>
    <w:p w14:paraId="7D31824C" w14:textId="77777777" w:rsidR="00811661" w:rsidRDefault="00811661" w:rsidP="00811661">
      <w:pPr>
        <w:pStyle w:val="H3Body"/>
        <w:spacing w:after="0"/>
        <w:ind w:left="0"/>
      </w:pPr>
      <w:r>
        <w:t xml:space="preserve">                            &lt;transmitter&gt;false&lt;/transmitter&gt;</w:t>
      </w:r>
    </w:p>
    <w:p w14:paraId="6F60A2E7" w14:textId="77777777" w:rsidR="00811661" w:rsidRDefault="00811661" w:rsidP="00811661">
      <w:pPr>
        <w:pStyle w:val="H3Body"/>
        <w:spacing w:after="0"/>
        <w:ind w:left="0"/>
      </w:pPr>
      <w:r>
        <w:t xml:space="preserve">                            &lt;useSecureId&gt;false&lt;/useSecureId&gt;</w:t>
      </w:r>
    </w:p>
    <w:p w14:paraId="69567D83" w14:textId="77777777" w:rsidR="00811661" w:rsidRDefault="00811661" w:rsidP="00811661">
      <w:pPr>
        <w:pStyle w:val="H3Body"/>
        <w:spacing w:after="0"/>
        <w:ind w:left="0"/>
      </w:pPr>
      <w:r>
        <w:t xml:space="preserve">                            &lt;hardwareType&gt;&lt;/hardwareType&gt;</w:t>
      </w:r>
    </w:p>
    <w:p w14:paraId="361A05B3" w14:textId="77777777" w:rsidR="00811661" w:rsidRDefault="00811661" w:rsidP="00811661">
      <w:pPr>
        <w:pStyle w:val="H3Body"/>
        <w:spacing w:after="0"/>
        <w:ind w:left="0"/>
      </w:pPr>
      <w:r>
        <w:t xml:space="preserve">                            &lt;signalStrengthTransitThreshold&gt;-90&lt;/signalStrengthTransitThreshold&gt;</w:t>
      </w:r>
    </w:p>
    <w:p w14:paraId="1F596837" w14:textId="77777777" w:rsidR="00811661" w:rsidRDefault="00811661" w:rsidP="00811661">
      <w:pPr>
        <w:pStyle w:val="H3Body"/>
        <w:spacing w:after="0"/>
        <w:ind w:left="0"/>
      </w:pPr>
      <w:r>
        <w:t xml:space="preserve">                            &lt;modelData&gt;&lt;/modelData&gt;</w:t>
      </w:r>
    </w:p>
    <w:p w14:paraId="43FFC4B2" w14:textId="77777777" w:rsidR="00811661" w:rsidRDefault="00811661" w:rsidP="00811661">
      <w:pPr>
        <w:pStyle w:val="H3Body"/>
        <w:spacing w:after="0"/>
        <w:ind w:left="0"/>
      </w:pPr>
      <w:r>
        <w:t xml:space="preserve">                            &lt;disabledReason&gt;&lt;/disabledReason&gt;</w:t>
      </w:r>
    </w:p>
    <w:p w14:paraId="4629BBC7" w14:textId="77777777" w:rsidR="00811661" w:rsidRDefault="00811661" w:rsidP="00811661">
      <w:pPr>
        <w:pStyle w:val="H3Body"/>
        <w:spacing w:after="0"/>
        <w:ind w:left="0"/>
      </w:pPr>
      <w:r>
        <w:t xml:space="preserve">                            &lt;enabled&gt;true&lt;/enabled&gt;</w:t>
      </w:r>
    </w:p>
    <w:p w14:paraId="4A159656" w14:textId="77777777" w:rsidR="00811661" w:rsidRDefault="00811661" w:rsidP="00811661">
      <w:pPr>
        <w:pStyle w:val="H3Body"/>
        <w:spacing w:after="0"/>
        <w:ind w:left="0"/>
      </w:pPr>
      <w:r>
        <w:t xml:space="preserve">                            &lt;bioDeviceType&gt;0&lt;/bioDeviceType&gt;</w:t>
      </w:r>
    </w:p>
    <w:p w14:paraId="3935414D" w14:textId="77777777" w:rsidR="00811661" w:rsidRDefault="00811661" w:rsidP="00811661">
      <w:pPr>
        <w:pStyle w:val="H3Body"/>
        <w:spacing w:after="0"/>
        <w:ind w:left="0"/>
      </w:pPr>
      <w:r>
        <w:lastRenderedPageBreak/>
        <w:t xml:space="preserve">                        &lt;/reader&gt;</w:t>
      </w:r>
    </w:p>
    <w:p w14:paraId="4B16FB91" w14:textId="77777777" w:rsidR="00811661" w:rsidRDefault="00811661" w:rsidP="00811661">
      <w:pPr>
        <w:pStyle w:val="H3Body"/>
        <w:spacing w:after="0"/>
        <w:ind w:left="0"/>
      </w:pPr>
      <w:r>
        <w:t xml:space="preserve">                    &lt;/readers&gt;</w:t>
      </w:r>
    </w:p>
    <w:p w14:paraId="4BBDC649" w14:textId="77777777" w:rsidR="00811661" w:rsidRDefault="00811661" w:rsidP="00811661">
      <w:pPr>
        <w:pStyle w:val="H3Body"/>
        <w:spacing w:after="0"/>
        <w:ind w:left="0"/>
      </w:pPr>
      <w:r>
        <w:t xml:space="preserve">                    &lt;useSecureId&gt;false&lt;/useSecureId&gt;</w:t>
      </w:r>
    </w:p>
    <w:p w14:paraId="4A6CCBD7" w14:textId="77777777" w:rsidR="00811661" w:rsidRDefault="00811661" w:rsidP="00811661">
      <w:pPr>
        <w:pStyle w:val="H3Body"/>
        <w:spacing w:after="0"/>
        <w:ind w:left="0"/>
      </w:pPr>
      <w:r>
        <w:t xml:space="preserve">                    &lt;successTimeout&gt;55&lt;/successTimeout&gt;</w:t>
      </w:r>
    </w:p>
    <w:p w14:paraId="4AD4D178" w14:textId="77777777" w:rsidR="00811661" w:rsidRDefault="00811661" w:rsidP="00811661">
      <w:pPr>
        <w:pStyle w:val="H3Body"/>
        <w:spacing w:after="0"/>
        <w:ind w:left="0"/>
      </w:pPr>
      <w:r>
        <w:t xml:space="preserve">                    &lt;failureTimeout&gt;0&lt;/failureTimeout&gt;</w:t>
      </w:r>
    </w:p>
    <w:p w14:paraId="6174C4AE" w14:textId="77777777" w:rsidR="00811661" w:rsidRDefault="00811661" w:rsidP="00811661">
      <w:pPr>
        <w:pStyle w:val="H3Body"/>
        <w:spacing w:after="0"/>
        <w:ind w:left="0"/>
      </w:pPr>
      <w:r>
        <w:t xml:space="preserve">                    &lt;errorTimeout&gt;2000&lt;/errorTimeout&gt;</w:t>
      </w:r>
    </w:p>
    <w:p w14:paraId="57AA2A1D" w14:textId="77777777" w:rsidR="00811661" w:rsidRDefault="00811661" w:rsidP="00811661">
      <w:pPr>
        <w:pStyle w:val="H3Body"/>
        <w:spacing w:after="0"/>
        <w:ind w:left="0"/>
      </w:pPr>
      <w:r>
        <w:t xml:space="preserve">                    &lt;tapTimeout&gt;0&lt;/tapTimeout&gt;</w:t>
      </w:r>
    </w:p>
    <w:p w14:paraId="361E91BF" w14:textId="77777777" w:rsidR="00811661" w:rsidRDefault="00811661" w:rsidP="00811661">
      <w:pPr>
        <w:pStyle w:val="H3Body"/>
        <w:spacing w:after="0"/>
        <w:ind w:left="0"/>
      </w:pPr>
      <w:r>
        <w:t xml:space="preserve">                &lt;/readerlocation&gt;</w:t>
      </w:r>
    </w:p>
    <w:p w14:paraId="4DCA25DA" w14:textId="77777777" w:rsidR="00811661" w:rsidRDefault="00811661" w:rsidP="00811661">
      <w:pPr>
        <w:pStyle w:val="H3Body"/>
        <w:spacing w:after="0"/>
        <w:ind w:left="0"/>
      </w:pPr>
      <w:r>
        <w:t xml:space="preserve">            &lt;/readerlocationinfo&gt;</w:t>
      </w:r>
    </w:p>
    <w:p w14:paraId="5F1AF163" w14:textId="77777777" w:rsidR="00811661" w:rsidRDefault="00811661" w:rsidP="00811661">
      <w:pPr>
        <w:pStyle w:val="H3Body"/>
        <w:spacing w:after="0"/>
        <w:ind w:left="0"/>
      </w:pPr>
      <w:r>
        <w:t xml:space="preserve">        &lt;/loc&gt;</w:t>
      </w:r>
    </w:p>
    <w:p w14:paraId="27AB50F6" w14:textId="77777777" w:rsidR="00811661" w:rsidRDefault="00811661" w:rsidP="00811661">
      <w:pPr>
        <w:pStyle w:val="H3Body"/>
        <w:spacing w:after="0"/>
        <w:ind w:left="0"/>
      </w:pPr>
      <w:r>
        <w:t xml:space="preserve">        &lt;xbrc&gt;</w:t>
      </w:r>
    </w:p>
    <w:p w14:paraId="724DB9B7" w14:textId="77777777" w:rsidR="00811661" w:rsidRDefault="00811661" w:rsidP="00811661">
      <w:pPr>
        <w:pStyle w:val="H3Body"/>
        <w:spacing w:after="0"/>
        <w:ind w:left="0"/>
      </w:pPr>
      <w:r>
        <w:t xml:space="preserve">            &lt;active&gt;true&lt;/active&gt;</w:t>
      </w:r>
    </w:p>
    <w:p w14:paraId="2ADAA535" w14:textId="77777777" w:rsidR="00811661" w:rsidRDefault="00811661" w:rsidP="00811661">
      <w:pPr>
        <w:pStyle w:val="H3Body"/>
        <w:spacing w:after="0"/>
        <w:ind w:left="0"/>
      </w:pPr>
      <w:r>
        <w:t xml:space="preserve">            &lt;hostname&gt;sit-xbrc-buzz-1&lt;/hostname&gt;</w:t>
      </w:r>
    </w:p>
    <w:p w14:paraId="2100A252" w14:textId="77777777" w:rsidR="00811661" w:rsidRDefault="00811661" w:rsidP="00811661">
      <w:pPr>
        <w:pStyle w:val="H3Body"/>
        <w:spacing w:after="0"/>
        <w:ind w:left="0"/>
      </w:pPr>
      <w:r>
        <w:t xml:space="preserve">            &lt;id&gt;91&lt;/id&gt;</w:t>
      </w:r>
    </w:p>
    <w:p w14:paraId="305FE2E1" w14:textId="77777777" w:rsidR="00811661" w:rsidRDefault="00811661" w:rsidP="00811661">
      <w:pPr>
        <w:pStyle w:val="H3Body"/>
        <w:spacing w:after="0"/>
        <w:ind w:left="0"/>
      </w:pPr>
      <w:r>
        <w:t xml:space="preserve">            &lt;ip&gt;10.110.1.96&lt;/ip&gt;</w:t>
      </w:r>
    </w:p>
    <w:p w14:paraId="698FA954" w14:textId="77777777" w:rsidR="00811661" w:rsidRDefault="00811661" w:rsidP="00811661">
      <w:pPr>
        <w:pStyle w:val="H3Body"/>
        <w:spacing w:after="0"/>
        <w:ind w:left="0"/>
      </w:pPr>
      <w:r>
        <w:t xml:space="preserve">            &lt;lastDiscovery&gt;2013-04-16T22:23:25.910-07:00&lt;/lastDiscovery&gt;</w:t>
      </w:r>
    </w:p>
    <w:p w14:paraId="475FE251" w14:textId="77777777" w:rsidR="00811661" w:rsidRDefault="00811661" w:rsidP="00811661">
      <w:pPr>
        <w:pStyle w:val="H3Body"/>
        <w:spacing w:after="0"/>
        <w:ind w:left="0"/>
      </w:pPr>
      <w:r>
        <w:t xml:space="preserve">            &lt;name&gt;Buzz Lightyear&lt;/name&gt;</w:t>
      </w:r>
    </w:p>
    <w:p w14:paraId="447A1F5B" w14:textId="77777777" w:rsidR="00811661" w:rsidRDefault="00811661" w:rsidP="00811661">
      <w:pPr>
        <w:pStyle w:val="H3Body"/>
        <w:spacing w:after="0"/>
        <w:ind w:left="0"/>
      </w:pPr>
      <w:r>
        <w:t xml:space="preserve">            &lt;nextDiscovery&gt;2013-04-16T22:24:25.910-07:00&lt;/nextDiscovery&gt;</w:t>
      </w:r>
    </w:p>
    <w:p w14:paraId="1C11CF69" w14:textId="77777777" w:rsidR="00811661" w:rsidRDefault="00811661" w:rsidP="00811661">
      <w:pPr>
        <w:pStyle w:val="H3Body"/>
        <w:spacing w:after="0"/>
        <w:ind w:left="0"/>
      </w:pPr>
      <w:r>
        <w:t xml:space="preserve">            &lt;port&gt;8080&lt;/port&gt;</w:t>
      </w:r>
    </w:p>
    <w:p w14:paraId="724EB174" w14:textId="77777777" w:rsidR="00811661" w:rsidRDefault="00811661" w:rsidP="00811661">
      <w:pPr>
        <w:pStyle w:val="H3Body"/>
        <w:spacing w:after="0"/>
        <w:ind w:left="0"/>
      </w:pPr>
      <w:r>
        <w:t xml:space="preserve">            &lt;status&gt;</w:t>
      </w:r>
    </w:p>
    <w:p w14:paraId="4FFAA5D4" w14:textId="77777777" w:rsidR="00811661" w:rsidRDefault="00811661" w:rsidP="00811661">
      <w:pPr>
        <w:pStyle w:val="H3Body"/>
        <w:spacing w:after="0"/>
        <w:ind w:left="0"/>
      </w:pPr>
      <w:r>
        <w:t xml:space="preserve">                &lt;message&gt;Reader phil-merge-r not communicating&lt;/message&gt;</w:t>
      </w:r>
    </w:p>
    <w:p w14:paraId="5DB88510" w14:textId="77777777" w:rsidR="00811661" w:rsidRDefault="00811661" w:rsidP="00811661">
      <w:pPr>
        <w:pStyle w:val="H3Body"/>
        <w:spacing w:after="0"/>
        <w:ind w:left="0"/>
      </w:pPr>
      <w:r>
        <w:t xml:space="preserve">                &lt;status&gt;Red&lt;/status&gt;</w:t>
      </w:r>
    </w:p>
    <w:p w14:paraId="0AD5A8DB" w14:textId="77777777" w:rsidR="00811661" w:rsidRDefault="00811661" w:rsidP="00811661">
      <w:pPr>
        <w:pStyle w:val="H3Body"/>
        <w:spacing w:after="0"/>
        <w:ind w:left="0"/>
      </w:pPr>
      <w:r>
        <w:t xml:space="preserve">            &lt;/status&gt;</w:t>
      </w:r>
    </w:p>
    <w:p w14:paraId="41BB9E91" w14:textId="77777777" w:rsidR="00811661" w:rsidRDefault="00811661" w:rsidP="00811661">
      <w:pPr>
        <w:pStyle w:val="H3Body"/>
        <w:spacing w:after="0"/>
        <w:ind w:left="0"/>
      </w:pPr>
      <w:r>
        <w:t xml:space="preserve">            &lt;type&gt;XBRC&lt;/type&gt;</w:t>
      </w:r>
    </w:p>
    <w:p w14:paraId="55BF05AE" w14:textId="77777777" w:rsidR="00811661" w:rsidRDefault="00811661" w:rsidP="00811661">
      <w:pPr>
        <w:pStyle w:val="H3Body"/>
        <w:spacing w:after="0"/>
        <w:ind w:left="0"/>
      </w:pPr>
      <w:r>
        <w:t xml:space="preserve">            &lt;vip&gt;10.110.1.94&lt;/vip&gt;</w:t>
      </w:r>
    </w:p>
    <w:p w14:paraId="1C49B85C" w14:textId="77777777" w:rsidR="00811661" w:rsidRDefault="00811661" w:rsidP="00811661">
      <w:pPr>
        <w:pStyle w:val="H3Body"/>
        <w:spacing w:after="0"/>
        <w:ind w:left="0"/>
      </w:pPr>
      <w:r>
        <w:t xml:space="preserve">            &lt;vport&gt;0&lt;/vport&gt;</w:t>
      </w:r>
    </w:p>
    <w:p w14:paraId="53325439" w14:textId="77777777" w:rsidR="00811661" w:rsidRDefault="00811661" w:rsidP="00811661">
      <w:pPr>
        <w:pStyle w:val="H3Body"/>
        <w:spacing w:after="0"/>
        <w:ind w:left="0"/>
      </w:pPr>
      <w:r>
        <w:t xml:space="preserve">            &lt;facilityId&gt;80010114&lt;/facilityId&gt;</w:t>
      </w:r>
    </w:p>
    <w:p w14:paraId="4CD5EE64" w14:textId="77777777" w:rsidR="00811661" w:rsidRDefault="00811661" w:rsidP="00811661">
      <w:pPr>
        <w:pStyle w:val="H3Body"/>
        <w:spacing w:after="0"/>
        <w:ind w:left="0"/>
      </w:pPr>
      <w:r>
        <w:t xml:space="preserve">            &lt;haEnabled&gt;true&lt;/haEnabled&gt;</w:t>
      </w:r>
    </w:p>
    <w:p w14:paraId="46274A72" w14:textId="77777777" w:rsidR="00811661" w:rsidRDefault="00811661" w:rsidP="00811661">
      <w:pPr>
        <w:pStyle w:val="H3Body"/>
        <w:spacing w:after="0"/>
        <w:ind w:left="0"/>
      </w:pPr>
      <w:r>
        <w:t xml:space="preserve">            &lt;haStatus&gt;master&lt;/haStatus&gt;</w:t>
      </w:r>
    </w:p>
    <w:p w14:paraId="6C5FC244" w14:textId="77777777" w:rsidR="00811661" w:rsidRDefault="00811661" w:rsidP="00811661">
      <w:pPr>
        <w:pStyle w:val="H3Body"/>
        <w:spacing w:after="0"/>
        <w:ind w:left="0"/>
      </w:pPr>
      <w:r>
        <w:t xml:space="preserve">            &lt;model&gt;attractionmodel&lt;/model&gt;</w:t>
      </w:r>
    </w:p>
    <w:p w14:paraId="30AC9627" w14:textId="77777777" w:rsidR="00811661" w:rsidRDefault="00811661" w:rsidP="00811661">
      <w:pPr>
        <w:pStyle w:val="H3Body"/>
        <w:spacing w:after="0"/>
        <w:ind w:left="0"/>
      </w:pPr>
      <w:r>
        <w:t xml:space="preserve">            &lt;startPerfTime&gt;2013-04-18T20:35:20.480&lt;/startPerfTime&gt;</w:t>
      </w:r>
    </w:p>
    <w:p w14:paraId="68091BED" w14:textId="77777777" w:rsidR="00811661" w:rsidRDefault="00811661" w:rsidP="00811661">
      <w:pPr>
        <w:pStyle w:val="H3Body"/>
        <w:spacing w:after="0"/>
        <w:ind w:left="0"/>
      </w:pPr>
      <w:r>
        <w:t xml:space="preserve">            &lt;url&gt;http://10.110.1.96:8080&lt;/url&gt;</w:t>
      </w:r>
    </w:p>
    <w:p w14:paraId="4081310F" w14:textId="77777777" w:rsidR="00811661" w:rsidRDefault="00811661" w:rsidP="00811661">
      <w:pPr>
        <w:pStyle w:val="H3Body"/>
        <w:spacing w:after="0"/>
        <w:ind w:left="0"/>
      </w:pPr>
      <w:r>
        <w:t xml:space="preserve">        &lt;/xbrc&gt;</w:t>
      </w:r>
    </w:p>
    <w:p w14:paraId="3743DDBF" w14:textId="77777777" w:rsidR="00811661" w:rsidRDefault="00811661" w:rsidP="00811661">
      <w:pPr>
        <w:pStyle w:val="H3Body"/>
        <w:spacing w:after="0"/>
        <w:ind w:left="0"/>
      </w:pPr>
      <w:r>
        <w:t xml:space="preserve">    &lt;/locationInfoList&gt;</w:t>
      </w:r>
    </w:p>
    <w:p w14:paraId="419EC54C" w14:textId="77777777" w:rsidR="00811661" w:rsidRDefault="00811661" w:rsidP="00811661">
      <w:pPr>
        <w:pStyle w:val="H3Body"/>
        <w:spacing w:after="0"/>
        <w:ind w:left="0"/>
      </w:pPr>
      <w:r>
        <w:t>&lt;/locationInfoList&gt;</w:t>
      </w:r>
    </w:p>
    <w:p w14:paraId="7D5E744F" w14:textId="77777777" w:rsidR="00811661" w:rsidRDefault="00811661" w:rsidP="00811661">
      <w:pPr>
        <w:pStyle w:val="H3Body"/>
        <w:ind w:left="0"/>
      </w:pPr>
    </w:p>
    <w:p w14:paraId="2B8F7FAC" w14:textId="162A3D0A" w:rsidR="008546C8" w:rsidRDefault="008546C8" w:rsidP="008546C8">
      <w:pPr>
        <w:pStyle w:val="Heading3"/>
      </w:pPr>
      <w:bookmarkStart w:id="74" w:name="_Toc367700341"/>
      <w:r>
        <w:t>MsConfigDto</w:t>
      </w:r>
      <w:bookmarkEnd w:id="74"/>
    </w:p>
    <w:p w14:paraId="6D745EA7" w14:textId="77777777" w:rsidR="008546C8" w:rsidRDefault="008546C8" w:rsidP="008546C8">
      <w:pPr>
        <w:pStyle w:val="H3Body"/>
      </w:pPr>
    </w:p>
    <w:p w14:paraId="52EA6675" w14:textId="77777777" w:rsidR="008546C8" w:rsidRDefault="008546C8" w:rsidP="00811661">
      <w:pPr>
        <w:pStyle w:val="H3Body"/>
        <w:spacing w:after="0"/>
        <w:ind w:left="0"/>
      </w:pPr>
      <w:r>
        <w:t>&lt;?xml version="1.0" encoding="UTF-8" standalone="yes"?&gt;</w:t>
      </w:r>
    </w:p>
    <w:p w14:paraId="05698879" w14:textId="77777777" w:rsidR="008546C8" w:rsidRDefault="008546C8" w:rsidP="00811661">
      <w:pPr>
        <w:pStyle w:val="H3Body"/>
        <w:spacing w:after="0"/>
        <w:ind w:left="0"/>
      </w:pPr>
      <w:r>
        <w:t>&lt;msConfig&gt;</w:t>
      </w:r>
    </w:p>
    <w:p w14:paraId="3CA54800" w14:textId="77777777" w:rsidR="008546C8" w:rsidRDefault="008546C8" w:rsidP="00811661">
      <w:pPr>
        <w:pStyle w:val="H3Body"/>
        <w:spacing w:after="0"/>
        <w:ind w:left="0"/>
      </w:pPr>
      <w:r>
        <w:t xml:space="preserve">    &lt;guestXviewCacheTimeSec&gt;1800&lt;/guestXviewCacheTimeSec&gt;</w:t>
      </w:r>
    </w:p>
    <w:p w14:paraId="2BC7EAC3" w14:textId="77777777" w:rsidR="008546C8" w:rsidRDefault="008546C8" w:rsidP="00811661">
      <w:pPr>
        <w:pStyle w:val="H3Body"/>
        <w:spacing w:after="0"/>
        <w:ind w:left="0"/>
      </w:pPr>
      <w:r>
        <w:t xml:space="preserve">    &lt;relevantGuestEventsTimeSec&gt;301&lt;/relevantGuestEventsTimeSec&gt;</w:t>
      </w:r>
    </w:p>
    <w:p w14:paraId="2F860E9C" w14:textId="77777777" w:rsidR="008546C8" w:rsidRDefault="008546C8" w:rsidP="00811661">
      <w:pPr>
        <w:pStyle w:val="H3Body"/>
        <w:spacing w:after="0"/>
        <w:ind w:left="0"/>
      </w:pPr>
      <w:r>
        <w:lastRenderedPageBreak/>
        <w:t xml:space="preserve">    &lt;relevantGuestEventsTimeSecMax&gt;7200&lt;/relevantGuestEventsTimeSecMax&gt;</w:t>
      </w:r>
    </w:p>
    <w:p w14:paraId="44EB535C" w14:textId="77777777" w:rsidR="008546C8" w:rsidRDefault="008546C8" w:rsidP="00811661">
      <w:pPr>
        <w:pStyle w:val="H3Body"/>
        <w:spacing w:after="0"/>
        <w:ind w:left="0"/>
      </w:pPr>
      <w:r>
        <w:t xml:space="preserve">    &lt;XViewURL&gt;http://localhost:8090/Xview&lt;/XViewURL&gt;</w:t>
      </w:r>
    </w:p>
    <w:p w14:paraId="12E9BE5A" w14:textId="77777777" w:rsidR="008546C8" w:rsidRDefault="008546C8" w:rsidP="00811661">
      <w:pPr>
        <w:pStyle w:val="H3Body"/>
        <w:spacing w:after="0"/>
        <w:ind w:left="0"/>
      </w:pPr>
      <w:r>
        <w:t xml:space="preserve">    &lt;xbrcUIport&gt;8090&lt;/xbrcUIport&gt;</w:t>
      </w:r>
    </w:p>
    <w:p w14:paraId="24602B73" w14:textId="2C383293" w:rsidR="008546C8" w:rsidRDefault="008546C8" w:rsidP="00811661">
      <w:pPr>
        <w:pStyle w:val="H3Body"/>
        <w:spacing w:after="0"/>
        <w:ind w:left="0"/>
      </w:pPr>
      <w:r>
        <w:t>&lt;/msConfig&gt;</w:t>
      </w:r>
    </w:p>
    <w:p w14:paraId="02F90DDE" w14:textId="77777777" w:rsidR="008546C8" w:rsidRDefault="008546C8" w:rsidP="008546C8">
      <w:pPr>
        <w:pStyle w:val="H3Body"/>
      </w:pPr>
    </w:p>
    <w:p w14:paraId="2795B6AC" w14:textId="59164BE0" w:rsidR="008546C8" w:rsidRDefault="008546C8" w:rsidP="008546C8">
      <w:pPr>
        <w:pStyle w:val="Heading3"/>
      </w:pPr>
      <w:bookmarkStart w:id="75" w:name="_Toc367700342"/>
      <w:r>
        <w:t>PerfMetricMetadataMapDto</w:t>
      </w:r>
      <w:bookmarkEnd w:id="75"/>
    </w:p>
    <w:p w14:paraId="4769ACFC" w14:textId="77777777" w:rsidR="008546C8" w:rsidRDefault="008546C8" w:rsidP="008546C8">
      <w:pPr>
        <w:pStyle w:val="H3Body"/>
      </w:pPr>
    </w:p>
    <w:p w14:paraId="59415187" w14:textId="77777777" w:rsidR="008546C8" w:rsidRDefault="008546C8" w:rsidP="00811661">
      <w:pPr>
        <w:pStyle w:val="H3Body"/>
        <w:spacing w:after="0"/>
        <w:ind w:left="0"/>
      </w:pPr>
      <w:r>
        <w:t>&lt;?xml version="1.0" encoding="UTF-8" standalone="yes"?&gt;</w:t>
      </w:r>
    </w:p>
    <w:p w14:paraId="39E18CF9" w14:textId="77777777" w:rsidR="008546C8" w:rsidRDefault="008546C8" w:rsidP="00811661">
      <w:pPr>
        <w:pStyle w:val="H3Body"/>
        <w:spacing w:after="0"/>
        <w:ind w:left="0"/>
      </w:pPr>
      <w:r>
        <w:t>&lt;perfMetricMetadataMap&gt;</w:t>
      </w:r>
    </w:p>
    <w:p w14:paraId="1CE9F9A3" w14:textId="77777777" w:rsidR="008546C8" w:rsidRDefault="008546C8" w:rsidP="00811661">
      <w:pPr>
        <w:pStyle w:val="H3Body"/>
        <w:spacing w:after="0"/>
        <w:ind w:left="0"/>
      </w:pPr>
      <w:r>
        <w:t xml:space="preserve">    &lt;map&gt;</w:t>
      </w:r>
    </w:p>
    <w:p w14:paraId="571A9923" w14:textId="77777777" w:rsidR="008546C8" w:rsidRDefault="008546C8" w:rsidP="00811661">
      <w:pPr>
        <w:pStyle w:val="H3Body"/>
        <w:spacing w:after="0"/>
        <w:ind w:left="0"/>
      </w:pPr>
      <w:r>
        <w:t xml:space="preserve">        &lt;entry&gt;</w:t>
      </w:r>
    </w:p>
    <w:p w14:paraId="3271B306" w14:textId="77777777" w:rsidR="008546C8" w:rsidRDefault="008546C8" w:rsidP="00811661">
      <w:pPr>
        <w:pStyle w:val="H3Body"/>
        <w:spacing w:after="0"/>
        <w:ind w:left="0"/>
      </w:pPr>
      <w:r>
        <w:t xml:space="preserve">            &lt;key&gt;perfEvents:1.0&lt;/key&gt;</w:t>
      </w:r>
    </w:p>
    <w:p w14:paraId="4EEDC8D1" w14:textId="77777777" w:rsidR="008546C8" w:rsidRDefault="008546C8" w:rsidP="00811661">
      <w:pPr>
        <w:pStyle w:val="H3Body"/>
        <w:spacing w:after="0"/>
        <w:ind w:left="0"/>
      </w:pPr>
      <w:r>
        <w:t xml:space="preserve">            &lt;value&gt;</w:t>
      </w:r>
    </w:p>
    <w:p w14:paraId="133DD963" w14:textId="77777777" w:rsidR="008546C8" w:rsidRDefault="008546C8" w:rsidP="00811661">
      <w:pPr>
        <w:pStyle w:val="H3Body"/>
        <w:spacing w:after="0"/>
        <w:ind w:left="0"/>
      </w:pPr>
      <w:r>
        <w:t xml:space="preserve">                &lt;description&gt;Number of events in the incoming double buffer queue.&lt;/description&gt;</w:t>
      </w:r>
    </w:p>
    <w:p w14:paraId="46C96E2D" w14:textId="77777777" w:rsidR="008546C8" w:rsidRDefault="008546C8" w:rsidP="00811661">
      <w:pPr>
        <w:pStyle w:val="H3Body"/>
        <w:spacing w:after="0"/>
        <w:ind w:left="0"/>
      </w:pPr>
      <w:r>
        <w:t xml:space="preserve">                &lt;displayName&gt;perfEvents&lt;/displayName&gt;</w:t>
      </w:r>
    </w:p>
    <w:p w14:paraId="38948B91" w14:textId="77777777" w:rsidR="008546C8" w:rsidRDefault="008546C8" w:rsidP="00811661">
      <w:pPr>
        <w:pStyle w:val="H3Body"/>
        <w:spacing w:after="0"/>
        <w:ind w:left="0"/>
      </w:pPr>
      <w:r>
        <w:t xml:space="preserve">                &lt;name&gt;perfEvents&lt;/name&gt;</w:t>
      </w:r>
    </w:p>
    <w:p w14:paraId="35BAFDA3" w14:textId="77777777" w:rsidR="008546C8" w:rsidRDefault="008546C8" w:rsidP="00811661">
      <w:pPr>
        <w:pStyle w:val="H3Body"/>
        <w:spacing w:after="0"/>
        <w:ind w:left="0"/>
      </w:pPr>
      <w:r>
        <w:t xml:space="preserve">                &lt;type&gt;numeric&lt;/type&gt;</w:t>
      </w:r>
    </w:p>
    <w:p w14:paraId="61A12663" w14:textId="77777777" w:rsidR="008546C8" w:rsidRDefault="008546C8" w:rsidP="00811661">
      <w:pPr>
        <w:pStyle w:val="H3Body"/>
        <w:spacing w:after="0"/>
        <w:ind w:left="0"/>
      </w:pPr>
      <w:r>
        <w:t xml:space="preserve">                &lt;version&gt;1.0&lt;/version&gt;</w:t>
      </w:r>
    </w:p>
    <w:p w14:paraId="7E4A8B70" w14:textId="77777777" w:rsidR="008546C8" w:rsidRDefault="008546C8" w:rsidP="00811661">
      <w:pPr>
        <w:pStyle w:val="H3Body"/>
        <w:spacing w:after="0"/>
        <w:ind w:left="0"/>
      </w:pPr>
      <w:r>
        <w:t xml:space="preserve">            &lt;/value&gt;</w:t>
      </w:r>
    </w:p>
    <w:p w14:paraId="0CD441F9" w14:textId="77777777" w:rsidR="008546C8" w:rsidRDefault="008546C8" w:rsidP="00811661">
      <w:pPr>
        <w:pStyle w:val="H3Body"/>
        <w:spacing w:after="0"/>
        <w:ind w:left="0"/>
      </w:pPr>
      <w:r>
        <w:t xml:space="preserve">        &lt;/entry&gt;</w:t>
      </w:r>
    </w:p>
    <w:p w14:paraId="45F3B1B7" w14:textId="77777777" w:rsidR="008546C8" w:rsidRDefault="008546C8" w:rsidP="00811661">
      <w:pPr>
        <w:pStyle w:val="H3Body"/>
        <w:spacing w:after="0"/>
        <w:ind w:left="0"/>
      </w:pPr>
      <w:r>
        <w:t xml:space="preserve">        &lt;entry&gt;</w:t>
      </w:r>
    </w:p>
    <w:p w14:paraId="30F5A587" w14:textId="77777777" w:rsidR="008546C8" w:rsidRDefault="008546C8" w:rsidP="00811661">
      <w:pPr>
        <w:pStyle w:val="H3Body"/>
        <w:spacing w:after="0"/>
        <w:ind w:left="0"/>
      </w:pPr>
      <w:r>
        <w:t xml:space="preserve">            &lt;key&gt;perfEventAgeMsec:1.0&lt;/key&gt;</w:t>
      </w:r>
    </w:p>
    <w:p w14:paraId="5ADC0309" w14:textId="77777777" w:rsidR="008546C8" w:rsidRDefault="008546C8" w:rsidP="00811661">
      <w:pPr>
        <w:pStyle w:val="H3Body"/>
        <w:spacing w:after="0"/>
        <w:ind w:left="0"/>
      </w:pPr>
      <w:r>
        <w:t xml:space="preserve">            &lt;value&gt;</w:t>
      </w:r>
    </w:p>
    <w:p w14:paraId="456D45B0" w14:textId="77777777" w:rsidR="008546C8" w:rsidRDefault="008546C8" w:rsidP="00811661">
      <w:pPr>
        <w:pStyle w:val="H3Body"/>
        <w:spacing w:after="0"/>
        <w:ind w:left="0"/>
      </w:pPr>
      <w:r>
        <w:t xml:space="preserve">                &lt;description&gt;The age of the oldest event in the queue.&lt;/description&gt;</w:t>
      </w:r>
    </w:p>
    <w:p w14:paraId="0C174D7A" w14:textId="77777777" w:rsidR="008546C8" w:rsidRDefault="008546C8" w:rsidP="00811661">
      <w:pPr>
        <w:pStyle w:val="H3Body"/>
        <w:spacing w:after="0"/>
        <w:ind w:left="0"/>
      </w:pPr>
      <w:r>
        <w:t xml:space="preserve">                &lt;displayName&gt;perfEventAgeMsec&lt;/displayName&gt;</w:t>
      </w:r>
    </w:p>
    <w:p w14:paraId="7504014E" w14:textId="77777777" w:rsidR="008546C8" w:rsidRDefault="008546C8" w:rsidP="00811661">
      <w:pPr>
        <w:pStyle w:val="H3Body"/>
        <w:spacing w:after="0"/>
        <w:ind w:left="0"/>
      </w:pPr>
      <w:r>
        <w:t xml:space="preserve">                &lt;name&gt;perfEventAgeMsec&lt;/name&gt;</w:t>
      </w:r>
    </w:p>
    <w:p w14:paraId="35B3122F" w14:textId="77777777" w:rsidR="008546C8" w:rsidRDefault="008546C8" w:rsidP="00811661">
      <w:pPr>
        <w:pStyle w:val="H3Body"/>
        <w:spacing w:after="0"/>
        <w:ind w:left="0"/>
      </w:pPr>
      <w:r>
        <w:t xml:space="preserve">                &lt;type&gt;milliseconds&lt;/type&gt;</w:t>
      </w:r>
    </w:p>
    <w:p w14:paraId="31CD70DD" w14:textId="77777777" w:rsidR="008546C8" w:rsidRDefault="008546C8" w:rsidP="00811661">
      <w:pPr>
        <w:pStyle w:val="H3Body"/>
        <w:spacing w:after="0"/>
        <w:ind w:left="0"/>
      </w:pPr>
      <w:r>
        <w:t xml:space="preserve">                &lt;version&gt;1.0&lt;/version&gt;</w:t>
      </w:r>
    </w:p>
    <w:p w14:paraId="316F9552" w14:textId="77777777" w:rsidR="008546C8" w:rsidRDefault="008546C8" w:rsidP="00811661">
      <w:pPr>
        <w:pStyle w:val="H3Body"/>
        <w:spacing w:after="0"/>
        <w:ind w:left="0"/>
      </w:pPr>
      <w:r>
        <w:t xml:space="preserve">            &lt;/value&gt;</w:t>
      </w:r>
    </w:p>
    <w:p w14:paraId="20C025C3" w14:textId="77777777" w:rsidR="008546C8" w:rsidRDefault="008546C8" w:rsidP="00811661">
      <w:pPr>
        <w:pStyle w:val="H3Body"/>
        <w:spacing w:after="0"/>
        <w:ind w:left="0"/>
      </w:pPr>
      <w:r>
        <w:t xml:space="preserve">        &lt;/entry&gt;</w:t>
      </w:r>
    </w:p>
    <w:p w14:paraId="06755B72" w14:textId="77777777" w:rsidR="008546C8" w:rsidRDefault="008546C8" w:rsidP="00811661">
      <w:pPr>
        <w:pStyle w:val="H3Body"/>
        <w:spacing w:after="0"/>
        <w:ind w:left="0"/>
      </w:pPr>
      <w:r>
        <w:t xml:space="preserve">        &lt;entry&gt;</w:t>
      </w:r>
    </w:p>
    <w:p w14:paraId="5F41E154" w14:textId="77777777" w:rsidR="008546C8" w:rsidRDefault="008546C8" w:rsidP="00811661">
      <w:pPr>
        <w:pStyle w:val="H3Body"/>
        <w:spacing w:after="0"/>
        <w:ind w:left="0"/>
      </w:pPr>
      <w:r>
        <w:t xml:space="preserve">            &lt;key&gt;perfIDMSQueryMsec:1.0&lt;/key&gt;</w:t>
      </w:r>
    </w:p>
    <w:p w14:paraId="7D6E4734" w14:textId="77777777" w:rsidR="008546C8" w:rsidRDefault="008546C8" w:rsidP="00811661">
      <w:pPr>
        <w:pStyle w:val="H3Body"/>
        <w:spacing w:after="0"/>
        <w:ind w:left="0"/>
      </w:pPr>
      <w:r>
        <w:t xml:space="preserve">            &lt;value&gt;</w:t>
      </w:r>
    </w:p>
    <w:p w14:paraId="0AAE811E" w14:textId="77777777" w:rsidR="008546C8" w:rsidRDefault="008546C8" w:rsidP="00811661">
      <w:pPr>
        <w:pStyle w:val="H3Body"/>
        <w:spacing w:after="0"/>
        <w:ind w:left="0"/>
      </w:pPr>
      <w:r>
        <w:t xml:space="preserve">                &lt;description&gt;Amount of time (in msec) spent, per event, talking to the IDMS.&lt;/description&gt;</w:t>
      </w:r>
    </w:p>
    <w:p w14:paraId="639C0CAD" w14:textId="77777777" w:rsidR="008546C8" w:rsidRDefault="008546C8" w:rsidP="00811661">
      <w:pPr>
        <w:pStyle w:val="H3Body"/>
        <w:spacing w:after="0"/>
        <w:ind w:left="0"/>
      </w:pPr>
      <w:r>
        <w:t xml:space="preserve">                &lt;displayName&gt;perfIDMSQueryMsec&lt;/displayName&gt;</w:t>
      </w:r>
    </w:p>
    <w:p w14:paraId="749F2C33" w14:textId="77777777" w:rsidR="008546C8" w:rsidRDefault="008546C8" w:rsidP="00811661">
      <w:pPr>
        <w:pStyle w:val="H3Body"/>
        <w:spacing w:after="0"/>
        <w:ind w:left="0"/>
      </w:pPr>
      <w:r>
        <w:t xml:space="preserve">                &lt;name&gt;perfIDMSQueryMsec&lt;/name&gt;</w:t>
      </w:r>
    </w:p>
    <w:p w14:paraId="196F9B30" w14:textId="77777777" w:rsidR="008546C8" w:rsidRDefault="008546C8" w:rsidP="00811661">
      <w:pPr>
        <w:pStyle w:val="H3Body"/>
        <w:spacing w:after="0"/>
        <w:ind w:left="0"/>
      </w:pPr>
      <w:r>
        <w:t xml:space="preserve">                &lt;type&gt;milliseconds&lt;/type&gt;</w:t>
      </w:r>
    </w:p>
    <w:p w14:paraId="69A14140" w14:textId="77777777" w:rsidR="008546C8" w:rsidRDefault="008546C8" w:rsidP="00811661">
      <w:pPr>
        <w:pStyle w:val="H3Body"/>
        <w:spacing w:after="0"/>
        <w:ind w:left="0"/>
      </w:pPr>
      <w:r>
        <w:t xml:space="preserve">                &lt;version&gt;1.0&lt;/version&gt;</w:t>
      </w:r>
    </w:p>
    <w:p w14:paraId="6A5112A8" w14:textId="77777777" w:rsidR="008546C8" w:rsidRDefault="008546C8" w:rsidP="00811661">
      <w:pPr>
        <w:pStyle w:val="H3Body"/>
        <w:spacing w:after="0"/>
        <w:ind w:left="0"/>
      </w:pPr>
      <w:r>
        <w:t xml:space="preserve">            &lt;/value&gt;</w:t>
      </w:r>
    </w:p>
    <w:p w14:paraId="4345B223" w14:textId="77777777" w:rsidR="008546C8" w:rsidRDefault="008546C8" w:rsidP="00811661">
      <w:pPr>
        <w:pStyle w:val="H3Body"/>
        <w:spacing w:after="0"/>
        <w:ind w:left="0"/>
      </w:pPr>
      <w:r>
        <w:t xml:space="preserve">        &lt;/entry&gt;</w:t>
      </w:r>
    </w:p>
    <w:p w14:paraId="63CFD343" w14:textId="77777777" w:rsidR="008546C8" w:rsidRDefault="008546C8" w:rsidP="00811661">
      <w:pPr>
        <w:pStyle w:val="H3Body"/>
        <w:spacing w:after="0"/>
        <w:ind w:left="0"/>
      </w:pPr>
      <w:r>
        <w:lastRenderedPageBreak/>
        <w:t xml:space="preserve">        &lt;entry&gt;</w:t>
      </w:r>
    </w:p>
    <w:p w14:paraId="36E8966B" w14:textId="77777777" w:rsidR="008546C8" w:rsidRDefault="008546C8" w:rsidP="00811661">
      <w:pPr>
        <w:pStyle w:val="H3Body"/>
        <w:spacing w:after="0"/>
        <w:ind w:left="0"/>
      </w:pPr>
      <w:r>
        <w:t xml:space="preserve">            &lt;key&gt;perfEKGWriteMsec:1.0&lt;/key&gt;</w:t>
      </w:r>
    </w:p>
    <w:p w14:paraId="13DF61FD" w14:textId="77777777" w:rsidR="008546C8" w:rsidRDefault="008546C8" w:rsidP="00811661">
      <w:pPr>
        <w:pStyle w:val="H3Body"/>
        <w:spacing w:after="0"/>
        <w:ind w:left="0"/>
      </w:pPr>
      <w:r>
        <w:t xml:space="preserve">            &lt;value&gt;</w:t>
      </w:r>
    </w:p>
    <w:p w14:paraId="7BBED596" w14:textId="77777777" w:rsidR="008546C8" w:rsidRDefault="008546C8" w:rsidP="00811661">
      <w:pPr>
        <w:pStyle w:val="H3Body"/>
        <w:spacing w:after="0"/>
        <w:ind w:left="0"/>
      </w:pPr>
      <w:r>
        <w:t xml:space="preserve">                &lt;description&gt;Amount of time (in msec) spent, per event, writing to the EKG file.&lt;/description&gt;</w:t>
      </w:r>
    </w:p>
    <w:p w14:paraId="6314E1E9" w14:textId="77777777" w:rsidR="008546C8" w:rsidRDefault="008546C8" w:rsidP="00811661">
      <w:pPr>
        <w:pStyle w:val="H3Body"/>
        <w:spacing w:after="0"/>
        <w:ind w:left="0"/>
      </w:pPr>
      <w:r>
        <w:t xml:space="preserve">                &lt;displayName&gt;perfEKGWriteMsec&lt;/displayName&gt;</w:t>
      </w:r>
    </w:p>
    <w:p w14:paraId="332BA2C1" w14:textId="77777777" w:rsidR="008546C8" w:rsidRDefault="008546C8" w:rsidP="00811661">
      <w:pPr>
        <w:pStyle w:val="H3Body"/>
        <w:spacing w:after="0"/>
        <w:ind w:left="0"/>
      </w:pPr>
      <w:r>
        <w:t xml:space="preserve">                &lt;name&gt;perfEKGWriteMsec&lt;/name&gt;</w:t>
      </w:r>
    </w:p>
    <w:p w14:paraId="2C0F8A4D" w14:textId="77777777" w:rsidR="008546C8" w:rsidRDefault="008546C8" w:rsidP="00811661">
      <w:pPr>
        <w:pStyle w:val="H3Body"/>
        <w:spacing w:after="0"/>
        <w:ind w:left="0"/>
      </w:pPr>
      <w:r>
        <w:t xml:space="preserve">                &lt;type&gt;milliseconds&lt;/type&gt;</w:t>
      </w:r>
    </w:p>
    <w:p w14:paraId="6B396AAF" w14:textId="77777777" w:rsidR="008546C8" w:rsidRDefault="008546C8" w:rsidP="00811661">
      <w:pPr>
        <w:pStyle w:val="H3Body"/>
        <w:spacing w:after="0"/>
        <w:ind w:left="0"/>
      </w:pPr>
      <w:r>
        <w:t xml:space="preserve">                &lt;version&gt;1.0&lt;/version&gt;</w:t>
      </w:r>
    </w:p>
    <w:p w14:paraId="14BEBD0E" w14:textId="77777777" w:rsidR="008546C8" w:rsidRDefault="008546C8" w:rsidP="00811661">
      <w:pPr>
        <w:pStyle w:val="H3Body"/>
        <w:spacing w:after="0"/>
        <w:ind w:left="0"/>
      </w:pPr>
      <w:r>
        <w:t xml:space="preserve">            &lt;/value&gt;</w:t>
      </w:r>
    </w:p>
    <w:p w14:paraId="746770C3" w14:textId="77777777" w:rsidR="008546C8" w:rsidRDefault="008546C8" w:rsidP="00811661">
      <w:pPr>
        <w:pStyle w:val="H3Body"/>
        <w:spacing w:after="0"/>
        <w:ind w:left="0"/>
      </w:pPr>
      <w:r>
        <w:t xml:space="preserve">        &lt;/entry&gt;</w:t>
      </w:r>
    </w:p>
    <w:p w14:paraId="3F5DEF43" w14:textId="77777777" w:rsidR="008546C8" w:rsidRDefault="008546C8" w:rsidP="00811661">
      <w:pPr>
        <w:pStyle w:val="H3Body"/>
        <w:spacing w:after="0"/>
        <w:ind w:left="0"/>
      </w:pPr>
      <w:r>
        <w:t xml:space="preserve">        &lt;entry&gt;</w:t>
      </w:r>
    </w:p>
    <w:p w14:paraId="11B0B216" w14:textId="77777777" w:rsidR="008546C8" w:rsidRDefault="008546C8" w:rsidP="00811661">
      <w:pPr>
        <w:pStyle w:val="H3Body"/>
        <w:spacing w:after="0"/>
        <w:ind w:left="0"/>
      </w:pPr>
      <w:r>
        <w:t xml:space="preserve">            &lt;key&gt;perfSingulationMsec:1.0&lt;/key&gt;</w:t>
      </w:r>
    </w:p>
    <w:p w14:paraId="42ACBA2D" w14:textId="77777777" w:rsidR="008546C8" w:rsidRDefault="008546C8" w:rsidP="00811661">
      <w:pPr>
        <w:pStyle w:val="H3Body"/>
        <w:spacing w:after="0"/>
        <w:ind w:left="0"/>
      </w:pPr>
      <w:r>
        <w:t xml:space="preserve">            &lt;value&gt;</w:t>
      </w:r>
    </w:p>
    <w:p w14:paraId="776F356C" w14:textId="77777777" w:rsidR="008546C8" w:rsidRDefault="008546C8" w:rsidP="00811661">
      <w:pPr>
        <w:pStyle w:val="H3Body"/>
        <w:spacing w:after="0"/>
        <w:ind w:left="0"/>
      </w:pPr>
      <w:r>
        <w:t xml:space="preserve">                &lt;description&gt;Amount of time (in msec) spent, per event, singulating.&lt;/description&gt;</w:t>
      </w:r>
    </w:p>
    <w:p w14:paraId="006171B7" w14:textId="77777777" w:rsidR="008546C8" w:rsidRDefault="008546C8" w:rsidP="00811661">
      <w:pPr>
        <w:pStyle w:val="H3Body"/>
        <w:spacing w:after="0"/>
        <w:ind w:left="0"/>
      </w:pPr>
      <w:r>
        <w:t xml:space="preserve">                &lt;displayName&gt;perfSingulationMsec&lt;/displayName&gt;</w:t>
      </w:r>
    </w:p>
    <w:p w14:paraId="35542829" w14:textId="77777777" w:rsidR="008546C8" w:rsidRDefault="008546C8" w:rsidP="00811661">
      <w:pPr>
        <w:pStyle w:val="H3Body"/>
        <w:spacing w:after="0"/>
        <w:ind w:left="0"/>
      </w:pPr>
      <w:r>
        <w:t xml:space="preserve">                &lt;name&gt;perfSingulationMsec&lt;/name&gt;</w:t>
      </w:r>
    </w:p>
    <w:p w14:paraId="78958CF3" w14:textId="77777777" w:rsidR="008546C8" w:rsidRDefault="008546C8" w:rsidP="00811661">
      <w:pPr>
        <w:pStyle w:val="H3Body"/>
        <w:spacing w:after="0"/>
        <w:ind w:left="0"/>
      </w:pPr>
      <w:r>
        <w:t xml:space="preserve">                &lt;type&gt;milliseconds&lt;/type&gt;</w:t>
      </w:r>
    </w:p>
    <w:p w14:paraId="1C4D4FA0" w14:textId="77777777" w:rsidR="008546C8" w:rsidRDefault="008546C8" w:rsidP="00811661">
      <w:pPr>
        <w:pStyle w:val="H3Body"/>
        <w:spacing w:after="0"/>
        <w:ind w:left="0"/>
      </w:pPr>
      <w:r>
        <w:t xml:space="preserve">                &lt;version&gt;1.0&lt;/version&gt;</w:t>
      </w:r>
    </w:p>
    <w:p w14:paraId="5CF45EA7" w14:textId="77777777" w:rsidR="008546C8" w:rsidRDefault="008546C8" w:rsidP="00811661">
      <w:pPr>
        <w:pStyle w:val="H3Body"/>
        <w:spacing w:after="0"/>
        <w:ind w:left="0"/>
      </w:pPr>
      <w:r>
        <w:t xml:space="preserve">            &lt;/value&gt;</w:t>
      </w:r>
    </w:p>
    <w:p w14:paraId="25E008FB" w14:textId="77777777" w:rsidR="008546C8" w:rsidRDefault="008546C8" w:rsidP="00811661">
      <w:pPr>
        <w:pStyle w:val="H3Body"/>
        <w:spacing w:after="0"/>
        <w:ind w:left="0"/>
      </w:pPr>
      <w:r>
        <w:t xml:space="preserve">        &lt;/entry&gt;</w:t>
      </w:r>
    </w:p>
    <w:p w14:paraId="1EC556A2" w14:textId="77777777" w:rsidR="008546C8" w:rsidRDefault="008546C8" w:rsidP="00811661">
      <w:pPr>
        <w:pStyle w:val="H3Body"/>
        <w:spacing w:after="0"/>
        <w:ind w:left="0"/>
      </w:pPr>
      <w:r>
        <w:t xml:space="preserve">        &lt;entry&gt;</w:t>
      </w:r>
    </w:p>
    <w:p w14:paraId="13994957" w14:textId="77777777" w:rsidR="008546C8" w:rsidRDefault="008546C8" w:rsidP="00811661">
      <w:pPr>
        <w:pStyle w:val="H3Body"/>
        <w:spacing w:after="0"/>
        <w:ind w:left="0"/>
      </w:pPr>
      <w:r>
        <w:t xml:space="preserve">            &lt;key&gt;perfModelingMsec:1.0&lt;/key&gt;</w:t>
      </w:r>
    </w:p>
    <w:p w14:paraId="7A9F42D4" w14:textId="77777777" w:rsidR="008546C8" w:rsidRDefault="008546C8" w:rsidP="00811661">
      <w:pPr>
        <w:pStyle w:val="H3Body"/>
        <w:spacing w:after="0"/>
        <w:ind w:left="0"/>
      </w:pPr>
      <w:r>
        <w:t xml:space="preserve">            &lt;value&gt;</w:t>
      </w:r>
    </w:p>
    <w:p w14:paraId="4AD3B002" w14:textId="77777777" w:rsidR="008546C8" w:rsidRDefault="008546C8" w:rsidP="00811661">
      <w:pPr>
        <w:pStyle w:val="H3Body"/>
        <w:spacing w:after="0"/>
        <w:ind w:left="0"/>
      </w:pPr>
      <w:r>
        <w:t xml:space="preserve">                &lt;description&gt;Amount of time (in msec), per aggregated event, spent in the modeling step.&lt;/description&gt;</w:t>
      </w:r>
    </w:p>
    <w:p w14:paraId="36141345" w14:textId="77777777" w:rsidR="008546C8" w:rsidRDefault="008546C8" w:rsidP="00811661">
      <w:pPr>
        <w:pStyle w:val="H3Body"/>
        <w:spacing w:after="0"/>
        <w:ind w:left="0"/>
      </w:pPr>
      <w:r>
        <w:t xml:space="preserve">                &lt;displayName&gt;perfModelingMsec&lt;/displayName&gt;</w:t>
      </w:r>
    </w:p>
    <w:p w14:paraId="3B34100A" w14:textId="77777777" w:rsidR="008546C8" w:rsidRDefault="008546C8" w:rsidP="00811661">
      <w:pPr>
        <w:pStyle w:val="H3Body"/>
        <w:spacing w:after="0"/>
        <w:ind w:left="0"/>
      </w:pPr>
      <w:r>
        <w:t xml:space="preserve">                &lt;name&gt;perfModelingMsec&lt;/name&gt;</w:t>
      </w:r>
    </w:p>
    <w:p w14:paraId="57581E88" w14:textId="77777777" w:rsidR="008546C8" w:rsidRDefault="008546C8" w:rsidP="00811661">
      <w:pPr>
        <w:pStyle w:val="H3Body"/>
        <w:spacing w:after="0"/>
        <w:ind w:left="0"/>
      </w:pPr>
      <w:r>
        <w:t xml:space="preserve">                &lt;type&gt;milliseconds&lt;/type&gt;</w:t>
      </w:r>
    </w:p>
    <w:p w14:paraId="6A982B82" w14:textId="77777777" w:rsidR="008546C8" w:rsidRDefault="008546C8" w:rsidP="00811661">
      <w:pPr>
        <w:pStyle w:val="H3Body"/>
        <w:spacing w:after="0"/>
        <w:ind w:left="0"/>
      </w:pPr>
      <w:r>
        <w:t xml:space="preserve">                &lt;version&gt;1.0&lt;/version&gt;</w:t>
      </w:r>
    </w:p>
    <w:p w14:paraId="6ACA0DD7" w14:textId="77777777" w:rsidR="008546C8" w:rsidRDefault="008546C8" w:rsidP="00811661">
      <w:pPr>
        <w:pStyle w:val="H3Body"/>
        <w:spacing w:after="0"/>
        <w:ind w:left="0"/>
      </w:pPr>
      <w:r>
        <w:t xml:space="preserve">            &lt;/value&gt;</w:t>
      </w:r>
    </w:p>
    <w:p w14:paraId="6481D55C" w14:textId="77777777" w:rsidR="008546C8" w:rsidRDefault="008546C8" w:rsidP="00811661">
      <w:pPr>
        <w:pStyle w:val="H3Body"/>
        <w:spacing w:after="0"/>
        <w:ind w:left="0"/>
      </w:pPr>
      <w:r>
        <w:t xml:space="preserve">        &lt;/entry&gt;</w:t>
      </w:r>
    </w:p>
    <w:p w14:paraId="63E305C2" w14:textId="77777777" w:rsidR="008546C8" w:rsidRDefault="008546C8" w:rsidP="00811661">
      <w:pPr>
        <w:pStyle w:val="H3Body"/>
        <w:spacing w:after="0"/>
        <w:ind w:left="0"/>
      </w:pPr>
      <w:r>
        <w:t xml:space="preserve">        &lt;entry&gt;</w:t>
      </w:r>
    </w:p>
    <w:p w14:paraId="1760CD6E" w14:textId="77777777" w:rsidR="008546C8" w:rsidRDefault="008546C8" w:rsidP="00811661">
      <w:pPr>
        <w:pStyle w:val="H3Body"/>
        <w:spacing w:after="0"/>
        <w:ind w:left="0"/>
      </w:pPr>
      <w:r>
        <w:t xml:space="preserve">            &lt;key&gt;perfExternalMsec:1.0&lt;/key&gt;</w:t>
      </w:r>
    </w:p>
    <w:p w14:paraId="77B5A24A" w14:textId="77777777" w:rsidR="008546C8" w:rsidRDefault="008546C8" w:rsidP="00811661">
      <w:pPr>
        <w:pStyle w:val="H3Body"/>
        <w:spacing w:after="0"/>
        <w:ind w:left="0"/>
      </w:pPr>
      <w:r>
        <w:t xml:space="preserve">            &lt;value&gt;</w:t>
      </w:r>
    </w:p>
    <w:p w14:paraId="0E1FECF8" w14:textId="77777777" w:rsidR="008546C8" w:rsidRDefault="008546C8" w:rsidP="00811661">
      <w:pPr>
        <w:pStyle w:val="H3Body"/>
        <w:spacing w:after="0"/>
        <w:ind w:left="0"/>
      </w:pPr>
      <w:r>
        <w:t xml:space="preserve">                &lt;description&gt;Amount of time (in msec) spent waiting for external systems (e.g. GXP, Omni, etc.).&lt;/description&gt;</w:t>
      </w:r>
    </w:p>
    <w:p w14:paraId="79D291C6" w14:textId="77777777" w:rsidR="008546C8" w:rsidRDefault="008546C8" w:rsidP="00811661">
      <w:pPr>
        <w:pStyle w:val="H3Body"/>
        <w:spacing w:after="0"/>
        <w:ind w:left="0"/>
      </w:pPr>
      <w:r>
        <w:t xml:space="preserve">                &lt;displayName&gt;perfExternalMsec&lt;/displayName&gt;</w:t>
      </w:r>
    </w:p>
    <w:p w14:paraId="1E2F552A" w14:textId="77777777" w:rsidR="008546C8" w:rsidRDefault="008546C8" w:rsidP="00811661">
      <w:pPr>
        <w:pStyle w:val="H3Body"/>
        <w:spacing w:after="0"/>
        <w:ind w:left="0"/>
      </w:pPr>
      <w:r>
        <w:t xml:space="preserve">                &lt;name&gt;perfExternalMsec&lt;/name&gt;</w:t>
      </w:r>
    </w:p>
    <w:p w14:paraId="18E2E608" w14:textId="77777777" w:rsidR="008546C8" w:rsidRDefault="008546C8" w:rsidP="00811661">
      <w:pPr>
        <w:pStyle w:val="H3Body"/>
        <w:spacing w:after="0"/>
        <w:ind w:left="0"/>
      </w:pPr>
      <w:r>
        <w:t xml:space="preserve">                &lt;type&gt;milliseconds&lt;/type&gt;</w:t>
      </w:r>
    </w:p>
    <w:p w14:paraId="539F761B" w14:textId="77777777" w:rsidR="008546C8" w:rsidRDefault="008546C8" w:rsidP="00811661">
      <w:pPr>
        <w:pStyle w:val="H3Body"/>
        <w:spacing w:after="0"/>
        <w:ind w:left="0"/>
      </w:pPr>
      <w:r>
        <w:t xml:space="preserve">                &lt;version&gt;1.0&lt;/version&gt;</w:t>
      </w:r>
    </w:p>
    <w:p w14:paraId="2782C24D" w14:textId="77777777" w:rsidR="008546C8" w:rsidRDefault="008546C8" w:rsidP="00811661">
      <w:pPr>
        <w:pStyle w:val="H3Body"/>
        <w:spacing w:after="0"/>
        <w:ind w:left="0"/>
      </w:pPr>
      <w:r>
        <w:t xml:space="preserve">            &lt;/value&gt;</w:t>
      </w:r>
    </w:p>
    <w:p w14:paraId="5E64CB4E" w14:textId="77777777" w:rsidR="008546C8" w:rsidRDefault="008546C8" w:rsidP="00811661">
      <w:pPr>
        <w:pStyle w:val="H3Body"/>
        <w:spacing w:after="0"/>
        <w:ind w:left="0"/>
      </w:pPr>
      <w:r>
        <w:lastRenderedPageBreak/>
        <w:t xml:space="preserve">        &lt;/entry&gt;</w:t>
      </w:r>
    </w:p>
    <w:p w14:paraId="5BD8462D" w14:textId="77777777" w:rsidR="008546C8" w:rsidRDefault="008546C8" w:rsidP="00811661">
      <w:pPr>
        <w:pStyle w:val="H3Body"/>
        <w:spacing w:after="0"/>
        <w:ind w:left="0"/>
      </w:pPr>
      <w:r>
        <w:t xml:space="preserve">        &lt;entry&gt;</w:t>
      </w:r>
    </w:p>
    <w:p w14:paraId="13091A32" w14:textId="77777777" w:rsidR="008546C8" w:rsidRDefault="008546C8" w:rsidP="00811661">
      <w:pPr>
        <w:pStyle w:val="H3Body"/>
        <w:spacing w:after="0"/>
        <w:ind w:left="0"/>
      </w:pPr>
      <w:r>
        <w:t xml:space="preserve">            &lt;key&gt;perfSaveGSTMsec:1.1&lt;/key&gt;</w:t>
      </w:r>
    </w:p>
    <w:p w14:paraId="5F3EAE94" w14:textId="77777777" w:rsidR="008546C8" w:rsidRDefault="008546C8" w:rsidP="00811661">
      <w:pPr>
        <w:pStyle w:val="H3Body"/>
        <w:spacing w:after="0"/>
        <w:ind w:left="0"/>
      </w:pPr>
      <w:r>
        <w:t xml:space="preserve">            &lt;value&gt;</w:t>
      </w:r>
    </w:p>
    <w:p w14:paraId="02BC495F" w14:textId="77777777" w:rsidR="008546C8" w:rsidRDefault="008546C8" w:rsidP="00811661">
      <w:pPr>
        <w:pStyle w:val="H3Body"/>
        <w:spacing w:after="0"/>
        <w:ind w:left="0"/>
      </w:pPr>
      <w:r>
        <w:t xml:space="preserve">                &lt;description&gt;Amount of time (in msec) spent writing the GST to the database.&lt;/description&gt;</w:t>
      </w:r>
    </w:p>
    <w:p w14:paraId="0C5780AE" w14:textId="77777777" w:rsidR="008546C8" w:rsidRDefault="008546C8" w:rsidP="00811661">
      <w:pPr>
        <w:pStyle w:val="H3Body"/>
        <w:spacing w:after="0"/>
        <w:ind w:left="0"/>
      </w:pPr>
      <w:r>
        <w:t xml:space="preserve">                &lt;displayName&gt;Save To GST&lt;/displayName&gt;</w:t>
      </w:r>
    </w:p>
    <w:p w14:paraId="13F04B6A" w14:textId="77777777" w:rsidR="008546C8" w:rsidRDefault="008546C8" w:rsidP="00811661">
      <w:pPr>
        <w:pStyle w:val="H3Body"/>
        <w:spacing w:after="0"/>
        <w:ind w:left="0"/>
      </w:pPr>
      <w:r>
        <w:t xml:space="preserve">                &lt;name&gt;perfSaveGSTMsec&lt;/name&gt;</w:t>
      </w:r>
    </w:p>
    <w:p w14:paraId="0489CE76" w14:textId="77777777" w:rsidR="008546C8" w:rsidRDefault="008546C8" w:rsidP="00811661">
      <w:pPr>
        <w:pStyle w:val="H3Body"/>
        <w:spacing w:after="0"/>
        <w:ind w:left="0"/>
      </w:pPr>
      <w:r>
        <w:t xml:space="preserve">                &lt;type&gt;milliseconds&lt;/type&gt;</w:t>
      </w:r>
    </w:p>
    <w:p w14:paraId="35C2287F" w14:textId="77777777" w:rsidR="008546C8" w:rsidRDefault="008546C8" w:rsidP="00811661">
      <w:pPr>
        <w:pStyle w:val="H3Body"/>
        <w:spacing w:after="0"/>
        <w:ind w:left="0"/>
      </w:pPr>
      <w:r>
        <w:t xml:space="preserve">                &lt;version&gt;1.1&lt;/version&gt;</w:t>
      </w:r>
    </w:p>
    <w:p w14:paraId="749864FD" w14:textId="77777777" w:rsidR="008546C8" w:rsidRDefault="008546C8" w:rsidP="00811661">
      <w:pPr>
        <w:pStyle w:val="H3Body"/>
        <w:spacing w:after="0"/>
        <w:ind w:left="0"/>
      </w:pPr>
      <w:r>
        <w:t xml:space="preserve">            &lt;/value&gt;</w:t>
      </w:r>
    </w:p>
    <w:p w14:paraId="15674622" w14:textId="77777777" w:rsidR="008546C8" w:rsidRDefault="008546C8" w:rsidP="00811661">
      <w:pPr>
        <w:pStyle w:val="H3Body"/>
        <w:spacing w:after="0"/>
        <w:ind w:left="0"/>
      </w:pPr>
      <w:r>
        <w:t xml:space="preserve">        &lt;/entry&gt;</w:t>
      </w:r>
    </w:p>
    <w:p w14:paraId="35FA4285" w14:textId="77777777" w:rsidR="008546C8" w:rsidRDefault="008546C8" w:rsidP="00811661">
      <w:pPr>
        <w:pStyle w:val="H3Body"/>
        <w:spacing w:after="0"/>
        <w:ind w:left="0"/>
      </w:pPr>
      <w:r>
        <w:t xml:space="preserve">        &lt;entry&gt;</w:t>
      </w:r>
    </w:p>
    <w:p w14:paraId="5CD6BCAF" w14:textId="77777777" w:rsidR="008546C8" w:rsidRDefault="008546C8" w:rsidP="00811661">
      <w:pPr>
        <w:pStyle w:val="H3Body"/>
        <w:spacing w:after="0"/>
        <w:ind w:left="0"/>
      </w:pPr>
      <w:r>
        <w:t xml:space="preserve">            &lt;key&gt;perfUpstreamMsec:1.0&lt;/key&gt;</w:t>
      </w:r>
    </w:p>
    <w:p w14:paraId="351173A5" w14:textId="77777777" w:rsidR="008546C8" w:rsidRDefault="008546C8" w:rsidP="00811661">
      <w:pPr>
        <w:pStyle w:val="H3Body"/>
        <w:spacing w:after="0"/>
        <w:ind w:left="0"/>
      </w:pPr>
      <w:r>
        <w:t xml:space="preserve">            &lt;value&gt;</w:t>
      </w:r>
    </w:p>
    <w:p w14:paraId="798E5442" w14:textId="77777777" w:rsidR="008546C8" w:rsidRDefault="008546C8" w:rsidP="00811661">
      <w:pPr>
        <w:pStyle w:val="H3Body"/>
        <w:spacing w:after="0"/>
        <w:ind w:left="0"/>
      </w:pPr>
      <w:r>
        <w:t xml:space="preserve">                &lt;description&gt;Amount of time (in msec) spent sending messages (via HTTP or JMS) to other applications.&lt;/description&gt;</w:t>
      </w:r>
    </w:p>
    <w:p w14:paraId="64436794" w14:textId="77777777" w:rsidR="008546C8" w:rsidRDefault="008546C8" w:rsidP="00811661">
      <w:pPr>
        <w:pStyle w:val="H3Body"/>
        <w:spacing w:after="0"/>
        <w:ind w:left="0"/>
      </w:pPr>
      <w:r>
        <w:t xml:space="preserve">                &lt;displayName&gt;perfUpstreamMsec&lt;/displayName&gt;</w:t>
      </w:r>
    </w:p>
    <w:p w14:paraId="08E97F7F" w14:textId="77777777" w:rsidR="008546C8" w:rsidRDefault="008546C8" w:rsidP="00811661">
      <w:pPr>
        <w:pStyle w:val="H3Body"/>
        <w:spacing w:after="0"/>
        <w:ind w:left="0"/>
      </w:pPr>
      <w:r>
        <w:t xml:space="preserve">                &lt;name&gt;perfUpstreamMsec&lt;/name&gt;</w:t>
      </w:r>
    </w:p>
    <w:p w14:paraId="00CCDFBE" w14:textId="77777777" w:rsidR="008546C8" w:rsidRDefault="008546C8" w:rsidP="00811661">
      <w:pPr>
        <w:pStyle w:val="H3Body"/>
        <w:spacing w:after="0"/>
        <w:ind w:left="0"/>
      </w:pPr>
      <w:r>
        <w:t xml:space="preserve">                &lt;type&gt;milliseconds&lt;/type&gt;</w:t>
      </w:r>
    </w:p>
    <w:p w14:paraId="4EB01CC4" w14:textId="77777777" w:rsidR="008546C8" w:rsidRDefault="008546C8" w:rsidP="00811661">
      <w:pPr>
        <w:pStyle w:val="H3Body"/>
        <w:spacing w:after="0"/>
        <w:ind w:left="0"/>
      </w:pPr>
      <w:r>
        <w:t xml:space="preserve">                &lt;version&gt;1.0&lt;/version&gt;</w:t>
      </w:r>
    </w:p>
    <w:p w14:paraId="554C7381" w14:textId="77777777" w:rsidR="008546C8" w:rsidRDefault="008546C8" w:rsidP="00811661">
      <w:pPr>
        <w:pStyle w:val="H3Body"/>
        <w:spacing w:after="0"/>
        <w:ind w:left="0"/>
      </w:pPr>
      <w:r>
        <w:t xml:space="preserve">            &lt;/value&gt;</w:t>
      </w:r>
    </w:p>
    <w:p w14:paraId="70F7FB2B" w14:textId="77777777" w:rsidR="008546C8" w:rsidRDefault="008546C8" w:rsidP="00811661">
      <w:pPr>
        <w:pStyle w:val="H3Body"/>
        <w:spacing w:after="0"/>
        <w:ind w:left="0"/>
      </w:pPr>
      <w:r>
        <w:t xml:space="preserve">        &lt;/entry&gt;</w:t>
      </w:r>
    </w:p>
    <w:p w14:paraId="746BA29E" w14:textId="77777777" w:rsidR="008546C8" w:rsidRDefault="008546C8" w:rsidP="00811661">
      <w:pPr>
        <w:pStyle w:val="H3Body"/>
        <w:spacing w:after="0"/>
        <w:ind w:left="0"/>
      </w:pPr>
      <w:r>
        <w:t xml:space="preserve">        &lt;entry&gt;</w:t>
      </w:r>
    </w:p>
    <w:p w14:paraId="604A8D4B" w14:textId="77777777" w:rsidR="008546C8" w:rsidRDefault="008546C8" w:rsidP="00811661">
      <w:pPr>
        <w:pStyle w:val="H3Body"/>
        <w:spacing w:after="0"/>
        <w:ind w:left="0"/>
      </w:pPr>
      <w:r>
        <w:t xml:space="preserve">            &lt;key&gt;perfPreModelingMsec:1.0&lt;/key&gt;</w:t>
      </w:r>
    </w:p>
    <w:p w14:paraId="271B66DD" w14:textId="77777777" w:rsidR="008546C8" w:rsidRDefault="008546C8" w:rsidP="00811661">
      <w:pPr>
        <w:pStyle w:val="H3Body"/>
        <w:spacing w:after="0"/>
        <w:ind w:left="0"/>
      </w:pPr>
      <w:r>
        <w:t xml:space="preserve">            &lt;value&gt;</w:t>
      </w:r>
    </w:p>
    <w:p w14:paraId="61460659" w14:textId="77777777" w:rsidR="008546C8" w:rsidRDefault="008546C8" w:rsidP="00811661">
      <w:pPr>
        <w:pStyle w:val="H3Body"/>
        <w:spacing w:after="0"/>
        <w:ind w:left="0"/>
      </w:pPr>
      <w:r>
        <w:t xml:space="preserve">                &lt;description&gt;Amount of time (in msec) spent in the pre-modeling step.&lt;/description&gt;</w:t>
      </w:r>
    </w:p>
    <w:p w14:paraId="566E6AE8" w14:textId="77777777" w:rsidR="008546C8" w:rsidRDefault="008546C8" w:rsidP="00811661">
      <w:pPr>
        <w:pStyle w:val="H3Body"/>
        <w:spacing w:after="0"/>
        <w:ind w:left="0"/>
      </w:pPr>
      <w:r>
        <w:t xml:space="preserve">                &lt;displayName&gt;perfPreModelingMsec&lt;/displayName&gt;</w:t>
      </w:r>
    </w:p>
    <w:p w14:paraId="650839AB" w14:textId="77777777" w:rsidR="008546C8" w:rsidRDefault="008546C8" w:rsidP="00811661">
      <w:pPr>
        <w:pStyle w:val="H3Body"/>
        <w:spacing w:after="0"/>
        <w:ind w:left="0"/>
      </w:pPr>
      <w:r>
        <w:t xml:space="preserve">                &lt;name&gt;perfPreModelingMsec&lt;/name&gt;</w:t>
      </w:r>
    </w:p>
    <w:p w14:paraId="07994AD6" w14:textId="77777777" w:rsidR="008546C8" w:rsidRDefault="008546C8" w:rsidP="00811661">
      <w:pPr>
        <w:pStyle w:val="H3Body"/>
        <w:spacing w:after="0"/>
        <w:ind w:left="0"/>
      </w:pPr>
      <w:r>
        <w:t xml:space="preserve">                &lt;type&gt;milliseconds&lt;/type&gt;</w:t>
      </w:r>
    </w:p>
    <w:p w14:paraId="1ED8B4EF" w14:textId="77777777" w:rsidR="008546C8" w:rsidRDefault="008546C8" w:rsidP="00811661">
      <w:pPr>
        <w:pStyle w:val="H3Body"/>
        <w:spacing w:after="0"/>
        <w:ind w:left="0"/>
      </w:pPr>
      <w:r>
        <w:t xml:space="preserve">                &lt;version&gt;1.0&lt;/version&gt;</w:t>
      </w:r>
    </w:p>
    <w:p w14:paraId="7AA1E958" w14:textId="77777777" w:rsidR="008546C8" w:rsidRDefault="008546C8" w:rsidP="00811661">
      <w:pPr>
        <w:pStyle w:val="H3Body"/>
        <w:spacing w:after="0"/>
        <w:ind w:left="0"/>
      </w:pPr>
      <w:r>
        <w:t xml:space="preserve">            &lt;/value&gt;</w:t>
      </w:r>
    </w:p>
    <w:p w14:paraId="3081E1D6" w14:textId="77777777" w:rsidR="008546C8" w:rsidRDefault="008546C8" w:rsidP="00811661">
      <w:pPr>
        <w:pStyle w:val="H3Body"/>
        <w:spacing w:after="0"/>
        <w:ind w:left="0"/>
      </w:pPr>
      <w:r>
        <w:t xml:space="preserve">        &lt;/entry&gt;</w:t>
      </w:r>
    </w:p>
    <w:p w14:paraId="01C194CE" w14:textId="77777777" w:rsidR="008546C8" w:rsidRDefault="008546C8" w:rsidP="00811661">
      <w:pPr>
        <w:pStyle w:val="H3Body"/>
        <w:spacing w:after="0"/>
        <w:ind w:left="0"/>
      </w:pPr>
      <w:r>
        <w:t xml:space="preserve">        &lt;entry&gt;</w:t>
      </w:r>
    </w:p>
    <w:p w14:paraId="7A764FF1" w14:textId="77777777" w:rsidR="008546C8" w:rsidRDefault="008546C8" w:rsidP="00811661">
      <w:pPr>
        <w:pStyle w:val="H3Body"/>
        <w:spacing w:after="0"/>
        <w:ind w:left="0"/>
      </w:pPr>
      <w:r>
        <w:t xml:space="preserve">            &lt;key&gt;perfPostModelingMsec:1.0&lt;/key&gt;</w:t>
      </w:r>
    </w:p>
    <w:p w14:paraId="27E5B7BB" w14:textId="77777777" w:rsidR="008546C8" w:rsidRDefault="008546C8" w:rsidP="00811661">
      <w:pPr>
        <w:pStyle w:val="H3Body"/>
        <w:spacing w:after="0"/>
        <w:ind w:left="0"/>
      </w:pPr>
      <w:r>
        <w:t xml:space="preserve">            &lt;value&gt;</w:t>
      </w:r>
    </w:p>
    <w:p w14:paraId="32C64FFC" w14:textId="77777777" w:rsidR="008546C8" w:rsidRDefault="008546C8" w:rsidP="00811661">
      <w:pPr>
        <w:pStyle w:val="H3Body"/>
        <w:spacing w:after="0"/>
        <w:ind w:left="0"/>
      </w:pPr>
      <w:r>
        <w:t xml:space="preserve">                &lt;description&gt;Amount of time (in msec) spent in the post-modeling step.&lt;/description&gt;</w:t>
      </w:r>
    </w:p>
    <w:p w14:paraId="7CF74239" w14:textId="77777777" w:rsidR="008546C8" w:rsidRDefault="008546C8" w:rsidP="00811661">
      <w:pPr>
        <w:pStyle w:val="H3Body"/>
        <w:spacing w:after="0"/>
        <w:ind w:left="0"/>
      </w:pPr>
      <w:r>
        <w:t xml:space="preserve">                &lt;displayName&gt;perfPostModelingMsec&lt;/displayName&gt;</w:t>
      </w:r>
    </w:p>
    <w:p w14:paraId="34B47015" w14:textId="77777777" w:rsidR="008546C8" w:rsidRDefault="008546C8" w:rsidP="00811661">
      <w:pPr>
        <w:pStyle w:val="H3Body"/>
        <w:spacing w:after="0"/>
        <w:ind w:left="0"/>
      </w:pPr>
      <w:r>
        <w:t xml:space="preserve">                &lt;name&gt;perfPostModelingMsec&lt;/name&gt;</w:t>
      </w:r>
    </w:p>
    <w:p w14:paraId="093C9459" w14:textId="77777777" w:rsidR="008546C8" w:rsidRDefault="008546C8" w:rsidP="00811661">
      <w:pPr>
        <w:pStyle w:val="H3Body"/>
        <w:spacing w:after="0"/>
        <w:ind w:left="0"/>
      </w:pPr>
      <w:r>
        <w:t xml:space="preserve">                &lt;type&gt;milliseconds&lt;/type&gt;</w:t>
      </w:r>
    </w:p>
    <w:p w14:paraId="7413CF14" w14:textId="77777777" w:rsidR="008546C8" w:rsidRDefault="008546C8" w:rsidP="00811661">
      <w:pPr>
        <w:pStyle w:val="H3Body"/>
        <w:spacing w:after="0"/>
        <w:ind w:left="0"/>
      </w:pPr>
      <w:r>
        <w:t xml:space="preserve">                &lt;version&gt;1.0&lt;/version&gt;</w:t>
      </w:r>
    </w:p>
    <w:p w14:paraId="36FC2DAC" w14:textId="77777777" w:rsidR="008546C8" w:rsidRDefault="008546C8" w:rsidP="00811661">
      <w:pPr>
        <w:pStyle w:val="H3Body"/>
        <w:spacing w:after="0"/>
        <w:ind w:left="0"/>
      </w:pPr>
      <w:r>
        <w:lastRenderedPageBreak/>
        <w:t xml:space="preserve">            &lt;/value&gt;</w:t>
      </w:r>
    </w:p>
    <w:p w14:paraId="0370FF9F" w14:textId="77777777" w:rsidR="008546C8" w:rsidRDefault="008546C8" w:rsidP="00811661">
      <w:pPr>
        <w:pStyle w:val="H3Body"/>
        <w:spacing w:after="0"/>
        <w:ind w:left="0"/>
      </w:pPr>
      <w:r>
        <w:t xml:space="preserve">        &lt;/entry&gt;</w:t>
      </w:r>
    </w:p>
    <w:p w14:paraId="210B2BF7" w14:textId="77777777" w:rsidR="008546C8" w:rsidRDefault="008546C8" w:rsidP="00811661">
      <w:pPr>
        <w:pStyle w:val="H3Body"/>
        <w:spacing w:after="0"/>
        <w:ind w:left="0"/>
      </w:pPr>
      <w:r>
        <w:t xml:space="preserve">        &lt;entry&gt;</w:t>
      </w:r>
    </w:p>
    <w:p w14:paraId="44A254DC" w14:textId="77777777" w:rsidR="008546C8" w:rsidRDefault="008546C8" w:rsidP="00811661">
      <w:pPr>
        <w:pStyle w:val="H3Body"/>
        <w:spacing w:after="0"/>
        <w:ind w:left="0"/>
      </w:pPr>
      <w:r>
        <w:t xml:space="preserve">            &lt;key&gt;perfWriteToReaderMsec:1.0&lt;/key&gt;</w:t>
      </w:r>
    </w:p>
    <w:p w14:paraId="229E4341" w14:textId="77777777" w:rsidR="008546C8" w:rsidRDefault="008546C8" w:rsidP="00811661">
      <w:pPr>
        <w:pStyle w:val="H3Body"/>
        <w:spacing w:after="0"/>
        <w:ind w:left="0"/>
      </w:pPr>
      <w:r>
        <w:t xml:space="preserve">            &lt;value&gt;</w:t>
      </w:r>
    </w:p>
    <w:p w14:paraId="2C86EB75" w14:textId="77777777" w:rsidR="008546C8" w:rsidRDefault="008546C8" w:rsidP="00811661">
      <w:pPr>
        <w:pStyle w:val="H3Body"/>
        <w:spacing w:after="0"/>
        <w:ind w:left="0"/>
      </w:pPr>
      <w:r>
        <w:t xml:space="preserve">                &lt;description&gt;Amount of time (in msec) spent sending information to readers.&lt;/description&gt;</w:t>
      </w:r>
    </w:p>
    <w:p w14:paraId="4F03AEFC" w14:textId="77777777" w:rsidR="008546C8" w:rsidRDefault="008546C8" w:rsidP="00811661">
      <w:pPr>
        <w:pStyle w:val="H3Body"/>
        <w:spacing w:after="0"/>
        <w:ind w:left="0"/>
      </w:pPr>
      <w:r>
        <w:t xml:space="preserve">                &lt;displayName&gt;perfWriteToReaderMsec&lt;/displayName&gt;</w:t>
      </w:r>
    </w:p>
    <w:p w14:paraId="5B5CDE53" w14:textId="77777777" w:rsidR="008546C8" w:rsidRDefault="008546C8" w:rsidP="00811661">
      <w:pPr>
        <w:pStyle w:val="H3Body"/>
        <w:spacing w:after="0"/>
        <w:ind w:left="0"/>
      </w:pPr>
      <w:r>
        <w:t xml:space="preserve">                &lt;name&gt;perfWriteToReaderMsec&lt;/name&gt;</w:t>
      </w:r>
    </w:p>
    <w:p w14:paraId="14C9FBC2" w14:textId="77777777" w:rsidR="008546C8" w:rsidRDefault="008546C8" w:rsidP="00811661">
      <w:pPr>
        <w:pStyle w:val="H3Body"/>
        <w:spacing w:after="0"/>
        <w:ind w:left="0"/>
      </w:pPr>
      <w:r>
        <w:t xml:space="preserve">                &lt;type&gt;milliseconds&lt;/type&gt;</w:t>
      </w:r>
    </w:p>
    <w:p w14:paraId="23CC00A5" w14:textId="77777777" w:rsidR="008546C8" w:rsidRDefault="008546C8" w:rsidP="00811661">
      <w:pPr>
        <w:pStyle w:val="H3Body"/>
        <w:spacing w:after="0"/>
        <w:ind w:left="0"/>
      </w:pPr>
      <w:r>
        <w:t xml:space="preserve">                &lt;version&gt;1.0&lt;/version&gt;</w:t>
      </w:r>
    </w:p>
    <w:p w14:paraId="64417223" w14:textId="77777777" w:rsidR="008546C8" w:rsidRDefault="008546C8" w:rsidP="00811661">
      <w:pPr>
        <w:pStyle w:val="H3Body"/>
        <w:spacing w:after="0"/>
        <w:ind w:left="0"/>
      </w:pPr>
      <w:r>
        <w:t xml:space="preserve">            &lt;/value&gt;</w:t>
      </w:r>
    </w:p>
    <w:p w14:paraId="3DC48B65" w14:textId="77777777" w:rsidR="008546C8" w:rsidRDefault="008546C8" w:rsidP="00811661">
      <w:pPr>
        <w:pStyle w:val="H3Body"/>
        <w:spacing w:after="0"/>
        <w:ind w:left="0"/>
      </w:pPr>
      <w:r>
        <w:t xml:space="preserve">        &lt;/entry&gt;</w:t>
      </w:r>
    </w:p>
    <w:p w14:paraId="38248400" w14:textId="77777777" w:rsidR="008546C8" w:rsidRDefault="008546C8" w:rsidP="00811661">
      <w:pPr>
        <w:pStyle w:val="H3Body"/>
        <w:spacing w:after="0"/>
        <w:ind w:left="0"/>
      </w:pPr>
      <w:r>
        <w:t xml:space="preserve">        &lt;entry&gt;</w:t>
      </w:r>
    </w:p>
    <w:p w14:paraId="6BE8B376" w14:textId="77777777" w:rsidR="008546C8" w:rsidRDefault="008546C8" w:rsidP="00811661">
      <w:pPr>
        <w:pStyle w:val="H3Body"/>
        <w:spacing w:after="0"/>
        <w:ind w:left="0"/>
      </w:pPr>
      <w:r>
        <w:t xml:space="preserve">            &lt;key&gt;perfMainLoopUtilization:1.0&lt;/key&gt;</w:t>
      </w:r>
    </w:p>
    <w:p w14:paraId="5939B04C" w14:textId="77777777" w:rsidR="008546C8" w:rsidRDefault="008546C8" w:rsidP="00811661">
      <w:pPr>
        <w:pStyle w:val="H3Body"/>
        <w:spacing w:after="0"/>
        <w:ind w:left="0"/>
      </w:pPr>
      <w:r>
        <w:t xml:space="preserve">            &lt;value&gt;</w:t>
      </w:r>
    </w:p>
    <w:p w14:paraId="152D4C52" w14:textId="77777777" w:rsidR="008546C8" w:rsidRDefault="008546C8" w:rsidP="00811661">
      <w:pPr>
        <w:pStyle w:val="H3Body"/>
        <w:spacing w:after="0"/>
        <w:ind w:left="0"/>
      </w:pPr>
      <w:r>
        <w:t xml:space="preserve">                &lt;description&gt;Percentage of the main loops 'quantum' that was needed. Over 100% indicates that the xBRC is falling behind on its processing.&lt;/description&gt;</w:t>
      </w:r>
    </w:p>
    <w:p w14:paraId="05D5B12C" w14:textId="77777777" w:rsidR="008546C8" w:rsidRDefault="008546C8" w:rsidP="00811661">
      <w:pPr>
        <w:pStyle w:val="H3Body"/>
        <w:spacing w:after="0"/>
        <w:ind w:left="0"/>
      </w:pPr>
      <w:r>
        <w:t xml:space="preserve">                &lt;displayName&gt;perfMainLoopUtilization&lt;/displayName&gt;</w:t>
      </w:r>
    </w:p>
    <w:p w14:paraId="71FA8E1E" w14:textId="77777777" w:rsidR="008546C8" w:rsidRDefault="008546C8" w:rsidP="00811661">
      <w:pPr>
        <w:pStyle w:val="H3Body"/>
        <w:spacing w:after="0"/>
        <w:ind w:left="0"/>
      </w:pPr>
      <w:r>
        <w:t xml:space="preserve">                &lt;name&gt;perfMainLoopUtilization&lt;/name&gt;</w:t>
      </w:r>
    </w:p>
    <w:p w14:paraId="342B0A63" w14:textId="77777777" w:rsidR="008546C8" w:rsidRDefault="008546C8" w:rsidP="00811661">
      <w:pPr>
        <w:pStyle w:val="H3Body"/>
        <w:spacing w:after="0"/>
        <w:ind w:left="0"/>
      </w:pPr>
      <w:r>
        <w:t xml:space="preserve">                &lt;type&gt;milliseconds&lt;/type&gt;</w:t>
      </w:r>
    </w:p>
    <w:p w14:paraId="723A4A9C" w14:textId="77777777" w:rsidR="008546C8" w:rsidRDefault="008546C8" w:rsidP="00811661">
      <w:pPr>
        <w:pStyle w:val="H3Body"/>
        <w:spacing w:after="0"/>
        <w:ind w:left="0"/>
      </w:pPr>
      <w:r>
        <w:t xml:space="preserve">                &lt;version&gt;1.0&lt;/version&gt;</w:t>
      </w:r>
    </w:p>
    <w:p w14:paraId="414D29EC" w14:textId="77777777" w:rsidR="008546C8" w:rsidRDefault="008546C8" w:rsidP="00811661">
      <w:pPr>
        <w:pStyle w:val="H3Body"/>
        <w:spacing w:after="0"/>
        <w:ind w:left="0"/>
      </w:pPr>
      <w:r>
        <w:t xml:space="preserve">            &lt;/value&gt;</w:t>
      </w:r>
    </w:p>
    <w:p w14:paraId="484E2843" w14:textId="77777777" w:rsidR="008546C8" w:rsidRDefault="008546C8" w:rsidP="00811661">
      <w:pPr>
        <w:pStyle w:val="H3Body"/>
        <w:spacing w:after="0"/>
        <w:ind w:left="0"/>
      </w:pPr>
      <w:r>
        <w:t xml:space="preserve">        &lt;/entry&gt;</w:t>
      </w:r>
    </w:p>
    <w:p w14:paraId="796B70E5" w14:textId="77777777" w:rsidR="008546C8" w:rsidRDefault="008546C8" w:rsidP="00811661">
      <w:pPr>
        <w:pStyle w:val="H3Body"/>
        <w:spacing w:after="0"/>
        <w:ind w:left="0"/>
      </w:pPr>
      <w:r>
        <w:t xml:space="preserve">        &lt;entry&gt;</w:t>
      </w:r>
    </w:p>
    <w:p w14:paraId="29D70A3D" w14:textId="77777777" w:rsidR="008546C8" w:rsidRDefault="008546C8" w:rsidP="00811661">
      <w:pPr>
        <w:pStyle w:val="H3Body"/>
        <w:spacing w:after="0"/>
        <w:ind w:left="0"/>
      </w:pPr>
      <w:r>
        <w:t xml:space="preserve">            &lt;key&gt;perfModel1:1.0&lt;/key&gt;</w:t>
      </w:r>
    </w:p>
    <w:p w14:paraId="39B0822E" w14:textId="77777777" w:rsidR="008546C8" w:rsidRDefault="008546C8" w:rsidP="00811661">
      <w:pPr>
        <w:pStyle w:val="H3Body"/>
        <w:spacing w:after="0"/>
        <w:ind w:left="0"/>
      </w:pPr>
      <w:r>
        <w:t xml:space="preserve">            &lt;value&gt;</w:t>
      </w:r>
    </w:p>
    <w:p w14:paraId="437EE525" w14:textId="77777777" w:rsidR="008546C8" w:rsidRDefault="008546C8" w:rsidP="00811661">
      <w:pPr>
        <w:pStyle w:val="H3Body"/>
        <w:spacing w:after="0"/>
        <w:ind w:left="0"/>
      </w:pPr>
      <w:r>
        <w:t xml:space="preserve">                &lt;description&gt;Model-specific datum&lt;/description&gt;</w:t>
      </w:r>
    </w:p>
    <w:p w14:paraId="76298C63" w14:textId="77777777" w:rsidR="008546C8" w:rsidRDefault="008546C8" w:rsidP="00811661">
      <w:pPr>
        <w:pStyle w:val="H3Body"/>
        <w:spacing w:after="0"/>
        <w:ind w:left="0"/>
      </w:pPr>
      <w:r>
        <w:t xml:space="preserve">                &lt;displayName&gt;perfModel1&lt;/displayName&gt;</w:t>
      </w:r>
    </w:p>
    <w:p w14:paraId="32FBAAE6" w14:textId="77777777" w:rsidR="008546C8" w:rsidRDefault="008546C8" w:rsidP="00811661">
      <w:pPr>
        <w:pStyle w:val="H3Body"/>
        <w:spacing w:after="0"/>
        <w:ind w:left="0"/>
      </w:pPr>
      <w:r>
        <w:t xml:space="preserve">                &lt;name&gt;perfModel1&lt;/name&gt;</w:t>
      </w:r>
    </w:p>
    <w:p w14:paraId="7BD819FC" w14:textId="77777777" w:rsidR="008546C8" w:rsidRDefault="008546C8" w:rsidP="00811661">
      <w:pPr>
        <w:pStyle w:val="H3Body"/>
        <w:spacing w:after="0"/>
        <w:ind w:left="0"/>
      </w:pPr>
      <w:r>
        <w:t xml:space="preserve">                &lt;type&gt;milliseconds&lt;/type&gt;</w:t>
      </w:r>
    </w:p>
    <w:p w14:paraId="2C69CFFC" w14:textId="77777777" w:rsidR="008546C8" w:rsidRDefault="008546C8" w:rsidP="00811661">
      <w:pPr>
        <w:pStyle w:val="H3Body"/>
        <w:spacing w:after="0"/>
        <w:ind w:left="0"/>
      </w:pPr>
      <w:r>
        <w:t xml:space="preserve">                &lt;version&gt;1.0&lt;/version&gt;</w:t>
      </w:r>
    </w:p>
    <w:p w14:paraId="725CBEB3" w14:textId="77777777" w:rsidR="008546C8" w:rsidRDefault="008546C8" w:rsidP="00811661">
      <w:pPr>
        <w:pStyle w:val="H3Body"/>
        <w:spacing w:after="0"/>
        <w:ind w:left="0"/>
      </w:pPr>
      <w:r>
        <w:t xml:space="preserve">            &lt;/value&gt;</w:t>
      </w:r>
    </w:p>
    <w:p w14:paraId="6B0CD628" w14:textId="77777777" w:rsidR="008546C8" w:rsidRDefault="008546C8" w:rsidP="00811661">
      <w:pPr>
        <w:pStyle w:val="H3Body"/>
        <w:spacing w:after="0"/>
        <w:ind w:left="0"/>
      </w:pPr>
      <w:r>
        <w:t xml:space="preserve">        &lt;/entry&gt;</w:t>
      </w:r>
    </w:p>
    <w:p w14:paraId="6680A38E" w14:textId="77777777" w:rsidR="008546C8" w:rsidRDefault="008546C8" w:rsidP="00811661">
      <w:pPr>
        <w:pStyle w:val="H3Body"/>
        <w:spacing w:after="0"/>
        <w:ind w:left="0"/>
      </w:pPr>
      <w:r>
        <w:t xml:space="preserve">        &lt;entry&gt;</w:t>
      </w:r>
    </w:p>
    <w:p w14:paraId="700F757F" w14:textId="77777777" w:rsidR="008546C8" w:rsidRDefault="008546C8" w:rsidP="00811661">
      <w:pPr>
        <w:pStyle w:val="H3Body"/>
        <w:spacing w:after="0"/>
        <w:ind w:left="0"/>
      </w:pPr>
      <w:r>
        <w:t xml:space="preserve">            &lt;key&gt;perfModel2:1.0&lt;/key&gt;</w:t>
      </w:r>
    </w:p>
    <w:p w14:paraId="1C1B6D18" w14:textId="77777777" w:rsidR="008546C8" w:rsidRDefault="008546C8" w:rsidP="00811661">
      <w:pPr>
        <w:pStyle w:val="H3Body"/>
        <w:spacing w:after="0"/>
        <w:ind w:left="0"/>
      </w:pPr>
      <w:r>
        <w:t xml:space="preserve">            &lt;value&gt;</w:t>
      </w:r>
    </w:p>
    <w:p w14:paraId="6334F12E" w14:textId="77777777" w:rsidR="008546C8" w:rsidRDefault="008546C8" w:rsidP="00811661">
      <w:pPr>
        <w:pStyle w:val="H3Body"/>
        <w:spacing w:after="0"/>
        <w:ind w:left="0"/>
      </w:pPr>
      <w:r>
        <w:t xml:space="preserve">                &lt;description&gt;Model-specific datum&lt;/description&gt;</w:t>
      </w:r>
    </w:p>
    <w:p w14:paraId="01156C26" w14:textId="77777777" w:rsidR="008546C8" w:rsidRDefault="008546C8" w:rsidP="00811661">
      <w:pPr>
        <w:pStyle w:val="H3Body"/>
        <w:spacing w:after="0"/>
        <w:ind w:left="0"/>
      </w:pPr>
      <w:r>
        <w:t xml:space="preserve">                &lt;displayName&gt;perfModel2&lt;/displayName&gt;</w:t>
      </w:r>
    </w:p>
    <w:p w14:paraId="2DE299A4" w14:textId="77777777" w:rsidR="008546C8" w:rsidRDefault="008546C8" w:rsidP="00811661">
      <w:pPr>
        <w:pStyle w:val="H3Body"/>
        <w:spacing w:after="0"/>
        <w:ind w:left="0"/>
      </w:pPr>
      <w:r>
        <w:t xml:space="preserve">                &lt;name&gt;perfModel2&lt;/name&gt;</w:t>
      </w:r>
    </w:p>
    <w:p w14:paraId="692CE605" w14:textId="77777777" w:rsidR="008546C8" w:rsidRDefault="008546C8" w:rsidP="00811661">
      <w:pPr>
        <w:pStyle w:val="H3Body"/>
        <w:spacing w:after="0"/>
        <w:ind w:left="0"/>
      </w:pPr>
      <w:r>
        <w:t xml:space="preserve">                &lt;type&gt;milliseconds&lt;/type&gt;</w:t>
      </w:r>
    </w:p>
    <w:p w14:paraId="7A81310E" w14:textId="77777777" w:rsidR="008546C8" w:rsidRDefault="008546C8" w:rsidP="00811661">
      <w:pPr>
        <w:pStyle w:val="H3Body"/>
        <w:spacing w:after="0"/>
        <w:ind w:left="0"/>
      </w:pPr>
      <w:r>
        <w:t xml:space="preserve">                &lt;version&gt;1.0&lt;/version&gt;</w:t>
      </w:r>
    </w:p>
    <w:p w14:paraId="4943E983" w14:textId="77777777" w:rsidR="008546C8" w:rsidRDefault="008546C8" w:rsidP="00811661">
      <w:pPr>
        <w:pStyle w:val="H3Body"/>
        <w:spacing w:after="0"/>
        <w:ind w:left="0"/>
      </w:pPr>
      <w:r>
        <w:t xml:space="preserve">            &lt;/value&gt;</w:t>
      </w:r>
    </w:p>
    <w:p w14:paraId="4D621125" w14:textId="77777777" w:rsidR="008546C8" w:rsidRDefault="008546C8" w:rsidP="00811661">
      <w:pPr>
        <w:pStyle w:val="H3Body"/>
        <w:spacing w:after="0"/>
        <w:ind w:left="0"/>
      </w:pPr>
      <w:r>
        <w:lastRenderedPageBreak/>
        <w:t xml:space="preserve">        &lt;/entry&gt;</w:t>
      </w:r>
    </w:p>
    <w:p w14:paraId="46388804" w14:textId="77777777" w:rsidR="008546C8" w:rsidRDefault="008546C8" w:rsidP="00811661">
      <w:pPr>
        <w:pStyle w:val="H3Body"/>
        <w:spacing w:after="0"/>
        <w:ind w:left="0"/>
      </w:pPr>
      <w:r>
        <w:t xml:space="preserve">        &lt;entry&gt;</w:t>
      </w:r>
    </w:p>
    <w:p w14:paraId="01C6D78D" w14:textId="77777777" w:rsidR="008546C8" w:rsidRDefault="008546C8" w:rsidP="00811661">
      <w:pPr>
        <w:pStyle w:val="H3Body"/>
        <w:spacing w:after="0"/>
        <w:ind w:left="0"/>
      </w:pPr>
      <w:r>
        <w:t xml:space="preserve">            &lt;key&gt;perfModel3:1.0&lt;/key&gt;</w:t>
      </w:r>
    </w:p>
    <w:p w14:paraId="4447E462" w14:textId="77777777" w:rsidR="008546C8" w:rsidRDefault="008546C8" w:rsidP="00811661">
      <w:pPr>
        <w:pStyle w:val="H3Body"/>
        <w:spacing w:after="0"/>
        <w:ind w:left="0"/>
      </w:pPr>
      <w:r>
        <w:t xml:space="preserve">            &lt;value&gt;</w:t>
      </w:r>
    </w:p>
    <w:p w14:paraId="15116B3C" w14:textId="77777777" w:rsidR="008546C8" w:rsidRDefault="008546C8" w:rsidP="00811661">
      <w:pPr>
        <w:pStyle w:val="H3Body"/>
        <w:spacing w:after="0"/>
        <w:ind w:left="0"/>
      </w:pPr>
      <w:r>
        <w:t xml:space="preserve">                &lt;description&gt;Model-specific datum&lt;/description&gt;</w:t>
      </w:r>
    </w:p>
    <w:p w14:paraId="584B88EE" w14:textId="77777777" w:rsidR="008546C8" w:rsidRDefault="008546C8" w:rsidP="00811661">
      <w:pPr>
        <w:pStyle w:val="H3Body"/>
        <w:spacing w:after="0"/>
        <w:ind w:left="0"/>
      </w:pPr>
      <w:r>
        <w:t xml:space="preserve">                &lt;displayName&gt;perfModel3&lt;/displayName&gt;</w:t>
      </w:r>
    </w:p>
    <w:p w14:paraId="64D0EBC6" w14:textId="77777777" w:rsidR="008546C8" w:rsidRDefault="008546C8" w:rsidP="00811661">
      <w:pPr>
        <w:pStyle w:val="H3Body"/>
        <w:spacing w:after="0"/>
        <w:ind w:left="0"/>
      </w:pPr>
      <w:r>
        <w:t xml:space="preserve">                &lt;name&gt;perfModel3&lt;/name&gt;</w:t>
      </w:r>
    </w:p>
    <w:p w14:paraId="3DF1F88D" w14:textId="77777777" w:rsidR="008546C8" w:rsidRDefault="008546C8" w:rsidP="00811661">
      <w:pPr>
        <w:pStyle w:val="H3Body"/>
        <w:spacing w:after="0"/>
        <w:ind w:left="0"/>
      </w:pPr>
      <w:r>
        <w:t xml:space="preserve">                &lt;type&gt;milliseconds&lt;/type&gt;</w:t>
      </w:r>
    </w:p>
    <w:p w14:paraId="06D9091A" w14:textId="77777777" w:rsidR="008546C8" w:rsidRDefault="008546C8" w:rsidP="00811661">
      <w:pPr>
        <w:pStyle w:val="H3Body"/>
        <w:spacing w:after="0"/>
        <w:ind w:left="0"/>
      </w:pPr>
      <w:r>
        <w:t xml:space="preserve">                &lt;version&gt;1.0&lt;/version&gt;</w:t>
      </w:r>
    </w:p>
    <w:p w14:paraId="4F3ECFAF" w14:textId="77777777" w:rsidR="008546C8" w:rsidRDefault="008546C8" w:rsidP="00811661">
      <w:pPr>
        <w:pStyle w:val="H3Body"/>
        <w:spacing w:after="0"/>
        <w:ind w:left="0"/>
      </w:pPr>
      <w:r>
        <w:t xml:space="preserve">            &lt;/value&gt;</w:t>
      </w:r>
    </w:p>
    <w:p w14:paraId="37B250FB" w14:textId="77777777" w:rsidR="008546C8" w:rsidRDefault="008546C8" w:rsidP="00811661">
      <w:pPr>
        <w:pStyle w:val="H3Body"/>
        <w:spacing w:after="0"/>
        <w:ind w:left="0"/>
      </w:pPr>
      <w:r>
        <w:t xml:space="preserve">        &lt;/entry&gt;</w:t>
      </w:r>
    </w:p>
    <w:p w14:paraId="4ED96FF2" w14:textId="77777777" w:rsidR="008546C8" w:rsidRDefault="008546C8" w:rsidP="00811661">
      <w:pPr>
        <w:pStyle w:val="H3Body"/>
        <w:spacing w:after="0"/>
        <w:ind w:left="0"/>
      </w:pPr>
      <w:r>
        <w:t xml:space="preserve">    &lt;/map&gt;</w:t>
      </w:r>
    </w:p>
    <w:p w14:paraId="3C1E2CDE" w14:textId="06A86AB0" w:rsidR="008546C8" w:rsidRDefault="008546C8" w:rsidP="00811661">
      <w:pPr>
        <w:pStyle w:val="H3Body"/>
        <w:spacing w:after="0"/>
        <w:ind w:left="0"/>
      </w:pPr>
      <w:r>
        <w:t>&lt;/perfMetricMetadataMap&gt;</w:t>
      </w:r>
    </w:p>
    <w:p w14:paraId="06119844" w14:textId="77777777" w:rsidR="008546C8" w:rsidRDefault="008546C8" w:rsidP="00D833AE">
      <w:pPr>
        <w:pStyle w:val="H3Body"/>
        <w:ind w:left="0"/>
      </w:pPr>
    </w:p>
    <w:p w14:paraId="345EA587" w14:textId="77777777" w:rsidR="00D833AE" w:rsidRDefault="00D833AE" w:rsidP="00D833AE">
      <w:pPr>
        <w:pStyle w:val="Heading3"/>
      </w:pPr>
      <w:bookmarkStart w:id="76" w:name="_Toc367700343"/>
      <w:r>
        <w:t>ProblemsReportDto</w:t>
      </w:r>
      <w:bookmarkEnd w:id="76"/>
    </w:p>
    <w:p w14:paraId="2E00EF54" w14:textId="77777777" w:rsidR="00D833AE" w:rsidRDefault="00D833AE" w:rsidP="00D833AE">
      <w:pPr>
        <w:pStyle w:val="H3Body"/>
      </w:pPr>
    </w:p>
    <w:p w14:paraId="74EA47B3" w14:textId="77777777" w:rsidR="00D833AE" w:rsidRDefault="00D833AE" w:rsidP="00D833AE">
      <w:pPr>
        <w:pStyle w:val="H3Body"/>
        <w:spacing w:after="0"/>
        <w:ind w:left="0"/>
      </w:pPr>
      <w:r>
        <w:t>&lt;?xml version="1.0" encoding="UTF-8" standalone="yes"?&gt;</w:t>
      </w:r>
    </w:p>
    <w:p w14:paraId="5ACD843A" w14:textId="77777777" w:rsidR="00D833AE" w:rsidRDefault="00D833AE" w:rsidP="00D833AE">
      <w:pPr>
        <w:pStyle w:val="H3Body"/>
        <w:spacing w:after="0"/>
        <w:ind w:left="0"/>
      </w:pPr>
      <w:r>
        <w:t>&lt;problemsReport&gt;</w:t>
      </w:r>
    </w:p>
    <w:p w14:paraId="19569BFC" w14:textId="77777777" w:rsidR="00D833AE" w:rsidRDefault="00D833AE" w:rsidP="00D833AE">
      <w:pPr>
        <w:pStyle w:val="H3Body"/>
        <w:spacing w:after="0"/>
        <w:ind w:left="0"/>
      </w:pPr>
      <w:r>
        <w:t xml:space="preserve">    &lt;errors&gt;</w:t>
      </w:r>
    </w:p>
    <w:p w14:paraId="2AAAD024" w14:textId="77777777" w:rsidR="00D833AE" w:rsidRDefault="00D833AE" w:rsidP="00D833AE">
      <w:pPr>
        <w:pStyle w:val="H3Body"/>
        <w:spacing w:after="0"/>
        <w:ind w:left="0"/>
      </w:pPr>
      <w:r>
        <w:t xml:space="preserve">        &lt;entry&gt;</w:t>
      </w:r>
    </w:p>
    <w:p w14:paraId="75FFB464" w14:textId="77777777" w:rsidR="00D833AE" w:rsidRDefault="00D833AE" w:rsidP="00D833AE">
      <w:pPr>
        <w:pStyle w:val="H3Body"/>
        <w:spacing w:after="0"/>
        <w:ind w:left="0"/>
      </w:pPr>
      <w:r>
        <w:t xml:space="preserve">            &lt;key&gt;InsertMetricsData&lt;/key&gt;</w:t>
      </w:r>
    </w:p>
    <w:p w14:paraId="6DB84CD2" w14:textId="77777777" w:rsidR="00D833AE" w:rsidRDefault="00D833AE" w:rsidP="00D833AE">
      <w:pPr>
        <w:pStyle w:val="H3Body"/>
        <w:spacing w:after="0"/>
        <w:ind w:left="0"/>
      </w:pPr>
      <w:r>
        <w:t xml:space="preserve">            &lt;value timestamp="2013-04-16T22:28:02.362-07:00"&gt;Failed to insert performance metrics data for 10.93.144.34:8080&lt;/value&gt;</w:t>
      </w:r>
    </w:p>
    <w:p w14:paraId="52681517" w14:textId="77777777" w:rsidR="00D833AE" w:rsidRDefault="00D833AE" w:rsidP="00D833AE">
      <w:pPr>
        <w:pStyle w:val="H3Body"/>
        <w:spacing w:after="0"/>
        <w:ind w:left="0"/>
      </w:pPr>
      <w:r>
        <w:t xml:space="preserve">        &lt;/entry&gt;</w:t>
      </w:r>
    </w:p>
    <w:p w14:paraId="7DFDF67B" w14:textId="77777777" w:rsidR="00D833AE" w:rsidRDefault="00D833AE" w:rsidP="00D833AE">
      <w:pPr>
        <w:pStyle w:val="H3Body"/>
        <w:spacing w:after="0"/>
        <w:ind w:left="0"/>
      </w:pPr>
      <w:r>
        <w:t xml:space="preserve">        &lt;entry&gt;</w:t>
      </w:r>
    </w:p>
    <w:p w14:paraId="12E5D8CD" w14:textId="77777777" w:rsidR="00D833AE" w:rsidRDefault="00D833AE" w:rsidP="00D833AE">
      <w:pPr>
        <w:pStyle w:val="H3Body"/>
        <w:spacing w:after="0"/>
        <w:ind w:left="0"/>
      </w:pPr>
      <w:r>
        <w:t xml:space="preserve">            &lt;key&gt;JmsMessaging&lt;/key&gt;</w:t>
      </w:r>
    </w:p>
    <w:p w14:paraId="16BAFDBA" w14:textId="77777777" w:rsidR="00D833AE" w:rsidRDefault="00D833AE" w:rsidP="00D833AE">
      <w:pPr>
        <w:pStyle w:val="H3Body"/>
        <w:spacing w:after="0"/>
        <w:ind w:left="0"/>
      </w:pPr>
      <w:r>
        <w:t xml:space="preserve">            &lt;value timestamp="2013-04-16T22:21:14.272-07:00"&gt;The nge.xconnect.parkid key is not set in environment.properties&lt;/value&gt;</w:t>
      </w:r>
    </w:p>
    <w:p w14:paraId="1EA48677" w14:textId="77777777" w:rsidR="00D833AE" w:rsidRDefault="00D833AE" w:rsidP="00D833AE">
      <w:pPr>
        <w:pStyle w:val="H3Body"/>
        <w:spacing w:after="0"/>
        <w:ind w:left="0"/>
      </w:pPr>
      <w:r>
        <w:t xml:space="preserve">        &lt;/entry&gt;</w:t>
      </w:r>
    </w:p>
    <w:p w14:paraId="28C7380F" w14:textId="77777777" w:rsidR="00D833AE" w:rsidRDefault="00D833AE" w:rsidP="00D833AE">
      <w:pPr>
        <w:pStyle w:val="H3Body"/>
        <w:spacing w:after="0"/>
        <w:ind w:left="0"/>
      </w:pPr>
      <w:r>
        <w:t xml:space="preserve">        &lt;entry&gt;</w:t>
      </w:r>
    </w:p>
    <w:p w14:paraId="7DBE4D18" w14:textId="77777777" w:rsidR="00D833AE" w:rsidRDefault="00D833AE" w:rsidP="00D833AE">
      <w:pPr>
        <w:pStyle w:val="H3Body"/>
        <w:spacing w:after="0"/>
        <w:ind w:left="0"/>
      </w:pPr>
      <w:r>
        <w:t xml:space="preserve">            &lt;key&gt;DatabaseFull&lt;/key&gt;</w:t>
      </w:r>
    </w:p>
    <w:p w14:paraId="08A09406" w14:textId="77777777" w:rsidR="00D833AE" w:rsidRDefault="00D833AE" w:rsidP="00D833AE">
      <w:pPr>
        <w:pStyle w:val="H3Body"/>
        <w:spacing w:after="0"/>
        <w:ind w:left="0"/>
      </w:pPr>
      <w:r>
        <w:t xml:space="preserve">            &lt;value timestamp="2013-04-16T22:21:35.347-07:00"&gt;Can not write to the database. [sql status: S1000. Inserting performance metric description for health item ip 10.110.1.58]&lt;/value&gt;</w:t>
      </w:r>
    </w:p>
    <w:p w14:paraId="135B58DD" w14:textId="77777777" w:rsidR="00D833AE" w:rsidRDefault="00D833AE" w:rsidP="00D833AE">
      <w:pPr>
        <w:pStyle w:val="H3Body"/>
        <w:spacing w:after="0"/>
        <w:ind w:left="0"/>
      </w:pPr>
      <w:r>
        <w:t xml:space="preserve">        &lt;/entry&gt;</w:t>
      </w:r>
    </w:p>
    <w:p w14:paraId="326CCFFB" w14:textId="77777777" w:rsidR="00D833AE" w:rsidRDefault="00D833AE" w:rsidP="00D833AE">
      <w:pPr>
        <w:pStyle w:val="H3Body"/>
        <w:spacing w:after="0"/>
        <w:ind w:left="0"/>
      </w:pPr>
      <w:r>
        <w:t xml:space="preserve">    &lt;/errors&gt;</w:t>
      </w:r>
    </w:p>
    <w:p w14:paraId="1373A4C8" w14:textId="77777777" w:rsidR="00D833AE" w:rsidRPr="007F14FA" w:rsidRDefault="00D833AE" w:rsidP="00D833AE">
      <w:pPr>
        <w:pStyle w:val="H3Body"/>
        <w:spacing w:after="0"/>
        <w:ind w:left="0"/>
      </w:pPr>
      <w:r>
        <w:t>&lt;/problemsReport&gt;</w:t>
      </w:r>
    </w:p>
    <w:p w14:paraId="0E5A2C35" w14:textId="77777777" w:rsidR="00D833AE" w:rsidRDefault="00D833AE" w:rsidP="00D833AE">
      <w:pPr>
        <w:pStyle w:val="H3Body"/>
        <w:ind w:left="0"/>
      </w:pPr>
    </w:p>
    <w:p w14:paraId="6C0B1043" w14:textId="2CA2835D" w:rsidR="008546C8" w:rsidRDefault="008546C8" w:rsidP="008546C8">
      <w:pPr>
        <w:pStyle w:val="Heading3"/>
      </w:pPr>
      <w:bookmarkStart w:id="77" w:name="_Toc367700344"/>
      <w:r>
        <w:t>ReaderInfo</w:t>
      </w:r>
      <w:bookmarkEnd w:id="77"/>
    </w:p>
    <w:p w14:paraId="71965442" w14:textId="77777777" w:rsidR="008546C8" w:rsidRDefault="008546C8" w:rsidP="008546C8">
      <w:pPr>
        <w:pStyle w:val="H3Body"/>
      </w:pPr>
    </w:p>
    <w:p w14:paraId="50F7ACB3" w14:textId="77777777" w:rsidR="008546C8" w:rsidRDefault="008546C8" w:rsidP="00811661">
      <w:pPr>
        <w:pStyle w:val="H3Body"/>
        <w:spacing w:after="0"/>
        <w:ind w:left="0"/>
      </w:pPr>
      <w:r>
        <w:lastRenderedPageBreak/>
        <w:t>&lt;?xml version="1.0" encoding="UTF-8" standalone="yes"?&gt;</w:t>
      </w:r>
    </w:p>
    <w:p w14:paraId="48A940EB" w14:textId="77777777" w:rsidR="008546C8" w:rsidRDefault="008546C8" w:rsidP="00811661">
      <w:pPr>
        <w:pStyle w:val="H3Body"/>
        <w:spacing w:after="0"/>
        <w:ind w:left="0"/>
      </w:pPr>
      <w:r>
        <w:t>&lt;readerInfo&gt;</w:t>
      </w:r>
    </w:p>
    <w:p w14:paraId="202C54CF" w14:textId="77777777" w:rsidR="008546C8" w:rsidRDefault="008546C8" w:rsidP="00811661">
      <w:pPr>
        <w:pStyle w:val="H3Body"/>
        <w:spacing w:after="0"/>
        <w:ind w:left="0"/>
      </w:pPr>
      <w:r>
        <w:t xml:space="preserve">    &lt;name&gt;hm-merge-lrr-1&lt;/name&gt;</w:t>
      </w:r>
    </w:p>
    <w:p w14:paraId="5FBE5014" w14:textId="77777777" w:rsidR="008546C8" w:rsidRDefault="008546C8" w:rsidP="00811661">
      <w:pPr>
        <w:pStyle w:val="H3Body"/>
        <w:spacing w:after="0"/>
        <w:ind w:left="0"/>
      </w:pPr>
      <w:r>
        <w:t xml:space="preserve">    &lt;id&gt;2144180&lt;/id&gt;</w:t>
      </w:r>
    </w:p>
    <w:p w14:paraId="23130907" w14:textId="77777777" w:rsidR="008546C8" w:rsidRDefault="008546C8" w:rsidP="00811661">
      <w:pPr>
        <w:pStyle w:val="H3Body"/>
        <w:spacing w:after="0"/>
        <w:ind w:left="0"/>
      </w:pPr>
      <w:r>
        <w:t xml:space="preserve">    &lt;type&gt;lrr&lt;/type&gt;</w:t>
      </w:r>
    </w:p>
    <w:p w14:paraId="2C4E0B64" w14:textId="77777777" w:rsidR="008546C8" w:rsidRDefault="008546C8" w:rsidP="00811661">
      <w:pPr>
        <w:pStyle w:val="H3Body"/>
        <w:spacing w:after="0"/>
        <w:ind w:left="0"/>
      </w:pPr>
      <w:r>
        <w:t xml:space="preserve">    &lt;macaddress&gt;20:00:01:13:80:21&lt;/macaddress&gt;</w:t>
      </w:r>
    </w:p>
    <w:p w14:paraId="4917B77F" w14:textId="77777777" w:rsidR="008546C8" w:rsidRDefault="008546C8" w:rsidP="00811661">
      <w:pPr>
        <w:pStyle w:val="H3Body"/>
        <w:spacing w:after="0"/>
        <w:ind w:left="0"/>
      </w:pPr>
      <w:r>
        <w:t xml:space="preserve">    &lt;ipaddress&gt;10.110.1.117&lt;/ipaddress&gt;</w:t>
      </w:r>
    </w:p>
    <w:p w14:paraId="2DE75782" w14:textId="77777777" w:rsidR="008546C8" w:rsidRDefault="008546C8" w:rsidP="00811661">
      <w:pPr>
        <w:pStyle w:val="H3Body"/>
        <w:spacing w:after="0"/>
        <w:ind w:left="0"/>
      </w:pPr>
      <w:r>
        <w:t xml:space="preserve">    &lt;port&gt;8021&lt;/port&gt;</w:t>
      </w:r>
    </w:p>
    <w:p w14:paraId="1F14DDEF" w14:textId="77777777" w:rsidR="008546C8" w:rsidRDefault="008546C8" w:rsidP="00811661">
      <w:pPr>
        <w:pStyle w:val="H3Body"/>
        <w:spacing w:after="0"/>
        <w:ind w:left="0"/>
      </w:pPr>
      <w:r>
        <w:t xml:space="preserve">    &lt;gain&gt;1.0&lt;/gain&gt;</w:t>
      </w:r>
    </w:p>
    <w:p w14:paraId="7E92ED24" w14:textId="77777777" w:rsidR="008546C8" w:rsidRDefault="008546C8" w:rsidP="00811661">
      <w:pPr>
        <w:pStyle w:val="H3Body"/>
        <w:spacing w:after="0"/>
        <w:ind w:left="0"/>
      </w:pPr>
      <w:r>
        <w:t xml:space="preserve">    &lt;threshold&gt;-90&lt;/threshold&gt;</w:t>
      </w:r>
    </w:p>
    <w:p w14:paraId="65A07DAE" w14:textId="77777777" w:rsidR="008546C8" w:rsidRDefault="008546C8" w:rsidP="00811661">
      <w:pPr>
        <w:pStyle w:val="H3Body"/>
        <w:spacing w:after="0"/>
        <w:ind w:left="0"/>
      </w:pPr>
      <w:r>
        <w:t xml:space="preserve">    &lt;lane&gt;0&lt;/lane&gt;</w:t>
      </w:r>
    </w:p>
    <w:p w14:paraId="590262F0" w14:textId="77777777" w:rsidR="008546C8" w:rsidRDefault="008546C8" w:rsidP="00811661">
      <w:pPr>
        <w:pStyle w:val="H3Body"/>
        <w:spacing w:after="0"/>
        <w:ind w:left="0"/>
      </w:pPr>
      <w:r>
        <w:t xml:space="preserve">    &lt;deviceid&gt;0&lt;/deviceid&gt;</w:t>
      </w:r>
    </w:p>
    <w:p w14:paraId="4B9A6C26" w14:textId="77777777" w:rsidR="008546C8" w:rsidRDefault="008546C8" w:rsidP="00811661">
      <w:pPr>
        <w:pStyle w:val="H3Body"/>
        <w:spacing w:after="0"/>
        <w:ind w:left="0"/>
      </w:pPr>
      <w:r>
        <w:t xml:space="preserve">    &lt;x&gt;0&lt;/x&gt;</w:t>
      </w:r>
    </w:p>
    <w:p w14:paraId="7E33DB45" w14:textId="77777777" w:rsidR="008546C8" w:rsidRDefault="008546C8" w:rsidP="00811661">
      <w:pPr>
        <w:pStyle w:val="H3Body"/>
        <w:spacing w:after="0"/>
        <w:ind w:left="0"/>
      </w:pPr>
      <w:r>
        <w:t xml:space="preserve">    &lt;y&gt;0&lt;/y&gt;</w:t>
      </w:r>
    </w:p>
    <w:p w14:paraId="266FF4BB" w14:textId="77777777" w:rsidR="008546C8" w:rsidRDefault="008546C8" w:rsidP="00811661">
      <w:pPr>
        <w:pStyle w:val="H3Body"/>
        <w:spacing w:after="0"/>
        <w:ind w:left="0"/>
      </w:pPr>
      <w:r>
        <w:t xml:space="preserve">    &lt;timelasthello&gt;1366073584835&lt;/timelasthello&gt;</w:t>
      </w:r>
    </w:p>
    <w:p w14:paraId="300C7DC8" w14:textId="77777777" w:rsidR="008546C8" w:rsidRDefault="008546C8" w:rsidP="00811661">
      <w:pPr>
        <w:pStyle w:val="H3Body"/>
        <w:spacing w:after="0"/>
        <w:ind w:left="0"/>
      </w:pPr>
      <w:r>
        <w:t xml:space="preserve">    &lt;status&gt;Red&lt;/status&gt;</w:t>
      </w:r>
    </w:p>
    <w:p w14:paraId="6A421EF2" w14:textId="77777777" w:rsidR="008546C8" w:rsidRDefault="008546C8" w:rsidP="00811661">
      <w:pPr>
        <w:pStyle w:val="H3Body"/>
        <w:spacing w:after="0"/>
        <w:ind w:left="0"/>
      </w:pPr>
      <w:r>
        <w:t xml:space="preserve">    &lt;statusMessage&gt;Reader not communicating.&lt;/statusMessage&gt;</w:t>
      </w:r>
    </w:p>
    <w:p w14:paraId="05AA1A16" w14:textId="77777777" w:rsidR="008546C8" w:rsidRDefault="008546C8" w:rsidP="00811661">
      <w:pPr>
        <w:pStyle w:val="H3Body"/>
        <w:spacing w:after="0"/>
        <w:ind w:left="0"/>
      </w:pPr>
      <w:r>
        <w:t xml:space="preserve">    &lt;minXbrcVersion&gt;null&lt;/minXbrcVersion&gt;</w:t>
      </w:r>
    </w:p>
    <w:p w14:paraId="69B76E3E" w14:textId="77777777" w:rsidR="008546C8" w:rsidRDefault="008546C8" w:rsidP="00811661">
      <w:pPr>
        <w:pStyle w:val="H3Body"/>
        <w:spacing w:after="0"/>
        <w:ind w:left="0"/>
      </w:pPr>
      <w:r>
        <w:t xml:space="preserve">    &lt;version&gt;null&lt;/version&gt;</w:t>
      </w:r>
    </w:p>
    <w:p w14:paraId="3D0D3FD4" w14:textId="77777777" w:rsidR="008546C8" w:rsidRDefault="008546C8" w:rsidP="00811661">
      <w:pPr>
        <w:pStyle w:val="H3Body"/>
        <w:spacing w:after="0"/>
        <w:ind w:left="0"/>
      </w:pPr>
      <w:r>
        <w:t xml:space="preserve">    &lt;xbioSerialNumber&gt;0&lt;/xbioSerialNumber&gt;</w:t>
      </w:r>
    </w:p>
    <w:p w14:paraId="405672CB" w14:textId="77777777" w:rsidR="008546C8" w:rsidRDefault="008546C8" w:rsidP="00811661">
      <w:pPr>
        <w:pStyle w:val="H3Body"/>
        <w:spacing w:after="0"/>
        <w:ind w:left="0"/>
      </w:pPr>
      <w:r>
        <w:t xml:space="preserve">    &lt;transmitter&gt;false&lt;/transmitter&gt;</w:t>
      </w:r>
    </w:p>
    <w:p w14:paraId="4F7EBA39" w14:textId="77777777" w:rsidR="008546C8" w:rsidRDefault="008546C8" w:rsidP="00811661">
      <w:pPr>
        <w:pStyle w:val="H3Body"/>
        <w:spacing w:after="0"/>
        <w:ind w:left="0"/>
      </w:pPr>
      <w:r>
        <w:t xml:space="preserve">    &lt;useSecureId&gt;false&lt;/useSecureId&gt;</w:t>
      </w:r>
    </w:p>
    <w:p w14:paraId="4BBB0CCD" w14:textId="77777777" w:rsidR="008546C8" w:rsidRDefault="008546C8" w:rsidP="00811661">
      <w:pPr>
        <w:pStyle w:val="H3Body"/>
        <w:spacing w:after="0"/>
        <w:ind w:left="0"/>
      </w:pPr>
      <w:r>
        <w:t xml:space="preserve">    &lt;hardwareType&gt;&lt;/hardwareType&gt;</w:t>
      </w:r>
    </w:p>
    <w:p w14:paraId="61E6E41F" w14:textId="77777777" w:rsidR="008546C8" w:rsidRDefault="008546C8" w:rsidP="00811661">
      <w:pPr>
        <w:pStyle w:val="H3Body"/>
        <w:spacing w:after="0"/>
        <w:ind w:left="0"/>
      </w:pPr>
      <w:r>
        <w:t xml:space="preserve">    &lt;signalStrengthTransitThreshold&gt;-90&lt;/signalStrengthTransitThreshold&gt;</w:t>
      </w:r>
    </w:p>
    <w:p w14:paraId="71CA5652" w14:textId="77777777" w:rsidR="008546C8" w:rsidRDefault="008546C8" w:rsidP="00811661">
      <w:pPr>
        <w:pStyle w:val="H3Body"/>
        <w:spacing w:after="0"/>
        <w:ind w:left="0"/>
      </w:pPr>
      <w:r>
        <w:t xml:space="preserve">    &lt;modelData&gt;&lt;/modelData&gt;</w:t>
      </w:r>
    </w:p>
    <w:p w14:paraId="7A5E788E" w14:textId="77777777" w:rsidR="008546C8" w:rsidRDefault="008546C8" w:rsidP="00811661">
      <w:pPr>
        <w:pStyle w:val="H3Body"/>
        <w:spacing w:after="0"/>
        <w:ind w:left="0"/>
      </w:pPr>
      <w:r>
        <w:t xml:space="preserve">    &lt;disabledReason&gt;&lt;/disabledReason&gt;</w:t>
      </w:r>
    </w:p>
    <w:p w14:paraId="1543C7AA" w14:textId="77777777" w:rsidR="008546C8" w:rsidRDefault="008546C8" w:rsidP="00811661">
      <w:pPr>
        <w:pStyle w:val="H3Body"/>
        <w:spacing w:after="0"/>
        <w:ind w:left="0"/>
      </w:pPr>
      <w:r>
        <w:t xml:space="preserve">    &lt;enabled&gt;true&lt;/enabled&gt;</w:t>
      </w:r>
    </w:p>
    <w:p w14:paraId="644F83C5" w14:textId="77777777" w:rsidR="008546C8" w:rsidRDefault="008546C8" w:rsidP="00811661">
      <w:pPr>
        <w:pStyle w:val="H3Body"/>
        <w:spacing w:after="0"/>
        <w:ind w:left="0"/>
      </w:pPr>
      <w:r>
        <w:t xml:space="preserve">    &lt;bioDeviceType&gt;0&lt;/bioDeviceType&gt;</w:t>
      </w:r>
    </w:p>
    <w:p w14:paraId="2F2B6123" w14:textId="597F138D" w:rsidR="008546C8" w:rsidRDefault="008546C8" w:rsidP="00811661">
      <w:pPr>
        <w:pStyle w:val="H3Body"/>
        <w:spacing w:after="0"/>
        <w:ind w:left="0"/>
      </w:pPr>
      <w:r>
        <w:t>&lt;/readerInfo&gt;</w:t>
      </w:r>
    </w:p>
    <w:p w14:paraId="7B1DF324" w14:textId="77777777" w:rsidR="008546C8" w:rsidRDefault="008546C8" w:rsidP="00971D90">
      <w:pPr>
        <w:pStyle w:val="H3Body"/>
        <w:spacing w:after="0"/>
      </w:pPr>
    </w:p>
    <w:p w14:paraId="4705B3FF" w14:textId="3BE040D4" w:rsidR="008546C8" w:rsidRDefault="008546C8" w:rsidP="00971D90">
      <w:pPr>
        <w:pStyle w:val="Heading3"/>
        <w:spacing w:after="0"/>
      </w:pPr>
      <w:bookmarkStart w:id="78" w:name="_Toc367700345"/>
      <w:r>
        <w:t>ReaderInfoListDto</w:t>
      </w:r>
      <w:bookmarkEnd w:id="78"/>
    </w:p>
    <w:p w14:paraId="2523E334" w14:textId="77777777" w:rsidR="008546C8" w:rsidRDefault="008546C8" w:rsidP="00971D90">
      <w:pPr>
        <w:pStyle w:val="H3Body"/>
        <w:spacing w:after="0"/>
      </w:pPr>
    </w:p>
    <w:p w14:paraId="3B71CC0D" w14:textId="77777777" w:rsidR="008546C8" w:rsidRDefault="008546C8" w:rsidP="00811661">
      <w:pPr>
        <w:pStyle w:val="H3Body"/>
        <w:spacing w:after="0"/>
        <w:ind w:left="0"/>
      </w:pPr>
      <w:r>
        <w:t>&lt;?xml version="1.0" encoding="UTF-8" standalone="yes"?&gt;</w:t>
      </w:r>
    </w:p>
    <w:p w14:paraId="17ADD083" w14:textId="77777777" w:rsidR="008546C8" w:rsidRDefault="008546C8" w:rsidP="00811661">
      <w:pPr>
        <w:pStyle w:val="H3Body"/>
        <w:spacing w:after="0"/>
        <w:ind w:left="0"/>
      </w:pPr>
      <w:r>
        <w:t>&lt;readerInfoList&gt;</w:t>
      </w:r>
    </w:p>
    <w:p w14:paraId="0224F781" w14:textId="77777777" w:rsidR="008546C8" w:rsidRDefault="008546C8" w:rsidP="00811661">
      <w:pPr>
        <w:pStyle w:val="H3Body"/>
        <w:spacing w:after="0"/>
        <w:ind w:left="0"/>
      </w:pPr>
      <w:r>
        <w:t xml:space="preserve">    &lt;readerInfoList&gt;</w:t>
      </w:r>
    </w:p>
    <w:p w14:paraId="5F37AF08" w14:textId="77777777" w:rsidR="008546C8" w:rsidRDefault="008546C8" w:rsidP="00811661">
      <w:pPr>
        <w:pStyle w:val="H3Body"/>
        <w:spacing w:after="0"/>
        <w:ind w:left="0"/>
      </w:pPr>
      <w:r>
        <w:t xml:space="preserve">        &lt;name&gt;bog-table2-1&lt;/name&gt;</w:t>
      </w:r>
    </w:p>
    <w:p w14:paraId="7642B553" w14:textId="77777777" w:rsidR="008546C8" w:rsidRDefault="008546C8" w:rsidP="00811661">
      <w:pPr>
        <w:pStyle w:val="H3Body"/>
        <w:spacing w:after="0"/>
        <w:ind w:left="0"/>
      </w:pPr>
      <w:r>
        <w:t xml:space="preserve">        &lt;id&gt;92014166&lt;/id&gt;</w:t>
      </w:r>
    </w:p>
    <w:p w14:paraId="783325D0" w14:textId="77777777" w:rsidR="008546C8" w:rsidRDefault="008546C8" w:rsidP="00811661">
      <w:pPr>
        <w:pStyle w:val="H3Body"/>
        <w:spacing w:after="0"/>
        <w:ind w:left="0"/>
      </w:pPr>
      <w:r>
        <w:t xml:space="preserve">        &lt;type&gt;lrr&lt;/type&gt;</w:t>
      </w:r>
    </w:p>
    <w:p w14:paraId="5D3E95B8" w14:textId="77777777" w:rsidR="008546C8" w:rsidRDefault="008546C8" w:rsidP="00811661">
      <w:pPr>
        <w:pStyle w:val="H3Body"/>
        <w:spacing w:after="0"/>
        <w:ind w:left="0"/>
      </w:pPr>
      <w:r>
        <w:t xml:space="preserve">        &lt;macaddress&gt;00:91:FA:00:00:2A&lt;/macaddress&gt;</w:t>
      </w:r>
    </w:p>
    <w:p w14:paraId="4502A91B" w14:textId="77777777" w:rsidR="008546C8" w:rsidRDefault="008546C8" w:rsidP="00811661">
      <w:pPr>
        <w:pStyle w:val="H3Body"/>
        <w:spacing w:after="0"/>
        <w:ind w:left="0"/>
      </w:pPr>
      <w:r>
        <w:t xml:space="preserve">        &lt;ipaddress&gt;10.110.1.26&lt;/ipaddress&gt;</w:t>
      </w:r>
    </w:p>
    <w:p w14:paraId="121E54EA" w14:textId="77777777" w:rsidR="008546C8" w:rsidRDefault="008546C8" w:rsidP="00811661">
      <w:pPr>
        <w:pStyle w:val="H3Body"/>
        <w:spacing w:after="0"/>
        <w:ind w:left="0"/>
      </w:pPr>
      <w:r>
        <w:t xml:space="preserve">        &lt;port&gt;8080&lt;/port&gt;</w:t>
      </w:r>
    </w:p>
    <w:p w14:paraId="30AC6243" w14:textId="77777777" w:rsidR="008546C8" w:rsidRDefault="008546C8" w:rsidP="00811661">
      <w:pPr>
        <w:pStyle w:val="H3Body"/>
        <w:spacing w:after="0"/>
        <w:ind w:left="0"/>
      </w:pPr>
      <w:r>
        <w:t xml:space="preserve">        &lt;gain&gt;1.0&lt;/gain&gt;</w:t>
      </w:r>
    </w:p>
    <w:p w14:paraId="6042623B" w14:textId="77777777" w:rsidR="008546C8" w:rsidRDefault="008546C8" w:rsidP="00811661">
      <w:pPr>
        <w:pStyle w:val="H3Body"/>
        <w:spacing w:after="0"/>
        <w:ind w:left="0"/>
      </w:pPr>
      <w:r>
        <w:t xml:space="preserve">        &lt;threshold&gt;-90&lt;/threshold&gt;</w:t>
      </w:r>
    </w:p>
    <w:p w14:paraId="6DBF4C9E" w14:textId="77777777" w:rsidR="008546C8" w:rsidRDefault="008546C8" w:rsidP="00811661">
      <w:pPr>
        <w:pStyle w:val="H3Body"/>
        <w:spacing w:after="0"/>
        <w:ind w:left="0"/>
      </w:pPr>
      <w:r>
        <w:lastRenderedPageBreak/>
        <w:t xml:space="preserve">        &lt;lane&gt;2&lt;/lane&gt;</w:t>
      </w:r>
    </w:p>
    <w:p w14:paraId="5EEB4BC6" w14:textId="77777777" w:rsidR="008546C8" w:rsidRDefault="008546C8" w:rsidP="00811661">
      <w:pPr>
        <w:pStyle w:val="H3Body"/>
        <w:spacing w:after="0"/>
        <w:ind w:left="0"/>
      </w:pPr>
      <w:r>
        <w:t xml:space="preserve">        &lt;deviceid&gt;0&lt;/deviceid&gt;</w:t>
      </w:r>
    </w:p>
    <w:p w14:paraId="03C6C6DF" w14:textId="77777777" w:rsidR="008546C8" w:rsidRDefault="008546C8" w:rsidP="00811661">
      <w:pPr>
        <w:pStyle w:val="H3Body"/>
        <w:spacing w:after="0"/>
        <w:ind w:left="0"/>
      </w:pPr>
      <w:r>
        <w:t xml:space="preserve">        &lt;x&gt;0&lt;/x&gt;</w:t>
      </w:r>
    </w:p>
    <w:p w14:paraId="7BC8079D" w14:textId="77777777" w:rsidR="008546C8" w:rsidRDefault="008546C8" w:rsidP="00811661">
      <w:pPr>
        <w:pStyle w:val="H3Body"/>
        <w:spacing w:after="0"/>
        <w:ind w:left="0"/>
      </w:pPr>
      <w:r>
        <w:t xml:space="preserve">        &lt;y&gt;0&lt;/y&gt;</w:t>
      </w:r>
    </w:p>
    <w:p w14:paraId="43D9117D" w14:textId="77777777" w:rsidR="008546C8" w:rsidRDefault="008546C8" w:rsidP="00811661">
      <w:pPr>
        <w:pStyle w:val="H3Body"/>
        <w:spacing w:after="0"/>
        <w:ind w:left="0"/>
      </w:pPr>
      <w:r>
        <w:t xml:space="preserve">        &lt;timelasthello&gt;1366073584825&lt;/timelasthello&gt;</w:t>
      </w:r>
    </w:p>
    <w:p w14:paraId="7980C132" w14:textId="77777777" w:rsidR="008546C8" w:rsidRDefault="008546C8" w:rsidP="00811661">
      <w:pPr>
        <w:pStyle w:val="H3Body"/>
        <w:spacing w:after="0"/>
        <w:ind w:left="0"/>
      </w:pPr>
      <w:r>
        <w:t xml:space="preserve">        &lt;status&gt;Red&lt;/status&gt;</w:t>
      </w:r>
    </w:p>
    <w:p w14:paraId="5B80A4BB" w14:textId="77777777" w:rsidR="008546C8" w:rsidRDefault="008546C8" w:rsidP="00811661">
      <w:pPr>
        <w:pStyle w:val="H3Body"/>
        <w:spacing w:after="0"/>
        <w:ind w:left="0"/>
      </w:pPr>
      <w:r>
        <w:t xml:space="preserve">        &lt;statusMessage&gt;Reader not communicating.&lt;/statusMessage&gt;</w:t>
      </w:r>
    </w:p>
    <w:p w14:paraId="713C86A7" w14:textId="77777777" w:rsidR="008546C8" w:rsidRDefault="008546C8" w:rsidP="00811661">
      <w:pPr>
        <w:pStyle w:val="H3Body"/>
        <w:spacing w:after="0"/>
        <w:ind w:left="0"/>
      </w:pPr>
      <w:r>
        <w:t xml:space="preserve">        &lt;minXbrcVersion&gt;1.0.0.0&lt;/minXbrcVersion&gt;</w:t>
      </w:r>
    </w:p>
    <w:p w14:paraId="3A06A403" w14:textId="77777777" w:rsidR="008546C8" w:rsidRDefault="008546C8" w:rsidP="00811661">
      <w:pPr>
        <w:pStyle w:val="H3Body"/>
        <w:spacing w:after="0"/>
        <w:ind w:left="0"/>
      </w:pPr>
      <w:r>
        <w:t xml:space="preserve">        &lt;version&gt;2.3.2-3076&lt;/version&gt;</w:t>
      </w:r>
    </w:p>
    <w:p w14:paraId="2BCEDDEF" w14:textId="77777777" w:rsidR="008546C8" w:rsidRDefault="008546C8" w:rsidP="00811661">
      <w:pPr>
        <w:pStyle w:val="H3Body"/>
        <w:spacing w:after="0"/>
        <w:ind w:left="0"/>
      </w:pPr>
      <w:r>
        <w:t xml:space="preserve">        &lt;xbioSerialNumber&gt;0&lt;/xbioSerialNumber&gt;</w:t>
      </w:r>
    </w:p>
    <w:p w14:paraId="3A24E14E" w14:textId="77777777" w:rsidR="008546C8" w:rsidRDefault="008546C8" w:rsidP="00811661">
      <w:pPr>
        <w:pStyle w:val="H3Body"/>
        <w:spacing w:after="0"/>
        <w:ind w:left="0"/>
      </w:pPr>
      <w:r>
        <w:t xml:space="preserve">        &lt;transmitter&gt;false&lt;/transmitter&gt;</w:t>
      </w:r>
    </w:p>
    <w:p w14:paraId="33E4521E" w14:textId="77777777" w:rsidR="008546C8" w:rsidRDefault="008546C8" w:rsidP="00811661">
      <w:pPr>
        <w:pStyle w:val="H3Body"/>
        <w:spacing w:after="0"/>
        <w:ind w:left="0"/>
      </w:pPr>
      <w:r>
        <w:t xml:space="preserve">        &lt;useSecureId&gt;false&lt;/useSecureId&gt;</w:t>
      </w:r>
    </w:p>
    <w:p w14:paraId="592F0823" w14:textId="77777777" w:rsidR="008546C8" w:rsidRDefault="008546C8" w:rsidP="00811661">
      <w:pPr>
        <w:pStyle w:val="H3Body"/>
        <w:spacing w:after="0"/>
        <w:ind w:left="0"/>
      </w:pPr>
      <w:r>
        <w:t xml:space="preserve">        &lt;hardwareType&gt;&lt;/hardwareType&gt;</w:t>
      </w:r>
    </w:p>
    <w:p w14:paraId="7C580C3D" w14:textId="77777777" w:rsidR="008546C8" w:rsidRDefault="008546C8" w:rsidP="00811661">
      <w:pPr>
        <w:pStyle w:val="H3Body"/>
        <w:spacing w:after="0"/>
        <w:ind w:left="0"/>
      </w:pPr>
      <w:r>
        <w:t xml:space="preserve">        &lt;signalStrengthTransitThreshold&gt;-127&lt;/signalStrengthTransitThreshold&gt;</w:t>
      </w:r>
    </w:p>
    <w:p w14:paraId="58DA8515" w14:textId="77777777" w:rsidR="008546C8" w:rsidRDefault="008546C8" w:rsidP="00811661">
      <w:pPr>
        <w:pStyle w:val="H3Body"/>
        <w:spacing w:after="0"/>
        <w:ind w:left="0"/>
      </w:pPr>
      <w:r>
        <w:t xml:space="preserve">        &lt;modelData&gt;&lt;/modelData&gt;</w:t>
      </w:r>
    </w:p>
    <w:p w14:paraId="52305975" w14:textId="77777777" w:rsidR="008546C8" w:rsidRDefault="008546C8" w:rsidP="00811661">
      <w:pPr>
        <w:pStyle w:val="H3Body"/>
        <w:spacing w:after="0"/>
        <w:ind w:left="0"/>
      </w:pPr>
      <w:r>
        <w:t xml:space="preserve">        &lt;disabledReason&gt;&lt;/disabledReason&gt;</w:t>
      </w:r>
    </w:p>
    <w:p w14:paraId="23E4CDC0" w14:textId="77777777" w:rsidR="008546C8" w:rsidRDefault="008546C8" w:rsidP="00811661">
      <w:pPr>
        <w:pStyle w:val="H3Body"/>
        <w:spacing w:after="0"/>
        <w:ind w:left="0"/>
      </w:pPr>
      <w:r>
        <w:t xml:space="preserve">        &lt;enabled&gt;true&lt;/enabled&gt;</w:t>
      </w:r>
    </w:p>
    <w:p w14:paraId="1BB5F5FA" w14:textId="77777777" w:rsidR="008546C8" w:rsidRDefault="008546C8" w:rsidP="00811661">
      <w:pPr>
        <w:pStyle w:val="H3Body"/>
        <w:spacing w:after="0"/>
        <w:ind w:left="0"/>
      </w:pPr>
      <w:r>
        <w:t xml:space="preserve">        &lt;bioDeviceType&gt;0&lt;/bioDeviceType&gt;</w:t>
      </w:r>
    </w:p>
    <w:p w14:paraId="2EAA2647" w14:textId="77777777" w:rsidR="008546C8" w:rsidRDefault="008546C8" w:rsidP="00811661">
      <w:pPr>
        <w:pStyle w:val="H3Body"/>
        <w:spacing w:after="0"/>
        <w:ind w:left="0"/>
      </w:pPr>
      <w:r>
        <w:t xml:space="preserve">    &lt;/readerInfoList&gt;</w:t>
      </w:r>
    </w:p>
    <w:p w14:paraId="508B3CF2" w14:textId="77777777" w:rsidR="008546C8" w:rsidRDefault="008546C8" w:rsidP="00811661">
      <w:pPr>
        <w:pStyle w:val="H3Body"/>
        <w:spacing w:after="0"/>
        <w:ind w:left="0"/>
      </w:pPr>
      <w:r>
        <w:t xml:space="preserve">    &lt;readerInfoList&gt;</w:t>
      </w:r>
    </w:p>
    <w:p w14:paraId="08ADF0E0" w14:textId="77777777" w:rsidR="008546C8" w:rsidRDefault="008546C8" w:rsidP="00811661">
      <w:pPr>
        <w:pStyle w:val="H3Body"/>
        <w:spacing w:after="0"/>
        <w:ind w:left="0"/>
      </w:pPr>
      <w:r>
        <w:t xml:space="preserve">        &lt;name&gt;hm-merge-tap-2&lt;/name&gt;</w:t>
      </w:r>
    </w:p>
    <w:p w14:paraId="13FE7681" w14:textId="77777777" w:rsidR="008546C8" w:rsidRDefault="008546C8" w:rsidP="00811661">
      <w:pPr>
        <w:pStyle w:val="H3Body"/>
        <w:spacing w:after="0"/>
        <w:ind w:left="0"/>
      </w:pPr>
      <w:r>
        <w:t xml:space="preserve">        &lt;id&gt;2144179&lt;/id&gt;</w:t>
      </w:r>
    </w:p>
    <w:p w14:paraId="2414DE06" w14:textId="77777777" w:rsidR="008546C8" w:rsidRDefault="008546C8" w:rsidP="00811661">
      <w:pPr>
        <w:pStyle w:val="H3Body"/>
        <w:spacing w:after="0"/>
        <w:ind w:left="0"/>
      </w:pPr>
      <w:r>
        <w:t xml:space="preserve">        &lt;type&gt;xfp&lt;/type&gt;</w:t>
      </w:r>
    </w:p>
    <w:p w14:paraId="4F9657A2" w14:textId="77777777" w:rsidR="008546C8" w:rsidRDefault="008546C8" w:rsidP="00811661">
      <w:pPr>
        <w:pStyle w:val="H3Body"/>
        <w:spacing w:after="0"/>
        <w:ind w:left="0"/>
      </w:pPr>
      <w:r>
        <w:t xml:space="preserve">        &lt;macaddress&gt;20:00:01:13:80:32&lt;/macaddress&gt;</w:t>
      </w:r>
    </w:p>
    <w:p w14:paraId="55ACB851" w14:textId="77777777" w:rsidR="008546C8" w:rsidRDefault="008546C8" w:rsidP="00811661">
      <w:pPr>
        <w:pStyle w:val="H3Body"/>
        <w:spacing w:after="0"/>
        <w:ind w:left="0"/>
      </w:pPr>
      <w:r>
        <w:t xml:space="preserve">        &lt;ipaddress&gt;10.110.1.117&lt;/ipaddress&gt;</w:t>
      </w:r>
    </w:p>
    <w:p w14:paraId="5E27ECCA" w14:textId="77777777" w:rsidR="008546C8" w:rsidRDefault="008546C8" w:rsidP="00811661">
      <w:pPr>
        <w:pStyle w:val="H3Body"/>
        <w:spacing w:after="0"/>
        <w:ind w:left="0"/>
      </w:pPr>
      <w:r>
        <w:t xml:space="preserve">        &lt;port&gt;8032&lt;/port&gt;</w:t>
      </w:r>
    </w:p>
    <w:p w14:paraId="3CB3FAC4" w14:textId="77777777" w:rsidR="008546C8" w:rsidRDefault="008546C8" w:rsidP="00811661">
      <w:pPr>
        <w:pStyle w:val="H3Body"/>
        <w:spacing w:after="0"/>
        <w:ind w:left="0"/>
      </w:pPr>
      <w:r>
        <w:t xml:space="preserve">        &lt;gain&gt;1.0&lt;/gain&gt;</w:t>
      </w:r>
    </w:p>
    <w:p w14:paraId="5FA814EE" w14:textId="77777777" w:rsidR="008546C8" w:rsidRDefault="008546C8" w:rsidP="00811661">
      <w:pPr>
        <w:pStyle w:val="H3Body"/>
        <w:spacing w:after="0"/>
        <w:ind w:left="0"/>
      </w:pPr>
      <w:r>
        <w:t xml:space="preserve">        &lt;threshold&gt;-90&lt;/threshold&gt;</w:t>
      </w:r>
    </w:p>
    <w:p w14:paraId="4E37E599" w14:textId="77777777" w:rsidR="008546C8" w:rsidRDefault="008546C8" w:rsidP="00811661">
      <w:pPr>
        <w:pStyle w:val="H3Body"/>
        <w:spacing w:after="0"/>
        <w:ind w:left="0"/>
      </w:pPr>
      <w:r>
        <w:t xml:space="preserve">        &lt;lane&gt;0&lt;/lane&gt;</w:t>
      </w:r>
    </w:p>
    <w:p w14:paraId="516FF114" w14:textId="77777777" w:rsidR="008546C8" w:rsidRDefault="008546C8" w:rsidP="00811661">
      <w:pPr>
        <w:pStyle w:val="H3Body"/>
        <w:spacing w:after="0"/>
        <w:ind w:left="0"/>
      </w:pPr>
      <w:r>
        <w:t xml:space="preserve">        &lt;deviceid&gt;1178032&lt;/deviceid&gt;</w:t>
      </w:r>
    </w:p>
    <w:p w14:paraId="4E806594" w14:textId="77777777" w:rsidR="008546C8" w:rsidRDefault="008546C8" w:rsidP="00811661">
      <w:pPr>
        <w:pStyle w:val="H3Body"/>
        <w:spacing w:after="0"/>
        <w:ind w:left="0"/>
      </w:pPr>
      <w:r>
        <w:t xml:space="preserve">        &lt;x&gt;0&lt;/x&gt;</w:t>
      </w:r>
    </w:p>
    <w:p w14:paraId="2EC5CC63" w14:textId="77777777" w:rsidR="008546C8" w:rsidRDefault="008546C8" w:rsidP="00811661">
      <w:pPr>
        <w:pStyle w:val="H3Body"/>
        <w:spacing w:after="0"/>
        <w:ind w:left="0"/>
      </w:pPr>
      <w:r>
        <w:t xml:space="preserve">        &lt;y&gt;0&lt;/y&gt;</w:t>
      </w:r>
    </w:p>
    <w:p w14:paraId="753EC1D6" w14:textId="77777777" w:rsidR="008546C8" w:rsidRDefault="008546C8" w:rsidP="00811661">
      <w:pPr>
        <w:pStyle w:val="H3Body"/>
        <w:spacing w:after="0"/>
        <w:ind w:left="0"/>
      </w:pPr>
      <w:r>
        <w:t xml:space="preserve">        &lt;timelasthello&gt;1366073584836&lt;/timelasthello&gt;</w:t>
      </w:r>
    </w:p>
    <w:p w14:paraId="039F20B6" w14:textId="77777777" w:rsidR="008546C8" w:rsidRDefault="008546C8" w:rsidP="00811661">
      <w:pPr>
        <w:pStyle w:val="H3Body"/>
        <w:spacing w:after="0"/>
        <w:ind w:left="0"/>
      </w:pPr>
      <w:r>
        <w:t xml:space="preserve">        &lt;status&gt;Red&lt;/status&gt;</w:t>
      </w:r>
    </w:p>
    <w:p w14:paraId="0AB6A43C" w14:textId="77777777" w:rsidR="008546C8" w:rsidRDefault="008546C8" w:rsidP="00811661">
      <w:pPr>
        <w:pStyle w:val="H3Body"/>
        <w:spacing w:after="0"/>
        <w:ind w:left="0"/>
      </w:pPr>
      <w:r>
        <w:t xml:space="preserve">        &lt;statusMessage&gt;Reader not communicating.&lt;/statusMessage&gt;</w:t>
      </w:r>
    </w:p>
    <w:p w14:paraId="1BC75B87" w14:textId="77777777" w:rsidR="008546C8" w:rsidRDefault="008546C8" w:rsidP="00811661">
      <w:pPr>
        <w:pStyle w:val="H3Body"/>
        <w:spacing w:after="0"/>
        <w:ind w:left="0"/>
      </w:pPr>
      <w:r>
        <w:t xml:space="preserve">        &lt;minXbrcVersion&gt;null&lt;/minXbrcVersion&gt;</w:t>
      </w:r>
    </w:p>
    <w:p w14:paraId="4A0F19B1" w14:textId="77777777" w:rsidR="008546C8" w:rsidRDefault="008546C8" w:rsidP="00811661">
      <w:pPr>
        <w:pStyle w:val="H3Body"/>
        <w:spacing w:after="0"/>
        <w:ind w:left="0"/>
      </w:pPr>
      <w:r>
        <w:t xml:space="preserve">        &lt;version&gt;null&lt;/version&gt;</w:t>
      </w:r>
    </w:p>
    <w:p w14:paraId="4059785D" w14:textId="77777777" w:rsidR="008546C8" w:rsidRDefault="008546C8" w:rsidP="00811661">
      <w:pPr>
        <w:pStyle w:val="H3Body"/>
        <w:spacing w:after="0"/>
        <w:ind w:left="0"/>
      </w:pPr>
      <w:r>
        <w:t xml:space="preserve">        &lt;xbioSerialNumber&gt;0&lt;/xbioSerialNumber&gt;</w:t>
      </w:r>
    </w:p>
    <w:p w14:paraId="436B5230" w14:textId="77777777" w:rsidR="008546C8" w:rsidRDefault="008546C8" w:rsidP="00811661">
      <w:pPr>
        <w:pStyle w:val="H3Body"/>
        <w:spacing w:after="0"/>
        <w:ind w:left="0"/>
      </w:pPr>
      <w:r>
        <w:t xml:space="preserve">        &lt;transmitter&gt;false&lt;/transmitter&gt;</w:t>
      </w:r>
    </w:p>
    <w:p w14:paraId="073CE371" w14:textId="77777777" w:rsidR="008546C8" w:rsidRDefault="008546C8" w:rsidP="00811661">
      <w:pPr>
        <w:pStyle w:val="H3Body"/>
        <w:spacing w:after="0"/>
        <w:ind w:left="0"/>
      </w:pPr>
      <w:r>
        <w:t xml:space="preserve">        &lt;useSecureId&gt;false&lt;/useSecureId&gt;</w:t>
      </w:r>
    </w:p>
    <w:p w14:paraId="45EE1E06" w14:textId="77777777" w:rsidR="008546C8" w:rsidRDefault="008546C8" w:rsidP="00811661">
      <w:pPr>
        <w:pStyle w:val="H3Body"/>
        <w:spacing w:after="0"/>
        <w:ind w:left="0"/>
      </w:pPr>
      <w:r>
        <w:t xml:space="preserve">        &lt;hardwareType&gt;&lt;/hardwareType&gt;</w:t>
      </w:r>
    </w:p>
    <w:p w14:paraId="5B0299F4" w14:textId="77777777" w:rsidR="008546C8" w:rsidRDefault="008546C8" w:rsidP="00811661">
      <w:pPr>
        <w:pStyle w:val="H3Body"/>
        <w:spacing w:after="0"/>
        <w:ind w:left="0"/>
      </w:pPr>
      <w:r>
        <w:t xml:space="preserve">        &lt;signalStrengthTransitThreshold&gt;-127&lt;/signalStrengthTransitThreshold&gt;</w:t>
      </w:r>
    </w:p>
    <w:p w14:paraId="0DD91450" w14:textId="77777777" w:rsidR="008546C8" w:rsidRDefault="008546C8" w:rsidP="00811661">
      <w:pPr>
        <w:pStyle w:val="H3Body"/>
        <w:spacing w:after="0"/>
        <w:ind w:left="0"/>
      </w:pPr>
      <w:r>
        <w:t xml:space="preserve">        &lt;modelData&gt;&lt;/modelData&gt;</w:t>
      </w:r>
    </w:p>
    <w:p w14:paraId="5BECFF67" w14:textId="77777777" w:rsidR="008546C8" w:rsidRDefault="008546C8" w:rsidP="00811661">
      <w:pPr>
        <w:pStyle w:val="H3Body"/>
        <w:spacing w:after="0"/>
        <w:ind w:left="0"/>
      </w:pPr>
      <w:r>
        <w:lastRenderedPageBreak/>
        <w:t xml:space="preserve">        &lt;disabledReason&gt;&lt;/disabledReason&gt;</w:t>
      </w:r>
    </w:p>
    <w:p w14:paraId="2E0EF10E" w14:textId="77777777" w:rsidR="008546C8" w:rsidRDefault="008546C8" w:rsidP="00811661">
      <w:pPr>
        <w:pStyle w:val="H3Body"/>
        <w:spacing w:after="0"/>
        <w:ind w:left="0"/>
      </w:pPr>
      <w:r>
        <w:t xml:space="preserve">        &lt;enabled&gt;true&lt;/enabled&gt;</w:t>
      </w:r>
    </w:p>
    <w:p w14:paraId="0E426960" w14:textId="77777777" w:rsidR="008546C8" w:rsidRDefault="008546C8" w:rsidP="00811661">
      <w:pPr>
        <w:pStyle w:val="H3Body"/>
        <w:spacing w:after="0"/>
        <w:ind w:left="0"/>
      </w:pPr>
      <w:r>
        <w:t xml:space="preserve">        &lt;bioDeviceType&gt;0&lt;/bioDeviceType&gt;</w:t>
      </w:r>
    </w:p>
    <w:p w14:paraId="24D13FB3" w14:textId="77777777" w:rsidR="008546C8" w:rsidRDefault="008546C8" w:rsidP="00811661">
      <w:pPr>
        <w:pStyle w:val="H3Body"/>
        <w:spacing w:after="0"/>
        <w:ind w:left="0"/>
      </w:pPr>
      <w:r>
        <w:t xml:space="preserve">    &lt;/readerInfoList&gt;</w:t>
      </w:r>
    </w:p>
    <w:p w14:paraId="0A8575DF" w14:textId="77777777" w:rsidR="008546C8" w:rsidRDefault="008546C8" w:rsidP="00811661">
      <w:pPr>
        <w:pStyle w:val="H3Body"/>
        <w:spacing w:after="0"/>
        <w:ind w:left="0"/>
      </w:pPr>
      <w:r>
        <w:t xml:space="preserve">    &lt;readerInfoList&gt;</w:t>
      </w:r>
    </w:p>
    <w:p w14:paraId="3D079632" w14:textId="77777777" w:rsidR="008546C8" w:rsidRDefault="008546C8" w:rsidP="00811661">
      <w:pPr>
        <w:pStyle w:val="H3Body"/>
        <w:spacing w:after="0"/>
        <w:ind w:left="0"/>
      </w:pPr>
      <w:r>
        <w:t xml:space="preserve">        &lt;name&gt;hm-merge-lrr-1&lt;/name&gt;</w:t>
      </w:r>
    </w:p>
    <w:p w14:paraId="6719E01E" w14:textId="77777777" w:rsidR="008546C8" w:rsidRDefault="008546C8" w:rsidP="00811661">
      <w:pPr>
        <w:pStyle w:val="H3Body"/>
        <w:spacing w:after="0"/>
        <w:ind w:left="0"/>
      </w:pPr>
      <w:r>
        <w:t xml:space="preserve">        &lt;id&gt;2144180&lt;/id&gt;</w:t>
      </w:r>
    </w:p>
    <w:p w14:paraId="66B7C493" w14:textId="77777777" w:rsidR="008546C8" w:rsidRDefault="008546C8" w:rsidP="00811661">
      <w:pPr>
        <w:pStyle w:val="H3Body"/>
        <w:spacing w:after="0"/>
        <w:ind w:left="0"/>
      </w:pPr>
      <w:r>
        <w:t xml:space="preserve">        &lt;type&gt;lrr&lt;/type&gt;</w:t>
      </w:r>
    </w:p>
    <w:p w14:paraId="32FD27E6" w14:textId="77777777" w:rsidR="008546C8" w:rsidRDefault="008546C8" w:rsidP="00811661">
      <w:pPr>
        <w:pStyle w:val="H3Body"/>
        <w:spacing w:after="0"/>
        <w:ind w:left="0"/>
      </w:pPr>
      <w:r>
        <w:t xml:space="preserve">        &lt;macaddress&gt;20:00:01:13:80:21&lt;/macaddress&gt;</w:t>
      </w:r>
    </w:p>
    <w:p w14:paraId="34F07CFE" w14:textId="77777777" w:rsidR="008546C8" w:rsidRDefault="008546C8" w:rsidP="00811661">
      <w:pPr>
        <w:pStyle w:val="H3Body"/>
        <w:spacing w:after="0"/>
        <w:ind w:left="0"/>
      </w:pPr>
      <w:r>
        <w:t xml:space="preserve">        &lt;ipaddress&gt;10.110.1.117&lt;/ipaddress&gt;</w:t>
      </w:r>
    </w:p>
    <w:p w14:paraId="08F7FF55" w14:textId="77777777" w:rsidR="008546C8" w:rsidRDefault="008546C8" w:rsidP="00811661">
      <w:pPr>
        <w:pStyle w:val="H3Body"/>
        <w:spacing w:after="0"/>
        <w:ind w:left="0"/>
      </w:pPr>
      <w:r>
        <w:t xml:space="preserve">        &lt;port&gt;8021&lt;/port&gt;</w:t>
      </w:r>
    </w:p>
    <w:p w14:paraId="2D0B184D" w14:textId="77777777" w:rsidR="008546C8" w:rsidRDefault="008546C8" w:rsidP="00811661">
      <w:pPr>
        <w:pStyle w:val="H3Body"/>
        <w:spacing w:after="0"/>
        <w:ind w:left="0"/>
      </w:pPr>
      <w:r>
        <w:t xml:space="preserve">        &lt;gain&gt;1.0&lt;/gain&gt;</w:t>
      </w:r>
    </w:p>
    <w:p w14:paraId="1DB01333" w14:textId="77777777" w:rsidR="008546C8" w:rsidRDefault="008546C8" w:rsidP="00811661">
      <w:pPr>
        <w:pStyle w:val="H3Body"/>
        <w:spacing w:after="0"/>
        <w:ind w:left="0"/>
      </w:pPr>
      <w:r>
        <w:t xml:space="preserve">        &lt;threshold&gt;-90&lt;/threshold&gt;</w:t>
      </w:r>
    </w:p>
    <w:p w14:paraId="06DD3B1C" w14:textId="77777777" w:rsidR="008546C8" w:rsidRDefault="008546C8" w:rsidP="00811661">
      <w:pPr>
        <w:pStyle w:val="H3Body"/>
        <w:spacing w:after="0"/>
        <w:ind w:left="0"/>
      </w:pPr>
      <w:r>
        <w:t xml:space="preserve">        &lt;lane&gt;0&lt;/lane&gt;</w:t>
      </w:r>
    </w:p>
    <w:p w14:paraId="703161C2" w14:textId="77777777" w:rsidR="008546C8" w:rsidRDefault="008546C8" w:rsidP="00811661">
      <w:pPr>
        <w:pStyle w:val="H3Body"/>
        <w:spacing w:after="0"/>
        <w:ind w:left="0"/>
      </w:pPr>
      <w:r>
        <w:t xml:space="preserve">        &lt;deviceid&gt;0&lt;/deviceid&gt;</w:t>
      </w:r>
    </w:p>
    <w:p w14:paraId="31803F59" w14:textId="77777777" w:rsidR="008546C8" w:rsidRDefault="008546C8" w:rsidP="00811661">
      <w:pPr>
        <w:pStyle w:val="H3Body"/>
        <w:spacing w:after="0"/>
        <w:ind w:left="0"/>
      </w:pPr>
      <w:r>
        <w:t xml:space="preserve">        &lt;x&gt;0&lt;/x&gt;</w:t>
      </w:r>
    </w:p>
    <w:p w14:paraId="200AF427" w14:textId="77777777" w:rsidR="008546C8" w:rsidRDefault="008546C8" w:rsidP="00811661">
      <w:pPr>
        <w:pStyle w:val="H3Body"/>
        <w:spacing w:after="0"/>
        <w:ind w:left="0"/>
      </w:pPr>
      <w:r>
        <w:t xml:space="preserve">        &lt;y&gt;0&lt;/y&gt;</w:t>
      </w:r>
    </w:p>
    <w:p w14:paraId="5F454632" w14:textId="77777777" w:rsidR="008546C8" w:rsidRDefault="008546C8" w:rsidP="00811661">
      <w:pPr>
        <w:pStyle w:val="H3Body"/>
        <w:spacing w:after="0"/>
        <w:ind w:left="0"/>
      </w:pPr>
      <w:r>
        <w:t xml:space="preserve">        &lt;timelasthello&gt;1366073584835&lt;/timelasthello&gt;</w:t>
      </w:r>
    </w:p>
    <w:p w14:paraId="7FA2D7AF" w14:textId="77777777" w:rsidR="008546C8" w:rsidRDefault="008546C8" w:rsidP="00811661">
      <w:pPr>
        <w:pStyle w:val="H3Body"/>
        <w:spacing w:after="0"/>
        <w:ind w:left="0"/>
      </w:pPr>
      <w:r>
        <w:t xml:space="preserve">        &lt;status&gt;Red&lt;/status&gt;</w:t>
      </w:r>
    </w:p>
    <w:p w14:paraId="25394784" w14:textId="77777777" w:rsidR="008546C8" w:rsidRDefault="008546C8" w:rsidP="00811661">
      <w:pPr>
        <w:pStyle w:val="H3Body"/>
        <w:spacing w:after="0"/>
        <w:ind w:left="0"/>
      </w:pPr>
      <w:r>
        <w:t xml:space="preserve">        &lt;statusMessage&gt;Reader not communicating.&lt;/statusMessage&gt;</w:t>
      </w:r>
    </w:p>
    <w:p w14:paraId="21795F02" w14:textId="77777777" w:rsidR="008546C8" w:rsidRDefault="008546C8" w:rsidP="00811661">
      <w:pPr>
        <w:pStyle w:val="H3Body"/>
        <w:spacing w:after="0"/>
        <w:ind w:left="0"/>
      </w:pPr>
      <w:r>
        <w:t xml:space="preserve">        &lt;minXbrcVersion&gt;null&lt;/minXbrcVersion&gt;</w:t>
      </w:r>
    </w:p>
    <w:p w14:paraId="483E9137" w14:textId="77777777" w:rsidR="008546C8" w:rsidRDefault="008546C8" w:rsidP="00811661">
      <w:pPr>
        <w:pStyle w:val="H3Body"/>
        <w:spacing w:after="0"/>
        <w:ind w:left="0"/>
      </w:pPr>
      <w:r>
        <w:t xml:space="preserve">        &lt;version&gt;null&lt;/version&gt;</w:t>
      </w:r>
    </w:p>
    <w:p w14:paraId="2355BB61" w14:textId="77777777" w:rsidR="008546C8" w:rsidRDefault="008546C8" w:rsidP="00811661">
      <w:pPr>
        <w:pStyle w:val="H3Body"/>
        <w:spacing w:after="0"/>
        <w:ind w:left="0"/>
      </w:pPr>
      <w:r>
        <w:t xml:space="preserve">        &lt;xbioSerialNumber&gt;0&lt;/xbioSerialNumber&gt;</w:t>
      </w:r>
    </w:p>
    <w:p w14:paraId="2B024E42" w14:textId="77777777" w:rsidR="008546C8" w:rsidRDefault="008546C8" w:rsidP="00811661">
      <w:pPr>
        <w:pStyle w:val="H3Body"/>
        <w:spacing w:after="0"/>
        <w:ind w:left="0"/>
      </w:pPr>
      <w:r>
        <w:t xml:space="preserve">        &lt;transmitter&gt;false&lt;/transmitter&gt;</w:t>
      </w:r>
    </w:p>
    <w:p w14:paraId="12810189" w14:textId="77777777" w:rsidR="008546C8" w:rsidRDefault="008546C8" w:rsidP="00811661">
      <w:pPr>
        <w:pStyle w:val="H3Body"/>
        <w:spacing w:after="0"/>
        <w:ind w:left="0"/>
      </w:pPr>
      <w:r>
        <w:t xml:space="preserve">        &lt;useSecureId&gt;false&lt;/useSecureId&gt;</w:t>
      </w:r>
    </w:p>
    <w:p w14:paraId="7A24AA26" w14:textId="77777777" w:rsidR="008546C8" w:rsidRDefault="008546C8" w:rsidP="00811661">
      <w:pPr>
        <w:pStyle w:val="H3Body"/>
        <w:spacing w:after="0"/>
        <w:ind w:left="0"/>
      </w:pPr>
      <w:r>
        <w:t xml:space="preserve">        &lt;hardwareType&gt;&lt;/hardwareType&gt;</w:t>
      </w:r>
    </w:p>
    <w:p w14:paraId="6BA07BA6" w14:textId="77777777" w:rsidR="008546C8" w:rsidRDefault="008546C8" w:rsidP="00811661">
      <w:pPr>
        <w:pStyle w:val="H3Body"/>
        <w:spacing w:after="0"/>
        <w:ind w:left="0"/>
      </w:pPr>
      <w:r>
        <w:t xml:space="preserve">        &lt;signalStrengthTransitThreshold&gt;-90&lt;/signalStrengthTransitThreshold&gt;</w:t>
      </w:r>
    </w:p>
    <w:p w14:paraId="06B47549" w14:textId="77777777" w:rsidR="008546C8" w:rsidRDefault="008546C8" w:rsidP="00811661">
      <w:pPr>
        <w:pStyle w:val="H3Body"/>
        <w:spacing w:after="0"/>
        <w:ind w:left="0"/>
      </w:pPr>
      <w:r>
        <w:t xml:space="preserve">        &lt;modelData&gt;&lt;/modelData&gt;</w:t>
      </w:r>
    </w:p>
    <w:p w14:paraId="54042D3D" w14:textId="77777777" w:rsidR="008546C8" w:rsidRDefault="008546C8" w:rsidP="00811661">
      <w:pPr>
        <w:pStyle w:val="H3Body"/>
        <w:spacing w:after="0"/>
        <w:ind w:left="0"/>
      </w:pPr>
      <w:r>
        <w:t xml:space="preserve">        &lt;disabledReason&gt;&lt;/disabledReason&gt;</w:t>
      </w:r>
    </w:p>
    <w:p w14:paraId="3F484E15" w14:textId="77777777" w:rsidR="008546C8" w:rsidRDefault="008546C8" w:rsidP="00811661">
      <w:pPr>
        <w:pStyle w:val="H3Body"/>
        <w:spacing w:after="0"/>
        <w:ind w:left="0"/>
      </w:pPr>
      <w:r>
        <w:t xml:space="preserve">        &lt;enabled&gt;true&lt;/enabled&gt;</w:t>
      </w:r>
    </w:p>
    <w:p w14:paraId="53E85C10" w14:textId="77777777" w:rsidR="008546C8" w:rsidRDefault="008546C8" w:rsidP="00811661">
      <w:pPr>
        <w:pStyle w:val="H3Body"/>
        <w:spacing w:after="0"/>
        <w:ind w:left="0"/>
      </w:pPr>
      <w:r>
        <w:t xml:space="preserve">        &lt;bioDeviceType&gt;0&lt;/bioDeviceType&gt;</w:t>
      </w:r>
    </w:p>
    <w:p w14:paraId="1420A2E3" w14:textId="77777777" w:rsidR="008546C8" w:rsidRDefault="008546C8" w:rsidP="00811661">
      <w:pPr>
        <w:pStyle w:val="H3Body"/>
        <w:spacing w:after="0"/>
        <w:ind w:left="0"/>
      </w:pPr>
      <w:r>
        <w:t xml:space="preserve">    &lt;/readerInfoList&gt;</w:t>
      </w:r>
    </w:p>
    <w:p w14:paraId="6CD001BA" w14:textId="4315A679" w:rsidR="008546C8" w:rsidRDefault="008546C8" w:rsidP="00811661">
      <w:pPr>
        <w:pStyle w:val="H3Body"/>
        <w:spacing w:after="0"/>
        <w:ind w:left="0"/>
      </w:pPr>
      <w:r>
        <w:t>&lt;/readerInfoList&gt;</w:t>
      </w:r>
    </w:p>
    <w:p w14:paraId="44E655DF" w14:textId="77777777" w:rsidR="00D833AE" w:rsidRDefault="00D833AE" w:rsidP="00D833AE">
      <w:pPr>
        <w:pStyle w:val="H3Body"/>
        <w:ind w:left="0"/>
      </w:pPr>
    </w:p>
    <w:p w14:paraId="691594B8" w14:textId="77777777" w:rsidR="00D833AE" w:rsidRDefault="00D833AE" w:rsidP="00D833AE">
      <w:pPr>
        <w:pStyle w:val="Heading3"/>
      </w:pPr>
      <w:bookmarkStart w:id="79" w:name="_Toc367700346"/>
      <w:r w:rsidRPr="007F14FA">
        <w:t>ReaderLocationInfo</w:t>
      </w:r>
      <w:bookmarkEnd w:id="79"/>
    </w:p>
    <w:p w14:paraId="7BF74AD4" w14:textId="77777777" w:rsidR="00D833AE" w:rsidRDefault="00D833AE" w:rsidP="00D833AE">
      <w:pPr>
        <w:pStyle w:val="H3Body"/>
      </w:pPr>
    </w:p>
    <w:p w14:paraId="58FEAE1C" w14:textId="77777777" w:rsidR="00D833AE" w:rsidRDefault="00D833AE" w:rsidP="00D833AE">
      <w:pPr>
        <w:pStyle w:val="H3Body"/>
        <w:spacing w:after="0"/>
        <w:ind w:left="0"/>
      </w:pPr>
      <w:r>
        <w:t>&lt;?xml version="1.0" encoding="UTF-8" standalone="yes"?&gt;</w:t>
      </w:r>
    </w:p>
    <w:p w14:paraId="3D6A5531" w14:textId="77777777" w:rsidR="00D833AE" w:rsidRDefault="00D833AE" w:rsidP="00D833AE">
      <w:pPr>
        <w:pStyle w:val="H3Body"/>
        <w:spacing w:after="0"/>
        <w:ind w:left="0"/>
      </w:pPr>
      <w:r>
        <w:t>&lt;venue time="2013-04-18T20:38:27.614" name="80010114"&gt;</w:t>
      </w:r>
    </w:p>
    <w:p w14:paraId="33531DA8" w14:textId="77777777" w:rsidR="00D833AE" w:rsidRDefault="00D833AE" w:rsidP="00D833AE">
      <w:pPr>
        <w:pStyle w:val="H3Body"/>
        <w:spacing w:after="0"/>
        <w:ind w:left="0"/>
      </w:pPr>
      <w:r>
        <w:t xml:space="preserve">    &lt;readerlocationinfo&gt;</w:t>
      </w:r>
    </w:p>
    <w:p w14:paraId="16A57C3E" w14:textId="77777777" w:rsidR="00D833AE" w:rsidRDefault="00D833AE" w:rsidP="00D833AE">
      <w:pPr>
        <w:pStyle w:val="H3Body"/>
        <w:spacing w:after="0"/>
        <w:ind w:left="0"/>
      </w:pPr>
      <w:r>
        <w:t xml:space="preserve">        &lt;readerlocation&gt;</w:t>
      </w:r>
    </w:p>
    <w:p w14:paraId="659C1191" w14:textId="77777777" w:rsidR="00D833AE" w:rsidRDefault="00D833AE" w:rsidP="00D833AE">
      <w:pPr>
        <w:pStyle w:val="H3Body"/>
        <w:spacing w:after="0"/>
        <w:ind w:left="0"/>
      </w:pPr>
      <w:r>
        <w:t xml:space="preserve">            &lt;section&gt;1&lt;/section&gt;</w:t>
      </w:r>
    </w:p>
    <w:p w14:paraId="2F5AC69C" w14:textId="77777777" w:rsidR="00D833AE" w:rsidRDefault="00D833AE" w:rsidP="00D833AE">
      <w:pPr>
        <w:pStyle w:val="H3Body"/>
        <w:spacing w:after="0"/>
        <w:ind w:left="0"/>
      </w:pPr>
      <w:r>
        <w:t xml:space="preserve">            &lt;name&gt;HW Readers&lt;/name&gt;</w:t>
      </w:r>
    </w:p>
    <w:p w14:paraId="48822DD5" w14:textId="77777777" w:rsidR="00D833AE" w:rsidRDefault="00D833AE" w:rsidP="00D833AE">
      <w:pPr>
        <w:pStyle w:val="H3Body"/>
        <w:spacing w:after="0"/>
        <w:ind w:left="0"/>
      </w:pPr>
      <w:r>
        <w:lastRenderedPageBreak/>
        <w:t xml:space="preserve">            &lt;id&gt;19&lt;/id&gt;</w:t>
      </w:r>
    </w:p>
    <w:p w14:paraId="45251214" w14:textId="77777777" w:rsidR="00D833AE" w:rsidRDefault="00D833AE" w:rsidP="00D833AE">
      <w:pPr>
        <w:pStyle w:val="H3Body"/>
        <w:spacing w:after="0"/>
        <w:ind w:left="0"/>
      </w:pPr>
      <w:r>
        <w:t xml:space="preserve">            &lt;type&gt;4&lt;/type&gt;</w:t>
      </w:r>
    </w:p>
    <w:p w14:paraId="3A3370F8" w14:textId="77777777" w:rsidR="00D833AE" w:rsidRDefault="00D833AE" w:rsidP="00D833AE">
      <w:pPr>
        <w:pStyle w:val="H3Body"/>
        <w:spacing w:after="0"/>
        <w:ind w:left="0"/>
      </w:pPr>
      <w:r>
        <w:t xml:space="preserve">            &lt;typename&gt;Load&lt;/typename&gt;</w:t>
      </w:r>
    </w:p>
    <w:p w14:paraId="62819C8E" w14:textId="77777777" w:rsidR="00D833AE" w:rsidRDefault="00D833AE" w:rsidP="00D833AE">
      <w:pPr>
        <w:pStyle w:val="H3Body"/>
        <w:spacing w:after="0"/>
        <w:ind w:left="0"/>
      </w:pPr>
      <w:r>
        <w:t xml:space="preserve">            &lt;x&gt;0.0&lt;/x&gt;</w:t>
      </w:r>
    </w:p>
    <w:p w14:paraId="215FD1D9" w14:textId="77777777" w:rsidR="00D833AE" w:rsidRDefault="00D833AE" w:rsidP="00D833AE">
      <w:pPr>
        <w:pStyle w:val="H3Body"/>
        <w:spacing w:after="0"/>
        <w:ind w:left="0"/>
      </w:pPr>
      <w:r>
        <w:t xml:space="preserve">            &lt;y&gt;0.0&lt;/y&gt;</w:t>
      </w:r>
    </w:p>
    <w:p w14:paraId="740238A3" w14:textId="77777777" w:rsidR="00D833AE" w:rsidRDefault="00D833AE" w:rsidP="00D833AE">
      <w:pPr>
        <w:pStyle w:val="H3Body"/>
        <w:spacing w:after="0"/>
        <w:ind w:left="0"/>
      </w:pPr>
      <w:r>
        <w:t xml:space="preserve">            &lt;readers&gt;</w:t>
      </w:r>
    </w:p>
    <w:p w14:paraId="1443B802" w14:textId="77777777" w:rsidR="00D833AE" w:rsidRDefault="00D833AE" w:rsidP="00D833AE">
      <w:pPr>
        <w:pStyle w:val="H3Body"/>
        <w:spacing w:after="0"/>
        <w:ind w:left="0"/>
      </w:pPr>
      <w:r>
        <w:t xml:space="preserve">                &lt;reader&gt;</w:t>
      </w:r>
    </w:p>
    <w:p w14:paraId="04F6E2B2" w14:textId="77777777" w:rsidR="00D833AE" w:rsidRDefault="00D833AE" w:rsidP="00D833AE">
      <w:pPr>
        <w:pStyle w:val="H3Body"/>
        <w:spacing w:after="0"/>
        <w:ind w:left="0"/>
      </w:pPr>
      <w:r>
        <w:t xml:space="preserve">                    &lt;name&gt;bog-table2-1&lt;/name&gt;</w:t>
      </w:r>
    </w:p>
    <w:p w14:paraId="0E638276" w14:textId="77777777" w:rsidR="00D833AE" w:rsidRDefault="00D833AE" w:rsidP="00D833AE">
      <w:pPr>
        <w:pStyle w:val="H3Body"/>
        <w:spacing w:after="0"/>
        <w:ind w:left="0"/>
      </w:pPr>
      <w:r>
        <w:t xml:space="preserve">                    &lt;id&gt;92014166&lt;/id&gt;</w:t>
      </w:r>
    </w:p>
    <w:p w14:paraId="1A909A66" w14:textId="77777777" w:rsidR="00D833AE" w:rsidRDefault="00D833AE" w:rsidP="00D833AE">
      <w:pPr>
        <w:pStyle w:val="H3Body"/>
        <w:spacing w:after="0"/>
        <w:ind w:left="0"/>
      </w:pPr>
      <w:r>
        <w:t xml:space="preserve">                    &lt;type&gt;lrr&lt;/type&gt;</w:t>
      </w:r>
    </w:p>
    <w:p w14:paraId="387FF101" w14:textId="77777777" w:rsidR="00D833AE" w:rsidRDefault="00D833AE" w:rsidP="00D833AE">
      <w:pPr>
        <w:pStyle w:val="H3Body"/>
        <w:spacing w:after="0"/>
        <w:ind w:left="0"/>
      </w:pPr>
      <w:r>
        <w:t xml:space="preserve">                    &lt;macaddress&gt;00:91:FA:00:00:2A&lt;/macaddress&gt;</w:t>
      </w:r>
    </w:p>
    <w:p w14:paraId="1F4D84D0" w14:textId="77777777" w:rsidR="00D833AE" w:rsidRDefault="00D833AE" w:rsidP="00D833AE">
      <w:pPr>
        <w:pStyle w:val="H3Body"/>
        <w:spacing w:after="0"/>
        <w:ind w:left="0"/>
      </w:pPr>
      <w:r>
        <w:t xml:space="preserve">                    &lt;ipaddress&gt;10.110.1.26&lt;/ipaddress&gt;</w:t>
      </w:r>
    </w:p>
    <w:p w14:paraId="7BECE40B" w14:textId="77777777" w:rsidR="00D833AE" w:rsidRDefault="00D833AE" w:rsidP="00D833AE">
      <w:pPr>
        <w:pStyle w:val="H3Body"/>
        <w:spacing w:after="0"/>
        <w:ind w:left="0"/>
      </w:pPr>
      <w:r>
        <w:t xml:space="preserve">                    &lt;port&gt;8080&lt;/port&gt;</w:t>
      </w:r>
    </w:p>
    <w:p w14:paraId="49F57AF3" w14:textId="77777777" w:rsidR="00D833AE" w:rsidRDefault="00D833AE" w:rsidP="00D833AE">
      <w:pPr>
        <w:pStyle w:val="H3Body"/>
        <w:spacing w:after="0"/>
        <w:ind w:left="0"/>
      </w:pPr>
      <w:r>
        <w:t xml:space="preserve">                    &lt;gain&gt;1.0&lt;/gain&gt;</w:t>
      </w:r>
    </w:p>
    <w:p w14:paraId="697A86FB" w14:textId="77777777" w:rsidR="00D833AE" w:rsidRDefault="00D833AE" w:rsidP="00D833AE">
      <w:pPr>
        <w:pStyle w:val="H3Body"/>
        <w:spacing w:after="0"/>
        <w:ind w:left="0"/>
      </w:pPr>
      <w:r>
        <w:t xml:space="preserve">                    &lt;threshold&gt;-90&lt;/threshold&gt;</w:t>
      </w:r>
    </w:p>
    <w:p w14:paraId="1C9928B2" w14:textId="77777777" w:rsidR="00D833AE" w:rsidRDefault="00D833AE" w:rsidP="00D833AE">
      <w:pPr>
        <w:pStyle w:val="H3Body"/>
        <w:spacing w:after="0"/>
        <w:ind w:left="0"/>
      </w:pPr>
      <w:r>
        <w:t xml:space="preserve">                    &lt;lane&gt;2&lt;/lane&gt;</w:t>
      </w:r>
    </w:p>
    <w:p w14:paraId="3ABB0284" w14:textId="77777777" w:rsidR="00D833AE" w:rsidRDefault="00D833AE" w:rsidP="00D833AE">
      <w:pPr>
        <w:pStyle w:val="H3Body"/>
        <w:spacing w:after="0"/>
        <w:ind w:left="0"/>
      </w:pPr>
      <w:r>
        <w:t xml:space="preserve">                    &lt;deviceid&gt;0&lt;/deviceid&gt;</w:t>
      </w:r>
    </w:p>
    <w:p w14:paraId="335C513A" w14:textId="77777777" w:rsidR="00D833AE" w:rsidRDefault="00D833AE" w:rsidP="00D833AE">
      <w:pPr>
        <w:pStyle w:val="H3Body"/>
        <w:spacing w:after="0"/>
        <w:ind w:left="0"/>
      </w:pPr>
      <w:r>
        <w:t xml:space="preserve">                    &lt;x&gt;0&lt;/x&gt;</w:t>
      </w:r>
    </w:p>
    <w:p w14:paraId="77A4FEA6" w14:textId="77777777" w:rsidR="00D833AE" w:rsidRDefault="00D833AE" w:rsidP="00D833AE">
      <w:pPr>
        <w:pStyle w:val="H3Body"/>
        <w:spacing w:after="0"/>
        <w:ind w:left="0"/>
      </w:pPr>
      <w:r>
        <w:t xml:space="preserve">                    &lt;y&gt;0&lt;/y&gt;</w:t>
      </w:r>
    </w:p>
    <w:p w14:paraId="0FCA2BAE" w14:textId="77777777" w:rsidR="00D833AE" w:rsidRDefault="00D833AE" w:rsidP="00D833AE">
      <w:pPr>
        <w:pStyle w:val="H3Body"/>
        <w:spacing w:after="0"/>
        <w:ind w:left="0"/>
      </w:pPr>
      <w:r>
        <w:t xml:space="preserve">                    &lt;timelasthello&gt;1366073584825&lt;/timelasthello&gt;</w:t>
      </w:r>
    </w:p>
    <w:p w14:paraId="59FA71F9" w14:textId="77777777" w:rsidR="00D833AE" w:rsidRDefault="00D833AE" w:rsidP="00D833AE">
      <w:pPr>
        <w:pStyle w:val="H3Body"/>
        <w:spacing w:after="0"/>
        <w:ind w:left="0"/>
      </w:pPr>
      <w:r>
        <w:t xml:space="preserve">                    &lt;status&gt;Red&lt;/status&gt;</w:t>
      </w:r>
    </w:p>
    <w:p w14:paraId="77F34D66" w14:textId="77777777" w:rsidR="00D833AE" w:rsidRDefault="00D833AE" w:rsidP="00D833AE">
      <w:pPr>
        <w:pStyle w:val="H3Body"/>
        <w:spacing w:after="0"/>
        <w:ind w:left="0"/>
      </w:pPr>
      <w:r>
        <w:t xml:space="preserve">                    &lt;statusMessage&gt;Reader not communicating.&lt;/statusMessage&gt;</w:t>
      </w:r>
    </w:p>
    <w:p w14:paraId="4BED2A21" w14:textId="77777777" w:rsidR="00D833AE" w:rsidRDefault="00D833AE" w:rsidP="00D833AE">
      <w:pPr>
        <w:pStyle w:val="H3Body"/>
        <w:spacing w:after="0"/>
        <w:ind w:left="0"/>
      </w:pPr>
      <w:r>
        <w:t xml:space="preserve">                    &lt;minXbrcVersion&gt;1.0.0.0&lt;/minXbrcVersion&gt;</w:t>
      </w:r>
    </w:p>
    <w:p w14:paraId="6476195D" w14:textId="77777777" w:rsidR="00D833AE" w:rsidRDefault="00D833AE" w:rsidP="00D833AE">
      <w:pPr>
        <w:pStyle w:val="H3Body"/>
        <w:spacing w:after="0"/>
        <w:ind w:left="0"/>
      </w:pPr>
      <w:r>
        <w:t xml:space="preserve">                    &lt;version&gt;2.3.2-3076&lt;/version&gt;</w:t>
      </w:r>
    </w:p>
    <w:p w14:paraId="21B7FBC6" w14:textId="77777777" w:rsidR="00D833AE" w:rsidRDefault="00D833AE" w:rsidP="00D833AE">
      <w:pPr>
        <w:pStyle w:val="H3Body"/>
        <w:spacing w:after="0"/>
        <w:ind w:left="0"/>
      </w:pPr>
      <w:r>
        <w:t xml:space="preserve">                    &lt;xbioSerialNumber&gt;0&lt;/xbioSerialNumber&gt;</w:t>
      </w:r>
    </w:p>
    <w:p w14:paraId="2A429F7E" w14:textId="77777777" w:rsidR="00D833AE" w:rsidRDefault="00D833AE" w:rsidP="00D833AE">
      <w:pPr>
        <w:pStyle w:val="H3Body"/>
        <w:spacing w:after="0"/>
        <w:ind w:left="0"/>
      </w:pPr>
      <w:r>
        <w:t xml:space="preserve">                    &lt;transmitter&gt;false&lt;/transmitter&gt;</w:t>
      </w:r>
    </w:p>
    <w:p w14:paraId="58ED5FF7" w14:textId="77777777" w:rsidR="00D833AE" w:rsidRDefault="00D833AE" w:rsidP="00D833AE">
      <w:pPr>
        <w:pStyle w:val="H3Body"/>
        <w:spacing w:after="0"/>
        <w:ind w:left="0"/>
      </w:pPr>
      <w:r>
        <w:t xml:space="preserve">                    &lt;useSecureId&gt;false&lt;/useSecureId&gt;</w:t>
      </w:r>
    </w:p>
    <w:p w14:paraId="2587739A" w14:textId="77777777" w:rsidR="00D833AE" w:rsidRDefault="00D833AE" w:rsidP="00D833AE">
      <w:pPr>
        <w:pStyle w:val="H3Body"/>
        <w:spacing w:after="0"/>
        <w:ind w:left="0"/>
      </w:pPr>
      <w:r>
        <w:t xml:space="preserve">                    &lt;hardwareType&gt;&lt;/hardwareType&gt;</w:t>
      </w:r>
    </w:p>
    <w:p w14:paraId="586AB1DC" w14:textId="77777777" w:rsidR="00D833AE" w:rsidRDefault="00D833AE" w:rsidP="00D833AE">
      <w:pPr>
        <w:pStyle w:val="H3Body"/>
        <w:spacing w:after="0"/>
        <w:ind w:left="0"/>
      </w:pPr>
      <w:r>
        <w:t xml:space="preserve">                    &lt;signalStrengthTransitThreshold&gt;-127&lt;/signalStrengthTransitThreshold&gt;</w:t>
      </w:r>
    </w:p>
    <w:p w14:paraId="103639BD" w14:textId="77777777" w:rsidR="00D833AE" w:rsidRDefault="00D833AE" w:rsidP="00D833AE">
      <w:pPr>
        <w:pStyle w:val="H3Body"/>
        <w:spacing w:after="0"/>
        <w:ind w:left="0"/>
      </w:pPr>
      <w:r>
        <w:t xml:space="preserve">                    &lt;modelData&gt;&lt;/modelData&gt;</w:t>
      </w:r>
    </w:p>
    <w:p w14:paraId="0B51C1F5" w14:textId="77777777" w:rsidR="00D833AE" w:rsidRDefault="00D833AE" w:rsidP="00D833AE">
      <w:pPr>
        <w:pStyle w:val="H3Body"/>
        <w:spacing w:after="0"/>
        <w:ind w:left="0"/>
      </w:pPr>
      <w:r>
        <w:t xml:space="preserve">                    &lt;disabledReason&gt;&lt;/disabledReason&gt;</w:t>
      </w:r>
    </w:p>
    <w:p w14:paraId="5A8A939E" w14:textId="77777777" w:rsidR="00D833AE" w:rsidRDefault="00D833AE" w:rsidP="00D833AE">
      <w:pPr>
        <w:pStyle w:val="H3Body"/>
        <w:spacing w:after="0"/>
        <w:ind w:left="0"/>
      </w:pPr>
      <w:r>
        <w:t xml:space="preserve">                    &lt;enabled&gt;true&lt;/enabled&gt;</w:t>
      </w:r>
    </w:p>
    <w:p w14:paraId="114DF668" w14:textId="77777777" w:rsidR="00D833AE" w:rsidRDefault="00D833AE" w:rsidP="00D833AE">
      <w:pPr>
        <w:pStyle w:val="H3Body"/>
        <w:spacing w:after="0"/>
        <w:ind w:left="0"/>
      </w:pPr>
      <w:r>
        <w:t xml:space="preserve">                    &lt;bioDeviceType&gt;0&lt;/bioDeviceType&gt;</w:t>
      </w:r>
    </w:p>
    <w:p w14:paraId="76F2BDBC" w14:textId="77777777" w:rsidR="00D833AE" w:rsidRDefault="00D833AE" w:rsidP="00D833AE">
      <w:pPr>
        <w:pStyle w:val="H3Body"/>
        <w:spacing w:after="0"/>
        <w:ind w:left="0"/>
      </w:pPr>
      <w:r>
        <w:t xml:space="preserve">                &lt;/reader&gt;</w:t>
      </w:r>
    </w:p>
    <w:p w14:paraId="5965B9D9" w14:textId="77777777" w:rsidR="00D833AE" w:rsidRDefault="00D833AE" w:rsidP="00D833AE">
      <w:pPr>
        <w:pStyle w:val="H3Body"/>
        <w:spacing w:after="0"/>
        <w:ind w:left="0"/>
      </w:pPr>
      <w:r>
        <w:t xml:space="preserve">            &lt;/readers&gt;</w:t>
      </w:r>
    </w:p>
    <w:p w14:paraId="2E97B10B" w14:textId="77777777" w:rsidR="00D833AE" w:rsidRDefault="00D833AE" w:rsidP="00D833AE">
      <w:pPr>
        <w:pStyle w:val="H3Body"/>
        <w:spacing w:after="0"/>
        <w:ind w:left="0"/>
      </w:pPr>
      <w:r>
        <w:t xml:space="preserve">            &lt;useSecureId&gt;false&lt;/useSecureId&gt;</w:t>
      </w:r>
    </w:p>
    <w:p w14:paraId="0C6FCC77" w14:textId="77777777" w:rsidR="00D833AE" w:rsidRDefault="00D833AE" w:rsidP="00D833AE">
      <w:pPr>
        <w:pStyle w:val="H3Body"/>
        <w:spacing w:after="0"/>
        <w:ind w:left="0"/>
      </w:pPr>
      <w:r>
        <w:t xml:space="preserve">            &lt;successTimeout&gt;0&lt;/successTimeout&gt;</w:t>
      </w:r>
    </w:p>
    <w:p w14:paraId="3803A010" w14:textId="77777777" w:rsidR="00D833AE" w:rsidRDefault="00D833AE" w:rsidP="00D833AE">
      <w:pPr>
        <w:pStyle w:val="H3Body"/>
        <w:spacing w:after="0"/>
        <w:ind w:left="0"/>
      </w:pPr>
      <w:r>
        <w:t xml:space="preserve">            &lt;failureTimeout&gt;0&lt;/failureTimeout&gt;</w:t>
      </w:r>
    </w:p>
    <w:p w14:paraId="7E204D71" w14:textId="77777777" w:rsidR="00D833AE" w:rsidRDefault="00D833AE" w:rsidP="00D833AE">
      <w:pPr>
        <w:pStyle w:val="H3Body"/>
        <w:spacing w:after="0"/>
        <w:ind w:left="0"/>
      </w:pPr>
      <w:r>
        <w:t xml:space="preserve">            &lt;errorTimeout&gt;0&lt;/errorTimeout&gt;</w:t>
      </w:r>
    </w:p>
    <w:p w14:paraId="3847DAC4" w14:textId="77777777" w:rsidR="00D833AE" w:rsidRDefault="00D833AE" w:rsidP="00D833AE">
      <w:pPr>
        <w:pStyle w:val="H3Body"/>
        <w:spacing w:after="0"/>
        <w:ind w:left="0"/>
      </w:pPr>
      <w:r>
        <w:t xml:space="preserve">            &lt;tapSequence&gt;null&lt;/tapSequence&gt;</w:t>
      </w:r>
    </w:p>
    <w:p w14:paraId="37A06EA4" w14:textId="77777777" w:rsidR="00D833AE" w:rsidRDefault="00D833AE" w:rsidP="00D833AE">
      <w:pPr>
        <w:pStyle w:val="H3Body"/>
        <w:spacing w:after="0"/>
        <w:ind w:left="0"/>
      </w:pPr>
      <w:r>
        <w:t xml:space="preserve">            &lt;tapTimeout&gt;0&lt;/tapTimeout&gt;</w:t>
      </w:r>
    </w:p>
    <w:p w14:paraId="20C15076" w14:textId="77777777" w:rsidR="00D833AE" w:rsidRDefault="00D833AE" w:rsidP="00D833AE">
      <w:pPr>
        <w:pStyle w:val="H3Body"/>
        <w:spacing w:after="0"/>
        <w:ind w:left="0"/>
      </w:pPr>
      <w:r>
        <w:t xml:space="preserve">        &lt;/readerlocation&gt;</w:t>
      </w:r>
    </w:p>
    <w:p w14:paraId="33389243" w14:textId="77777777" w:rsidR="00D833AE" w:rsidRDefault="00D833AE" w:rsidP="00D833AE">
      <w:pPr>
        <w:pStyle w:val="H3Body"/>
        <w:spacing w:after="0"/>
        <w:ind w:left="0"/>
      </w:pPr>
      <w:r>
        <w:t xml:space="preserve">        &lt;readerlocation&gt;</w:t>
      </w:r>
    </w:p>
    <w:p w14:paraId="1C4FF48D" w14:textId="77777777" w:rsidR="00D833AE" w:rsidRDefault="00D833AE" w:rsidP="00D833AE">
      <w:pPr>
        <w:pStyle w:val="H3Body"/>
        <w:spacing w:after="0"/>
        <w:ind w:left="0"/>
      </w:pPr>
      <w:r>
        <w:lastRenderedPageBreak/>
        <w:t xml:space="preserve">            &lt;section&gt;123&lt;/section&gt;</w:t>
      </w:r>
    </w:p>
    <w:p w14:paraId="42658164" w14:textId="77777777" w:rsidR="00D833AE" w:rsidRDefault="00D833AE" w:rsidP="00D833AE">
      <w:pPr>
        <w:pStyle w:val="H3Body"/>
        <w:spacing w:after="0"/>
        <w:ind w:left="0"/>
      </w:pPr>
      <w:r>
        <w:t xml:space="preserve">            &lt;name&gt;SB Merge&lt;/name&gt;</w:t>
      </w:r>
    </w:p>
    <w:p w14:paraId="4B21ADB2" w14:textId="77777777" w:rsidR="00D833AE" w:rsidRDefault="00D833AE" w:rsidP="00D833AE">
      <w:pPr>
        <w:pStyle w:val="H3Body"/>
        <w:spacing w:after="0"/>
        <w:ind w:left="0"/>
      </w:pPr>
      <w:r>
        <w:t xml:space="preserve">            &lt;id&gt;18&lt;/id&gt;</w:t>
      </w:r>
    </w:p>
    <w:p w14:paraId="661173BB" w14:textId="77777777" w:rsidR="00D833AE" w:rsidRDefault="00D833AE" w:rsidP="00D833AE">
      <w:pPr>
        <w:pStyle w:val="H3Body"/>
        <w:spacing w:after="0"/>
        <w:ind w:left="0"/>
      </w:pPr>
      <w:r>
        <w:t xml:space="preserve">            &lt;type&gt;6&lt;/type&gt;</w:t>
      </w:r>
    </w:p>
    <w:p w14:paraId="4691C69E" w14:textId="77777777" w:rsidR="00D833AE" w:rsidRDefault="00D833AE" w:rsidP="00D833AE">
      <w:pPr>
        <w:pStyle w:val="H3Body"/>
        <w:spacing w:after="0"/>
        <w:ind w:left="0"/>
      </w:pPr>
      <w:r>
        <w:t xml:space="preserve">            &lt;typename&gt;Merge&lt;/typename&gt;</w:t>
      </w:r>
    </w:p>
    <w:p w14:paraId="617D74A3" w14:textId="77777777" w:rsidR="00D833AE" w:rsidRDefault="00D833AE" w:rsidP="00D833AE">
      <w:pPr>
        <w:pStyle w:val="H3Body"/>
        <w:spacing w:after="0"/>
        <w:ind w:left="0"/>
      </w:pPr>
      <w:r>
        <w:t xml:space="preserve">            &lt;x&gt;0.0&lt;/x&gt;</w:t>
      </w:r>
    </w:p>
    <w:p w14:paraId="24F077DE" w14:textId="77777777" w:rsidR="00D833AE" w:rsidRDefault="00D833AE" w:rsidP="00D833AE">
      <w:pPr>
        <w:pStyle w:val="H3Body"/>
        <w:spacing w:after="0"/>
        <w:ind w:left="0"/>
      </w:pPr>
      <w:r>
        <w:t xml:space="preserve">            &lt;y&gt;0.0&lt;/y&gt;</w:t>
      </w:r>
    </w:p>
    <w:p w14:paraId="383353A5" w14:textId="77777777" w:rsidR="00D833AE" w:rsidRDefault="00D833AE" w:rsidP="00D833AE">
      <w:pPr>
        <w:pStyle w:val="H3Body"/>
        <w:spacing w:after="0"/>
        <w:ind w:left="0"/>
      </w:pPr>
      <w:r>
        <w:t xml:space="preserve">            &lt;readers&gt;</w:t>
      </w:r>
    </w:p>
    <w:p w14:paraId="241CAC2C" w14:textId="77777777" w:rsidR="00D833AE" w:rsidRDefault="00D833AE" w:rsidP="00D833AE">
      <w:pPr>
        <w:pStyle w:val="H3Body"/>
        <w:spacing w:after="0"/>
        <w:ind w:left="0"/>
      </w:pPr>
      <w:r>
        <w:t xml:space="preserve">                &lt;reader&gt;</w:t>
      </w:r>
    </w:p>
    <w:p w14:paraId="7B05D58B" w14:textId="77777777" w:rsidR="00D833AE" w:rsidRDefault="00D833AE" w:rsidP="00D833AE">
      <w:pPr>
        <w:pStyle w:val="H3Body"/>
        <w:spacing w:after="0"/>
        <w:ind w:left="0"/>
      </w:pPr>
      <w:r>
        <w:t xml:space="preserve">                    &lt;name&gt;hm-merge-tap-2&lt;/name&gt;</w:t>
      </w:r>
    </w:p>
    <w:p w14:paraId="29DE333A" w14:textId="77777777" w:rsidR="00D833AE" w:rsidRDefault="00D833AE" w:rsidP="00D833AE">
      <w:pPr>
        <w:pStyle w:val="H3Body"/>
        <w:spacing w:after="0"/>
        <w:ind w:left="0"/>
      </w:pPr>
      <w:r>
        <w:t xml:space="preserve">                    &lt;id&gt;2144179&lt;/id&gt;</w:t>
      </w:r>
    </w:p>
    <w:p w14:paraId="4C600A1E" w14:textId="77777777" w:rsidR="00D833AE" w:rsidRDefault="00D833AE" w:rsidP="00D833AE">
      <w:pPr>
        <w:pStyle w:val="H3Body"/>
        <w:spacing w:after="0"/>
        <w:ind w:left="0"/>
      </w:pPr>
      <w:r>
        <w:t xml:space="preserve">                    &lt;type&gt;xfp&lt;/type&gt;</w:t>
      </w:r>
    </w:p>
    <w:p w14:paraId="1B70F6C5" w14:textId="77777777" w:rsidR="00D833AE" w:rsidRDefault="00D833AE" w:rsidP="00D833AE">
      <w:pPr>
        <w:pStyle w:val="H3Body"/>
        <w:spacing w:after="0"/>
        <w:ind w:left="0"/>
      </w:pPr>
      <w:r>
        <w:t xml:space="preserve">                    &lt;macaddress&gt;20:00:01:13:80:32&lt;/macaddress&gt;</w:t>
      </w:r>
    </w:p>
    <w:p w14:paraId="57B79D2F" w14:textId="77777777" w:rsidR="00D833AE" w:rsidRDefault="00D833AE" w:rsidP="00D833AE">
      <w:pPr>
        <w:pStyle w:val="H3Body"/>
        <w:spacing w:after="0"/>
        <w:ind w:left="0"/>
      </w:pPr>
      <w:r>
        <w:t xml:space="preserve">                    &lt;ipaddress&gt;10.110.1.117&lt;/ipaddress&gt;</w:t>
      </w:r>
    </w:p>
    <w:p w14:paraId="3A160810" w14:textId="77777777" w:rsidR="00D833AE" w:rsidRDefault="00D833AE" w:rsidP="00D833AE">
      <w:pPr>
        <w:pStyle w:val="H3Body"/>
        <w:spacing w:after="0"/>
        <w:ind w:left="0"/>
      </w:pPr>
      <w:r>
        <w:t xml:space="preserve">                    &lt;port&gt;8032&lt;/port&gt;</w:t>
      </w:r>
    </w:p>
    <w:p w14:paraId="7A402E8B" w14:textId="77777777" w:rsidR="00D833AE" w:rsidRDefault="00D833AE" w:rsidP="00D833AE">
      <w:pPr>
        <w:pStyle w:val="H3Body"/>
        <w:spacing w:after="0"/>
        <w:ind w:left="0"/>
      </w:pPr>
      <w:r>
        <w:t xml:space="preserve">                    &lt;gain&gt;1.0&lt;/gain&gt;</w:t>
      </w:r>
    </w:p>
    <w:p w14:paraId="0B467772" w14:textId="77777777" w:rsidR="00D833AE" w:rsidRDefault="00D833AE" w:rsidP="00D833AE">
      <w:pPr>
        <w:pStyle w:val="H3Body"/>
        <w:spacing w:after="0"/>
        <w:ind w:left="0"/>
      </w:pPr>
      <w:r>
        <w:t xml:space="preserve">                    &lt;threshold&gt;-90&lt;/threshold&gt;</w:t>
      </w:r>
    </w:p>
    <w:p w14:paraId="29610816" w14:textId="77777777" w:rsidR="00D833AE" w:rsidRDefault="00D833AE" w:rsidP="00D833AE">
      <w:pPr>
        <w:pStyle w:val="H3Body"/>
        <w:spacing w:after="0"/>
        <w:ind w:left="0"/>
      </w:pPr>
      <w:r>
        <w:t xml:space="preserve">                    &lt;lane&gt;0&lt;/lane&gt;</w:t>
      </w:r>
    </w:p>
    <w:p w14:paraId="0A800C43" w14:textId="77777777" w:rsidR="00D833AE" w:rsidRDefault="00D833AE" w:rsidP="00D833AE">
      <w:pPr>
        <w:pStyle w:val="H3Body"/>
        <w:spacing w:after="0"/>
        <w:ind w:left="0"/>
      </w:pPr>
      <w:r>
        <w:t xml:space="preserve">                    &lt;deviceid&gt;1178032&lt;/deviceid&gt;</w:t>
      </w:r>
    </w:p>
    <w:p w14:paraId="6D6318C4" w14:textId="77777777" w:rsidR="00D833AE" w:rsidRDefault="00D833AE" w:rsidP="00D833AE">
      <w:pPr>
        <w:pStyle w:val="H3Body"/>
        <w:spacing w:after="0"/>
        <w:ind w:left="0"/>
      </w:pPr>
      <w:r>
        <w:t xml:space="preserve">                    &lt;x&gt;0&lt;/x&gt;</w:t>
      </w:r>
    </w:p>
    <w:p w14:paraId="0DB9FA69" w14:textId="77777777" w:rsidR="00D833AE" w:rsidRDefault="00D833AE" w:rsidP="00D833AE">
      <w:pPr>
        <w:pStyle w:val="H3Body"/>
        <w:spacing w:after="0"/>
        <w:ind w:left="0"/>
      </w:pPr>
      <w:r>
        <w:t xml:space="preserve">                    &lt;y&gt;0&lt;/y&gt;</w:t>
      </w:r>
    </w:p>
    <w:p w14:paraId="32C85481" w14:textId="77777777" w:rsidR="00D833AE" w:rsidRDefault="00D833AE" w:rsidP="00D833AE">
      <w:pPr>
        <w:pStyle w:val="H3Body"/>
        <w:spacing w:after="0"/>
        <w:ind w:left="0"/>
      </w:pPr>
      <w:r>
        <w:t xml:space="preserve">                    &lt;timelasthello&gt;1366073584836&lt;/timelasthello&gt;</w:t>
      </w:r>
    </w:p>
    <w:p w14:paraId="4A5EA1D8" w14:textId="77777777" w:rsidR="00D833AE" w:rsidRDefault="00D833AE" w:rsidP="00D833AE">
      <w:pPr>
        <w:pStyle w:val="H3Body"/>
        <w:spacing w:after="0"/>
        <w:ind w:left="0"/>
      </w:pPr>
      <w:r>
        <w:t xml:space="preserve">                    &lt;status&gt;Red&lt;/status&gt;</w:t>
      </w:r>
    </w:p>
    <w:p w14:paraId="2B73B22A" w14:textId="77777777" w:rsidR="00D833AE" w:rsidRDefault="00D833AE" w:rsidP="00D833AE">
      <w:pPr>
        <w:pStyle w:val="H3Body"/>
        <w:spacing w:after="0"/>
        <w:ind w:left="0"/>
      </w:pPr>
      <w:r>
        <w:t xml:space="preserve">                    &lt;statusMessage&gt;Reader not communicating.&lt;/statusMessage&gt;</w:t>
      </w:r>
    </w:p>
    <w:p w14:paraId="1086AECE" w14:textId="77777777" w:rsidR="00D833AE" w:rsidRDefault="00D833AE" w:rsidP="00D833AE">
      <w:pPr>
        <w:pStyle w:val="H3Body"/>
        <w:spacing w:after="0"/>
        <w:ind w:left="0"/>
      </w:pPr>
      <w:r>
        <w:t xml:space="preserve">                    &lt;minXbrcVersion&gt;null&lt;/minXbrcVersion&gt;</w:t>
      </w:r>
    </w:p>
    <w:p w14:paraId="19ECDB7F" w14:textId="77777777" w:rsidR="00D833AE" w:rsidRDefault="00D833AE" w:rsidP="00D833AE">
      <w:pPr>
        <w:pStyle w:val="H3Body"/>
        <w:spacing w:after="0"/>
        <w:ind w:left="0"/>
      </w:pPr>
      <w:r>
        <w:t xml:space="preserve">                    &lt;version&gt;null&lt;/version&gt;</w:t>
      </w:r>
    </w:p>
    <w:p w14:paraId="2EAD55A1" w14:textId="77777777" w:rsidR="00D833AE" w:rsidRDefault="00D833AE" w:rsidP="00D833AE">
      <w:pPr>
        <w:pStyle w:val="H3Body"/>
        <w:spacing w:after="0"/>
        <w:ind w:left="0"/>
      </w:pPr>
      <w:r>
        <w:t xml:space="preserve">                    &lt;xbioSerialNumber&gt;0&lt;/xbioSerialNumber&gt;</w:t>
      </w:r>
    </w:p>
    <w:p w14:paraId="4ABAC7B2" w14:textId="77777777" w:rsidR="00D833AE" w:rsidRDefault="00D833AE" w:rsidP="00D833AE">
      <w:pPr>
        <w:pStyle w:val="H3Body"/>
        <w:spacing w:after="0"/>
        <w:ind w:left="0"/>
      </w:pPr>
      <w:r>
        <w:t xml:space="preserve">                    &lt;transmitter&gt;false&lt;/transmitter&gt;</w:t>
      </w:r>
    </w:p>
    <w:p w14:paraId="7A8BD911" w14:textId="77777777" w:rsidR="00D833AE" w:rsidRDefault="00D833AE" w:rsidP="00D833AE">
      <w:pPr>
        <w:pStyle w:val="H3Body"/>
        <w:spacing w:after="0"/>
        <w:ind w:left="0"/>
      </w:pPr>
      <w:r>
        <w:t xml:space="preserve">                    &lt;useSecureId&gt;false&lt;/useSecureId&gt;</w:t>
      </w:r>
    </w:p>
    <w:p w14:paraId="62136679" w14:textId="77777777" w:rsidR="00D833AE" w:rsidRDefault="00D833AE" w:rsidP="00D833AE">
      <w:pPr>
        <w:pStyle w:val="H3Body"/>
        <w:spacing w:after="0"/>
        <w:ind w:left="0"/>
      </w:pPr>
      <w:r>
        <w:t xml:space="preserve">                    &lt;hardwareType&gt;&lt;/hardwareType&gt;</w:t>
      </w:r>
    </w:p>
    <w:p w14:paraId="1D4F0F31" w14:textId="77777777" w:rsidR="00D833AE" w:rsidRDefault="00D833AE" w:rsidP="00D833AE">
      <w:pPr>
        <w:pStyle w:val="H3Body"/>
        <w:spacing w:after="0"/>
        <w:ind w:left="0"/>
      </w:pPr>
      <w:r>
        <w:t xml:space="preserve">                    &lt;signalStrengthTransitThreshold&gt;-127&lt;/signalStrengthTransitThreshold&gt;</w:t>
      </w:r>
    </w:p>
    <w:p w14:paraId="7D069F77" w14:textId="77777777" w:rsidR="00D833AE" w:rsidRDefault="00D833AE" w:rsidP="00D833AE">
      <w:pPr>
        <w:pStyle w:val="H3Body"/>
        <w:spacing w:after="0"/>
        <w:ind w:left="0"/>
      </w:pPr>
      <w:r>
        <w:t xml:space="preserve">                    &lt;modelData&gt;&lt;/modelData&gt;</w:t>
      </w:r>
    </w:p>
    <w:p w14:paraId="0220A22D" w14:textId="77777777" w:rsidR="00D833AE" w:rsidRDefault="00D833AE" w:rsidP="00D833AE">
      <w:pPr>
        <w:pStyle w:val="H3Body"/>
        <w:spacing w:after="0"/>
        <w:ind w:left="0"/>
      </w:pPr>
      <w:r>
        <w:t xml:space="preserve">                    &lt;disabledReason&gt;&lt;/disabledReason&gt;</w:t>
      </w:r>
    </w:p>
    <w:p w14:paraId="38FA5B42" w14:textId="77777777" w:rsidR="00D833AE" w:rsidRDefault="00D833AE" w:rsidP="00D833AE">
      <w:pPr>
        <w:pStyle w:val="H3Body"/>
        <w:spacing w:after="0"/>
        <w:ind w:left="0"/>
      </w:pPr>
      <w:r>
        <w:t xml:space="preserve">                    &lt;enabled&gt;true&lt;/enabled&gt;</w:t>
      </w:r>
    </w:p>
    <w:p w14:paraId="778BD4AF" w14:textId="77777777" w:rsidR="00D833AE" w:rsidRDefault="00D833AE" w:rsidP="00D833AE">
      <w:pPr>
        <w:pStyle w:val="H3Body"/>
        <w:spacing w:after="0"/>
        <w:ind w:left="0"/>
      </w:pPr>
      <w:r>
        <w:t xml:space="preserve">                    &lt;bioDeviceType&gt;0&lt;/bioDeviceType&gt;</w:t>
      </w:r>
    </w:p>
    <w:p w14:paraId="4A6B2905" w14:textId="77777777" w:rsidR="00D833AE" w:rsidRDefault="00D833AE" w:rsidP="00D833AE">
      <w:pPr>
        <w:pStyle w:val="H3Body"/>
        <w:spacing w:after="0"/>
        <w:ind w:left="0"/>
      </w:pPr>
      <w:r>
        <w:t xml:space="preserve">                &lt;/reader&gt;</w:t>
      </w:r>
    </w:p>
    <w:p w14:paraId="0C1190F1" w14:textId="77777777" w:rsidR="00D833AE" w:rsidRDefault="00D833AE" w:rsidP="00D833AE">
      <w:pPr>
        <w:pStyle w:val="H3Body"/>
        <w:spacing w:after="0"/>
        <w:ind w:left="0"/>
      </w:pPr>
      <w:r>
        <w:t xml:space="preserve">                &lt;reader&gt;</w:t>
      </w:r>
    </w:p>
    <w:p w14:paraId="18F22526" w14:textId="77777777" w:rsidR="00D833AE" w:rsidRDefault="00D833AE" w:rsidP="00D833AE">
      <w:pPr>
        <w:pStyle w:val="H3Body"/>
        <w:spacing w:after="0"/>
        <w:ind w:left="0"/>
      </w:pPr>
      <w:r>
        <w:t xml:space="preserve">                    &lt;name&gt;hm-merge-lrr-1&lt;/name&gt;</w:t>
      </w:r>
    </w:p>
    <w:p w14:paraId="1C87F41B" w14:textId="77777777" w:rsidR="00D833AE" w:rsidRDefault="00D833AE" w:rsidP="00D833AE">
      <w:pPr>
        <w:pStyle w:val="H3Body"/>
        <w:spacing w:after="0"/>
        <w:ind w:left="0"/>
      </w:pPr>
      <w:r>
        <w:t xml:space="preserve">                    &lt;id&gt;2144180&lt;/id&gt;</w:t>
      </w:r>
    </w:p>
    <w:p w14:paraId="26AC665C" w14:textId="77777777" w:rsidR="00D833AE" w:rsidRDefault="00D833AE" w:rsidP="00D833AE">
      <w:pPr>
        <w:pStyle w:val="H3Body"/>
        <w:spacing w:after="0"/>
        <w:ind w:left="0"/>
      </w:pPr>
      <w:r>
        <w:t xml:space="preserve">                    &lt;type&gt;lrr&lt;/type&gt;</w:t>
      </w:r>
    </w:p>
    <w:p w14:paraId="3EDF93E4" w14:textId="77777777" w:rsidR="00D833AE" w:rsidRDefault="00D833AE" w:rsidP="00D833AE">
      <w:pPr>
        <w:pStyle w:val="H3Body"/>
        <w:spacing w:after="0"/>
        <w:ind w:left="0"/>
      </w:pPr>
      <w:r>
        <w:t xml:space="preserve">                    &lt;macaddress&gt;20:00:01:13:80:21&lt;/macaddress&gt;</w:t>
      </w:r>
    </w:p>
    <w:p w14:paraId="22395BB6" w14:textId="77777777" w:rsidR="00D833AE" w:rsidRDefault="00D833AE" w:rsidP="00D833AE">
      <w:pPr>
        <w:pStyle w:val="H3Body"/>
        <w:spacing w:after="0"/>
        <w:ind w:left="0"/>
      </w:pPr>
      <w:r>
        <w:t xml:space="preserve">                    &lt;ipaddress&gt;10.110.1.117&lt;/ipaddress&gt;</w:t>
      </w:r>
    </w:p>
    <w:p w14:paraId="0D800C58" w14:textId="77777777" w:rsidR="00D833AE" w:rsidRDefault="00D833AE" w:rsidP="00D833AE">
      <w:pPr>
        <w:pStyle w:val="H3Body"/>
        <w:spacing w:after="0"/>
        <w:ind w:left="0"/>
      </w:pPr>
      <w:r>
        <w:t xml:space="preserve">                    &lt;port&gt;8021&lt;/port&gt;</w:t>
      </w:r>
    </w:p>
    <w:p w14:paraId="04663A6E" w14:textId="77777777" w:rsidR="00D833AE" w:rsidRDefault="00D833AE" w:rsidP="00D833AE">
      <w:pPr>
        <w:pStyle w:val="H3Body"/>
        <w:spacing w:after="0"/>
        <w:ind w:left="0"/>
      </w:pPr>
      <w:r>
        <w:lastRenderedPageBreak/>
        <w:t xml:space="preserve">                    &lt;gain&gt;1.0&lt;/gain&gt;</w:t>
      </w:r>
    </w:p>
    <w:p w14:paraId="60DC32C0" w14:textId="77777777" w:rsidR="00D833AE" w:rsidRDefault="00D833AE" w:rsidP="00D833AE">
      <w:pPr>
        <w:pStyle w:val="H3Body"/>
        <w:spacing w:after="0"/>
        <w:ind w:left="0"/>
      </w:pPr>
      <w:r>
        <w:t xml:space="preserve">                    &lt;threshold&gt;-90&lt;/threshold&gt;</w:t>
      </w:r>
    </w:p>
    <w:p w14:paraId="7A93D0B4" w14:textId="77777777" w:rsidR="00D833AE" w:rsidRDefault="00D833AE" w:rsidP="00D833AE">
      <w:pPr>
        <w:pStyle w:val="H3Body"/>
        <w:spacing w:after="0"/>
        <w:ind w:left="0"/>
      </w:pPr>
      <w:r>
        <w:t xml:space="preserve">                    &lt;lane&gt;0&lt;/lane&gt;</w:t>
      </w:r>
    </w:p>
    <w:p w14:paraId="13BA8B3F" w14:textId="77777777" w:rsidR="00D833AE" w:rsidRDefault="00D833AE" w:rsidP="00D833AE">
      <w:pPr>
        <w:pStyle w:val="H3Body"/>
        <w:spacing w:after="0"/>
        <w:ind w:left="0"/>
      </w:pPr>
      <w:r>
        <w:t xml:space="preserve">                    &lt;deviceid&gt;0&lt;/deviceid&gt;</w:t>
      </w:r>
    </w:p>
    <w:p w14:paraId="767C9B1E" w14:textId="77777777" w:rsidR="00D833AE" w:rsidRDefault="00D833AE" w:rsidP="00D833AE">
      <w:pPr>
        <w:pStyle w:val="H3Body"/>
        <w:spacing w:after="0"/>
        <w:ind w:left="0"/>
      </w:pPr>
      <w:r>
        <w:t xml:space="preserve">                    &lt;x&gt;0&lt;/x&gt;</w:t>
      </w:r>
    </w:p>
    <w:p w14:paraId="2557C6AF" w14:textId="77777777" w:rsidR="00D833AE" w:rsidRDefault="00D833AE" w:rsidP="00D833AE">
      <w:pPr>
        <w:pStyle w:val="H3Body"/>
        <w:spacing w:after="0"/>
        <w:ind w:left="0"/>
      </w:pPr>
      <w:r>
        <w:t xml:space="preserve">                    &lt;y&gt;0&lt;/y&gt;</w:t>
      </w:r>
    </w:p>
    <w:p w14:paraId="336DF9EC" w14:textId="77777777" w:rsidR="00D833AE" w:rsidRDefault="00D833AE" w:rsidP="00D833AE">
      <w:pPr>
        <w:pStyle w:val="H3Body"/>
        <w:spacing w:after="0"/>
        <w:ind w:left="0"/>
      </w:pPr>
      <w:r>
        <w:t xml:space="preserve">                    &lt;timelasthello&gt;1366073584835&lt;/timelasthello&gt;</w:t>
      </w:r>
    </w:p>
    <w:p w14:paraId="1D199E1D" w14:textId="77777777" w:rsidR="00D833AE" w:rsidRDefault="00D833AE" w:rsidP="00D833AE">
      <w:pPr>
        <w:pStyle w:val="H3Body"/>
        <w:spacing w:after="0"/>
        <w:ind w:left="0"/>
      </w:pPr>
      <w:r>
        <w:t xml:space="preserve">                    &lt;status&gt;Red&lt;/status&gt;</w:t>
      </w:r>
    </w:p>
    <w:p w14:paraId="7AD38E08" w14:textId="77777777" w:rsidR="00D833AE" w:rsidRDefault="00D833AE" w:rsidP="00D833AE">
      <w:pPr>
        <w:pStyle w:val="H3Body"/>
        <w:spacing w:after="0"/>
        <w:ind w:left="0"/>
      </w:pPr>
      <w:r>
        <w:t xml:space="preserve">                    &lt;statusMessage&gt;Reader not communicating.&lt;/statusMessage&gt;</w:t>
      </w:r>
    </w:p>
    <w:p w14:paraId="20FCBE65" w14:textId="77777777" w:rsidR="00D833AE" w:rsidRDefault="00D833AE" w:rsidP="00D833AE">
      <w:pPr>
        <w:pStyle w:val="H3Body"/>
        <w:spacing w:after="0"/>
        <w:ind w:left="0"/>
      </w:pPr>
      <w:r>
        <w:t xml:space="preserve">                    &lt;minXbrcVersion&gt;null&lt;/minXbrcVersion&gt;</w:t>
      </w:r>
    </w:p>
    <w:p w14:paraId="1B20FB57" w14:textId="77777777" w:rsidR="00D833AE" w:rsidRDefault="00D833AE" w:rsidP="00D833AE">
      <w:pPr>
        <w:pStyle w:val="H3Body"/>
        <w:spacing w:after="0"/>
        <w:ind w:left="0"/>
      </w:pPr>
      <w:r>
        <w:t xml:space="preserve">                    &lt;version&gt;null&lt;/version&gt;</w:t>
      </w:r>
    </w:p>
    <w:p w14:paraId="5B56F97E" w14:textId="77777777" w:rsidR="00D833AE" w:rsidRDefault="00D833AE" w:rsidP="00D833AE">
      <w:pPr>
        <w:pStyle w:val="H3Body"/>
        <w:spacing w:after="0"/>
        <w:ind w:left="0"/>
      </w:pPr>
      <w:r>
        <w:t xml:space="preserve">                    &lt;xbioSerialNumber&gt;0&lt;/xbioSerialNumber&gt;</w:t>
      </w:r>
    </w:p>
    <w:p w14:paraId="32AE3C27" w14:textId="77777777" w:rsidR="00D833AE" w:rsidRDefault="00D833AE" w:rsidP="00D833AE">
      <w:pPr>
        <w:pStyle w:val="H3Body"/>
        <w:spacing w:after="0"/>
        <w:ind w:left="0"/>
      </w:pPr>
      <w:r>
        <w:t xml:space="preserve">                    &lt;transmitter&gt;false&lt;/transmitter&gt;</w:t>
      </w:r>
    </w:p>
    <w:p w14:paraId="614674CA" w14:textId="77777777" w:rsidR="00D833AE" w:rsidRDefault="00D833AE" w:rsidP="00D833AE">
      <w:pPr>
        <w:pStyle w:val="H3Body"/>
        <w:spacing w:after="0"/>
        <w:ind w:left="0"/>
      </w:pPr>
      <w:r>
        <w:t xml:space="preserve">                    &lt;useSecureId&gt;false&lt;/useSecureId&gt;</w:t>
      </w:r>
    </w:p>
    <w:p w14:paraId="66FB544E" w14:textId="77777777" w:rsidR="00D833AE" w:rsidRDefault="00D833AE" w:rsidP="00D833AE">
      <w:pPr>
        <w:pStyle w:val="H3Body"/>
        <w:spacing w:after="0"/>
        <w:ind w:left="0"/>
      </w:pPr>
      <w:r>
        <w:t xml:space="preserve">                    &lt;hardwareType&gt;&lt;/hardwareType&gt;</w:t>
      </w:r>
    </w:p>
    <w:p w14:paraId="52DE15E4" w14:textId="77777777" w:rsidR="00D833AE" w:rsidRDefault="00D833AE" w:rsidP="00D833AE">
      <w:pPr>
        <w:pStyle w:val="H3Body"/>
        <w:spacing w:after="0"/>
        <w:ind w:left="0"/>
      </w:pPr>
      <w:r>
        <w:t xml:space="preserve">                    &lt;signalStrengthTransitThreshold&gt;-90&lt;/signalStrengthTransitThreshold&gt;</w:t>
      </w:r>
    </w:p>
    <w:p w14:paraId="2CFAB8B3" w14:textId="77777777" w:rsidR="00D833AE" w:rsidRDefault="00D833AE" w:rsidP="00D833AE">
      <w:pPr>
        <w:pStyle w:val="H3Body"/>
        <w:spacing w:after="0"/>
        <w:ind w:left="0"/>
      </w:pPr>
      <w:r>
        <w:t xml:space="preserve">                    &lt;modelData&gt;&lt;/modelData&gt;</w:t>
      </w:r>
    </w:p>
    <w:p w14:paraId="298C81F2" w14:textId="77777777" w:rsidR="00D833AE" w:rsidRDefault="00D833AE" w:rsidP="00D833AE">
      <w:pPr>
        <w:pStyle w:val="H3Body"/>
        <w:spacing w:after="0"/>
        <w:ind w:left="0"/>
      </w:pPr>
      <w:r>
        <w:t xml:space="preserve">                    &lt;disabledReason&gt;&lt;/disabledReason&gt;</w:t>
      </w:r>
    </w:p>
    <w:p w14:paraId="0E61EF5E" w14:textId="77777777" w:rsidR="00D833AE" w:rsidRDefault="00D833AE" w:rsidP="00D833AE">
      <w:pPr>
        <w:pStyle w:val="H3Body"/>
        <w:spacing w:after="0"/>
        <w:ind w:left="0"/>
      </w:pPr>
      <w:r>
        <w:t xml:space="preserve">                    &lt;enabled&gt;true&lt;/enabled&gt;</w:t>
      </w:r>
    </w:p>
    <w:p w14:paraId="5E28A371" w14:textId="77777777" w:rsidR="00D833AE" w:rsidRDefault="00D833AE" w:rsidP="00D833AE">
      <w:pPr>
        <w:pStyle w:val="H3Body"/>
        <w:spacing w:after="0"/>
        <w:ind w:left="0"/>
      </w:pPr>
      <w:r>
        <w:t xml:space="preserve">                    &lt;bioDeviceType&gt;0&lt;/bioDeviceType&gt;</w:t>
      </w:r>
    </w:p>
    <w:p w14:paraId="58130C07" w14:textId="77777777" w:rsidR="00D833AE" w:rsidRDefault="00D833AE" w:rsidP="00D833AE">
      <w:pPr>
        <w:pStyle w:val="H3Body"/>
        <w:spacing w:after="0"/>
        <w:ind w:left="0"/>
      </w:pPr>
      <w:r>
        <w:t xml:space="preserve">                &lt;/reader&gt;</w:t>
      </w:r>
    </w:p>
    <w:p w14:paraId="6DC14A8C" w14:textId="77777777" w:rsidR="00D833AE" w:rsidRDefault="00D833AE" w:rsidP="00D833AE">
      <w:pPr>
        <w:pStyle w:val="H3Body"/>
        <w:spacing w:after="0"/>
        <w:ind w:left="0"/>
      </w:pPr>
      <w:r>
        <w:t xml:space="preserve">                &lt;reader&gt;</w:t>
      </w:r>
    </w:p>
    <w:p w14:paraId="2B55CD2E" w14:textId="77777777" w:rsidR="00D833AE" w:rsidRDefault="00D833AE" w:rsidP="00D833AE">
      <w:pPr>
        <w:pStyle w:val="H3Body"/>
        <w:spacing w:after="0"/>
        <w:ind w:left="0"/>
      </w:pPr>
      <w:r>
        <w:t xml:space="preserve">                    &lt;name&gt;hm-merge-tap-1&lt;/name&gt;</w:t>
      </w:r>
    </w:p>
    <w:p w14:paraId="15AD1BFB" w14:textId="77777777" w:rsidR="00D833AE" w:rsidRDefault="00D833AE" w:rsidP="00D833AE">
      <w:pPr>
        <w:pStyle w:val="H3Body"/>
        <w:spacing w:after="0"/>
        <w:ind w:left="0"/>
      </w:pPr>
      <w:r>
        <w:t xml:space="preserve">                    &lt;id&gt;2144185&lt;/id&gt;</w:t>
      </w:r>
    </w:p>
    <w:p w14:paraId="2D171D7D" w14:textId="77777777" w:rsidR="00D833AE" w:rsidRDefault="00D833AE" w:rsidP="00D833AE">
      <w:pPr>
        <w:pStyle w:val="H3Body"/>
        <w:spacing w:after="0"/>
        <w:ind w:left="0"/>
      </w:pPr>
      <w:r>
        <w:t xml:space="preserve">                    &lt;type&gt;xfp&lt;/type&gt;</w:t>
      </w:r>
    </w:p>
    <w:p w14:paraId="6AD30BD1" w14:textId="77777777" w:rsidR="00D833AE" w:rsidRDefault="00D833AE" w:rsidP="00D833AE">
      <w:pPr>
        <w:pStyle w:val="H3Body"/>
        <w:spacing w:after="0"/>
        <w:ind w:left="0"/>
      </w:pPr>
      <w:r>
        <w:t xml:space="preserve">                    &lt;macaddress&gt;20:00:01:13:80:31&lt;/macaddress&gt;</w:t>
      </w:r>
    </w:p>
    <w:p w14:paraId="3D792EBD" w14:textId="77777777" w:rsidR="00D833AE" w:rsidRDefault="00D833AE" w:rsidP="00D833AE">
      <w:pPr>
        <w:pStyle w:val="H3Body"/>
        <w:spacing w:after="0"/>
        <w:ind w:left="0"/>
      </w:pPr>
      <w:r>
        <w:t xml:space="preserve">                    &lt;ipaddress&gt;10.110.1.117&lt;/ipaddress&gt;</w:t>
      </w:r>
    </w:p>
    <w:p w14:paraId="6D02CC05" w14:textId="77777777" w:rsidR="00D833AE" w:rsidRDefault="00D833AE" w:rsidP="00D833AE">
      <w:pPr>
        <w:pStyle w:val="H3Body"/>
        <w:spacing w:after="0"/>
        <w:ind w:left="0"/>
      </w:pPr>
      <w:r>
        <w:t xml:space="preserve">                    &lt;port&gt;8031&lt;/port&gt;</w:t>
      </w:r>
    </w:p>
    <w:p w14:paraId="1F59C0F9" w14:textId="77777777" w:rsidR="00D833AE" w:rsidRDefault="00D833AE" w:rsidP="00D833AE">
      <w:pPr>
        <w:pStyle w:val="H3Body"/>
        <w:spacing w:after="0"/>
        <w:ind w:left="0"/>
      </w:pPr>
      <w:r>
        <w:t xml:space="preserve">                    &lt;gain&gt;1.0&lt;/gain&gt;</w:t>
      </w:r>
    </w:p>
    <w:p w14:paraId="514CCC53" w14:textId="77777777" w:rsidR="00D833AE" w:rsidRDefault="00D833AE" w:rsidP="00D833AE">
      <w:pPr>
        <w:pStyle w:val="H3Body"/>
        <w:spacing w:after="0"/>
        <w:ind w:left="0"/>
      </w:pPr>
      <w:r>
        <w:t xml:space="preserve">                    &lt;threshold&gt;-90&lt;/threshold&gt;</w:t>
      </w:r>
    </w:p>
    <w:p w14:paraId="0A476B04" w14:textId="77777777" w:rsidR="00D833AE" w:rsidRDefault="00D833AE" w:rsidP="00D833AE">
      <w:pPr>
        <w:pStyle w:val="H3Body"/>
        <w:spacing w:after="0"/>
        <w:ind w:left="0"/>
      </w:pPr>
      <w:r>
        <w:t xml:space="preserve">                    &lt;lane&gt;0&lt;/lane&gt;</w:t>
      </w:r>
    </w:p>
    <w:p w14:paraId="70E12A47" w14:textId="77777777" w:rsidR="00D833AE" w:rsidRDefault="00D833AE" w:rsidP="00D833AE">
      <w:pPr>
        <w:pStyle w:val="H3Body"/>
        <w:spacing w:after="0"/>
        <w:ind w:left="0"/>
      </w:pPr>
      <w:r>
        <w:t xml:space="preserve">                    &lt;deviceid&gt;1178031&lt;/deviceid&gt;</w:t>
      </w:r>
    </w:p>
    <w:p w14:paraId="091FDDFB" w14:textId="77777777" w:rsidR="00D833AE" w:rsidRDefault="00D833AE" w:rsidP="00D833AE">
      <w:pPr>
        <w:pStyle w:val="H3Body"/>
        <w:spacing w:after="0"/>
        <w:ind w:left="0"/>
      </w:pPr>
      <w:r>
        <w:t xml:space="preserve">                    &lt;x&gt;0&lt;/x&gt;</w:t>
      </w:r>
    </w:p>
    <w:p w14:paraId="2693A726" w14:textId="77777777" w:rsidR="00D833AE" w:rsidRDefault="00D833AE" w:rsidP="00D833AE">
      <w:pPr>
        <w:pStyle w:val="H3Body"/>
        <w:spacing w:after="0"/>
        <w:ind w:left="0"/>
      </w:pPr>
      <w:r>
        <w:t xml:space="preserve">                    &lt;y&gt;0&lt;/y&gt;</w:t>
      </w:r>
    </w:p>
    <w:p w14:paraId="098022CB" w14:textId="77777777" w:rsidR="00D833AE" w:rsidRDefault="00D833AE" w:rsidP="00D833AE">
      <w:pPr>
        <w:pStyle w:val="H3Body"/>
        <w:spacing w:after="0"/>
        <w:ind w:left="0"/>
      </w:pPr>
      <w:r>
        <w:t xml:space="preserve">                    &lt;timelasthello&gt;1366073584837&lt;/timelasthello&gt;</w:t>
      </w:r>
    </w:p>
    <w:p w14:paraId="13C36BE3" w14:textId="77777777" w:rsidR="00D833AE" w:rsidRDefault="00D833AE" w:rsidP="00D833AE">
      <w:pPr>
        <w:pStyle w:val="H3Body"/>
        <w:spacing w:after="0"/>
        <w:ind w:left="0"/>
      </w:pPr>
      <w:r>
        <w:t xml:space="preserve">                    &lt;status&gt;Red&lt;/status&gt;</w:t>
      </w:r>
    </w:p>
    <w:p w14:paraId="4B0EA866" w14:textId="77777777" w:rsidR="00D833AE" w:rsidRDefault="00D833AE" w:rsidP="00D833AE">
      <w:pPr>
        <w:pStyle w:val="H3Body"/>
        <w:spacing w:after="0"/>
        <w:ind w:left="0"/>
      </w:pPr>
      <w:r>
        <w:t xml:space="preserve">                    &lt;statusMessage&gt;Reader not communicating.&lt;/statusMessage&gt;</w:t>
      </w:r>
    </w:p>
    <w:p w14:paraId="0C5F2F18" w14:textId="77777777" w:rsidR="00D833AE" w:rsidRDefault="00D833AE" w:rsidP="00D833AE">
      <w:pPr>
        <w:pStyle w:val="H3Body"/>
        <w:spacing w:after="0"/>
        <w:ind w:left="0"/>
      </w:pPr>
      <w:r>
        <w:t xml:space="preserve">                    &lt;minXbrcVersion&gt;null&lt;/minXbrcVersion&gt;</w:t>
      </w:r>
    </w:p>
    <w:p w14:paraId="3A9E5D9F" w14:textId="77777777" w:rsidR="00D833AE" w:rsidRDefault="00D833AE" w:rsidP="00D833AE">
      <w:pPr>
        <w:pStyle w:val="H3Body"/>
        <w:spacing w:after="0"/>
        <w:ind w:left="0"/>
      </w:pPr>
      <w:r>
        <w:t xml:space="preserve">                    &lt;version&gt;null&lt;/version&gt;</w:t>
      </w:r>
    </w:p>
    <w:p w14:paraId="687A758D" w14:textId="77777777" w:rsidR="00D833AE" w:rsidRDefault="00D833AE" w:rsidP="00D833AE">
      <w:pPr>
        <w:pStyle w:val="H3Body"/>
        <w:spacing w:after="0"/>
        <w:ind w:left="0"/>
      </w:pPr>
      <w:r>
        <w:t xml:space="preserve">                    &lt;xbioSerialNumber&gt;0&lt;/xbioSerialNumber&gt;</w:t>
      </w:r>
    </w:p>
    <w:p w14:paraId="3CFC856E" w14:textId="77777777" w:rsidR="00D833AE" w:rsidRDefault="00D833AE" w:rsidP="00D833AE">
      <w:pPr>
        <w:pStyle w:val="H3Body"/>
        <w:spacing w:after="0"/>
        <w:ind w:left="0"/>
      </w:pPr>
      <w:r>
        <w:t xml:space="preserve">                    &lt;transmitter&gt;false&lt;/transmitter&gt;</w:t>
      </w:r>
    </w:p>
    <w:p w14:paraId="3E979352" w14:textId="77777777" w:rsidR="00D833AE" w:rsidRDefault="00D833AE" w:rsidP="00D833AE">
      <w:pPr>
        <w:pStyle w:val="H3Body"/>
        <w:spacing w:after="0"/>
        <w:ind w:left="0"/>
      </w:pPr>
      <w:r>
        <w:t xml:space="preserve">                    &lt;useSecureId&gt;false&lt;/useSecureId&gt;</w:t>
      </w:r>
    </w:p>
    <w:p w14:paraId="57FB79C5" w14:textId="77777777" w:rsidR="00D833AE" w:rsidRDefault="00D833AE" w:rsidP="00D833AE">
      <w:pPr>
        <w:pStyle w:val="H3Body"/>
        <w:spacing w:after="0"/>
        <w:ind w:left="0"/>
      </w:pPr>
      <w:r>
        <w:t xml:space="preserve">                    &lt;hardwareType&gt;&lt;/hardwareType&gt;</w:t>
      </w:r>
    </w:p>
    <w:p w14:paraId="657B5142" w14:textId="77777777" w:rsidR="00D833AE" w:rsidRDefault="00D833AE" w:rsidP="00D833AE">
      <w:pPr>
        <w:pStyle w:val="H3Body"/>
        <w:spacing w:after="0"/>
        <w:ind w:left="0"/>
      </w:pPr>
      <w:r>
        <w:lastRenderedPageBreak/>
        <w:t xml:space="preserve">                    &lt;signalStrengthTransitThreshold&gt;-127&lt;/signalStrengthTransitThreshold&gt;</w:t>
      </w:r>
    </w:p>
    <w:p w14:paraId="46E930E2" w14:textId="77777777" w:rsidR="00D833AE" w:rsidRDefault="00D833AE" w:rsidP="00D833AE">
      <w:pPr>
        <w:pStyle w:val="H3Body"/>
        <w:spacing w:after="0"/>
        <w:ind w:left="0"/>
      </w:pPr>
      <w:r>
        <w:t xml:space="preserve">                    &lt;modelData&gt;&lt;/modelData&gt;</w:t>
      </w:r>
    </w:p>
    <w:p w14:paraId="7B053B1E" w14:textId="77777777" w:rsidR="00D833AE" w:rsidRDefault="00D833AE" w:rsidP="00D833AE">
      <w:pPr>
        <w:pStyle w:val="H3Body"/>
        <w:spacing w:after="0"/>
        <w:ind w:left="0"/>
      </w:pPr>
      <w:r>
        <w:t xml:space="preserve">                    &lt;disabledReason&gt;&lt;/disabledReason&gt;</w:t>
      </w:r>
    </w:p>
    <w:p w14:paraId="12B9F91E" w14:textId="77777777" w:rsidR="00D833AE" w:rsidRDefault="00D833AE" w:rsidP="00D833AE">
      <w:pPr>
        <w:pStyle w:val="H3Body"/>
        <w:spacing w:after="0"/>
        <w:ind w:left="0"/>
      </w:pPr>
      <w:r>
        <w:t xml:space="preserve">                    &lt;enabled&gt;true&lt;/enabled&gt;</w:t>
      </w:r>
    </w:p>
    <w:p w14:paraId="0396BA43" w14:textId="77777777" w:rsidR="00D833AE" w:rsidRDefault="00D833AE" w:rsidP="00D833AE">
      <w:pPr>
        <w:pStyle w:val="H3Body"/>
        <w:spacing w:after="0"/>
        <w:ind w:left="0"/>
      </w:pPr>
      <w:r>
        <w:t xml:space="preserve">                    &lt;bioDeviceType&gt;0&lt;/bioDeviceType&gt;</w:t>
      </w:r>
    </w:p>
    <w:p w14:paraId="48743EF5" w14:textId="77777777" w:rsidR="00D833AE" w:rsidRDefault="00D833AE" w:rsidP="00D833AE">
      <w:pPr>
        <w:pStyle w:val="H3Body"/>
        <w:spacing w:after="0"/>
        <w:ind w:left="0"/>
      </w:pPr>
      <w:r>
        <w:t xml:space="preserve">                &lt;/reader&gt;</w:t>
      </w:r>
    </w:p>
    <w:p w14:paraId="2EA013B3" w14:textId="77777777" w:rsidR="00D833AE" w:rsidRDefault="00D833AE" w:rsidP="00D833AE">
      <w:pPr>
        <w:pStyle w:val="H3Body"/>
        <w:spacing w:after="0"/>
        <w:ind w:left="0"/>
      </w:pPr>
      <w:r>
        <w:t xml:space="preserve">            &lt;/readers&gt;</w:t>
      </w:r>
    </w:p>
    <w:p w14:paraId="4E207392" w14:textId="77777777" w:rsidR="00D833AE" w:rsidRDefault="00D833AE" w:rsidP="00D833AE">
      <w:pPr>
        <w:pStyle w:val="H3Body"/>
        <w:spacing w:after="0"/>
        <w:ind w:left="0"/>
      </w:pPr>
      <w:r>
        <w:t xml:space="preserve">            &lt;useSecureId&gt;false&lt;/useSecureId&gt;</w:t>
      </w:r>
    </w:p>
    <w:p w14:paraId="4DFE950F" w14:textId="77777777" w:rsidR="00D833AE" w:rsidRDefault="00D833AE" w:rsidP="00D833AE">
      <w:pPr>
        <w:pStyle w:val="H3Body"/>
        <w:spacing w:after="0"/>
        <w:ind w:left="0"/>
      </w:pPr>
      <w:r>
        <w:t xml:space="preserve">            &lt;successTimeout&gt;0&lt;/successTimeout&gt;</w:t>
      </w:r>
    </w:p>
    <w:p w14:paraId="3AA9454E" w14:textId="77777777" w:rsidR="00D833AE" w:rsidRDefault="00D833AE" w:rsidP="00D833AE">
      <w:pPr>
        <w:pStyle w:val="H3Body"/>
        <w:spacing w:after="0"/>
        <w:ind w:left="0"/>
      </w:pPr>
      <w:r>
        <w:t xml:space="preserve">            &lt;failureTimeout&gt;0&lt;/failureTimeout&gt;</w:t>
      </w:r>
    </w:p>
    <w:p w14:paraId="0AD4878C" w14:textId="77777777" w:rsidR="00D833AE" w:rsidRDefault="00D833AE" w:rsidP="00D833AE">
      <w:pPr>
        <w:pStyle w:val="H3Body"/>
        <w:spacing w:after="0"/>
        <w:ind w:left="0"/>
      </w:pPr>
      <w:r>
        <w:t xml:space="preserve">            &lt;errorTimeout&gt;2000&lt;/errorTimeout&gt;</w:t>
      </w:r>
    </w:p>
    <w:p w14:paraId="1660C0E8" w14:textId="77777777" w:rsidR="00D833AE" w:rsidRDefault="00D833AE" w:rsidP="00D833AE">
      <w:pPr>
        <w:pStyle w:val="H3Body"/>
        <w:spacing w:after="0"/>
        <w:ind w:left="0"/>
      </w:pPr>
      <w:r>
        <w:t xml:space="preserve">            &lt;tapTimeout&gt;0&lt;/tapTimeout&gt;</w:t>
      </w:r>
    </w:p>
    <w:p w14:paraId="18D53CDB" w14:textId="77777777" w:rsidR="00D833AE" w:rsidRDefault="00D833AE" w:rsidP="00D833AE">
      <w:pPr>
        <w:pStyle w:val="H3Body"/>
        <w:spacing w:after="0"/>
        <w:ind w:left="0"/>
      </w:pPr>
      <w:r>
        <w:t xml:space="preserve">        &lt;/readerlocation&gt;</w:t>
      </w:r>
    </w:p>
    <w:p w14:paraId="478C565B" w14:textId="77777777" w:rsidR="00D833AE" w:rsidRDefault="00D833AE" w:rsidP="00D833AE">
      <w:pPr>
        <w:pStyle w:val="H3Body"/>
        <w:spacing w:after="0"/>
        <w:ind w:left="0"/>
      </w:pPr>
      <w:r>
        <w:t xml:space="preserve">    &lt;/readerlocationinfo&gt;</w:t>
      </w:r>
    </w:p>
    <w:p w14:paraId="6DD9AEC2" w14:textId="77777777" w:rsidR="00D833AE" w:rsidRDefault="00D833AE" w:rsidP="00D833AE">
      <w:pPr>
        <w:pStyle w:val="H3Body"/>
        <w:spacing w:after="0"/>
        <w:ind w:left="0"/>
      </w:pPr>
      <w:r>
        <w:t>&lt;/venue&gt;</w:t>
      </w:r>
    </w:p>
    <w:p w14:paraId="537921E1" w14:textId="77777777" w:rsidR="00D833AE" w:rsidRDefault="00D833AE" w:rsidP="00D833AE">
      <w:pPr>
        <w:pStyle w:val="H3Body"/>
        <w:ind w:left="0"/>
      </w:pPr>
    </w:p>
    <w:p w14:paraId="0DAF6624" w14:textId="1CEE34DE" w:rsidR="008546C8" w:rsidRDefault="008546C8" w:rsidP="008546C8">
      <w:pPr>
        <w:pStyle w:val="Heading3"/>
      </w:pPr>
      <w:bookmarkStart w:id="80" w:name="_Toc367700347"/>
      <w:r>
        <w:t>XbrcConfigListMapDto</w:t>
      </w:r>
      <w:bookmarkEnd w:id="80"/>
    </w:p>
    <w:p w14:paraId="2FC2A97C" w14:textId="77777777" w:rsidR="008546C8" w:rsidRDefault="008546C8" w:rsidP="008546C8">
      <w:pPr>
        <w:pStyle w:val="H3Body"/>
      </w:pPr>
    </w:p>
    <w:p w14:paraId="517617B6" w14:textId="77777777" w:rsidR="008546C8" w:rsidRDefault="008546C8" w:rsidP="00811661">
      <w:pPr>
        <w:pStyle w:val="H3Body"/>
        <w:spacing w:after="0"/>
        <w:ind w:left="0"/>
      </w:pPr>
      <w:r>
        <w:t>&lt;?xml version="1.0" encoding="UTF-8" standalone="yes"?&gt;</w:t>
      </w:r>
    </w:p>
    <w:p w14:paraId="3A787E1B" w14:textId="77777777" w:rsidR="008546C8" w:rsidRDefault="008546C8" w:rsidP="00811661">
      <w:pPr>
        <w:pStyle w:val="H3Body"/>
        <w:spacing w:after="0"/>
        <w:ind w:left="0"/>
      </w:pPr>
      <w:r>
        <w:t>&lt;xbrcConfigListMap&gt;</w:t>
      </w:r>
    </w:p>
    <w:p w14:paraId="3B8A953F" w14:textId="77777777" w:rsidR="008546C8" w:rsidRDefault="008546C8" w:rsidP="00811661">
      <w:pPr>
        <w:pStyle w:val="H3Body"/>
        <w:spacing w:after="0"/>
        <w:ind w:left="0"/>
      </w:pPr>
      <w:r>
        <w:t xml:space="preserve">    &lt;map&gt;</w:t>
      </w:r>
    </w:p>
    <w:p w14:paraId="4E8C57A5" w14:textId="77777777" w:rsidR="008546C8" w:rsidRDefault="008546C8" w:rsidP="00811661">
      <w:pPr>
        <w:pStyle w:val="H3Body"/>
        <w:spacing w:after="0"/>
        <w:ind w:left="0"/>
      </w:pPr>
      <w:r>
        <w:t xml:space="preserve">        &lt;entry&gt;</w:t>
      </w:r>
    </w:p>
    <w:p w14:paraId="790B32E6" w14:textId="77777777" w:rsidR="008546C8" w:rsidRDefault="008546C8" w:rsidP="00811661">
      <w:pPr>
        <w:pStyle w:val="H3Body"/>
        <w:spacing w:after="0"/>
        <w:ind w:left="0"/>
      </w:pPr>
      <w:r>
        <w:t xml:space="preserve">            &lt;key&gt;ATTRACTION&lt;/key&gt;</w:t>
      </w:r>
    </w:p>
    <w:p w14:paraId="3DAC9937" w14:textId="77777777" w:rsidR="008546C8" w:rsidRDefault="008546C8" w:rsidP="00811661">
      <w:pPr>
        <w:pStyle w:val="H3Body"/>
        <w:spacing w:after="0"/>
        <w:ind w:left="0"/>
      </w:pPr>
      <w:r>
        <w:t xml:space="preserve">            &lt;value&gt;</w:t>
      </w:r>
    </w:p>
    <w:p w14:paraId="217EAFF8" w14:textId="77777777" w:rsidR="008546C8" w:rsidRDefault="008546C8" w:rsidP="00811661">
      <w:pPr>
        <w:pStyle w:val="H3Body"/>
        <w:spacing w:after="0"/>
        <w:ind w:left="0"/>
      </w:pPr>
      <w:r>
        <w:t xml:space="preserve">                &lt;xbrcConfiguration time="2013-04-18T20:40:55.614" name="Buzz Lightyear" id="80010114"&gt;</w:t>
      </w:r>
    </w:p>
    <w:p w14:paraId="14318088" w14:textId="77777777" w:rsidR="008546C8" w:rsidRDefault="008546C8" w:rsidP="00811661">
      <w:pPr>
        <w:pStyle w:val="H3Body"/>
        <w:spacing w:after="0"/>
        <w:ind w:left="0"/>
      </w:pPr>
      <w:r>
        <w:t xml:space="preserve">                    &lt;configuration&gt;</w:t>
      </w:r>
    </w:p>
    <w:p w14:paraId="4A1CA72A" w14:textId="77777777" w:rsidR="008546C8" w:rsidRDefault="008546C8" w:rsidP="00811661">
      <w:pPr>
        <w:pStyle w:val="H3Body"/>
        <w:spacing w:after="0"/>
        <w:ind w:left="0"/>
      </w:pPr>
      <w:r>
        <w:t xml:space="preserve">                        &lt;config&gt;</w:t>
      </w:r>
    </w:p>
    <w:p w14:paraId="4845D438" w14:textId="77777777" w:rsidR="008546C8" w:rsidRDefault="008546C8" w:rsidP="00811661">
      <w:pPr>
        <w:pStyle w:val="H3Body"/>
        <w:spacing w:after="0"/>
        <w:ind w:left="0"/>
      </w:pPr>
      <w:r>
        <w:t xml:space="preserve">                            &lt;name&gt;model&lt;/name&gt;</w:t>
      </w:r>
    </w:p>
    <w:p w14:paraId="39EB39A4" w14:textId="77777777" w:rsidR="008546C8" w:rsidRDefault="008546C8" w:rsidP="00811661">
      <w:pPr>
        <w:pStyle w:val="H3Body"/>
        <w:spacing w:after="0"/>
        <w:ind w:left="0"/>
      </w:pPr>
      <w:r>
        <w:t xml:space="preserve">                            &lt;value&gt;com.disney.xband.xbrc.attractionmodel.CEP&lt;/value&gt;</w:t>
      </w:r>
    </w:p>
    <w:p w14:paraId="100F257E" w14:textId="77777777" w:rsidR="008546C8" w:rsidRDefault="008546C8" w:rsidP="00811661">
      <w:pPr>
        <w:pStyle w:val="H3Body"/>
        <w:spacing w:after="0"/>
        <w:ind w:left="0"/>
      </w:pPr>
      <w:r>
        <w:t xml:space="preserve">                            &lt;type&gt;java.lang.String&lt;/type&gt;</w:t>
      </w:r>
    </w:p>
    <w:p w14:paraId="301E0F3E" w14:textId="77777777" w:rsidR="008546C8" w:rsidRDefault="008546C8" w:rsidP="00811661">
      <w:pPr>
        <w:pStyle w:val="H3Body"/>
        <w:spacing w:after="0"/>
        <w:ind w:left="0"/>
      </w:pPr>
      <w:r>
        <w:t xml:space="preserve">                            &lt;min&gt;N/A&lt;/min&gt;</w:t>
      </w:r>
    </w:p>
    <w:p w14:paraId="0C3B8768" w14:textId="77777777" w:rsidR="008546C8" w:rsidRDefault="008546C8" w:rsidP="00811661">
      <w:pPr>
        <w:pStyle w:val="H3Body"/>
        <w:spacing w:after="0"/>
        <w:ind w:left="0"/>
      </w:pPr>
      <w:r>
        <w:t xml:space="preserve">                            &lt;max&gt;N/A&lt;/max&gt;</w:t>
      </w:r>
    </w:p>
    <w:p w14:paraId="62C65800" w14:textId="77777777" w:rsidR="008546C8" w:rsidRDefault="008546C8" w:rsidP="00811661">
      <w:pPr>
        <w:pStyle w:val="H3Body"/>
        <w:spacing w:after="0"/>
        <w:ind w:left="0"/>
      </w:pPr>
      <w:r>
        <w:t xml:space="preserve">                            &lt;choices&gt;N/A&lt;/choices&gt;</w:t>
      </w:r>
    </w:p>
    <w:p w14:paraId="6E2AF32E" w14:textId="77777777" w:rsidR="008546C8" w:rsidRDefault="008546C8" w:rsidP="00811661">
      <w:pPr>
        <w:pStyle w:val="H3Body"/>
        <w:spacing w:after="0"/>
        <w:ind w:left="0"/>
      </w:pPr>
      <w:r>
        <w:t xml:space="preserve">                            &lt;description&gt;Facility model&lt;/description&gt;</w:t>
      </w:r>
    </w:p>
    <w:p w14:paraId="00C01D3B" w14:textId="77777777" w:rsidR="008546C8" w:rsidRDefault="008546C8" w:rsidP="00811661">
      <w:pPr>
        <w:pStyle w:val="H3Body"/>
        <w:spacing w:after="0"/>
        <w:ind w:left="0"/>
      </w:pPr>
      <w:r>
        <w:t xml:space="preserve">                            &lt;updatable&gt;false&lt;/updatable&gt;</w:t>
      </w:r>
    </w:p>
    <w:p w14:paraId="652E1B1A" w14:textId="77777777" w:rsidR="008546C8" w:rsidRDefault="008546C8" w:rsidP="00811661">
      <w:pPr>
        <w:pStyle w:val="H3Body"/>
        <w:spacing w:after="0"/>
        <w:ind w:left="0"/>
      </w:pPr>
      <w:r>
        <w:t xml:space="preserve">                            &lt;clazz&gt;com.disney.xband.xbrc.lib.model.ControllerInfo&lt;/clazz&gt;</w:t>
      </w:r>
    </w:p>
    <w:p w14:paraId="34D296E7" w14:textId="77777777" w:rsidR="008546C8" w:rsidRDefault="008546C8" w:rsidP="00811661">
      <w:pPr>
        <w:pStyle w:val="H3Body"/>
        <w:spacing w:after="0"/>
        <w:ind w:left="0"/>
      </w:pPr>
      <w:r>
        <w:t xml:space="preserve">                            &lt;configClass&gt;ControllerInfo&lt;/configClass&gt;</w:t>
      </w:r>
    </w:p>
    <w:p w14:paraId="0DF3F4C9" w14:textId="77777777" w:rsidR="008546C8" w:rsidRDefault="008546C8" w:rsidP="00811661">
      <w:pPr>
        <w:pStyle w:val="H3Body"/>
        <w:spacing w:after="0"/>
        <w:ind w:left="0"/>
      </w:pPr>
      <w:r>
        <w:t xml:space="preserve">                        &lt;/config&gt;</w:t>
      </w:r>
    </w:p>
    <w:p w14:paraId="630286D4" w14:textId="77777777" w:rsidR="008546C8" w:rsidRDefault="008546C8" w:rsidP="00811661">
      <w:pPr>
        <w:pStyle w:val="H3Body"/>
        <w:spacing w:after="0"/>
        <w:ind w:left="0"/>
      </w:pPr>
      <w:r>
        <w:t xml:space="preserve">                        &lt;config&gt;</w:t>
      </w:r>
    </w:p>
    <w:p w14:paraId="72FB5B9D" w14:textId="77777777" w:rsidR="008546C8" w:rsidRDefault="008546C8" w:rsidP="00811661">
      <w:pPr>
        <w:pStyle w:val="H3Body"/>
        <w:spacing w:after="0"/>
        <w:ind w:left="0"/>
      </w:pPr>
      <w:r>
        <w:t xml:space="preserve">                            &lt;name&gt;venue&lt;/name&gt;</w:t>
      </w:r>
    </w:p>
    <w:p w14:paraId="2FF685C1" w14:textId="77777777" w:rsidR="008546C8" w:rsidRDefault="008546C8" w:rsidP="00811661">
      <w:pPr>
        <w:pStyle w:val="H3Body"/>
        <w:spacing w:after="0"/>
        <w:ind w:left="0"/>
      </w:pPr>
      <w:r>
        <w:t xml:space="preserve">                            &lt;value&gt;80010114&lt;/value&gt;</w:t>
      </w:r>
    </w:p>
    <w:p w14:paraId="1F76105C" w14:textId="77777777" w:rsidR="008546C8" w:rsidRDefault="008546C8" w:rsidP="00811661">
      <w:pPr>
        <w:pStyle w:val="H3Body"/>
        <w:spacing w:after="0"/>
        <w:ind w:left="0"/>
      </w:pPr>
      <w:r>
        <w:lastRenderedPageBreak/>
        <w:t xml:space="preserve">                            &lt;type&gt;java.lang.String&lt;/type&gt;</w:t>
      </w:r>
    </w:p>
    <w:p w14:paraId="0F5E6BB2" w14:textId="77777777" w:rsidR="008546C8" w:rsidRDefault="008546C8" w:rsidP="00811661">
      <w:pPr>
        <w:pStyle w:val="H3Body"/>
        <w:spacing w:after="0"/>
        <w:ind w:left="0"/>
      </w:pPr>
      <w:r>
        <w:t xml:space="preserve">                            &lt;min&gt;N/A&lt;/min&gt;</w:t>
      </w:r>
    </w:p>
    <w:p w14:paraId="34565013" w14:textId="77777777" w:rsidR="008546C8" w:rsidRDefault="008546C8" w:rsidP="00811661">
      <w:pPr>
        <w:pStyle w:val="H3Body"/>
        <w:spacing w:after="0"/>
        <w:ind w:left="0"/>
      </w:pPr>
      <w:r>
        <w:t xml:space="preserve">                            &lt;max&gt;N/A&lt;/max&gt;</w:t>
      </w:r>
    </w:p>
    <w:p w14:paraId="6E4ABC85" w14:textId="77777777" w:rsidR="008546C8" w:rsidRDefault="008546C8" w:rsidP="00811661">
      <w:pPr>
        <w:pStyle w:val="H3Body"/>
        <w:spacing w:after="0"/>
        <w:ind w:left="0"/>
      </w:pPr>
      <w:r>
        <w:t xml:space="preserve">                            &lt;choices&gt;N/A&lt;/choices&gt;</w:t>
      </w:r>
    </w:p>
    <w:p w14:paraId="442F2F6E" w14:textId="77777777" w:rsidR="008546C8" w:rsidRDefault="008546C8" w:rsidP="00811661">
      <w:pPr>
        <w:pStyle w:val="H3Body"/>
        <w:spacing w:after="0"/>
        <w:ind w:left="0"/>
      </w:pPr>
      <w:r>
        <w:t xml:space="preserve">                            &lt;description&gt;Facility id&lt;/description&gt;</w:t>
      </w:r>
    </w:p>
    <w:p w14:paraId="613B6534" w14:textId="77777777" w:rsidR="008546C8" w:rsidRDefault="008546C8" w:rsidP="00811661">
      <w:pPr>
        <w:pStyle w:val="H3Body"/>
        <w:spacing w:after="0"/>
        <w:ind w:left="0"/>
      </w:pPr>
      <w:r>
        <w:t xml:space="preserve">                            &lt;updatable&gt;true&lt;/updatable&gt;</w:t>
      </w:r>
    </w:p>
    <w:p w14:paraId="3EA6585A" w14:textId="77777777" w:rsidR="008546C8" w:rsidRDefault="008546C8" w:rsidP="00811661">
      <w:pPr>
        <w:pStyle w:val="H3Body"/>
        <w:spacing w:after="0"/>
        <w:ind w:left="0"/>
      </w:pPr>
      <w:r>
        <w:t xml:space="preserve">                            &lt;clazz&gt;com.disney.xband.xbrc.lib.model.ControllerInfo&lt;/clazz&gt;</w:t>
      </w:r>
    </w:p>
    <w:p w14:paraId="0E985415" w14:textId="77777777" w:rsidR="008546C8" w:rsidRDefault="008546C8" w:rsidP="00811661">
      <w:pPr>
        <w:pStyle w:val="H3Body"/>
        <w:spacing w:after="0"/>
        <w:ind w:left="0"/>
      </w:pPr>
      <w:r>
        <w:t xml:space="preserve">                            &lt;configClass&gt;ControllerInfo&lt;/configClass&gt;</w:t>
      </w:r>
    </w:p>
    <w:p w14:paraId="04DE65E0" w14:textId="77777777" w:rsidR="008546C8" w:rsidRDefault="008546C8" w:rsidP="00811661">
      <w:pPr>
        <w:pStyle w:val="H3Body"/>
        <w:spacing w:after="0"/>
        <w:ind w:left="0"/>
      </w:pPr>
      <w:r>
        <w:t xml:space="preserve">                        &lt;/config&gt;</w:t>
      </w:r>
    </w:p>
    <w:p w14:paraId="62F6F759" w14:textId="77777777" w:rsidR="008546C8" w:rsidRDefault="008546C8" w:rsidP="00811661">
      <w:pPr>
        <w:pStyle w:val="H3Body"/>
        <w:spacing w:after="0"/>
        <w:ind w:left="0"/>
      </w:pPr>
      <w:r>
        <w:t xml:space="preserve">                        &lt;config&gt;</w:t>
      </w:r>
    </w:p>
    <w:p w14:paraId="377BFB48" w14:textId="77777777" w:rsidR="008546C8" w:rsidRDefault="008546C8" w:rsidP="00811661">
      <w:pPr>
        <w:pStyle w:val="H3Body"/>
        <w:spacing w:after="0"/>
        <w:ind w:left="0"/>
      </w:pPr>
      <w:r>
        <w:t xml:space="preserve">                            &lt;name&gt;name&lt;/name&gt;</w:t>
      </w:r>
    </w:p>
    <w:p w14:paraId="2A63CCDA" w14:textId="77777777" w:rsidR="008546C8" w:rsidRDefault="008546C8" w:rsidP="00811661">
      <w:pPr>
        <w:pStyle w:val="H3Body"/>
        <w:spacing w:after="0"/>
        <w:ind w:left="0"/>
      </w:pPr>
      <w:r>
        <w:t xml:space="preserve">                            &lt;value&gt;Buzz Lightyear&lt;/value&gt;</w:t>
      </w:r>
    </w:p>
    <w:p w14:paraId="51B69CEA" w14:textId="77777777" w:rsidR="008546C8" w:rsidRDefault="008546C8" w:rsidP="00811661">
      <w:pPr>
        <w:pStyle w:val="H3Body"/>
        <w:spacing w:after="0"/>
        <w:ind w:left="0"/>
      </w:pPr>
      <w:r>
        <w:t xml:space="preserve">                            &lt;type&gt;java.lang.String&lt;/type&gt;</w:t>
      </w:r>
    </w:p>
    <w:p w14:paraId="65AE8F0D" w14:textId="77777777" w:rsidR="008546C8" w:rsidRDefault="008546C8" w:rsidP="00811661">
      <w:pPr>
        <w:pStyle w:val="H3Body"/>
        <w:spacing w:after="0"/>
        <w:ind w:left="0"/>
      </w:pPr>
      <w:r>
        <w:t xml:space="preserve">                            &lt;min&gt;N/A&lt;/min&gt;</w:t>
      </w:r>
    </w:p>
    <w:p w14:paraId="74B2E1F3" w14:textId="77777777" w:rsidR="008546C8" w:rsidRDefault="008546C8" w:rsidP="00811661">
      <w:pPr>
        <w:pStyle w:val="H3Body"/>
        <w:spacing w:after="0"/>
        <w:ind w:left="0"/>
      </w:pPr>
      <w:r>
        <w:t xml:space="preserve">                            &lt;max&gt;N/A&lt;/max&gt;</w:t>
      </w:r>
    </w:p>
    <w:p w14:paraId="0D932DA1" w14:textId="77777777" w:rsidR="008546C8" w:rsidRDefault="008546C8" w:rsidP="00811661">
      <w:pPr>
        <w:pStyle w:val="H3Body"/>
        <w:spacing w:after="0"/>
        <w:ind w:left="0"/>
      </w:pPr>
      <w:r>
        <w:t xml:space="preserve">                            &lt;choices&gt;N/A&lt;/choices&gt;</w:t>
      </w:r>
    </w:p>
    <w:p w14:paraId="624A20D3" w14:textId="77777777" w:rsidR="008546C8" w:rsidRDefault="008546C8" w:rsidP="00811661">
      <w:pPr>
        <w:pStyle w:val="H3Body"/>
        <w:spacing w:after="0"/>
        <w:ind w:left="0"/>
      </w:pPr>
      <w:r>
        <w:t xml:space="preserve">                            &lt;description&gt;Facility name&lt;/description&gt;</w:t>
      </w:r>
    </w:p>
    <w:p w14:paraId="50DA265A" w14:textId="77777777" w:rsidR="008546C8" w:rsidRDefault="008546C8" w:rsidP="00811661">
      <w:pPr>
        <w:pStyle w:val="H3Body"/>
        <w:spacing w:after="0"/>
        <w:ind w:left="0"/>
      </w:pPr>
      <w:r>
        <w:t xml:space="preserve">                            &lt;updatable&gt;true&lt;/updatable&gt;</w:t>
      </w:r>
    </w:p>
    <w:p w14:paraId="5BFE3385" w14:textId="77777777" w:rsidR="008546C8" w:rsidRDefault="008546C8" w:rsidP="00811661">
      <w:pPr>
        <w:pStyle w:val="H3Body"/>
        <w:spacing w:after="0"/>
        <w:ind w:left="0"/>
      </w:pPr>
      <w:r>
        <w:t xml:space="preserve">                            &lt;clazz&gt;com.disney.xband.xbrc.lib.model.ControllerInfo&lt;/clazz&gt;</w:t>
      </w:r>
    </w:p>
    <w:p w14:paraId="420B5394" w14:textId="77777777" w:rsidR="008546C8" w:rsidRDefault="008546C8" w:rsidP="00811661">
      <w:pPr>
        <w:pStyle w:val="H3Body"/>
        <w:spacing w:after="0"/>
        <w:ind w:left="0"/>
      </w:pPr>
      <w:r>
        <w:t xml:space="preserve">                            &lt;configClass&gt;ControllerInfo&lt;/configClass&gt;</w:t>
      </w:r>
    </w:p>
    <w:p w14:paraId="47921B93" w14:textId="77777777" w:rsidR="008546C8" w:rsidRDefault="008546C8" w:rsidP="00811661">
      <w:pPr>
        <w:pStyle w:val="H3Body"/>
        <w:spacing w:after="0"/>
        <w:ind w:left="0"/>
      </w:pPr>
      <w:r>
        <w:t xml:space="preserve">                        &lt;/config&gt;</w:t>
      </w:r>
    </w:p>
    <w:p w14:paraId="4B38A2D4" w14:textId="77777777" w:rsidR="008546C8" w:rsidRDefault="008546C8" w:rsidP="00811661">
      <w:pPr>
        <w:pStyle w:val="H3Body"/>
        <w:spacing w:after="0"/>
        <w:ind w:left="0"/>
      </w:pPr>
      <w:r>
        <w:t xml:space="preserve">                        &lt;config&gt;</w:t>
      </w:r>
    </w:p>
    <w:p w14:paraId="56CB8358" w14:textId="77777777" w:rsidR="008546C8" w:rsidRDefault="008546C8" w:rsidP="00811661">
      <w:pPr>
        <w:pStyle w:val="H3Body"/>
        <w:spacing w:after="0"/>
        <w:ind w:left="0"/>
      </w:pPr>
      <w:r>
        <w:t xml:space="preserve">                            &lt;name&gt;verbose&lt;/name&gt;</w:t>
      </w:r>
    </w:p>
    <w:p w14:paraId="587AA920" w14:textId="77777777" w:rsidR="008546C8" w:rsidRDefault="008546C8" w:rsidP="00811661">
      <w:pPr>
        <w:pStyle w:val="H3Body"/>
        <w:spacing w:after="0"/>
        <w:ind w:left="0"/>
      </w:pPr>
      <w:r>
        <w:t xml:space="preserve">                            &lt;value&gt;false&lt;/value&gt;</w:t>
      </w:r>
    </w:p>
    <w:p w14:paraId="74B70883" w14:textId="77777777" w:rsidR="008546C8" w:rsidRDefault="008546C8" w:rsidP="00811661">
      <w:pPr>
        <w:pStyle w:val="H3Body"/>
        <w:spacing w:after="0"/>
        <w:ind w:left="0"/>
      </w:pPr>
      <w:r>
        <w:t xml:space="preserve">                            &lt;type&gt;boolean&lt;/type&gt;</w:t>
      </w:r>
    </w:p>
    <w:p w14:paraId="2CCE8C44" w14:textId="77777777" w:rsidR="008546C8" w:rsidRDefault="008546C8" w:rsidP="00811661">
      <w:pPr>
        <w:pStyle w:val="H3Body"/>
        <w:spacing w:after="0"/>
        <w:ind w:left="0"/>
      </w:pPr>
      <w:r>
        <w:t xml:space="preserve">                            &lt;min&gt;N/A&lt;/min&gt;</w:t>
      </w:r>
    </w:p>
    <w:p w14:paraId="0AE7DE27" w14:textId="77777777" w:rsidR="008546C8" w:rsidRDefault="008546C8" w:rsidP="00811661">
      <w:pPr>
        <w:pStyle w:val="H3Body"/>
        <w:spacing w:after="0"/>
        <w:ind w:left="0"/>
      </w:pPr>
      <w:r>
        <w:t xml:space="preserve">                            &lt;max&gt;N/A&lt;/max&gt;</w:t>
      </w:r>
    </w:p>
    <w:p w14:paraId="7C4242A6" w14:textId="77777777" w:rsidR="008546C8" w:rsidRDefault="008546C8" w:rsidP="00811661">
      <w:pPr>
        <w:pStyle w:val="H3Body"/>
        <w:spacing w:after="0"/>
        <w:ind w:left="0"/>
      </w:pPr>
      <w:r>
        <w:t xml:space="preserve">                            &lt;choices&gt;N/A&lt;/choices&gt;</w:t>
      </w:r>
    </w:p>
    <w:p w14:paraId="1503DB42" w14:textId="77777777" w:rsidR="008546C8" w:rsidRDefault="008546C8" w:rsidP="00811661">
      <w:pPr>
        <w:pStyle w:val="H3Body"/>
        <w:spacing w:after="0"/>
        <w:ind w:left="0"/>
      </w:pPr>
      <w:r>
        <w:t xml:space="preserve">                            &lt;description&gt;&lt;/description&gt;</w:t>
      </w:r>
    </w:p>
    <w:p w14:paraId="4FFF3DAE" w14:textId="77777777" w:rsidR="008546C8" w:rsidRDefault="008546C8" w:rsidP="00811661">
      <w:pPr>
        <w:pStyle w:val="H3Body"/>
        <w:spacing w:after="0"/>
        <w:ind w:left="0"/>
      </w:pPr>
      <w:r>
        <w:t xml:space="preserve">                            &lt;updatable&gt;true&lt;/updatable&gt;</w:t>
      </w:r>
    </w:p>
    <w:p w14:paraId="0DEE19BA" w14:textId="77777777" w:rsidR="008546C8" w:rsidRDefault="008546C8" w:rsidP="00811661">
      <w:pPr>
        <w:pStyle w:val="H3Body"/>
        <w:spacing w:after="0"/>
        <w:ind w:left="0"/>
      </w:pPr>
      <w:r>
        <w:t xml:space="preserve">                            &lt;clazz&gt;com.disney.xband.xbrc.lib.model.ControllerInfo&lt;/clazz&gt;</w:t>
      </w:r>
    </w:p>
    <w:p w14:paraId="025D9C10" w14:textId="77777777" w:rsidR="008546C8" w:rsidRDefault="008546C8" w:rsidP="00811661">
      <w:pPr>
        <w:pStyle w:val="H3Body"/>
        <w:spacing w:after="0"/>
        <w:ind w:left="0"/>
      </w:pPr>
      <w:r>
        <w:t xml:space="preserve">                            &lt;configClass&gt;ControllerInfo&lt;/configClass&gt;</w:t>
      </w:r>
    </w:p>
    <w:p w14:paraId="5C38BAB9" w14:textId="77777777" w:rsidR="008546C8" w:rsidRDefault="008546C8" w:rsidP="00811661">
      <w:pPr>
        <w:pStyle w:val="H3Body"/>
        <w:spacing w:after="0"/>
        <w:ind w:left="0"/>
      </w:pPr>
      <w:r>
        <w:t xml:space="preserve">                        &lt;/config&gt;</w:t>
      </w:r>
    </w:p>
    <w:p w14:paraId="07602BCC" w14:textId="77777777" w:rsidR="008546C8" w:rsidRDefault="008546C8" w:rsidP="00811661">
      <w:pPr>
        <w:pStyle w:val="H3Body"/>
        <w:spacing w:after="0"/>
        <w:ind w:left="0"/>
      </w:pPr>
      <w:r>
        <w:t xml:space="preserve">                        &lt;config&gt;</w:t>
      </w:r>
    </w:p>
    <w:p w14:paraId="0F7CDA66" w14:textId="77777777" w:rsidR="008546C8" w:rsidRDefault="008546C8" w:rsidP="00811661">
      <w:pPr>
        <w:pStyle w:val="H3Body"/>
        <w:spacing w:after="0"/>
        <w:ind w:left="0"/>
      </w:pPr>
      <w:r>
        <w:t xml:space="preserve">                            &lt;name&gt;eventdumpfile&lt;/name&gt;</w:t>
      </w:r>
    </w:p>
    <w:p w14:paraId="43D331C1" w14:textId="77777777" w:rsidR="008546C8" w:rsidRDefault="008546C8" w:rsidP="00811661">
      <w:pPr>
        <w:pStyle w:val="H3Body"/>
        <w:spacing w:after="0"/>
        <w:ind w:left="0"/>
      </w:pPr>
      <w:r>
        <w:t xml:space="preserve">                            &lt;value&gt;/var/log/xbrc/eventdump.txt&lt;/value&gt;</w:t>
      </w:r>
    </w:p>
    <w:p w14:paraId="18288385" w14:textId="77777777" w:rsidR="008546C8" w:rsidRDefault="008546C8" w:rsidP="00811661">
      <w:pPr>
        <w:pStyle w:val="H3Body"/>
        <w:spacing w:after="0"/>
        <w:ind w:left="0"/>
      </w:pPr>
      <w:r>
        <w:t xml:space="preserve">                            &lt;type&gt;java.lang.String&lt;/type&gt;</w:t>
      </w:r>
    </w:p>
    <w:p w14:paraId="654A46F4" w14:textId="77777777" w:rsidR="008546C8" w:rsidRDefault="008546C8" w:rsidP="00811661">
      <w:pPr>
        <w:pStyle w:val="H3Body"/>
        <w:spacing w:after="0"/>
        <w:ind w:left="0"/>
      </w:pPr>
      <w:r>
        <w:t xml:space="preserve">                            &lt;min&gt;N/A&lt;/min&gt;</w:t>
      </w:r>
    </w:p>
    <w:p w14:paraId="6D90DCF9" w14:textId="77777777" w:rsidR="008546C8" w:rsidRDefault="008546C8" w:rsidP="00811661">
      <w:pPr>
        <w:pStyle w:val="H3Body"/>
        <w:spacing w:after="0"/>
        <w:ind w:left="0"/>
      </w:pPr>
      <w:r>
        <w:t xml:space="preserve">                            &lt;max&gt;N/A&lt;/max&gt;</w:t>
      </w:r>
    </w:p>
    <w:p w14:paraId="697A3098" w14:textId="77777777" w:rsidR="008546C8" w:rsidRDefault="008546C8" w:rsidP="00811661">
      <w:pPr>
        <w:pStyle w:val="H3Body"/>
        <w:spacing w:after="0"/>
        <w:ind w:left="0"/>
      </w:pPr>
      <w:r>
        <w:t xml:space="preserve">                            &lt;choices&gt;N/A&lt;/choices&gt;</w:t>
      </w:r>
    </w:p>
    <w:p w14:paraId="0FA7260A" w14:textId="77777777" w:rsidR="008546C8" w:rsidRDefault="008546C8" w:rsidP="00811661">
      <w:pPr>
        <w:pStyle w:val="H3Body"/>
        <w:spacing w:after="0"/>
        <w:ind w:left="0"/>
      </w:pPr>
      <w:r>
        <w:t xml:space="preserve">                            &lt;description&gt;Contains all reader events&lt;/description&gt;</w:t>
      </w:r>
    </w:p>
    <w:p w14:paraId="1A6B19EA" w14:textId="77777777" w:rsidR="008546C8" w:rsidRDefault="008546C8" w:rsidP="00811661">
      <w:pPr>
        <w:pStyle w:val="H3Body"/>
        <w:spacing w:after="0"/>
        <w:ind w:left="0"/>
      </w:pPr>
      <w:r>
        <w:t xml:space="preserve">                            &lt;updatable&gt;true&lt;/updatable&gt;</w:t>
      </w:r>
    </w:p>
    <w:p w14:paraId="19CDD60A" w14:textId="77777777" w:rsidR="008546C8" w:rsidRDefault="008546C8" w:rsidP="00811661">
      <w:pPr>
        <w:pStyle w:val="H3Body"/>
        <w:spacing w:after="0"/>
        <w:ind w:left="0"/>
      </w:pPr>
      <w:r>
        <w:t xml:space="preserve">                            &lt;clazz&gt;com.disney.xband.xbrc.lib.model.ControllerInfo&lt;/clazz&gt;</w:t>
      </w:r>
    </w:p>
    <w:p w14:paraId="089901AC" w14:textId="77777777" w:rsidR="008546C8" w:rsidRDefault="008546C8" w:rsidP="00811661">
      <w:pPr>
        <w:pStyle w:val="H3Body"/>
        <w:spacing w:after="0"/>
        <w:ind w:left="0"/>
      </w:pPr>
      <w:r>
        <w:lastRenderedPageBreak/>
        <w:t xml:space="preserve">                            &lt;configClass&gt;ControllerInfo&lt;/configClass&gt;</w:t>
      </w:r>
    </w:p>
    <w:p w14:paraId="70E1D443" w14:textId="77777777" w:rsidR="008546C8" w:rsidRDefault="008546C8" w:rsidP="00811661">
      <w:pPr>
        <w:pStyle w:val="H3Body"/>
        <w:spacing w:after="0"/>
        <w:ind w:left="0"/>
      </w:pPr>
      <w:r>
        <w:t xml:space="preserve">                        &lt;/config&gt;</w:t>
      </w:r>
    </w:p>
    <w:p w14:paraId="2298F1B2" w14:textId="77777777" w:rsidR="008546C8" w:rsidRDefault="008546C8" w:rsidP="00811661">
      <w:pPr>
        <w:pStyle w:val="H3Body"/>
        <w:spacing w:after="0"/>
        <w:ind w:left="0"/>
      </w:pPr>
      <w:r>
        <w:t xml:space="preserve">                        &lt;config&gt;</w:t>
      </w:r>
    </w:p>
    <w:p w14:paraId="607D0E1B" w14:textId="77777777" w:rsidR="008546C8" w:rsidRDefault="008546C8" w:rsidP="00811661">
      <w:pPr>
        <w:pStyle w:val="H3Body"/>
        <w:spacing w:after="0"/>
        <w:ind w:left="0"/>
      </w:pPr>
      <w:r>
        <w:t xml:space="preserve">                            &lt;name&gt;eventdumpmaxsizemb&lt;/name&gt;</w:t>
      </w:r>
    </w:p>
    <w:p w14:paraId="389316D9" w14:textId="77777777" w:rsidR="008546C8" w:rsidRDefault="008546C8" w:rsidP="00811661">
      <w:pPr>
        <w:pStyle w:val="H3Body"/>
        <w:spacing w:after="0"/>
        <w:ind w:left="0"/>
      </w:pPr>
      <w:r>
        <w:t xml:space="preserve">                            &lt;value&gt;1000&lt;/value&gt;</w:t>
      </w:r>
    </w:p>
    <w:p w14:paraId="7DE05207" w14:textId="77777777" w:rsidR="008546C8" w:rsidRDefault="008546C8" w:rsidP="00811661">
      <w:pPr>
        <w:pStyle w:val="H3Body"/>
        <w:spacing w:after="0"/>
        <w:ind w:left="0"/>
      </w:pPr>
      <w:r>
        <w:t xml:space="preserve">                            &lt;type&gt;int&lt;/type&gt;</w:t>
      </w:r>
    </w:p>
    <w:p w14:paraId="21B7D686" w14:textId="77777777" w:rsidR="008546C8" w:rsidRDefault="008546C8" w:rsidP="00811661">
      <w:pPr>
        <w:pStyle w:val="H3Body"/>
        <w:spacing w:after="0"/>
        <w:ind w:left="0"/>
      </w:pPr>
      <w:r>
        <w:t xml:space="preserve">                            &lt;min&gt;1&lt;/min&gt;</w:t>
      </w:r>
    </w:p>
    <w:p w14:paraId="24AD8F73" w14:textId="77777777" w:rsidR="008546C8" w:rsidRDefault="008546C8" w:rsidP="00811661">
      <w:pPr>
        <w:pStyle w:val="H3Body"/>
        <w:spacing w:after="0"/>
        <w:ind w:left="0"/>
      </w:pPr>
      <w:r>
        <w:t xml:space="preserve">                            &lt;max&gt;N/A&lt;/max&gt;</w:t>
      </w:r>
    </w:p>
    <w:p w14:paraId="3164EE2B" w14:textId="77777777" w:rsidR="008546C8" w:rsidRDefault="008546C8" w:rsidP="00811661">
      <w:pPr>
        <w:pStyle w:val="H3Body"/>
        <w:spacing w:after="0"/>
        <w:ind w:left="0"/>
      </w:pPr>
      <w:r>
        <w:t xml:space="preserve">                            &lt;choices&gt;N/A&lt;/choices&gt;</w:t>
      </w:r>
    </w:p>
    <w:p w14:paraId="0811B4BA" w14:textId="77777777" w:rsidR="008546C8" w:rsidRDefault="008546C8" w:rsidP="00811661">
      <w:pPr>
        <w:pStyle w:val="H3Body"/>
        <w:spacing w:after="0"/>
        <w:ind w:left="0"/>
      </w:pPr>
      <w:r>
        <w:t xml:space="preserve">                            &lt;description&gt;Maximum eventdump file size in megabytes&lt;/description&gt;</w:t>
      </w:r>
    </w:p>
    <w:p w14:paraId="2A4EF387" w14:textId="77777777" w:rsidR="008546C8" w:rsidRDefault="008546C8" w:rsidP="00811661">
      <w:pPr>
        <w:pStyle w:val="H3Body"/>
        <w:spacing w:after="0"/>
        <w:ind w:left="0"/>
      </w:pPr>
      <w:r>
        <w:t xml:space="preserve">                            &lt;updatable&gt;true&lt;/updatable&gt;</w:t>
      </w:r>
    </w:p>
    <w:p w14:paraId="31E13F1C" w14:textId="77777777" w:rsidR="008546C8" w:rsidRDefault="008546C8" w:rsidP="00811661">
      <w:pPr>
        <w:pStyle w:val="H3Body"/>
        <w:spacing w:after="0"/>
        <w:ind w:left="0"/>
      </w:pPr>
      <w:r>
        <w:t xml:space="preserve">                            &lt;clazz&gt;com.disney.xband.xbrc.lib.model.ControllerInfo&lt;/clazz&gt;</w:t>
      </w:r>
    </w:p>
    <w:p w14:paraId="293EF070" w14:textId="77777777" w:rsidR="008546C8" w:rsidRDefault="008546C8" w:rsidP="00811661">
      <w:pPr>
        <w:pStyle w:val="H3Body"/>
        <w:spacing w:after="0"/>
        <w:ind w:left="0"/>
      </w:pPr>
      <w:r>
        <w:t xml:space="preserve">                            &lt;configClass&gt;ControllerInfo&lt;/configClass&gt;</w:t>
      </w:r>
    </w:p>
    <w:p w14:paraId="6E9AB54D" w14:textId="77777777" w:rsidR="008546C8" w:rsidRDefault="008546C8" w:rsidP="00811661">
      <w:pPr>
        <w:pStyle w:val="H3Body"/>
        <w:spacing w:after="0"/>
        <w:ind w:left="0"/>
      </w:pPr>
      <w:r>
        <w:t xml:space="preserve">                        &lt;/config&gt;</w:t>
      </w:r>
    </w:p>
    <w:p w14:paraId="402A4927" w14:textId="77777777" w:rsidR="008546C8" w:rsidRDefault="008546C8" w:rsidP="00811661">
      <w:pPr>
        <w:pStyle w:val="H3Body"/>
        <w:spacing w:after="0"/>
        <w:ind w:left="0"/>
      </w:pPr>
      <w:r>
        <w:t xml:space="preserve">                        &lt;config&gt;</w:t>
      </w:r>
    </w:p>
    <w:p w14:paraId="31453283" w14:textId="77777777" w:rsidR="008546C8" w:rsidRDefault="008546C8" w:rsidP="00811661">
      <w:pPr>
        <w:pStyle w:val="H3Body"/>
        <w:spacing w:after="0"/>
        <w:ind w:left="0"/>
      </w:pPr>
      <w:r>
        <w:t xml:space="preserve">                            &lt;name&gt;eventdumpmaxfiles&lt;/name&gt;</w:t>
      </w:r>
    </w:p>
    <w:p w14:paraId="46AFA128" w14:textId="77777777" w:rsidR="008546C8" w:rsidRDefault="008546C8" w:rsidP="00811661">
      <w:pPr>
        <w:pStyle w:val="H3Body"/>
        <w:spacing w:after="0"/>
        <w:ind w:left="0"/>
      </w:pPr>
      <w:r>
        <w:t xml:space="preserve">                            &lt;value&gt;30&lt;/value&gt;</w:t>
      </w:r>
    </w:p>
    <w:p w14:paraId="5AC66601" w14:textId="77777777" w:rsidR="008546C8" w:rsidRDefault="008546C8" w:rsidP="00811661">
      <w:pPr>
        <w:pStyle w:val="H3Body"/>
        <w:spacing w:after="0"/>
        <w:ind w:left="0"/>
      </w:pPr>
      <w:r>
        <w:t xml:space="preserve">                            &lt;type&gt;int&lt;/type&gt;</w:t>
      </w:r>
    </w:p>
    <w:p w14:paraId="0844127A" w14:textId="77777777" w:rsidR="008546C8" w:rsidRDefault="008546C8" w:rsidP="00811661">
      <w:pPr>
        <w:pStyle w:val="H3Body"/>
        <w:spacing w:after="0"/>
        <w:ind w:left="0"/>
      </w:pPr>
      <w:r>
        <w:t xml:space="preserve">                            &lt;min&gt;1&lt;/min&gt;</w:t>
      </w:r>
    </w:p>
    <w:p w14:paraId="36858B31" w14:textId="77777777" w:rsidR="008546C8" w:rsidRDefault="008546C8" w:rsidP="00811661">
      <w:pPr>
        <w:pStyle w:val="H3Body"/>
        <w:spacing w:after="0"/>
        <w:ind w:left="0"/>
      </w:pPr>
      <w:r>
        <w:t xml:space="preserve">                            &lt;max&gt;N/A&lt;/max&gt;</w:t>
      </w:r>
    </w:p>
    <w:p w14:paraId="3C39AB78" w14:textId="77777777" w:rsidR="008546C8" w:rsidRDefault="008546C8" w:rsidP="00811661">
      <w:pPr>
        <w:pStyle w:val="H3Body"/>
        <w:spacing w:after="0"/>
        <w:ind w:left="0"/>
      </w:pPr>
      <w:r>
        <w:t xml:space="preserve">                            &lt;choices&gt;N/A&lt;/choices&gt;</w:t>
      </w:r>
    </w:p>
    <w:p w14:paraId="0B73FE2D" w14:textId="77777777" w:rsidR="008546C8" w:rsidRDefault="008546C8" w:rsidP="00811661">
      <w:pPr>
        <w:pStyle w:val="H3Body"/>
        <w:spacing w:after="0"/>
        <w:ind w:left="0"/>
      </w:pPr>
      <w:r>
        <w:t xml:space="preserve">                            &lt;description&gt;Maximum eventdump file size in megabytes&lt;/description&gt;</w:t>
      </w:r>
    </w:p>
    <w:p w14:paraId="7BEAC72E" w14:textId="77777777" w:rsidR="008546C8" w:rsidRDefault="008546C8" w:rsidP="00811661">
      <w:pPr>
        <w:pStyle w:val="H3Body"/>
        <w:spacing w:after="0"/>
        <w:ind w:left="0"/>
      </w:pPr>
      <w:r>
        <w:t xml:space="preserve">                            &lt;updatable&gt;true&lt;/updatable&gt;</w:t>
      </w:r>
    </w:p>
    <w:p w14:paraId="78E830CF" w14:textId="77777777" w:rsidR="008546C8" w:rsidRDefault="008546C8" w:rsidP="00811661">
      <w:pPr>
        <w:pStyle w:val="H3Body"/>
        <w:spacing w:after="0"/>
        <w:ind w:left="0"/>
      </w:pPr>
      <w:r>
        <w:t xml:space="preserve">                            &lt;clazz&gt;com.disney.xband.xbrc.lib.model.ControllerInfo&lt;/clazz&gt;</w:t>
      </w:r>
    </w:p>
    <w:p w14:paraId="7EA57433" w14:textId="77777777" w:rsidR="008546C8" w:rsidRDefault="008546C8" w:rsidP="00811661">
      <w:pPr>
        <w:pStyle w:val="H3Body"/>
        <w:spacing w:after="0"/>
        <w:ind w:left="0"/>
      </w:pPr>
      <w:r>
        <w:t xml:space="preserve">                            &lt;configClass&gt;ControllerInfo&lt;/configClass&gt;</w:t>
      </w:r>
    </w:p>
    <w:p w14:paraId="2C67C43C" w14:textId="77777777" w:rsidR="008546C8" w:rsidRDefault="008546C8" w:rsidP="00811661">
      <w:pPr>
        <w:pStyle w:val="H3Body"/>
        <w:spacing w:after="0"/>
        <w:ind w:left="0"/>
      </w:pPr>
      <w:r>
        <w:t xml:space="preserve">                        &lt;/config&gt;</w:t>
      </w:r>
    </w:p>
    <w:p w14:paraId="23E00771" w14:textId="77777777" w:rsidR="008546C8" w:rsidRDefault="008546C8" w:rsidP="00811661">
      <w:pPr>
        <w:pStyle w:val="H3Body"/>
        <w:spacing w:after="0"/>
        <w:ind w:left="0"/>
      </w:pPr>
      <w:r>
        <w:t xml:space="preserve">                        &lt;config&gt;</w:t>
      </w:r>
    </w:p>
    <w:p w14:paraId="648A4521" w14:textId="77777777" w:rsidR="008546C8" w:rsidRDefault="008546C8" w:rsidP="00811661">
      <w:pPr>
        <w:pStyle w:val="H3Body"/>
        <w:spacing w:after="0"/>
        <w:ind w:left="0"/>
      </w:pPr>
      <w:r>
        <w:t xml:space="preserve">                            &lt;name&gt;jmsretryperiod&lt;/name&gt;</w:t>
      </w:r>
    </w:p>
    <w:p w14:paraId="278ADCFB" w14:textId="77777777" w:rsidR="008546C8" w:rsidRDefault="008546C8" w:rsidP="00811661">
      <w:pPr>
        <w:pStyle w:val="H3Body"/>
        <w:spacing w:after="0"/>
        <w:ind w:left="0"/>
      </w:pPr>
      <w:r>
        <w:t xml:space="preserve">                            &lt;value&gt;1000&lt;/value&gt;</w:t>
      </w:r>
    </w:p>
    <w:p w14:paraId="154C426F" w14:textId="77777777" w:rsidR="008546C8" w:rsidRDefault="008546C8" w:rsidP="00811661">
      <w:pPr>
        <w:pStyle w:val="H3Body"/>
        <w:spacing w:after="0"/>
        <w:ind w:left="0"/>
      </w:pPr>
      <w:r>
        <w:t xml:space="preserve">                            &lt;type&gt;int&lt;/type&gt;</w:t>
      </w:r>
    </w:p>
    <w:p w14:paraId="299D471C" w14:textId="77777777" w:rsidR="008546C8" w:rsidRDefault="008546C8" w:rsidP="00811661">
      <w:pPr>
        <w:pStyle w:val="H3Body"/>
        <w:spacing w:after="0"/>
        <w:ind w:left="0"/>
      </w:pPr>
      <w:r>
        <w:t xml:space="preserve">                            &lt;min&gt;0&lt;/min&gt;</w:t>
      </w:r>
    </w:p>
    <w:p w14:paraId="11BDCC26" w14:textId="77777777" w:rsidR="008546C8" w:rsidRDefault="008546C8" w:rsidP="00811661">
      <w:pPr>
        <w:pStyle w:val="H3Body"/>
        <w:spacing w:after="0"/>
        <w:ind w:left="0"/>
      </w:pPr>
      <w:r>
        <w:t xml:space="preserve">                            &lt;max&gt;N/A&lt;/max&gt;</w:t>
      </w:r>
    </w:p>
    <w:p w14:paraId="394D9284" w14:textId="77777777" w:rsidR="008546C8" w:rsidRDefault="008546C8" w:rsidP="00811661">
      <w:pPr>
        <w:pStyle w:val="H3Body"/>
        <w:spacing w:after="0"/>
        <w:ind w:left="0"/>
      </w:pPr>
      <w:r>
        <w:t xml:space="preserve">                            &lt;choices&gt;N/A&lt;/choices&gt;</w:t>
      </w:r>
    </w:p>
    <w:p w14:paraId="6FFA9B15" w14:textId="77777777" w:rsidR="008546C8" w:rsidRDefault="008546C8" w:rsidP="00811661">
      <w:pPr>
        <w:pStyle w:val="H3Body"/>
        <w:spacing w:after="0"/>
        <w:ind w:left="0"/>
      </w:pPr>
      <w:r>
        <w:t xml:space="preserve">                            &lt;description&gt;&lt;/description&gt;</w:t>
      </w:r>
    </w:p>
    <w:p w14:paraId="7C1C5941" w14:textId="77777777" w:rsidR="008546C8" w:rsidRDefault="008546C8" w:rsidP="00811661">
      <w:pPr>
        <w:pStyle w:val="H3Body"/>
        <w:spacing w:after="0"/>
        <w:ind w:left="0"/>
      </w:pPr>
      <w:r>
        <w:t xml:space="preserve">                            &lt;updatable&gt;true&lt;/updatable&gt;</w:t>
      </w:r>
    </w:p>
    <w:p w14:paraId="669910B7" w14:textId="77777777" w:rsidR="008546C8" w:rsidRDefault="008546C8" w:rsidP="00811661">
      <w:pPr>
        <w:pStyle w:val="H3Body"/>
        <w:spacing w:after="0"/>
        <w:ind w:left="0"/>
      </w:pPr>
      <w:r>
        <w:t xml:space="preserve">                            &lt;clazz&gt;com.disney.xband.xbrc.lib.model.ControllerInfo&lt;/clazz&gt;</w:t>
      </w:r>
    </w:p>
    <w:p w14:paraId="1923314C" w14:textId="77777777" w:rsidR="008546C8" w:rsidRDefault="008546C8" w:rsidP="00811661">
      <w:pPr>
        <w:pStyle w:val="H3Body"/>
        <w:spacing w:after="0"/>
        <w:ind w:left="0"/>
      </w:pPr>
      <w:r>
        <w:t xml:space="preserve">                            &lt;configClass&gt;ControllerInfo&lt;/configClass&gt;</w:t>
      </w:r>
    </w:p>
    <w:p w14:paraId="7626EAE7" w14:textId="77777777" w:rsidR="008546C8" w:rsidRDefault="008546C8" w:rsidP="00811661">
      <w:pPr>
        <w:pStyle w:val="H3Body"/>
        <w:spacing w:after="0"/>
        <w:ind w:left="0"/>
      </w:pPr>
      <w:r>
        <w:t xml:space="preserve">                        &lt;/config&gt;</w:t>
      </w:r>
    </w:p>
    <w:p w14:paraId="4E0E85E5" w14:textId="77777777" w:rsidR="008546C8" w:rsidRDefault="008546C8" w:rsidP="00811661">
      <w:pPr>
        <w:pStyle w:val="H3Body"/>
        <w:spacing w:after="0"/>
        <w:ind w:left="0"/>
      </w:pPr>
      <w:r>
        <w:t xml:space="preserve">                        &lt;config&gt;</w:t>
      </w:r>
    </w:p>
    <w:p w14:paraId="1E338446" w14:textId="77777777" w:rsidR="008546C8" w:rsidRDefault="008546C8" w:rsidP="00811661">
      <w:pPr>
        <w:pStyle w:val="H3Body"/>
        <w:spacing w:after="0"/>
        <w:ind w:left="0"/>
      </w:pPr>
      <w:r>
        <w:t xml:space="preserve">                            &lt;name&gt;xviewurl&lt;/name&gt;</w:t>
      </w:r>
    </w:p>
    <w:p w14:paraId="3966425A" w14:textId="77777777" w:rsidR="008546C8" w:rsidRDefault="008546C8" w:rsidP="00811661">
      <w:pPr>
        <w:pStyle w:val="H3Body"/>
        <w:spacing w:after="0"/>
        <w:ind w:left="0"/>
      </w:pPr>
      <w:r>
        <w:t xml:space="preserve">                            &lt;value&gt;http://sit-idms.emtest.local:8080/IDMS&lt;/value&gt;</w:t>
      </w:r>
    </w:p>
    <w:p w14:paraId="230C5721" w14:textId="77777777" w:rsidR="008546C8" w:rsidRDefault="008546C8" w:rsidP="00811661">
      <w:pPr>
        <w:pStyle w:val="H3Body"/>
        <w:spacing w:after="0"/>
        <w:ind w:left="0"/>
      </w:pPr>
      <w:r>
        <w:t xml:space="preserve">                            &lt;type&gt;java.lang.String&lt;/type&gt;</w:t>
      </w:r>
    </w:p>
    <w:p w14:paraId="2B775E10" w14:textId="77777777" w:rsidR="008546C8" w:rsidRDefault="008546C8" w:rsidP="00811661">
      <w:pPr>
        <w:pStyle w:val="H3Body"/>
        <w:spacing w:after="0"/>
        <w:ind w:left="0"/>
      </w:pPr>
      <w:r>
        <w:t xml:space="preserve">                            &lt;min&gt;N/A&lt;/min&gt;</w:t>
      </w:r>
    </w:p>
    <w:p w14:paraId="1D6053D2" w14:textId="77777777" w:rsidR="008546C8" w:rsidRDefault="008546C8" w:rsidP="00811661">
      <w:pPr>
        <w:pStyle w:val="H3Body"/>
        <w:spacing w:after="0"/>
        <w:ind w:left="0"/>
      </w:pPr>
      <w:r>
        <w:lastRenderedPageBreak/>
        <w:t xml:space="preserve">                            &lt;max&gt;N/A&lt;/max&gt;</w:t>
      </w:r>
    </w:p>
    <w:p w14:paraId="137C681F" w14:textId="77777777" w:rsidR="008546C8" w:rsidRDefault="008546C8" w:rsidP="00811661">
      <w:pPr>
        <w:pStyle w:val="H3Body"/>
        <w:spacing w:after="0"/>
        <w:ind w:left="0"/>
      </w:pPr>
      <w:r>
        <w:t xml:space="preserve">                            &lt;choices&gt;N/A&lt;/choices&gt;</w:t>
      </w:r>
    </w:p>
    <w:p w14:paraId="26B33605" w14:textId="77777777" w:rsidR="008546C8" w:rsidRDefault="008546C8" w:rsidP="00811661">
      <w:pPr>
        <w:pStyle w:val="H3Body"/>
        <w:spacing w:after="0"/>
        <w:ind w:left="0"/>
      </w:pPr>
      <w:r>
        <w:t xml:space="preserve">                            &lt;description&gt;URL for sending RESTful request to IDMS&lt;/description&gt;</w:t>
      </w:r>
    </w:p>
    <w:p w14:paraId="442C1F9B" w14:textId="77777777" w:rsidR="008546C8" w:rsidRDefault="008546C8" w:rsidP="00811661">
      <w:pPr>
        <w:pStyle w:val="H3Body"/>
        <w:spacing w:after="0"/>
        <w:ind w:left="0"/>
      </w:pPr>
      <w:r>
        <w:t xml:space="preserve">                            &lt;updatable&gt;true&lt;/updatable&gt;</w:t>
      </w:r>
    </w:p>
    <w:p w14:paraId="6BC54337" w14:textId="77777777" w:rsidR="008546C8" w:rsidRDefault="008546C8" w:rsidP="00811661">
      <w:pPr>
        <w:pStyle w:val="H3Body"/>
        <w:spacing w:after="0"/>
        <w:ind w:left="0"/>
      </w:pPr>
      <w:r>
        <w:t xml:space="preserve">                            &lt;clazz&gt;com.disney.xband.xbrc.lib.model.ControllerInfo&lt;/clazz&gt;</w:t>
      </w:r>
    </w:p>
    <w:p w14:paraId="09B080E1" w14:textId="77777777" w:rsidR="008546C8" w:rsidRDefault="008546C8" w:rsidP="00811661">
      <w:pPr>
        <w:pStyle w:val="H3Body"/>
        <w:spacing w:after="0"/>
        <w:ind w:left="0"/>
      </w:pPr>
      <w:r>
        <w:t xml:space="preserve">                            &lt;configClass&gt;ControllerInfo&lt;/configClass&gt;</w:t>
      </w:r>
    </w:p>
    <w:p w14:paraId="534D00CB" w14:textId="77777777" w:rsidR="008546C8" w:rsidRDefault="008546C8" w:rsidP="00811661">
      <w:pPr>
        <w:pStyle w:val="H3Body"/>
        <w:spacing w:after="0"/>
        <w:ind w:left="0"/>
      </w:pPr>
      <w:r>
        <w:t xml:space="preserve">                        &lt;/config&gt;</w:t>
      </w:r>
    </w:p>
    <w:p w14:paraId="4C244968" w14:textId="77777777" w:rsidR="008546C8" w:rsidRDefault="008546C8" w:rsidP="00811661">
      <w:pPr>
        <w:pStyle w:val="H3Body"/>
        <w:spacing w:after="0"/>
        <w:ind w:left="0"/>
      </w:pPr>
      <w:r>
        <w:t xml:space="preserve">                        &lt;config&gt;</w:t>
      </w:r>
    </w:p>
    <w:p w14:paraId="2720F692" w14:textId="77777777" w:rsidR="008546C8" w:rsidRDefault="008546C8" w:rsidP="00811661">
      <w:pPr>
        <w:pStyle w:val="H3Body"/>
        <w:spacing w:after="0"/>
        <w:ind w:left="0"/>
      </w:pPr>
      <w:r>
        <w:t xml:space="preserve">                            &lt;name&gt;discoverynetprefix&lt;/name&gt;</w:t>
      </w:r>
    </w:p>
    <w:p w14:paraId="36A00612" w14:textId="77777777" w:rsidR="008546C8" w:rsidRDefault="008546C8" w:rsidP="00811661">
      <w:pPr>
        <w:pStyle w:val="H3Body"/>
        <w:spacing w:after="0"/>
        <w:ind w:left="0"/>
      </w:pPr>
      <w:r>
        <w:t xml:space="preserve">                            &lt;value&gt;10.&lt;/value&gt;</w:t>
      </w:r>
    </w:p>
    <w:p w14:paraId="3415C1DF" w14:textId="77777777" w:rsidR="008546C8" w:rsidRDefault="008546C8" w:rsidP="00811661">
      <w:pPr>
        <w:pStyle w:val="H3Body"/>
        <w:spacing w:after="0"/>
        <w:ind w:left="0"/>
      </w:pPr>
      <w:r>
        <w:t xml:space="preserve">                            &lt;type&gt;java.lang.String&lt;/type&gt;</w:t>
      </w:r>
    </w:p>
    <w:p w14:paraId="41BB5FFA" w14:textId="77777777" w:rsidR="008546C8" w:rsidRDefault="008546C8" w:rsidP="00811661">
      <w:pPr>
        <w:pStyle w:val="H3Body"/>
        <w:spacing w:after="0"/>
        <w:ind w:left="0"/>
      </w:pPr>
      <w:r>
        <w:t xml:space="preserve">                            &lt;min&gt;N/A&lt;/min&gt;</w:t>
      </w:r>
    </w:p>
    <w:p w14:paraId="4C5DDD1A" w14:textId="77777777" w:rsidR="008546C8" w:rsidRDefault="008546C8" w:rsidP="00811661">
      <w:pPr>
        <w:pStyle w:val="H3Body"/>
        <w:spacing w:after="0"/>
        <w:ind w:left="0"/>
      </w:pPr>
      <w:r>
        <w:t xml:space="preserve">                            &lt;max&gt;N/A&lt;/max&gt;</w:t>
      </w:r>
    </w:p>
    <w:p w14:paraId="47F7FBC5" w14:textId="77777777" w:rsidR="008546C8" w:rsidRDefault="008546C8" w:rsidP="00811661">
      <w:pPr>
        <w:pStyle w:val="H3Body"/>
        <w:spacing w:after="0"/>
        <w:ind w:left="0"/>
      </w:pPr>
      <w:r>
        <w:t xml:space="preserve">                            &lt;choices&gt;N/A&lt;/choices&gt;</w:t>
      </w:r>
    </w:p>
    <w:p w14:paraId="0F829FCB" w14:textId="77777777" w:rsidR="008546C8" w:rsidRDefault="008546C8" w:rsidP="00811661">
      <w:pPr>
        <w:pStyle w:val="H3Body"/>
        <w:spacing w:after="0"/>
        <w:ind w:left="0"/>
      </w:pPr>
      <w:r>
        <w:t xml:space="preserve">                            &lt;description&gt;&lt;/description&gt;</w:t>
      </w:r>
    </w:p>
    <w:p w14:paraId="2138DF74" w14:textId="77777777" w:rsidR="008546C8" w:rsidRDefault="008546C8" w:rsidP="00811661">
      <w:pPr>
        <w:pStyle w:val="H3Body"/>
        <w:spacing w:after="0"/>
        <w:ind w:left="0"/>
      </w:pPr>
      <w:r>
        <w:t xml:space="preserve">                            &lt;updatable&gt;true&lt;/updatable&gt;</w:t>
      </w:r>
    </w:p>
    <w:p w14:paraId="1DE11B2B" w14:textId="77777777" w:rsidR="008546C8" w:rsidRDefault="008546C8" w:rsidP="00811661">
      <w:pPr>
        <w:pStyle w:val="H3Body"/>
        <w:spacing w:after="0"/>
        <w:ind w:left="0"/>
      </w:pPr>
      <w:r>
        <w:t xml:space="preserve">                            &lt;clazz&gt;com.disney.xband.xbrc.lib.model.ControllerInfo&lt;/clazz&gt;</w:t>
      </w:r>
    </w:p>
    <w:p w14:paraId="5FDBF2AC" w14:textId="77777777" w:rsidR="008546C8" w:rsidRDefault="008546C8" w:rsidP="00811661">
      <w:pPr>
        <w:pStyle w:val="H3Body"/>
        <w:spacing w:after="0"/>
        <w:ind w:left="0"/>
      </w:pPr>
      <w:r>
        <w:t xml:space="preserve">                            &lt;configClass&gt;ControllerInfo&lt;/configClass&gt;</w:t>
      </w:r>
    </w:p>
    <w:p w14:paraId="13F99737" w14:textId="77777777" w:rsidR="008546C8" w:rsidRDefault="008546C8" w:rsidP="00811661">
      <w:pPr>
        <w:pStyle w:val="H3Body"/>
        <w:spacing w:after="0"/>
        <w:ind w:left="0"/>
      </w:pPr>
      <w:r>
        <w:t xml:space="preserve">                        &lt;/config&gt;</w:t>
      </w:r>
    </w:p>
    <w:p w14:paraId="692ACD94" w14:textId="77777777" w:rsidR="008546C8" w:rsidRDefault="008546C8" w:rsidP="00811661">
      <w:pPr>
        <w:pStyle w:val="H3Body"/>
        <w:spacing w:after="0"/>
        <w:ind w:left="0"/>
      </w:pPr>
      <w:r>
        <w:t xml:space="preserve">                        &lt;config&gt;</w:t>
      </w:r>
    </w:p>
    <w:p w14:paraId="2A1D943D" w14:textId="77777777" w:rsidR="008546C8" w:rsidRDefault="008546C8" w:rsidP="00811661">
      <w:pPr>
        <w:pStyle w:val="H3Body"/>
        <w:spacing w:after="0"/>
        <w:ind w:left="0"/>
      </w:pPr>
      <w:r>
        <w:t xml:space="preserve">                            &lt;name&gt;watchedbandtimeout&lt;/name&gt;</w:t>
      </w:r>
    </w:p>
    <w:p w14:paraId="4BCCAA19" w14:textId="77777777" w:rsidR="008546C8" w:rsidRDefault="008546C8" w:rsidP="00811661">
      <w:pPr>
        <w:pStyle w:val="H3Body"/>
        <w:spacing w:after="0"/>
        <w:ind w:left="0"/>
      </w:pPr>
      <w:r>
        <w:t xml:space="preserve">                            &lt;value&gt;180&lt;/value&gt;</w:t>
      </w:r>
    </w:p>
    <w:p w14:paraId="05A654EE" w14:textId="77777777" w:rsidR="008546C8" w:rsidRDefault="008546C8" w:rsidP="00811661">
      <w:pPr>
        <w:pStyle w:val="H3Body"/>
        <w:spacing w:after="0"/>
        <w:ind w:left="0"/>
      </w:pPr>
      <w:r>
        <w:t xml:space="preserve">                            &lt;type&gt;int&lt;/type&gt;</w:t>
      </w:r>
    </w:p>
    <w:p w14:paraId="5914EBC0" w14:textId="77777777" w:rsidR="008546C8" w:rsidRDefault="008546C8" w:rsidP="00811661">
      <w:pPr>
        <w:pStyle w:val="H3Body"/>
        <w:spacing w:after="0"/>
        <w:ind w:left="0"/>
      </w:pPr>
      <w:r>
        <w:t xml:space="preserve">                            &lt;min&gt;0&lt;/min&gt;</w:t>
      </w:r>
    </w:p>
    <w:p w14:paraId="12A514EC" w14:textId="77777777" w:rsidR="008546C8" w:rsidRDefault="008546C8" w:rsidP="00811661">
      <w:pPr>
        <w:pStyle w:val="H3Body"/>
        <w:spacing w:after="0"/>
        <w:ind w:left="0"/>
      </w:pPr>
      <w:r>
        <w:t xml:space="preserve">                            &lt;max&gt;N/A&lt;/max&gt;</w:t>
      </w:r>
    </w:p>
    <w:p w14:paraId="622051FD" w14:textId="77777777" w:rsidR="008546C8" w:rsidRDefault="008546C8" w:rsidP="00811661">
      <w:pPr>
        <w:pStyle w:val="H3Body"/>
        <w:spacing w:after="0"/>
        <w:ind w:left="0"/>
      </w:pPr>
      <w:r>
        <w:t xml:space="preserve">                            &lt;choices&gt;N/A&lt;/choices&gt;</w:t>
      </w:r>
    </w:p>
    <w:p w14:paraId="0CF62FDA" w14:textId="77777777" w:rsidR="008546C8" w:rsidRDefault="008546C8" w:rsidP="00811661">
      <w:pPr>
        <w:pStyle w:val="H3Body"/>
        <w:spacing w:after="0"/>
        <w:ind w:left="0"/>
      </w:pPr>
      <w:r>
        <w:t xml:space="preserve">                            &lt;description&gt;&lt;/description&gt;</w:t>
      </w:r>
    </w:p>
    <w:p w14:paraId="5B9688F9" w14:textId="77777777" w:rsidR="008546C8" w:rsidRDefault="008546C8" w:rsidP="00811661">
      <w:pPr>
        <w:pStyle w:val="H3Body"/>
        <w:spacing w:after="0"/>
        <w:ind w:left="0"/>
      </w:pPr>
      <w:r>
        <w:t xml:space="preserve">                            &lt;updatable&gt;true&lt;/updatable&gt;</w:t>
      </w:r>
    </w:p>
    <w:p w14:paraId="39119CF0" w14:textId="77777777" w:rsidR="008546C8" w:rsidRDefault="008546C8" w:rsidP="00811661">
      <w:pPr>
        <w:pStyle w:val="H3Body"/>
        <w:spacing w:after="0"/>
        <w:ind w:left="0"/>
      </w:pPr>
      <w:r>
        <w:t xml:space="preserve">                            &lt;clazz&gt;com.disney.xband.xbrc.lib.model.ControllerInfo&lt;/clazz&gt;</w:t>
      </w:r>
    </w:p>
    <w:p w14:paraId="73BE6CEA" w14:textId="77777777" w:rsidR="008546C8" w:rsidRDefault="008546C8" w:rsidP="00811661">
      <w:pPr>
        <w:pStyle w:val="H3Body"/>
        <w:spacing w:after="0"/>
        <w:ind w:left="0"/>
      </w:pPr>
      <w:r>
        <w:t xml:space="preserve">                            &lt;configClass&gt;ControllerInfo&lt;/configClass&gt;</w:t>
      </w:r>
    </w:p>
    <w:p w14:paraId="6B654304" w14:textId="77777777" w:rsidR="008546C8" w:rsidRDefault="008546C8" w:rsidP="00811661">
      <w:pPr>
        <w:pStyle w:val="H3Body"/>
        <w:spacing w:after="0"/>
        <w:ind w:left="0"/>
      </w:pPr>
      <w:r>
        <w:t xml:space="preserve">                        &lt;/config&gt;</w:t>
      </w:r>
    </w:p>
    <w:p w14:paraId="26C8F3F4" w14:textId="77777777" w:rsidR="008546C8" w:rsidRDefault="008546C8" w:rsidP="00811661">
      <w:pPr>
        <w:pStyle w:val="H3Body"/>
        <w:spacing w:after="0"/>
        <w:ind w:left="0"/>
      </w:pPr>
      <w:r>
        <w:t xml:space="preserve">                        &lt;config&gt;</w:t>
      </w:r>
    </w:p>
    <w:p w14:paraId="0643A917" w14:textId="77777777" w:rsidR="008546C8" w:rsidRDefault="008546C8" w:rsidP="00811661">
      <w:pPr>
        <w:pStyle w:val="H3Body"/>
        <w:spacing w:after="0"/>
        <w:ind w:left="0"/>
      </w:pPr>
      <w:r>
        <w:t xml:space="preserve">                            &lt;name&gt;updatestremurl&lt;/name&gt;</w:t>
      </w:r>
    </w:p>
    <w:p w14:paraId="6CBA9BD6" w14:textId="77777777" w:rsidR="008546C8" w:rsidRDefault="008546C8" w:rsidP="00811661">
      <w:pPr>
        <w:pStyle w:val="H3Body"/>
        <w:spacing w:after="0"/>
        <w:ind w:left="0"/>
      </w:pPr>
      <w:r>
        <w:t xml:space="preserve">                            &lt;value&gt;&lt;/value&gt;</w:t>
      </w:r>
    </w:p>
    <w:p w14:paraId="4DF961B1" w14:textId="77777777" w:rsidR="008546C8" w:rsidRDefault="008546C8" w:rsidP="00811661">
      <w:pPr>
        <w:pStyle w:val="H3Body"/>
        <w:spacing w:after="0"/>
        <w:ind w:left="0"/>
      </w:pPr>
      <w:r>
        <w:t xml:space="preserve">                            &lt;type&gt;java.lang.String&lt;/type&gt;</w:t>
      </w:r>
    </w:p>
    <w:p w14:paraId="7325B45D" w14:textId="77777777" w:rsidR="008546C8" w:rsidRDefault="008546C8" w:rsidP="00811661">
      <w:pPr>
        <w:pStyle w:val="H3Body"/>
        <w:spacing w:after="0"/>
        <w:ind w:left="0"/>
      </w:pPr>
      <w:r>
        <w:t xml:space="preserve">                            &lt;min&gt;N/A&lt;/min&gt;</w:t>
      </w:r>
    </w:p>
    <w:p w14:paraId="088557AA" w14:textId="77777777" w:rsidR="008546C8" w:rsidRDefault="008546C8" w:rsidP="00811661">
      <w:pPr>
        <w:pStyle w:val="H3Body"/>
        <w:spacing w:after="0"/>
        <w:ind w:left="0"/>
      </w:pPr>
      <w:r>
        <w:t xml:space="preserve">                            &lt;max&gt;N/A&lt;/max&gt;</w:t>
      </w:r>
    </w:p>
    <w:p w14:paraId="7E80BC3E" w14:textId="77777777" w:rsidR="008546C8" w:rsidRDefault="008546C8" w:rsidP="00811661">
      <w:pPr>
        <w:pStyle w:val="H3Body"/>
        <w:spacing w:after="0"/>
        <w:ind w:left="0"/>
      </w:pPr>
      <w:r>
        <w:t xml:space="preserve">                            &lt;choices&gt;N/A&lt;/choices&gt;</w:t>
      </w:r>
    </w:p>
    <w:p w14:paraId="2BC28C2A" w14:textId="77777777" w:rsidR="008546C8" w:rsidRDefault="008546C8" w:rsidP="00811661">
      <w:pPr>
        <w:pStyle w:val="H3Body"/>
        <w:spacing w:after="0"/>
        <w:ind w:left="0"/>
      </w:pPr>
      <w:r>
        <w:t xml:space="preserve">                            &lt;description&gt;&lt;/description&gt;</w:t>
      </w:r>
    </w:p>
    <w:p w14:paraId="6187E1A0" w14:textId="77777777" w:rsidR="008546C8" w:rsidRDefault="008546C8" w:rsidP="00811661">
      <w:pPr>
        <w:pStyle w:val="H3Body"/>
        <w:spacing w:after="0"/>
        <w:ind w:left="0"/>
      </w:pPr>
      <w:r>
        <w:t xml:space="preserve">                            &lt;updatable&gt;true&lt;/updatable&gt;</w:t>
      </w:r>
    </w:p>
    <w:p w14:paraId="34E7A412" w14:textId="77777777" w:rsidR="008546C8" w:rsidRDefault="008546C8" w:rsidP="00811661">
      <w:pPr>
        <w:pStyle w:val="H3Body"/>
        <w:spacing w:after="0"/>
        <w:ind w:left="0"/>
      </w:pPr>
      <w:r>
        <w:t xml:space="preserve">                            &lt;clazz&gt;com.disney.xband.xbrc.lib.model.ControllerInfo&lt;/clazz&gt;</w:t>
      </w:r>
    </w:p>
    <w:p w14:paraId="358E246D" w14:textId="77777777" w:rsidR="008546C8" w:rsidRDefault="008546C8" w:rsidP="00811661">
      <w:pPr>
        <w:pStyle w:val="H3Body"/>
        <w:spacing w:after="0"/>
        <w:ind w:left="0"/>
      </w:pPr>
      <w:r>
        <w:t xml:space="preserve">                            &lt;configClass&gt;ControllerInfo&lt;/configClass&gt;</w:t>
      </w:r>
    </w:p>
    <w:p w14:paraId="291833EE" w14:textId="77777777" w:rsidR="008546C8" w:rsidRDefault="008546C8" w:rsidP="00811661">
      <w:pPr>
        <w:pStyle w:val="H3Body"/>
        <w:spacing w:after="0"/>
        <w:ind w:left="0"/>
      </w:pPr>
      <w:r>
        <w:t xml:space="preserve">                        &lt;/config&gt;</w:t>
      </w:r>
    </w:p>
    <w:p w14:paraId="208CEC22" w14:textId="77777777" w:rsidR="008546C8" w:rsidRDefault="008546C8" w:rsidP="00811661">
      <w:pPr>
        <w:pStyle w:val="H3Body"/>
        <w:spacing w:after="0"/>
        <w:ind w:left="0"/>
      </w:pPr>
      <w:r>
        <w:lastRenderedPageBreak/>
        <w:t xml:space="preserve">                        &lt;config&gt;</w:t>
      </w:r>
    </w:p>
    <w:p w14:paraId="594B9071" w14:textId="77777777" w:rsidR="008546C8" w:rsidRDefault="008546C8" w:rsidP="00811661">
      <w:pPr>
        <w:pStyle w:val="H3Body"/>
        <w:spacing w:after="0"/>
        <w:ind w:left="0"/>
      </w:pPr>
      <w:r>
        <w:t xml:space="preserve">                            &lt;name&gt;ownIPPrefix&lt;/name&gt;</w:t>
      </w:r>
    </w:p>
    <w:p w14:paraId="42F132D1" w14:textId="77777777" w:rsidR="008546C8" w:rsidRDefault="008546C8" w:rsidP="00811661">
      <w:pPr>
        <w:pStyle w:val="H3Body"/>
        <w:spacing w:after="0"/>
        <w:ind w:left="0"/>
      </w:pPr>
      <w:r>
        <w:t xml:space="preserve">                            &lt;value&gt;10.&lt;/value&gt;</w:t>
      </w:r>
    </w:p>
    <w:p w14:paraId="3A3747C1" w14:textId="77777777" w:rsidR="008546C8" w:rsidRDefault="008546C8" w:rsidP="00811661">
      <w:pPr>
        <w:pStyle w:val="H3Body"/>
        <w:spacing w:after="0"/>
        <w:ind w:left="0"/>
      </w:pPr>
      <w:r>
        <w:t xml:space="preserve">                            &lt;type&gt;java.lang.String&lt;/type&gt;</w:t>
      </w:r>
    </w:p>
    <w:p w14:paraId="75C88A0E" w14:textId="77777777" w:rsidR="008546C8" w:rsidRDefault="008546C8" w:rsidP="00811661">
      <w:pPr>
        <w:pStyle w:val="H3Body"/>
        <w:spacing w:after="0"/>
        <w:ind w:left="0"/>
      </w:pPr>
      <w:r>
        <w:t xml:space="preserve">                            &lt;min&gt;N/A&lt;/min&gt;</w:t>
      </w:r>
    </w:p>
    <w:p w14:paraId="29653E36" w14:textId="77777777" w:rsidR="008546C8" w:rsidRDefault="008546C8" w:rsidP="00811661">
      <w:pPr>
        <w:pStyle w:val="H3Body"/>
        <w:spacing w:after="0"/>
        <w:ind w:left="0"/>
      </w:pPr>
      <w:r>
        <w:t xml:space="preserve">                            &lt;max&gt;N/A&lt;/max&gt;</w:t>
      </w:r>
    </w:p>
    <w:p w14:paraId="2C1072AA" w14:textId="77777777" w:rsidR="008546C8" w:rsidRDefault="008546C8" w:rsidP="00811661">
      <w:pPr>
        <w:pStyle w:val="H3Body"/>
        <w:spacing w:after="0"/>
        <w:ind w:left="0"/>
      </w:pPr>
      <w:r>
        <w:t xml:space="preserve">                            &lt;choices&gt;N/A&lt;/choices&gt;</w:t>
      </w:r>
    </w:p>
    <w:p w14:paraId="0E0B9D75" w14:textId="77777777" w:rsidR="008546C8" w:rsidRDefault="008546C8" w:rsidP="00811661">
      <w:pPr>
        <w:pStyle w:val="H3Body"/>
        <w:spacing w:after="0"/>
        <w:ind w:left="0"/>
      </w:pPr>
      <w:r>
        <w:t xml:space="preserve">                            &lt;description&gt;&lt;/description&gt;</w:t>
      </w:r>
    </w:p>
    <w:p w14:paraId="6EA43FBB" w14:textId="77777777" w:rsidR="008546C8" w:rsidRDefault="008546C8" w:rsidP="00811661">
      <w:pPr>
        <w:pStyle w:val="H3Body"/>
        <w:spacing w:after="0"/>
        <w:ind w:left="0"/>
      </w:pPr>
      <w:r>
        <w:t xml:space="preserve">                            &lt;updatable&gt;true&lt;/updatable&gt;</w:t>
      </w:r>
    </w:p>
    <w:p w14:paraId="2E2DEBE9" w14:textId="77777777" w:rsidR="008546C8" w:rsidRDefault="008546C8" w:rsidP="00811661">
      <w:pPr>
        <w:pStyle w:val="H3Body"/>
        <w:spacing w:after="0"/>
        <w:ind w:left="0"/>
      </w:pPr>
      <w:r>
        <w:t xml:space="preserve">                            &lt;clazz&gt;com.disney.xband.xbrc.lib.model.ControllerInfo&lt;/clazz&gt;</w:t>
      </w:r>
    </w:p>
    <w:p w14:paraId="32C0109A" w14:textId="77777777" w:rsidR="008546C8" w:rsidRDefault="008546C8" w:rsidP="00811661">
      <w:pPr>
        <w:pStyle w:val="H3Body"/>
        <w:spacing w:after="0"/>
        <w:ind w:left="0"/>
      </w:pPr>
      <w:r>
        <w:t xml:space="preserve">                            &lt;configClass&gt;ControllerInfo&lt;/configClass&gt;</w:t>
      </w:r>
    </w:p>
    <w:p w14:paraId="0D49BE50" w14:textId="77777777" w:rsidR="008546C8" w:rsidRDefault="008546C8" w:rsidP="00811661">
      <w:pPr>
        <w:pStyle w:val="H3Body"/>
        <w:spacing w:after="0"/>
        <w:ind w:left="0"/>
      </w:pPr>
      <w:r>
        <w:t xml:space="preserve">                        &lt;/config&gt;</w:t>
      </w:r>
    </w:p>
    <w:p w14:paraId="6116B8C9" w14:textId="77777777" w:rsidR="008546C8" w:rsidRDefault="008546C8" w:rsidP="00811661">
      <w:pPr>
        <w:pStyle w:val="H3Body"/>
        <w:spacing w:after="0"/>
        <w:ind w:left="0"/>
      </w:pPr>
      <w:r>
        <w:t xml:space="preserve">                        &lt;config&gt;</w:t>
      </w:r>
    </w:p>
    <w:p w14:paraId="3FBBD9ED" w14:textId="77777777" w:rsidR="008546C8" w:rsidRDefault="008546C8" w:rsidP="00811661">
      <w:pPr>
        <w:pStyle w:val="H3Body"/>
        <w:spacing w:after="0"/>
        <w:ind w:left="0"/>
      </w:pPr>
      <w:r>
        <w:t xml:space="preserve">                            &lt;name&gt;httpport&lt;/name&gt;</w:t>
      </w:r>
    </w:p>
    <w:p w14:paraId="24A429F3" w14:textId="77777777" w:rsidR="008546C8" w:rsidRDefault="008546C8" w:rsidP="00811661">
      <w:pPr>
        <w:pStyle w:val="H3Body"/>
        <w:spacing w:after="0"/>
        <w:ind w:left="0"/>
      </w:pPr>
      <w:r>
        <w:t xml:space="preserve">                            &lt;value&gt;8080&lt;/value&gt;</w:t>
      </w:r>
    </w:p>
    <w:p w14:paraId="48EA0261" w14:textId="77777777" w:rsidR="008546C8" w:rsidRDefault="008546C8" w:rsidP="00811661">
      <w:pPr>
        <w:pStyle w:val="H3Body"/>
        <w:spacing w:after="0"/>
        <w:ind w:left="0"/>
      </w:pPr>
      <w:r>
        <w:t xml:space="preserve">                            &lt;type&gt;int&lt;/type&gt;</w:t>
      </w:r>
    </w:p>
    <w:p w14:paraId="546A186E" w14:textId="77777777" w:rsidR="008546C8" w:rsidRDefault="008546C8" w:rsidP="00811661">
      <w:pPr>
        <w:pStyle w:val="H3Body"/>
        <w:spacing w:after="0"/>
        <w:ind w:left="0"/>
      </w:pPr>
      <w:r>
        <w:t xml:space="preserve">                            &lt;min&gt;0&lt;/min&gt;</w:t>
      </w:r>
    </w:p>
    <w:p w14:paraId="053821F6" w14:textId="77777777" w:rsidR="008546C8" w:rsidRDefault="008546C8" w:rsidP="00811661">
      <w:pPr>
        <w:pStyle w:val="H3Body"/>
        <w:spacing w:after="0"/>
        <w:ind w:left="0"/>
      </w:pPr>
      <w:r>
        <w:t xml:space="preserve">                            &lt;max&gt;N/A&lt;/max&gt;</w:t>
      </w:r>
    </w:p>
    <w:p w14:paraId="557B805B" w14:textId="77777777" w:rsidR="008546C8" w:rsidRDefault="008546C8" w:rsidP="00811661">
      <w:pPr>
        <w:pStyle w:val="H3Body"/>
        <w:spacing w:after="0"/>
        <w:ind w:left="0"/>
      </w:pPr>
      <w:r>
        <w:t xml:space="preserve">                            &lt;choices&gt;N/A&lt;/choices&gt;</w:t>
      </w:r>
    </w:p>
    <w:p w14:paraId="7DF8006A" w14:textId="77777777" w:rsidR="008546C8" w:rsidRDefault="008546C8" w:rsidP="00811661">
      <w:pPr>
        <w:pStyle w:val="H3Body"/>
        <w:spacing w:after="0"/>
        <w:ind w:left="0"/>
      </w:pPr>
      <w:r>
        <w:t xml:space="preserve">                            &lt;description&gt;HTTP port this controller is listening on&lt;/description&gt;</w:t>
      </w:r>
    </w:p>
    <w:p w14:paraId="2E34EF26" w14:textId="77777777" w:rsidR="008546C8" w:rsidRDefault="008546C8" w:rsidP="00811661">
      <w:pPr>
        <w:pStyle w:val="H3Body"/>
        <w:spacing w:after="0"/>
        <w:ind w:left="0"/>
      </w:pPr>
      <w:r>
        <w:t xml:space="preserve">                            &lt;updatable&gt;false&lt;/updatable&gt;</w:t>
      </w:r>
    </w:p>
    <w:p w14:paraId="3FC75C65" w14:textId="77777777" w:rsidR="008546C8" w:rsidRDefault="008546C8" w:rsidP="00811661">
      <w:pPr>
        <w:pStyle w:val="H3Body"/>
        <w:spacing w:after="0"/>
        <w:ind w:left="0"/>
      </w:pPr>
      <w:r>
        <w:t xml:space="preserve">                            &lt;clazz&gt;com.disney.xband.xbrc.lib.model.ControllerInfo&lt;/clazz&gt;</w:t>
      </w:r>
    </w:p>
    <w:p w14:paraId="5E30757E" w14:textId="77777777" w:rsidR="008546C8" w:rsidRDefault="008546C8" w:rsidP="00811661">
      <w:pPr>
        <w:pStyle w:val="H3Body"/>
        <w:spacing w:after="0"/>
        <w:ind w:left="0"/>
      </w:pPr>
      <w:r>
        <w:t xml:space="preserve">                            &lt;configClass&gt;ControllerInfo&lt;/configClass&gt;</w:t>
      </w:r>
    </w:p>
    <w:p w14:paraId="041844B5" w14:textId="77777777" w:rsidR="008546C8" w:rsidRDefault="008546C8" w:rsidP="00811661">
      <w:pPr>
        <w:pStyle w:val="H3Body"/>
        <w:spacing w:after="0"/>
        <w:ind w:left="0"/>
      </w:pPr>
      <w:r>
        <w:t xml:space="preserve">                        &lt;/config&gt;</w:t>
      </w:r>
    </w:p>
    <w:p w14:paraId="321096BE" w14:textId="77777777" w:rsidR="008546C8" w:rsidRDefault="008546C8" w:rsidP="00811661">
      <w:pPr>
        <w:pStyle w:val="H3Body"/>
        <w:spacing w:after="0"/>
        <w:ind w:left="0"/>
      </w:pPr>
      <w:r>
        <w:t xml:space="preserve">                        &lt;config&gt;</w:t>
      </w:r>
    </w:p>
    <w:p w14:paraId="4173B956" w14:textId="77777777" w:rsidR="008546C8" w:rsidRDefault="008546C8" w:rsidP="00811661">
      <w:pPr>
        <w:pStyle w:val="H3Body"/>
        <w:spacing w:after="0"/>
        <w:ind w:left="0"/>
      </w:pPr>
      <w:r>
        <w:t xml:space="preserve">                            &lt;name&gt;httpsport&lt;/name&gt;</w:t>
      </w:r>
    </w:p>
    <w:p w14:paraId="0F99E892" w14:textId="77777777" w:rsidR="008546C8" w:rsidRDefault="008546C8" w:rsidP="00811661">
      <w:pPr>
        <w:pStyle w:val="H3Body"/>
        <w:spacing w:after="0"/>
        <w:ind w:left="0"/>
      </w:pPr>
      <w:r>
        <w:t xml:space="preserve">                            &lt;value&gt;0&lt;/value&gt;</w:t>
      </w:r>
    </w:p>
    <w:p w14:paraId="1E7BD1BA" w14:textId="77777777" w:rsidR="008546C8" w:rsidRDefault="008546C8" w:rsidP="00811661">
      <w:pPr>
        <w:pStyle w:val="H3Body"/>
        <w:spacing w:after="0"/>
        <w:ind w:left="0"/>
      </w:pPr>
      <w:r>
        <w:t xml:space="preserve">                            &lt;type&gt;int&lt;/type&gt;</w:t>
      </w:r>
    </w:p>
    <w:p w14:paraId="0F299840" w14:textId="77777777" w:rsidR="008546C8" w:rsidRDefault="008546C8" w:rsidP="00811661">
      <w:pPr>
        <w:pStyle w:val="H3Body"/>
        <w:spacing w:after="0"/>
        <w:ind w:left="0"/>
      </w:pPr>
      <w:r>
        <w:t xml:space="preserve">                            &lt;min&gt;0&lt;/min&gt;</w:t>
      </w:r>
    </w:p>
    <w:p w14:paraId="49C29442" w14:textId="77777777" w:rsidR="008546C8" w:rsidRDefault="008546C8" w:rsidP="00811661">
      <w:pPr>
        <w:pStyle w:val="H3Body"/>
        <w:spacing w:after="0"/>
        <w:ind w:left="0"/>
      </w:pPr>
      <w:r>
        <w:t xml:space="preserve">                            &lt;max&gt;N/A&lt;/max&gt;</w:t>
      </w:r>
    </w:p>
    <w:p w14:paraId="48BE8CFB" w14:textId="77777777" w:rsidR="008546C8" w:rsidRDefault="008546C8" w:rsidP="00811661">
      <w:pPr>
        <w:pStyle w:val="H3Body"/>
        <w:spacing w:after="0"/>
        <w:ind w:left="0"/>
      </w:pPr>
      <w:r>
        <w:t xml:space="preserve">                            &lt;choices&gt;N/A&lt;/choices&gt;</w:t>
      </w:r>
    </w:p>
    <w:p w14:paraId="51334D54" w14:textId="77777777" w:rsidR="008546C8" w:rsidRDefault="008546C8" w:rsidP="00811661">
      <w:pPr>
        <w:pStyle w:val="H3Body"/>
        <w:spacing w:after="0"/>
        <w:ind w:left="0"/>
      </w:pPr>
      <w:r>
        <w:t xml:space="preserve">                            &lt;description&gt;HTTPS port this controller is listening on&lt;/description&gt;</w:t>
      </w:r>
    </w:p>
    <w:p w14:paraId="382A68AE" w14:textId="77777777" w:rsidR="008546C8" w:rsidRDefault="008546C8" w:rsidP="00811661">
      <w:pPr>
        <w:pStyle w:val="H3Body"/>
        <w:spacing w:after="0"/>
        <w:ind w:left="0"/>
      </w:pPr>
      <w:r>
        <w:t xml:space="preserve">                            &lt;updatable&gt;true&lt;/updatable&gt;</w:t>
      </w:r>
    </w:p>
    <w:p w14:paraId="4DFEBAE5" w14:textId="77777777" w:rsidR="008546C8" w:rsidRDefault="008546C8" w:rsidP="00811661">
      <w:pPr>
        <w:pStyle w:val="H3Body"/>
        <w:spacing w:after="0"/>
        <w:ind w:left="0"/>
      </w:pPr>
      <w:r>
        <w:t xml:space="preserve">                            &lt;clazz&gt;com.disney.xband.xbrc.lib.model.ControllerInfo&lt;/clazz&gt;</w:t>
      </w:r>
    </w:p>
    <w:p w14:paraId="4054BB4F" w14:textId="77777777" w:rsidR="008546C8" w:rsidRDefault="008546C8" w:rsidP="00811661">
      <w:pPr>
        <w:pStyle w:val="H3Body"/>
        <w:spacing w:after="0"/>
        <w:ind w:left="0"/>
      </w:pPr>
      <w:r>
        <w:t xml:space="preserve">                            &lt;configClass&gt;ControllerInfo&lt;/configClass&gt;</w:t>
      </w:r>
    </w:p>
    <w:p w14:paraId="0DA2908E" w14:textId="77777777" w:rsidR="008546C8" w:rsidRDefault="008546C8" w:rsidP="00811661">
      <w:pPr>
        <w:pStyle w:val="H3Body"/>
        <w:spacing w:after="0"/>
        <w:ind w:left="0"/>
      </w:pPr>
      <w:r>
        <w:t xml:space="preserve">                        &lt;/config&gt;</w:t>
      </w:r>
    </w:p>
    <w:p w14:paraId="30905CAC" w14:textId="77777777" w:rsidR="008546C8" w:rsidRDefault="008546C8" w:rsidP="00811661">
      <w:pPr>
        <w:pStyle w:val="H3Body"/>
        <w:spacing w:after="0"/>
        <w:ind w:left="0"/>
      </w:pPr>
      <w:r>
        <w:t xml:space="preserve">                        &lt;config&gt;</w:t>
      </w:r>
    </w:p>
    <w:p w14:paraId="2D3FF818" w14:textId="77777777" w:rsidR="008546C8" w:rsidRDefault="008546C8" w:rsidP="00811661">
      <w:pPr>
        <w:pStyle w:val="H3Body"/>
        <w:spacing w:after="0"/>
        <w:ind w:left="0"/>
      </w:pPr>
      <w:r>
        <w:t xml:space="preserve">                            &lt;name&gt;bioimagecapture&lt;/name&gt;</w:t>
      </w:r>
    </w:p>
    <w:p w14:paraId="0A1D80BF" w14:textId="77777777" w:rsidR="008546C8" w:rsidRDefault="008546C8" w:rsidP="00811661">
      <w:pPr>
        <w:pStyle w:val="H3Body"/>
        <w:spacing w:after="0"/>
        <w:ind w:left="0"/>
      </w:pPr>
      <w:r>
        <w:t xml:space="preserve">                            &lt;value&gt;false&lt;/value&gt;</w:t>
      </w:r>
    </w:p>
    <w:p w14:paraId="28E0D291" w14:textId="77777777" w:rsidR="008546C8" w:rsidRDefault="008546C8" w:rsidP="00811661">
      <w:pPr>
        <w:pStyle w:val="H3Body"/>
        <w:spacing w:after="0"/>
        <w:ind w:left="0"/>
      </w:pPr>
      <w:r>
        <w:t xml:space="preserve">                            &lt;type&gt;boolean&lt;/type&gt;</w:t>
      </w:r>
    </w:p>
    <w:p w14:paraId="53FABA79" w14:textId="77777777" w:rsidR="008546C8" w:rsidRDefault="008546C8" w:rsidP="00811661">
      <w:pPr>
        <w:pStyle w:val="H3Body"/>
        <w:spacing w:after="0"/>
        <w:ind w:left="0"/>
      </w:pPr>
      <w:r>
        <w:t xml:space="preserve">                            &lt;min&gt;N/A&lt;/min&gt;</w:t>
      </w:r>
    </w:p>
    <w:p w14:paraId="54D09DD4" w14:textId="77777777" w:rsidR="008546C8" w:rsidRDefault="008546C8" w:rsidP="00811661">
      <w:pPr>
        <w:pStyle w:val="H3Body"/>
        <w:spacing w:after="0"/>
        <w:ind w:left="0"/>
      </w:pPr>
      <w:r>
        <w:t xml:space="preserve">                            &lt;max&gt;N/A&lt;/max&gt;</w:t>
      </w:r>
    </w:p>
    <w:p w14:paraId="6243C11B" w14:textId="77777777" w:rsidR="008546C8" w:rsidRDefault="008546C8" w:rsidP="00811661">
      <w:pPr>
        <w:pStyle w:val="H3Body"/>
        <w:spacing w:after="0"/>
        <w:ind w:left="0"/>
      </w:pPr>
      <w:r>
        <w:t xml:space="preserve">                            &lt;choices&gt;N/A&lt;/choices&gt;</w:t>
      </w:r>
    </w:p>
    <w:p w14:paraId="5C5402A5" w14:textId="77777777" w:rsidR="008546C8" w:rsidRDefault="008546C8" w:rsidP="00811661">
      <w:pPr>
        <w:pStyle w:val="H3Body"/>
        <w:spacing w:after="0"/>
        <w:ind w:left="0"/>
      </w:pPr>
      <w:r>
        <w:lastRenderedPageBreak/>
        <w:t xml:space="preserve">                            &lt;description&gt;If 'true' the diagnostic bio images are captured by the reader.&lt;/description&gt;</w:t>
      </w:r>
    </w:p>
    <w:p w14:paraId="1DF66BFB" w14:textId="77777777" w:rsidR="008546C8" w:rsidRDefault="008546C8" w:rsidP="00811661">
      <w:pPr>
        <w:pStyle w:val="H3Body"/>
        <w:spacing w:after="0"/>
        <w:ind w:left="0"/>
      </w:pPr>
      <w:r>
        <w:t xml:space="preserve">                            &lt;updatable&gt;true&lt;/updatable&gt;</w:t>
      </w:r>
    </w:p>
    <w:p w14:paraId="11992F37" w14:textId="77777777" w:rsidR="008546C8" w:rsidRDefault="008546C8" w:rsidP="00811661">
      <w:pPr>
        <w:pStyle w:val="H3Body"/>
        <w:spacing w:after="0"/>
        <w:ind w:left="0"/>
      </w:pPr>
      <w:r>
        <w:t xml:space="preserve">                            &lt;clazz&gt;com.disney.xband.xbrc.lib.model.ControllerInfo&lt;/clazz&gt;</w:t>
      </w:r>
    </w:p>
    <w:p w14:paraId="3CB4F8D8" w14:textId="77777777" w:rsidR="008546C8" w:rsidRDefault="008546C8" w:rsidP="00811661">
      <w:pPr>
        <w:pStyle w:val="H3Body"/>
        <w:spacing w:after="0"/>
        <w:ind w:left="0"/>
      </w:pPr>
      <w:r>
        <w:t xml:space="preserve">                            &lt;configClass&gt;ControllerInfo&lt;/configClass&gt;</w:t>
      </w:r>
    </w:p>
    <w:p w14:paraId="05BB423A" w14:textId="77777777" w:rsidR="008546C8" w:rsidRDefault="008546C8" w:rsidP="00811661">
      <w:pPr>
        <w:pStyle w:val="H3Body"/>
        <w:spacing w:after="0"/>
        <w:ind w:left="0"/>
      </w:pPr>
      <w:r>
        <w:t xml:space="preserve">                        &lt;/config&gt;</w:t>
      </w:r>
    </w:p>
    <w:p w14:paraId="7BE850AE" w14:textId="77777777" w:rsidR="008546C8" w:rsidRDefault="008546C8" w:rsidP="00811661">
      <w:pPr>
        <w:pStyle w:val="H3Body"/>
        <w:spacing w:after="0"/>
        <w:ind w:left="0"/>
      </w:pPr>
      <w:r>
        <w:t xml:space="preserve">                        &lt;config&gt;</w:t>
      </w:r>
    </w:p>
    <w:p w14:paraId="1A6C2A76" w14:textId="77777777" w:rsidR="008546C8" w:rsidRDefault="008546C8" w:rsidP="00811661">
      <w:pPr>
        <w:pStyle w:val="H3Body"/>
        <w:spacing w:after="0"/>
        <w:ind w:left="0"/>
      </w:pPr>
      <w:r>
        <w:t xml:space="preserve">                            &lt;name&gt;RFIDTestMode&lt;/name&gt;</w:t>
      </w:r>
    </w:p>
    <w:p w14:paraId="42A59F19" w14:textId="77777777" w:rsidR="008546C8" w:rsidRDefault="008546C8" w:rsidP="00811661">
      <w:pPr>
        <w:pStyle w:val="H3Body"/>
        <w:spacing w:after="0"/>
        <w:ind w:left="0"/>
      </w:pPr>
      <w:r>
        <w:t xml:space="preserve">                            &lt;value&gt;false&lt;/value&gt;</w:t>
      </w:r>
    </w:p>
    <w:p w14:paraId="66D55EB1" w14:textId="77777777" w:rsidR="008546C8" w:rsidRDefault="008546C8" w:rsidP="00811661">
      <w:pPr>
        <w:pStyle w:val="H3Body"/>
        <w:spacing w:after="0"/>
        <w:ind w:left="0"/>
      </w:pPr>
      <w:r>
        <w:t xml:space="preserve">                            &lt;type&gt;boolean&lt;/type&gt;</w:t>
      </w:r>
    </w:p>
    <w:p w14:paraId="229E99A0" w14:textId="77777777" w:rsidR="008546C8" w:rsidRDefault="008546C8" w:rsidP="00811661">
      <w:pPr>
        <w:pStyle w:val="H3Body"/>
        <w:spacing w:after="0"/>
        <w:ind w:left="0"/>
      </w:pPr>
      <w:r>
        <w:t xml:space="preserve">                            &lt;min&gt;N/A&lt;/min&gt;</w:t>
      </w:r>
    </w:p>
    <w:p w14:paraId="39784320" w14:textId="77777777" w:rsidR="008546C8" w:rsidRDefault="008546C8" w:rsidP="00811661">
      <w:pPr>
        <w:pStyle w:val="H3Body"/>
        <w:spacing w:after="0"/>
        <w:ind w:left="0"/>
      </w:pPr>
      <w:r>
        <w:t xml:space="preserve">                            &lt;max&gt;N/A&lt;/max&gt;</w:t>
      </w:r>
    </w:p>
    <w:p w14:paraId="55B3FEB6" w14:textId="77777777" w:rsidR="008546C8" w:rsidRDefault="008546C8" w:rsidP="00811661">
      <w:pPr>
        <w:pStyle w:val="H3Body"/>
        <w:spacing w:after="0"/>
        <w:ind w:left="0"/>
      </w:pPr>
      <w:r>
        <w:t xml:space="preserve">                            &lt;choices&gt;N/A&lt;/choices&gt;</w:t>
      </w:r>
    </w:p>
    <w:p w14:paraId="753F6F05" w14:textId="77777777" w:rsidR="008546C8" w:rsidRDefault="008546C8" w:rsidP="00811661">
      <w:pPr>
        <w:pStyle w:val="H3Body"/>
        <w:spacing w:after="0"/>
        <w:ind w:left="0"/>
      </w:pPr>
      <w:r>
        <w:t xml:space="preserve">                            &lt;description&gt;If 'true' the reader enters loopback mode automatically scanning RFID every few seconds.&lt;/description&gt;</w:t>
      </w:r>
    </w:p>
    <w:p w14:paraId="1D930A08" w14:textId="77777777" w:rsidR="008546C8" w:rsidRDefault="008546C8" w:rsidP="00811661">
      <w:pPr>
        <w:pStyle w:val="H3Body"/>
        <w:spacing w:after="0"/>
        <w:ind w:left="0"/>
      </w:pPr>
      <w:r>
        <w:t xml:space="preserve">                            &lt;updatable&gt;true&lt;/updatable&gt;</w:t>
      </w:r>
    </w:p>
    <w:p w14:paraId="2CF48815" w14:textId="77777777" w:rsidR="008546C8" w:rsidRDefault="008546C8" w:rsidP="00811661">
      <w:pPr>
        <w:pStyle w:val="H3Body"/>
        <w:spacing w:after="0"/>
        <w:ind w:left="0"/>
      </w:pPr>
      <w:r>
        <w:t xml:space="preserve">                            &lt;clazz&gt;com.disney.xband.xbrc.lib.model.ControllerInfo&lt;/clazz&gt;</w:t>
      </w:r>
    </w:p>
    <w:p w14:paraId="3C1569CB" w14:textId="77777777" w:rsidR="008546C8" w:rsidRDefault="008546C8" w:rsidP="00811661">
      <w:pPr>
        <w:pStyle w:val="H3Body"/>
        <w:spacing w:after="0"/>
        <w:ind w:left="0"/>
      </w:pPr>
      <w:r>
        <w:t xml:space="preserve">                            &lt;configClass&gt;ControllerInfo&lt;/configClass&gt;</w:t>
      </w:r>
    </w:p>
    <w:p w14:paraId="1C885442" w14:textId="77777777" w:rsidR="008546C8" w:rsidRDefault="008546C8" w:rsidP="00811661">
      <w:pPr>
        <w:pStyle w:val="H3Body"/>
        <w:spacing w:after="0"/>
        <w:ind w:left="0"/>
      </w:pPr>
      <w:r>
        <w:t xml:space="preserve">                        &lt;/config&gt;</w:t>
      </w:r>
    </w:p>
    <w:p w14:paraId="351534B4" w14:textId="77777777" w:rsidR="008546C8" w:rsidRDefault="008546C8" w:rsidP="00811661">
      <w:pPr>
        <w:pStyle w:val="H3Body"/>
        <w:spacing w:after="0"/>
        <w:ind w:left="0"/>
      </w:pPr>
      <w:r>
        <w:t xml:space="preserve">                        &lt;config&gt;</w:t>
      </w:r>
    </w:p>
    <w:p w14:paraId="0993B73C" w14:textId="77777777" w:rsidR="008546C8" w:rsidRDefault="008546C8" w:rsidP="00811661">
      <w:pPr>
        <w:pStyle w:val="H3Body"/>
        <w:spacing w:after="0"/>
        <w:ind w:left="0"/>
      </w:pPr>
      <w:r>
        <w:t xml:space="preserve">                            &lt;name&gt;securetapid&lt;/name&gt;</w:t>
      </w:r>
    </w:p>
    <w:p w14:paraId="02E9241C" w14:textId="77777777" w:rsidR="008546C8" w:rsidRDefault="008546C8" w:rsidP="00811661">
      <w:pPr>
        <w:pStyle w:val="H3Body"/>
        <w:spacing w:after="0"/>
        <w:ind w:left="0"/>
      </w:pPr>
      <w:r>
        <w:t xml:space="preserve">                            &lt;value&gt;true&lt;/value&gt;</w:t>
      </w:r>
    </w:p>
    <w:p w14:paraId="451AF933" w14:textId="77777777" w:rsidR="008546C8" w:rsidRDefault="008546C8" w:rsidP="00811661">
      <w:pPr>
        <w:pStyle w:val="H3Body"/>
        <w:spacing w:after="0"/>
        <w:ind w:left="0"/>
      </w:pPr>
      <w:r>
        <w:t xml:space="preserve">                            &lt;type&gt;boolean&lt;/type&gt;</w:t>
      </w:r>
    </w:p>
    <w:p w14:paraId="36D6E7C1" w14:textId="77777777" w:rsidR="008546C8" w:rsidRDefault="008546C8" w:rsidP="00811661">
      <w:pPr>
        <w:pStyle w:val="H3Body"/>
        <w:spacing w:after="0"/>
        <w:ind w:left="0"/>
      </w:pPr>
      <w:r>
        <w:t xml:space="preserve">                            &lt;min&gt;N/A&lt;/min&gt;</w:t>
      </w:r>
    </w:p>
    <w:p w14:paraId="6D85B9DE" w14:textId="77777777" w:rsidR="008546C8" w:rsidRDefault="008546C8" w:rsidP="00811661">
      <w:pPr>
        <w:pStyle w:val="H3Body"/>
        <w:spacing w:after="0"/>
        <w:ind w:left="0"/>
      </w:pPr>
      <w:r>
        <w:t xml:space="preserve">                            &lt;max&gt;N/A&lt;/max&gt;</w:t>
      </w:r>
    </w:p>
    <w:p w14:paraId="3E3862EC" w14:textId="77777777" w:rsidR="008546C8" w:rsidRDefault="008546C8" w:rsidP="00811661">
      <w:pPr>
        <w:pStyle w:val="H3Body"/>
        <w:spacing w:after="0"/>
        <w:ind w:left="0"/>
      </w:pPr>
      <w:r>
        <w:t xml:space="preserve">                            &lt;choices&gt;N/A&lt;/choices&gt;</w:t>
      </w:r>
    </w:p>
    <w:p w14:paraId="1437D985" w14:textId="77777777" w:rsidR="008546C8" w:rsidRDefault="008546C8" w:rsidP="00811661">
      <w:pPr>
        <w:pStyle w:val="H3Body"/>
        <w:spacing w:after="0"/>
        <w:ind w:left="0"/>
      </w:pPr>
      <w:r>
        <w:t xml:space="preserve">                            &lt;description&gt;Set to true to ask the reader to send secure tap id's.&lt;/description&gt;</w:t>
      </w:r>
    </w:p>
    <w:p w14:paraId="3DA0785E" w14:textId="77777777" w:rsidR="008546C8" w:rsidRDefault="008546C8" w:rsidP="00811661">
      <w:pPr>
        <w:pStyle w:val="H3Body"/>
        <w:spacing w:after="0"/>
        <w:ind w:left="0"/>
      </w:pPr>
      <w:r>
        <w:t xml:space="preserve">                            &lt;updatable&gt;true&lt;/updatable&gt;</w:t>
      </w:r>
    </w:p>
    <w:p w14:paraId="503678B4" w14:textId="77777777" w:rsidR="008546C8" w:rsidRDefault="008546C8" w:rsidP="00811661">
      <w:pPr>
        <w:pStyle w:val="H3Body"/>
        <w:spacing w:after="0"/>
        <w:ind w:left="0"/>
      </w:pPr>
      <w:r>
        <w:t xml:space="preserve">                            &lt;clazz&gt;com.disney.xband.xbrc.lib.model.ControllerInfo&lt;/clazz&gt;</w:t>
      </w:r>
    </w:p>
    <w:p w14:paraId="54C160F7" w14:textId="77777777" w:rsidR="008546C8" w:rsidRDefault="008546C8" w:rsidP="00811661">
      <w:pPr>
        <w:pStyle w:val="H3Body"/>
        <w:spacing w:after="0"/>
        <w:ind w:left="0"/>
      </w:pPr>
      <w:r>
        <w:t xml:space="preserve">                            &lt;configClass&gt;ControllerInfo&lt;/configClass&gt;</w:t>
      </w:r>
    </w:p>
    <w:p w14:paraId="19B1B9D3" w14:textId="77777777" w:rsidR="008546C8" w:rsidRDefault="008546C8" w:rsidP="00811661">
      <w:pPr>
        <w:pStyle w:val="H3Body"/>
        <w:spacing w:after="0"/>
        <w:ind w:left="0"/>
      </w:pPr>
      <w:r>
        <w:t xml:space="preserve">                        &lt;/config&gt;</w:t>
      </w:r>
    </w:p>
    <w:p w14:paraId="5232A22D" w14:textId="77777777" w:rsidR="008546C8" w:rsidRDefault="008546C8" w:rsidP="00811661">
      <w:pPr>
        <w:pStyle w:val="H3Body"/>
        <w:spacing w:after="0"/>
        <w:ind w:left="0"/>
      </w:pPr>
      <w:r>
        <w:t xml:space="preserve">                        &lt;config&gt;</w:t>
      </w:r>
    </w:p>
    <w:p w14:paraId="7B847FF8" w14:textId="77777777" w:rsidR="008546C8" w:rsidRDefault="008546C8" w:rsidP="00811661">
      <w:pPr>
        <w:pStyle w:val="H3Body"/>
        <w:spacing w:after="0"/>
        <w:ind w:left="0"/>
      </w:pPr>
      <w:r>
        <w:t xml:space="preserve">                            &lt;name&gt;setReaderTime&lt;/name&gt;</w:t>
      </w:r>
    </w:p>
    <w:p w14:paraId="252E5551" w14:textId="77777777" w:rsidR="008546C8" w:rsidRDefault="008546C8" w:rsidP="00811661">
      <w:pPr>
        <w:pStyle w:val="H3Body"/>
        <w:spacing w:after="0"/>
        <w:ind w:left="0"/>
      </w:pPr>
      <w:r>
        <w:t xml:space="preserve">                            &lt;value&gt;true&lt;/value&gt;</w:t>
      </w:r>
    </w:p>
    <w:p w14:paraId="7D8BC097" w14:textId="77777777" w:rsidR="008546C8" w:rsidRDefault="008546C8" w:rsidP="00811661">
      <w:pPr>
        <w:pStyle w:val="H3Body"/>
        <w:spacing w:after="0"/>
        <w:ind w:left="0"/>
      </w:pPr>
      <w:r>
        <w:t xml:space="preserve">                            &lt;type&gt;boolean&lt;/type&gt;</w:t>
      </w:r>
    </w:p>
    <w:p w14:paraId="75685B96" w14:textId="77777777" w:rsidR="008546C8" w:rsidRDefault="008546C8" w:rsidP="00811661">
      <w:pPr>
        <w:pStyle w:val="H3Body"/>
        <w:spacing w:after="0"/>
        <w:ind w:left="0"/>
      </w:pPr>
      <w:r>
        <w:t xml:space="preserve">                            &lt;min&gt;N/A&lt;/min&gt;</w:t>
      </w:r>
    </w:p>
    <w:p w14:paraId="3F8E77B6" w14:textId="77777777" w:rsidR="008546C8" w:rsidRDefault="008546C8" w:rsidP="00811661">
      <w:pPr>
        <w:pStyle w:val="H3Body"/>
        <w:spacing w:after="0"/>
        <w:ind w:left="0"/>
      </w:pPr>
      <w:r>
        <w:t xml:space="preserve">                            &lt;max&gt;N/A&lt;/max&gt;</w:t>
      </w:r>
    </w:p>
    <w:p w14:paraId="57936273" w14:textId="77777777" w:rsidR="008546C8" w:rsidRDefault="008546C8" w:rsidP="00811661">
      <w:pPr>
        <w:pStyle w:val="H3Body"/>
        <w:spacing w:after="0"/>
        <w:ind w:left="0"/>
      </w:pPr>
      <w:r>
        <w:t xml:space="preserve">                            &lt;choices&gt;N/A&lt;/choices&gt;</w:t>
      </w:r>
    </w:p>
    <w:p w14:paraId="4C34ADBE" w14:textId="77777777" w:rsidR="008546C8" w:rsidRDefault="008546C8" w:rsidP="00811661">
      <w:pPr>
        <w:pStyle w:val="H3Body"/>
        <w:spacing w:after="0"/>
        <w:ind w:left="0"/>
      </w:pPr>
      <w:r>
        <w:t xml:space="preserve">                            &lt;description&gt;&lt;/description&gt;</w:t>
      </w:r>
    </w:p>
    <w:p w14:paraId="1BFA354E" w14:textId="77777777" w:rsidR="008546C8" w:rsidRDefault="008546C8" w:rsidP="00811661">
      <w:pPr>
        <w:pStyle w:val="H3Body"/>
        <w:spacing w:after="0"/>
        <w:ind w:left="0"/>
      </w:pPr>
      <w:r>
        <w:t xml:space="preserve">                            &lt;updatable&gt;true&lt;/updatable&gt;</w:t>
      </w:r>
    </w:p>
    <w:p w14:paraId="68DBBEA9" w14:textId="77777777" w:rsidR="008546C8" w:rsidRDefault="008546C8" w:rsidP="00811661">
      <w:pPr>
        <w:pStyle w:val="H3Body"/>
        <w:spacing w:after="0"/>
        <w:ind w:left="0"/>
      </w:pPr>
      <w:r>
        <w:t xml:space="preserve">                            &lt;clazz&gt;com.disney.xband.xbrc.lib.model.ControllerInfo&lt;/clazz&gt;</w:t>
      </w:r>
    </w:p>
    <w:p w14:paraId="512E449E" w14:textId="77777777" w:rsidR="008546C8" w:rsidRDefault="008546C8" w:rsidP="00811661">
      <w:pPr>
        <w:pStyle w:val="H3Body"/>
        <w:spacing w:after="0"/>
        <w:ind w:left="0"/>
      </w:pPr>
      <w:r>
        <w:t xml:space="preserve">                            &lt;configClass&gt;ControllerInfo&lt;/configClass&gt;</w:t>
      </w:r>
    </w:p>
    <w:p w14:paraId="770B3876" w14:textId="77777777" w:rsidR="008546C8" w:rsidRDefault="008546C8" w:rsidP="00811661">
      <w:pPr>
        <w:pStyle w:val="H3Body"/>
        <w:spacing w:after="0"/>
        <w:ind w:left="0"/>
      </w:pPr>
      <w:r>
        <w:lastRenderedPageBreak/>
        <w:t xml:space="preserve">                        &lt;/config&gt;</w:t>
      </w:r>
    </w:p>
    <w:p w14:paraId="0482099F" w14:textId="77777777" w:rsidR="008546C8" w:rsidRDefault="008546C8" w:rsidP="00811661">
      <w:pPr>
        <w:pStyle w:val="H3Body"/>
        <w:spacing w:after="0"/>
        <w:ind w:left="0"/>
      </w:pPr>
      <w:r>
        <w:t xml:space="preserve">                        &lt;config&gt;</w:t>
      </w:r>
    </w:p>
    <w:p w14:paraId="0BB7CAE4" w14:textId="77777777" w:rsidR="008546C8" w:rsidRDefault="008546C8" w:rsidP="00811661">
      <w:pPr>
        <w:pStyle w:val="H3Body"/>
        <w:spacing w:after="0"/>
        <w:ind w:left="0"/>
      </w:pPr>
      <w:r>
        <w:t xml:space="preserve">                            &lt;name&gt;readerhellotimeoutsec&lt;/name&gt;</w:t>
      </w:r>
    </w:p>
    <w:p w14:paraId="24EF5429" w14:textId="77777777" w:rsidR="008546C8" w:rsidRDefault="008546C8" w:rsidP="00811661">
      <w:pPr>
        <w:pStyle w:val="H3Body"/>
        <w:spacing w:after="0"/>
        <w:ind w:left="0"/>
      </w:pPr>
      <w:r>
        <w:t xml:space="preserve">                            &lt;value&gt;90&lt;/value&gt;</w:t>
      </w:r>
    </w:p>
    <w:p w14:paraId="0C7C7FBD" w14:textId="77777777" w:rsidR="008546C8" w:rsidRDefault="008546C8" w:rsidP="00811661">
      <w:pPr>
        <w:pStyle w:val="H3Body"/>
        <w:spacing w:after="0"/>
        <w:ind w:left="0"/>
      </w:pPr>
      <w:r>
        <w:t xml:space="preserve">                            &lt;type&gt;long&lt;/type&gt;</w:t>
      </w:r>
    </w:p>
    <w:p w14:paraId="1F3D3D25" w14:textId="77777777" w:rsidR="008546C8" w:rsidRDefault="008546C8" w:rsidP="00811661">
      <w:pPr>
        <w:pStyle w:val="H3Body"/>
        <w:spacing w:after="0"/>
        <w:ind w:left="0"/>
      </w:pPr>
      <w:r>
        <w:t xml:space="preserve">                            &lt;min&gt;N/A&lt;/min&gt;</w:t>
      </w:r>
    </w:p>
    <w:p w14:paraId="0B5F72DC" w14:textId="77777777" w:rsidR="008546C8" w:rsidRDefault="008546C8" w:rsidP="00811661">
      <w:pPr>
        <w:pStyle w:val="H3Body"/>
        <w:spacing w:after="0"/>
        <w:ind w:left="0"/>
      </w:pPr>
      <w:r>
        <w:t xml:space="preserve">                            &lt;max&gt;N/A&lt;/max&gt;</w:t>
      </w:r>
    </w:p>
    <w:p w14:paraId="67C62129" w14:textId="77777777" w:rsidR="008546C8" w:rsidRDefault="008546C8" w:rsidP="00811661">
      <w:pPr>
        <w:pStyle w:val="H3Body"/>
        <w:spacing w:after="0"/>
        <w:ind w:left="0"/>
      </w:pPr>
      <w:r>
        <w:t xml:space="preserve">                            &lt;choices&gt;N/A&lt;/choices&gt;</w:t>
      </w:r>
    </w:p>
    <w:p w14:paraId="36F3076C" w14:textId="77777777" w:rsidR="008546C8" w:rsidRDefault="008546C8" w:rsidP="00811661">
      <w:pPr>
        <w:pStyle w:val="H3Body"/>
        <w:spacing w:after="0"/>
        <w:ind w:left="0"/>
      </w:pPr>
      <w:r>
        <w:t xml:space="preserve">                            &lt;description&gt;&lt;/description&gt;</w:t>
      </w:r>
    </w:p>
    <w:p w14:paraId="247098CC" w14:textId="77777777" w:rsidR="008546C8" w:rsidRDefault="008546C8" w:rsidP="00811661">
      <w:pPr>
        <w:pStyle w:val="H3Body"/>
        <w:spacing w:after="0"/>
        <w:ind w:left="0"/>
      </w:pPr>
      <w:r>
        <w:t xml:space="preserve">                            &lt;updatable&gt;true&lt;/updatable&gt;</w:t>
      </w:r>
    </w:p>
    <w:p w14:paraId="0EA2866E" w14:textId="77777777" w:rsidR="008546C8" w:rsidRDefault="008546C8" w:rsidP="00811661">
      <w:pPr>
        <w:pStyle w:val="H3Body"/>
        <w:spacing w:after="0"/>
        <w:ind w:left="0"/>
      </w:pPr>
      <w:r>
        <w:t xml:space="preserve">                            &lt;clazz&gt;com.disney.xband.xbrc.lib.model.ControllerInfo&lt;/clazz&gt;</w:t>
      </w:r>
    </w:p>
    <w:p w14:paraId="0C0BE5E8" w14:textId="77777777" w:rsidR="008546C8" w:rsidRDefault="008546C8" w:rsidP="00811661">
      <w:pPr>
        <w:pStyle w:val="H3Body"/>
        <w:spacing w:after="0"/>
        <w:ind w:left="0"/>
      </w:pPr>
      <w:r>
        <w:t xml:space="preserve">                            &lt;configClass&gt;ControllerInfo&lt;/configClass&gt;</w:t>
      </w:r>
    </w:p>
    <w:p w14:paraId="3F7FB4BF" w14:textId="77777777" w:rsidR="008546C8" w:rsidRDefault="008546C8" w:rsidP="00811661">
      <w:pPr>
        <w:pStyle w:val="H3Body"/>
        <w:spacing w:after="0"/>
        <w:ind w:left="0"/>
      </w:pPr>
      <w:r>
        <w:t xml:space="preserve">                        &lt;/config&gt;</w:t>
      </w:r>
    </w:p>
    <w:p w14:paraId="2145D775" w14:textId="77777777" w:rsidR="008546C8" w:rsidRDefault="008546C8" w:rsidP="00811661">
      <w:pPr>
        <w:pStyle w:val="H3Body"/>
        <w:spacing w:after="0"/>
        <w:ind w:left="0"/>
      </w:pPr>
      <w:r>
        <w:t xml:space="preserve">                    &lt;/configuration&gt;</w:t>
      </w:r>
    </w:p>
    <w:p w14:paraId="0F6775B4" w14:textId="77777777" w:rsidR="008546C8" w:rsidRDefault="008546C8" w:rsidP="00811661">
      <w:pPr>
        <w:pStyle w:val="H3Body"/>
        <w:spacing w:after="0"/>
        <w:ind w:left="0"/>
      </w:pPr>
      <w:r>
        <w:t xml:space="preserve">                    &lt;haStatus&gt;solo&lt;/haStatus&gt;</w:t>
      </w:r>
    </w:p>
    <w:p w14:paraId="0F1B37D6" w14:textId="77777777" w:rsidR="008546C8" w:rsidRDefault="008546C8" w:rsidP="00811661">
      <w:pPr>
        <w:pStyle w:val="H3Body"/>
        <w:spacing w:after="0"/>
        <w:ind w:left="0"/>
      </w:pPr>
      <w:r>
        <w:t xml:space="preserve">                    &lt;ip&gt;10.110.1.58&lt;/ip&gt;</w:t>
      </w:r>
    </w:p>
    <w:p w14:paraId="2239BE1F" w14:textId="77777777" w:rsidR="008546C8" w:rsidRDefault="008546C8" w:rsidP="00811661">
      <w:pPr>
        <w:pStyle w:val="H3Body"/>
        <w:spacing w:after="0"/>
        <w:ind w:left="0"/>
      </w:pPr>
      <w:r>
        <w:t xml:space="preserve">                    &lt;port&gt;8080&lt;/port&gt;</w:t>
      </w:r>
    </w:p>
    <w:p w14:paraId="1C3F79A4" w14:textId="77777777" w:rsidR="008546C8" w:rsidRDefault="008546C8" w:rsidP="00811661">
      <w:pPr>
        <w:pStyle w:val="H3Body"/>
        <w:spacing w:after="0"/>
        <w:ind w:left="0"/>
      </w:pPr>
      <w:r>
        <w:t xml:space="preserve">                &lt;/xbrcConfiguration&gt;</w:t>
      </w:r>
    </w:p>
    <w:p w14:paraId="4A2A3BE7" w14:textId="77777777" w:rsidR="008546C8" w:rsidRDefault="008546C8" w:rsidP="00811661">
      <w:pPr>
        <w:pStyle w:val="H3Body"/>
        <w:spacing w:after="0"/>
        <w:ind w:left="0"/>
      </w:pPr>
      <w:r>
        <w:t xml:space="preserve">            &lt;/value&gt;</w:t>
      </w:r>
    </w:p>
    <w:p w14:paraId="5148F704" w14:textId="77777777" w:rsidR="008546C8" w:rsidRDefault="008546C8" w:rsidP="00811661">
      <w:pPr>
        <w:pStyle w:val="H3Body"/>
        <w:spacing w:after="0"/>
        <w:ind w:left="0"/>
      </w:pPr>
      <w:r>
        <w:t xml:space="preserve">        &lt;/entry&gt;</w:t>
      </w:r>
    </w:p>
    <w:p w14:paraId="77393615" w14:textId="77777777" w:rsidR="008546C8" w:rsidRDefault="008546C8" w:rsidP="00811661">
      <w:pPr>
        <w:pStyle w:val="H3Body"/>
        <w:spacing w:after="0"/>
        <w:ind w:left="0"/>
      </w:pPr>
      <w:r>
        <w:t xml:space="preserve">    &lt;/map&gt;</w:t>
      </w:r>
    </w:p>
    <w:p w14:paraId="59ECC31A" w14:textId="68DCB777" w:rsidR="008546C8" w:rsidRDefault="008546C8" w:rsidP="00811661">
      <w:pPr>
        <w:pStyle w:val="H3Body"/>
        <w:spacing w:after="0"/>
        <w:ind w:left="0"/>
      </w:pPr>
      <w:r>
        <w:t>&lt;/xbrcConfigListMap&gt;</w:t>
      </w:r>
    </w:p>
    <w:p w14:paraId="76774989" w14:textId="77777777" w:rsidR="008546C8" w:rsidRDefault="008546C8" w:rsidP="008546C8">
      <w:pPr>
        <w:pStyle w:val="H3Body"/>
      </w:pPr>
    </w:p>
    <w:p w14:paraId="594D0FE5" w14:textId="1AD88766" w:rsidR="008546C8" w:rsidRDefault="008546C8" w:rsidP="008546C8">
      <w:pPr>
        <w:pStyle w:val="Heading3"/>
      </w:pPr>
      <w:bookmarkStart w:id="81" w:name="_Toc367700348"/>
      <w:r>
        <w:t>XbrcConfiguration</w:t>
      </w:r>
      <w:bookmarkEnd w:id="81"/>
    </w:p>
    <w:p w14:paraId="7FCF144C" w14:textId="77777777" w:rsidR="008546C8" w:rsidRDefault="008546C8" w:rsidP="008546C8">
      <w:pPr>
        <w:pStyle w:val="H3Body"/>
      </w:pPr>
    </w:p>
    <w:p w14:paraId="5CF55373" w14:textId="77777777" w:rsidR="008546C8" w:rsidRDefault="008546C8" w:rsidP="00811661">
      <w:pPr>
        <w:pStyle w:val="H3Body"/>
        <w:spacing w:after="0"/>
        <w:ind w:left="0"/>
      </w:pPr>
      <w:r>
        <w:t>&lt;?xml version="1.0" encoding="UTF-8" standalone="yes"?&gt;</w:t>
      </w:r>
    </w:p>
    <w:p w14:paraId="4A8F5664" w14:textId="77777777" w:rsidR="008546C8" w:rsidRDefault="008546C8" w:rsidP="00811661">
      <w:pPr>
        <w:pStyle w:val="H3Body"/>
        <w:spacing w:after="0"/>
        <w:ind w:left="0"/>
      </w:pPr>
      <w:r>
        <w:t>&lt;storedXbrcConfig name="current"&gt;</w:t>
      </w:r>
    </w:p>
    <w:p w14:paraId="77F21E94" w14:textId="77777777" w:rsidR="008546C8" w:rsidRDefault="008546C8" w:rsidP="00811661">
      <w:pPr>
        <w:pStyle w:val="H3Body"/>
        <w:spacing w:after="0"/>
        <w:ind w:left="0"/>
      </w:pPr>
      <w:r>
        <w:t xml:space="preserve">    &lt;createTime&gt;2013-04-16T22:27:40.749-07:00&lt;/createTime&gt;</w:t>
      </w:r>
    </w:p>
    <w:p w14:paraId="1E8C1552" w14:textId="77777777" w:rsidR="008546C8" w:rsidRDefault="008546C8" w:rsidP="00811661">
      <w:pPr>
        <w:pStyle w:val="H3Body"/>
        <w:spacing w:after="0"/>
        <w:ind w:left="0"/>
      </w:pPr>
      <w:r>
        <w:t xml:space="preserve">    &lt;model&gt;com.disney.xband.xbrc.parkentrymodel.CEP&lt;/model&gt;</w:t>
      </w:r>
    </w:p>
    <w:p w14:paraId="7F1AA082" w14:textId="77777777" w:rsidR="008546C8" w:rsidRDefault="008546C8" w:rsidP="00811661">
      <w:pPr>
        <w:pStyle w:val="H3Body"/>
        <w:spacing w:after="0"/>
        <w:ind w:left="0"/>
      </w:pPr>
      <w:r>
        <w:t xml:space="preserve">    &lt;venueCode&gt;222333&lt;/venueCode&gt;</w:t>
      </w:r>
    </w:p>
    <w:p w14:paraId="3B8CA47F" w14:textId="77777777" w:rsidR="008546C8" w:rsidRDefault="008546C8" w:rsidP="00811661">
      <w:pPr>
        <w:pStyle w:val="H3Body"/>
        <w:spacing w:after="0"/>
        <w:ind w:left="0"/>
      </w:pPr>
      <w:r>
        <w:t xml:space="preserve">    &lt;venueName&gt;MK Park Entry PE6&lt;/venueName&gt;</w:t>
      </w:r>
    </w:p>
    <w:p w14:paraId="1D8F6CFD" w14:textId="77777777" w:rsidR="008546C8" w:rsidRDefault="008546C8" w:rsidP="00811661">
      <w:pPr>
        <w:pStyle w:val="H3Body"/>
        <w:spacing w:after="0"/>
        <w:ind w:left="0"/>
      </w:pPr>
      <w:r>
        <w:t xml:space="preserve">    &lt;xml&gt;&amp;lt;?xml version=&amp;quot;1.0&amp;quot; encoding=&amp;quot;UTF-8&amp;quot; standalone=&amp;quot;no&amp;quot;?&amp;gt;</w:t>
      </w:r>
    </w:p>
    <w:p w14:paraId="2254D903" w14:textId="77777777" w:rsidR="008546C8" w:rsidRDefault="008546C8" w:rsidP="00811661">
      <w:pPr>
        <w:pStyle w:val="H3Body"/>
        <w:spacing w:after="0"/>
        <w:ind w:left="0"/>
      </w:pPr>
    </w:p>
    <w:p w14:paraId="2C161D49" w14:textId="77777777" w:rsidR="008546C8" w:rsidRDefault="008546C8" w:rsidP="00811661">
      <w:pPr>
        <w:pStyle w:val="H3Body"/>
        <w:spacing w:after="0"/>
        <w:ind w:left="0"/>
      </w:pPr>
      <w:r>
        <w:t>&amp;lt;venue name=&amp;quot;222333&amp;quot; time=&amp;quot;2013-04-18T20:43:41.876&amp;quot;&amp;gt;</w:t>
      </w:r>
    </w:p>
    <w:p w14:paraId="676E4126" w14:textId="77777777" w:rsidR="008546C8" w:rsidRDefault="008546C8" w:rsidP="00811661">
      <w:pPr>
        <w:pStyle w:val="H3Body"/>
        <w:spacing w:after="0"/>
        <w:ind w:left="0"/>
      </w:pPr>
      <w:r>
        <w:t xml:space="preserve">    &amp;lt;configuration name=&amp;quot;current&amp;quot; type=&amp;quot;full&amp;quot;&amp;gt;</w:t>
      </w:r>
    </w:p>
    <w:p w14:paraId="0BC64186" w14:textId="77777777" w:rsidR="008546C8" w:rsidRDefault="008546C8" w:rsidP="00811661">
      <w:pPr>
        <w:pStyle w:val="H3Body"/>
        <w:spacing w:after="0"/>
        <w:ind w:left="0"/>
      </w:pPr>
      <w:r>
        <w:t xml:space="preserve">        &amp;lt;description/&amp;gt;</w:t>
      </w:r>
    </w:p>
    <w:p w14:paraId="4FCC68AD" w14:textId="77777777" w:rsidR="008546C8" w:rsidRDefault="008546C8" w:rsidP="00811661">
      <w:pPr>
        <w:pStyle w:val="H3Body"/>
        <w:spacing w:after="0"/>
        <w:ind w:left="0"/>
      </w:pPr>
      <w:r>
        <w:t xml:space="preserve">        &amp;lt;properties&amp;gt;</w:t>
      </w:r>
    </w:p>
    <w:p w14:paraId="6FD89B1F" w14:textId="77777777" w:rsidR="008546C8" w:rsidRDefault="008546C8" w:rsidP="00811661">
      <w:pPr>
        <w:pStyle w:val="H3Body"/>
        <w:spacing w:after="0"/>
        <w:ind w:left="0"/>
      </w:pPr>
      <w:r>
        <w:t xml:space="preserve">            &amp;lt;property class=&amp;quot;com.disney.xband.xbrc.ui.ParkEntryConfigOptions&amp;quot;  name=&amp;quot;omniticketport&amp;quot;&amp;gt;0&amp;lt;/property&amp;gt;</w:t>
      </w:r>
    </w:p>
    <w:p w14:paraId="63C3F224" w14:textId="77777777" w:rsidR="008546C8" w:rsidRDefault="008546C8" w:rsidP="00811661">
      <w:pPr>
        <w:pStyle w:val="H3Body"/>
        <w:spacing w:after="0"/>
        <w:ind w:left="0"/>
      </w:pPr>
      <w:r>
        <w:t xml:space="preserve">            &amp;lt;property class=&amp;quot;ControllerInfo&amp;quot;  name=&amp;quot;adjusteventtimes&amp;quot;&amp;gt;true&amp;lt;/property&amp;gt;</w:t>
      </w:r>
    </w:p>
    <w:p w14:paraId="6F2D2EE9" w14:textId="77777777" w:rsidR="008546C8" w:rsidRDefault="008546C8" w:rsidP="00811661">
      <w:pPr>
        <w:pStyle w:val="H3Body"/>
        <w:spacing w:after="0"/>
        <w:ind w:left="0"/>
      </w:pPr>
      <w:r>
        <w:lastRenderedPageBreak/>
        <w:t xml:space="preserve">            &amp;lt;property class=&amp;quot;ControllerInfo&amp;quot;  name=&amp;quot;bioimagecapure&amp;quot;&amp;gt;false&amp;lt;/property&amp;gt;</w:t>
      </w:r>
    </w:p>
    <w:p w14:paraId="336D86B3" w14:textId="77777777" w:rsidR="008546C8" w:rsidRDefault="008546C8" w:rsidP="00811661">
      <w:pPr>
        <w:pStyle w:val="H3Body"/>
        <w:spacing w:after="0"/>
        <w:ind w:left="0"/>
      </w:pPr>
      <w:r>
        <w:t xml:space="preserve">            &amp;lt;property class=&amp;quot;ControllerInfo&amp;quot;  name=&amp;quot;dateformat&amp;quot;&amp;gt;yyyy-MM-dd HH:mm:ss z&amp;lt;/property&amp;gt;</w:t>
      </w:r>
    </w:p>
    <w:p w14:paraId="0BD543CB" w14:textId="77777777" w:rsidR="008546C8" w:rsidRDefault="008546C8" w:rsidP="00811661">
      <w:pPr>
        <w:pStyle w:val="H3Body"/>
        <w:spacing w:after="0"/>
        <w:ind w:left="0"/>
      </w:pPr>
      <w:r>
        <w:t xml:space="preserve">            &amp;lt;property class=&amp;quot;ControllerInfo&amp;quot;  name=&amp;quot;discoverynetprefix&amp;quot;&amp;gt;&amp;lt;/property&amp;gt;</w:t>
      </w:r>
    </w:p>
    <w:p w14:paraId="0F967028" w14:textId="77777777" w:rsidR="008546C8" w:rsidRDefault="008546C8" w:rsidP="00811661">
      <w:pPr>
        <w:pStyle w:val="H3Body"/>
        <w:spacing w:after="0"/>
        <w:ind w:left="0"/>
      </w:pPr>
      <w:r>
        <w:t xml:space="preserve">            &amp;lt;property class=&amp;quot;ControllerInfo&amp;quot;  name=&amp;quot;enableha&amp;quot;&amp;gt;true&amp;lt;/property&amp;gt;</w:t>
      </w:r>
    </w:p>
    <w:p w14:paraId="195964DB" w14:textId="77777777" w:rsidR="008546C8" w:rsidRDefault="008546C8" w:rsidP="00811661">
      <w:pPr>
        <w:pStyle w:val="H3Body"/>
        <w:spacing w:after="0"/>
        <w:ind w:left="0"/>
      </w:pPr>
      <w:r>
        <w:t xml:space="preserve">            &amp;lt;property class=&amp;quot;ControllerInfo&amp;quot;  name=&amp;quot;errorsequence&amp;quot;&amp;gt;blue&amp;lt;/property&amp;gt;</w:t>
      </w:r>
    </w:p>
    <w:p w14:paraId="157EF37D" w14:textId="77777777" w:rsidR="008546C8" w:rsidRDefault="008546C8" w:rsidP="00811661">
      <w:pPr>
        <w:pStyle w:val="H3Body"/>
        <w:spacing w:after="0"/>
        <w:ind w:left="0"/>
      </w:pPr>
      <w:r>
        <w:t xml:space="preserve">            &amp;lt;property class=&amp;quot;ControllerInfo&amp;quot;  name=&amp;quot;errortimeout_msec&amp;quot;&amp;gt;2000&amp;lt;/property&amp;gt;</w:t>
      </w:r>
    </w:p>
    <w:p w14:paraId="424FB24A" w14:textId="77777777" w:rsidR="008546C8" w:rsidRDefault="008546C8" w:rsidP="00811661">
      <w:pPr>
        <w:pStyle w:val="H3Body"/>
        <w:spacing w:after="0"/>
        <w:ind w:left="0"/>
      </w:pPr>
      <w:r>
        <w:t xml:space="preserve">            &amp;lt;property class=&amp;quot;ControllerInfo&amp;quot;  name=&amp;quot;eventdumpfile&amp;quot;&amp;gt;/var/log/xbrc/eventdump.txt&amp;lt;/property&amp;gt;</w:t>
      </w:r>
    </w:p>
    <w:p w14:paraId="06779D59" w14:textId="77777777" w:rsidR="008546C8" w:rsidRDefault="008546C8" w:rsidP="00811661">
      <w:pPr>
        <w:pStyle w:val="H3Body"/>
        <w:spacing w:after="0"/>
        <w:ind w:left="0"/>
      </w:pPr>
      <w:r>
        <w:t xml:space="preserve">            &amp;lt;property class=&amp;quot;ControllerInfo&amp;quot;  name=&amp;quot;eventdumpmaxfiles&amp;quot;&amp;gt;30&amp;lt;/property&amp;gt;</w:t>
      </w:r>
    </w:p>
    <w:p w14:paraId="35DC185A" w14:textId="77777777" w:rsidR="008546C8" w:rsidRDefault="008546C8" w:rsidP="00811661">
      <w:pPr>
        <w:pStyle w:val="H3Body"/>
        <w:spacing w:after="0"/>
        <w:ind w:left="0"/>
      </w:pPr>
      <w:r>
        <w:t xml:space="preserve">            &amp;lt;property class=&amp;quot;ControllerInfo&amp;quot;  name=&amp;quot;eventdumpmaxsizemb&amp;quot;&amp;gt;1000&amp;lt;/property&amp;gt;</w:t>
      </w:r>
    </w:p>
    <w:p w14:paraId="579F174D" w14:textId="77777777" w:rsidR="008546C8" w:rsidRDefault="008546C8" w:rsidP="00811661">
      <w:pPr>
        <w:pStyle w:val="H3Body"/>
        <w:spacing w:after="0"/>
        <w:ind w:left="0"/>
      </w:pPr>
      <w:r>
        <w:t xml:space="preserve">            &amp;lt;property class=&amp;quot;ControllerInfo&amp;quot;  name=&amp;quot;eventprocessingperiod_msec&amp;quot;&amp;gt;200&amp;lt;/property&amp;gt;</w:t>
      </w:r>
    </w:p>
    <w:p w14:paraId="0D4DC050" w14:textId="77777777" w:rsidR="008546C8" w:rsidRDefault="008546C8" w:rsidP="00811661">
      <w:pPr>
        <w:pStyle w:val="H3Body"/>
        <w:spacing w:after="0"/>
        <w:ind w:left="0"/>
      </w:pPr>
      <w:r>
        <w:t xml:space="preserve">            &amp;lt;property class=&amp;quot;ControllerInfo&amp;quot;  name=&amp;quot;failuresequence&amp;quot;&amp;gt;exception&amp;lt;/property&amp;gt;</w:t>
      </w:r>
    </w:p>
    <w:p w14:paraId="7AD780A5" w14:textId="77777777" w:rsidR="008546C8" w:rsidRDefault="008546C8" w:rsidP="00811661">
      <w:pPr>
        <w:pStyle w:val="H3Body"/>
        <w:spacing w:after="0"/>
        <w:ind w:left="0"/>
      </w:pPr>
      <w:r>
        <w:t xml:space="preserve">            &amp;lt;property class=&amp;quot;ControllerInfo&amp;quot;  name=&amp;quot;failuretimeout_msec&amp;quot;&amp;gt;0&amp;lt;/property&amp;gt;</w:t>
      </w:r>
    </w:p>
    <w:p w14:paraId="386F3400" w14:textId="77777777" w:rsidR="008546C8" w:rsidRDefault="008546C8" w:rsidP="00811661">
      <w:pPr>
        <w:pStyle w:val="H3Body"/>
        <w:spacing w:after="0"/>
        <w:ind w:left="0"/>
      </w:pPr>
      <w:r>
        <w:t xml:space="preserve">            &amp;lt;property class=&amp;quot;ControllerInfo&amp;quot;  name=&amp;quot;httpport&amp;quot;&amp;gt;8080&amp;lt;/property&amp;gt;</w:t>
      </w:r>
    </w:p>
    <w:p w14:paraId="1D2AB9CC" w14:textId="77777777" w:rsidR="008546C8" w:rsidRDefault="008546C8" w:rsidP="00811661">
      <w:pPr>
        <w:pStyle w:val="H3Body"/>
        <w:spacing w:after="0"/>
        <w:ind w:left="0"/>
      </w:pPr>
      <w:r>
        <w:t xml:space="preserve">            &amp;lt;property class=&amp;quot;ControllerInfo&amp;quot;  name=&amp;quot;httpsport&amp;quot;&amp;gt;0&amp;lt;/property&amp;gt;</w:t>
      </w:r>
    </w:p>
    <w:p w14:paraId="0B2679C4" w14:textId="77777777" w:rsidR="008546C8" w:rsidRDefault="008546C8" w:rsidP="00811661">
      <w:pPr>
        <w:pStyle w:val="H3Body"/>
        <w:spacing w:after="0"/>
        <w:ind w:left="0"/>
      </w:pPr>
      <w:r>
        <w:t xml:space="preserve">            &amp;lt;property class=&amp;quot;ControllerInfo&amp;quot;  name=&amp;quot;idlesequence&amp;quot;&amp;gt;idle&amp;lt;/property&amp;gt;</w:t>
      </w:r>
    </w:p>
    <w:p w14:paraId="5E19FF96" w14:textId="77777777" w:rsidR="008546C8" w:rsidRDefault="008546C8" w:rsidP="00811661">
      <w:pPr>
        <w:pStyle w:val="H3Body"/>
        <w:spacing w:after="0"/>
        <w:ind w:left="0"/>
      </w:pPr>
      <w:r>
        <w:t xml:space="preserve">            &amp;lt;property class=&amp;quot;ControllerInfo&amp;quot;  name=&amp;quot;idmscachetime_sec&amp;quot;&amp;gt;1800&amp;lt;/property&amp;gt;</w:t>
      </w:r>
    </w:p>
    <w:p w14:paraId="266EFDDA" w14:textId="77777777" w:rsidR="008546C8" w:rsidRDefault="008546C8" w:rsidP="00811661">
      <w:pPr>
        <w:pStyle w:val="H3Body"/>
        <w:spacing w:after="0"/>
        <w:ind w:left="0"/>
      </w:pPr>
      <w:r>
        <w:t xml:space="preserve">            &amp;lt;property class=&amp;quot;ControllerInfo&amp;quot;  name=&amp;quot;jmsretryperiod&amp;quot;&amp;gt;1000&amp;lt;/property&amp;gt;</w:t>
      </w:r>
    </w:p>
    <w:p w14:paraId="0B0D5E4E" w14:textId="77777777" w:rsidR="008546C8" w:rsidRDefault="008546C8" w:rsidP="00811661">
      <w:pPr>
        <w:pStyle w:val="H3Body"/>
        <w:spacing w:after="0"/>
        <w:ind w:left="0"/>
      </w:pPr>
      <w:r>
        <w:t xml:space="preserve">            &amp;lt;property class=&amp;quot;ControllerInfo&amp;quot;  name=&amp;quot;maxreadsbeforepurge&amp;quot;&amp;gt;8&amp;lt;/property&amp;gt;</w:t>
      </w:r>
    </w:p>
    <w:p w14:paraId="1AE77C1A" w14:textId="77777777" w:rsidR="008546C8" w:rsidRDefault="008546C8" w:rsidP="00811661">
      <w:pPr>
        <w:pStyle w:val="H3Body"/>
        <w:spacing w:after="0"/>
        <w:ind w:left="0"/>
      </w:pPr>
      <w:r>
        <w:t xml:space="preserve">            &amp;lt;property class=&amp;quot;ControllerInfo&amp;quot;  name=&amp;quot;messagestorageperiod&amp;quot;&amp;gt;3600&amp;lt;/property&amp;gt;</w:t>
      </w:r>
    </w:p>
    <w:p w14:paraId="3D90B9E7" w14:textId="77777777" w:rsidR="008546C8" w:rsidRDefault="008546C8" w:rsidP="00811661">
      <w:pPr>
        <w:pStyle w:val="H3Body"/>
        <w:spacing w:after="0"/>
        <w:ind w:left="0"/>
      </w:pPr>
      <w:r>
        <w:t xml:space="preserve">            &amp;lt;property class=&amp;quot;ControllerInfo&amp;quot;  name=&amp;quot;model&amp;quot;&amp;gt;com.disney.xband.xbrc.parkentrymodel.CEP&amp;lt;/property&amp;gt;</w:t>
      </w:r>
    </w:p>
    <w:p w14:paraId="74389F31" w14:textId="77777777" w:rsidR="008546C8" w:rsidRDefault="008546C8" w:rsidP="00811661">
      <w:pPr>
        <w:pStyle w:val="H3Body"/>
        <w:spacing w:after="0"/>
        <w:ind w:left="0"/>
      </w:pPr>
      <w:r>
        <w:t xml:space="preserve">            &amp;lt;property class=&amp;quot;ControllerInfo&amp;quot;  name=&amp;quot;name&amp;quot;&amp;gt;MK Park Entry PE6&amp;lt;/property&amp;gt;</w:t>
      </w:r>
    </w:p>
    <w:p w14:paraId="3B40178F" w14:textId="77777777" w:rsidR="008546C8" w:rsidRDefault="008546C8" w:rsidP="00811661">
      <w:pPr>
        <w:pStyle w:val="H3Body"/>
        <w:spacing w:after="0"/>
        <w:ind w:left="0"/>
      </w:pPr>
      <w:r>
        <w:lastRenderedPageBreak/>
        <w:t xml:space="preserve">            &amp;lt;property class=&amp;quot;ControllerInfo&amp;quot;  name=&amp;quot;ownipprefix&amp;quot;&amp;gt;192.&amp;lt;/property&amp;gt;</w:t>
      </w:r>
    </w:p>
    <w:p w14:paraId="24D48D10" w14:textId="77777777" w:rsidR="008546C8" w:rsidRDefault="008546C8" w:rsidP="00811661">
      <w:pPr>
        <w:pStyle w:val="H3Body"/>
        <w:spacing w:after="0"/>
        <w:ind w:left="0"/>
      </w:pPr>
      <w:r>
        <w:t xml:space="preserve">            &amp;lt;property class=&amp;quot;ControllerInfo&amp;quot;  name=&amp;quot;park_id&amp;quot;&amp;gt;&amp;lt;/property&amp;gt;</w:t>
      </w:r>
    </w:p>
    <w:p w14:paraId="09345690" w14:textId="77777777" w:rsidR="008546C8" w:rsidRDefault="008546C8" w:rsidP="00811661">
      <w:pPr>
        <w:pStyle w:val="H3Body"/>
        <w:spacing w:after="0"/>
        <w:ind w:left="0"/>
      </w:pPr>
      <w:r>
        <w:t xml:space="preserve">            &amp;lt;property class=&amp;quot;ControllerInfo&amp;quot;  name=&amp;quot;perfmetricsperiod&amp;quot;&amp;gt;300&amp;lt;/property&amp;gt;</w:t>
      </w:r>
    </w:p>
    <w:p w14:paraId="37E98B2F" w14:textId="77777777" w:rsidR="008546C8" w:rsidRDefault="008546C8" w:rsidP="00811661">
      <w:pPr>
        <w:pStyle w:val="H3Body"/>
        <w:spacing w:after="0"/>
        <w:ind w:left="0"/>
      </w:pPr>
      <w:r>
        <w:t xml:space="preserve">            &amp;lt;property class=&amp;quot;ControllerInfo&amp;quot;  name=&amp;quot;preferredguestidtype&amp;quot;&amp;gt;&amp;lt;/property&amp;gt;</w:t>
      </w:r>
    </w:p>
    <w:p w14:paraId="158D5EBF" w14:textId="77777777" w:rsidR="008546C8" w:rsidRDefault="008546C8" w:rsidP="00811661">
      <w:pPr>
        <w:pStyle w:val="H3Body"/>
        <w:spacing w:after="0"/>
        <w:ind w:left="0"/>
      </w:pPr>
      <w:r>
        <w:t xml:space="preserve">            &amp;lt;property class=&amp;quot;ControllerInfo&amp;quot;  name=&amp;quot;readerbatterylevelred&amp;quot;&amp;gt;20&amp;lt;/property&amp;gt;</w:t>
      </w:r>
    </w:p>
    <w:p w14:paraId="6B78829A" w14:textId="77777777" w:rsidR="008546C8" w:rsidRDefault="008546C8" w:rsidP="00811661">
      <w:pPr>
        <w:pStyle w:val="H3Body"/>
        <w:spacing w:after="0"/>
        <w:ind w:left="0"/>
      </w:pPr>
      <w:r>
        <w:t xml:space="preserve">            &amp;lt;property class=&amp;quot;ControllerInfo&amp;quot;  name=&amp;quot;readerbatterylevelyellow&amp;quot;&amp;gt;40&amp;lt;/property&amp;gt;</w:t>
      </w:r>
    </w:p>
    <w:p w14:paraId="09373726" w14:textId="77777777" w:rsidR="008546C8" w:rsidRDefault="008546C8" w:rsidP="00811661">
      <w:pPr>
        <w:pStyle w:val="H3Body"/>
        <w:spacing w:after="0"/>
        <w:ind w:left="0"/>
      </w:pPr>
      <w:r>
        <w:t xml:space="preserve">            &amp;lt;property class=&amp;quot;ControllerInfo&amp;quot;  name=&amp;quot;readerdatasendperiod_msec&amp;quot;&amp;gt;100&amp;lt;/property&amp;gt;</w:t>
      </w:r>
    </w:p>
    <w:p w14:paraId="264B612E" w14:textId="77777777" w:rsidR="008546C8" w:rsidRDefault="008546C8" w:rsidP="00811661">
      <w:pPr>
        <w:pStyle w:val="H3Body"/>
        <w:spacing w:after="0"/>
        <w:ind w:left="0"/>
      </w:pPr>
      <w:r>
        <w:t xml:space="preserve">            &amp;lt;property class=&amp;quot;ControllerInfo&amp;quot;  name=&amp;quot;readereventbuffersize&amp;quot;&amp;gt;200&amp;lt;/property&amp;gt;</w:t>
      </w:r>
    </w:p>
    <w:p w14:paraId="34DBFA47" w14:textId="77777777" w:rsidR="008546C8" w:rsidRDefault="008546C8" w:rsidP="00811661">
      <w:pPr>
        <w:pStyle w:val="H3Body"/>
        <w:spacing w:after="0"/>
        <w:ind w:left="0"/>
      </w:pPr>
      <w:r>
        <w:t xml:space="preserve">            &amp;lt;property class=&amp;quot;ControllerInfo&amp;quot;  name=&amp;quot;readerhellotimeoutsec&amp;quot;&amp;gt;90&amp;lt;/property&amp;gt;</w:t>
      </w:r>
    </w:p>
    <w:p w14:paraId="761D4417" w14:textId="77777777" w:rsidR="008546C8" w:rsidRDefault="008546C8" w:rsidP="00811661">
      <w:pPr>
        <w:pStyle w:val="H3Body"/>
        <w:spacing w:after="0"/>
        <w:ind w:left="0"/>
      </w:pPr>
      <w:r>
        <w:t xml:space="preserve">            &amp;lt;property class=&amp;quot;ControllerInfo&amp;quot;  name=&amp;quot;readerhttptimeout_msec&amp;quot;&amp;gt;3000&amp;lt;/property&amp;gt;</w:t>
      </w:r>
    </w:p>
    <w:p w14:paraId="5BCA1F70" w14:textId="77777777" w:rsidR="008546C8" w:rsidRDefault="008546C8" w:rsidP="00811661">
      <w:pPr>
        <w:pStyle w:val="H3Body"/>
        <w:spacing w:after="0"/>
        <w:ind w:left="0"/>
      </w:pPr>
      <w:r>
        <w:t xml:space="preserve">            &amp;lt;property class=&amp;quot;ControllerInfo&amp;quot;  name=&amp;quot;readerpoweroffperiod&amp;quot;&amp;gt;30&amp;lt;/property&amp;gt;</w:t>
      </w:r>
    </w:p>
    <w:p w14:paraId="7424F9E7" w14:textId="77777777" w:rsidR="008546C8" w:rsidRDefault="008546C8" w:rsidP="00811661">
      <w:pPr>
        <w:pStyle w:val="H3Body"/>
        <w:spacing w:after="0"/>
        <w:ind w:left="0"/>
      </w:pPr>
      <w:r>
        <w:t xml:space="preserve">            &amp;lt;property class=&amp;quot;ControllerInfo&amp;quot;  name=&amp;quot;readerpowerofftime&amp;quot;&amp;gt;&amp;lt;/property&amp;gt;</w:t>
      </w:r>
    </w:p>
    <w:p w14:paraId="49941A8A" w14:textId="77777777" w:rsidR="008546C8" w:rsidRDefault="008546C8" w:rsidP="00811661">
      <w:pPr>
        <w:pStyle w:val="H3Body"/>
        <w:spacing w:after="0"/>
        <w:ind w:left="0"/>
      </w:pPr>
      <w:r>
        <w:t xml:space="preserve">            &amp;lt;property class=&amp;quot;ControllerInfo&amp;quot;  name=&amp;quot;readerpowerontime&amp;quot;&amp;gt;&amp;lt;/property&amp;gt;</w:t>
      </w:r>
    </w:p>
    <w:p w14:paraId="51CAF148" w14:textId="77777777" w:rsidR="008546C8" w:rsidRDefault="008546C8" w:rsidP="00811661">
      <w:pPr>
        <w:pStyle w:val="H3Body"/>
        <w:spacing w:after="0"/>
        <w:ind w:left="0"/>
      </w:pPr>
      <w:r>
        <w:t xml:space="preserve">            &amp;lt;property class=&amp;quot;ControllerInfo&amp;quot;  name=&amp;quot;readerpoweroverridedate&amp;quot;&amp;gt;&amp;lt;/property&amp;gt;</w:t>
      </w:r>
    </w:p>
    <w:p w14:paraId="71972621" w14:textId="77777777" w:rsidR="008546C8" w:rsidRDefault="008546C8" w:rsidP="00811661">
      <w:pPr>
        <w:pStyle w:val="H3Body"/>
        <w:spacing w:after="0"/>
        <w:ind w:left="0"/>
      </w:pPr>
      <w:r>
        <w:t xml:space="preserve">            &amp;lt;property class=&amp;quot;ControllerInfo&amp;quot;  name=&amp;quot;readerpoweroverrideminutes&amp;quot;&amp;gt;0&amp;lt;/property&amp;gt;</w:t>
      </w:r>
    </w:p>
    <w:p w14:paraId="4E9EAB0F" w14:textId="77777777" w:rsidR="008546C8" w:rsidRDefault="008546C8" w:rsidP="00811661">
      <w:pPr>
        <w:pStyle w:val="H3Body"/>
        <w:spacing w:after="0"/>
        <w:ind w:left="0"/>
      </w:pPr>
      <w:r>
        <w:t xml:space="preserve">            &amp;lt;property class=&amp;quot;ControllerInfo&amp;quot;  name=&amp;quot;readertemperaturemaxred&amp;quot;&amp;gt;2000&amp;lt;/property&amp;gt;</w:t>
      </w:r>
    </w:p>
    <w:p w14:paraId="38154E05" w14:textId="77777777" w:rsidR="008546C8" w:rsidRDefault="008546C8" w:rsidP="00811661">
      <w:pPr>
        <w:pStyle w:val="H3Body"/>
        <w:spacing w:after="0"/>
        <w:ind w:left="0"/>
      </w:pPr>
      <w:r>
        <w:t xml:space="preserve">            &amp;lt;property class=&amp;quot;ControllerInfo&amp;quot;  name=&amp;quot;readertemperaturemaxyellow&amp;quot;&amp;gt;2000&amp;lt;/property&amp;gt;</w:t>
      </w:r>
    </w:p>
    <w:p w14:paraId="245EDB0D" w14:textId="77777777" w:rsidR="008546C8" w:rsidRDefault="008546C8" w:rsidP="00811661">
      <w:pPr>
        <w:pStyle w:val="H3Body"/>
        <w:spacing w:after="0"/>
        <w:ind w:left="0"/>
      </w:pPr>
      <w:r>
        <w:t xml:space="preserve">            &amp;lt;property class=&amp;quot;ControllerInfo&amp;quot;  name=&amp;quot;readertemperatureminred&amp;quot;&amp;gt;-100&amp;lt;/property&amp;gt;</w:t>
      </w:r>
    </w:p>
    <w:p w14:paraId="66065544" w14:textId="77777777" w:rsidR="008546C8" w:rsidRDefault="008546C8" w:rsidP="00811661">
      <w:pPr>
        <w:pStyle w:val="H3Body"/>
        <w:spacing w:after="0"/>
        <w:ind w:left="0"/>
      </w:pPr>
      <w:r>
        <w:t xml:space="preserve">            &amp;lt;property class=&amp;quot;ControllerInfo&amp;quot;  name=&amp;quot;readertemperatureminyellow&amp;quot;&amp;gt;-100&amp;lt;/property&amp;gt;</w:t>
      </w:r>
    </w:p>
    <w:p w14:paraId="1C01FFDA" w14:textId="77777777" w:rsidR="008546C8" w:rsidRDefault="008546C8" w:rsidP="00811661">
      <w:pPr>
        <w:pStyle w:val="H3Body"/>
        <w:spacing w:after="0"/>
        <w:ind w:left="0"/>
      </w:pPr>
      <w:r>
        <w:t xml:space="preserve">            &amp;lt;property class=&amp;quot;ControllerInfo&amp;quot;  name=&amp;quot;readertimeprecisionms&amp;quot;&amp;gt;1000&amp;lt;/property&amp;gt;</w:t>
      </w:r>
    </w:p>
    <w:p w14:paraId="13C10220" w14:textId="77777777" w:rsidR="008546C8" w:rsidRDefault="008546C8" w:rsidP="00811661">
      <w:pPr>
        <w:pStyle w:val="H3Body"/>
        <w:spacing w:after="0"/>
        <w:ind w:left="0"/>
      </w:pPr>
      <w:r>
        <w:t xml:space="preserve">            &amp;lt;property class=&amp;quot;ControllerInfo&amp;quot;  name=&amp;quot;reducedataslicing&amp;quot;&amp;gt;true&amp;lt;/property&amp;gt;</w:t>
      </w:r>
    </w:p>
    <w:p w14:paraId="6E7B3461" w14:textId="77777777" w:rsidR="008546C8" w:rsidRDefault="008546C8" w:rsidP="00811661">
      <w:pPr>
        <w:pStyle w:val="H3Body"/>
        <w:spacing w:after="0"/>
        <w:ind w:left="0"/>
      </w:pPr>
      <w:r>
        <w:lastRenderedPageBreak/>
        <w:t xml:space="preserve">            &amp;lt;property class=&amp;quot;ControllerInfo&amp;quot;  name=&amp;quot;reversetapids&amp;quot;&amp;gt;false&amp;lt;/property&amp;gt;</w:t>
      </w:r>
    </w:p>
    <w:p w14:paraId="07955445" w14:textId="77777777" w:rsidR="008546C8" w:rsidRDefault="008546C8" w:rsidP="00811661">
      <w:pPr>
        <w:pStyle w:val="H3Body"/>
        <w:spacing w:after="0"/>
        <w:ind w:left="0"/>
      </w:pPr>
      <w:r>
        <w:t xml:space="preserve">            &amp;lt;property class=&amp;quot;ControllerInfo&amp;quot;  name=&amp;quot;rfidtestmode&amp;quot;&amp;gt;false&amp;lt;/property&amp;gt;</w:t>
      </w:r>
    </w:p>
    <w:p w14:paraId="06CE8541" w14:textId="77777777" w:rsidR="008546C8" w:rsidRDefault="008546C8" w:rsidP="00811661">
      <w:pPr>
        <w:pStyle w:val="H3Body"/>
        <w:spacing w:after="0"/>
        <w:ind w:left="0"/>
      </w:pPr>
      <w:r>
        <w:t xml:space="preserve">            &amp;lt;property class=&amp;quot;ControllerInfo&amp;quot;  name=&amp;quot;securetapid&amp;quot;&amp;gt;false&amp;lt;/property&amp;gt;</w:t>
      </w:r>
    </w:p>
    <w:p w14:paraId="3BDACC34" w14:textId="77777777" w:rsidR="008546C8" w:rsidRDefault="008546C8" w:rsidP="00811661">
      <w:pPr>
        <w:pStyle w:val="H3Body"/>
        <w:spacing w:after="0"/>
        <w:ind w:left="0"/>
      </w:pPr>
      <w:r>
        <w:t xml:space="preserve">            &amp;lt;property class=&amp;quot;ControllerInfo&amp;quot;  name=&amp;quot;setreadertime&amp;quot;&amp;gt;true&amp;lt;/property&amp;gt;</w:t>
      </w:r>
    </w:p>
    <w:p w14:paraId="53D8CC91" w14:textId="77777777" w:rsidR="008546C8" w:rsidRDefault="008546C8" w:rsidP="00811661">
      <w:pPr>
        <w:pStyle w:val="H3Body"/>
        <w:spacing w:after="0"/>
        <w:ind w:left="0"/>
      </w:pPr>
      <w:r>
        <w:t xml:space="preserve">            &amp;lt;property class=&amp;quot;ControllerInfo&amp;quot;  name=&amp;quot;singulationalgorithm&amp;quot;&amp;gt;max&amp;lt;/property&amp;gt;</w:t>
      </w:r>
    </w:p>
    <w:p w14:paraId="3F2CC32C" w14:textId="77777777" w:rsidR="008546C8" w:rsidRDefault="008546C8" w:rsidP="00811661">
      <w:pPr>
        <w:pStyle w:val="H3Body"/>
        <w:spacing w:after="0"/>
        <w:ind w:left="0"/>
      </w:pPr>
      <w:r>
        <w:t xml:space="preserve">            &amp;lt;property class=&amp;quot;ControllerInfo&amp;quot;  name=&amp;quot;snmp_enabled&amp;quot;&amp;gt;false&amp;lt;/property&amp;gt;</w:t>
      </w:r>
    </w:p>
    <w:p w14:paraId="3348496D" w14:textId="77777777" w:rsidR="008546C8" w:rsidRDefault="008546C8" w:rsidP="00811661">
      <w:pPr>
        <w:pStyle w:val="H3Body"/>
        <w:spacing w:after="0"/>
        <w:ind w:left="0"/>
      </w:pPr>
      <w:r>
        <w:t xml:space="preserve">            &amp;lt;property class=&amp;quot;ControllerInfo&amp;quot;  name=&amp;quot;statesaveperiod_msec&amp;quot;&amp;gt;1000&amp;lt;/property&amp;gt;</w:t>
      </w:r>
    </w:p>
    <w:p w14:paraId="77359749" w14:textId="77777777" w:rsidR="008546C8" w:rsidRDefault="008546C8" w:rsidP="00811661">
      <w:pPr>
        <w:pStyle w:val="H3Body"/>
        <w:spacing w:after="0"/>
        <w:ind w:left="0"/>
      </w:pPr>
      <w:r>
        <w:t xml:space="preserve">            &amp;lt;property class=&amp;quot;ControllerInfo&amp;quot;  name=&amp;quot;statesaveperiod_sec&amp;quot;&amp;gt;1000&amp;lt;/property&amp;gt;</w:t>
      </w:r>
    </w:p>
    <w:p w14:paraId="5DF9D0AA" w14:textId="77777777" w:rsidR="008546C8" w:rsidRDefault="008546C8" w:rsidP="00811661">
      <w:pPr>
        <w:pStyle w:val="H3Body"/>
        <w:spacing w:after="0"/>
        <w:ind w:left="0"/>
      </w:pPr>
      <w:r>
        <w:t xml:space="preserve">            &amp;lt;property class=&amp;quot;ControllerInfo&amp;quot;  name=&amp;quot;successsequence&amp;quot;&amp;gt;success&amp;lt;/property&amp;gt;</w:t>
      </w:r>
    </w:p>
    <w:p w14:paraId="53C7016B" w14:textId="77777777" w:rsidR="008546C8" w:rsidRDefault="008546C8" w:rsidP="00811661">
      <w:pPr>
        <w:pStyle w:val="H3Body"/>
        <w:spacing w:after="0"/>
        <w:ind w:left="0"/>
      </w:pPr>
      <w:r>
        <w:t xml:space="preserve">            &amp;lt;property class=&amp;quot;ControllerInfo&amp;quot;  name=&amp;quot;successtimeout_msec&amp;quot;&amp;gt;2500&amp;lt;/property&amp;gt;</w:t>
      </w:r>
    </w:p>
    <w:p w14:paraId="148E42C9" w14:textId="77777777" w:rsidR="008546C8" w:rsidRDefault="008546C8" w:rsidP="00811661">
      <w:pPr>
        <w:pStyle w:val="H3Body"/>
        <w:spacing w:after="0"/>
        <w:ind w:left="0"/>
      </w:pPr>
      <w:r>
        <w:t xml:space="preserve">            &amp;lt;property class=&amp;quot;ControllerInfo&amp;quot;  name=&amp;quot;tapsequence&amp;quot;&amp;gt;thinking&amp;lt;/property&amp;gt;</w:t>
      </w:r>
    </w:p>
    <w:p w14:paraId="30A4D57D" w14:textId="77777777" w:rsidR="008546C8" w:rsidRDefault="008546C8" w:rsidP="00811661">
      <w:pPr>
        <w:pStyle w:val="H3Body"/>
        <w:spacing w:after="0"/>
        <w:ind w:left="0"/>
      </w:pPr>
      <w:r>
        <w:t xml:space="preserve">            &amp;lt;property class=&amp;quot;ControllerInfo&amp;quot;  name=&amp;quot;taptimeout_msec&amp;quot;&amp;gt;10000&amp;lt;/property&amp;gt;</w:t>
      </w:r>
    </w:p>
    <w:p w14:paraId="3E9EE64A" w14:textId="77777777" w:rsidR="008546C8" w:rsidRDefault="008546C8" w:rsidP="00811661">
      <w:pPr>
        <w:pStyle w:val="H3Body"/>
        <w:spacing w:after="0"/>
        <w:ind w:left="0"/>
      </w:pPr>
      <w:r>
        <w:t xml:space="preserve">            &amp;lt;property class=&amp;quot;ControllerInfo&amp;quot;  name=&amp;quot;transmitxbrperiod_msec&amp;quot;&amp;gt;100&amp;lt;/property&amp;gt;</w:t>
      </w:r>
    </w:p>
    <w:p w14:paraId="70F58277" w14:textId="77777777" w:rsidR="008546C8" w:rsidRDefault="008546C8" w:rsidP="00811661">
      <w:pPr>
        <w:pStyle w:val="H3Body"/>
        <w:spacing w:after="0"/>
        <w:ind w:left="0"/>
      </w:pPr>
      <w:r>
        <w:t xml:space="preserve">            &amp;lt;property class=&amp;quot;ControllerInfo&amp;quot;  name=&amp;quot;updatestreambatchsize&amp;quot;&amp;gt;1&amp;lt;/property&amp;gt;</w:t>
      </w:r>
    </w:p>
    <w:p w14:paraId="159B0A6A" w14:textId="77777777" w:rsidR="008546C8" w:rsidRDefault="008546C8" w:rsidP="00811661">
      <w:pPr>
        <w:pStyle w:val="H3Body"/>
        <w:spacing w:after="0"/>
        <w:ind w:left="0"/>
      </w:pPr>
      <w:r>
        <w:t xml:space="preserve">            &amp;lt;property class=&amp;quot;ControllerInfo&amp;quot;  name=&amp;quot;updatestreamcorepoolsize&amp;quot;&amp;gt;16&amp;lt;/property&amp;gt;</w:t>
      </w:r>
    </w:p>
    <w:p w14:paraId="77EB4FA8" w14:textId="77777777" w:rsidR="008546C8" w:rsidRDefault="008546C8" w:rsidP="00811661">
      <w:pPr>
        <w:pStyle w:val="H3Body"/>
        <w:spacing w:after="0"/>
        <w:ind w:left="0"/>
      </w:pPr>
      <w:r>
        <w:t xml:space="preserve">            &amp;lt;property class=&amp;quot;ControllerInfo&amp;quot;  name=&amp;quot;updatestreamhttptimeout_msec&amp;quot;&amp;gt;3000&amp;lt;/property&amp;gt;</w:t>
      </w:r>
    </w:p>
    <w:p w14:paraId="195BE75B" w14:textId="77777777" w:rsidR="008546C8" w:rsidRDefault="008546C8" w:rsidP="00811661">
      <w:pPr>
        <w:pStyle w:val="H3Body"/>
        <w:spacing w:after="0"/>
        <w:ind w:left="0"/>
      </w:pPr>
      <w:r>
        <w:t xml:space="preserve">            &amp;lt;property class=&amp;quot;ControllerInfo&amp;quot;  name=&amp;quot;updatestreamintervalms&amp;quot;&amp;gt;200&amp;lt;/property&amp;gt;</w:t>
      </w:r>
    </w:p>
    <w:p w14:paraId="75C74354" w14:textId="77777777" w:rsidR="008546C8" w:rsidRDefault="008546C8" w:rsidP="00811661">
      <w:pPr>
        <w:pStyle w:val="H3Body"/>
        <w:spacing w:after="0"/>
        <w:ind w:left="0"/>
      </w:pPr>
      <w:r>
        <w:t xml:space="preserve">            &amp;lt;property class=&amp;quot;ControllerInfo&amp;quot;  name=&amp;quot;updatestreammaxpoolsize&amp;quot;&amp;gt;80&amp;lt;/property&amp;gt;</w:t>
      </w:r>
    </w:p>
    <w:p w14:paraId="786EF356" w14:textId="77777777" w:rsidR="008546C8" w:rsidRDefault="008546C8" w:rsidP="00811661">
      <w:pPr>
        <w:pStyle w:val="H3Body"/>
        <w:spacing w:after="0"/>
        <w:ind w:left="0"/>
      </w:pPr>
      <w:r>
        <w:t xml:space="preserve">            &amp;lt;property class=&amp;quot;ControllerInfo&amp;quot;  name=&amp;quot;updatestreammessagetypes&amp;quot;&amp;gt;*&amp;lt;/property&amp;gt;</w:t>
      </w:r>
    </w:p>
    <w:p w14:paraId="537A13F7" w14:textId="77777777" w:rsidR="008546C8" w:rsidRDefault="008546C8" w:rsidP="00811661">
      <w:pPr>
        <w:pStyle w:val="H3Body"/>
        <w:spacing w:after="0"/>
        <w:ind w:left="0"/>
      </w:pPr>
      <w:r>
        <w:t xml:space="preserve">            &amp;lt;property class=&amp;quot;ControllerInfo&amp;quot;  name=&amp;quot;updatestreampostretry_sec&amp;quot;&amp;gt;60&amp;lt;/property&amp;gt;</w:t>
      </w:r>
    </w:p>
    <w:p w14:paraId="0D5CCFF6" w14:textId="77777777" w:rsidR="008546C8" w:rsidRDefault="008546C8" w:rsidP="00811661">
      <w:pPr>
        <w:pStyle w:val="H3Body"/>
        <w:spacing w:after="0"/>
        <w:ind w:left="0"/>
      </w:pPr>
      <w:r>
        <w:t xml:space="preserve">            &amp;lt;property class=&amp;quot;ControllerInfo&amp;quot;  name=&amp;quot;updatestreamqueuesize&amp;quot;&amp;gt;1000&amp;lt;/property&amp;gt;</w:t>
      </w:r>
    </w:p>
    <w:p w14:paraId="3CA2D30E" w14:textId="77777777" w:rsidR="008546C8" w:rsidRDefault="008546C8" w:rsidP="00811661">
      <w:pPr>
        <w:pStyle w:val="H3Body"/>
        <w:spacing w:after="0"/>
        <w:ind w:left="0"/>
      </w:pPr>
      <w:r>
        <w:lastRenderedPageBreak/>
        <w:t xml:space="preserve">            &amp;lt;property class=&amp;quot;ControllerInfo&amp;quot;  name=&amp;quot;updatestreamurl&amp;quot;&amp;gt;&amp;lt;/property&amp;gt;</w:t>
      </w:r>
    </w:p>
    <w:p w14:paraId="4D878CE3" w14:textId="77777777" w:rsidR="008546C8" w:rsidRDefault="008546C8" w:rsidP="00811661">
      <w:pPr>
        <w:pStyle w:val="H3Body"/>
        <w:spacing w:after="0"/>
        <w:ind w:left="0"/>
      </w:pPr>
      <w:r>
        <w:t xml:space="preserve">            &amp;lt;property class=&amp;quot;ControllerInfo&amp;quot;  name=&amp;quot;updatestreamuseasync&amp;quot;&amp;gt;true&amp;lt;/property&amp;gt;</w:t>
      </w:r>
    </w:p>
    <w:p w14:paraId="6434C145" w14:textId="77777777" w:rsidR="008546C8" w:rsidRDefault="008546C8" w:rsidP="00811661">
      <w:pPr>
        <w:pStyle w:val="H3Body"/>
        <w:spacing w:after="0"/>
        <w:ind w:left="0"/>
      </w:pPr>
      <w:r>
        <w:t xml:space="preserve">            &amp;lt;property class=&amp;quot;ControllerInfo&amp;quot;  name=&amp;quot;venue&amp;quot;&amp;gt;222333&amp;lt;/property&amp;gt;</w:t>
      </w:r>
    </w:p>
    <w:p w14:paraId="56E767FB" w14:textId="77777777" w:rsidR="008546C8" w:rsidRDefault="008546C8" w:rsidP="00811661">
      <w:pPr>
        <w:pStyle w:val="H3Body"/>
        <w:spacing w:after="0"/>
        <w:ind w:left="0"/>
      </w:pPr>
      <w:r>
        <w:t xml:space="preserve">            &amp;lt;property class=&amp;quot;ControllerInfo&amp;quot;  name=&amp;quot;verbose&amp;quot;&amp;gt;false&amp;lt;/property&amp;gt;</w:t>
      </w:r>
    </w:p>
    <w:p w14:paraId="068CE1F4" w14:textId="77777777" w:rsidR="008546C8" w:rsidRDefault="008546C8" w:rsidP="00811661">
      <w:pPr>
        <w:pStyle w:val="H3Body"/>
        <w:spacing w:after="0"/>
        <w:ind w:left="0"/>
      </w:pPr>
      <w:r>
        <w:t xml:space="preserve">            &amp;lt;property class=&amp;quot;ControllerInfo&amp;quot;  name=&amp;quot;vipaddress&amp;quot;&amp;gt;10.110.1.120&amp;lt;/property&amp;gt;</w:t>
      </w:r>
    </w:p>
    <w:p w14:paraId="65C4F1FB" w14:textId="77777777" w:rsidR="008546C8" w:rsidRDefault="008546C8" w:rsidP="00811661">
      <w:pPr>
        <w:pStyle w:val="H3Body"/>
        <w:spacing w:after="0"/>
        <w:ind w:left="0"/>
      </w:pPr>
      <w:r>
        <w:t xml:space="preserve">            &amp;lt;property class=&amp;quot;ControllerInfo&amp;quot;  name=&amp;quot;watchedbandtimeout&amp;quot;&amp;gt;180&amp;lt;/property&amp;gt;</w:t>
      </w:r>
    </w:p>
    <w:p w14:paraId="4F8407B2" w14:textId="77777777" w:rsidR="008546C8" w:rsidRDefault="008546C8" w:rsidP="00811661">
      <w:pPr>
        <w:pStyle w:val="H3Body"/>
        <w:spacing w:after="0"/>
        <w:ind w:left="0"/>
      </w:pPr>
      <w:r>
        <w:t xml:space="preserve">            &amp;lt;property class=&amp;quot;ControllerInfo&amp;quot;  name=&amp;quot;webserverthreadcount&amp;quot;&amp;gt;32&amp;lt;/property&amp;gt;</w:t>
      </w:r>
    </w:p>
    <w:p w14:paraId="17280584" w14:textId="77777777" w:rsidR="008546C8" w:rsidRDefault="008546C8" w:rsidP="00811661">
      <w:pPr>
        <w:pStyle w:val="H3Body"/>
        <w:spacing w:after="0"/>
        <w:ind w:left="0"/>
      </w:pPr>
      <w:r>
        <w:t xml:space="preserve">            &amp;lt;property class=&amp;quot;ControllerInfo&amp;quot;  name=&amp;quot;wwwdir&amp;quot;&amp;gt;/usr/share/xbrc/www&amp;lt;/property&amp;gt;</w:t>
      </w:r>
    </w:p>
    <w:p w14:paraId="75686839" w14:textId="77777777" w:rsidR="008546C8" w:rsidRDefault="008546C8" w:rsidP="00811661">
      <w:pPr>
        <w:pStyle w:val="H3Body"/>
        <w:spacing w:after="0"/>
        <w:ind w:left="0"/>
      </w:pPr>
      <w:r>
        <w:t xml:space="preserve">            &amp;lt;property class=&amp;quot;ControllerInfo&amp;quot;  name=&amp;quot;xviewurl&amp;quot;&amp;gt;#&amp;lt;/property&amp;gt;</w:t>
      </w:r>
    </w:p>
    <w:p w14:paraId="417359A7" w14:textId="77777777" w:rsidR="008546C8" w:rsidRDefault="008546C8" w:rsidP="00811661">
      <w:pPr>
        <w:pStyle w:val="H3Body"/>
        <w:spacing w:after="0"/>
        <w:ind w:left="0"/>
      </w:pPr>
      <w:r>
        <w:t xml:space="preserve">            &amp;lt;property class=&amp;quot;ESBInfo&amp;quot;  name=&amp;quot;enablejms&amp;quot;&amp;gt;true&amp;lt;/property&amp;gt;</w:t>
      </w:r>
    </w:p>
    <w:p w14:paraId="01433AC2" w14:textId="77777777" w:rsidR="008546C8" w:rsidRDefault="008546C8" w:rsidP="00811661">
      <w:pPr>
        <w:pStyle w:val="H3Body"/>
        <w:spacing w:after="0"/>
        <w:ind w:left="0"/>
      </w:pPr>
      <w:r>
        <w:t xml:space="preserve">            &amp;lt;property class=&amp;quot;ESBInfo&amp;quot;  name=&amp;quot;jmsbroker&amp;quot;&amp;gt;#&amp;lt;/property&amp;gt;</w:t>
      </w:r>
    </w:p>
    <w:p w14:paraId="0B31C4D9" w14:textId="77777777" w:rsidR="008546C8" w:rsidRDefault="008546C8" w:rsidP="00811661">
      <w:pPr>
        <w:pStyle w:val="H3Body"/>
        <w:spacing w:after="0"/>
        <w:ind w:left="0"/>
      </w:pPr>
      <w:r>
        <w:t xml:space="preserve">            &amp;lt;property class=&amp;quot;ESBInfo&amp;quot;  name=&amp;quot;jmsdiscoverytimesec&amp;quot;&amp;gt;60&amp;lt;/property&amp;gt;</w:t>
      </w:r>
    </w:p>
    <w:p w14:paraId="0F597E4C" w14:textId="77777777" w:rsidR="008546C8" w:rsidRDefault="008546C8" w:rsidP="00811661">
      <w:pPr>
        <w:pStyle w:val="H3Body"/>
        <w:spacing w:after="0"/>
        <w:ind w:left="0"/>
      </w:pPr>
      <w:r>
        <w:t xml:space="preserve">            &amp;lt;property class=&amp;quot;ESBInfo&amp;quot;  name=&amp;quot;jmspassword&amp;quot;&amp;gt;&amp;lt;/property&amp;gt;</w:t>
      </w:r>
    </w:p>
    <w:p w14:paraId="774ED0D5" w14:textId="77777777" w:rsidR="008546C8" w:rsidRDefault="008546C8" w:rsidP="00811661">
      <w:pPr>
        <w:pStyle w:val="H3Body"/>
        <w:spacing w:after="0"/>
        <w:ind w:left="0"/>
      </w:pPr>
      <w:r>
        <w:t xml:space="preserve">            &amp;lt;property class=&amp;quot;ESBInfo&amp;quot;  name=&amp;quot;jmssendintervalms&amp;quot;&amp;gt;101&amp;lt;/property&amp;gt;</w:t>
      </w:r>
    </w:p>
    <w:p w14:paraId="25AE6BD0" w14:textId="77777777" w:rsidR="008546C8" w:rsidRDefault="008546C8" w:rsidP="00811661">
      <w:pPr>
        <w:pStyle w:val="H3Body"/>
        <w:spacing w:after="0"/>
        <w:ind w:left="0"/>
      </w:pPr>
      <w:r>
        <w:t xml:space="preserve">            &amp;lt;property class=&amp;quot;ESBInfo&amp;quot;  name=&amp;quot;jmstopic&amp;quot;&amp;gt;AREK_HA&amp;lt;/property&amp;gt;</w:t>
      </w:r>
    </w:p>
    <w:p w14:paraId="2F6AC023" w14:textId="77777777" w:rsidR="008546C8" w:rsidRDefault="008546C8" w:rsidP="00811661">
      <w:pPr>
        <w:pStyle w:val="H3Body"/>
        <w:spacing w:after="0"/>
        <w:ind w:left="0"/>
      </w:pPr>
      <w:r>
        <w:t xml:space="preserve">            &amp;lt;property class=&amp;quot;ESBInfo&amp;quot;  name=&amp;quot;jmsuser&amp;quot;&amp;gt;&amp;lt;/property&amp;gt;</w:t>
      </w:r>
    </w:p>
    <w:p w14:paraId="2D59D3AF" w14:textId="77777777" w:rsidR="008546C8" w:rsidRDefault="008546C8" w:rsidP="00811661">
      <w:pPr>
        <w:pStyle w:val="H3Body"/>
        <w:spacing w:after="0"/>
        <w:ind w:left="0"/>
      </w:pPr>
      <w:r>
        <w:t xml:space="preserve">            &amp;lt;property class=&amp;quot;ParkEntryModelConfig&amp;quot;  name=&amp;quot;abandonmenttimesec&amp;quot;&amp;gt;25&amp;lt;/property&amp;gt;</w:t>
      </w:r>
    </w:p>
    <w:p w14:paraId="6A1AB9A9" w14:textId="77777777" w:rsidR="008546C8" w:rsidRDefault="008546C8" w:rsidP="00811661">
      <w:pPr>
        <w:pStyle w:val="H3Body"/>
        <w:spacing w:after="0"/>
        <w:ind w:left="0"/>
      </w:pPr>
      <w:r>
        <w:t xml:space="preserve">            &amp;lt;property class=&amp;quot;ParkEntryModelConfig&amp;quot;  name=&amp;quot;castappcorethreadpoolsize&amp;quot;&amp;gt;10&amp;lt;/property&amp;gt;</w:t>
      </w:r>
    </w:p>
    <w:p w14:paraId="1E51877A" w14:textId="77777777" w:rsidR="008546C8" w:rsidRDefault="008546C8" w:rsidP="00811661">
      <w:pPr>
        <w:pStyle w:val="H3Body"/>
        <w:spacing w:after="0"/>
        <w:ind w:left="0"/>
      </w:pPr>
      <w:r>
        <w:t xml:space="preserve">            &amp;lt;property class=&amp;quot;ParkEntryModelConfig&amp;quot;  name=&amp;quot;castappmaxthreadpoolsize&amp;quot;&amp;gt;50&amp;lt;/property&amp;gt;</w:t>
      </w:r>
    </w:p>
    <w:p w14:paraId="38C70932" w14:textId="77777777" w:rsidR="008546C8" w:rsidRDefault="008546C8" w:rsidP="00811661">
      <w:pPr>
        <w:pStyle w:val="H3Body"/>
        <w:spacing w:after="0"/>
        <w:ind w:left="0"/>
      </w:pPr>
      <w:r>
        <w:t xml:space="preserve">            &amp;lt;property class=&amp;quot;ParkEntryModelConfig&amp;quot;  name=&amp;quot;castappmessagetimeoutsec&amp;quot;&amp;gt;15&amp;lt;/property&amp;gt;</w:t>
      </w:r>
    </w:p>
    <w:p w14:paraId="46B88DA5" w14:textId="77777777" w:rsidR="008546C8" w:rsidRDefault="008546C8" w:rsidP="00811661">
      <w:pPr>
        <w:pStyle w:val="H3Body"/>
        <w:spacing w:after="0"/>
        <w:ind w:left="0"/>
      </w:pPr>
      <w:r>
        <w:t xml:space="preserve">            &amp;lt;property class=&amp;quot;ParkEntryModelConfig&amp;quot;  name=&amp;quot;castappnotifytimeoutsec&amp;quot;&amp;gt;5&amp;lt;/property&amp;gt;</w:t>
      </w:r>
    </w:p>
    <w:p w14:paraId="311EBB8C" w14:textId="77777777" w:rsidR="008546C8" w:rsidRDefault="008546C8" w:rsidP="00811661">
      <w:pPr>
        <w:pStyle w:val="H3Body"/>
        <w:spacing w:after="0"/>
        <w:ind w:left="0"/>
      </w:pPr>
      <w:r>
        <w:lastRenderedPageBreak/>
        <w:t xml:space="preserve">            &amp;lt;property class=&amp;quot;ParkEntryModelConfig&amp;quot;  name=&amp;quot;castappresponsetimeutsec&amp;quot;&amp;gt;30&amp;lt;/property&amp;gt;</w:t>
      </w:r>
    </w:p>
    <w:p w14:paraId="030DC414" w14:textId="77777777" w:rsidR="008546C8" w:rsidRDefault="008546C8" w:rsidP="00811661">
      <w:pPr>
        <w:pStyle w:val="H3Body"/>
        <w:spacing w:after="0"/>
        <w:ind w:left="0"/>
      </w:pPr>
      <w:r>
        <w:t xml:space="preserve">            &amp;lt;property class=&amp;quot;ParkEntryModelConfig&amp;quot;  name=&amp;quot;castappserveraddress&amp;quot;&amp;gt;localhost&amp;lt;/property&amp;gt;</w:t>
      </w:r>
    </w:p>
    <w:p w14:paraId="4227DB0E" w14:textId="77777777" w:rsidR="008546C8" w:rsidRDefault="008546C8" w:rsidP="00811661">
      <w:pPr>
        <w:pStyle w:val="H3Body"/>
        <w:spacing w:after="0"/>
        <w:ind w:left="0"/>
      </w:pPr>
      <w:r>
        <w:t xml:space="preserve">            &amp;lt;property class=&amp;quot;ParkEntryModelConfig&amp;quot;  name=&amp;quot;castappserverobserveraddress&amp;quot;&amp;gt;localhost&amp;lt;/property&amp;gt;</w:t>
      </w:r>
    </w:p>
    <w:p w14:paraId="0E0B6CE0" w14:textId="77777777" w:rsidR="008546C8" w:rsidRDefault="008546C8" w:rsidP="00811661">
      <w:pPr>
        <w:pStyle w:val="H3Body"/>
        <w:spacing w:after="0"/>
        <w:ind w:left="0"/>
      </w:pPr>
      <w:r>
        <w:t xml:space="preserve">            &amp;lt;property class=&amp;quot;ParkEntryModelConfig&amp;quot;  name=&amp;quot;castappserverobserverport&amp;quot;&amp;gt;33435&amp;lt;/property&amp;gt;</w:t>
      </w:r>
    </w:p>
    <w:p w14:paraId="675C8E1C" w14:textId="77777777" w:rsidR="008546C8" w:rsidRDefault="008546C8" w:rsidP="00811661">
      <w:pPr>
        <w:pStyle w:val="H3Body"/>
        <w:spacing w:after="0"/>
        <w:ind w:left="0"/>
      </w:pPr>
      <w:r>
        <w:t xml:space="preserve">            &amp;lt;property class=&amp;quot;ParkEntryModelConfig&amp;quot;  name=&amp;quot;castappserverport&amp;quot;&amp;gt;33434&amp;lt;/property&amp;gt;</w:t>
      </w:r>
    </w:p>
    <w:p w14:paraId="64C4C5F9" w14:textId="77777777" w:rsidR="008546C8" w:rsidRDefault="008546C8" w:rsidP="00811661">
      <w:pPr>
        <w:pStyle w:val="H3Body"/>
        <w:spacing w:after="0"/>
        <w:ind w:left="0"/>
      </w:pPr>
      <w:r>
        <w:t xml:space="preserve">            &amp;lt;property class=&amp;quot;ParkEntryModelConfig&amp;quot;  name=&amp;quot;castappthreadkeepalivesec&amp;quot;&amp;gt;10&amp;lt;/property&amp;gt;</w:t>
      </w:r>
    </w:p>
    <w:p w14:paraId="6BEBE0AF" w14:textId="77777777" w:rsidR="008546C8" w:rsidRDefault="008546C8" w:rsidP="00811661">
      <w:pPr>
        <w:pStyle w:val="H3Body"/>
        <w:spacing w:after="0"/>
        <w:ind w:left="0"/>
      </w:pPr>
      <w:r>
        <w:t xml:space="preserve">            &amp;lt;property class=&amp;quot;ParkEntryModelConfig&amp;quot;  name=&amp;quot;castloginokdurationms&amp;quot;&amp;gt;0&amp;lt;/property&amp;gt;</w:t>
      </w:r>
    </w:p>
    <w:p w14:paraId="531783BF" w14:textId="77777777" w:rsidR="008546C8" w:rsidRDefault="008546C8" w:rsidP="00811661">
      <w:pPr>
        <w:pStyle w:val="H3Body"/>
        <w:spacing w:after="0"/>
        <w:ind w:left="0"/>
      </w:pPr>
      <w:r>
        <w:t xml:space="preserve">            &amp;lt;property class=&amp;quot;ParkEntryModelConfig&amp;quot;  name=&amp;quot;castloginoklight&amp;quot;&amp;gt;entry_login_ok&amp;lt;/property&amp;gt;</w:t>
      </w:r>
    </w:p>
    <w:p w14:paraId="48261F10" w14:textId="77777777" w:rsidR="008546C8" w:rsidRDefault="008546C8" w:rsidP="00811661">
      <w:pPr>
        <w:pStyle w:val="H3Body"/>
        <w:spacing w:after="0"/>
        <w:ind w:left="0"/>
      </w:pPr>
      <w:r>
        <w:t xml:space="preserve">            &amp;lt;property class=&amp;quot;ParkEntryModelConfig&amp;quot;  name=&amp;quot;castlogontimeoutsec&amp;quot;&amp;gt;45&amp;lt;/property&amp;gt;</w:t>
      </w:r>
    </w:p>
    <w:p w14:paraId="79827922" w14:textId="77777777" w:rsidR="008546C8" w:rsidRDefault="008546C8" w:rsidP="00811661">
      <w:pPr>
        <w:pStyle w:val="H3Body"/>
        <w:spacing w:after="0"/>
        <w:ind w:left="0"/>
      </w:pPr>
      <w:r>
        <w:t xml:space="preserve">            &amp;lt;property class=&amp;quot;ParkEntryModelConfig&amp;quot;  name=&amp;quot;flashcolors&amp;quot;&amp;gt;#ba2525|#c39c00|#009f50|#00509f|#a128a1&amp;lt;/property&amp;gt;</w:t>
      </w:r>
    </w:p>
    <w:p w14:paraId="1D6E02C4" w14:textId="77777777" w:rsidR="008546C8" w:rsidRDefault="008546C8" w:rsidP="00811661">
      <w:pPr>
        <w:pStyle w:val="H3Body"/>
        <w:spacing w:after="0"/>
        <w:ind w:left="0"/>
      </w:pPr>
      <w:r>
        <w:t xml:space="preserve">            &amp;lt;property class=&amp;quot;ParkEntryModelConfig&amp;quot;  name=&amp;quot;greenlighttimeoutms&amp;quot;&amp;gt;2500&amp;lt;/property&amp;gt;</w:t>
      </w:r>
    </w:p>
    <w:p w14:paraId="206CE4F5" w14:textId="77777777" w:rsidR="008546C8" w:rsidRDefault="008546C8" w:rsidP="00811661">
      <w:pPr>
        <w:pStyle w:val="H3Body"/>
        <w:spacing w:after="0"/>
        <w:ind w:left="0"/>
      </w:pPr>
      <w:r>
        <w:t xml:space="preserve">            &amp;lt;property class=&amp;quot;ParkEntryModelConfig&amp;quot;  name=&amp;quot;guestretaptimeoutms&amp;quot;&amp;gt;1000&amp;lt;/property&amp;gt;</w:t>
      </w:r>
    </w:p>
    <w:p w14:paraId="0C9856FC" w14:textId="77777777" w:rsidR="008546C8" w:rsidRDefault="008546C8" w:rsidP="00811661">
      <w:pPr>
        <w:pStyle w:val="H3Body"/>
        <w:spacing w:after="0"/>
        <w:ind w:left="0"/>
      </w:pPr>
      <w:r>
        <w:t xml:space="preserve">            &amp;lt;property class=&amp;quot;ParkEntryModelConfig&amp;quot;  name=&amp;quot;maxfpscanretry&amp;quot;&amp;gt;3&amp;lt;/property&amp;gt;</w:t>
      </w:r>
    </w:p>
    <w:p w14:paraId="4B4DBC11" w14:textId="77777777" w:rsidR="008546C8" w:rsidRDefault="008546C8" w:rsidP="00811661">
      <w:pPr>
        <w:pStyle w:val="H3Body"/>
        <w:spacing w:after="0"/>
        <w:ind w:left="0"/>
      </w:pPr>
      <w:r>
        <w:t xml:space="preserve">            &amp;lt;property class=&amp;quot;ParkEntryModelConfig&amp;quot;  name=&amp;quot;omniconnecttimeoutms&amp;quot;&amp;gt;4000&amp;lt;/property&amp;gt;</w:t>
      </w:r>
    </w:p>
    <w:p w14:paraId="0034ACB3" w14:textId="77777777" w:rsidR="008546C8" w:rsidRDefault="008546C8" w:rsidP="00811661">
      <w:pPr>
        <w:pStyle w:val="H3Body"/>
        <w:spacing w:after="0"/>
        <w:ind w:left="0"/>
      </w:pPr>
      <w:r>
        <w:t xml:space="preserve">            &amp;lt;property class=&amp;quot;ParkEntryModelConfig&amp;quot;  name=&amp;quot;omniid&amp;quot;&amp;gt;800011&amp;lt;/property&amp;gt;</w:t>
      </w:r>
    </w:p>
    <w:p w14:paraId="7FD1FE4E" w14:textId="77777777" w:rsidR="008546C8" w:rsidRDefault="008546C8" w:rsidP="00811661">
      <w:pPr>
        <w:pStyle w:val="H3Body"/>
        <w:spacing w:after="0"/>
        <w:ind w:left="0"/>
      </w:pPr>
      <w:r>
        <w:t xml:space="preserve">            &amp;lt;property class=&amp;quot;ParkEntryModelConfig&amp;quot;  name=&amp;quot;omnipassword&amp;quot;&amp;gt;&amp;lt;/property&amp;gt;</w:t>
      </w:r>
    </w:p>
    <w:p w14:paraId="3615E7C8" w14:textId="77777777" w:rsidR="008546C8" w:rsidRDefault="008546C8" w:rsidP="00811661">
      <w:pPr>
        <w:pStyle w:val="H3Body"/>
        <w:spacing w:after="0"/>
        <w:ind w:left="0"/>
      </w:pPr>
      <w:r>
        <w:t xml:space="preserve">            &amp;lt;property class=&amp;quot;ParkEntryModelConfig&amp;quot;  name=&amp;quot;omnirequesttimeoutms&amp;quot;&amp;gt;15000&amp;lt;/property&amp;gt;</w:t>
      </w:r>
    </w:p>
    <w:p w14:paraId="0169A5AC" w14:textId="77777777" w:rsidR="008546C8" w:rsidRDefault="008546C8" w:rsidP="00811661">
      <w:pPr>
        <w:pStyle w:val="H3Body"/>
        <w:spacing w:after="0"/>
        <w:ind w:left="0"/>
      </w:pPr>
      <w:r>
        <w:t xml:space="preserve">            &amp;lt;property class=&amp;quot;ParkEntryModelConfig&amp;quot;  name=&amp;quot;omniticketaddress&amp;quot;&amp;gt;localhost&amp;lt;/property&amp;gt;</w:t>
      </w:r>
    </w:p>
    <w:p w14:paraId="4D056BEF" w14:textId="77777777" w:rsidR="008546C8" w:rsidRDefault="008546C8" w:rsidP="00811661">
      <w:pPr>
        <w:pStyle w:val="H3Body"/>
        <w:spacing w:after="0"/>
        <w:ind w:left="0"/>
      </w:pPr>
      <w:r>
        <w:t xml:space="preserve">            &amp;lt;property class=&amp;quot;ParkEntryModelConfig&amp;quot;  name=&amp;quot;omniticketport&amp;quot;&amp;gt;9920&amp;lt;/property&amp;gt;</w:t>
      </w:r>
    </w:p>
    <w:p w14:paraId="640A8F5B" w14:textId="77777777" w:rsidR="008546C8" w:rsidRDefault="008546C8" w:rsidP="00811661">
      <w:pPr>
        <w:pStyle w:val="H3Body"/>
        <w:spacing w:after="0"/>
        <w:ind w:left="0"/>
      </w:pPr>
      <w:r>
        <w:t xml:space="preserve">            &amp;lt;property class=&amp;quot;ParkEntryModelConfig&amp;quot;  name=&amp;quot;readerconnecttimeoutms&amp;quot;&amp;gt;2000&amp;lt;/property&amp;gt;</w:t>
      </w:r>
    </w:p>
    <w:p w14:paraId="042A9212" w14:textId="77777777" w:rsidR="008546C8" w:rsidRDefault="008546C8" w:rsidP="00811661">
      <w:pPr>
        <w:pStyle w:val="H3Body"/>
        <w:spacing w:after="0"/>
        <w:ind w:left="0"/>
      </w:pPr>
      <w:r>
        <w:t xml:space="preserve">            &amp;lt;property class=&amp;quot;ParkEntryModelConfig&amp;quot;  name=&amp;quot;readerflashtimems&amp;quot;&amp;gt;3000&amp;lt;/property&amp;gt;</w:t>
      </w:r>
    </w:p>
    <w:p w14:paraId="70326140" w14:textId="77777777" w:rsidR="008546C8" w:rsidRDefault="008546C8" w:rsidP="00811661">
      <w:pPr>
        <w:pStyle w:val="H3Body"/>
        <w:spacing w:after="0"/>
        <w:ind w:left="0"/>
      </w:pPr>
      <w:r>
        <w:lastRenderedPageBreak/>
        <w:t xml:space="preserve">            &amp;lt;property class=&amp;quot;ParkEntryModelConfig&amp;quot;  name=&amp;quot;savebioimages&amp;quot;&amp;gt;none&amp;lt;/property&amp;gt;</w:t>
      </w:r>
    </w:p>
    <w:p w14:paraId="57C9D49A" w14:textId="77777777" w:rsidR="008546C8" w:rsidRDefault="008546C8" w:rsidP="00811661">
      <w:pPr>
        <w:pStyle w:val="H3Body"/>
        <w:spacing w:after="0"/>
        <w:ind w:left="0"/>
      </w:pPr>
      <w:r>
        <w:t xml:space="preserve">            &amp;lt;property class=&amp;quot;ParkEntryModelConfig&amp;quot;  name=&amp;quot;savebioimagesfrequency&amp;quot;&amp;gt;1&amp;lt;/property&amp;gt;</w:t>
      </w:r>
    </w:p>
    <w:p w14:paraId="74EDF7A0" w14:textId="77777777" w:rsidR="008546C8" w:rsidRDefault="008546C8" w:rsidP="00811661">
      <w:pPr>
        <w:pStyle w:val="H3Body"/>
        <w:spacing w:after="0"/>
        <w:ind w:left="0"/>
      </w:pPr>
      <w:r>
        <w:t xml:space="preserve">            &amp;lt;property class=&amp;quot;ParkEntryModelConfig&amp;quot;  name=&amp;quot;startscandurationms&amp;quot;&amp;gt;0&amp;lt;/property&amp;gt;</w:t>
      </w:r>
    </w:p>
    <w:p w14:paraId="6841B39A" w14:textId="77777777" w:rsidR="008546C8" w:rsidRDefault="008546C8" w:rsidP="00811661">
      <w:pPr>
        <w:pStyle w:val="H3Body"/>
        <w:spacing w:after="0"/>
        <w:ind w:left="0"/>
      </w:pPr>
      <w:r>
        <w:t xml:space="preserve">            &amp;lt;property class=&amp;quot;ParkEntryModelConfig&amp;quot;  name=&amp;quot;startscanlight&amp;quot;&amp;gt;entry_start_scan&amp;lt;/property&amp;gt;</w:t>
      </w:r>
    </w:p>
    <w:p w14:paraId="3B940C2A" w14:textId="77777777" w:rsidR="008546C8" w:rsidRDefault="008546C8" w:rsidP="00811661">
      <w:pPr>
        <w:pStyle w:val="H3Body"/>
        <w:spacing w:after="0"/>
        <w:ind w:left="0"/>
      </w:pPr>
      <w:r>
        <w:t xml:space="preserve">            &amp;lt;property class=&amp;quot;ParkEntryModelConfig&amp;quot;  name=&amp;quot;testmode&amp;quot;&amp;gt;false&amp;lt;/property&amp;gt;</w:t>
      </w:r>
    </w:p>
    <w:p w14:paraId="39A36C58" w14:textId="77777777" w:rsidR="008546C8" w:rsidRDefault="008546C8" w:rsidP="00811661">
      <w:pPr>
        <w:pStyle w:val="H3Body"/>
        <w:spacing w:after="0"/>
        <w:ind w:left="0"/>
      </w:pPr>
      <w:r>
        <w:t xml:space="preserve">            &amp;lt;property class=&amp;quot;ReaderConfig&amp;quot;  name=&amp;quot;gainsliderincrement&amp;quot;&amp;gt;0.1&amp;lt;/property&amp;gt;</w:t>
      </w:r>
    </w:p>
    <w:p w14:paraId="4D803194" w14:textId="77777777" w:rsidR="008546C8" w:rsidRDefault="008546C8" w:rsidP="00811661">
      <w:pPr>
        <w:pStyle w:val="H3Body"/>
        <w:spacing w:after="0"/>
        <w:ind w:left="0"/>
      </w:pPr>
      <w:r>
        <w:t xml:space="preserve">            &amp;lt;property class=&amp;quot;ReaderConfig&amp;quot;  name=&amp;quot;maximumgain&amp;quot;&amp;gt;2.0&amp;lt;/property&amp;gt;</w:t>
      </w:r>
    </w:p>
    <w:p w14:paraId="49FACACA" w14:textId="77777777" w:rsidR="008546C8" w:rsidRDefault="008546C8" w:rsidP="00811661">
      <w:pPr>
        <w:pStyle w:val="H3Body"/>
        <w:spacing w:after="0"/>
        <w:ind w:left="0"/>
      </w:pPr>
      <w:r>
        <w:t xml:space="preserve">            &amp;lt;property class=&amp;quot;ReaderConfig&amp;quot;  name=&amp;quot;maximumthreshold&amp;quot;&amp;gt;-40&amp;lt;/property&amp;gt;</w:t>
      </w:r>
    </w:p>
    <w:p w14:paraId="354280EC" w14:textId="77777777" w:rsidR="008546C8" w:rsidRDefault="008546C8" w:rsidP="00811661">
      <w:pPr>
        <w:pStyle w:val="H3Body"/>
        <w:spacing w:after="0"/>
        <w:ind w:left="0"/>
      </w:pPr>
      <w:r>
        <w:t xml:space="preserve">            &amp;lt;property class=&amp;quot;ReaderConfig&amp;quot;  name=&amp;quot;minimumgain&amp;quot;&amp;gt;-1.0&amp;lt;/property&amp;gt;</w:t>
      </w:r>
    </w:p>
    <w:p w14:paraId="5358B9E5" w14:textId="77777777" w:rsidR="008546C8" w:rsidRDefault="008546C8" w:rsidP="00811661">
      <w:pPr>
        <w:pStyle w:val="H3Body"/>
        <w:spacing w:after="0"/>
        <w:ind w:left="0"/>
      </w:pPr>
      <w:r>
        <w:t xml:space="preserve">            &amp;lt;property class=&amp;quot;ReaderConfig&amp;quot;  name=&amp;quot;minimumthreshold&amp;quot;&amp;gt;-90&amp;lt;/property&amp;gt;</w:t>
      </w:r>
    </w:p>
    <w:p w14:paraId="0DE07012" w14:textId="77777777" w:rsidR="008546C8" w:rsidRDefault="008546C8" w:rsidP="00811661">
      <w:pPr>
        <w:pStyle w:val="H3Body"/>
        <w:spacing w:after="0"/>
        <w:ind w:left="0"/>
      </w:pPr>
      <w:r>
        <w:t xml:space="preserve">            &amp;lt;property class=&amp;quot;ReaderConfig&amp;quot;  name=&amp;quot;minnormaltemperature&amp;quot;&amp;gt;19.0&amp;lt;/property&amp;gt;</w:t>
      </w:r>
    </w:p>
    <w:p w14:paraId="763808E6" w14:textId="77777777" w:rsidR="008546C8" w:rsidRDefault="008546C8" w:rsidP="00811661">
      <w:pPr>
        <w:pStyle w:val="H3Body"/>
        <w:spacing w:after="0"/>
        <w:ind w:left="0"/>
      </w:pPr>
      <w:r>
        <w:t xml:space="preserve">            &amp;lt;property class=&amp;quot;ReaderConfig&amp;quot;  name=&amp;quot;mmaxnormaltemperature&amp;quot;&amp;gt;22.0&amp;lt;/property&amp;gt;</w:t>
      </w:r>
    </w:p>
    <w:p w14:paraId="5EBA5FC1" w14:textId="77777777" w:rsidR="008546C8" w:rsidRDefault="008546C8" w:rsidP="00811661">
      <w:pPr>
        <w:pStyle w:val="H3Body"/>
        <w:spacing w:after="0"/>
        <w:ind w:left="0"/>
      </w:pPr>
      <w:r>
        <w:t xml:space="preserve">            &amp;lt;property class=&amp;quot;ReaderConfig&amp;quot;  name=&amp;quot;temperaturetoohigh&amp;quot;&amp;gt;25.0&amp;lt;/property&amp;gt;</w:t>
      </w:r>
    </w:p>
    <w:p w14:paraId="2EF8673A" w14:textId="77777777" w:rsidR="008546C8" w:rsidRDefault="008546C8" w:rsidP="00811661">
      <w:pPr>
        <w:pStyle w:val="H3Body"/>
        <w:spacing w:after="0"/>
        <w:ind w:left="0"/>
      </w:pPr>
      <w:r>
        <w:t xml:space="preserve">            &amp;lt;property class=&amp;quot;ReaderConfig&amp;quot;  name=&amp;quot;thresholdsliderincrement&amp;quot;&amp;gt;1&amp;lt;/property&amp;gt;</w:t>
      </w:r>
    </w:p>
    <w:p w14:paraId="0A9CD612" w14:textId="77777777" w:rsidR="008546C8" w:rsidRDefault="008546C8" w:rsidP="00811661">
      <w:pPr>
        <w:pStyle w:val="H3Body"/>
        <w:spacing w:after="0"/>
        <w:ind w:left="0"/>
      </w:pPr>
      <w:r>
        <w:t xml:space="preserve">            &amp;lt;property class=&amp;quot;ServiceLocator&amp;quot;  name=&amp;quot;service_implementor_suffix&amp;quot;&amp;gt;Imp&amp;lt;/property&amp;gt;</w:t>
      </w:r>
    </w:p>
    <w:p w14:paraId="3DCD1448" w14:textId="77777777" w:rsidR="008546C8" w:rsidRDefault="008546C8" w:rsidP="00811661">
      <w:pPr>
        <w:pStyle w:val="H3Body"/>
        <w:spacing w:after="0"/>
        <w:ind w:left="0"/>
      </w:pPr>
      <w:r>
        <w:t xml:space="preserve">            &amp;lt;property class=&amp;quot;SNMPConfig&amp;quot;  name=&amp;quot;agentdispatcherpool&amp;quot;&amp;gt;10&amp;lt;/property&amp;gt;</w:t>
      </w:r>
    </w:p>
    <w:p w14:paraId="7F8FDA48" w14:textId="77777777" w:rsidR="008546C8" w:rsidRDefault="008546C8" w:rsidP="00811661">
      <w:pPr>
        <w:pStyle w:val="H3Body"/>
        <w:spacing w:after="0"/>
        <w:ind w:left="0"/>
      </w:pPr>
      <w:r>
        <w:t xml:space="preserve">            &amp;lt;property class=&amp;quot;SNMPConfig&amp;quot;  name=&amp;quot;agentlistenport&amp;quot;&amp;gt;8161&amp;lt;/property&amp;gt;</w:t>
      </w:r>
    </w:p>
    <w:p w14:paraId="4CB5EAFA" w14:textId="77777777" w:rsidR="008546C8" w:rsidRDefault="008546C8" w:rsidP="00811661">
      <w:pPr>
        <w:pStyle w:val="H3Body"/>
        <w:spacing w:after="0"/>
        <w:ind w:left="0"/>
      </w:pPr>
      <w:r>
        <w:t xml:space="preserve">            &amp;lt;property class=&amp;quot;SNMPConfig&amp;quot;  name=&amp;quot;community&amp;quot;&amp;gt;mayhem&amp;lt;/property&amp;gt;</w:t>
      </w:r>
    </w:p>
    <w:p w14:paraId="7A04452B" w14:textId="77777777" w:rsidR="008546C8" w:rsidRDefault="008546C8" w:rsidP="00811661">
      <w:pPr>
        <w:pStyle w:val="H3Body"/>
        <w:spacing w:after="0"/>
        <w:ind w:left="0"/>
      </w:pPr>
      <w:r>
        <w:t xml:space="preserve">            &amp;lt;property class=&amp;quot;SNMPConfig&amp;quot;  name=&amp;quot;context&amp;quot;&amp;gt;public&amp;lt;/property&amp;gt;</w:t>
      </w:r>
    </w:p>
    <w:p w14:paraId="10DE8659" w14:textId="77777777" w:rsidR="008546C8" w:rsidRDefault="008546C8" w:rsidP="00811661">
      <w:pPr>
        <w:pStyle w:val="H3Body"/>
        <w:spacing w:after="0"/>
        <w:ind w:left="0"/>
      </w:pPr>
      <w:r>
        <w:t xml:space="preserve">            &amp;lt;property class=&amp;quot;SNMPConfig&amp;quot;  name=&amp;quot;dateformat&amp;quot;&amp;gt;yyyy-MM-dd HH:mm:ss z&amp;lt;/property&amp;gt;</w:t>
      </w:r>
    </w:p>
    <w:p w14:paraId="43D4C465" w14:textId="77777777" w:rsidR="008546C8" w:rsidRDefault="008546C8" w:rsidP="00811661">
      <w:pPr>
        <w:pStyle w:val="H3Body"/>
        <w:spacing w:after="0"/>
        <w:ind w:left="0"/>
      </w:pPr>
      <w:r>
        <w:t xml:space="preserve">            &amp;lt;property class=&amp;quot;SNMPConfig&amp;quot;  name=&amp;quot;getretries&amp;quot;&amp;gt;0&amp;lt;/property&amp;gt;</w:t>
      </w:r>
    </w:p>
    <w:p w14:paraId="547F3C25" w14:textId="77777777" w:rsidR="008546C8" w:rsidRDefault="008546C8" w:rsidP="00811661">
      <w:pPr>
        <w:pStyle w:val="H3Body"/>
        <w:spacing w:after="0"/>
        <w:ind w:left="0"/>
      </w:pPr>
      <w:r>
        <w:lastRenderedPageBreak/>
        <w:t xml:space="preserve">            &amp;lt;property class=&amp;quot;SNMPConfig&amp;quot;  name=&amp;quot;gettimeout&amp;quot;&amp;gt;50000&amp;lt;/property&amp;gt;</w:t>
      </w:r>
    </w:p>
    <w:p w14:paraId="30332F09" w14:textId="77777777" w:rsidR="008546C8" w:rsidRDefault="008546C8" w:rsidP="00811661">
      <w:pPr>
        <w:pStyle w:val="H3Body"/>
        <w:spacing w:after="0"/>
        <w:ind w:left="0"/>
      </w:pPr>
      <w:r>
        <w:t xml:space="preserve">            &amp;lt;property class=&amp;quot;SNMPConfig&amp;quot;  name=&amp;quot;managerdispatcherpool&amp;quot;&amp;gt;10&amp;lt;/property&amp;gt;</w:t>
      </w:r>
    </w:p>
    <w:p w14:paraId="36A02CB5" w14:textId="77777777" w:rsidR="008546C8" w:rsidRDefault="008546C8" w:rsidP="00811661">
      <w:pPr>
        <w:pStyle w:val="H3Body"/>
        <w:spacing w:after="0"/>
        <w:ind w:left="0"/>
      </w:pPr>
      <w:r>
        <w:t xml:space="preserve">            &amp;lt;property class=&amp;quot;SNMPConfig&amp;quot;  name=&amp;quot;maxoids&amp;quot;&amp;gt;2000&amp;lt;/property&amp;gt;</w:t>
      </w:r>
    </w:p>
    <w:p w14:paraId="39DFFDB0" w14:textId="77777777" w:rsidR="008546C8" w:rsidRDefault="008546C8" w:rsidP="00811661">
      <w:pPr>
        <w:pStyle w:val="H3Body"/>
        <w:spacing w:after="0"/>
        <w:ind w:left="0"/>
      </w:pPr>
      <w:r>
        <w:t xml:space="preserve">            &amp;lt;property class=&amp;quot;SNMPConfig&amp;quot;  name=&amp;quot;readerhttpconntimeout&amp;quot;&amp;gt;1000&amp;lt;/property&amp;gt;</w:t>
      </w:r>
    </w:p>
    <w:p w14:paraId="61140BEC" w14:textId="77777777" w:rsidR="008546C8" w:rsidRDefault="008546C8" w:rsidP="00811661">
      <w:pPr>
        <w:pStyle w:val="H3Body"/>
        <w:spacing w:after="0"/>
        <w:ind w:left="0"/>
      </w:pPr>
      <w:r>
        <w:t xml:space="preserve">            &amp;lt;property class=&amp;quot;SNMPConfig&amp;quot;  name=&amp;quot;trapaddress&amp;quot;&amp;gt;0.0.0.0/162&amp;lt;/property&amp;gt;</w:t>
      </w:r>
    </w:p>
    <w:p w14:paraId="591A4568" w14:textId="77777777" w:rsidR="008546C8" w:rsidRDefault="008546C8" w:rsidP="00811661">
      <w:pPr>
        <w:pStyle w:val="H3Body"/>
        <w:spacing w:after="0"/>
        <w:ind w:left="0"/>
      </w:pPr>
      <w:r>
        <w:t xml:space="preserve">            &amp;lt;property class=&amp;quot;UIAttractionViewConfig&amp;quot;  name=&amp;quot;gridheight&amp;quot;&amp;gt;10&amp;lt;/property&amp;gt;</w:t>
      </w:r>
    </w:p>
    <w:p w14:paraId="5FE59D77" w14:textId="77777777" w:rsidR="008546C8" w:rsidRDefault="008546C8" w:rsidP="00811661">
      <w:pPr>
        <w:pStyle w:val="H3Body"/>
        <w:spacing w:after="0"/>
        <w:ind w:left="0"/>
      </w:pPr>
      <w:r>
        <w:t xml:space="preserve">            &amp;lt;property class=&amp;quot;UIAttractionViewConfig&amp;quot;  name=&amp;quot;gridsize&amp;quot;&amp;gt;50&amp;lt;/property&amp;gt;</w:t>
      </w:r>
    </w:p>
    <w:p w14:paraId="06D6D3A6" w14:textId="77777777" w:rsidR="008546C8" w:rsidRDefault="008546C8" w:rsidP="00811661">
      <w:pPr>
        <w:pStyle w:val="H3Body"/>
        <w:spacing w:after="0"/>
        <w:ind w:left="0"/>
      </w:pPr>
      <w:r>
        <w:t xml:space="preserve">            &amp;lt;property class=&amp;quot;UIAttractionViewConfig&amp;quot;  name=&amp;quot;gridwidth&amp;quot;&amp;gt;18&amp;lt;/property&amp;gt;</w:t>
      </w:r>
    </w:p>
    <w:p w14:paraId="7A822C9E" w14:textId="77777777" w:rsidR="008546C8" w:rsidRDefault="008546C8" w:rsidP="00811661">
      <w:pPr>
        <w:pStyle w:val="H3Body"/>
        <w:spacing w:after="0"/>
        <w:ind w:left="0"/>
      </w:pPr>
      <w:r>
        <w:t xml:space="preserve">            &amp;lt;property class=&amp;quot;UIAttractionViewConfig&amp;quot;  name=&amp;quot;guesticonheight&amp;quot;&amp;gt;24&amp;lt;/property&amp;gt;</w:t>
      </w:r>
    </w:p>
    <w:p w14:paraId="6EF694C5" w14:textId="77777777" w:rsidR="008546C8" w:rsidRDefault="008546C8" w:rsidP="00811661">
      <w:pPr>
        <w:pStyle w:val="H3Body"/>
        <w:spacing w:after="0"/>
        <w:ind w:left="0"/>
      </w:pPr>
      <w:r>
        <w:t xml:space="preserve">            &amp;lt;property class=&amp;quot;UIAttractionViewConfig&amp;quot;  name=&amp;quot;guesticonspacing&amp;quot;&amp;gt;10&amp;lt;/property&amp;gt;</w:t>
      </w:r>
    </w:p>
    <w:p w14:paraId="04B62EA6" w14:textId="77777777" w:rsidR="008546C8" w:rsidRDefault="008546C8" w:rsidP="00811661">
      <w:pPr>
        <w:pStyle w:val="H3Body"/>
        <w:spacing w:after="0"/>
        <w:ind w:left="0"/>
      </w:pPr>
      <w:r>
        <w:t xml:space="preserve">            &amp;lt;property class=&amp;quot;UIAttractionViewConfig&amp;quot;  name=&amp;quot;guesticonstagger&amp;quot;&amp;gt;4&amp;lt;/property&amp;gt;</w:t>
      </w:r>
    </w:p>
    <w:p w14:paraId="5C284B21" w14:textId="77777777" w:rsidR="008546C8" w:rsidRDefault="008546C8" w:rsidP="00811661">
      <w:pPr>
        <w:pStyle w:val="H3Body"/>
        <w:spacing w:after="0"/>
        <w:ind w:left="0"/>
      </w:pPr>
      <w:r>
        <w:t xml:space="preserve">            &amp;lt;property class=&amp;quot;UIAttractionViewConfig&amp;quot;  name=&amp;quot;guesticonwidth&amp;quot;&amp;gt;24&amp;lt;/property&amp;gt;</w:t>
      </w:r>
    </w:p>
    <w:p w14:paraId="10D70D01" w14:textId="77777777" w:rsidR="008546C8" w:rsidRDefault="008546C8" w:rsidP="00811661">
      <w:pPr>
        <w:pStyle w:val="H3Body"/>
        <w:spacing w:after="0"/>
        <w:ind w:left="0"/>
      </w:pPr>
      <w:r>
        <w:t xml:space="preserve">            &amp;lt;property class=&amp;quot;UIAttractionViewConfig&amp;quot;  name=&amp;quot;maxguestspericon&amp;quot;&amp;gt;5&amp;lt;/property&amp;gt;</w:t>
      </w:r>
    </w:p>
    <w:p w14:paraId="251A94F0" w14:textId="77777777" w:rsidR="008546C8" w:rsidRDefault="008546C8" w:rsidP="00811661">
      <w:pPr>
        <w:pStyle w:val="H3Body"/>
        <w:spacing w:after="0"/>
        <w:ind w:left="0"/>
      </w:pPr>
      <w:r>
        <w:t xml:space="preserve">            &amp;lt;property class=&amp;quot;UIAttractionViewConfig&amp;quot;  name=&amp;quot;maxiconspergriditem&amp;quot;&amp;gt;3&amp;lt;/property&amp;gt;</w:t>
      </w:r>
    </w:p>
    <w:p w14:paraId="07D09029" w14:textId="77777777" w:rsidR="008546C8" w:rsidRDefault="008546C8" w:rsidP="00811661">
      <w:pPr>
        <w:pStyle w:val="H3Body"/>
        <w:spacing w:after="0"/>
        <w:ind w:left="0"/>
      </w:pPr>
      <w:r>
        <w:t xml:space="preserve">            &amp;lt;property class=&amp;quot;UIConfig&amp;quot;  name=&amp;quot;attractionviewimagefilename&amp;quot;&amp;gt;&amp;lt;/property&amp;gt;</w:t>
      </w:r>
    </w:p>
    <w:p w14:paraId="6737279E" w14:textId="77777777" w:rsidR="008546C8" w:rsidRDefault="008546C8" w:rsidP="00811661">
      <w:pPr>
        <w:pStyle w:val="H3Body"/>
        <w:spacing w:after="0"/>
        <w:ind w:left="0"/>
      </w:pPr>
      <w:r>
        <w:t xml:space="preserve">            &amp;lt;property class=&amp;quot;UIConfig&amp;quot;  name=&amp;quot;controllerurl&amp;quot;&amp;gt;http://localhost:8080&amp;lt;/property&amp;gt;</w:t>
      </w:r>
    </w:p>
    <w:p w14:paraId="49F7D77A" w14:textId="77777777" w:rsidR="008546C8" w:rsidRDefault="008546C8" w:rsidP="00811661">
      <w:pPr>
        <w:pStyle w:val="H3Body"/>
        <w:spacing w:after="0"/>
        <w:ind w:left="0"/>
      </w:pPr>
      <w:r>
        <w:t xml:space="preserve">            &amp;lt;property class=&amp;quot;UIConfig&amp;quot;  name=&amp;quot;guestxviewcachetimesec&amp;quot;&amp;gt;1800&amp;lt;/property&amp;gt;</w:t>
      </w:r>
    </w:p>
    <w:p w14:paraId="44123F8F" w14:textId="77777777" w:rsidR="008546C8" w:rsidRDefault="008546C8" w:rsidP="00811661">
      <w:pPr>
        <w:pStyle w:val="H3Body"/>
        <w:spacing w:after="0"/>
        <w:ind w:left="0"/>
      </w:pPr>
      <w:r>
        <w:t xml:space="preserve">            &amp;lt;property class=&amp;quot;UIConfig&amp;quot;  name=&amp;quot;producttitle&amp;quot;&amp;gt;Walt Disney World&amp;lt;/property&amp;gt;</w:t>
      </w:r>
    </w:p>
    <w:p w14:paraId="0B1D1B6E" w14:textId="77777777" w:rsidR="008546C8" w:rsidRDefault="008546C8" w:rsidP="00811661">
      <w:pPr>
        <w:pStyle w:val="H3Body"/>
        <w:spacing w:after="0"/>
        <w:ind w:left="0"/>
      </w:pPr>
      <w:r>
        <w:t xml:space="preserve">            &amp;lt;property class=&amp;quot;UIConfig&amp;quot;  name=&amp;quot;showsubwaymap&amp;quot;&amp;gt;true&amp;lt;/property&amp;gt;</w:t>
      </w:r>
    </w:p>
    <w:p w14:paraId="76B21390" w14:textId="77777777" w:rsidR="008546C8" w:rsidRDefault="008546C8" w:rsidP="00811661">
      <w:pPr>
        <w:pStyle w:val="H3Body"/>
        <w:spacing w:after="0"/>
        <w:ind w:left="0"/>
      </w:pPr>
      <w:r>
        <w:t xml:space="preserve">            &amp;lt;property class=&amp;quot;XfpeSimConfig&amp;quot;  name=&amp;quot;biomatchthreshold&amp;quot;&amp;gt;75&amp;lt;/property&amp;gt;</w:t>
      </w:r>
    </w:p>
    <w:p w14:paraId="28A57BE4" w14:textId="77777777" w:rsidR="008546C8" w:rsidRDefault="008546C8" w:rsidP="00811661">
      <w:pPr>
        <w:pStyle w:val="H3Body"/>
        <w:spacing w:after="0"/>
        <w:ind w:left="0"/>
      </w:pPr>
      <w:r>
        <w:t xml:space="preserve">            &amp;lt;property class=&amp;quot;XfpeSimConfig&amp;quot;  name=&amp;quot;castmemberrfid&amp;quot;&amp;gt;008023C002AC9004&amp;lt;/property&amp;gt;</w:t>
      </w:r>
    </w:p>
    <w:p w14:paraId="6F8EA7FA" w14:textId="77777777" w:rsidR="008546C8" w:rsidRDefault="008546C8" w:rsidP="00811661">
      <w:pPr>
        <w:pStyle w:val="H3Body"/>
        <w:spacing w:after="0"/>
        <w:ind w:left="0"/>
      </w:pPr>
      <w:r>
        <w:lastRenderedPageBreak/>
        <w:t xml:space="preserve">            &amp;lt;property class=&amp;quot;XfpeSimConfig&amp;quot;  name=&amp;quot;controllerurl&amp;quot;&amp;gt;http://localhost:8080/ControllerServer&amp;lt;/property&amp;gt;</w:t>
      </w:r>
    </w:p>
    <w:p w14:paraId="4ECF0CF8" w14:textId="77777777" w:rsidR="008546C8" w:rsidRDefault="008546C8" w:rsidP="00811661">
      <w:pPr>
        <w:pStyle w:val="H3Body"/>
        <w:spacing w:after="0"/>
        <w:ind w:left="0"/>
      </w:pPr>
      <w:r>
        <w:t xml:space="preserve">            &amp;lt;property class=&amp;quot;XfpeSimConfig&amp;quot;  name=&amp;quot;guestentryloop&amp;quot;&amp;gt;1&amp;lt;/property&amp;gt;</w:t>
      </w:r>
    </w:p>
    <w:p w14:paraId="78315657" w14:textId="77777777" w:rsidR="008546C8" w:rsidRDefault="008546C8" w:rsidP="00811661">
      <w:pPr>
        <w:pStyle w:val="H3Body"/>
        <w:spacing w:after="0"/>
        <w:ind w:left="0"/>
      </w:pPr>
      <w:r>
        <w:t xml:space="preserve">            &amp;lt;property class=&amp;quot;XfpeSimConfig&amp;quot;  name=&amp;quot;guestqueuestartx&amp;quot;&amp;gt;0&amp;lt;/property&amp;gt;</w:t>
      </w:r>
    </w:p>
    <w:p w14:paraId="17CA360D" w14:textId="77777777" w:rsidR="008546C8" w:rsidRDefault="008546C8" w:rsidP="00811661">
      <w:pPr>
        <w:pStyle w:val="H3Body"/>
        <w:spacing w:after="0"/>
        <w:ind w:left="0"/>
      </w:pPr>
      <w:r>
        <w:t xml:space="preserve">            &amp;lt;property class=&amp;quot;XfpeSimConfig&amp;quot;  name=&amp;quot;guestqueuestarty&amp;quot;&amp;gt;7&amp;lt;/property&amp;gt;</w:t>
      </w:r>
    </w:p>
    <w:p w14:paraId="438860AC" w14:textId="77777777" w:rsidR="008546C8" w:rsidRDefault="008546C8" w:rsidP="00811661">
      <w:pPr>
        <w:pStyle w:val="H3Body"/>
        <w:spacing w:after="0"/>
        <w:ind w:left="0"/>
      </w:pPr>
      <w:r>
        <w:t xml:space="preserve">            &amp;lt;property class=&amp;quot;XfpeSimConfig&amp;quot;  name=&amp;quot;hellointervalsec&amp;quot;&amp;gt;20&amp;lt;/property&amp;gt;</w:t>
      </w:r>
    </w:p>
    <w:p w14:paraId="61F1790E" w14:textId="77777777" w:rsidR="008546C8" w:rsidRDefault="008546C8" w:rsidP="00811661">
      <w:pPr>
        <w:pStyle w:val="H3Body"/>
        <w:spacing w:after="0"/>
        <w:ind w:left="0"/>
      </w:pPr>
      <w:r>
        <w:t xml:space="preserve">            &amp;lt;property class=&amp;quot;XfpeSimConfig&amp;quot;  name=&amp;quot;maxscanretry&amp;quot;&amp;gt;1&amp;lt;/property&amp;gt;</w:t>
      </w:r>
    </w:p>
    <w:p w14:paraId="07BDEE5F" w14:textId="77777777" w:rsidR="008546C8" w:rsidRDefault="008546C8" w:rsidP="00811661">
      <w:pPr>
        <w:pStyle w:val="H3Body"/>
        <w:spacing w:after="0"/>
        <w:ind w:left="0"/>
      </w:pPr>
      <w:r>
        <w:t xml:space="preserve">            &amp;lt;property class=&amp;quot;XfpeSimConfig&amp;quot;  name=&amp;quot;omnithreadport&amp;quot;&amp;gt;9920&amp;lt;/property&amp;gt;</w:t>
      </w:r>
    </w:p>
    <w:p w14:paraId="1C6E75A6" w14:textId="77777777" w:rsidR="008546C8" w:rsidRDefault="008546C8" w:rsidP="00811661">
      <w:pPr>
        <w:pStyle w:val="H3Body"/>
        <w:spacing w:after="0"/>
        <w:ind w:left="0"/>
      </w:pPr>
      <w:r>
        <w:t xml:space="preserve">            &amp;lt;property class=&amp;quot;XfpeSimConfig&amp;quot;  name=&amp;quot;reportreadertestresults&amp;quot;&amp;gt;false&amp;lt;/property&amp;gt;</w:t>
      </w:r>
    </w:p>
    <w:p w14:paraId="54A4318D" w14:textId="77777777" w:rsidR="008546C8" w:rsidRDefault="008546C8" w:rsidP="00811661">
      <w:pPr>
        <w:pStyle w:val="H3Body"/>
        <w:spacing w:after="0"/>
        <w:ind w:left="0"/>
      </w:pPr>
      <w:r>
        <w:t xml:space="preserve">            &amp;lt;property class=&amp;quot;XfpeSimConfig&amp;quot;  name=&amp;quot;simulatewalking&amp;quot;&amp;gt;true&amp;lt;/property&amp;gt;</w:t>
      </w:r>
    </w:p>
    <w:p w14:paraId="3A0DDCAB" w14:textId="77777777" w:rsidR="008546C8" w:rsidRDefault="008546C8" w:rsidP="00811661">
      <w:pPr>
        <w:pStyle w:val="H3Body"/>
        <w:spacing w:after="0"/>
        <w:ind w:left="0"/>
      </w:pPr>
      <w:r>
        <w:t xml:space="preserve">        &amp;lt;/properties&amp;gt;</w:t>
      </w:r>
    </w:p>
    <w:p w14:paraId="40D75BEC" w14:textId="77777777" w:rsidR="008546C8" w:rsidRDefault="008546C8" w:rsidP="00811661">
      <w:pPr>
        <w:pStyle w:val="H3Body"/>
        <w:spacing w:after="0"/>
        <w:ind w:left="0"/>
      </w:pPr>
      <w:r>
        <w:t xml:space="preserve">        &amp;lt;readerlocationinfo&amp;gt;</w:t>
      </w:r>
    </w:p>
    <w:p w14:paraId="20EE315F" w14:textId="77777777" w:rsidR="008546C8" w:rsidRDefault="008546C8" w:rsidP="00811661">
      <w:pPr>
        <w:pStyle w:val="H3Body"/>
        <w:spacing w:after="0"/>
        <w:ind w:left="0"/>
      </w:pPr>
      <w:r>
        <w:t xml:space="preserve">            &amp;lt;readerlocation&amp;gt;</w:t>
      </w:r>
    </w:p>
    <w:p w14:paraId="6CE8CBAC" w14:textId="77777777" w:rsidR="008546C8" w:rsidRDefault="008546C8" w:rsidP="00811661">
      <w:pPr>
        <w:pStyle w:val="H3Body"/>
        <w:spacing w:after="0"/>
        <w:ind w:left="0"/>
      </w:pPr>
      <w:r>
        <w:t xml:space="preserve">                &amp;lt;section&amp;gt;&amp;lt;/section&amp;gt;</w:t>
      </w:r>
    </w:p>
    <w:p w14:paraId="39DA6E3C" w14:textId="77777777" w:rsidR="008546C8" w:rsidRDefault="008546C8" w:rsidP="00811661">
      <w:pPr>
        <w:pStyle w:val="H3Body"/>
        <w:spacing w:after="0"/>
        <w:ind w:left="0"/>
      </w:pPr>
      <w:r>
        <w:t xml:space="preserve">                &amp;lt;name&amp;gt;Entry-New&amp;lt;/name&amp;gt;</w:t>
      </w:r>
    </w:p>
    <w:p w14:paraId="0BC3CB3E" w14:textId="77777777" w:rsidR="008546C8" w:rsidRDefault="008546C8" w:rsidP="00811661">
      <w:pPr>
        <w:pStyle w:val="H3Body"/>
        <w:spacing w:after="0"/>
        <w:ind w:left="0"/>
      </w:pPr>
      <w:r>
        <w:t xml:space="preserve">                &amp;lt;id&amp;gt;1&amp;lt;/id&amp;gt;</w:t>
      </w:r>
    </w:p>
    <w:p w14:paraId="7158BC06" w14:textId="77777777" w:rsidR="008546C8" w:rsidRDefault="008546C8" w:rsidP="00811661">
      <w:pPr>
        <w:pStyle w:val="H3Body"/>
        <w:spacing w:after="0"/>
        <w:ind w:left="0"/>
      </w:pPr>
      <w:r>
        <w:t xml:space="preserve">                &amp;lt;type&amp;gt;1&amp;lt;/type&amp;gt;</w:t>
      </w:r>
    </w:p>
    <w:p w14:paraId="74321C5A" w14:textId="77777777" w:rsidR="008546C8" w:rsidRDefault="008546C8" w:rsidP="00811661">
      <w:pPr>
        <w:pStyle w:val="H3Body"/>
        <w:spacing w:after="0"/>
        <w:ind w:left="0"/>
      </w:pPr>
      <w:r>
        <w:t xml:space="preserve">                &amp;lt;x&amp;gt;1.0&amp;lt;/x&amp;gt;</w:t>
      </w:r>
    </w:p>
    <w:p w14:paraId="4176915F" w14:textId="77777777" w:rsidR="008546C8" w:rsidRDefault="008546C8" w:rsidP="00811661">
      <w:pPr>
        <w:pStyle w:val="H3Body"/>
        <w:spacing w:after="0"/>
        <w:ind w:left="0"/>
      </w:pPr>
      <w:r>
        <w:t xml:space="preserve">                &amp;lt;y&amp;gt;1.0&amp;lt;/y&amp;gt;</w:t>
      </w:r>
    </w:p>
    <w:p w14:paraId="7CB3B9E8" w14:textId="77777777" w:rsidR="008546C8" w:rsidRDefault="008546C8" w:rsidP="00811661">
      <w:pPr>
        <w:pStyle w:val="H3Body"/>
        <w:spacing w:after="0"/>
        <w:ind w:left="0"/>
      </w:pPr>
      <w:r>
        <w:t xml:space="preserve">                &amp;lt;usesecureid&amp;gt;false&amp;lt;/usesecureid&amp;gt;</w:t>
      </w:r>
    </w:p>
    <w:p w14:paraId="15EFF5AA" w14:textId="77777777" w:rsidR="008546C8" w:rsidRDefault="008546C8" w:rsidP="00811661">
      <w:pPr>
        <w:pStyle w:val="H3Body"/>
        <w:spacing w:after="0"/>
        <w:ind w:left="0"/>
      </w:pPr>
      <w:r>
        <w:t xml:space="preserve">                &amp;lt;successsequence&amp;gt;&amp;lt;/successsequence&amp;gt;</w:t>
      </w:r>
    </w:p>
    <w:p w14:paraId="31B04251" w14:textId="77777777" w:rsidR="008546C8" w:rsidRDefault="008546C8" w:rsidP="00811661">
      <w:pPr>
        <w:pStyle w:val="H3Body"/>
        <w:spacing w:after="0"/>
        <w:ind w:left="0"/>
      </w:pPr>
      <w:r>
        <w:t xml:space="preserve">                &amp;lt;successtimeout&amp;gt;0&amp;lt;/successtimeout&amp;gt;</w:t>
      </w:r>
    </w:p>
    <w:p w14:paraId="51ECE2CF" w14:textId="77777777" w:rsidR="008546C8" w:rsidRDefault="008546C8" w:rsidP="00811661">
      <w:pPr>
        <w:pStyle w:val="H3Body"/>
        <w:spacing w:after="0"/>
        <w:ind w:left="0"/>
      </w:pPr>
      <w:r>
        <w:t xml:space="preserve">                &amp;lt;failuresequence&amp;gt;&amp;lt;/failuresequence&amp;gt;</w:t>
      </w:r>
    </w:p>
    <w:p w14:paraId="07C600AF" w14:textId="77777777" w:rsidR="008546C8" w:rsidRDefault="008546C8" w:rsidP="00811661">
      <w:pPr>
        <w:pStyle w:val="H3Body"/>
        <w:spacing w:after="0"/>
        <w:ind w:left="0"/>
      </w:pPr>
      <w:r>
        <w:t xml:space="preserve">                &amp;lt;failuretimeout&amp;gt;0&amp;lt;/failuretimeout&amp;gt;</w:t>
      </w:r>
    </w:p>
    <w:p w14:paraId="5214F91D" w14:textId="77777777" w:rsidR="008546C8" w:rsidRDefault="008546C8" w:rsidP="00811661">
      <w:pPr>
        <w:pStyle w:val="H3Body"/>
        <w:spacing w:after="0"/>
        <w:ind w:left="0"/>
      </w:pPr>
      <w:r>
        <w:t xml:space="preserve">                &amp;lt;errorsequence&amp;gt;&amp;lt;/errorsequence&amp;gt;</w:t>
      </w:r>
    </w:p>
    <w:p w14:paraId="09A5A894" w14:textId="77777777" w:rsidR="008546C8" w:rsidRDefault="008546C8" w:rsidP="00811661">
      <w:pPr>
        <w:pStyle w:val="H3Body"/>
        <w:spacing w:after="0"/>
        <w:ind w:left="0"/>
      </w:pPr>
      <w:r>
        <w:t xml:space="preserve">                &amp;lt;errortimeout&amp;gt;0&amp;lt;/errortimeout&amp;gt;</w:t>
      </w:r>
    </w:p>
    <w:p w14:paraId="3340DD7B" w14:textId="77777777" w:rsidR="008546C8" w:rsidRDefault="008546C8" w:rsidP="00811661">
      <w:pPr>
        <w:pStyle w:val="H3Body"/>
        <w:spacing w:after="0"/>
        <w:ind w:left="0"/>
      </w:pPr>
      <w:r>
        <w:t xml:space="preserve">                &amp;lt;idlesequence&amp;gt;&amp;lt;/idlesequence&amp;gt;</w:t>
      </w:r>
    </w:p>
    <w:p w14:paraId="5A7D7580" w14:textId="77777777" w:rsidR="008546C8" w:rsidRDefault="008546C8" w:rsidP="00811661">
      <w:pPr>
        <w:pStyle w:val="H3Body"/>
        <w:spacing w:after="0"/>
        <w:ind w:left="0"/>
      </w:pPr>
      <w:r>
        <w:t xml:space="preserve">                &amp;lt;tapsequence&amp;gt;&amp;lt;/tapsequence&amp;gt;</w:t>
      </w:r>
    </w:p>
    <w:p w14:paraId="1A1183B9" w14:textId="77777777" w:rsidR="008546C8" w:rsidRDefault="008546C8" w:rsidP="00811661">
      <w:pPr>
        <w:pStyle w:val="H3Body"/>
        <w:spacing w:after="0"/>
        <w:ind w:left="0"/>
      </w:pPr>
      <w:r>
        <w:t xml:space="preserve">                &amp;lt;taptimeout&amp;gt;0&amp;lt;/taptimeout&amp;gt;</w:t>
      </w:r>
    </w:p>
    <w:p w14:paraId="2CF709FA" w14:textId="77777777" w:rsidR="008546C8" w:rsidRDefault="008546C8" w:rsidP="00811661">
      <w:pPr>
        <w:pStyle w:val="H3Body"/>
        <w:spacing w:after="0"/>
        <w:ind w:left="0"/>
      </w:pPr>
      <w:r>
        <w:t xml:space="preserve">                                &amp;lt;readers&amp;gt;</w:t>
      </w:r>
    </w:p>
    <w:p w14:paraId="1C469763" w14:textId="77777777" w:rsidR="008546C8" w:rsidRDefault="008546C8" w:rsidP="00811661">
      <w:pPr>
        <w:pStyle w:val="H3Body"/>
        <w:spacing w:after="0"/>
        <w:ind w:left="0"/>
      </w:pPr>
      <w:r>
        <w:t xml:space="preserve">                    &amp;lt;reader&amp;gt;</w:t>
      </w:r>
    </w:p>
    <w:p w14:paraId="5B2A6317" w14:textId="77777777" w:rsidR="008546C8" w:rsidRDefault="008546C8" w:rsidP="00811661">
      <w:pPr>
        <w:pStyle w:val="H3Body"/>
        <w:spacing w:after="0"/>
        <w:ind w:left="0"/>
      </w:pPr>
      <w:r>
        <w:t xml:space="preserve">                        &amp;lt;name&amp;gt;entry-1&amp;lt;/name&amp;gt;</w:t>
      </w:r>
    </w:p>
    <w:p w14:paraId="0428570E" w14:textId="77777777" w:rsidR="008546C8" w:rsidRDefault="008546C8" w:rsidP="00811661">
      <w:pPr>
        <w:pStyle w:val="H3Body"/>
        <w:spacing w:after="0"/>
        <w:ind w:left="0"/>
      </w:pPr>
      <w:r>
        <w:t xml:space="preserve">                        &amp;lt;id&amp;gt;10&amp;lt;/id&amp;gt;</w:t>
      </w:r>
    </w:p>
    <w:p w14:paraId="1AA06491" w14:textId="77777777" w:rsidR="008546C8" w:rsidRDefault="008546C8" w:rsidP="00811661">
      <w:pPr>
        <w:pStyle w:val="H3Body"/>
        <w:spacing w:after="0"/>
        <w:ind w:left="0"/>
      </w:pPr>
      <w:r>
        <w:t xml:space="preserve">                        &amp;lt;type&amp;gt;xFP+xBIO&amp;lt;/type&amp;gt;</w:t>
      </w:r>
    </w:p>
    <w:p w14:paraId="163ED629" w14:textId="77777777" w:rsidR="008546C8" w:rsidRDefault="008546C8" w:rsidP="00811661">
      <w:pPr>
        <w:pStyle w:val="H3Body"/>
        <w:spacing w:after="0"/>
        <w:ind w:left="0"/>
      </w:pPr>
      <w:r>
        <w:lastRenderedPageBreak/>
        <w:t xml:space="preserve">                        &amp;lt;macaddress&amp;gt;14:00:00:00:80:84&amp;lt;/macaddress&amp;gt;</w:t>
      </w:r>
    </w:p>
    <w:p w14:paraId="03AAA150" w14:textId="77777777" w:rsidR="008546C8" w:rsidRDefault="008546C8" w:rsidP="00811661">
      <w:pPr>
        <w:pStyle w:val="H3Body"/>
        <w:spacing w:after="0"/>
        <w:ind w:left="0"/>
      </w:pPr>
      <w:r>
        <w:t xml:space="preserve">                        &amp;lt;ipaddress&amp;gt;10.110.1.109&amp;lt;/ipaddress&amp;gt;</w:t>
      </w:r>
    </w:p>
    <w:p w14:paraId="43FB394D" w14:textId="77777777" w:rsidR="008546C8" w:rsidRDefault="008546C8" w:rsidP="00811661">
      <w:pPr>
        <w:pStyle w:val="H3Body"/>
        <w:spacing w:after="0"/>
        <w:ind w:left="0"/>
      </w:pPr>
      <w:r>
        <w:t xml:space="preserve">                        &amp;lt;port&amp;gt;8090&amp;lt;/port&amp;gt;</w:t>
      </w:r>
    </w:p>
    <w:p w14:paraId="17D22481" w14:textId="77777777" w:rsidR="008546C8" w:rsidRDefault="008546C8" w:rsidP="00811661">
      <w:pPr>
        <w:pStyle w:val="H3Body"/>
        <w:spacing w:after="0"/>
        <w:ind w:left="0"/>
      </w:pPr>
      <w:r>
        <w:t xml:space="preserve">                        &amp;lt;gain&amp;gt;1.0&amp;lt;/gain&amp;gt;</w:t>
      </w:r>
    </w:p>
    <w:p w14:paraId="73CF210F" w14:textId="77777777" w:rsidR="008546C8" w:rsidRDefault="008546C8" w:rsidP="00811661">
      <w:pPr>
        <w:pStyle w:val="H3Body"/>
        <w:spacing w:after="0"/>
        <w:ind w:left="0"/>
      </w:pPr>
      <w:r>
        <w:t xml:space="preserve">                        &amp;lt;threshold&amp;gt;0&amp;lt;/threshold&amp;gt;</w:t>
      </w:r>
    </w:p>
    <w:p w14:paraId="6C341F21" w14:textId="77777777" w:rsidR="008546C8" w:rsidRDefault="008546C8" w:rsidP="00811661">
      <w:pPr>
        <w:pStyle w:val="H3Body"/>
        <w:spacing w:after="0"/>
        <w:ind w:left="0"/>
      </w:pPr>
      <w:r>
        <w:t xml:space="preserve">                        &amp;lt;lane&amp;gt;1&amp;lt;/lane&amp;gt;</w:t>
      </w:r>
    </w:p>
    <w:p w14:paraId="269B175F" w14:textId="77777777" w:rsidR="008546C8" w:rsidRDefault="008546C8" w:rsidP="00811661">
      <w:pPr>
        <w:pStyle w:val="H3Body"/>
        <w:spacing w:after="0"/>
        <w:ind w:left="0"/>
      </w:pPr>
      <w:r>
        <w:t xml:space="preserve">                        &amp;lt;deviceid&amp;gt;201&amp;lt;/deviceid&amp;gt;</w:t>
      </w:r>
    </w:p>
    <w:p w14:paraId="26DC5E05" w14:textId="77777777" w:rsidR="008546C8" w:rsidRDefault="008546C8" w:rsidP="00811661">
      <w:pPr>
        <w:pStyle w:val="H3Body"/>
        <w:spacing w:after="0"/>
        <w:ind w:left="0"/>
      </w:pPr>
      <w:r>
        <w:t xml:space="preserve">                        &amp;lt;x&amp;gt;100&amp;lt;/x&amp;gt;</w:t>
      </w:r>
    </w:p>
    <w:p w14:paraId="6F0FBCBB" w14:textId="77777777" w:rsidR="008546C8" w:rsidRDefault="008546C8" w:rsidP="00811661">
      <w:pPr>
        <w:pStyle w:val="H3Body"/>
        <w:spacing w:after="0"/>
        <w:ind w:left="0"/>
      </w:pPr>
      <w:r>
        <w:t xml:space="preserve">                        &amp;lt;y&amp;gt;1&amp;lt;/y&amp;gt;</w:t>
      </w:r>
    </w:p>
    <w:p w14:paraId="49C846BF" w14:textId="77777777" w:rsidR="008546C8" w:rsidRDefault="008546C8" w:rsidP="00811661">
      <w:pPr>
        <w:pStyle w:val="H3Body"/>
        <w:spacing w:after="0"/>
        <w:ind w:left="0"/>
      </w:pPr>
      <w:r>
        <w:t xml:space="preserve">                        &amp;lt;timelasthello&amp;gt;1366317808598&amp;lt;/timelasthello&amp;gt;</w:t>
      </w:r>
    </w:p>
    <w:p w14:paraId="234EEE1F" w14:textId="77777777" w:rsidR="008546C8" w:rsidRDefault="008546C8" w:rsidP="00811661">
      <w:pPr>
        <w:pStyle w:val="H3Body"/>
        <w:spacing w:after="0"/>
        <w:ind w:left="0"/>
      </w:pPr>
      <w:r>
        <w:t xml:space="preserve">                        &amp;lt;version&amp;gt;0.0.0.0&amp;lt;/version&amp;gt;</w:t>
      </w:r>
    </w:p>
    <w:p w14:paraId="2611E1D9" w14:textId="77777777" w:rsidR="008546C8" w:rsidRDefault="008546C8" w:rsidP="00811661">
      <w:pPr>
        <w:pStyle w:val="H3Body"/>
        <w:spacing w:after="0"/>
        <w:ind w:left="0"/>
      </w:pPr>
      <w:r>
        <w:t xml:space="preserve">                        &amp;lt;minxbrcversion&amp;gt;1.0.0.0&amp;lt;/minxbrcversion&amp;gt;</w:t>
      </w:r>
    </w:p>
    <w:p w14:paraId="1711F95B" w14:textId="77777777" w:rsidR="008546C8" w:rsidRDefault="008546C8" w:rsidP="00811661">
      <w:pPr>
        <w:pStyle w:val="H3Body"/>
        <w:spacing w:after="0"/>
        <w:ind w:left="0"/>
      </w:pPr>
      <w:r>
        <w:t xml:space="preserve">                        &amp;lt;istransmitter&amp;gt;false&amp;lt;/istransmitter&amp;gt;</w:t>
      </w:r>
    </w:p>
    <w:p w14:paraId="2797E264" w14:textId="77777777" w:rsidR="008546C8" w:rsidRDefault="008546C8" w:rsidP="00811661">
      <w:pPr>
        <w:pStyle w:val="H3Body"/>
        <w:spacing w:after="0"/>
        <w:ind w:left="0"/>
      </w:pPr>
      <w:r>
        <w:t xml:space="preserve">                        &amp;lt;enabled&amp;gt;true&amp;lt;/enabled&amp;gt;</w:t>
      </w:r>
    </w:p>
    <w:p w14:paraId="08D4D100" w14:textId="77777777" w:rsidR="008546C8" w:rsidRDefault="008546C8" w:rsidP="00811661">
      <w:pPr>
        <w:pStyle w:val="H3Body"/>
        <w:spacing w:after="0"/>
        <w:ind w:left="0"/>
      </w:pPr>
      <w:r>
        <w:t xml:space="preserve">                        &amp;lt;disabledReason&amp;gt;&amp;lt;/disabledReason&amp;gt;</w:t>
      </w:r>
    </w:p>
    <w:p w14:paraId="6762A917" w14:textId="77777777" w:rsidR="008546C8" w:rsidRDefault="008546C8" w:rsidP="00811661">
      <w:pPr>
        <w:pStyle w:val="H3Body"/>
        <w:spacing w:after="0"/>
        <w:ind w:left="0"/>
      </w:pPr>
      <w:r>
        <w:t xml:space="preserve">                        &amp;lt;transmitPayload&amp;gt;http://10.110.1.120:8080&amp;lt;/transmitPayload&amp;gt;</w:t>
      </w:r>
    </w:p>
    <w:p w14:paraId="4EFDCB1E" w14:textId="77777777" w:rsidR="008546C8" w:rsidRDefault="008546C8" w:rsidP="00811661">
      <w:pPr>
        <w:pStyle w:val="H3Body"/>
        <w:spacing w:after="0"/>
        <w:ind w:left="0"/>
      </w:pPr>
      <w:r>
        <w:t xml:space="preserve">                        &amp;lt;signalStrengthTransitThreshold&amp;gt;-127&amp;lt;/signalStrengthTransitThreshold&amp;gt;</w:t>
      </w:r>
    </w:p>
    <w:p w14:paraId="79663016" w14:textId="77777777" w:rsidR="008546C8" w:rsidRDefault="008546C8" w:rsidP="00811661">
      <w:pPr>
        <w:pStyle w:val="H3Body"/>
        <w:spacing w:after="0"/>
        <w:ind w:left="0"/>
      </w:pPr>
      <w:r>
        <w:t xml:space="preserve">                        &amp;lt;bioDeviceType&amp;gt;1&amp;lt;/bioDeviceType&amp;gt;</w:t>
      </w:r>
    </w:p>
    <w:p w14:paraId="604FB54D" w14:textId="77777777" w:rsidR="008546C8" w:rsidRDefault="008546C8" w:rsidP="00811661">
      <w:pPr>
        <w:pStyle w:val="H3Body"/>
        <w:spacing w:after="0"/>
        <w:ind w:left="0"/>
      </w:pPr>
      <w:r>
        <w:t xml:space="preserve">                    &amp;lt;/reader&amp;gt;</w:t>
      </w:r>
    </w:p>
    <w:p w14:paraId="6CEB27CE" w14:textId="77777777" w:rsidR="008546C8" w:rsidRDefault="008546C8" w:rsidP="00811661">
      <w:pPr>
        <w:pStyle w:val="H3Body"/>
        <w:spacing w:after="0"/>
        <w:ind w:left="0"/>
      </w:pPr>
      <w:r>
        <w:t xml:space="preserve">                    &amp;lt;reader&amp;gt;</w:t>
      </w:r>
    </w:p>
    <w:p w14:paraId="14630C10" w14:textId="77777777" w:rsidR="008546C8" w:rsidRDefault="008546C8" w:rsidP="00811661">
      <w:pPr>
        <w:pStyle w:val="H3Body"/>
        <w:spacing w:after="0"/>
        <w:ind w:left="0"/>
      </w:pPr>
      <w:r>
        <w:t xml:space="preserve">                        &amp;lt;name&amp;gt;entry-4&amp;lt;/name&amp;gt;</w:t>
      </w:r>
    </w:p>
    <w:p w14:paraId="36D28FF7" w14:textId="77777777" w:rsidR="008546C8" w:rsidRDefault="008546C8" w:rsidP="00811661">
      <w:pPr>
        <w:pStyle w:val="H3Body"/>
        <w:spacing w:after="0"/>
        <w:ind w:left="0"/>
      </w:pPr>
      <w:r>
        <w:t xml:space="preserve">                        &amp;lt;id&amp;gt;13&amp;lt;/id&amp;gt;</w:t>
      </w:r>
    </w:p>
    <w:p w14:paraId="46E9BB84" w14:textId="77777777" w:rsidR="008546C8" w:rsidRDefault="008546C8" w:rsidP="00811661">
      <w:pPr>
        <w:pStyle w:val="H3Body"/>
        <w:spacing w:after="0"/>
        <w:ind w:left="0"/>
      </w:pPr>
      <w:r>
        <w:t xml:space="preserve">                        &amp;lt;type&amp;gt;xFP+xBIO&amp;lt;/type&amp;gt;</w:t>
      </w:r>
    </w:p>
    <w:p w14:paraId="0FCB870E" w14:textId="77777777" w:rsidR="008546C8" w:rsidRDefault="008546C8" w:rsidP="00811661">
      <w:pPr>
        <w:pStyle w:val="H3Body"/>
        <w:spacing w:after="0"/>
        <w:ind w:left="0"/>
      </w:pPr>
      <w:r>
        <w:t xml:space="preserve">                        &amp;lt;macaddress&amp;gt;00:00:00:00:00:03&amp;lt;/macaddress&amp;gt;</w:t>
      </w:r>
    </w:p>
    <w:p w14:paraId="0E08DE3C" w14:textId="77777777" w:rsidR="008546C8" w:rsidRDefault="008546C8" w:rsidP="00811661">
      <w:pPr>
        <w:pStyle w:val="H3Body"/>
        <w:spacing w:after="0"/>
        <w:ind w:left="0"/>
      </w:pPr>
      <w:r>
        <w:t xml:space="preserve">                        &amp;lt;ipaddress&amp;gt;10.110.1.109&amp;lt;/ipaddress&amp;gt;</w:t>
      </w:r>
    </w:p>
    <w:p w14:paraId="0542557A" w14:textId="77777777" w:rsidR="008546C8" w:rsidRDefault="008546C8" w:rsidP="00811661">
      <w:pPr>
        <w:pStyle w:val="H3Body"/>
        <w:spacing w:after="0"/>
        <w:ind w:left="0"/>
      </w:pPr>
      <w:r>
        <w:t xml:space="preserve">                        &amp;lt;port&amp;gt;8090&amp;lt;/port&amp;gt;</w:t>
      </w:r>
    </w:p>
    <w:p w14:paraId="5CD5ED34" w14:textId="77777777" w:rsidR="008546C8" w:rsidRDefault="008546C8" w:rsidP="00811661">
      <w:pPr>
        <w:pStyle w:val="H3Body"/>
        <w:spacing w:after="0"/>
        <w:ind w:left="0"/>
      </w:pPr>
      <w:r>
        <w:t xml:space="preserve">                        &amp;lt;gain&amp;gt;1.0&amp;lt;/gain&amp;gt;</w:t>
      </w:r>
    </w:p>
    <w:p w14:paraId="15F9D376" w14:textId="77777777" w:rsidR="008546C8" w:rsidRDefault="008546C8" w:rsidP="00811661">
      <w:pPr>
        <w:pStyle w:val="H3Body"/>
        <w:spacing w:after="0"/>
        <w:ind w:left="0"/>
      </w:pPr>
      <w:r>
        <w:t xml:space="preserve">                        &amp;lt;threshold&amp;gt;0&amp;lt;/threshold&amp;gt;</w:t>
      </w:r>
    </w:p>
    <w:p w14:paraId="2C321B1A" w14:textId="77777777" w:rsidR="008546C8" w:rsidRDefault="008546C8" w:rsidP="00811661">
      <w:pPr>
        <w:pStyle w:val="H3Body"/>
        <w:spacing w:after="0"/>
        <w:ind w:left="0"/>
      </w:pPr>
      <w:r>
        <w:t xml:space="preserve">                        &amp;lt;lane&amp;gt;4&amp;lt;/lane&amp;gt;</w:t>
      </w:r>
    </w:p>
    <w:p w14:paraId="194687FE" w14:textId="77777777" w:rsidR="008546C8" w:rsidRDefault="008546C8" w:rsidP="00811661">
      <w:pPr>
        <w:pStyle w:val="H3Body"/>
        <w:spacing w:after="0"/>
        <w:ind w:left="0"/>
      </w:pPr>
      <w:r>
        <w:t xml:space="preserve">                        &amp;lt;deviceid&amp;gt;204&amp;lt;/deviceid&amp;gt;</w:t>
      </w:r>
    </w:p>
    <w:p w14:paraId="41DBE30E" w14:textId="77777777" w:rsidR="008546C8" w:rsidRDefault="008546C8" w:rsidP="00811661">
      <w:pPr>
        <w:pStyle w:val="H3Body"/>
        <w:spacing w:after="0"/>
        <w:ind w:left="0"/>
      </w:pPr>
      <w:r>
        <w:t xml:space="preserve">                        &amp;lt;x&amp;gt;100&amp;lt;/x&amp;gt;</w:t>
      </w:r>
    </w:p>
    <w:p w14:paraId="2BA26A60" w14:textId="77777777" w:rsidR="008546C8" w:rsidRDefault="008546C8" w:rsidP="00811661">
      <w:pPr>
        <w:pStyle w:val="H3Body"/>
        <w:spacing w:after="0"/>
        <w:ind w:left="0"/>
      </w:pPr>
      <w:r>
        <w:t xml:space="preserve">                        &amp;lt;y&amp;gt;12&amp;lt;/y&amp;gt;</w:t>
      </w:r>
    </w:p>
    <w:p w14:paraId="10D7B9FF" w14:textId="77777777" w:rsidR="008546C8" w:rsidRDefault="008546C8" w:rsidP="00811661">
      <w:pPr>
        <w:pStyle w:val="H3Body"/>
        <w:spacing w:after="0"/>
        <w:ind w:left="0"/>
      </w:pPr>
      <w:r>
        <w:t xml:space="preserve">                        &amp;lt;timelasthello&amp;gt;1366317808647&amp;lt;/timelasthello&amp;gt;</w:t>
      </w:r>
    </w:p>
    <w:p w14:paraId="3F072C4D" w14:textId="77777777" w:rsidR="008546C8" w:rsidRDefault="008546C8" w:rsidP="00811661">
      <w:pPr>
        <w:pStyle w:val="H3Body"/>
        <w:spacing w:after="0"/>
        <w:ind w:left="0"/>
      </w:pPr>
      <w:r>
        <w:t xml:space="preserve">                        &amp;lt;version&amp;gt;0.0.0.0&amp;lt;/version&amp;gt;</w:t>
      </w:r>
    </w:p>
    <w:p w14:paraId="113B5673" w14:textId="77777777" w:rsidR="008546C8" w:rsidRDefault="008546C8" w:rsidP="00811661">
      <w:pPr>
        <w:pStyle w:val="H3Body"/>
        <w:spacing w:after="0"/>
        <w:ind w:left="0"/>
      </w:pPr>
      <w:r>
        <w:t xml:space="preserve">                        &amp;lt;minxbrcversion&amp;gt;1.0.0.0&amp;lt;/minxbrcversion&amp;gt;</w:t>
      </w:r>
    </w:p>
    <w:p w14:paraId="2C703067" w14:textId="77777777" w:rsidR="008546C8" w:rsidRDefault="008546C8" w:rsidP="00811661">
      <w:pPr>
        <w:pStyle w:val="H3Body"/>
        <w:spacing w:after="0"/>
        <w:ind w:left="0"/>
      </w:pPr>
      <w:r>
        <w:t xml:space="preserve">                        &amp;lt;istransmitter&amp;gt;false&amp;lt;/istransmitter&amp;gt;</w:t>
      </w:r>
    </w:p>
    <w:p w14:paraId="66FDA2DA" w14:textId="77777777" w:rsidR="008546C8" w:rsidRDefault="008546C8" w:rsidP="00811661">
      <w:pPr>
        <w:pStyle w:val="H3Body"/>
        <w:spacing w:after="0"/>
        <w:ind w:left="0"/>
      </w:pPr>
      <w:r>
        <w:t xml:space="preserve">                        &amp;lt;enabled&amp;gt;true&amp;lt;/enabled&amp;gt;</w:t>
      </w:r>
    </w:p>
    <w:p w14:paraId="2B5D7152" w14:textId="77777777" w:rsidR="008546C8" w:rsidRDefault="008546C8" w:rsidP="00811661">
      <w:pPr>
        <w:pStyle w:val="H3Body"/>
        <w:spacing w:after="0"/>
        <w:ind w:left="0"/>
      </w:pPr>
      <w:r>
        <w:t xml:space="preserve">                        &amp;lt;disabledReason&amp;gt;&amp;lt;/disabledReason&amp;gt;</w:t>
      </w:r>
    </w:p>
    <w:p w14:paraId="3AD10E63" w14:textId="77777777" w:rsidR="008546C8" w:rsidRDefault="008546C8" w:rsidP="00811661">
      <w:pPr>
        <w:pStyle w:val="H3Body"/>
        <w:spacing w:after="0"/>
        <w:ind w:left="0"/>
      </w:pPr>
      <w:r>
        <w:t xml:space="preserve">                        &amp;lt;transmitPayload&amp;gt;http://10.110.1.120:8080&amp;lt;/transmitPayload&amp;gt;</w:t>
      </w:r>
    </w:p>
    <w:p w14:paraId="0121BD44" w14:textId="77777777" w:rsidR="008546C8" w:rsidRDefault="008546C8" w:rsidP="00811661">
      <w:pPr>
        <w:pStyle w:val="H3Body"/>
        <w:spacing w:after="0"/>
        <w:ind w:left="0"/>
      </w:pPr>
      <w:r>
        <w:t xml:space="preserve">                        &amp;lt;signalStrengthTransitThreshold&amp;gt;-127&amp;lt;/signalStrengthTransitThreshold&amp;gt;</w:t>
      </w:r>
    </w:p>
    <w:p w14:paraId="06669041" w14:textId="77777777" w:rsidR="008546C8" w:rsidRDefault="008546C8" w:rsidP="00811661">
      <w:pPr>
        <w:pStyle w:val="H3Body"/>
        <w:spacing w:after="0"/>
        <w:ind w:left="0"/>
      </w:pPr>
      <w:r>
        <w:t xml:space="preserve">                        &amp;lt;bioDeviceType&amp;gt;1&amp;lt;/bioDeviceType&amp;gt;</w:t>
      </w:r>
    </w:p>
    <w:p w14:paraId="27B8CA15" w14:textId="77777777" w:rsidR="008546C8" w:rsidRDefault="008546C8" w:rsidP="00811661">
      <w:pPr>
        <w:pStyle w:val="H3Body"/>
        <w:spacing w:after="0"/>
        <w:ind w:left="0"/>
      </w:pPr>
      <w:r>
        <w:lastRenderedPageBreak/>
        <w:t xml:space="preserve">                    &amp;lt;/reader&amp;gt;</w:t>
      </w:r>
    </w:p>
    <w:p w14:paraId="772D5D01" w14:textId="77777777" w:rsidR="008546C8" w:rsidRDefault="008546C8" w:rsidP="00811661">
      <w:pPr>
        <w:pStyle w:val="H3Body"/>
        <w:spacing w:after="0"/>
        <w:ind w:left="0"/>
      </w:pPr>
      <w:r>
        <w:t xml:space="preserve">                    &amp;lt;reader&amp;gt;</w:t>
      </w:r>
    </w:p>
    <w:p w14:paraId="2255D3F5" w14:textId="77777777" w:rsidR="008546C8" w:rsidRDefault="008546C8" w:rsidP="00811661">
      <w:pPr>
        <w:pStyle w:val="H3Body"/>
        <w:spacing w:after="0"/>
        <w:ind w:left="0"/>
      </w:pPr>
      <w:r>
        <w:t xml:space="preserve">                        &amp;lt;name&amp;gt;entry-2&amp;lt;/name&amp;gt;</w:t>
      </w:r>
    </w:p>
    <w:p w14:paraId="51B11F1E" w14:textId="77777777" w:rsidR="008546C8" w:rsidRDefault="008546C8" w:rsidP="00811661">
      <w:pPr>
        <w:pStyle w:val="H3Body"/>
        <w:spacing w:after="0"/>
        <w:ind w:left="0"/>
      </w:pPr>
      <w:r>
        <w:t xml:space="preserve">                        &amp;lt;id&amp;gt;11&amp;lt;/id&amp;gt;</w:t>
      </w:r>
    </w:p>
    <w:p w14:paraId="130395D2" w14:textId="77777777" w:rsidR="008546C8" w:rsidRDefault="008546C8" w:rsidP="00811661">
      <w:pPr>
        <w:pStyle w:val="H3Body"/>
        <w:spacing w:after="0"/>
        <w:ind w:left="0"/>
      </w:pPr>
      <w:r>
        <w:t xml:space="preserve">                        &amp;lt;type&amp;gt;xFP+xBIO&amp;lt;/type&amp;gt;</w:t>
      </w:r>
    </w:p>
    <w:p w14:paraId="0B975D8D" w14:textId="77777777" w:rsidR="008546C8" w:rsidRDefault="008546C8" w:rsidP="00811661">
      <w:pPr>
        <w:pStyle w:val="H3Body"/>
        <w:spacing w:after="0"/>
        <w:ind w:left="0"/>
      </w:pPr>
      <w:r>
        <w:t xml:space="preserve">                        &amp;lt;macaddress&amp;gt;00:00:00:00:00:02&amp;lt;/macaddress&amp;gt;</w:t>
      </w:r>
    </w:p>
    <w:p w14:paraId="48ECAFE8" w14:textId="77777777" w:rsidR="008546C8" w:rsidRDefault="008546C8" w:rsidP="00811661">
      <w:pPr>
        <w:pStyle w:val="H3Body"/>
        <w:spacing w:after="0"/>
        <w:ind w:left="0"/>
      </w:pPr>
      <w:r>
        <w:t xml:space="preserve">                        &amp;lt;ipaddress&amp;gt;10.110.1.109&amp;lt;/ipaddress&amp;gt;</w:t>
      </w:r>
    </w:p>
    <w:p w14:paraId="3B252E46" w14:textId="77777777" w:rsidR="008546C8" w:rsidRDefault="008546C8" w:rsidP="00811661">
      <w:pPr>
        <w:pStyle w:val="H3Body"/>
        <w:spacing w:after="0"/>
        <w:ind w:left="0"/>
      </w:pPr>
      <w:r>
        <w:t xml:space="preserve">                        &amp;lt;port&amp;gt;8090&amp;lt;/port&amp;gt;</w:t>
      </w:r>
    </w:p>
    <w:p w14:paraId="1C6D08DA" w14:textId="77777777" w:rsidR="008546C8" w:rsidRDefault="008546C8" w:rsidP="00811661">
      <w:pPr>
        <w:pStyle w:val="H3Body"/>
        <w:spacing w:after="0"/>
        <w:ind w:left="0"/>
      </w:pPr>
      <w:r>
        <w:t xml:space="preserve">                        &amp;lt;gain&amp;gt;1.0&amp;lt;/gain&amp;gt;</w:t>
      </w:r>
    </w:p>
    <w:p w14:paraId="1DF9495F" w14:textId="77777777" w:rsidR="008546C8" w:rsidRDefault="008546C8" w:rsidP="00811661">
      <w:pPr>
        <w:pStyle w:val="H3Body"/>
        <w:spacing w:after="0"/>
        <w:ind w:left="0"/>
      </w:pPr>
      <w:r>
        <w:t xml:space="preserve">                        &amp;lt;threshold&amp;gt;0&amp;lt;/threshold&amp;gt;</w:t>
      </w:r>
    </w:p>
    <w:p w14:paraId="7F80817F" w14:textId="77777777" w:rsidR="008546C8" w:rsidRDefault="008546C8" w:rsidP="00811661">
      <w:pPr>
        <w:pStyle w:val="H3Body"/>
        <w:spacing w:after="0"/>
        <w:ind w:left="0"/>
      </w:pPr>
      <w:r>
        <w:t xml:space="preserve">                        &amp;lt;lane&amp;gt;2&amp;lt;/lane&amp;gt;</w:t>
      </w:r>
    </w:p>
    <w:p w14:paraId="7FF4E9FB" w14:textId="77777777" w:rsidR="008546C8" w:rsidRDefault="008546C8" w:rsidP="00811661">
      <w:pPr>
        <w:pStyle w:val="H3Body"/>
        <w:spacing w:after="0"/>
        <w:ind w:left="0"/>
      </w:pPr>
      <w:r>
        <w:t xml:space="preserve">                        &amp;lt;deviceid&amp;gt;202&amp;lt;/deviceid&amp;gt;</w:t>
      </w:r>
    </w:p>
    <w:p w14:paraId="71C14455" w14:textId="77777777" w:rsidR="008546C8" w:rsidRDefault="008546C8" w:rsidP="00811661">
      <w:pPr>
        <w:pStyle w:val="H3Body"/>
        <w:spacing w:after="0"/>
        <w:ind w:left="0"/>
      </w:pPr>
      <w:r>
        <w:t xml:space="preserve">                        &amp;lt;x&amp;gt;100&amp;lt;/x&amp;gt;</w:t>
      </w:r>
    </w:p>
    <w:p w14:paraId="1E675E5A" w14:textId="77777777" w:rsidR="008546C8" w:rsidRDefault="008546C8" w:rsidP="00811661">
      <w:pPr>
        <w:pStyle w:val="H3Body"/>
        <w:spacing w:after="0"/>
        <w:ind w:left="0"/>
      </w:pPr>
      <w:r>
        <w:t xml:space="preserve">                        &amp;lt;y&amp;gt;4&amp;lt;/y&amp;gt;</w:t>
      </w:r>
    </w:p>
    <w:p w14:paraId="7E9B64B4" w14:textId="77777777" w:rsidR="008546C8" w:rsidRDefault="008546C8" w:rsidP="00811661">
      <w:pPr>
        <w:pStyle w:val="H3Body"/>
        <w:spacing w:after="0"/>
        <w:ind w:left="0"/>
      </w:pPr>
      <w:r>
        <w:t xml:space="preserve">                        &amp;lt;timelasthello&amp;gt;1366317808621&amp;lt;/timelasthello&amp;gt;</w:t>
      </w:r>
    </w:p>
    <w:p w14:paraId="2A734E92" w14:textId="77777777" w:rsidR="008546C8" w:rsidRDefault="008546C8" w:rsidP="00811661">
      <w:pPr>
        <w:pStyle w:val="H3Body"/>
        <w:spacing w:after="0"/>
        <w:ind w:left="0"/>
      </w:pPr>
      <w:r>
        <w:t xml:space="preserve">                        &amp;lt;version&amp;gt;0.0.0.0&amp;lt;/version&amp;gt;</w:t>
      </w:r>
    </w:p>
    <w:p w14:paraId="2499F036" w14:textId="77777777" w:rsidR="008546C8" w:rsidRDefault="008546C8" w:rsidP="00811661">
      <w:pPr>
        <w:pStyle w:val="H3Body"/>
        <w:spacing w:after="0"/>
        <w:ind w:left="0"/>
      </w:pPr>
      <w:r>
        <w:t xml:space="preserve">                        &amp;lt;minxbrcversion&amp;gt;1.0.0.0&amp;lt;/minxbrcversion&amp;gt;</w:t>
      </w:r>
    </w:p>
    <w:p w14:paraId="40A111CC" w14:textId="77777777" w:rsidR="008546C8" w:rsidRDefault="008546C8" w:rsidP="00811661">
      <w:pPr>
        <w:pStyle w:val="H3Body"/>
        <w:spacing w:after="0"/>
        <w:ind w:left="0"/>
      </w:pPr>
      <w:r>
        <w:t xml:space="preserve">                        &amp;lt;istransmitter&amp;gt;false&amp;lt;/istransmitter&amp;gt;</w:t>
      </w:r>
    </w:p>
    <w:p w14:paraId="7E349234" w14:textId="77777777" w:rsidR="008546C8" w:rsidRDefault="008546C8" w:rsidP="00811661">
      <w:pPr>
        <w:pStyle w:val="H3Body"/>
        <w:spacing w:after="0"/>
        <w:ind w:left="0"/>
      </w:pPr>
      <w:r>
        <w:t xml:space="preserve">                        &amp;lt;enabled&amp;gt;true&amp;lt;/enabled&amp;gt;</w:t>
      </w:r>
    </w:p>
    <w:p w14:paraId="41D9BF97" w14:textId="77777777" w:rsidR="008546C8" w:rsidRDefault="008546C8" w:rsidP="00811661">
      <w:pPr>
        <w:pStyle w:val="H3Body"/>
        <w:spacing w:after="0"/>
        <w:ind w:left="0"/>
      </w:pPr>
      <w:r>
        <w:t xml:space="preserve">                        &amp;lt;disabledReason&amp;gt;&amp;lt;/disabledReason&amp;gt;</w:t>
      </w:r>
    </w:p>
    <w:p w14:paraId="5997D082" w14:textId="77777777" w:rsidR="008546C8" w:rsidRDefault="008546C8" w:rsidP="00811661">
      <w:pPr>
        <w:pStyle w:val="H3Body"/>
        <w:spacing w:after="0"/>
        <w:ind w:left="0"/>
      </w:pPr>
      <w:r>
        <w:t xml:space="preserve">                        &amp;lt;transmitPayload&amp;gt;http://10.110.1.120:8080&amp;lt;/transmitPayload&amp;gt;</w:t>
      </w:r>
    </w:p>
    <w:p w14:paraId="3026DE19" w14:textId="77777777" w:rsidR="008546C8" w:rsidRDefault="008546C8" w:rsidP="00811661">
      <w:pPr>
        <w:pStyle w:val="H3Body"/>
        <w:spacing w:after="0"/>
        <w:ind w:left="0"/>
      </w:pPr>
      <w:r>
        <w:t xml:space="preserve">                        &amp;lt;signalStrengthTransitThreshold&amp;gt;-127&amp;lt;/signalStrengthTransitThreshold&amp;gt;</w:t>
      </w:r>
    </w:p>
    <w:p w14:paraId="5E233AE0" w14:textId="77777777" w:rsidR="008546C8" w:rsidRDefault="008546C8" w:rsidP="00811661">
      <w:pPr>
        <w:pStyle w:val="H3Body"/>
        <w:spacing w:after="0"/>
        <w:ind w:left="0"/>
      </w:pPr>
      <w:r>
        <w:t xml:space="preserve">                        &amp;lt;bioDeviceType&amp;gt;1&amp;lt;/bioDeviceType&amp;gt;</w:t>
      </w:r>
    </w:p>
    <w:p w14:paraId="08967C65" w14:textId="77777777" w:rsidR="008546C8" w:rsidRDefault="008546C8" w:rsidP="00811661">
      <w:pPr>
        <w:pStyle w:val="H3Body"/>
        <w:spacing w:after="0"/>
        <w:ind w:left="0"/>
      </w:pPr>
      <w:r>
        <w:t xml:space="preserve">                    &amp;lt;/reader&amp;gt;</w:t>
      </w:r>
    </w:p>
    <w:p w14:paraId="102EDA14" w14:textId="77777777" w:rsidR="008546C8" w:rsidRDefault="008546C8" w:rsidP="00811661">
      <w:pPr>
        <w:pStyle w:val="H3Body"/>
        <w:spacing w:after="0"/>
        <w:ind w:left="0"/>
      </w:pPr>
      <w:r>
        <w:t xml:space="preserve">                &amp;lt;/readers&amp;gt;</w:t>
      </w:r>
    </w:p>
    <w:p w14:paraId="7070EB42" w14:textId="77777777" w:rsidR="008546C8" w:rsidRDefault="008546C8" w:rsidP="00811661">
      <w:pPr>
        <w:pStyle w:val="H3Body"/>
        <w:spacing w:after="0"/>
        <w:ind w:left="0"/>
      </w:pPr>
      <w:r>
        <w:t xml:space="preserve">            &amp;lt;/readerlocation&amp;gt;</w:t>
      </w:r>
    </w:p>
    <w:p w14:paraId="36FE3372" w14:textId="77777777" w:rsidR="008546C8" w:rsidRDefault="008546C8" w:rsidP="00811661">
      <w:pPr>
        <w:pStyle w:val="H3Body"/>
        <w:spacing w:after="0"/>
        <w:ind w:left="0"/>
      </w:pPr>
      <w:r>
        <w:t xml:space="preserve">            &amp;lt;readerlocation&amp;gt;</w:t>
      </w:r>
    </w:p>
    <w:p w14:paraId="5108689E" w14:textId="77777777" w:rsidR="008546C8" w:rsidRDefault="008546C8" w:rsidP="00811661">
      <w:pPr>
        <w:pStyle w:val="H3Body"/>
        <w:spacing w:after="0"/>
        <w:ind w:left="0"/>
      </w:pPr>
      <w:r>
        <w:t xml:space="preserve">                &amp;lt;section&amp;gt;&amp;lt;/section&amp;gt;</w:t>
      </w:r>
    </w:p>
    <w:p w14:paraId="4AA244D2" w14:textId="77777777" w:rsidR="008546C8" w:rsidRDefault="008546C8" w:rsidP="00811661">
      <w:pPr>
        <w:pStyle w:val="H3Body"/>
        <w:spacing w:after="0"/>
        <w:ind w:left="0"/>
      </w:pPr>
      <w:r>
        <w:t xml:space="preserve">                &amp;lt;name&amp;gt;UNKNOWN&amp;lt;/name&amp;gt;</w:t>
      </w:r>
    </w:p>
    <w:p w14:paraId="4E371ACF" w14:textId="77777777" w:rsidR="008546C8" w:rsidRDefault="008546C8" w:rsidP="00811661">
      <w:pPr>
        <w:pStyle w:val="H3Body"/>
        <w:spacing w:after="0"/>
        <w:ind w:left="0"/>
      </w:pPr>
      <w:r>
        <w:t xml:space="preserve">                &amp;lt;id&amp;gt;0&amp;lt;/id&amp;gt;</w:t>
      </w:r>
    </w:p>
    <w:p w14:paraId="330C4DF8" w14:textId="77777777" w:rsidR="008546C8" w:rsidRDefault="008546C8" w:rsidP="00811661">
      <w:pPr>
        <w:pStyle w:val="H3Body"/>
        <w:spacing w:after="0"/>
        <w:ind w:left="0"/>
      </w:pPr>
      <w:r>
        <w:t xml:space="preserve">                &amp;lt;type&amp;gt;0&amp;lt;/type&amp;gt;</w:t>
      </w:r>
    </w:p>
    <w:p w14:paraId="7A17E39B" w14:textId="77777777" w:rsidR="008546C8" w:rsidRDefault="008546C8" w:rsidP="00811661">
      <w:pPr>
        <w:pStyle w:val="H3Body"/>
        <w:spacing w:after="0"/>
        <w:ind w:left="0"/>
      </w:pPr>
      <w:r>
        <w:t xml:space="preserve">                &amp;lt;x&amp;gt;0.0&amp;lt;/x&amp;gt;</w:t>
      </w:r>
    </w:p>
    <w:p w14:paraId="01839A36" w14:textId="77777777" w:rsidR="008546C8" w:rsidRDefault="008546C8" w:rsidP="00811661">
      <w:pPr>
        <w:pStyle w:val="H3Body"/>
        <w:spacing w:after="0"/>
        <w:ind w:left="0"/>
      </w:pPr>
      <w:r>
        <w:t xml:space="preserve">                &amp;lt;y&amp;gt;0.0&amp;lt;/y&amp;gt;</w:t>
      </w:r>
    </w:p>
    <w:p w14:paraId="30BFC87C" w14:textId="77777777" w:rsidR="008546C8" w:rsidRDefault="008546C8" w:rsidP="00811661">
      <w:pPr>
        <w:pStyle w:val="H3Body"/>
        <w:spacing w:after="0"/>
        <w:ind w:left="0"/>
      </w:pPr>
      <w:r>
        <w:t xml:space="preserve">                &amp;lt;usesecureid&amp;gt;false&amp;lt;/usesecureid&amp;gt;</w:t>
      </w:r>
    </w:p>
    <w:p w14:paraId="487AFFBC" w14:textId="77777777" w:rsidR="008546C8" w:rsidRDefault="008546C8" w:rsidP="00811661">
      <w:pPr>
        <w:pStyle w:val="H3Body"/>
        <w:spacing w:after="0"/>
        <w:ind w:left="0"/>
      </w:pPr>
      <w:r>
        <w:t xml:space="preserve">                &amp;lt;successsequence&amp;gt;&amp;lt;/successsequence&amp;gt;</w:t>
      </w:r>
    </w:p>
    <w:p w14:paraId="31B1A79A" w14:textId="77777777" w:rsidR="008546C8" w:rsidRDefault="008546C8" w:rsidP="00811661">
      <w:pPr>
        <w:pStyle w:val="H3Body"/>
        <w:spacing w:after="0"/>
        <w:ind w:left="0"/>
      </w:pPr>
      <w:r>
        <w:t xml:space="preserve">                &amp;lt;successtimeout&amp;gt;0&amp;lt;/successtimeout&amp;gt;</w:t>
      </w:r>
    </w:p>
    <w:p w14:paraId="07778814" w14:textId="77777777" w:rsidR="008546C8" w:rsidRDefault="008546C8" w:rsidP="00811661">
      <w:pPr>
        <w:pStyle w:val="H3Body"/>
        <w:spacing w:after="0"/>
        <w:ind w:left="0"/>
      </w:pPr>
      <w:r>
        <w:t xml:space="preserve">                &amp;lt;failuresequence&amp;gt;&amp;lt;/failuresequence&amp;gt;</w:t>
      </w:r>
    </w:p>
    <w:p w14:paraId="0FAC2589" w14:textId="77777777" w:rsidR="008546C8" w:rsidRDefault="008546C8" w:rsidP="00811661">
      <w:pPr>
        <w:pStyle w:val="H3Body"/>
        <w:spacing w:after="0"/>
        <w:ind w:left="0"/>
      </w:pPr>
      <w:r>
        <w:t xml:space="preserve">                &amp;lt;failuretimeout&amp;gt;0&amp;lt;/failuretimeout&amp;gt;</w:t>
      </w:r>
    </w:p>
    <w:p w14:paraId="5A28AA12" w14:textId="77777777" w:rsidR="008546C8" w:rsidRDefault="008546C8" w:rsidP="00811661">
      <w:pPr>
        <w:pStyle w:val="H3Body"/>
        <w:spacing w:after="0"/>
        <w:ind w:left="0"/>
      </w:pPr>
      <w:r>
        <w:t xml:space="preserve">                &amp;lt;errorsequence&amp;gt;&amp;lt;/errorsequence&amp;gt;</w:t>
      </w:r>
    </w:p>
    <w:p w14:paraId="6511624F" w14:textId="77777777" w:rsidR="008546C8" w:rsidRDefault="008546C8" w:rsidP="00811661">
      <w:pPr>
        <w:pStyle w:val="H3Body"/>
        <w:spacing w:after="0"/>
        <w:ind w:left="0"/>
      </w:pPr>
      <w:r>
        <w:t xml:space="preserve">                &amp;lt;errortimeout&amp;gt;0&amp;lt;/errortimeout&amp;gt;</w:t>
      </w:r>
    </w:p>
    <w:p w14:paraId="66F54E82" w14:textId="77777777" w:rsidR="008546C8" w:rsidRDefault="008546C8" w:rsidP="00811661">
      <w:pPr>
        <w:pStyle w:val="H3Body"/>
        <w:spacing w:after="0"/>
        <w:ind w:left="0"/>
      </w:pPr>
      <w:r>
        <w:t xml:space="preserve">                &amp;lt;idlesequence&amp;gt;&amp;lt;/idlesequence&amp;gt;</w:t>
      </w:r>
    </w:p>
    <w:p w14:paraId="6BD1BAF3" w14:textId="77777777" w:rsidR="008546C8" w:rsidRDefault="008546C8" w:rsidP="00811661">
      <w:pPr>
        <w:pStyle w:val="H3Body"/>
        <w:spacing w:after="0"/>
        <w:ind w:left="0"/>
      </w:pPr>
      <w:r>
        <w:t xml:space="preserve">                &amp;lt;tapsequence&amp;gt;&amp;lt;/tapsequence&amp;gt;</w:t>
      </w:r>
    </w:p>
    <w:p w14:paraId="67FDE16E" w14:textId="77777777" w:rsidR="008546C8" w:rsidRDefault="008546C8" w:rsidP="00811661">
      <w:pPr>
        <w:pStyle w:val="H3Body"/>
        <w:spacing w:after="0"/>
        <w:ind w:left="0"/>
      </w:pPr>
      <w:r>
        <w:lastRenderedPageBreak/>
        <w:t xml:space="preserve">                &amp;lt;taptimeout&amp;gt;0&amp;lt;/taptimeout&amp;gt;</w:t>
      </w:r>
    </w:p>
    <w:p w14:paraId="11BE1B32" w14:textId="77777777" w:rsidR="008546C8" w:rsidRDefault="008546C8" w:rsidP="00811661">
      <w:pPr>
        <w:pStyle w:val="H3Body"/>
        <w:spacing w:after="0"/>
        <w:ind w:left="0"/>
      </w:pPr>
      <w:r>
        <w:t xml:space="preserve">                                &amp;lt;readers&amp;gt;</w:t>
      </w:r>
    </w:p>
    <w:p w14:paraId="452605A9" w14:textId="77777777" w:rsidR="008546C8" w:rsidRDefault="008546C8" w:rsidP="00811661">
      <w:pPr>
        <w:pStyle w:val="H3Body"/>
        <w:spacing w:after="0"/>
        <w:ind w:left="0"/>
      </w:pPr>
      <w:r>
        <w:t xml:space="preserve">                    &amp;lt;reader&amp;gt;</w:t>
      </w:r>
    </w:p>
    <w:p w14:paraId="5EB3FC95" w14:textId="77777777" w:rsidR="008546C8" w:rsidRDefault="008546C8" w:rsidP="00811661">
      <w:pPr>
        <w:pStyle w:val="H3Body"/>
        <w:spacing w:after="0"/>
        <w:ind w:left="0"/>
      </w:pPr>
      <w:r>
        <w:t xml:space="preserve">                        &amp;lt;name&amp;gt;slava-test-reader&amp;lt;/name&amp;gt;</w:t>
      </w:r>
    </w:p>
    <w:p w14:paraId="39EDD851" w14:textId="77777777" w:rsidR="008546C8" w:rsidRDefault="008546C8" w:rsidP="00811661">
      <w:pPr>
        <w:pStyle w:val="H3Body"/>
        <w:spacing w:after="0"/>
        <w:ind w:left="0"/>
      </w:pPr>
      <w:r>
        <w:t xml:space="preserve">                        &amp;lt;id&amp;gt;15&amp;lt;/id&amp;gt;</w:t>
      </w:r>
    </w:p>
    <w:p w14:paraId="74905C63" w14:textId="77777777" w:rsidR="008546C8" w:rsidRDefault="008546C8" w:rsidP="00811661">
      <w:pPr>
        <w:pStyle w:val="H3Body"/>
        <w:spacing w:after="0"/>
        <w:ind w:left="0"/>
      </w:pPr>
      <w:r>
        <w:t xml:space="preserve">                        &amp;lt;type&amp;gt;Long Range&amp;lt;/type&amp;gt;</w:t>
      </w:r>
    </w:p>
    <w:p w14:paraId="61352E4F" w14:textId="77777777" w:rsidR="008546C8" w:rsidRDefault="008546C8" w:rsidP="00811661">
      <w:pPr>
        <w:pStyle w:val="H3Body"/>
        <w:spacing w:after="0"/>
        <w:ind w:left="0"/>
      </w:pPr>
      <w:r>
        <w:t xml:space="preserve">                        &amp;lt;macaddress&amp;gt;11:00:00:00:80:84&amp;lt;/macaddress&amp;gt;</w:t>
      </w:r>
    </w:p>
    <w:p w14:paraId="503E7FB7" w14:textId="77777777" w:rsidR="008546C8" w:rsidRDefault="008546C8" w:rsidP="00811661">
      <w:pPr>
        <w:pStyle w:val="H3Body"/>
        <w:spacing w:after="0"/>
        <w:ind w:left="0"/>
      </w:pPr>
      <w:r>
        <w:t xml:space="preserve">                        &amp;lt;ipaddress&amp;gt;10.1.53.48&amp;lt;/ipaddress&amp;gt;</w:t>
      </w:r>
    </w:p>
    <w:p w14:paraId="08B6625B" w14:textId="77777777" w:rsidR="008546C8" w:rsidRDefault="008546C8" w:rsidP="00811661">
      <w:pPr>
        <w:pStyle w:val="H3Body"/>
        <w:spacing w:after="0"/>
        <w:ind w:left="0"/>
      </w:pPr>
      <w:r>
        <w:t xml:space="preserve">                        &amp;lt;port&amp;gt;8084&amp;lt;/port&amp;gt;</w:t>
      </w:r>
    </w:p>
    <w:p w14:paraId="57E7EC7D" w14:textId="77777777" w:rsidR="008546C8" w:rsidRDefault="008546C8" w:rsidP="00811661">
      <w:pPr>
        <w:pStyle w:val="H3Body"/>
        <w:spacing w:after="0"/>
        <w:ind w:left="0"/>
      </w:pPr>
      <w:r>
        <w:t xml:space="preserve">                        &amp;lt;gain&amp;gt;1.1&amp;lt;/gain&amp;gt;</w:t>
      </w:r>
    </w:p>
    <w:p w14:paraId="7768506C" w14:textId="77777777" w:rsidR="008546C8" w:rsidRDefault="008546C8" w:rsidP="00811661">
      <w:pPr>
        <w:pStyle w:val="H3Body"/>
        <w:spacing w:after="0"/>
        <w:ind w:left="0"/>
      </w:pPr>
      <w:r>
        <w:t xml:space="preserve">                        &amp;lt;threshold&amp;gt;-90&amp;lt;/threshold&amp;gt;</w:t>
      </w:r>
    </w:p>
    <w:p w14:paraId="77E23757" w14:textId="77777777" w:rsidR="008546C8" w:rsidRDefault="008546C8" w:rsidP="00811661">
      <w:pPr>
        <w:pStyle w:val="H3Body"/>
        <w:spacing w:after="0"/>
        <w:ind w:left="0"/>
      </w:pPr>
      <w:r>
        <w:t xml:space="preserve">                        &amp;lt;lane&amp;gt;0&amp;lt;/lane&amp;gt;</w:t>
      </w:r>
    </w:p>
    <w:p w14:paraId="3C720B67" w14:textId="77777777" w:rsidR="008546C8" w:rsidRDefault="008546C8" w:rsidP="00811661">
      <w:pPr>
        <w:pStyle w:val="H3Body"/>
        <w:spacing w:after="0"/>
        <w:ind w:left="0"/>
      </w:pPr>
      <w:r>
        <w:t xml:space="preserve">                        &amp;lt;deviceid&amp;gt;0&amp;lt;/deviceid&amp;gt;</w:t>
      </w:r>
    </w:p>
    <w:p w14:paraId="7E2C3F90" w14:textId="77777777" w:rsidR="008546C8" w:rsidRDefault="008546C8" w:rsidP="00811661">
      <w:pPr>
        <w:pStyle w:val="H3Body"/>
        <w:spacing w:after="0"/>
        <w:ind w:left="0"/>
      </w:pPr>
      <w:r>
        <w:t xml:space="preserve">                        &amp;lt;x&amp;gt;0&amp;lt;/x&amp;gt;</w:t>
      </w:r>
    </w:p>
    <w:p w14:paraId="028F6CA7" w14:textId="77777777" w:rsidR="008546C8" w:rsidRDefault="008546C8" w:rsidP="00811661">
      <w:pPr>
        <w:pStyle w:val="H3Body"/>
        <w:spacing w:after="0"/>
        <w:ind w:left="0"/>
      </w:pPr>
      <w:r>
        <w:t xml:space="preserve">                        &amp;lt;y&amp;gt;0&amp;lt;/y&amp;gt;</w:t>
      </w:r>
    </w:p>
    <w:p w14:paraId="53480787" w14:textId="77777777" w:rsidR="008546C8" w:rsidRDefault="008546C8" w:rsidP="00811661">
      <w:pPr>
        <w:pStyle w:val="H3Body"/>
        <w:spacing w:after="0"/>
        <w:ind w:left="0"/>
      </w:pPr>
      <w:r>
        <w:t xml:space="preserve">                        &amp;lt;timelasthello&amp;gt;1365730000597&amp;lt;/timelasthello&amp;gt;</w:t>
      </w:r>
    </w:p>
    <w:p w14:paraId="0D559D1E" w14:textId="77777777" w:rsidR="008546C8" w:rsidRDefault="008546C8" w:rsidP="00811661">
      <w:pPr>
        <w:pStyle w:val="H3Body"/>
        <w:spacing w:after="0"/>
        <w:ind w:left="0"/>
      </w:pPr>
      <w:r>
        <w:t xml:space="preserve">                        &amp;lt;version&amp;gt;9.0.0.0&amp;lt;/version&amp;gt;</w:t>
      </w:r>
    </w:p>
    <w:p w14:paraId="28792E90" w14:textId="77777777" w:rsidR="008546C8" w:rsidRDefault="008546C8" w:rsidP="00811661">
      <w:pPr>
        <w:pStyle w:val="H3Body"/>
        <w:spacing w:after="0"/>
        <w:ind w:left="0"/>
      </w:pPr>
      <w:r>
        <w:t xml:space="preserve">                        &amp;lt;minxbrcversion&amp;gt;0.0.0.0&amp;lt;/minxbrcversion&amp;gt;</w:t>
      </w:r>
    </w:p>
    <w:p w14:paraId="4BFC19A9" w14:textId="77777777" w:rsidR="008546C8" w:rsidRDefault="008546C8" w:rsidP="00811661">
      <w:pPr>
        <w:pStyle w:val="H3Body"/>
        <w:spacing w:after="0"/>
        <w:ind w:left="0"/>
      </w:pPr>
      <w:r>
        <w:t xml:space="preserve">                        &amp;lt;istransmitter&amp;gt;false&amp;lt;/istransmitter&amp;gt;</w:t>
      </w:r>
    </w:p>
    <w:p w14:paraId="21714FF3" w14:textId="77777777" w:rsidR="008546C8" w:rsidRDefault="008546C8" w:rsidP="00811661">
      <w:pPr>
        <w:pStyle w:val="H3Body"/>
        <w:spacing w:after="0"/>
        <w:ind w:left="0"/>
      </w:pPr>
      <w:r>
        <w:t xml:space="preserve">                        &amp;lt;enabled&amp;gt;true&amp;lt;/enabled&amp;gt;</w:t>
      </w:r>
    </w:p>
    <w:p w14:paraId="1314D1CE" w14:textId="77777777" w:rsidR="008546C8" w:rsidRDefault="008546C8" w:rsidP="00811661">
      <w:pPr>
        <w:pStyle w:val="H3Body"/>
        <w:spacing w:after="0"/>
        <w:ind w:left="0"/>
      </w:pPr>
      <w:r>
        <w:t xml:space="preserve">                        &amp;lt;disabledReason&amp;gt;&amp;lt;/disabledReason&amp;gt;</w:t>
      </w:r>
    </w:p>
    <w:p w14:paraId="20C18BFA" w14:textId="77777777" w:rsidR="008546C8" w:rsidRDefault="008546C8" w:rsidP="00811661">
      <w:pPr>
        <w:pStyle w:val="H3Body"/>
        <w:spacing w:after="0"/>
        <w:ind w:left="0"/>
      </w:pPr>
      <w:r>
        <w:t xml:space="preserve">                        &amp;lt;transmitPayload&amp;gt;&amp;lt;/transmitPayload&amp;gt;</w:t>
      </w:r>
    </w:p>
    <w:p w14:paraId="3C23BBE1" w14:textId="77777777" w:rsidR="008546C8" w:rsidRDefault="008546C8" w:rsidP="00811661">
      <w:pPr>
        <w:pStyle w:val="H3Body"/>
        <w:spacing w:after="0"/>
        <w:ind w:left="0"/>
      </w:pPr>
      <w:r>
        <w:t xml:space="preserve">                        &amp;lt;signalStrengthTransitThreshold&amp;gt;-127&amp;lt;/signalStrengthTransitThreshold&amp;gt;</w:t>
      </w:r>
    </w:p>
    <w:p w14:paraId="41EB7A35" w14:textId="77777777" w:rsidR="008546C8" w:rsidRDefault="008546C8" w:rsidP="00811661">
      <w:pPr>
        <w:pStyle w:val="H3Body"/>
        <w:spacing w:after="0"/>
        <w:ind w:left="0"/>
      </w:pPr>
      <w:r>
        <w:t xml:space="preserve">                        &amp;lt;bioDeviceType&amp;gt;3&amp;lt;/bioDeviceType&amp;gt;</w:t>
      </w:r>
    </w:p>
    <w:p w14:paraId="01BC2A6F" w14:textId="77777777" w:rsidR="008546C8" w:rsidRDefault="008546C8" w:rsidP="00811661">
      <w:pPr>
        <w:pStyle w:val="H3Body"/>
        <w:spacing w:after="0"/>
        <w:ind w:left="0"/>
      </w:pPr>
      <w:r>
        <w:t xml:space="preserve">                    &amp;lt;/reader&amp;gt;</w:t>
      </w:r>
    </w:p>
    <w:p w14:paraId="2AB49C5F" w14:textId="77777777" w:rsidR="008546C8" w:rsidRDefault="008546C8" w:rsidP="00811661">
      <w:pPr>
        <w:pStyle w:val="H3Body"/>
        <w:spacing w:after="0"/>
        <w:ind w:left="0"/>
      </w:pPr>
      <w:r>
        <w:t xml:space="preserve">                &amp;lt;/readers&amp;gt;</w:t>
      </w:r>
    </w:p>
    <w:p w14:paraId="6DDFBD41" w14:textId="77777777" w:rsidR="008546C8" w:rsidRDefault="008546C8" w:rsidP="00811661">
      <w:pPr>
        <w:pStyle w:val="H3Body"/>
        <w:spacing w:after="0"/>
        <w:ind w:left="0"/>
      </w:pPr>
      <w:r>
        <w:t xml:space="preserve">            &amp;lt;/readerlocation&amp;gt;</w:t>
      </w:r>
    </w:p>
    <w:p w14:paraId="3B6C682A" w14:textId="77777777" w:rsidR="008546C8" w:rsidRDefault="008546C8" w:rsidP="00811661">
      <w:pPr>
        <w:pStyle w:val="H3Body"/>
        <w:spacing w:after="0"/>
        <w:ind w:left="0"/>
      </w:pPr>
      <w:r>
        <w:t xml:space="preserve">        &amp;lt;/readerlocationinfo&amp;gt;</w:t>
      </w:r>
    </w:p>
    <w:p w14:paraId="48E4EF58" w14:textId="77777777" w:rsidR="008546C8" w:rsidRDefault="008546C8" w:rsidP="00811661">
      <w:pPr>
        <w:pStyle w:val="H3Body"/>
        <w:spacing w:after="0"/>
        <w:ind w:left="0"/>
      </w:pPr>
      <w:r>
        <w:t xml:space="preserve">        &amp;lt;griditems&amp;gt;</w:t>
      </w:r>
    </w:p>
    <w:p w14:paraId="11BEE5E1" w14:textId="77777777" w:rsidR="008546C8" w:rsidRDefault="008546C8" w:rsidP="00811661">
      <w:pPr>
        <w:pStyle w:val="H3Body"/>
        <w:spacing w:after="0"/>
        <w:ind w:left="0"/>
      </w:pPr>
      <w:r>
        <w:t xml:space="preserve">        &amp;lt;/griditems&amp;gt;</w:t>
      </w:r>
    </w:p>
    <w:p w14:paraId="63859339" w14:textId="77777777" w:rsidR="008546C8" w:rsidRDefault="008546C8" w:rsidP="00811661">
      <w:pPr>
        <w:pStyle w:val="H3Body"/>
        <w:spacing w:after="0"/>
        <w:ind w:left="0"/>
      </w:pPr>
      <w:r>
        <w:t>&amp;lt;images/&amp;gt;        &amp;lt;model&amp;gt;</w:t>
      </w:r>
    </w:p>
    <w:p w14:paraId="166DCB2D" w14:textId="77777777" w:rsidR="008546C8" w:rsidRDefault="008546C8" w:rsidP="00811661">
      <w:pPr>
        <w:pStyle w:val="H3Body"/>
        <w:spacing w:after="0"/>
        <w:ind w:left="0"/>
      </w:pPr>
      <w:r>
        <w:t>&amp;lt;parkEntryModelConfig&amp;gt;&amp;lt;castMember&amp;gt;&amp;lt;bandId&amp;gt;arek&amp;lt;/bandId&amp;gt;&amp;lt;enabled&amp;gt;true&amp;lt;/enabled&amp;gt;&amp;lt;externalId&amp;gt;&amp;lt;/externalId&amp;gt;&amp;lt;id&amp;gt;43&amp;lt;/id&amp;gt;&amp;lt;name&amp;gt;Arek&amp;lt;/name&amp;gt;&amp;lt;omniPassword&amp;gt;11111&amp;lt;/omniPassword&amp;gt;&amp;lt;omniUsername&amp;gt;800011&amp;lt;/omniUsername&amp;gt;&amp;lt;/castMember&amp;gt;&amp;lt;castMember&amp;gt;&amp;lt;bandId&amp;gt;008023C002AC9004&amp;lt;/bandId&amp;gt;&amp;lt;enabled&amp;gt;true&amp;lt;/enabled&amp;gt;&amp;lt;externalId&amp;gt;&amp;lt;/externalId&amp;gt;&amp;lt;id&amp;gt;44&amp;lt;/id&amp;gt;&amp;lt;name&amp;gt;Cast Member Five&amp;lt;/name&amp;gt;&amp;lt;omniPassword&amp;gt;11111&amp;lt;/omniPassword&amp;gt;&amp;lt;omniUsername&amp;gt;800011&amp;lt;/omniUsername&amp;gt;&amp;lt;/castMember&amp;gt;&amp;lt;castMember&amp;gt;&amp;lt;bandId&amp;gt;008023C002ABFC04&amp;lt;/bandId&amp;gt;&amp;lt;enabled&amp;gt;true&amp;lt;/enabled&amp;gt;&amp;lt;externalId&amp;gt;&amp;lt;/externalId&amp;gt;&amp;lt;id&amp;gt;45&amp;lt;/id&amp;gt;&amp;lt;name&amp;gt;Cast Member Four&amp;lt;/name&amp;gt;&amp;lt;omniPassword&amp;gt;11111&amp;lt;/omniPassword&amp;gt;&amp;lt;omniUsername&amp;g</w:t>
      </w:r>
      <w:r>
        <w:lastRenderedPageBreak/>
        <w:t>t;800011&amp;lt;/omniUsername&amp;gt;&amp;lt;/castMember&amp;gt;&amp;lt;castMember&amp;gt;&amp;lt;bandId&amp;gt;008023C002AB7404&amp;lt;/bandId&amp;gt;&amp;lt;enabled&amp;gt;true&amp;lt;/enabled&amp;gt;&amp;lt;externalId&amp;gt;&amp;lt;/externalId&amp;gt;&amp;lt;id&amp;gt;46&amp;lt;/id&amp;gt;&amp;lt;name&amp;gt;Cast Member One&amp;lt;/name&amp;gt;&amp;lt;omniPassword&amp;gt;11111&amp;lt;/omniPassword&amp;gt;&amp;lt;omniUsername&amp;gt;800011&amp;lt;/omniUsername&amp;gt;&amp;lt;/castMember&amp;gt;&amp;lt;castMember&amp;gt;&amp;lt;bandId&amp;gt;008023C002AC2104&amp;lt;/bandId&amp;gt;&amp;lt;enabled&amp;gt;true&amp;lt;/enabled&amp;gt;&amp;lt;externalId&amp;gt;&amp;lt;/externalId&amp;gt;&amp;lt;id&amp;gt;47&amp;lt;/id&amp;gt;&amp;lt;name&amp;gt;Cast Member Three&amp;lt;/name&amp;gt;&amp;lt;omniPassword&amp;gt;11111&amp;lt;/omniPassword&amp;gt;&amp;lt;omniUsername&amp;gt;800011&amp;lt;/omniUsername&amp;gt;&amp;lt;/castMember&amp;gt;&amp;lt;castMember&amp;gt;&amp;lt;bandId&amp;gt;008023C002AC7E04&amp;lt;/bandId&amp;gt;&amp;lt;enabled&amp;gt;true&amp;lt;/enabled&amp;gt;&amp;lt;externalId&amp;gt;&amp;lt;/externalId&amp;gt;&amp;lt;id&amp;gt;48&amp;lt;/id&amp;gt;&amp;lt;name&amp;gt;Cast Member Two&amp;lt;/name&amp;gt;&amp;lt;omniPassword&amp;gt;11111&amp;lt;/omniPassword&amp;gt;&amp;lt;omniUsername&amp;gt;800011&amp;lt;/omniUsername&amp;gt;&amp;lt;/castMember&amp;gt;&amp;lt;readerOmniServers&amp;gt;&amp;lt;omniServer&amp;gt;&amp;lt;active&amp;gt;true&amp;lt;/active&amp;gt;&amp;lt;description&amp;gt;dev-xbrc-pe-1&amp;lt;/description&amp;gt;&amp;lt;hostname&amp;gt;10.110.1.109&amp;lt;/hostname&amp;gt;&amp;lt;id&amp;gt;1&amp;lt;/id&amp;gt;&amp;lt;notActiveReason&amp;gt;&amp;lt;/notActiveReason&amp;gt;&amp;lt;port&amp;gt;9920&amp;lt;/port&amp;gt;&amp;lt;/omniServer&amp;gt;&amp;lt;omniServer&amp;gt;&amp;lt;active&amp;gt;true&amp;lt;/active&amp;gt;&amp;lt;description&amp;gt;Disney Alpha Lab TOR 1&amp;lt;/description&amp;gt;&amp;lt;hostname&amp;gt;10.92.61.36&amp;lt;/hostname&amp;gt;&amp;lt;id&amp;gt;11&amp;lt;/id&amp;gt;&amp;lt;notActiveReason&amp;gt;&amp;lt;/notActiveReason&amp;gt;&amp;lt;port&amp;gt;9920&amp;lt;/port&amp;gt;&amp;lt;/omniServer&amp;gt;&amp;lt;omniServer&amp;gt;&amp;lt;active&amp;gt;true&amp;lt;/active&amp;gt;&amp;lt;description&amp;gt;Disney Alpha Lab TOR 2&amp;lt;/description&amp;gt;&amp;lt;hostname&amp;gt;10.92.61.44&amp;lt;/hostname&amp;gt;&amp;lt;id&amp;gt;12&amp;lt;/id&amp;gt;&amp;lt;notActiveReason&amp;gt;&amp;lt;/notActiveReason&amp;gt;&amp;lt;port&amp;gt;9920&amp;lt;/port&amp;gt;&amp;lt;/omniServer&amp;gt;&amp;lt;readerOmniServer&amp;gt;&amp;lt;omniserverid&amp;gt;1&amp;lt;/omniserverid&amp;gt;&amp;lt;priority&amp;gt;0&amp;lt;/priority&amp;gt;&amp;lt;readerid&amp;gt;10&amp;lt;/readerid&amp;gt;&amp;lt;/readerOmniServer&amp;gt;&amp;lt;readerOmniServer&amp;gt;&amp;lt;omniserverid&amp;gt;1&amp;lt;/omniserverid&amp;gt;&amp;lt;priority&amp;gt;0&amp;lt;/priority&amp;gt;&amp;lt;readerid&amp;gt;11&amp;lt;/readerid&amp;gt;&amp;lt;/readerOmniServer&amp;gt;&amp;lt;readerOmniServer&amp;gt;&amp;lt;omniserverid&amp;gt;1&amp;lt;/omniserverid&amp;gt;&amp;lt;priority&amp;gt;2&amp;lt;/priority&amp;gt;&amp;lt;readerid&amp;gt;13&amp;lt;/readerid&amp;gt;&amp;lt;/readerOmniServer&amp;gt;&amp;lt;/readerOmniServers&amp;gt;&amp;lt;/parkEntryModelConfig&amp;gt;        &amp;lt;/model&amp;gt;</w:t>
      </w:r>
    </w:p>
    <w:p w14:paraId="0D182C2E" w14:textId="77777777" w:rsidR="008546C8" w:rsidRDefault="008546C8" w:rsidP="00811661">
      <w:pPr>
        <w:pStyle w:val="H3Body"/>
        <w:spacing w:after="0"/>
        <w:ind w:left="0"/>
      </w:pPr>
      <w:r>
        <w:t xml:space="preserve">    &amp;lt;/configuration&amp;gt;</w:t>
      </w:r>
    </w:p>
    <w:p w14:paraId="513E0452" w14:textId="68885209" w:rsidR="008546C8" w:rsidRDefault="008546C8" w:rsidP="00811661">
      <w:pPr>
        <w:pStyle w:val="H3Body"/>
        <w:spacing w:after="0"/>
        <w:ind w:left="0"/>
      </w:pPr>
      <w:r>
        <w:t>&amp;lt;/venue&amp;gt;</w:t>
      </w:r>
    </w:p>
    <w:p w14:paraId="53389B39" w14:textId="77777777" w:rsidR="008546C8" w:rsidRDefault="008546C8" w:rsidP="00811661">
      <w:pPr>
        <w:pStyle w:val="H3Body"/>
        <w:spacing w:after="0"/>
        <w:ind w:left="0"/>
      </w:pPr>
      <w:r>
        <w:t>&lt;/xml&gt;</w:t>
      </w:r>
    </w:p>
    <w:p w14:paraId="464AAA06" w14:textId="3DA7C6F4" w:rsidR="008546C8" w:rsidRPr="008546C8" w:rsidRDefault="008546C8" w:rsidP="00811661">
      <w:pPr>
        <w:pStyle w:val="H3Body"/>
        <w:spacing w:after="0"/>
        <w:ind w:left="0"/>
      </w:pPr>
      <w:r>
        <w:t>&lt;/storedXbrcConfig&gt;</w:t>
      </w:r>
    </w:p>
    <w:p w14:paraId="796EEE8E" w14:textId="77777777" w:rsidR="008546C8" w:rsidRPr="008546C8" w:rsidRDefault="008546C8" w:rsidP="008546C8">
      <w:pPr>
        <w:pStyle w:val="H3Body"/>
      </w:pPr>
    </w:p>
    <w:p w14:paraId="3B21AE58" w14:textId="2DD46800" w:rsidR="008546C8" w:rsidRDefault="008546C8" w:rsidP="008546C8">
      <w:pPr>
        <w:pStyle w:val="Heading3"/>
      </w:pPr>
      <w:bookmarkStart w:id="82" w:name="_Toc367700349"/>
      <w:r>
        <w:t>XbrcConfigurationListDto</w:t>
      </w:r>
      <w:bookmarkEnd w:id="82"/>
    </w:p>
    <w:p w14:paraId="48A68D3C" w14:textId="77777777" w:rsidR="008546C8" w:rsidRDefault="008546C8" w:rsidP="008546C8">
      <w:pPr>
        <w:pStyle w:val="H3Body"/>
      </w:pPr>
    </w:p>
    <w:p w14:paraId="634DACAC" w14:textId="77777777" w:rsidR="008546C8" w:rsidRDefault="008546C8" w:rsidP="00811661">
      <w:pPr>
        <w:pStyle w:val="H3Body"/>
        <w:spacing w:after="0"/>
        <w:ind w:left="0"/>
      </w:pPr>
      <w:r>
        <w:t>&lt;?xml version="1.0" encoding="UTF-8" standalone="yes"?&gt;</w:t>
      </w:r>
    </w:p>
    <w:p w14:paraId="35E62684" w14:textId="77777777" w:rsidR="008546C8" w:rsidRDefault="008546C8" w:rsidP="00811661">
      <w:pPr>
        <w:pStyle w:val="H3Body"/>
        <w:spacing w:after="0"/>
        <w:ind w:left="0"/>
      </w:pPr>
      <w:r>
        <w:t>&lt;xbrcConfigurationList&gt;</w:t>
      </w:r>
    </w:p>
    <w:p w14:paraId="59605C3C" w14:textId="77777777" w:rsidR="008546C8" w:rsidRDefault="008546C8" w:rsidP="00811661">
      <w:pPr>
        <w:pStyle w:val="H3Body"/>
        <w:spacing w:after="0"/>
        <w:ind w:left="0"/>
      </w:pPr>
      <w:r>
        <w:t xml:space="preserve">    &lt;xbrcConfiguration name="current" id="58"&gt;</w:t>
      </w:r>
    </w:p>
    <w:p w14:paraId="60BF522C" w14:textId="77777777" w:rsidR="008546C8" w:rsidRDefault="008546C8" w:rsidP="00811661">
      <w:pPr>
        <w:pStyle w:val="H3Body"/>
        <w:spacing w:after="0"/>
        <w:ind w:left="0"/>
      </w:pPr>
      <w:r>
        <w:t xml:space="preserve">        &lt;createTime&gt;2013-04-16T22:27:46.040-07:00&lt;/createTime&gt;</w:t>
      </w:r>
    </w:p>
    <w:p w14:paraId="26C03CCD" w14:textId="77777777" w:rsidR="008546C8" w:rsidRDefault="008546C8" w:rsidP="00811661">
      <w:pPr>
        <w:pStyle w:val="H3Body"/>
        <w:spacing w:after="0"/>
        <w:ind w:left="0"/>
      </w:pPr>
      <w:r>
        <w:lastRenderedPageBreak/>
        <w:t xml:space="preserve">        &lt;description&gt;Test configuration&lt;/description&gt;</w:t>
      </w:r>
    </w:p>
    <w:p w14:paraId="37E93DA5" w14:textId="77777777" w:rsidR="008546C8" w:rsidRDefault="008546C8" w:rsidP="00811661">
      <w:pPr>
        <w:pStyle w:val="H3Body"/>
        <w:spacing w:after="0"/>
        <w:ind w:left="0"/>
      </w:pPr>
      <w:r>
        <w:t xml:space="preserve">        &lt;model&gt;com.disney.xband.xbrc.parkentrymodel.CEP&lt;/model&gt;</w:t>
      </w:r>
    </w:p>
    <w:p w14:paraId="09EEAD20" w14:textId="77777777" w:rsidR="008546C8" w:rsidRDefault="008546C8" w:rsidP="00811661">
      <w:pPr>
        <w:pStyle w:val="H3Body"/>
        <w:spacing w:after="0"/>
        <w:ind w:left="0"/>
      </w:pPr>
      <w:r>
        <w:t xml:space="preserve">        &lt;venueCode&gt;222333&lt;/venueCode&gt;</w:t>
      </w:r>
    </w:p>
    <w:p w14:paraId="2474515C" w14:textId="77777777" w:rsidR="008546C8" w:rsidRDefault="008546C8" w:rsidP="00811661">
      <w:pPr>
        <w:pStyle w:val="H3Body"/>
        <w:spacing w:after="0"/>
        <w:ind w:left="0"/>
      </w:pPr>
      <w:r>
        <w:t xml:space="preserve">        &lt;venueName&gt;MK Park Entry PE6&lt;/venueName&gt;</w:t>
      </w:r>
    </w:p>
    <w:p w14:paraId="1D61FAC2" w14:textId="77777777" w:rsidR="008546C8" w:rsidRDefault="008546C8" w:rsidP="00811661">
      <w:pPr>
        <w:pStyle w:val="H3Body"/>
        <w:spacing w:after="0"/>
        <w:ind w:left="0"/>
      </w:pPr>
      <w:r>
        <w:t xml:space="preserve">    &lt;/xbrcConfiguration&gt;</w:t>
      </w:r>
    </w:p>
    <w:p w14:paraId="52DDB121" w14:textId="77777777" w:rsidR="008546C8" w:rsidRDefault="008546C8" w:rsidP="00811661">
      <w:pPr>
        <w:pStyle w:val="H3Body"/>
        <w:spacing w:after="0"/>
        <w:ind w:left="0"/>
      </w:pPr>
      <w:r>
        <w:t xml:space="preserve">    &lt;xbrcConfiguration name="zzz" id="40"&gt;</w:t>
      </w:r>
    </w:p>
    <w:p w14:paraId="1DE111DD" w14:textId="77777777" w:rsidR="008546C8" w:rsidRDefault="008546C8" w:rsidP="00811661">
      <w:pPr>
        <w:pStyle w:val="H3Body"/>
        <w:spacing w:after="0"/>
        <w:ind w:left="0"/>
      </w:pPr>
      <w:r>
        <w:t xml:space="preserve">        &lt;createTime&gt;2013-03-12T03:49:42.250-07:00&lt;/createTime&gt;</w:t>
      </w:r>
    </w:p>
    <w:p w14:paraId="5E76FAB7" w14:textId="77777777" w:rsidR="008546C8" w:rsidRDefault="008546C8" w:rsidP="00811661">
      <w:pPr>
        <w:pStyle w:val="H3Body"/>
        <w:spacing w:after="0"/>
        <w:ind w:left="0"/>
      </w:pPr>
      <w:r>
        <w:t xml:space="preserve">        &lt;description&gt;xxx&lt;/description&gt;</w:t>
      </w:r>
    </w:p>
    <w:p w14:paraId="157D1780" w14:textId="77777777" w:rsidR="008546C8" w:rsidRDefault="008546C8" w:rsidP="00811661">
      <w:pPr>
        <w:pStyle w:val="H3Body"/>
        <w:spacing w:after="0"/>
        <w:ind w:left="0"/>
      </w:pPr>
      <w:r>
        <w:t xml:space="preserve">        &lt;model&gt;com.disney.xband.xbrc.parkentrymodel.CEP&lt;/model&gt;</w:t>
      </w:r>
    </w:p>
    <w:p w14:paraId="7AFB34E1" w14:textId="77777777" w:rsidR="008546C8" w:rsidRDefault="008546C8" w:rsidP="00811661">
      <w:pPr>
        <w:pStyle w:val="H3Body"/>
        <w:spacing w:after="0"/>
        <w:ind w:left="0"/>
      </w:pPr>
      <w:r>
        <w:t xml:space="preserve">        &lt;venueCode&gt;xxx&lt;/venueCode&gt;</w:t>
      </w:r>
    </w:p>
    <w:p w14:paraId="1228A276" w14:textId="77777777" w:rsidR="008546C8" w:rsidRDefault="008546C8" w:rsidP="00811661">
      <w:pPr>
        <w:pStyle w:val="H3Body"/>
        <w:spacing w:after="0"/>
        <w:ind w:left="0"/>
      </w:pPr>
      <w:r>
        <w:t xml:space="preserve">        &lt;venueName&gt;xxx&lt;/venueName&gt;</w:t>
      </w:r>
    </w:p>
    <w:p w14:paraId="3BED531F" w14:textId="77777777" w:rsidR="008546C8" w:rsidRDefault="008546C8" w:rsidP="00811661">
      <w:pPr>
        <w:pStyle w:val="H3Body"/>
        <w:spacing w:after="0"/>
        <w:ind w:left="0"/>
      </w:pPr>
      <w:r>
        <w:t xml:space="preserve">    &lt;/xbrcConfiguration&gt;</w:t>
      </w:r>
    </w:p>
    <w:p w14:paraId="38850A58" w14:textId="1A9AA654" w:rsidR="008546C8" w:rsidRDefault="008546C8" w:rsidP="00811661">
      <w:pPr>
        <w:pStyle w:val="H3Body"/>
        <w:spacing w:after="0"/>
        <w:ind w:left="0"/>
      </w:pPr>
      <w:r>
        <w:t>&lt;/xbrcConfigurationList&gt;</w:t>
      </w:r>
    </w:p>
    <w:p w14:paraId="39EBA4BB" w14:textId="77777777" w:rsidR="008546C8" w:rsidRDefault="008546C8" w:rsidP="008546C8">
      <w:pPr>
        <w:pStyle w:val="H3Body"/>
      </w:pPr>
    </w:p>
    <w:p w14:paraId="201B66F6" w14:textId="658CE608" w:rsidR="008546C8" w:rsidRDefault="008546C8" w:rsidP="008546C8">
      <w:pPr>
        <w:pStyle w:val="Heading3"/>
      </w:pPr>
      <w:bookmarkStart w:id="83" w:name="_Toc367700350"/>
      <w:r>
        <w:t>XbrcDto</w:t>
      </w:r>
      <w:bookmarkEnd w:id="83"/>
    </w:p>
    <w:p w14:paraId="69619BCB" w14:textId="77777777" w:rsidR="008546C8" w:rsidRDefault="008546C8" w:rsidP="008546C8">
      <w:pPr>
        <w:pStyle w:val="H3Body"/>
      </w:pPr>
    </w:p>
    <w:p w14:paraId="5F06A5A4" w14:textId="77777777" w:rsidR="008546C8" w:rsidRDefault="008546C8" w:rsidP="00811661">
      <w:pPr>
        <w:pStyle w:val="H3Body"/>
        <w:spacing w:after="0"/>
        <w:ind w:left="0"/>
      </w:pPr>
      <w:r>
        <w:t>&lt;?xml version="1.0" encoding="UTF-8" standalone="yes"?&gt;</w:t>
      </w:r>
    </w:p>
    <w:p w14:paraId="1D0D7499" w14:textId="77777777" w:rsidR="008546C8" w:rsidRDefault="008546C8" w:rsidP="00811661">
      <w:pPr>
        <w:pStyle w:val="H3Body"/>
        <w:spacing w:after="0"/>
        <w:ind w:left="0"/>
      </w:pPr>
      <w:r>
        <w:t>&lt;xbrc&gt;</w:t>
      </w:r>
    </w:p>
    <w:p w14:paraId="283EDA44" w14:textId="77777777" w:rsidR="008546C8" w:rsidRDefault="008546C8" w:rsidP="00811661">
      <w:pPr>
        <w:pStyle w:val="H3Body"/>
        <w:spacing w:after="0"/>
        <w:ind w:left="0"/>
      </w:pPr>
      <w:r>
        <w:t xml:space="preserve">    &lt;active&gt;true&lt;/active&gt;</w:t>
      </w:r>
    </w:p>
    <w:p w14:paraId="0E481D86" w14:textId="77777777" w:rsidR="008546C8" w:rsidRDefault="008546C8" w:rsidP="00811661">
      <w:pPr>
        <w:pStyle w:val="H3Body"/>
        <w:spacing w:after="0"/>
        <w:ind w:left="0"/>
      </w:pPr>
      <w:r>
        <w:t xml:space="preserve">    &lt;hostname&gt;10.1.200.112&lt;/hostname&gt;</w:t>
      </w:r>
    </w:p>
    <w:p w14:paraId="7FA167B5" w14:textId="77777777" w:rsidR="008546C8" w:rsidRDefault="008546C8" w:rsidP="00811661">
      <w:pPr>
        <w:pStyle w:val="H3Body"/>
        <w:spacing w:after="0"/>
        <w:ind w:left="0"/>
      </w:pPr>
      <w:r>
        <w:t xml:space="preserve">    &lt;id&gt;96&lt;/id&gt;</w:t>
      </w:r>
    </w:p>
    <w:p w14:paraId="6E147646" w14:textId="77777777" w:rsidR="008546C8" w:rsidRDefault="008546C8" w:rsidP="00811661">
      <w:pPr>
        <w:pStyle w:val="H3Body"/>
        <w:spacing w:after="0"/>
        <w:ind w:left="0"/>
      </w:pPr>
      <w:r>
        <w:t xml:space="preserve">    &lt;ip&gt;10.1.200.112&lt;/ip&gt;</w:t>
      </w:r>
    </w:p>
    <w:p w14:paraId="220A4E72" w14:textId="77777777" w:rsidR="008546C8" w:rsidRDefault="008546C8" w:rsidP="00811661">
      <w:pPr>
        <w:pStyle w:val="H3Body"/>
        <w:spacing w:after="0"/>
        <w:ind w:left="0"/>
      </w:pPr>
      <w:r>
        <w:t xml:space="preserve">    &lt;lastDiscovery&gt;2013-04-16T22:23:25.927-07:00&lt;/lastDiscovery&gt;</w:t>
      </w:r>
    </w:p>
    <w:p w14:paraId="00703E5D" w14:textId="77777777" w:rsidR="008546C8" w:rsidRDefault="008546C8" w:rsidP="00811661">
      <w:pPr>
        <w:pStyle w:val="H3Body"/>
        <w:spacing w:after="0"/>
        <w:ind w:left="0"/>
      </w:pPr>
      <w:r>
        <w:t xml:space="preserve">    &lt;name&gt;PEKI Software Reader Host&lt;/name&gt;</w:t>
      </w:r>
    </w:p>
    <w:p w14:paraId="6D152C2E" w14:textId="77777777" w:rsidR="008546C8" w:rsidRDefault="008546C8" w:rsidP="00811661">
      <w:pPr>
        <w:pStyle w:val="H3Body"/>
        <w:spacing w:after="0"/>
        <w:ind w:left="0"/>
      </w:pPr>
      <w:r>
        <w:t xml:space="preserve">    &lt;nextDiscovery&gt;2013-04-16T22:24:25.927-07:00&lt;/nextDiscovery&gt;</w:t>
      </w:r>
    </w:p>
    <w:p w14:paraId="604CDBF8" w14:textId="77777777" w:rsidR="008546C8" w:rsidRDefault="008546C8" w:rsidP="00811661">
      <w:pPr>
        <w:pStyle w:val="H3Body"/>
        <w:spacing w:after="0"/>
        <w:ind w:left="0"/>
      </w:pPr>
      <w:r>
        <w:t xml:space="preserve">    &lt;port&gt;8080&lt;/port&gt;</w:t>
      </w:r>
    </w:p>
    <w:p w14:paraId="7F9F96D3" w14:textId="77777777" w:rsidR="008546C8" w:rsidRDefault="008546C8" w:rsidP="00811661">
      <w:pPr>
        <w:pStyle w:val="H3Body"/>
        <w:spacing w:after="0"/>
        <w:ind w:left="0"/>
      </w:pPr>
      <w:r>
        <w:t xml:space="preserve">    &lt;status&gt;</w:t>
      </w:r>
    </w:p>
    <w:p w14:paraId="286A25C6" w14:textId="77777777" w:rsidR="008546C8" w:rsidRDefault="008546C8" w:rsidP="00811661">
      <w:pPr>
        <w:pStyle w:val="H3Body"/>
        <w:spacing w:after="0"/>
        <w:ind w:left="0"/>
      </w:pPr>
      <w:r>
        <w:t xml:space="preserve">        &lt;message&gt;ki-wp-8:ki-wp-8:Biometric device stopped working or not equipped.&lt;/message&gt;</w:t>
      </w:r>
    </w:p>
    <w:p w14:paraId="0B37DFFE" w14:textId="77777777" w:rsidR="008546C8" w:rsidRDefault="008546C8" w:rsidP="00811661">
      <w:pPr>
        <w:pStyle w:val="H3Body"/>
        <w:spacing w:after="0"/>
        <w:ind w:left="0"/>
      </w:pPr>
      <w:r>
        <w:t xml:space="preserve">        &lt;status&gt;Red&lt;/status&gt;</w:t>
      </w:r>
    </w:p>
    <w:p w14:paraId="7998DC8D" w14:textId="77777777" w:rsidR="008546C8" w:rsidRDefault="008546C8" w:rsidP="00811661">
      <w:pPr>
        <w:pStyle w:val="H3Body"/>
        <w:spacing w:after="0"/>
        <w:ind w:left="0"/>
      </w:pPr>
      <w:r>
        <w:t xml:space="preserve">    &lt;/status&gt;</w:t>
      </w:r>
    </w:p>
    <w:p w14:paraId="7851FFC9" w14:textId="77777777" w:rsidR="008546C8" w:rsidRDefault="008546C8" w:rsidP="00811661">
      <w:pPr>
        <w:pStyle w:val="H3Body"/>
        <w:spacing w:after="0"/>
        <w:ind w:left="0"/>
      </w:pPr>
      <w:r>
        <w:t xml:space="preserve">    &lt;type&gt;XBRC&lt;/type&gt;</w:t>
      </w:r>
    </w:p>
    <w:p w14:paraId="7CCEB7E1" w14:textId="77777777" w:rsidR="008546C8" w:rsidRDefault="008546C8" w:rsidP="00811661">
      <w:pPr>
        <w:pStyle w:val="H3Body"/>
        <w:spacing w:after="0"/>
        <w:ind w:left="0"/>
      </w:pPr>
      <w:r>
        <w:t xml:space="preserve">    &lt;version&gt;1.6.1.5283&lt;/version&gt;</w:t>
      </w:r>
    </w:p>
    <w:p w14:paraId="2171284E" w14:textId="77777777" w:rsidR="008546C8" w:rsidRDefault="008546C8" w:rsidP="00811661">
      <w:pPr>
        <w:pStyle w:val="H3Body"/>
        <w:spacing w:after="0"/>
        <w:ind w:left="0"/>
      </w:pPr>
      <w:r>
        <w:t xml:space="preserve">    &lt;vport&gt;0&lt;/vport&gt;</w:t>
      </w:r>
    </w:p>
    <w:p w14:paraId="0D23EBAA" w14:textId="77777777" w:rsidR="008546C8" w:rsidRDefault="008546C8" w:rsidP="00811661">
      <w:pPr>
        <w:pStyle w:val="H3Body"/>
        <w:spacing w:after="0"/>
        <w:ind w:left="0"/>
      </w:pPr>
      <w:r>
        <w:t xml:space="preserve">    &lt;facilityId&gt;10101010&lt;/facilityId&gt;</w:t>
      </w:r>
    </w:p>
    <w:p w14:paraId="36149C7E" w14:textId="77777777" w:rsidR="008546C8" w:rsidRDefault="008546C8" w:rsidP="00811661">
      <w:pPr>
        <w:pStyle w:val="H3Body"/>
        <w:spacing w:after="0"/>
        <w:ind w:left="0"/>
      </w:pPr>
      <w:r>
        <w:t xml:space="preserve">    &lt;haEnabled&gt;false&lt;/haEnabled&gt;</w:t>
      </w:r>
    </w:p>
    <w:p w14:paraId="4FC46F68" w14:textId="77777777" w:rsidR="008546C8" w:rsidRDefault="008546C8" w:rsidP="00811661">
      <w:pPr>
        <w:pStyle w:val="H3Body"/>
        <w:spacing w:after="0"/>
        <w:ind w:left="0"/>
      </w:pPr>
      <w:r>
        <w:t xml:space="preserve">    &lt;haStatus&gt;solo&lt;/haStatus&gt;</w:t>
      </w:r>
    </w:p>
    <w:p w14:paraId="3DF2B642" w14:textId="77777777" w:rsidR="008546C8" w:rsidRDefault="008546C8" w:rsidP="00811661">
      <w:pPr>
        <w:pStyle w:val="H3Body"/>
        <w:spacing w:after="0"/>
        <w:ind w:left="0"/>
      </w:pPr>
      <w:r>
        <w:t xml:space="preserve">    &lt;model&gt;parkentrymodel&lt;/model&gt;</w:t>
      </w:r>
    </w:p>
    <w:p w14:paraId="2346D4C6" w14:textId="77777777" w:rsidR="008546C8" w:rsidRDefault="008546C8" w:rsidP="00811661">
      <w:pPr>
        <w:pStyle w:val="H3Body"/>
        <w:spacing w:after="0"/>
        <w:ind w:left="0"/>
      </w:pPr>
      <w:r>
        <w:t xml:space="preserve">    &lt;startPerfTime&gt;2013-04-18T20:35:19.906&lt;/startPerfTime&gt;</w:t>
      </w:r>
    </w:p>
    <w:p w14:paraId="6F5D7EC0" w14:textId="77777777" w:rsidR="008546C8" w:rsidRDefault="008546C8" w:rsidP="00811661">
      <w:pPr>
        <w:pStyle w:val="H3Body"/>
        <w:spacing w:after="0"/>
        <w:ind w:left="0"/>
      </w:pPr>
      <w:r>
        <w:t xml:space="preserve">    &lt;url&gt;http://10.1.200.112:8080&lt;/url&gt;</w:t>
      </w:r>
    </w:p>
    <w:p w14:paraId="60A2A13F" w14:textId="70D48F3F" w:rsidR="008546C8" w:rsidRPr="008546C8" w:rsidRDefault="008546C8" w:rsidP="00811661">
      <w:pPr>
        <w:pStyle w:val="H3Body"/>
        <w:spacing w:after="0"/>
        <w:ind w:left="0"/>
      </w:pPr>
      <w:r>
        <w:t>&lt;/xbrc&gt;</w:t>
      </w:r>
    </w:p>
    <w:p w14:paraId="5649BAB7" w14:textId="77777777" w:rsidR="008546C8" w:rsidRDefault="008546C8" w:rsidP="008546C8">
      <w:pPr>
        <w:pStyle w:val="H3Body"/>
      </w:pPr>
    </w:p>
    <w:p w14:paraId="25885BB3" w14:textId="7B32A695" w:rsidR="008546C8" w:rsidRDefault="008546C8" w:rsidP="008546C8">
      <w:pPr>
        <w:pStyle w:val="Heading3"/>
      </w:pPr>
      <w:bookmarkStart w:id="84" w:name="_Toc367700351"/>
      <w:r>
        <w:lastRenderedPageBreak/>
        <w:t>XbrcListDto</w:t>
      </w:r>
      <w:bookmarkEnd w:id="84"/>
    </w:p>
    <w:p w14:paraId="612DAA0C" w14:textId="77777777" w:rsidR="008546C8" w:rsidRDefault="008546C8" w:rsidP="008546C8">
      <w:pPr>
        <w:pStyle w:val="H3Body"/>
      </w:pPr>
    </w:p>
    <w:p w14:paraId="2187A776" w14:textId="77777777" w:rsidR="008546C8" w:rsidRDefault="008546C8" w:rsidP="00811661">
      <w:pPr>
        <w:pStyle w:val="H3Body"/>
        <w:spacing w:after="0"/>
        <w:ind w:left="0"/>
      </w:pPr>
      <w:r>
        <w:t>&lt;?xml version="1.0" encoding="UTF-8" standalone="yes"?&gt;</w:t>
      </w:r>
    </w:p>
    <w:p w14:paraId="6C300E77" w14:textId="77777777" w:rsidR="008546C8" w:rsidRDefault="008546C8" w:rsidP="00811661">
      <w:pPr>
        <w:pStyle w:val="H3Body"/>
        <w:spacing w:after="0"/>
        <w:ind w:left="0"/>
      </w:pPr>
      <w:r>
        <w:t>&lt;xbrcList&gt;</w:t>
      </w:r>
    </w:p>
    <w:p w14:paraId="0AA7D8B4" w14:textId="77777777" w:rsidR="008546C8" w:rsidRDefault="008546C8" w:rsidP="00811661">
      <w:pPr>
        <w:pStyle w:val="H3Body"/>
        <w:spacing w:after="0"/>
        <w:ind w:left="0"/>
      </w:pPr>
      <w:r>
        <w:t xml:space="preserve">    &lt;healthItem&gt;</w:t>
      </w:r>
    </w:p>
    <w:p w14:paraId="64313367" w14:textId="77777777" w:rsidR="008546C8" w:rsidRDefault="008546C8" w:rsidP="00811661">
      <w:pPr>
        <w:pStyle w:val="H3Body"/>
        <w:spacing w:after="0"/>
        <w:ind w:left="0"/>
      </w:pPr>
      <w:r>
        <w:t xml:space="preserve">        &lt;active&gt;true&lt;/active&gt;</w:t>
      </w:r>
    </w:p>
    <w:p w14:paraId="4E8DD13B" w14:textId="77777777" w:rsidR="008546C8" w:rsidRDefault="008546C8" w:rsidP="00811661">
      <w:pPr>
        <w:pStyle w:val="H3Body"/>
        <w:spacing w:after="0"/>
        <w:ind w:left="0"/>
      </w:pPr>
      <w:r>
        <w:t xml:space="preserve">        &lt;hostname&gt;10.110.1.109&lt;/hostname&gt;</w:t>
      </w:r>
    </w:p>
    <w:p w14:paraId="31A0A3F8" w14:textId="77777777" w:rsidR="008546C8" w:rsidRDefault="008546C8" w:rsidP="00811661">
      <w:pPr>
        <w:pStyle w:val="H3Body"/>
        <w:spacing w:after="0"/>
        <w:ind w:left="0"/>
      </w:pPr>
      <w:r>
        <w:t xml:space="preserve">        &lt;id&gt;74&lt;/id&gt;</w:t>
      </w:r>
    </w:p>
    <w:p w14:paraId="7ABF2B45" w14:textId="77777777" w:rsidR="008546C8" w:rsidRDefault="008546C8" w:rsidP="00811661">
      <w:pPr>
        <w:pStyle w:val="H3Body"/>
        <w:spacing w:after="0"/>
        <w:ind w:left="0"/>
      </w:pPr>
      <w:r>
        <w:t xml:space="preserve">        &lt;ip&gt;10.110.1.109&lt;/ip&gt;</w:t>
      </w:r>
    </w:p>
    <w:p w14:paraId="12EBEF87" w14:textId="77777777" w:rsidR="008546C8" w:rsidRDefault="008546C8" w:rsidP="00811661">
      <w:pPr>
        <w:pStyle w:val="H3Body"/>
        <w:spacing w:after="0"/>
        <w:ind w:left="0"/>
      </w:pPr>
      <w:r>
        <w:t xml:space="preserve">        &lt;lastDiscovery&gt;2013-04-16T22:22:30.637-07:00&lt;/lastDiscovery&gt;</w:t>
      </w:r>
    </w:p>
    <w:p w14:paraId="0050D275" w14:textId="77777777" w:rsidR="008546C8" w:rsidRDefault="008546C8" w:rsidP="00811661">
      <w:pPr>
        <w:pStyle w:val="H3Body"/>
        <w:spacing w:after="0"/>
        <w:ind w:left="0"/>
      </w:pPr>
      <w:r>
        <w:t xml:space="preserve">        &lt;name&gt;MK Park Entry PE6&lt;/name&gt;</w:t>
      </w:r>
    </w:p>
    <w:p w14:paraId="37A67FC3" w14:textId="77777777" w:rsidR="008546C8" w:rsidRDefault="008546C8" w:rsidP="00811661">
      <w:pPr>
        <w:pStyle w:val="H3Body"/>
        <w:spacing w:after="0"/>
        <w:ind w:left="0"/>
      </w:pPr>
      <w:r>
        <w:t xml:space="preserve">        &lt;nextDiscovery&gt;2013-04-16T22:23:30.637-07:00&lt;/nextDiscovery&gt;</w:t>
      </w:r>
    </w:p>
    <w:p w14:paraId="09802A98" w14:textId="77777777" w:rsidR="008546C8" w:rsidRDefault="008546C8" w:rsidP="00811661">
      <w:pPr>
        <w:pStyle w:val="H3Body"/>
        <w:spacing w:after="0"/>
        <w:ind w:left="0"/>
      </w:pPr>
      <w:r>
        <w:t xml:space="preserve">        &lt;port&gt;8080&lt;/port&gt;</w:t>
      </w:r>
    </w:p>
    <w:p w14:paraId="14EEC76A" w14:textId="77777777" w:rsidR="008546C8" w:rsidRDefault="008546C8" w:rsidP="00811661">
      <w:pPr>
        <w:pStyle w:val="H3Body"/>
        <w:spacing w:after="0"/>
        <w:ind w:left="0"/>
      </w:pPr>
      <w:r>
        <w:t xml:space="preserve">        &lt;status&gt;</w:t>
      </w:r>
    </w:p>
    <w:p w14:paraId="2764D7D8" w14:textId="77777777" w:rsidR="008546C8" w:rsidRDefault="008546C8" w:rsidP="00811661">
      <w:pPr>
        <w:pStyle w:val="H3Body"/>
        <w:spacing w:after="0"/>
        <w:ind w:left="0"/>
      </w:pPr>
      <w:r>
        <w:t xml:space="preserve">            &lt;message&gt;&lt;/message&gt;</w:t>
      </w:r>
    </w:p>
    <w:p w14:paraId="62B944FF" w14:textId="77777777" w:rsidR="008546C8" w:rsidRDefault="008546C8" w:rsidP="00811661">
      <w:pPr>
        <w:pStyle w:val="H3Body"/>
        <w:spacing w:after="0"/>
        <w:ind w:left="0"/>
      </w:pPr>
      <w:r>
        <w:t xml:space="preserve">            &lt;status&gt;Green&lt;/status&gt;</w:t>
      </w:r>
    </w:p>
    <w:p w14:paraId="7898C812" w14:textId="77777777" w:rsidR="008546C8" w:rsidRDefault="008546C8" w:rsidP="00811661">
      <w:pPr>
        <w:pStyle w:val="H3Body"/>
        <w:spacing w:after="0"/>
        <w:ind w:left="0"/>
      </w:pPr>
      <w:r>
        <w:t xml:space="preserve">        &lt;/status&gt;</w:t>
      </w:r>
    </w:p>
    <w:p w14:paraId="184047CA" w14:textId="77777777" w:rsidR="008546C8" w:rsidRDefault="008546C8" w:rsidP="00811661">
      <w:pPr>
        <w:pStyle w:val="H3Body"/>
        <w:spacing w:after="0"/>
        <w:ind w:left="0"/>
      </w:pPr>
      <w:r>
        <w:t xml:space="preserve">        &lt;type&gt;XBRC&lt;/type&gt;</w:t>
      </w:r>
    </w:p>
    <w:p w14:paraId="750EBD90" w14:textId="77777777" w:rsidR="008546C8" w:rsidRDefault="008546C8" w:rsidP="00811661">
      <w:pPr>
        <w:pStyle w:val="H3Body"/>
        <w:spacing w:after="0"/>
        <w:ind w:left="0"/>
      </w:pPr>
      <w:r>
        <w:t xml:space="preserve">        &lt;version&gt;1.6.0.4862&lt;/version&gt;</w:t>
      </w:r>
    </w:p>
    <w:p w14:paraId="518B2B75" w14:textId="77777777" w:rsidR="008546C8" w:rsidRDefault="008546C8" w:rsidP="00811661">
      <w:pPr>
        <w:pStyle w:val="H3Body"/>
        <w:spacing w:after="0"/>
        <w:ind w:left="0"/>
      </w:pPr>
      <w:r>
        <w:t xml:space="preserve">        &lt;vip&gt;10.110.1.120&lt;/vip&gt;</w:t>
      </w:r>
    </w:p>
    <w:p w14:paraId="630F01F1" w14:textId="77777777" w:rsidR="008546C8" w:rsidRDefault="008546C8" w:rsidP="00811661">
      <w:pPr>
        <w:pStyle w:val="H3Body"/>
        <w:spacing w:after="0"/>
        <w:ind w:left="0"/>
      </w:pPr>
      <w:r>
        <w:t xml:space="preserve">        &lt;vport&gt;0&lt;/vport&gt;</w:t>
      </w:r>
    </w:p>
    <w:p w14:paraId="51CA5D9B" w14:textId="77777777" w:rsidR="008546C8" w:rsidRDefault="008546C8" w:rsidP="00811661">
      <w:pPr>
        <w:pStyle w:val="H3Body"/>
        <w:spacing w:after="0"/>
        <w:ind w:left="0"/>
      </w:pPr>
      <w:r>
        <w:t xml:space="preserve">        &lt;facilityId&gt;222333&lt;/facilityId&gt;</w:t>
      </w:r>
    </w:p>
    <w:p w14:paraId="5B75E217" w14:textId="77777777" w:rsidR="008546C8" w:rsidRDefault="008546C8" w:rsidP="00811661">
      <w:pPr>
        <w:pStyle w:val="H3Body"/>
        <w:spacing w:after="0"/>
        <w:ind w:left="0"/>
      </w:pPr>
      <w:r>
        <w:t xml:space="preserve">        &lt;haEnabled&gt;true&lt;/haEnabled&gt;</w:t>
      </w:r>
    </w:p>
    <w:p w14:paraId="546F83F1" w14:textId="77777777" w:rsidR="008546C8" w:rsidRDefault="008546C8" w:rsidP="00811661">
      <w:pPr>
        <w:pStyle w:val="H3Body"/>
        <w:spacing w:after="0"/>
        <w:ind w:left="0"/>
      </w:pPr>
      <w:r>
        <w:t xml:space="preserve">        &lt;haStatus&gt;slave&lt;/haStatus&gt;</w:t>
      </w:r>
    </w:p>
    <w:p w14:paraId="55258A7E" w14:textId="77777777" w:rsidR="008546C8" w:rsidRDefault="008546C8" w:rsidP="00811661">
      <w:pPr>
        <w:pStyle w:val="H3Body"/>
        <w:spacing w:after="0"/>
        <w:ind w:left="0"/>
      </w:pPr>
      <w:r>
        <w:t xml:space="preserve">        &lt;model&gt;parkentrymodel&lt;/model&gt;</w:t>
      </w:r>
    </w:p>
    <w:p w14:paraId="1C3EEABA" w14:textId="77777777" w:rsidR="008546C8" w:rsidRDefault="008546C8" w:rsidP="00811661">
      <w:pPr>
        <w:pStyle w:val="H3Body"/>
        <w:spacing w:after="0"/>
        <w:ind w:left="0"/>
      </w:pPr>
      <w:r>
        <w:t xml:space="preserve">        &lt;startPerfTime&gt;2013-04-18T20:34:42.560&lt;/startPerfTime&gt;</w:t>
      </w:r>
    </w:p>
    <w:p w14:paraId="34BFAB13" w14:textId="77777777" w:rsidR="008546C8" w:rsidRDefault="008546C8" w:rsidP="00811661">
      <w:pPr>
        <w:pStyle w:val="H3Body"/>
        <w:spacing w:after="0"/>
        <w:ind w:left="0"/>
      </w:pPr>
      <w:r>
        <w:t xml:space="preserve">        &lt;url&gt;http://10.110.1.109:8080&lt;/url&gt;</w:t>
      </w:r>
    </w:p>
    <w:p w14:paraId="3812D903" w14:textId="77777777" w:rsidR="008546C8" w:rsidRDefault="008546C8" w:rsidP="00811661">
      <w:pPr>
        <w:pStyle w:val="H3Body"/>
        <w:spacing w:after="0"/>
        <w:ind w:left="0"/>
      </w:pPr>
      <w:r>
        <w:t xml:space="preserve">    &lt;/healthItem&gt;</w:t>
      </w:r>
    </w:p>
    <w:p w14:paraId="461C0B27" w14:textId="77777777" w:rsidR="008546C8" w:rsidRDefault="008546C8" w:rsidP="00811661">
      <w:pPr>
        <w:pStyle w:val="H3Body"/>
        <w:spacing w:after="0"/>
        <w:ind w:left="0"/>
      </w:pPr>
      <w:r>
        <w:t xml:space="preserve">    &lt;healthItem&gt;</w:t>
      </w:r>
    </w:p>
    <w:p w14:paraId="3CE4A073" w14:textId="77777777" w:rsidR="008546C8" w:rsidRDefault="008546C8" w:rsidP="00811661">
      <w:pPr>
        <w:pStyle w:val="H3Body"/>
        <w:spacing w:after="0"/>
        <w:ind w:left="0"/>
      </w:pPr>
      <w:r>
        <w:t xml:space="preserve">        &lt;active&gt;true&lt;/active&gt;</w:t>
      </w:r>
    </w:p>
    <w:p w14:paraId="29EC27FB" w14:textId="77777777" w:rsidR="008546C8" w:rsidRDefault="008546C8" w:rsidP="00811661">
      <w:pPr>
        <w:pStyle w:val="H3Body"/>
        <w:spacing w:after="0"/>
        <w:ind w:left="0"/>
      </w:pPr>
      <w:r>
        <w:t xml:space="preserve">        &lt;hostname&gt;10.110.1.33&lt;/hostname&gt;</w:t>
      </w:r>
    </w:p>
    <w:p w14:paraId="63C6979B" w14:textId="77777777" w:rsidR="008546C8" w:rsidRDefault="008546C8" w:rsidP="00811661">
      <w:pPr>
        <w:pStyle w:val="H3Body"/>
        <w:spacing w:after="0"/>
        <w:ind w:left="0"/>
      </w:pPr>
      <w:r>
        <w:t xml:space="preserve">        &lt;id&gt;77&lt;/id&gt;</w:t>
      </w:r>
    </w:p>
    <w:p w14:paraId="54B303D4" w14:textId="77777777" w:rsidR="008546C8" w:rsidRDefault="008546C8" w:rsidP="00811661">
      <w:pPr>
        <w:pStyle w:val="H3Body"/>
        <w:spacing w:after="0"/>
        <w:ind w:left="0"/>
      </w:pPr>
      <w:r>
        <w:t xml:space="preserve">        &lt;ip&gt;10.110.1.33&lt;/ip&gt;</w:t>
      </w:r>
    </w:p>
    <w:p w14:paraId="72A6B2C8" w14:textId="77777777" w:rsidR="008546C8" w:rsidRDefault="008546C8" w:rsidP="00811661">
      <w:pPr>
        <w:pStyle w:val="H3Body"/>
        <w:spacing w:after="0"/>
        <w:ind w:left="0"/>
      </w:pPr>
      <w:r>
        <w:t xml:space="preserve">        &lt;lastDiscovery&gt;2013-04-16T22:22:30.623-07:00&lt;/lastDiscovery&gt;</w:t>
      </w:r>
    </w:p>
    <w:p w14:paraId="00258989" w14:textId="77777777" w:rsidR="008546C8" w:rsidRDefault="008546C8" w:rsidP="00811661">
      <w:pPr>
        <w:pStyle w:val="H3Body"/>
        <w:spacing w:after="0"/>
        <w:ind w:left="0"/>
      </w:pPr>
      <w:r>
        <w:t xml:space="preserve">        &lt;name&gt;MK Park Entry PE6&lt;/name&gt;</w:t>
      </w:r>
    </w:p>
    <w:p w14:paraId="3B1A0F62" w14:textId="77777777" w:rsidR="008546C8" w:rsidRDefault="008546C8" w:rsidP="00811661">
      <w:pPr>
        <w:pStyle w:val="H3Body"/>
        <w:spacing w:after="0"/>
        <w:ind w:left="0"/>
      </w:pPr>
      <w:r>
        <w:t xml:space="preserve">        &lt;nextDiscovery&gt;2013-04-16T22:23:30.623-07:00&lt;/nextDiscovery&gt;</w:t>
      </w:r>
    </w:p>
    <w:p w14:paraId="71CCE86F" w14:textId="77777777" w:rsidR="008546C8" w:rsidRDefault="008546C8" w:rsidP="00811661">
      <w:pPr>
        <w:pStyle w:val="H3Body"/>
        <w:spacing w:after="0"/>
        <w:ind w:left="0"/>
      </w:pPr>
      <w:r>
        <w:t xml:space="preserve">        &lt;port&gt;8080&lt;/port&gt;</w:t>
      </w:r>
    </w:p>
    <w:p w14:paraId="5CFDDDA3" w14:textId="77777777" w:rsidR="008546C8" w:rsidRDefault="008546C8" w:rsidP="00811661">
      <w:pPr>
        <w:pStyle w:val="H3Body"/>
        <w:spacing w:after="0"/>
        <w:ind w:left="0"/>
      </w:pPr>
      <w:r>
        <w:t xml:space="preserve">        &lt;status&gt;</w:t>
      </w:r>
    </w:p>
    <w:p w14:paraId="122CA509" w14:textId="77777777" w:rsidR="008546C8" w:rsidRDefault="008546C8" w:rsidP="00811661">
      <w:pPr>
        <w:pStyle w:val="H3Body"/>
        <w:spacing w:after="0"/>
        <w:ind w:left="0"/>
      </w:pPr>
      <w:r>
        <w:t xml:space="preserve">            &lt;message&gt;slava-test-reader: Reader not communicating.&lt;/message&gt;</w:t>
      </w:r>
    </w:p>
    <w:p w14:paraId="55C4168C" w14:textId="77777777" w:rsidR="008546C8" w:rsidRDefault="008546C8" w:rsidP="00811661">
      <w:pPr>
        <w:pStyle w:val="H3Body"/>
        <w:spacing w:after="0"/>
        <w:ind w:left="0"/>
      </w:pPr>
      <w:r>
        <w:t xml:space="preserve">            &lt;status&gt;Red&lt;/status&gt;</w:t>
      </w:r>
    </w:p>
    <w:p w14:paraId="5EA1CF40" w14:textId="77777777" w:rsidR="008546C8" w:rsidRDefault="008546C8" w:rsidP="00811661">
      <w:pPr>
        <w:pStyle w:val="H3Body"/>
        <w:spacing w:after="0"/>
        <w:ind w:left="0"/>
      </w:pPr>
      <w:r>
        <w:t xml:space="preserve">        &lt;/status&gt;</w:t>
      </w:r>
    </w:p>
    <w:p w14:paraId="0098B4A7" w14:textId="77777777" w:rsidR="008546C8" w:rsidRDefault="008546C8" w:rsidP="00811661">
      <w:pPr>
        <w:pStyle w:val="H3Body"/>
        <w:spacing w:after="0"/>
        <w:ind w:left="0"/>
      </w:pPr>
      <w:r>
        <w:t xml:space="preserve">        &lt;type&gt;XBRC&lt;/type&gt;</w:t>
      </w:r>
    </w:p>
    <w:p w14:paraId="7D571B71" w14:textId="77777777" w:rsidR="008546C8" w:rsidRDefault="008546C8" w:rsidP="00811661">
      <w:pPr>
        <w:pStyle w:val="H3Body"/>
        <w:spacing w:after="0"/>
        <w:ind w:left="0"/>
      </w:pPr>
      <w:r>
        <w:lastRenderedPageBreak/>
        <w:t xml:space="preserve">        &lt;version&gt;1.6.0.4862&lt;/version&gt;</w:t>
      </w:r>
    </w:p>
    <w:p w14:paraId="11C4C7C6" w14:textId="77777777" w:rsidR="008546C8" w:rsidRDefault="008546C8" w:rsidP="00811661">
      <w:pPr>
        <w:pStyle w:val="H3Body"/>
        <w:spacing w:after="0"/>
        <w:ind w:left="0"/>
      </w:pPr>
      <w:r>
        <w:t xml:space="preserve">        &lt;vip&gt;10.110.1.120&lt;/vip&gt;</w:t>
      </w:r>
    </w:p>
    <w:p w14:paraId="4530B066" w14:textId="77777777" w:rsidR="008546C8" w:rsidRDefault="008546C8" w:rsidP="00811661">
      <w:pPr>
        <w:pStyle w:val="H3Body"/>
        <w:spacing w:after="0"/>
        <w:ind w:left="0"/>
      </w:pPr>
      <w:r>
        <w:t xml:space="preserve">        &lt;vport&gt;0&lt;/vport&gt;</w:t>
      </w:r>
    </w:p>
    <w:p w14:paraId="77EC1F1B" w14:textId="77777777" w:rsidR="008546C8" w:rsidRDefault="008546C8" w:rsidP="00811661">
      <w:pPr>
        <w:pStyle w:val="H3Body"/>
        <w:spacing w:after="0"/>
        <w:ind w:left="0"/>
      </w:pPr>
      <w:r>
        <w:t xml:space="preserve">        &lt;facilityId&gt;222333&lt;/facilityId&gt;</w:t>
      </w:r>
    </w:p>
    <w:p w14:paraId="387237C9" w14:textId="77777777" w:rsidR="008546C8" w:rsidRDefault="008546C8" w:rsidP="00811661">
      <w:pPr>
        <w:pStyle w:val="H3Body"/>
        <w:spacing w:after="0"/>
        <w:ind w:left="0"/>
      </w:pPr>
      <w:r>
        <w:t xml:space="preserve">        &lt;haEnabled&gt;true&lt;/haEnabled&gt;</w:t>
      </w:r>
    </w:p>
    <w:p w14:paraId="10D2DFEE" w14:textId="77777777" w:rsidR="008546C8" w:rsidRDefault="008546C8" w:rsidP="00811661">
      <w:pPr>
        <w:pStyle w:val="H3Body"/>
        <w:spacing w:after="0"/>
        <w:ind w:left="0"/>
      </w:pPr>
      <w:r>
        <w:t xml:space="preserve">        &lt;haStatus&gt;master&lt;/haStatus&gt;</w:t>
      </w:r>
    </w:p>
    <w:p w14:paraId="04E57300" w14:textId="77777777" w:rsidR="008546C8" w:rsidRDefault="008546C8" w:rsidP="00811661">
      <w:pPr>
        <w:pStyle w:val="H3Body"/>
        <w:spacing w:after="0"/>
        <w:ind w:left="0"/>
      </w:pPr>
      <w:r>
        <w:t xml:space="preserve">        &lt;model&gt;parkentrymodel&lt;/model&gt;</w:t>
      </w:r>
    </w:p>
    <w:p w14:paraId="717969B0" w14:textId="77777777" w:rsidR="008546C8" w:rsidRDefault="008546C8" w:rsidP="00811661">
      <w:pPr>
        <w:pStyle w:val="H3Body"/>
        <w:spacing w:after="0"/>
        <w:ind w:left="0"/>
      </w:pPr>
      <w:r>
        <w:t xml:space="preserve">        &lt;startPerfTime&gt;2013-04-18T20:34:18.295&lt;/startPerfTime&gt;</w:t>
      </w:r>
    </w:p>
    <w:p w14:paraId="59D888F6" w14:textId="77777777" w:rsidR="008546C8" w:rsidRDefault="008546C8" w:rsidP="00811661">
      <w:pPr>
        <w:pStyle w:val="H3Body"/>
        <w:spacing w:after="0"/>
        <w:ind w:left="0"/>
      </w:pPr>
      <w:r>
        <w:t xml:space="preserve">        &lt;url&gt;http://10.110.1.33:8080&lt;/url&gt;</w:t>
      </w:r>
    </w:p>
    <w:p w14:paraId="630B214D" w14:textId="77777777" w:rsidR="008546C8" w:rsidRDefault="008546C8" w:rsidP="00811661">
      <w:pPr>
        <w:pStyle w:val="H3Body"/>
        <w:spacing w:after="0"/>
        <w:ind w:left="0"/>
      </w:pPr>
      <w:r>
        <w:t xml:space="preserve">    &lt;/healthItem&gt;</w:t>
      </w:r>
    </w:p>
    <w:p w14:paraId="3D09824E" w14:textId="77777777" w:rsidR="008546C8" w:rsidRDefault="008546C8" w:rsidP="00811661">
      <w:pPr>
        <w:pStyle w:val="H3Body"/>
        <w:spacing w:after="0"/>
        <w:ind w:left="0"/>
      </w:pPr>
      <w:r>
        <w:t xml:space="preserve">    &lt;healthItem&gt;</w:t>
      </w:r>
    </w:p>
    <w:p w14:paraId="30D8C36D" w14:textId="77777777" w:rsidR="008546C8" w:rsidRDefault="008546C8" w:rsidP="00811661">
      <w:pPr>
        <w:pStyle w:val="H3Body"/>
        <w:spacing w:after="0"/>
        <w:ind w:left="0"/>
      </w:pPr>
      <w:r>
        <w:t xml:space="preserve">        &lt;active&gt;true&lt;/active&gt;</w:t>
      </w:r>
    </w:p>
    <w:p w14:paraId="06CE0551" w14:textId="77777777" w:rsidR="008546C8" w:rsidRDefault="008546C8" w:rsidP="00811661">
      <w:pPr>
        <w:pStyle w:val="H3Body"/>
        <w:spacing w:after="0"/>
        <w:ind w:left="0"/>
      </w:pPr>
      <w:r>
        <w:t xml:space="preserve">        &lt;hostname&gt;nl-flhs-00026&lt;/hostname&gt;</w:t>
      </w:r>
    </w:p>
    <w:p w14:paraId="28AEAA4D" w14:textId="77777777" w:rsidR="008546C8" w:rsidRDefault="008546C8" w:rsidP="00811661">
      <w:pPr>
        <w:pStyle w:val="H3Body"/>
        <w:spacing w:after="0"/>
        <w:ind w:left="0"/>
      </w:pPr>
      <w:r>
        <w:t xml:space="preserve">        &lt;id&gt;84&lt;/id&gt;</w:t>
      </w:r>
    </w:p>
    <w:p w14:paraId="4FC81673" w14:textId="77777777" w:rsidR="008546C8" w:rsidRDefault="008546C8" w:rsidP="00811661">
      <w:pPr>
        <w:pStyle w:val="H3Body"/>
        <w:spacing w:after="0"/>
        <w:ind w:left="0"/>
      </w:pPr>
      <w:r>
        <w:t xml:space="preserve">        &lt;ip&gt;10.93.144.34&lt;/ip&gt;</w:t>
      </w:r>
    </w:p>
    <w:p w14:paraId="4A1228BF" w14:textId="77777777" w:rsidR="008546C8" w:rsidRDefault="008546C8" w:rsidP="00811661">
      <w:pPr>
        <w:pStyle w:val="H3Body"/>
        <w:spacing w:after="0"/>
        <w:ind w:left="0"/>
      </w:pPr>
      <w:r>
        <w:t xml:space="preserve">        &lt;lastDiscovery&gt;2013-04-16T22:22:30.717-07:00&lt;/lastDiscovery&gt;</w:t>
      </w:r>
    </w:p>
    <w:p w14:paraId="35B2019A" w14:textId="77777777" w:rsidR="008546C8" w:rsidRDefault="008546C8" w:rsidP="00811661">
      <w:pPr>
        <w:pStyle w:val="H3Body"/>
        <w:spacing w:after="0"/>
        <w:ind w:left="0"/>
      </w:pPr>
      <w:r>
        <w:t xml:space="preserve">        &lt;name&gt;The Great Movie Ride&lt;/name&gt;</w:t>
      </w:r>
    </w:p>
    <w:p w14:paraId="08F43F19" w14:textId="77777777" w:rsidR="008546C8" w:rsidRDefault="008546C8" w:rsidP="00811661">
      <w:pPr>
        <w:pStyle w:val="H3Body"/>
        <w:spacing w:after="0"/>
        <w:ind w:left="0"/>
      </w:pPr>
      <w:r>
        <w:t xml:space="preserve">        &lt;nextDiscovery&gt;2013-04-16T22:23:30.717-07:00&lt;/nextDiscovery&gt;</w:t>
      </w:r>
    </w:p>
    <w:p w14:paraId="1D2566DE" w14:textId="77777777" w:rsidR="008546C8" w:rsidRDefault="008546C8" w:rsidP="00811661">
      <w:pPr>
        <w:pStyle w:val="H3Body"/>
        <w:spacing w:after="0"/>
        <w:ind w:left="0"/>
      </w:pPr>
      <w:r>
        <w:t xml:space="preserve">        &lt;port&gt;8080&lt;/port&gt;</w:t>
      </w:r>
    </w:p>
    <w:p w14:paraId="3EE822BF" w14:textId="77777777" w:rsidR="008546C8" w:rsidRDefault="008546C8" w:rsidP="00811661">
      <w:pPr>
        <w:pStyle w:val="H3Body"/>
        <w:spacing w:after="0"/>
        <w:ind w:left="0"/>
      </w:pPr>
      <w:r>
        <w:t xml:space="preserve">        &lt;status&gt;</w:t>
      </w:r>
    </w:p>
    <w:p w14:paraId="6A89D9E4" w14:textId="77777777" w:rsidR="008546C8" w:rsidRDefault="008546C8" w:rsidP="00811661">
      <w:pPr>
        <w:pStyle w:val="H3Body"/>
        <w:spacing w:after="0"/>
        <w:ind w:left="0"/>
      </w:pPr>
      <w:r>
        <w:t xml:space="preserve">            &lt;message&gt;Merge-CastLeft: Unable to read light sensor&lt;/message&gt;</w:t>
      </w:r>
    </w:p>
    <w:p w14:paraId="4578FE3B" w14:textId="77777777" w:rsidR="008546C8" w:rsidRDefault="008546C8" w:rsidP="00811661">
      <w:pPr>
        <w:pStyle w:val="H3Body"/>
        <w:spacing w:after="0"/>
        <w:ind w:left="0"/>
      </w:pPr>
      <w:r>
        <w:t xml:space="preserve">            &lt;status&gt;Yellow&lt;/status&gt;</w:t>
      </w:r>
    </w:p>
    <w:p w14:paraId="4DBE07AE" w14:textId="77777777" w:rsidR="008546C8" w:rsidRDefault="008546C8" w:rsidP="00811661">
      <w:pPr>
        <w:pStyle w:val="H3Body"/>
        <w:spacing w:after="0"/>
        <w:ind w:left="0"/>
      </w:pPr>
      <w:r>
        <w:t xml:space="preserve">        &lt;/status&gt;</w:t>
      </w:r>
    </w:p>
    <w:p w14:paraId="0E398DC8" w14:textId="77777777" w:rsidR="008546C8" w:rsidRDefault="008546C8" w:rsidP="00811661">
      <w:pPr>
        <w:pStyle w:val="H3Body"/>
        <w:spacing w:after="0"/>
        <w:ind w:left="0"/>
      </w:pPr>
      <w:r>
        <w:t xml:space="preserve">        &lt;type&gt;XBRC&lt;/type&gt;</w:t>
      </w:r>
    </w:p>
    <w:p w14:paraId="5100F6E4" w14:textId="77777777" w:rsidR="008546C8" w:rsidRDefault="008546C8" w:rsidP="00811661">
      <w:pPr>
        <w:pStyle w:val="H3Body"/>
        <w:spacing w:after="0"/>
        <w:ind w:left="0"/>
      </w:pPr>
      <w:r>
        <w:t xml:space="preserve">        &lt;version&gt;1.5.0.4004&lt;/version&gt;</w:t>
      </w:r>
    </w:p>
    <w:p w14:paraId="2D0C5C60" w14:textId="77777777" w:rsidR="008546C8" w:rsidRDefault="008546C8" w:rsidP="00811661">
      <w:pPr>
        <w:pStyle w:val="H3Body"/>
        <w:spacing w:after="0"/>
        <w:ind w:left="0"/>
      </w:pPr>
      <w:r>
        <w:t xml:space="preserve">        &lt;vip&gt;nge-hsprod-gmr.wdw.disney.com&lt;/vip&gt;</w:t>
      </w:r>
    </w:p>
    <w:p w14:paraId="4E4096A8" w14:textId="77777777" w:rsidR="008546C8" w:rsidRDefault="008546C8" w:rsidP="00811661">
      <w:pPr>
        <w:pStyle w:val="H3Body"/>
        <w:spacing w:after="0"/>
        <w:ind w:left="0"/>
      </w:pPr>
      <w:r>
        <w:t xml:space="preserve">        &lt;vport&gt;0&lt;/vport&gt;</w:t>
      </w:r>
    </w:p>
    <w:p w14:paraId="1EE08552" w14:textId="77777777" w:rsidR="008546C8" w:rsidRDefault="008546C8" w:rsidP="00811661">
      <w:pPr>
        <w:pStyle w:val="H3Body"/>
        <w:spacing w:after="0"/>
        <w:ind w:left="0"/>
      </w:pPr>
      <w:r>
        <w:t xml:space="preserve">        &lt;facilityId&gt;80010207&lt;/facilityId&gt;</w:t>
      </w:r>
    </w:p>
    <w:p w14:paraId="26676FE9" w14:textId="77777777" w:rsidR="008546C8" w:rsidRDefault="008546C8" w:rsidP="00811661">
      <w:pPr>
        <w:pStyle w:val="H3Body"/>
        <w:spacing w:after="0"/>
        <w:ind w:left="0"/>
      </w:pPr>
      <w:r>
        <w:t xml:space="preserve">        &lt;haEnabled&gt;false&lt;/haEnabled&gt;</w:t>
      </w:r>
    </w:p>
    <w:p w14:paraId="693CFE4E" w14:textId="77777777" w:rsidR="008546C8" w:rsidRDefault="008546C8" w:rsidP="00811661">
      <w:pPr>
        <w:pStyle w:val="H3Body"/>
        <w:spacing w:after="0"/>
        <w:ind w:left="0"/>
      </w:pPr>
      <w:r>
        <w:t xml:space="preserve">        &lt;haStatus&gt;master&lt;/haStatus&gt;</w:t>
      </w:r>
    </w:p>
    <w:p w14:paraId="63F4ED2C" w14:textId="77777777" w:rsidR="008546C8" w:rsidRDefault="008546C8" w:rsidP="00811661">
      <w:pPr>
        <w:pStyle w:val="H3Body"/>
        <w:spacing w:after="0"/>
        <w:ind w:left="0"/>
      </w:pPr>
      <w:r>
        <w:t xml:space="preserve">        &lt;model&gt;attractionmodel&lt;/model&gt;</w:t>
      </w:r>
    </w:p>
    <w:p w14:paraId="463B8DF8" w14:textId="77777777" w:rsidR="008546C8" w:rsidRDefault="008546C8" w:rsidP="00811661">
      <w:pPr>
        <w:pStyle w:val="H3Body"/>
        <w:spacing w:after="0"/>
        <w:ind w:left="0"/>
      </w:pPr>
      <w:r>
        <w:t xml:space="preserve">        &lt;startPerfTime&gt;2013-04-18T20:33:53.263&lt;/startPerfTime&gt;</w:t>
      </w:r>
    </w:p>
    <w:p w14:paraId="75C24CE4" w14:textId="77777777" w:rsidR="008546C8" w:rsidRDefault="008546C8" w:rsidP="00811661">
      <w:pPr>
        <w:pStyle w:val="H3Body"/>
        <w:spacing w:after="0"/>
        <w:ind w:left="0"/>
      </w:pPr>
      <w:r>
        <w:t xml:space="preserve">        &lt;url&gt;http://10.93.144.34:8080&lt;/url&gt;</w:t>
      </w:r>
    </w:p>
    <w:p w14:paraId="3A0CB2F3" w14:textId="77777777" w:rsidR="008546C8" w:rsidRDefault="008546C8" w:rsidP="00811661">
      <w:pPr>
        <w:pStyle w:val="H3Body"/>
        <w:spacing w:after="0"/>
        <w:ind w:left="0"/>
      </w:pPr>
      <w:r>
        <w:t xml:space="preserve">    &lt;/healthItem&gt;</w:t>
      </w:r>
    </w:p>
    <w:p w14:paraId="1439F251" w14:textId="77777777" w:rsidR="008546C8" w:rsidRDefault="008546C8" w:rsidP="00811661">
      <w:pPr>
        <w:pStyle w:val="H3Body"/>
        <w:spacing w:after="0"/>
        <w:ind w:left="0"/>
      </w:pPr>
      <w:r>
        <w:t xml:space="preserve">    &lt;healthItem&gt;</w:t>
      </w:r>
    </w:p>
    <w:p w14:paraId="0E11BF55" w14:textId="77777777" w:rsidR="008546C8" w:rsidRDefault="008546C8" w:rsidP="00811661">
      <w:pPr>
        <w:pStyle w:val="H3Body"/>
        <w:spacing w:after="0"/>
        <w:ind w:left="0"/>
      </w:pPr>
      <w:r>
        <w:t xml:space="preserve">        &lt;active&gt;true&lt;/active&gt;</w:t>
      </w:r>
    </w:p>
    <w:p w14:paraId="59E5D24E" w14:textId="77777777" w:rsidR="008546C8" w:rsidRDefault="008546C8" w:rsidP="00811661">
      <w:pPr>
        <w:pStyle w:val="H3Body"/>
        <w:spacing w:after="0"/>
        <w:ind w:left="0"/>
      </w:pPr>
      <w:r>
        <w:t xml:space="preserve">        &lt;hostname&gt;sit-xbrc-buzz-1&lt;/hostname&gt;</w:t>
      </w:r>
    </w:p>
    <w:p w14:paraId="60C1DD8A" w14:textId="77777777" w:rsidR="008546C8" w:rsidRDefault="008546C8" w:rsidP="00811661">
      <w:pPr>
        <w:pStyle w:val="H3Body"/>
        <w:spacing w:after="0"/>
        <w:ind w:left="0"/>
      </w:pPr>
      <w:r>
        <w:t xml:space="preserve">        &lt;id&gt;91&lt;/id&gt;</w:t>
      </w:r>
    </w:p>
    <w:p w14:paraId="085CE3DC" w14:textId="77777777" w:rsidR="008546C8" w:rsidRDefault="008546C8" w:rsidP="00811661">
      <w:pPr>
        <w:pStyle w:val="H3Body"/>
        <w:spacing w:after="0"/>
        <w:ind w:left="0"/>
      </w:pPr>
      <w:r>
        <w:t xml:space="preserve">        &lt;ip&gt;10.110.1.96&lt;/ip&gt;</w:t>
      </w:r>
    </w:p>
    <w:p w14:paraId="6E9E1189" w14:textId="77777777" w:rsidR="008546C8" w:rsidRDefault="008546C8" w:rsidP="00811661">
      <w:pPr>
        <w:pStyle w:val="H3Body"/>
        <w:spacing w:after="0"/>
        <w:ind w:left="0"/>
      </w:pPr>
      <w:r>
        <w:t xml:space="preserve">        &lt;lastDiscovery&gt;2013-04-16T22:22:30.637-07:00&lt;/lastDiscovery&gt;</w:t>
      </w:r>
    </w:p>
    <w:p w14:paraId="4113B1D3" w14:textId="77777777" w:rsidR="008546C8" w:rsidRDefault="008546C8" w:rsidP="00811661">
      <w:pPr>
        <w:pStyle w:val="H3Body"/>
        <w:spacing w:after="0"/>
        <w:ind w:left="0"/>
      </w:pPr>
      <w:r>
        <w:t xml:space="preserve">        &lt;name&gt;Buzz Lightyear&lt;/name&gt;</w:t>
      </w:r>
    </w:p>
    <w:p w14:paraId="2B99CBA3" w14:textId="77777777" w:rsidR="008546C8" w:rsidRDefault="008546C8" w:rsidP="00811661">
      <w:pPr>
        <w:pStyle w:val="H3Body"/>
        <w:spacing w:after="0"/>
        <w:ind w:left="0"/>
      </w:pPr>
      <w:r>
        <w:t xml:space="preserve">        &lt;nextDiscovery&gt;2013-04-16T22:23:30.637-07:00&lt;/nextDiscovery&gt;</w:t>
      </w:r>
    </w:p>
    <w:p w14:paraId="4625F9D7" w14:textId="77777777" w:rsidR="008546C8" w:rsidRDefault="008546C8" w:rsidP="00811661">
      <w:pPr>
        <w:pStyle w:val="H3Body"/>
        <w:spacing w:after="0"/>
        <w:ind w:left="0"/>
      </w:pPr>
      <w:r>
        <w:t xml:space="preserve">        &lt;port&gt;8080&lt;/port&gt;</w:t>
      </w:r>
    </w:p>
    <w:p w14:paraId="39EE8DD7" w14:textId="77777777" w:rsidR="008546C8" w:rsidRDefault="008546C8" w:rsidP="00811661">
      <w:pPr>
        <w:pStyle w:val="H3Body"/>
        <w:spacing w:after="0"/>
        <w:ind w:left="0"/>
      </w:pPr>
      <w:r>
        <w:lastRenderedPageBreak/>
        <w:t xml:space="preserve">        &lt;status&gt;</w:t>
      </w:r>
    </w:p>
    <w:p w14:paraId="0FC437B1" w14:textId="77777777" w:rsidR="008546C8" w:rsidRDefault="008546C8" w:rsidP="00811661">
      <w:pPr>
        <w:pStyle w:val="H3Body"/>
        <w:spacing w:after="0"/>
        <w:ind w:left="0"/>
      </w:pPr>
      <w:r>
        <w:t xml:space="preserve">            &lt;message&gt;Reader phil-merge-r not communicating&lt;/message&gt;</w:t>
      </w:r>
    </w:p>
    <w:p w14:paraId="759938D2" w14:textId="77777777" w:rsidR="008546C8" w:rsidRDefault="008546C8" w:rsidP="00811661">
      <w:pPr>
        <w:pStyle w:val="H3Body"/>
        <w:spacing w:after="0"/>
        <w:ind w:left="0"/>
      </w:pPr>
      <w:r>
        <w:t xml:space="preserve">            &lt;status&gt;Red&lt;/status&gt;</w:t>
      </w:r>
    </w:p>
    <w:p w14:paraId="1225C0FC" w14:textId="77777777" w:rsidR="008546C8" w:rsidRDefault="008546C8" w:rsidP="00811661">
      <w:pPr>
        <w:pStyle w:val="H3Body"/>
        <w:spacing w:after="0"/>
        <w:ind w:left="0"/>
      </w:pPr>
      <w:r>
        <w:t xml:space="preserve">        &lt;/status&gt;</w:t>
      </w:r>
    </w:p>
    <w:p w14:paraId="4D693E37" w14:textId="77777777" w:rsidR="008546C8" w:rsidRDefault="008546C8" w:rsidP="00811661">
      <w:pPr>
        <w:pStyle w:val="H3Body"/>
        <w:spacing w:after="0"/>
        <w:ind w:left="0"/>
      </w:pPr>
      <w:r>
        <w:t xml:space="preserve">        &lt;type&gt;XBRC&lt;/type&gt;</w:t>
      </w:r>
    </w:p>
    <w:p w14:paraId="5984A66F" w14:textId="77777777" w:rsidR="008546C8" w:rsidRDefault="008546C8" w:rsidP="00811661">
      <w:pPr>
        <w:pStyle w:val="H3Body"/>
        <w:spacing w:after="0"/>
        <w:ind w:left="0"/>
      </w:pPr>
      <w:r>
        <w:t xml:space="preserve">        &lt;version&gt;1.6.1.5282&lt;/version&gt;</w:t>
      </w:r>
    </w:p>
    <w:p w14:paraId="50F1E416" w14:textId="77777777" w:rsidR="008546C8" w:rsidRDefault="008546C8" w:rsidP="00811661">
      <w:pPr>
        <w:pStyle w:val="H3Body"/>
        <w:spacing w:after="0"/>
        <w:ind w:left="0"/>
      </w:pPr>
      <w:r>
        <w:t xml:space="preserve">        &lt;vip&gt;10.110.1.94&lt;/vip&gt;</w:t>
      </w:r>
    </w:p>
    <w:p w14:paraId="6AC8122E" w14:textId="77777777" w:rsidR="008546C8" w:rsidRDefault="008546C8" w:rsidP="00811661">
      <w:pPr>
        <w:pStyle w:val="H3Body"/>
        <w:spacing w:after="0"/>
        <w:ind w:left="0"/>
      </w:pPr>
      <w:r>
        <w:t xml:space="preserve">        &lt;vport&gt;0&lt;/vport&gt;</w:t>
      </w:r>
    </w:p>
    <w:p w14:paraId="186E6806" w14:textId="77777777" w:rsidR="008546C8" w:rsidRDefault="008546C8" w:rsidP="00811661">
      <w:pPr>
        <w:pStyle w:val="H3Body"/>
        <w:spacing w:after="0"/>
        <w:ind w:left="0"/>
      </w:pPr>
      <w:r>
        <w:t xml:space="preserve">        &lt;facilityId&gt;80010114&lt;/facilityId&gt;</w:t>
      </w:r>
    </w:p>
    <w:p w14:paraId="5E9964A7" w14:textId="77777777" w:rsidR="008546C8" w:rsidRDefault="008546C8" w:rsidP="00811661">
      <w:pPr>
        <w:pStyle w:val="H3Body"/>
        <w:spacing w:after="0"/>
        <w:ind w:left="0"/>
      </w:pPr>
      <w:r>
        <w:t xml:space="preserve">        &lt;haEnabled&gt;true&lt;/haEnabled&gt;</w:t>
      </w:r>
    </w:p>
    <w:p w14:paraId="3DB73688" w14:textId="77777777" w:rsidR="008546C8" w:rsidRDefault="008546C8" w:rsidP="00811661">
      <w:pPr>
        <w:pStyle w:val="H3Body"/>
        <w:spacing w:after="0"/>
        <w:ind w:left="0"/>
      </w:pPr>
      <w:r>
        <w:t xml:space="preserve">        &lt;haStatus&gt;master&lt;/haStatus&gt;</w:t>
      </w:r>
    </w:p>
    <w:p w14:paraId="38B3CD68" w14:textId="77777777" w:rsidR="008546C8" w:rsidRDefault="008546C8" w:rsidP="00811661">
      <w:pPr>
        <w:pStyle w:val="H3Body"/>
        <w:spacing w:after="0"/>
        <w:ind w:left="0"/>
      </w:pPr>
      <w:r>
        <w:t xml:space="preserve">        &lt;model&gt;attractionmodel&lt;/model&gt;</w:t>
      </w:r>
    </w:p>
    <w:p w14:paraId="64DBEBFD" w14:textId="77777777" w:rsidR="008546C8" w:rsidRDefault="008546C8" w:rsidP="00811661">
      <w:pPr>
        <w:pStyle w:val="H3Body"/>
        <w:spacing w:after="0"/>
        <w:ind w:left="0"/>
      </w:pPr>
      <w:r>
        <w:t xml:space="preserve">        &lt;startPerfTime&gt;2013-04-18T20:35:20.480&lt;/startPerfTime&gt;</w:t>
      </w:r>
    </w:p>
    <w:p w14:paraId="63F9479D" w14:textId="77777777" w:rsidR="008546C8" w:rsidRDefault="008546C8" w:rsidP="00811661">
      <w:pPr>
        <w:pStyle w:val="H3Body"/>
        <w:spacing w:after="0"/>
        <w:ind w:left="0"/>
      </w:pPr>
      <w:r>
        <w:t xml:space="preserve">        &lt;url&gt;http://10.110.1.96:8080&lt;/url&gt;</w:t>
      </w:r>
    </w:p>
    <w:p w14:paraId="6D3D31CB" w14:textId="77777777" w:rsidR="008546C8" w:rsidRDefault="008546C8" w:rsidP="00811661">
      <w:pPr>
        <w:pStyle w:val="H3Body"/>
        <w:spacing w:after="0"/>
        <w:ind w:left="0"/>
      </w:pPr>
      <w:r>
        <w:t xml:space="preserve">    &lt;/healthItem&gt;</w:t>
      </w:r>
    </w:p>
    <w:p w14:paraId="5FAC17D4" w14:textId="77777777" w:rsidR="008546C8" w:rsidRDefault="008546C8" w:rsidP="00811661">
      <w:pPr>
        <w:pStyle w:val="H3Body"/>
        <w:spacing w:after="0"/>
        <w:ind w:left="0"/>
      </w:pPr>
      <w:r>
        <w:t xml:space="preserve">    &lt;healthItem&gt;</w:t>
      </w:r>
    </w:p>
    <w:p w14:paraId="681B0D2F" w14:textId="77777777" w:rsidR="008546C8" w:rsidRDefault="008546C8" w:rsidP="00811661">
      <w:pPr>
        <w:pStyle w:val="H3Body"/>
        <w:spacing w:after="0"/>
        <w:ind w:left="0"/>
      </w:pPr>
      <w:r>
        <w:t xml:space="preserve">        &lt;active&gt;true&lt;/active&gt;</w:t>
      </w:r>
    </w:p>
    <w:p w14:paraId="70D5B6DD" w14:textId="77777777" w:rsidR="008546C8" w:rsidRDefault="008546C8" w:rsidP="00811661">
      <w:pPr>
        <w:pStyle w:val="H3Body"/>
        <w:spacing w:after="0"/>
        <w:ind w:left="0"/>
      </w:pPr>
      <w:r>
        <w:t xml:space="preserve">        &lt;hostname&gt;sit-xbrc-buzz-2&lt;/hostname&gt;</w:t>
      </w:r>
    </w:p>
    <w:p w14:paraId="51D5209D" w14:textId="77777777" w:rsidR="008546C8" w:rsidRDefault="008546C8" w:rsidP="00811661">
      <w:pPr>
        <w:pStyle w:val="H3Body"/>
        <w:spacing w:after="0"/>
        <w:ind w:left="0"/>
      </w:pPr>
      <w:r>
        <w:t xml:space="preserve">        &lt;id&gt;92&lt;/id&gt;</w:t>
      </w:r>
    </w:p>
    <w:p w14:paraId="78510943" w14:textId="77777777" w:rsidR="008546C8" w:rsidRDefault="008546C8" w:rsidP="00811661">
      <w:pPr>
        <w:pStyle w:val="H3Body"/>
        <w:spacing w:after="0"/>
        <w:ind w:left="0"/>
      </w:pPr>
      <w:r>
        <w:t xml:space="preserve">        &lt;ip&gt;10.110.1.99&lt;/ip&gt;</w:t>
      </w:r>
    </w:p>
    <w:p w14:paraId="57DD5490" w14:textId="77777777" w:rsidR="008546C8" w:rsidRDefault="008546C8" w:rsidP="00811661">
      <w:pPr>
        <w:pStyle w:val="H3Body"/>
        <w:spacing w:after="0"/>
        <w:ind w:left="0"/>
      </w:pPr>
      <w:r>
        <w:t xml:space="preserve">        &lt;lastDiscovery&gt;2013-04-16T22:22:30.623-07:00&lt;/lastDiscovery&gt;</w:t>
      </w:r>
    </w:p>
    <w:p w14:paraId="6101F0A7" w14:textId="77777777" w:rsidR="008546C8" w:rsidRDefault="008546C8" w:rsidP="00811661">
      <w:pPr>
        <w:pStyle w:val="H3Body"/>
        <w:spacing w:after="0"/>
        <w:ind w:left="0"/>
      </w:pPr>
      <w:r>
        <w:t xml:space="preserve">        &lt;name&gt;Buzz Lightyear&lt;/name&gt;</w:t>
      </w:r>
    </w:p>
    <w:p w14:paraId="227A166E" w14:textId="77777777" w:rsidR="008546C8" w:rsidRDefault="008546C8" w:rsidP="00811661">
      <w:pPr>
        <w:pStyle w:val="H3Body"/>
        <w:spacing w:after="0"/>
        <w:ind w:left="0"/>
      </w:pPr>
      <w:r>
        <w:t xml:space="preserve">        &lt;nextDiscovery&gt;2013-04-16T22:23:30.623-07:00&lt;/nextDiscovery&gt;</w:t>
      </w:r>
    </w:p>
    <w:p w14:paraId="40BB32AF" w14:textId="77777777" w:rsidR="008546C8" w:rsidRDefault="008546C8" w:rsidP="00811661">
      <w:pPr>
        <w:pStyle w:val="H3Body"/>
        <w:spacing w:after="0"/>
        <w:ind w:left="0"/>
      </w:pPr>
      <w:r>
        <w:t xml:space="preserve">        &lt;port&gt;8080&lt;/port&gt;</w:t>
      </w:r>
    </w:p>
    <w:p w14:paraId="68942A4E" w14:textId="77777777" w:rsidR="008546C8" w:rsidRDefault="008546C8" w:rsidP="00811661">
      <w:pPr>
        <w:pStyle w:val="H3Body"/>
        <w:spacing w:after="0"/>
        <w:ind w:left="0"/>
      </w:pPr>
      <w:r>
        <w:t xml:space="preserve">        &lt;status&gt;</w:t>
      </w:r>
    </w:p>
    <w:p w14:paraId="1727DE29" w14:textId="77777777" w:rsidR="008546C8" w:rsidRDefault="008546C8" w:rsidP="00811661">
      <w:pPr>
        <w:pStyle w:val="H3Body"/>
        <w:spacing w:after="0"/>
        <w:ind w:left="0"/>
      </w:pPr>
      <w:r>
        <w:t xml:space="preserve">            &lt;message&gt;&lt;/message&gt;</w:t>
      </w:r>
    </w:p>
    <w:p w14:paraId="6F828CFB" w14:textId="77777777" w:rsidR="008546C8" w:rsidRDefault="008546C8" w:rsidP="00811661">
      <w:pPr>
        <w:pStyle w:val="H3Body"/>
        <w:spacing w:after="0"/>
        <w:ind w:left="0"/>
      </w:pPr>
      <w:r>
        <w:t xml:space="preserve">            &lt;status&gt;Green&lt;/status&gt;</w:t>
      </w:r>
    </w:p>
    <w:p w14:paraId="7E675AF6" w14:textId="77777777" w:rsidR="008546C8" w:rsidRDefault="008546C8" w:rsidP="00811661">
      <w:pPr>
        <w:pStyle w:val="H3Body"/>
        <w:spacing w:after="0"/>
        <w:ind w:left="0"/>
      </w:pPr>
      <w:r>
        <w:t xml:space="preserve">        &lt;/status&gt;</w:t>
      </w:r>
    </w:p>
    <w:p w14:paraId="5E199137" w14:textId="77777777" w:rsidR="008546C8" w:rsidRDefault="008546C8" w:rsidP="00811661">
      <w:pPr>
        <w:pStyle w:val="H3Body"/>
        <w:spacing w:after="0"/>
        <w:ind w:left="0"/>
      </w:pPr>
      <w:r>
        <w:t xml:space="preserve">        &lt;type&gt;XBRC&lt;/type&gt;</w:t>
      </w:r>
    </w:p>
    <w:p w14:paraId="15E4E2F2" w14:textId="77777777" w:rsidR="008546C8" w:rsidRDefault="008546C8" w:rsidP="00811661">
      <w:pPr>
        <w:pStyle w:val="H3Body"/>
        <w:spacing w:after="0"/>
        <w:ind w:left="0"/>
      </w:pPr>
      <w:r>
        <w:t xml:space="preserve">        &lt;version&gt;1.6.1.5282&lt;/version&gt;</w:t>
      </w:r>
    </w:p>
    <w:p w14:paraId="08E309FA" w14:textId="77777777" w:rsidR="008546C8" w:rsidRDefault="008546C8" w:rsidP="00811661">
      <w:pPr>
        <w:pStyle w:val="H3Body"/>
        <w:spacing w:after="0"/>
        <w:ind w:left="0"/>
      </w:pPr>
      <w:r>
        <w:t xml:space="preserve">        &lt;vip&gt;10.110.1.94&lt;/vip&gt;</w:t>
      </w:r>
    </w:p>
    <w:p w14:paraId="090267CF" w14:textId="77777777" w:rsidR="008546C8" w:rsidRDefault="008546C8" w:rsidP="00811661">
      <w:pPr>
        <w:pStyle w:val="H3Body"/>
        <w:spacing w:after="0"/>
        <w:ind w:left="0"/>
      </w:pPr>
      <w:r>
        <w:t xml:space="preserve">        &lt;vport&gt;0&lt;/vport&gt;</w:t>
      </w:r>
    </w:p>
    <w:p w14:paraId="3C551537" w14:textId="77777777" w:rsidR="008546C8" w:rsidRDefault="008546C8" w:rsidP="00811661">
      <w:pPr>
        <w:pStyle w:val="H3Body"/>
        <w:spacing w:after="0"/>
        <w:ind w:left="0"/>
      </w:pPr>
      <w:r>
        <w:t xml:space="preserve">        &lt;facilityId&gt;80010114&lt;/facilityId&gt;</w:t>
      </w:r>
    </w:p>
    <w:p w14:paraId="271BAE7B" w14:textId="77777777" w:rsidR="008546C8" w:rsidRDefault="008546C8" w:rsidP="00811661">
      <w:pPr>
        <w:pStyle w:val="H3Body"/>
        <w:spacing w:after="0"/>
        <w:ind w:left="0"/>
      </w:pPr>
      <w:r>
        <w:t xml:space="preserve">        &lt;haEnabled&gt;true&lt;/haEnabled&gt;</w:t>
      </w:r>
    </w:p>
    <w:p w14:paraId="6C0173CE" w14:textId="77777777" w:rsidR="008546C8" w:rsidRDefault="008546C8" w:rsidP="00811661">
      <w:pPr>
        <w:pStyle w:val="H3Body"/>
        <w:spacing w:after="0"/>
        <w:ind w:left="0"/>
      </w:pPr>
      <w:r>
        <w:t xml:space="preserve">        &lt;haStatus&gt;slave&lt;/haStatus&gt;</w:t>
      </w:r>
    </w:p>
    <w:p w14:paraId="0EC49ED9" w14:textId="77777777" w:rsidR="008546C8" w:rsidRDefault="008546C8" w:rsidP="00811661">
      <w:pPr>
        <w:pStyle w:val="H3Body"/>
        <w:spacing w:after="0"/>
        <w:ind w:left="0"/>
      </w:pPr>
      <w:r>
        <w:t xml:space="preserve">        &lt;model&gt;attractionmodel&lt;/model&gt;</w:t>
      </w:r>
    </w:p>
    <w:p w14:paraId="280EABCC" w14:textId="77777777" w:rsidR="008546C8" w:rsidRDefault="008546C8" w:rsidP="00811661">
      <w:pPr>
        <w:pStyle w:val="H3Body"/>
        <w:spacing w:after="0"/>
        <w:ind w:left="0"/>
      </w:pPr>
      <w:r>
        <w:t xml:space="preserve">        &lt;startPerfTime&gt;2013-04-18T20:36:38.042&lt;/startPerfTime&gt;</w:t>
      </w:r>
    </w:p>
    <w:p w14:paraId="55E17717" w14:textId="77777777" w:rsidR="008546C8" w:rsidRDefault="008546C8" w:rsidP="00811661">
      <w:pPr>
        <w:pStyle w:val="H3Body"/>
        <w:spacing w:after="0"/>
        <w:ind w:left="0"/>
      </w:pPr>
      <w:r>
        <w:t xml:space="preserve">        &lt;url&gt;http://10.110.1.99:8080&lt;/url&gt;</w:t>
      </w:r>
    </w:p>
    <w:p w14:paraId="45A2A038" w14:textId="77777777" w:rsidR="008546C8" w:rsidRDefault="008546C8" w:rsidP="00811661">
      <w:pPr>
        <w:pStyle w:val="H3Body"/>
        <w:spacing w:after="0"/>
        <w:ind w:left="0"/>
      </w:pPr>
      <w:r>
        <w:t xml:space="preserve">    &lt;/healthItem&gt;</w:t>
      </w:r>
    </w:p>
    <w:p w14:paraId="0AE96FA5" w14:textId="77777777" w:rsidR="008546C8" w:rsidRDefault="008546C8" w:rsidP="00811661">
      <w:pPr>
        <w:pStyle w:val="H3Body"/>
        <w:spacing w:after="0"/>
        <w:ind w:left="0"/>
      </w:pPr>
      <w:r>
        <w:t xml:space="preserve">    &lt;healthItem&gt;</w:t>
      </w:r>
    </w:p>
    <w:p w14:paraId="386CC49D" w14:textId="77777777" w:rsidR="008546C8" w:rsidRDefault="008546C8" w:rsidP="00811661">
      <w:pPr>
        <w:pStyle w:val="H3Body"/>
        <w:spacing w:after="0"/>
        <w:ind w:left="0"/>
      </w:pPr>
      <w:r>
        <w:t xml:space="preserve">        &lt;active&gt;true&lt;/active&gt;</w:t>
      </w:r>
    </w:p>
    <w:p w14:paraId="3FBF934D" w14:textId="77777777" w:rsidR="008546C8" w:rsidRDefault="008546C8" w:rsidP="00811661">
      <w:pPr>
        <w:pStyle w:val="H3Body"/>
        <w:spacing w:after="0"/>
        <w:ind w:left="0"/>
      </w:pPr>
      <w:r>
        <w:t xml:space="preserve">        &lt;hostname&gt;sit-xbrc-hm.emtest.local&lt;/hostname&gt;</w:t>
      </w:r>
    </w:p>
    <w:p w14:paraId="3382C9C4" w14:textId="77777777" w:rsidR="008546C8" w:rsidRDefault="008546C8" w:rsidP="00811661">
      <w:pPr>
        <w:pStyle w:val="H3Body"/>
        <w:spacing w:after="0"/>
        <w:ind w:left="0"/>
      </w:pPr>
      <w:r>
        <w:t xml:space="preserve">        &lt;id&gt;94&lt;/id&gt;</w:t>
      </w:r>
    </w:p>
    <w:p w14:paraId="3B83210C" w14:textId="77777777" w:rsidR="008546C8" w:rsidRDefault="008546C8" w:rsidP="00811661">
      <w:pPr>
        <w:pStyle w:val="H3Body"/>
        <w:spacing w:after="0"/>
        <w:ind w:left="0"/>
      </w:pPr>
      <w:r>
        <w:lastRenderedPageBreak/>
        <w:t xml:space="preserve">        &lt;ip&gt;10.110.1.58&lt;/ip&gt;</w:t>
      </w:r>
    </w:p>
    <w:p w14:paraId="30978FB8" w14:textId="77777777" w:rsidR="008546C8" w:rsidRDefault="008546C8" w:rsidP="00811661">
      <w:pPr>
        <w:pStyle w:val="H3Body"/>
        <w:spacing w:after="0"/>
        <w:ind w:left="0"/>
      </w:pPr>
      <w:r>
        <w:t xml:space="preserve">        &lt;lastDiscovery&gt;2013-04-16T22:22:30.623-07:00&lt;/lastDiscovery&gt;</w:t>
      </w:r>
    </w:p>
    <w:p w14:paraId="41714ED3" w14:textId="77777777" w:rsidR="008546C8" w:rsidRDefault="008546C8" w:rsidP="00811661">
      <w:pPr>
        <w:pStyle w:val="H3Body"/>
        <w:spacing w:after="0"/>
        <w:ind w:left="0"/>
      </w:pPr>
      <w:r>
        <w:t xml:space="preserve">        &lt;name&gt;Haunted Mansion&lt;/name&gt;</w:t>
      </w:r>
    </w:p>
    <w:p w14:paraId="32E9CB58" w14:textId="77777777" w:rsidR="008546C8" w:rsidRDefault="008546C8" w:rsidP="00811661">
      <w:pPr>
        <w:pStyle w:val="H3Body"/>
        <w:spacing w:after="0"/>
        <w:ind w:left="0"/>
      </w:pPr>
      <w:r>
        <w:t xml:space="preserve">        &lt;nextDiscovery&gt;2013-04-16T22:23:30.623-07:00&lt;/nextDiscovery&gt;</w:t>
      </w:r>
    </w:p>
    <w:p w14:paraId="4E2ACEE0" w14:textId="77777777" w:rsidR="008546C8" w:rsidRDefault="008546C8" w:rsidP="00811661">
      <w:pPr>
        <w:pStyle w:val="H3Body"/>
        <w:spacing w:after="0"/>
        <w:ind w:left="0"/>
      </w:pPr>
      <w:r>
        <w:t xml:space="preserve">        &lt;port&gt;8080&lt;/port&gt;</w:t>
      </w:r>
    </w:p>
    <w:p w14:paraId="5B4F5465" w14:textId="77777777" w:rsidR="008546C8" w:rsidRDefault="008546C8" w:rsidP="00811661">
      <w:pPr>
        <w:pStyle w:val="H3Body"/>
        <w:spacing w:after="0"/>
        <w:ind w:left="0"/>
      </w:pPr>
      <w:r>
        <w:t xml:space="preserve">        &lt;status&gt;</w:t>
      </w:r>
    </w:p>
    <w:p w14:paraId="0D658B8C" w14:textId="77777777" w:rsidR="008546C8" w:rsidRDefault="008546C8" w:rsidP="00811661">
      <w:pPr>
        <w:pStyle w:val="H3Body"/>
        <w:spacing w:after="0"/>
        <w:ind w:left="0"/>
      </w:pPr>
      <w:r>
        <w:t xml:space="preserve">            &lt;message&gt;Reader hm-merge-r not communicating&lt;/message&gt;</w:t>
      </w:r>
    </w:p>
    <w:p w14:paraId="0BA74012" w14:textId="77777777" w:rsidR="008546C8" w:rsidRDefault="008546C8" w:rsidP="00811661">
      <w:pPr>
        <w:pStyle w:val="H3Body"/>
        <w:spacing w:after="0"/>
        <w:ind w:left="0"/>
      </w:pPr>
      <w:r>
        <w:t xml:space="preserve">            &lt;status&gt;Red&lt;/status&gt;</w:t>
      </w:r>
    </w:p>
    <w:p w14:paraId="2A51AD96" w14:textId="77777777" w:rsidR="008546C8" w:rsidRDefault="008546C8" w:rsidP="00811661">
      <w:pPr>
        <w:pStyle w:val="H3Body"/>
        <w:spacing w:after="0"/>
        <w:ind w:left="0"/>
      </w:pPr>
      <w:r>
        <w:t xml:space="preserve">        &lt;/status&gt;</w:t>
      </w:r>
    </w:p>
    <w:p w14:paraId="1A7D0C11" w14:textId="77777777" w:rsidR="008546C8" w:rsidRDefault="008546C8" w:rsidP="00811661">
      <w:pPr>
        <w:pStyle w:val="H3Body"/>
        <w:spacing w:after="0"/>
        <w:ind w:left="0"/>
      </w:pPr>
      <w:r>
        <w:t xml:space="preserve">        &lt;type&gt;XBRC&lt;/type&gt;</w:t>
      </w:r>
    </w:p>
    <w:p w14:paraId="4A44A0F9" w14:textId="77777777" w:rsidR="008546C8" w:rsidRDefault="008546C8" w:rsidP="00811661">
      <w:pPr>
        <w:pStyle w:val="H3Body"/>
        <w:spacing w:after="0"/>
        <w:ind w:left="0"/>
      </w:pPr>
      <w:r>
        <w:t xml:space="preserve">        &lt;version&gt;1.6.1.5282&lt;/version&gt;</w:t>
      </w:r>
    </w:p>
    <w:p w14:paraId="45E03E28" w14:textId="77777777" w:rsidR="008546C8" w:rsidRDefault="008546C8" w:rsidP="00811661">
      <w:pPr>
        <w:pStyle w:val="H3Body"/>
        <w:spacing w:after="0"/>
        <w:ind w:left="0"/>
      </w:pPr>
      <w:r>
        <w:t xml:space="preserve">        &lt;vport&gt;0&lt;/vport&gt;</w:t>
      </w:r>
    </w:p>
    <w:p w14:paraId="46BD6C3B" w14:textId="77777777" w:rsidR="008546C8" w:rsidRDefault="008546C8" w:rsidP="00811661">
      <w:pPr>
        <w:pStyle w:val="H3Body"/>
        <w:spacing w:after="0"/>
        <w:ind w:left="0"/>
      </w:pPr>
      <w:r>
        <w:t xml:space="preserve">        &lt;facilityId&gt;80010208&lt;/facilityId&gt;</w:t>
      </w:r>
    </w:p>
    <w:p w14:paraId="6BEDFC42" w14:textId="77777777" w:rsidR="008546C8" w:rsidRDefault="008546C8" w:rsidP="00811661">
      <w:pPr>
        <w:pStyle w:val="H3Body"/>
        <w:spacing w:after="0"/>
        <w:ind w:left="0"/>
      </w:pPr>
      <w:r>
        <w:t xml:space="preserve">        &lt;haEnabled&gt;false&lt;/haEnabled&gt;</w:t>
      </w:r>
    </w:p>
    <w:p w14:paraId="23F34E3D" w14:textId="77777777" w:rsidR="008546C8" w:rsidRDefault="008546C8" w:rsidP="00811661">
      <w:pPr>
        <w:pStyle w:val="H3Body"/>
        <w:spacing w:after="0"/>
        <w:ind w:left="0"/>
      </w:pPr>
      <w:r>
        <w:t xml:space="preserve">        &lt;haStatus&gt;solo&lt;/haStatus&gt;</w:t>
      </w:r>
    </w:p>
    <w:p w14:paraId="480D411E" w14:textId="77777777" w:rsidR="008546C8" w:rsidRDefault="008546C8" w:rsidP="00811661">
      <w:pPr>
        <w:pStyle w:val="H3Body"/>
        <w:spacing w:after="0"/>
        <w:ind w:left="0"/>
      </w:pPr>
      <w:r>
        <w:t xml:space="preserve">        &lt;model&gt;attractionmodel&lt;/model&gt;</w:t>
      </w:r>
    </w:p>
    <w:p w14:paraId="3F87F643" w14:textId="77777777" w:rsidR="008546C8" w:rsidRDefault="008546C8" w:rsidP="00811661">
      <w:pPr>
        <w:pStyle w:val="H3Body"/>
        <w:spacing w:after="0"/>
        <w:ind w:left="0"/>
      </w:pPr>
      <w:r>
        <w:t xml:space="preserve">        &lt;startPerfTime&gt;2013-04-18T20:35:41.626&lt;/startPerfTime&gt;</w:t>
      </w:r>
    </w:p>
    <w:p w14:paraId="5DFF446D" w14:textId="77777777" w:rsidR="008546C8" w:rsidRDefault="008546C8" w:rsidP="00811661">
      <w:pPr>
        <w:pStyle w:val="H3Body"/>
        <w:spacing w:after="0"/>
        <w:ind w:left="0"/>
      </w:pPr>
      <w:r>
        <w:t xml:space="preserve">        &lt;url&gt;http://10.110.1.58:8080&lt;/url&gt;</w:t>
      </w:r>
    </w:p>
    <w:p w14:paraId="24F0EC81" w14:textId="77777777" w:rsidR="008546C8" w:rsidRDefault="008546C8" w:rsidP="00811661">
      <w:pPr>
        <w:pStyle w:val="H3Body"/>
        <w:spacing w:after="0"/>
        <w:ind w:left="0"/>
      </w:pPr>
      <w:r>
        <w:t xml:space="preserve">    &lt;/healthItem&gt;</w:t>
      </w:r>
    </w:p>
    <w:p w14:paraId="49ADE1B6" w14:textId="77777777" w:rsidR="008546C8" w:rsidRDefault="008546C8" w:rsidP="00811661">
      <w:pPr>
        <w:pStyle w:val="H3Body"/>
        <w:spacing w:after="0"/>
        <w:ind w:left="0"/>
      </w:pPr>
      <w:r>
        <w:t xml:space="preserve">    &lt;healthItem&gt;</w:t>
      </w:r>
    </w:p>
    <w:p w14:paraId="2EB8DC95" w14:textId="77777777" w:rsidR="008546C8" w:rsidRDefault="008546C8" w:rsidP="00811661">
      <w:pPr>
        <w:pStyle w:val="H3Body"/>
        <w:spacing w:after="0"/>
        <w:ind w:left="0"/>
      </w:pPr>
      <w:r>
        <w:t xml:space="preserve">        &lt;active&gt;true&lt;/active&gt;</w:t>
      </w:r>
    </w:p>
    <w:p w14:paraId="04F31554" w14:textId="77777777" w:rsidR="008546C8" w:rsidRDefault="008546C8" w:rsidP="00811661">
      <w:pPr>
        <w:pStyle w:val="H3Body"/>
        <w:spacing w:after="0"/>
        <w:ind w:left="0"/>
      </w:pPr>
      <w:r>
        <w:t xml:space="preserve">        &lt;hostname&gt;10.1.200.112&lt;/hostname&gt;</w:t>
      </w:r>
    </w:p>
    <w:p w14:paraId="7C85D8C8" w14:textId="77777777" w:rsidR="008546C8" w:rsidRDefault="008546C8" w:rsidP="00811661">
      <w:pPr>
        <w:pStyle w:val="H3Body"/>
        <w:spacing w:after="0"/>
        <w:ind w:left="0"/>
      </w:pPr>
      <w:r>
        <w:t xml:space="preserve">        &lt;id&gt;96&lt;/id&gt;</w:t>
      </w:r>
    </w:p>
    <w:p w14:paraId="35DA635F" w14:textId="77777777" w:rsidR="008546C8" w:rsidRDefault="008546C8" w:rsidP="00811661">
      <w:pPr>
        <w:pStyle w:val="H3Body"/>
        <w:spacing w:after="0"/>
        <w:ind w:left="0"/>
      </w:pPr>
      <w:r>
        <w:t xml:space="preserve">        &lt;ip&gt;10.1.200.112&lt;/ip&gt;</w:t>
      </w:r>
    </w:p>
    <w:p w14:paraId="162310F3" w14:textId="77777777" w:rsidR="008546C8" w:rsidRDefault="008546C8" w:rsidP="00811661">
      <w:pPr>
        <w:pStyle w:val="H3Body"/>
        <w:spacing w:after="0"/>
        <w:ind w:left="0"/>
      </w:pPr>
      <w:r>
        <w:t xml:space="preserve">        &lt;lastDiscovery&gt;2013-04-16T22:22:30.633-07:00&lt;/lastDiscovery&gt;</w:t>
      </w:r>
    </w:p>
    <w:p w14:paraId="5A4E0129" w14:textId="77777777" w:rsidR="008546C8" w:rsidRDefault="008546C8" w:rsidP="00811661">
      <w:pPr>
        <w:pStyle w:val="H3Body"/>
        <w:spacing w:after="0"/>
        <w:ind w:left="0"/>
      </w:pPr>
      <w:r>
        <w:t xml:space="preserve">        &lt;name&gt;PEKI Software Reader Host&lt;/name&gt;</w:t>
      </w:r>
    </w:p>
    <w:p w14:paraId="7D8F5549" w14:textId="77777777" w:rsidR="008546C8" w:rsidRDefault="008546C8" w:rsidP="00811661">
      <w:pPr>
        <w:pStyle w:val="H3Body"/>
        <w:spacing w:after="0"/>
        <w:ind w:left="0"/>
      </w:pPr>
      <w:r>
        <w:t xml:space="preserve">        &lt;nextDiscovery&gt;2013-04-16T22:23:30.633-07:00&lt;/nextDiscovery&gt;</w:t>
      </w:r>
    </w:p>
    <w:p w14:paraId="7EC7D816" w14:textId="77777777" w:rsidR="008546C8" w:rsidRDefault="008546C8" w:rsidP="00811661">
      <w:pPr>
        <w:pStyle w:val="H3Body"/>
        <w:spacing w:after="0"/>
        <w:ind w:left="0"/>
      </w:pPr>
      <w:r>
        <w:t xml:space="preserve">        &lt;port&gt;8080&lt;/port&gt;</w:t>
      </w:r>
    </w:p>
    <w:p w14:paraId="53B9CCE3" w14:textId="77777777" w:rsidR="008546C8" w:rsidRDefault="008546C8" w:rsidP="00811661">
      <w:pPr>
        <w:pStyle w:val="H3Body"/>
        <w:spacing w:after="0"/>
        <w:ind w:left="0"/>
      </w:pPr>
      <w:r>
        <w:t xml:space="preserve">        &lt;status&gt;</w:t>
      </w:r>
    </w:p>
    <w:p w14:paraId="19F5F4E9" w14:textId="77777777" w:rsidR="008546C8" w:rsidRDefault="008546C8" w:rsidP="00811661">
      <w:pPr>
        <w:pStyle w:val="H3Body"/>
        <w:spacing w:after="0"/>
        <w:ind w:left="0"/>
      </w:pPr>
      <w:r>
        <w:t xml:space="preserve">            &lt;message&gt;ki-wp-8:ki-wp-8:Biometric device stopped working or not equipped.&lt;/message&gt;</w:t>
      </w:r>
    </w:p>
    <w:p w14:paraId="0BC15D53" w14:textId="77777777" w:rsidR="008546C8" w:rsidRDefault="008546C8" w:rsidP="00811661">
      <w:pPr>
        <w:pStyle w:val="H3Body"/>
        <w:spacing w:after="0"/>
        <w:ind w:left="0"/>
      </w:pPr>
      <w:r>
        <w:t xml:space="preserve">            &lt;status&gt;Red&lt;/status&gt;</w:t>
      </w:r>
    </w:p>
    <w:p w14:paraId="1425E1FE" w14:textId="77777777" w:rsidR="008546C8" w:rsidRDefault="008546C8" w:rsidP="00811661">
      <w:pPr>
        <w:pStyle w:val="H3Body"/>
        <w:spacing w:after="0"/>
        <w:ind w:left="0"/>
      </w:pPr>
      <w:r>
        <w:t xml:space="preserve">        &lt;/status&gt;</w:t>
      </w:r>
    </w:p>
    <w:p w14:paraId="0C5B8087" w14:textId="77777777" w:rsidR="008546C8" w:rsidRDefault="008546C8" w:rsidP="00811661">
      <w:pPr>
        <w:pStyle w:val="H3Body"/>
        <w:spacing w:after="0"/>
        <w:ind w:left="0"/>
      </w:pPr>
      <w:r>
        <w:t xml:space="preserve">        &lt;type&gt;XBRC&lt;/type&gt;</w:t>
      </w:r>
    </w:p>
    <w:p w14:paraId="2D5E77D0" w14:textId="77777777" w:rsidR="008546C8" w:rsidRDefault="008546C8" w:rsidP="00811661">
      <w:pPr>
        <w:pStyle w:val="H3Body"/>
        <w:spacing w:after="0"/>
        <w:ind w:left="0"/>
      </w:pPr>
      <w:r>
        <w:t xml:space="preserve">        &lt;version&gt;1.6.1.5283&lt;/version&gt;</w:t>
      </w:r>
    </w:p>
    <w:p w14:paraId="1C2725F4" w14:textId="77777777" w:rsidR="008546C8" w:rsidRDefault="008546C8" w:rsidP="00811661">
      <w:pPr>
        <w:pStyle w:val="H3Body"/>
        <w:spacing w:after="0"/>
        <w:ind w:left="0"/>
      </w:pPr>
      <w:r>
        <w:t xml:space="preserve">        &lt;vport&gt;0&lt;/vport&gt;</w:t>
      </w:r>
    </w:p>
    <w:p w14:paraId="24E7CEBE" w14:textId="77777777" w:rsidR="008546C8" w:rsidRDefault="008546C8" w:rsidP="00811661">
      <w:pPr>
        <w:pStyle w:val="H3Body"/>
        <w:spacing w:after="0"/>
        <w:ind w:left="0"/>
      </w:pPr>
      <w:r>
        <w:t xml:space="preserve">        &lt;facilityId&gt;10101010&lt;/facilityId&gt;</w:t>
      </w:r>
    </w:p>
    <w:p w14:paraId="6BF32557" w14:textId="77777777" w:rsidR="008546C8" w:rsidRDefault="008546C8" w:rsidP="00811661">
      <w:pPr>
        <w:pStyle w:val="H3Body"/>
        <w:spacing w:after="0"/>
        <w:ind w:left="0"/>
      </w:pPr>
      <w:r>
        <w:t xml:space="preserve">        &lt;haEnabled&gt;false&lt;/haEnabled&gt;</w:t>
      </w:r>
    </w:p>
    <w:p w14:paraId="69EC5E08" w14:textId="77777777" w:rsidR="008546C8" w:rsidRDefault="008546C8" w:rsidP="00811661">
      <w:pPr>
        <w:pStyle w:val="H3Body"/>
        <w:spacing w:after="0"/>
        <w:ind w:left="0"/>
      </w:pPr>
      <w:r>
        <w:t xml:space="preserve">        &lt;haStatus&gt;solo&lt;/haStatus&gt;</w:t>
      </w:r>
    </w:p>
    <w:p w14:paraId="2BE05A9C" w14:textId="77777777" w:rsidR="008546C8" w:rsidRDefault="008546C8" w:rsidP="00811661">
      <w:pPr>
        <w:pStyle w:val="H3Body"/>
        <w:spacing w:after="0"/>
        <w:ind w:left="0"/>
      </w:pPr>
      <w:r>
        <w:t xml:space="preserve">        &lt;model&gt;parkentrymodel&lt;/model&gt;</w:t>
      </w:r>
    </w:p>
    <w:p w14:paraId="5900D642" w14:textId="77777777" w:rsidR="008546C8" w:rsidRDefault="008546C8" w:rsidP="00811661">
      <w:pPr>
        <w:pStyle w:val="H3Body"/>
        <w:spacing w:after="0"/>
        <w:ind w:left="0"/>
      </w:pPr>
      <w:r>
        <w:t xml:space="preserve">        &lt;startPerfTime&gt;2013-04-18T20:35:19.906&lt;/startPerfTime&gt;</w:t>
      </w:r>
    </w:p>
    <w:p w14:paraId="102875AD" w14:textId="77777777" w:rsidR="008546C8" w:rsidRDefault="008546C8" w:rsidP="00811661">
      <w:pPr>
        <w:pStyle w:val="H3Body"/>
        <w:spacing w:after="0"/>
        <w:ind w:left="0"/>
      </w:pPr>
      <w:r>
        <w:t xml:space="preserve">        &lt;url&gt;http://10.1.200.112:8080&lt;/url&gt;</w:t>
      </w:r>
    </w:p>
    <w:p w14:paraId="7B371D33" w14:textId="77777777" w:rsidR="008546C8" w:rsidRDefault="008546C8" w:rsidP="00811661">
      <w:pPr>
        <w:pStyle w:val="H3Body"/>
        <w:spacing w:after="0"/>
        <w:ind w:left="0"/>
      </w:pPr>
      <w:r>
        <w:t xml:space="preserve">    &lt;/healthItem&gt;</w:t>
      </w:r>
    </w:p>
    <w:p w14:paraId="2FE17B62" w14:textId="0C6825F1" w:rsidR="008546C8" w:rsidRDefault="008546C8" w:rsidP="00811661">
      <w:pPr>
        <w:pStyle w:val="H3Body"/>
        <w:spacing w:after="0"/>
        <w:ind w:left="0"/>
      </w:pPr>
      <w:r>
        <w:lastRenderedPageBreak/>
        <w:t>&lt;/xbrcList&gt;</w:t>
      </w:r>
    </w:p>
    <w:p w14:paraId="12843E22" w14:textId="77777777" w:rsidR="008546C8" w:rsidRDefault="008546C8" w:rsidP="008546C8">
      <w:pPr>
        <w:pStyle w:val="H3Body"/>
      </w:pPr>
    </w:p>
    <w:p w14:paraId="76505EF0" w14:textId="09589D51" w:rsidR="008546C8" w:rsidRDefault="008546C8" w:rsidP="008546C8">
      <w:pPr>
        <w:pStyle w:val="Heading3"/>
      </w:pPr>
      <w:bookmarkStart w:id="85" w:name="_Toc367700352"/>
      <w:r>
        <w:t>XbrmsConfigDto</w:t>
      </w:r>
      <w:bookmarkEnd w:id="85"/>
    </w:p>
    <w:p w14:paraId="7D332F86" w14:textId="77777777" w:rsidR="007F14FA" w:rsidRPr="007F14FA" w:rsidRDefault="007F14FA" w:rsidP="007F14FA">
      <w:pPr>
        <w:pStyle w:val="H3Body"/>
      </w:pPr>
    </w:p>
    <w:p w14:paraId="6FA01EDF" w14:textId="77777777" w:rsidR="007F14FA" w:rsidRDefault="007F14FA" w:rsidP="00811661">
      <w:pPr>
        <w:pStyle w:val="H3Body"/>
        <w:spacing w:after="0"/>
        <w:ind w:left="0"/>
      </w:pPr>
      <w:r>
        <w:t>&lt;?xml version="1.0" encoding="UTF-8" standalone="yes"?&gt;</w:t>
      </w:r>
    </w:p>
    <w:p w14:paraId="6CCD3C9B" w14:textId="77777777" w:rsidR="007F14FA" w:rsidRDefault="007F14FA" w:rsidP="00811661">
      <w:pPr>
        <w:pStyle w:val="H3Body"/>
        <w:spacing w:after="0"/>
        <w:ind w:left="0"/>
      </w:pPr>
      <w:r>
        <w:t>&lt;xbrmsConfig&gt;</w:t>
      </w:r>
    </w:p>
    <w:p w14:paraId="189B0038" w14:textId="77777777" w:rsidR="007F14FA" w:rsidRDefault="007F14FA" w:rsidP="00811661">
      <w:pPr>
        <w:pStyle w:val="H3Body"/>
        <w:spacing w:after="0"/>
        <w:ind w:left="0"/>
      </w:pPr>
      <w:r>
        <w:t xml:space="preserve">    &lt;httpConnectionTimeout_msec&gt;3000&lt;/httpConnectionTimeout_msec&gt;</w:t>
      </w:r>
    </w:p>
    <w:p w14:paraId="0D642C34" w14:textId="77777777" w:rsidR="007F14FA" w:rsidRDefault="007F14FA" w:rsidP="00811661">
      <w:pPr>
        <w:pStyle w:val="H3Body"/>
        <w:spacing w:after="0"/>
        <w:ind w:left="0"/>
      </w:pPr>
      <w:r>
        <w:t xml:space="preserve">    &lt;id&gt;&lt;/id&gt;</w:t>
      </w:r>
    </w:p>
    <w:p w14:paraId="570081C8" w14:textId="77777777" w:rsidR="007F14FA" w:rsidRDefault="007F14FA" w:rsidP="00811661">
      <w:pPr>
        <w:pStyle w:val="H3Body"/>
        <w:spacing w:after="0"/>
        <w:ind w:left="0"/>
      </w:pPr>
      <w:r>
        <w:t xml:space="preserve">    &lt;jmsMessageExpiration_sec&gt;10&lt;/jmsMessageExpiration_sec&gt;</w:t>
      </w:r>
    </w:p>
    <w:p w14:paraId="497FCD04" w14:textId="77777777" w:rsidR="007F14FA" w:rsidRDefault="007F14FA" w:rsidP="00811661">
      <w:pPr>
        <w:pStyle w:val="H3Body"/>
        <w:spacing w:after="0"/>
        <w:ind w:left="0"/>
      </w:pPr>
      <w:r>
        <w:t xml:space="preserve">    &lt;jmsXbrcDiscoveryTopic&gt;XCONNECT.INTERACTIONS&lt;/jmsXbrcDiscoveryTopic&gt;</w:t>
      </w:r>
    </w:p>
    <w:p w14:paraId="46E8F9DB" w14:textId="77777777" w:rsidR="007F14FA" w:rsidRDefault="007F14FA" w:rsidP="00811661">
      <w:pPr>
        <w:pStyle w:val="H3Body"/>
        <w:spacing w:after="0"/>
        <w:ind w:left="0"/>
      </w:pPr>
      <w:r>
        <w:t xml:space="preserve">    &lt;lastModified&gt;1365202816078&lt;/lastModified&gt;</w:t>
      </w:r>
    </w:p>
    <w:p w14:paraId="72C61382" w14:textId="77777777" w:rsidR="007F14FA" w:rsidRDefault="007F14FA" w:rsidP="00811661">
      <w:pPr>
        <w:pStyle w:val="H3Body"/>
        <w:spacing w:after="0"/>
        <w:ind w:left="0"/>
      </w:pPr>
      <w:r>
        <w:t xml:space="preserve">    &lt;masterPronouncedDeadAfter_sec&gt;5&lt;/masterPronouncedDeadAfter_sec&gt;</w:t>
      </w:r>
    </w:p>
    <w:p w14:paraId="33E750F9" w14:textId="77777777" w:rsidR="007F14FA" w:rsidRDefault="007F14FA" w:rsidP="00811661">
      <w:pPr>
        <w:pStyle w:val="H3Body"/>
        <w:spacing w:after="0"/>
        <w:ind w:left="0"/>
      </w:pPr>
      <w:r>
        <w:t xml:space="preserve">    &lt;name&gt;Magic Kindom&lt;/name&gt;</w:t>
      </w:r>
    </w:p>
    <w:p w14:paraId="4C1A25EA" w14:textId="77777777" w:rsidR="007F14FA" w:rsidRDefault="007F14FA" w:rsidP="00811661">
      <w:pPr>
        <w:pStyle w:val="H3Body"/>
        <w:spacing w:after="0"/>
        <w:ind w:left="0"/>
      </w:pPr>
      <w:r>
        <w:t xml:space="preserve">    &lt;ownIpPrefix&gt;192.&lt;/ownIpPrefix&gt;</w:t>
      </w:r>
    </w:p>
    <w:p w14:paraId="222D6A76" w14:textId="77777777" w:rsidR="007F14FA" w:rsidRDefault="007F14FA" w:rsidP="00811661">
      <w:pPr>
        <w:pStyle w:val="H3Body"/>
        <w:spacing w:after="0"/>
        <w:ind w:left="0"/>
      </w:pPr>
      <w:r>
        <w:t xml:space="preserve">    &lt;simulation&gt;false&lt;/simulation&gt;</w:t>
      </w:r>
    </w:p>
    <w:p w14:paraId="4359EC49" w14:textId="77777777" w:rsidR="007F14FA" w:rsidRDefault="007F14FA" w:rsidP="00811661">
      <w:pPr>
        <w:pStyle w:val="H3Body"/>
        <w:spacing w:after="0"/>
        <w:ind w:left="0"/>
      </w:pPr>
      <w:r>
        <w:t xml:space="preserve">    &lt;statusThreadPoolCoreSize&gt;10&lt;/statusThreadPoolCoreSize&gt;</w:t>
      </w:r>
    </w:p>
    <w:p w14:paraId="6BCA87EE" w14:textId="77777777" w:rsidR="007F14FA" w:rsidRDefault="007F14FA" w:rsidP="00811661">
      <w:pPr>
        <w:pStyle w:val="H3Body"/>
        <w:spacing w:after="0"/>
        <w:ind w:left="0"/>
      </w:pPr>
      <w:r>
        <w:t xml:space="preserve">    &lt;statusThreadPoolKeepAliveTime&gt;2&lt;/statusThreadPoolKeepAliveTime&gt;</w:t>
      </w:r>
    </w:p>
    <w:p w14:paraId="53CDA661" w14:textId="77777777" w:rsidR="007F14FA" w:rsidRDefault="007F14FA" w:rsidP="00811661">
      <w:pPr>
        <w:pStyle w:val="H3Body"/>
        <w:spacing w:after="0"/>
        <w:ind w:left="0"/>
      </w:pPr>
      <w:r>
        <w:t xml:space="preserve">    &lt;statusThreadPoolMaximumSize&gt;20&lt;/statusThreadPoolMaximumSize&gt;</w:t>
      </w:r>
    </w:p>
    <w:p w14:paraId="06C645FE" w14:textId="1374A6E4" w:rsidR="008546C8" w:rsidRDefault="007F14FA" w:rsidP="00811661">
      <w:pPr>
        <w:pStyle w:val="H3Body"/>
        <w:spacing w:after="0"/>
        <w:ind w:left="0"/>
      </w:pPr>
      <w:r>
        <w:t>&lt;/xbrmsConfig&gt;</w:t>
      </w:r>
    </w:p>
    <w:p w14:paraId="2FB31873" w14:textId="77777777" w:rsidR="007F14FA" w:rsidRDefault="007F14FA" w:rsidP="007F14FA">
      <w:pPr>
        <w:pStyle w:val="H3Body"/>
      </w:pPr>
    </w:p>
    <w:p w14:paraId="7CE861B6" w14:textId="5977B9D1" w:rsidR="007F14FA" w:rsidRDefault="007F14FA" w:rsidP="007F14FA">
      <w:pPr>
        <w:pStyle w:val="Heading3"/>
      </w:pPr>
      <w:bookmarkStart w:id="86" w:name="_Toc367700353"/>
      <w:r w:rsidRPr="007F14FA">
        <w:t>XbrmsStatusDto</w:t>
      </w:r>
      <w:bookmarkEnd w:id="86"/>
    </w:p>
    <w:p w14:paraId="61207A3D" w14:textId="77777777" w:rsidR="007F14FA" w:rsidRDefault="007F14FA" w:rsidP="007F14FA">
      <w:pPr>
        <w:pStyle w:val="H3Body"/>
      </w:pPr>
    </w:p>
    <w:p w14:paraId="03C958C0" w14:textId="77777777" w:rsidR="007F14FA" w:rsidRDefault="007F14FA" w:rsidP="00811661">
      <w:pPr>
        <w:pStyle w:val="H3Body"/>
        <w:spacing w:after="0"/>
        <w:ind w:left="0"/>
      </w:pPr>
      <w:r>
        <w:t>&lt;?xml version="1.0" encoding="UTF-8" standalone="yes"?&gt;</w:t>
      </w:r>
    </w:p>
    <w:p w14:paraId="5E5E67B5" w14:textId="77777777" w:rsidR="007F14FA" w:rsidRDefault="007F14FA" w:rsidP="00811661">
      <w:pPr>
        <w:pStyle w:val="H3Body"/>
        <w:spacing w:after="0"/>
        <w:ind w:left="0"/>
      </w:pPr>
      <w:r>
        <w:t>&lt;status&gt;</w:t>
      </w:r>
    </w:p>
    <w:p w14:paraId="66BD802A" w14:textId="77777777" w:rsidR="007F14FA" w:rsidRDefault="007F14FA" w:rsidP="00811661">
      <w:pPr>
        <w:pStyle w:val="H3Body"/>
        <w:spacing w:after="0"/>
        <w:ind w:left="0"/>
      </w:pPr>
      <w:r>
        <w:t xml:space="preserve">    &lt;databaseVersion&gt;1.6.0&lt;/databaseVersion&gt;</w:t>
      </w:r>
    </w:p>
    <w:p w14:paraId="0EEABD4D" w14:textId="77777777" w:rsidR="007F14FA" w:rsidRDefault="007F14FA" w:rsidP="00811661">
      <w:pPr>
        <w:pStyle w:val="H3Body"/>
        <w:spacing w:after="0"/>
        <w:ind w:left="0"/>
      </w:pPr>
      <w:r>
        <w:t xml:space="preserve">    &lt;dbStatus&gt;Green&lt;/dbStatus&gt;</w:t>
      </w:r>
    </w:p>
    <w:p w14:paraId="5E6CF7FB" w14:textId="77777777" w:rsidR="007F14FA" w:rsidRDefault="007F14FA" w:rsidP="00811661">
      <w:pPr>
        <w:pStyle w:val="H3Body"/>
        <w:spacing w:after="0"/>
        <w:ind w:left="0"/>
      </w:pPr>
      <w:r>
        <w:t xml:space="preserve">    &lt;dbStatusMessage&gt;OK&lt;/dbStatusMessage&gt;</w:t>
      </w:r>
    </w:p>
    <w:p w14:paraId="15723D31" w14:textId="77777777" w:rsidR="007F14FA" w:rsidRDefault="007F14FA" w:rsidP="00811661">
      <w:pPr>
        <w:pStyle w:val="H3Body"/>
        <w:spacing w:after="0"/>
        <w:ind w:left="0"/>
      </w:pPr>
      <w:r>
        <w:t xml:space="preserve">    &lt;haStatus&gt;master&lt;/haStatus&gt;</w:t>
      </w:r>
    </w:p>
    <w:p w14:paraId="5AA22E95" w14:textId="77777777" w:rsidR="007F14FA" w:rsidRDefault="007F14FA" w:rsidP="00811661">
      <w:pPr>
        <w:pStyle w:val="H3Body"/>
        <w:spacing w:after="0"/>
        <w:ind w:left="0"/>
      </w:pPr>
      <w:r>
        <w:t xml:space="preserve">    &lt;hostname&gt;slavam-linuxvm&lt;/hostname&gt;</w:t>
      </w:r>
    </w:p>
    <w:p w14:paraId="1AE1E34C" w14:textId="77777777" w:rsidR="007F14FA" w:rsidRDefault="007F14FA" w:rsidP="00811661">
      <w:pPr>
        <w:pStyle w:val="H3Body"/>
        <w:spacing w:after="0"/>
        <w:ind w:left="0"/>
      </w:pPr>
      <w:r>
        <w:t xml:space="preserve">    &lt;id&gt;&lt;/id&gt;</w:t>
      </w:r>
    </w:p>
    <w:p w14:paraId="66D993ED" w14:textId="77777777" w:rsidR="007F14FA" w:rsidRDefault="007F14FA" w:rsidP="00811661">
      <w:pPr>
        <w:pStyle w:val="H3Body"/>
        <w:spacing w:after="0"/>
        <w:ind w:left="0"/>
      </w:pPr>
      <w:r>
        <w:t xml:space="preserve">    &lt;ip&gt;192.168.0.149&lt;/ip&gt;</w:t>
      </w:r>
    </w:p>
    <w:p w14:paraId="440CE994" w14:textId="77777777" w:rsidR="007F14FA" w:rsidRDefault="007F14FA" w:rsidP="00811661">
      <w:pPr>
        <w:pStyle w:val="H3Body"/>
        <w:spacing w:after="0"/>
        <w:ind w:left="0"/>
      </w:pPr>
      <w:r>
        <w:t xml:space="preserve">    &lt;name&gt;Magic Kindom&lt;/name&gt;</w:t>
      </w:r>
    </w:p>
    <w:p w14:paraId="3E699D9F" w14:textId="77777777" w:rsidR="007F14FA" w:rsidRDefault="007F14FA" w:rsidP="00811661">
      <w:pPr>
        <w:pStyle w:val="H3Body"/>
        <w:spacing w:after="0"/>
        <w:ind w:left="0"/>
      </w:pPr>
      <w:r>
        <w:t xml:space="preserve">    &lt;recentProblems&gt;</w:t>
      </w:r>
    </w:p>
    <w:p w14:paraId="74D0A1D8" w14:textId="77777777" w:rsidR="007F14FA" w:rsidRDefault="007F14FA" w:rsidP="00811661">
      <w:pPr>
        <w:pStyle w:val="H3Body"/>
        <w:spacing w:after="0"/>
        <w:ind w:left="0"/>
      </w:pPr>
      <w:r>
        <w:t xml:space="preserve">        &lt;errors&gt;</w:t>
      </w:r>
    </w:p>
    <w:p w14:paraId="02DDC772" w14:textId="77777777" w:rsidR="007F14FA" w:rsidRDefault="007F14FA" w:rsidP="00811661">
      <w:pPr>
        <w:pStyle w:val="H3Body"/>
        <w:spacing w:after="0"/>
        <w:ind w:left="0"/>
      </w:pPr>
      <w:r>
        <w:t xml:space="preserve">            &lt;entry&gt;</w:t>
      </w:r>
    </w:p>
    <w:p w14:paraId="11390A27" w14:textId="77777777" w:rsidR="007F14FA" w:rsidRDefault="007F14FA" w:rsidP="00811661">
      <w:pPr>
        <w:pStyle w:val="H3Body"/>
        <w:spacing w:after="0"/>
        <w:ind w:left="0"/>
      </w:pPr>
      <w:r>
        <w:t xml:space="preserve">                &lt;key&gt;InsertMetricsData&lt;/key&gt;</w:t>
      </w:r>
    </w:p>
    <w:p w14:paraId="54473450" w14:textId="77777777" w:rsidR="007F14FA" w:rsidRDefault="007F14FA" w:rsidP="00811661">
      <w:pPr>
        <w:pStyle w:val="H3Body"/>
        <w:spacing w:after="0"/>
        <w:ind w:left="0"/>
      </w:pPr>
      <w:r>
        <w:t xml:space="preserve">                &lt;value timestamp="2013-04-16T22:21:35.647-07:00"&gt;Failed to insert performance metrics data for 10.93.144.34:8080&lt;/value&gt;</w:t>
      </w:r>
    </w:p>
    <w:p w14:paraId="4AAED01B" w14:textId="77777777" w:rsidR="007F14FA" w:rsidRDefault="007F14FA" w:rsidP="00811661">
      <w:pPr>
        <w:pStyle w:val="H3Body"/>
        <w:spacing w:after="0"/>
        <w:ind w:left="0"/>
      </w:pPr>
      <w:r>
        <w:t xml:space="preserve">            &lt;/entry&gt;</w:t>
      </w:r>
    </w:p>
    <w:p w14:paraId="2F727CFE" w14:textId="77777777" w:rsidR="007F14FA" w:rsidRDefault="007F14FA" w:rsidP="00811661">
      <w:pPr>
        <w:pStyle w:val="H3Body"/>
        <w:spacing w:after="0"/>
        <w:ind w:left="0"/>
      </w:pPr>
      <w:r>
        <w:t xml:space="preserve">            &lt;entry&gt;</w:t>
      </w:r>
    </w:p>
    <w:p w14:paraId="5631E64D" w14:textId="77777777" w:rsidR="007F14FA" w:rsidRDefault="007F14FA" w:rsidP="00811661">
      <w:pPr>
        <w:pStyle w:val="H3Body"/>
        <w:spacing w:after="0"/>
        <w:ind w:left="0"/>
      </w:pPr>
      <w:r>
        <w:lastRenderedPageBreak/>
        <w:t xml:space="preserve">                &lt;key&gt;JmsMessaging&lt;/key&gt;</w:t>
      </w:r>
    </w:p>
    <w:p w14:paraId="535D037E" w14:textId="77777777" w:rsidR="007F14FA" w:rsidRDefault="007F14FA" w:rsidP="00811661">
      <w:pPr>
        <w:pStyle w:val="H3Body"/>
        <w:spacing w:after="0"/>
        <w:ind w:left="0"/>
      </w:pPr>
      <w:r>
        <w:t xml:space="preserve">                &lt;value timestamp="2013-04-16T22:21:14.272-07:00"&gt;The nge.xconnect.parkid key is not set in environment.properties&lt;/value&gt;</w:t>
      </w:r>
    </w:p>
    <w:p w14:paraId="325BEBB7" w14:textId="77777777" w:rsidR="007F14FA" w:rsidRDefault="007F14FA" w:rsidP="00811661">
      <w:pPr>
        <w:pStyle w:val="H3Body"/>
        <w:spacing w:after="0"/>
        <w:ind w:left="0"/>
      </w:pPr>
      <w:r>
        <w:t xml:space="preserve">            &lt;/entry&gt;</w:t>
      </w:r>
    </w:p>
    <w:p w14:paraId="0B6E9763" w14:textId="77777777" w:rsidR="007F14FA" w:rsidRDefault="007F14FA" w:rsidP="00811661">
      <w:pPr>
        <w:pStyle w:val="H3Body"/>
        <w:spacing w:after="0"/>
        <w:ind w:left="0"/>
      </w:pPr>
      <w:r>
        <w:t xml:space="preserve">            &lt;entry&gt;</w:t>
      </w:r>
    </w:p>
    <w:p w14:paraId="2CB26484" w14:textId="77777777" w:rsidR="007F14FA" w:rsidRDefault="007F14FA" w:rsidP="00811661">
      <w:pPr>
        <w:pStyle w:val="H3Body"/>
        <w:spacing w:after="0"/>
        <w:ind w:left="0"/>
      </w:pPr>
      <w:r>
        <w:t xml:space="preserve">                &lt;key&gt;DatabaseFull&lt;/key&gt;</w:t>
      </w:r>
    </w:p>
    <w:p w14:paraId="52C6F498" w14:textId="77777777" w:rsidR="007F14FA" w:rsidRDefault="007F14FA" w:rsidP="00811661">
      <w:pPr>
        <w:pStyle w:val="H3Body"/>
        <w:spacing w:after="0"/>
        <w:ind w:left="0"/>
      </w:pPr>
      <w:r>
        <w:t xml:space="preserve">                &lt;value timestamp="2013-04-16T22:21:35.347-07:00"&gt;Can not write to the database. [sql status: S1000. Inserting performance metric description for health item ip 10.110.1.58]&lt;/value&gt;</w:t>
      </w:r>
    </w:p>
    <w:p w14:paraId="35A2407D" w14:textId="77777777" w:rsidR="007F14FA" w:rsidRDefault="007F14FA" w:rsidP="00811661">
      <w:pPr>
        <w:pStyle w:val="H3Body"/>
        <w:spacing w:after="0"/>
        <w:ind w:left="0"/>
      </w:pPr>
      <w:r>
        <w:t xml:space="preserve">            &lt;/entry&gt;</w:t>
      </w:r>
    </w:p>
    <w:p w14:paraId="2C90CA03" w14:textId="77777777" w:rsidR="007F14FA" w:rsidRDefault="007F14FA" w:rsidP="00811661">
      <w:pPr>
        <w:pStyle w:val="H3Body"/>
        <w:spacing w:after="0"/>
        <w:ind w:left="0"/>
      </w:pPr>
      <w:r>
        <w:t xml:space="preserve">        &lt;/errors&gt;</w:t>
      </w:r>
    </w:p>
    <w:p w14:paraId="49A29D52" w14:textId="77777777" w:rsidR="007F14FA" w:rsidRDefault="007F14FA" w:rsidP="00811661">
      <w:pPr>
        <w:pStyle w:val="H3Body"/>
        <w:spacing w:after="0"/>
        <w:ind w:left="0"/>
      </w:pPr>
      <w:r>
        <w:t xml:space="preserve">    &lt;/recentProblems&gt;</w:t>
      </w:r>
    </w:p>
    <w:p w14:paraId="7E7A3085" w14:textId="77777777" w:rsidR="007F14FA" w:rsidRDefault="007F14FA" w:rsidP="00811661">
      <w:pPr>
        <w:pStyle w:val="H3Body"/>
        <w:spacing w:after="0"/>
        <w:ind w:left="0"/>
      </w:pPr>
      <w:r>
        <w:t xml:space="preserve">    &lt;status&gt;Red&lt;/status&gt;</w:t>
      </w:r>
    </w:p>
    <w:p w14:paraId="30A46770" w14:textId="77777777" w:rsidR="007F14FA" w:rsidRDefault="007F14FA" w:rsidP="00811661">
      <w:pPr>
        <w:pStyle w:val="H3Body"/>
        <w:spacing w:after="0"/>
        <w:ind w:left="0"/>
      </w:pPr>
      <w:r>
        <w:t xml:space="preserve">    &lt;statusMessage&gt;Failure to communicate with the database.&lt;/statusMessage&gt;</w:t>
      </w:r>
    </w:p>
    <w:p w14:paraId="2E20F6C0" w14:textId="77777777" w:rsidR="007F14FA" w:rsidRDefault="007F14FA" w:rsidP="00811661">
      <w:pPr>
        <w:pStyle w:val="H3Body"/>
        <w:spacing w:after="0"/>
        <w:ind w:left="0"/>
      </w:pPr>
      <w:r>
        <w:t xml:space="preserve">    &lt;time&gt;2013-04-16T22:21:14.582-07:00&lt;/time&gt;</w:t>
      </w:r>
    </w:p>
    <w:p w14:paraId="41A6ED08" w14:textId="77777777" w:rsidR="007F14FA" w:rsidRDefault="007F14FA" w:rsidP="00811661">
      <w:pPr>
        <w:pStyle w:val="H3Body"/>
        <w:spacing w:after="0"/>
        <w:ind w:left="0"/>
      </w:pPr>
      <w:r>
        <w:t xml:space="preserve">    &lt;version&gt;1.7.0.5369&lt;/version&gt;</w:t>
      </w:r>
    </w:p>
    <w:p w14:paraId="35FE64E8" w14:textId="3BE0181C" w:rsidR="007F14FA" w:rsidRDefault="007F14FA" w:rsidP="00811661">
      <w:pPr>
        <w:pStyle w:val="H3Body"/>
        <w:spacing w:after="0"/>
        <w:ind w:left="0"/>
      </w:pPr>
      <w:r>
        <w:t>&lt;/status&gt;</w:t>
      </w:r>
    </w:p>
    <w:p w14:paraId="282A8428" w14:textId="77777777" w:rsidR="007F14FA" w:rsidRDefault="007F14FA" w:rsidP="00D833AE">
      <w:pPr>
        <w:pStyle w:val="H3Body"/>
        <w:ind w:left="0"/>
      </w:pPr>
    </w:p>
    <w:p w14:paraId="5DDF32FA" w14:textId="56B3867F" w:rsidR="00706C6A" w:rsidRDefault="00706C6A" w:rsidP="00706C6A">
      <w:pPr>
        <w:pStyle w:val="Heading3"/>
      </w:pPr>
      <w:bookmarkStart w:id="87" w:name="_Toc367700354"/>
      <w:r>
        <w:t>XbrcConfig</w:t>
      </w:r>
      <w:bookmarkEnd w:id="87"/>
    </w:p>
    <w:p w14:paraId="121D38E8" w14:textId="77777777" w:rsidR="00706C6A" w:rsidRPr="00706C6A" w:rsidRDefault="00706C6A" w:rsidP="00706C6A">
      <w:pPr>
        <w:pStyle w:val="NoSpacing"/>
        <w:rPr>
          <w:szCs w:val="20"/>
        </w:rPr>
      </w:pPr>
    </w:p>
    <w:p w14:paraId="565FA477" w14:textId="77777777" w:rsidR="00706C6A" w:rsidRPr="00706C6A" w:rsidRDefault="00706C6A" w:rsidP="00706C6A">
      <w:pPr>
        <w:pStyle w:val="NoSpacing"/>
        <w:rPr>
          <w:szCs w:val="20"/>
        </w:rPr>
      </w:pPr>
      <w:r w:rsidRPr="00706C6A">
        <w:rPr>
          <w:szCs w:val="20"/>
        </w:rPr>
        <w:t>&lt;?xml version="1.0" encoding="UTF-8" standalone="yes"?&gt;</w:t>
      </w:r>
    </w:p>
    <w:p w14:paraId="2E355EA5" w14:textId="77777777" w:rsidR="00706C6A" w:rsidRPr="00706C6A" w:rsidRDefault="00706C6A" w:rsidP="00706C6A">
      <w:pPr>
        <w:pStyle w:val="NoSpacing"/>
        <w:rPr>
          <w:szCs w:val="20"/>
        </w:rPr>
      </w:pPr>
      <w:r w:rsidRPr="00706C6A">
        <w:rPr>
          <w:szCs w:val="20"/>
        </w:rPr>
        <w:t>&lt;venue time="2013-04-17T09:23:15.788" name="MK Park Entry PE6" id="222333"&gt;</w:t>
      </w:r>
    </w:p>
    <w:p w14:paraId="507CAB9E" w14:textId="77777777" w:rsidR="00706C6A" w:rsidRPr="00706C6A" w:rsidRDefault="00706C6A" w:rsidP="00706C6A">
      <w:pPr>
        <w:pStyle w:val="NoSpacing"/>
        <w:rPr>
          <w:szCs w:val="20"/>
        </w:rPr>
      </w:pPr>
      <w:r w:rsidRPr="00706C6A">
        <w:rPr>
          <w:szCs w:val="20"/>
        </w:rPr>
        <w:t xml:space="preserve">    &lt;configuration&gt;</w:t>
      </w:r>
    </w:p>
    <w:p w14:paraId="59D0B7C5" w14:textId="77777777" w:rsidR="00706C6A" w:rsidRPr="00706C6A" w:rsidRDefault="00706C6A" w:rsidP="00706C6A">
      <w:pPr>
        <w:pStyle w:val="NoSpacing"/>
        <w:rPr>
          <w:szCs w:val="20"/>
        </w:rPr>
      </w:pPr>
      <w:r w:rsidRPr="00706C6A">
        <w:rPr>
          <w:szCs w:val="20"/>
        </w:rPr>
        <w:t xml:space="preserve">        &lt;config&gt;</w:t>
      </w:r>
    </w:p>
    <w:p w14:paraId="3726E592" w14:textId="77777777" w:rsidR="00706C6A" w:rsidRPr="00706C6A" w:rsidRDefault="00706C6A" w:rsidP="00706C6A">
      <w:pPr>
        <w:pStyle w:val="NoSpacing"/>
        <w:rPr>
          <w:szCs w:val="20"/>
        </w:rPr>
      </w:pPr>
      <w:r w:rsidRPr="00706C6A">
        <w:rPr>
          <w:szCs w:val="20"/>
        </w:rPr>
        <w:t xml:space="preserve">            &lt;name&gt;maximumGain&lt;/name&gt;</w:t>
      </w:r>
    </w:p>
    <w:p w14:paraId="6A41E62E" w14:textId="77777777" w:rsidR="00706C6A" w:rsidRPr="00706C6A" w:rsidRDefault="00706C6A" w:rsidP="00706C6A">
      <w:pPr>
        <w:pStyle w:val="NoSpacing"/>
        <w:rPr>
          <w:szCs w:val="20"/>
        </w:rPr>
      </w:pPr>
      <w:r w:rsidRPr="00706C6A">
        <w:rPr>
          <w:szCs w:val="20"/>
        </w:rPr>
        <w:t xml:space="preserve">            &lt;value&gt;2.0&lt;/value&gt;</w:t>
      </w:r>
    </w:p>
    <w:p w14:paraId="7D28723C" w14:textId="77777777" w:rsidR="00706C6A" w:rsidRPr="00706C6A" w:rsidRDefault="00706C6A" w:rsidP="00706C6A">
      <w:pPr>
        <w:pStyle w:val="NoSpacing"/>
        <w:rPr>
          <w:szCs w:val="20"/>
        </w:rPr>
      </w:pPr>
      <w:r w:rsidRPr="00706C6A">
        <w:rPr>
          <w:szCs w:val="20"/>
        </w:rPr>
        <w:t xml:space="preserve">            &lt;configClass&gt;ReaderConfig&lt;/configClass&gt;</w:t>
      </w:r>
    </w:p>
    <w:p w14:paraId="13B36DD9" w14:textId="77777777" w:rsidR="00706C6A" w:rsidRPr="00706C6A" w:rsidRDefault="00706C6A" w:rsidP="00706C6A">
      <w:pPr>
        <w:pStyle w:val="NoSpacing"/>
        <w:rPr>
          <w:szCs w:val="20"/>
        </w:rPr>
      </w:pPr>
      <w:r w:rsidRPr="00706C6A">
        <w:rPr>
          <w:szCs w:val="20"/>
        </w:rPr>
        <w:t xml:space="preserve">        &lt;/config&gt;</w:t>
      </w:r>
    </w:p>
    <w:p w14:paraId="6589CFA8" w14:textId="77777777" w:rsidR="00706C6A" w:rsidRPr="00706C6A" w:rsidRDefault="00706C6A" w:rsidP="00706C6A">
      <w:pPr>
        <w:pStyle w:val="NoSpacing"/>
        <w:rPr>
          <w:szCs w:val="20"/>
        </w:rPr>
      </w:pPr>
      <w:r w:rsidRPr="00706C6A">
        <w:rPr>
          <w:szCs w:val="20"/>
        </w:rPr>
        <w:t xml:space="preserve">        &lt;config&gt;</w:t>
      </w:r>
    </w:p>
    <w:p w14:paraId="72F05837" w14:textId="77777777" w:rsidR="00706C6A" w:rsidRPr="00706C6A" w:rsidRDefault="00706C6A" w:rsidP="00706C6A">
      <w:pPr>
        <w:pStyle w:val="NoSpacing"/>
        <w:rPr>
          <w:szCs w:val="20"/>
        </w:rPr>
      </w:pPr>
      <w:r w:rsidRPr="00706C6A">
        <w:rPr>
          <w:szCs w:val="20"/>
        </w:rPr>
        <w:t xml:space="preserve">            &lt;name&gt;readerBatteryLevelRed&lt;/name&gt;</w:t>
      </w:r>
    </w:p>
    <w:p w14:paraId="09751D4F" w14:textId="77777777" w:rsidR="00706C6A" w:rsidRPr="00706C6A" w:rsidRDefault="00706C6A" w:rsidP="00706C6A">
      <w:pPr>
        <w:pStyle w:val="NoSpacing"/>
        <w:rPr>
          <w:szCs w:val="20"/>
        </w:rPr>
      </w:pPr>
      <w:r w:rsidRPr="00706C6A">
        <w:rPr>
          <w:szCs w:val="20"/>
        </w:rPr>
        <w:t xml:space="preserve">            &lt;value&gt;20&lt;/value&gt;</w:t>
      </w:r>
    </w:p>
    <w:p w14:paraId="6CF225C1" w14:textId="77777777" w:rsidR="00706C6A" w:rsidRPr="00706C6A" w:rsidRDefault="00706C6A" w:rsidP="00706C6A">
      <w:pPr>
        <w:pStyle w:val="NoSpacing"/>
        <w:rPr>
          <w:szCs w:val="20"/>
        </w:rPr>
      </w:pPr>
      <w:r w:rsidRPr="00706C6A">
        <w:rPr>
          <w:szCs w:val="20"/>
        </w:rPr>
        <w:t xml:space="preserve">            &lt;configClass&gt;ControllerInfo&lt;/configClass&gt;</w:t>
      </w:r>
    </w:p>
    <w:p w14:paraId="209F56F3" w14:textId="77777777" w:rsidR="00706C6A" w:rsidRPr="00706C6A" w:rsidRDefault="00706C6A" w:rsidP="00706C6A">
      <w:pPr>
        <w:pStyle w:val="NoSpacing"/>
        <w:rPr>
          <w:szCs w:val="20"/>
        </w:rPr>
      </w:pPr>
      <w:r w:rsidRPr="00706C6A">
        <w:rPr>
          <w:szCs w:val="20"/>
        </w:rPr>
        <w:t xml:space="preserve">        &lt;/config&gt;</w:t>
      </w:r>
    </w:p>
    <w:p w14:paraId="1BD7693E" w14:textId="77777777" w:rsidR="00706C6A" w:rsidRPr="00706C6A" w:rsidRDefault="00706C6A" w:rsidP="00706C6A">
      <w:pPr>
        <w:pStyle w:val="NoSpacing"/>
        <w:rPr>
          <w:szCs w:val="20"/>
        </w:rPr>
      </w:pPr>
      <w:r w:rsidRPr="00706C6A">
        <w:rPr>
          <w:szCs w:val="20"/>
        </w:rPr>
        <w:t xml:space="preserve">        &lt;config&gt;</w:t>
      </w:r>
    </w:p>
    <w:p w14:paraId="31ED3582" w14:textId="77777777" w:rsidR="00706C6A" w:rsidRPr="00706C6A" w:rsidRDefault="00706C6A" w:rsidP="00706C6A">
      <w:pPr>
        <w:pStyle w:val="NoSpacing"/>
        <w:rPr>
          <w:szCs w:val="20"/>
        </w:rPr>
      </w:pPr>
      <w:r w:rsidRPr="00706C6A">
        <w:rPr>
          <w:szCs w:val="20"/>
        </w:rPr>
        <w:t xml:space="preserve">            &lt;name&gt;jmsretryperiod&lt;/name&gt;</w:t>
      </w:r>
    </w:p>
    <w:p w14:paraId="742A88BA" w14:textId="77777777" w:rsidR="00706C6A" w:rsidRPr="00706C6A" w:rsidRDefault="00706C6A" w:rsidP="00706C6A">
      <w:pPr>
        <w:pStyle w:val="NoSpacing"/>
        <w:rPr>
          <w:szCs w:val="20"/>
        </w:rPr>
      </w:pPr>
      <w:r w:rsidRPr="00706C6A">
        <w:rPr>
          <w:szCs w:val="20"/>
        </w:rPr>
        <w:t xml:space="preserve">            &lt;value&gt;1000&lt;/value&gt;</w:t>
      </w:r>
    </w:p>
    <w:p w14:paraId="1ECC32DF" w14:textId="77777777" w:rsidR="00706C6A" w:rsidRPr="00706C6A" w:rsidRDefault="00706C6A" w:rsidP="00706C6A">
      <w:pPr>
        <w:pStyle w:val="NoSpacing"/>
        <w:rPr>
          <w:szCs w:val="20"/>
        </w:rPr>
      </w:pPr>
      <w:r w:rsidRPr="00706C6A">
        <w:rPr>
          <w:szCs w:val="20"/>
        </w:rPr>
        <w:t xml:space="preserve">            &lt;configClass&gt;ControllerInfo&lt;/configClass&gt;</w:t>
      </w:r>
    </w:p>
    <w:p w14:paraId="1AC84CB0" w14:textId="77777777" w:rsidR="00706C6A" w:rsidRPr="00706C6A" w:rsidRDefault="00706C6A" w:rsidP="00706C6A">
      <w:pPr>
        <w:pStyle w:val="NoSpacing"/>
        <w:rPr>
          <w:szCs w:val="20"/>
        </w:rPr>
      </w:pPr>
      <w:r w:rsidRPr="00706C6A">
        <w:rPr>
          <w:szCs w:val="20"/>
        </w:rPr>
        <w:t xml:space="preserve">        &lt;/config&gt;</w:t>
      </w:r>
    </w:p>
    <w:p w14:paraId="1132ADD8" w14:textId="77777777" w:rsidR="00706C6A" w:rsidRPr="00706C6A" w:rsidRDefault="00706C6A" w:rsidP="00706C6A">
      <w:pPr>
        <w:pStyle w:val="NoSpacing"/>
        <w:rPr>
          <w:szCs w:val="20"/>
        </w:rPr>
      </w:pPr>
      <w:r w:rsidRPr="00706C6A">
        <w:rPr>
          <w:szCs w:val="20"/>
        </w:rPr>
        <w:t xml:space="preserve">        &lt;config&gt;</w:t>
      </w:r>
    </w:p>
    <w:p w14:paraId="6043E9E5" w14:textId="77777777" w:rsidR="00706C6A" w:rsidRPr="00706C6A" w:rsidRDefault="00706C6A" w:rsidP="00706C6A">
      <w:pPr>
        <w:pStyle w:val="NoSpacing"/>
        <w:rPr>
          <w:szCs w:val="20"/>
        </w:rPr>
      </w:pPr>
      <w:r w:rsidRPr="00706C6A">
        <w:rPr>
          <w:szCs w:val="20"/>
        </w:rPr>
        <w:t xml:space="preserve">            &lt;name&gt;discoverynetprefix&lt;/name&gt;</w:t>
      </w:r>
    </w:p>
    <w:p w14:paraId="2870D966" w14:textId="77777777" w:rsidR="00706C6A" w:rsidRPr="00706C6A" w:rsidRDefault="00706C6A" w:rsidP="00706C6A">
      <w:pPr>
        <w:pStyle w:val="NoSpacing"/>
        <w:rPr>
          <w:szCs w:val="20"/>
        </w:rPr>
      </w:pPr>
      <w:r w:rsidRPr="00706C6A">
        <w:rPr>
          <w:szCs w:val="20"/>
        </w:rPr>
        <w:t xml:space="preserve">            &lt;value&gt;&lt;/value&gt;</w:t>
      </w:r>
    </w:p>
    <w:p w14:paraId="0C50E46A" w14:textId="77777777" w:rsidR="00706C6A" w:rsidRPr="00706C6A" w:rsidRDefault="00706C6A" w:rsidP="00706C6A">
      <w:pPr>
        <w:pStyle w:val="NoSpacing"/>
        <w:rPr>
          <w:szCs w:val="20"/>
        </w:rPr>
      </w:pPr>
      <w:r w:rsidRPr="00706C6A">
        <w:rPr>
          <w:szCs w:val="20"/>
        </w:rPr>
        <w:t xml:space="preserve">            &lt;configClass&gt;ControllerInfo&lt;/configClass&gt;</w:t>
      </w:r>
    </w:p>
    <w:p w14:paraId="16577F7E" w14:textId="77777777" w:rsidR="00706C6A" w:rsidRPr="00706C6A" w:rsidRDefault="00706C6A" w:rsidP="00706C6A">
      <w:pPr>
        <w:pStyle w:val="NoSpacing"/>
        <w:rPr>
          <w:szCs w:val="20"/>
        </w:rPr>
      </w:pPr>
      <w:r w:rsidRPr="00706C6A">
        <w:rPr>
          <w:szCs w:val="20"/>
        </w:rPr>
        <w:t xml:space="preserve">        &lt;/config&gt;</w:t>
      </w:r>
    </w:p>
    <w:p w14:paraId="35C2B51A" w14:textId="77777777" w:rsidR="00706C6A" w:rsidRPr="00706C6A" w:rsidRDefault="00706C6A" w:rsidP="00706C6A">
      <w:pPr>
        <w:pStyle w:val="NoSpacing"/>
        <w:rPr>
          <w:szCs w:val="20"/>
        </w:rPr>
      </w:pPr>
      <w:r w:rsidRPr="00706C6A">
        <w:rPr>
          <w:szCs w:val="20"/>
        </w:rPr>
        <w:t xml:space="preserve">        &lt;config&gt;</w:t>
      </w:r>
    </w:p>
    <w:p w14:paraId="09AA865B" w14:textId="77777777" w:rsidR="00706C6A" w:rsidRPr="00706C6A" w:rsidRDefault="00706C6A" w:rsidP="00706C6A">
      <w:pPr>
        <w:pStyle w:val="NoSpacing"/>
        <w:rPr>
          <w:szCs w:val="20"/>
        </w:rPr>
      </w:pPr>
      <w:r w:rsidRPr="00706C6A">
        <w:rPr>
          <w:szCs w:val="20"/>
        </w:rPr>
        <w:t xml:space="preserve">            &lt;name&gt;startscanlight&lt;/name&gt;</w:t>
      </w:r>
    </w:p>
    <w:p w14:paraId="6DF117B7" w14:textId="77777777" w:rsidR="00706C6A" w:rsidRPr="00706C6A" w:rsidRDefault="00706C6A" w:rsidP="00706C6A">
      <w:pPr>
        <w:pStyle w:val="NoSpacing"/>
        <w:rPr>
          <w:szCs w:val="20"/>
        </w:rPr>
      </w:pPr>
      <w:r w:rsidRPr="00706C6A">
        <w:rPr>
          <w:szCs w:val="20"/>
        </w:rPr>
        <w:t xml:space="preserve">            &lt;value&gt;entry_start_scan&lt;/value&gt;</w:t>
      </w:r>
    </w:p>
    <w:p w14:paraId="5527AC55" w14:textId="77777777" w:rsidR="00706C6A" w:rsidRPr="00706C6A" w:rsidRDefault="00706C6A" w:rsidP="00706C6A">
      <w:pPr>
        <w:pStyle w:val="NoSpacing"/>
        <w:rPr>
          <w:szCs w:val="20"/>
        </w:rPr>
      </w:pPr>
      <w:r w:rsidRPr="00706C6A">
        <w:rPr>
          <w:szCs w:val="20"/>
        </w:rPr>
        <w:lastRenderedPageBreak/>
        <w:t xml:space="preserve">            &lt;configClass&gt;ParkEntryModelConfig&lt;/configClass&gt;</w:t>
      </w:r>
    </w:p>
    <w:p w14:paraId="6E0B2599" w14:textId="77777777" w:rsidR="00706C6A" w:rsidRPr="00706C6A" w:rsidRDefault="00706C6A" w:rsidP="00706C6A">
      <w:pPr>
        <w:pStyle w:val="NoSpacing"/>
        <w:rPr>
          <w:szCs w:val="20"/>
        </w:rPr>
      </w:pPr>
      <w:r w:rsidRPr="00706C6A">
        <w:rPr>
          <w:szCs w:val="20"/>
        </w:rPr>
        <w:t xml:space="preserve">        &lt;/config&gt;</w:t>
      </w:r>
    </w:p>
    <w:p w14:paraId="3CAE4DED" w14:textId="77777777" w:rsidR="00706C6A" w:rsidRPr="00706C6A" w:rsidRDefault="00706C6A" w:rsidP="00706C6A">
      <w:pPr>
        <w:pStyle w:val="NoSpacing"/>
        <w:rPr>
          <w:szCs w:val="20"/>
        </w:rPr>
      </w:pPr>
      <w:r w:rsidRPr="00706C6A">
        <w:rPr>
          <w:szCs w:val="20"/>
        </w:rPr>
        <w:t xml:space="preserve">        &lt;config&gt;</w:t>
      </w:r>
    </w:p>
    <w:p w14:paraId="05F053F2" w14:textId="77777777" w:rsidR="00706C6A" w:rsidRPr="00706C6A" w:rsidRDefault="00706C6A" w:rsidP="00706C6A">
      <w:pPr>
        <w:pStyle w:val="NoSpacing"/>
        <w:rPr>
          <w:szCs w:val="20"/>
        </w:rPr>
      </w:pPr>
      <w:r w:rsidRPr="00706C6A">
        <w:rPr>
          <w:szCs w:val="20"/>
        </w:rPr>
        <w:t xml:space="preserve">            &lt;name&gt;wwwdir&lt;/name&gt;</w:t>
      </w:r>
    </w:p>
    <w:p w14:paraId="6FD10C08" w14:textId="77777777" w:rsidR="00706C6A" w:rsidRPr="00706C6A" w:rsidRDefault="00706C6A" w:rsidP="00706C6A">
      <w:pPr>
        <w:pStyle w:val="NoSpacing"/>
        <w:rPr>
          <w:szCs w:val="20"/>
        </w:rPr>
      </w:pPr>
      <w:r w:rsidRPr="00706C6A">
        <w:rPr>
          <w:szCs w:val="20"/>
        </w:rPr>
        <w:t xml:space="preserve">            &lt;value&gt;/usr/share/xbrc/www&lt;/value&gt;</w:t>
      </w:r>
    </w:p>
    <w:p w14:paraId="41C773AF" w14:textId="77777777" w:rsidR="00706C6A" w:rsidRPr="00706C6A" w:rsidRDefault="00706C6A" w:rsidP="00706C6A">
      <w:pPr>
        <w:pStyle w:val="NoSpacing"/>
        <w:rPr>
          <w:szCs w:val="20"/>
        </w:rPr>
      </w:pPr>
      <w:r w:rsidRPr="00706C6A">
        <w:rPr>
          <w:szCs w:val="20"/>
        </w:rPr>
        <w:t xml:space="preserve">            &lt;configClass&gt;ControllerInfo&lt;/configClass&gt;</w:t>
      </w:r>
    </w:p>
    <w:p w14:paraId="1BADE641" w14:textId="77777777" w:rsidR="00706C6A" w:rsidRPr="00706C6A" w:rsidRDefault="00706C6A" w:rsidP="00706C6A">
      <w:pPr>
        <w:pStyle w:val="NoSpacing"/>
        <w:rPr>
          <w:szCs w:val="20"/>
        </w:rPr>
      </w:pPr>
      <w:r w:rsidRPr="00706C6A">
        <w:rPr>
          <w:szCs w:val="20"/>
        </w:rPr>
        <w:t xml:space="preserve">        &lt;/config&gt;</w:t>
      </w:r>
    </w:p>
    <w:p w14:paraId="796711BE" w14:textId="77777777" w:rsidR="00706C6A" w:rsidRPr="00706C6A" w:rsidRDefault="00706C6A" w:rsidP="00706C6A">
      <w:pPr>
        <w:pStyle w:val="NoSpacing"/>
        <w:rPr>
          <w:szCs w:val="20"/>
        </w:rPr>
      </w:pPr>
      <w:r w:rsidRPr="00706C6A">
        <w:rPr>
          <w:szCs w:val="20"/>
        </w:rPr>
        <w:t xml:space="preserve">        &lt;config&gt;</w:t>
      </w:r>
    </w:p>
    <w:p w14:paraId="0220A6D4" w14:textId="77777777" w:rsidR="00706C6A" w:rsidRPr="00706C6A" w:rsidRDefault="00706C6A" w:rsidP="00706C6A">
      <w:pPr>
        <w:pStyle w:val="NoSpacing"/>
        <w:rPr>
          <w:szCs w:val="20"/>
        </w:rPr>
      </w:pPr>
      <w:r w:rsidRPr="00706C6A">
        <w:rPr>
          <w:szCs w:val="20"/>
        </w:rPr>
        <w:t xml:space="preserve">            &lt;name&gt;castAppMaxThreadPoolSize&lt;/name&gt;</w:t>
      </w:r>
    </w:p>
    <w:p w14:paraId="39ACCFC8" w14:textId="77777777" w:rsidR="00706C6A" w:rsidRPr="00706C6A" w:rsidRDefault="00706C6A" w:rsidP="00706C6A">
      <w:pPr>
        <w:pStyle w:val="NoSpacing"/>
        <w:rPr>
          <w:szCs w:val="20"/>
        </w:rPr>
      </w:pPr>
      <w:r w:rsidRPr="00706C6A">
        <w:rPr>
          <w:szCs w:val="20"/>
        </w:rPr>
        <w:t xml:space="preserve">            &lt;value&gt;50&lt;/value&gt;</w:t>
      </w:r>
    </w:p>
    <w:p w14:paraId="35AC116A" w14:textId="77777777" w:rsidR="00706C6A" w:rsidRPr="00706C6A" w:rsidRDefault="00706C6A" w:rsidP="00706C6A">
      <w:pPr>
        <w:pStyle w:val="NoSpacing"/>
        <w:rPr>
          <w:szCs w:val="20"/>
        </w:rPr>
      </w:pPr>
      <w:r w:rsidRPr="00706C6A">
        <w:rPr>
          <w:szCs w:val="20"/>
        </w:rPr>
        <w:t xml:space="preserve">            &lt;configClass&gt;ParkEntryModelConfig&lt;/configClass&gt;</w:t>
      </w:r>
    </w:p>
    <w:p w14:paraId="2524CD40" w14:textId="77777777" w:rsidR="00706C6A" w:rsidRPr="00706C6A" w:rsidRDefault="00706C6A" w:rsidP="00706C6A">
      <w:pPr>
        <w:pStyle w:val="NoSpacing"/>
        <w:rPr>
          <w:szCs w:val="20"/>
        </w:rPr>
      </w:pPr>
      <w:r w:rsidRPr="00706C6A">
        <w:rPr>
          <w:szCs w:val="20"/>
        </w:rPr>
        <w:t xml:space="preserve">        &lt;/config&gt;</w:t>
      </w:r>
    </w:p>
    <w:p w14:paraId="0FE2DD81" w14:textId="77777777" w:rsidR="00706C6A" w:rsidRPr="00706C6A" w:rsidRDefault="00706C6A" w:rsidP="00706C6A">
      <w:pPr>
        <w:pStyle w:val="NoSpacing"/>
        <w:rPr>
          <w:szCs w:val="20"/>
        </w:rPr>
      </w:pPr>
      <w:r w:rsidRPr="00706C6A">
        <w:rPr>
          <w:szCs w:val="20"/>
        </w:rPr>
        <w:t xml:space="preserve">        &lt;config&gt;</w:t>
      </w:r>
    </w:p>
    <w:p w14:paraId="0D585BC2" w14:textId="77777777" w:rsidR="00706C6A" w:rsidRPr="00706C6A" w:rsidRDefault="00706C6A" w:rsidP="00706C6A">
      <w:pPr>
        <w:pStyle w:val="NoSpacing"/>
        <w:rPr>
          <w:szCs w:val="20"/>
        </w:rPr>
      </w:pPr>
      <w:r w:rsidRPr="00706C6A">
        <w:rPr>
          <w:szCs w:val="20"/>
        </w:rPr>
        <w:t xml:space="preserve">            &lt;name&gt;castlogontimeoutsec&lt;/name&gt;</w:t>
      </w:r>
    </w:p>
    <w:p w14:paraId="11C4D64E" w14:textId="77777777" w:rsidR="00706C6A" w:rsidRPr="00706C6A" w:rsidRDefault="00706C6A" w:rsidP="00706C6A">
      <w:pPr>
        <w:pStyle w:val="NoSpacing"/>
        <w:rPr>
          <w:szCs w:val="20"/>
        </w:rPr>
      </w:pPr>
      <w:r w:rsidRPr="00706C6A">
        <w:rPr>
          <w:szCs w:val="20"/>
        </w:rPr>
        <w:t xml:space="preserve">            &lt;value&gt;45&lt;/value&gt;</w:t>
      </w:r>
    </w:p>
    <w:p w14:paraId="475E23FC" w14:textId="77777777" w:rsidR="00706C6A" w:rsidRPr="00706C6A" w:rsidRDefault="00706C6A" w:rsidP="00706C6A">
      <w:pPr>
        <w:pStyle w:val="NoSpacing"/>
        <w:rPr>
          <w:szCs w:val="20"/>
        </w:rPr>
      </w:pPr>
      <w:r w:rsidRPr="00706C6A">
        <w:rPr>
          <w:szCs w:val="20"/>
        </w:rPr>
        <w:t xml:space="preserve">            &lt;configClass&gt;ParkEntryModelConfig&lt;/configClass&gt;</w:t>
      </w:r>
    </w:p>
    <w:p w14:paraId="0197567D" w14:textId="77777777" w:rsidR="00706C6A" w:rsidRPr="00706C6A" w:rsidRDefault="00706C6A" w:rsidP="00706C6A">
      <w:pPr>
        <w:pStyle w:val="NoSpacing"/>
        <w:rPr>
          <w:szCs w:val="20"/>
        </w:rPr>
      </w:pPr>
      <w:r w:rsidRPr="00706C6A">
        <w:rPr>
          <w:szCs w:val="20"/>
        </w:rPr>
        <w:t xml:space="preserve">        &lt;/config&gt;</w:t>
      </w:r>
    </w:p>
    <w:p w14:paraId="25DDA804" w14:textId="77777777" w:rsidR="00706C6A" w:rsidRPr="00706C6A" w:rsidRDefault="00706C6A" w:rsidP="00706C6A">
      <w:pPr>
        <w:pStyle w:val="NoSpacing"/>
        <w:rPr>
          <w:szCs w:val="20"/>
        </w:rPr>
      </w:pPr>
      <w:r w:rsidRPr="00706C6A">
        <w:rPr>
          <w:szCs w:val="20"/>
        </w:rPr>
        <w:t xml:space="preserve">        &lt;config&gt;</w:t>
      </w:r>
    </w:p>
    <w:p w14:paraId="43837A8B" w14:textId="77777777" w:rsidR="00706C6A" w:rsidRPr="00706C6A" w:rsidRDefault="00706C6A" w:rsidP="00706C6A">
      <w:pPr>
        <w:pStyle w:val="NoSpacing"/>
        <w:rPr>
          <w:szCs w:val="20"/>
        </w:rPr>
      </w:pPr>
      <w:r w:rsidRPr="00706C6A">
        <w:rPr>
          <w:szCs w:val="20"/>
        </w:rPr>
        <w:t xml:space="preserve">            &lt;name&gt;startscandurationms&lt;/name&gt;</w:t>
      </w:r>
    </w:p>
    <w:p w14:paraId="26010AB7" w14:textId="77777777" w:rsidR="00706C6A" w:rsidRPr="00706C6A" w:rsidRDefault="00706C6A" w:rsidP="00706C6A">
      <w:pPr>
        <w:pStyle w:val="NoSpacing"/>
        <w:rPr>
          <w:szCs w:val="20"/>
        </w:rPr>
      </w:pPr>
      <w:r w:rsidRPr="00706C6A">
        <w:rPr>
          <w:szCs w:val="20"/>
        </w:rPr>
        <w:t xml:space="preserve">            &lt;value&gt;0&lt;/value&gt;</w:t>
      </w:r>
    </w:p>
    <w:p w14:paraId="1104D2F8" w14:textId="77777777" w:rsidR="00706C6A" w:rsidRPr="00706C6A" w:rsidRDefault="00706C6A" w:rsidP="00706C6A">
      <w:pPr>
        <w:pStyle w:val="NoSpacing"/>
        <w:rPr>
          <w:szCs w:val="20"/>
        </w:rPr>
      </w:pPr>
      <w:r w:rsidRPr="00706C6A">
        <w:rPr>
          <w:szCs w:val="20"/>
        </w:rPr>
        <w:t xml:space="preserve">            &lt;configClass&gt;ParkEntryModelConfig&lt;/configClass&gt;</w:t>
      </w:r>
    </w:p>
    <w:p w14:paraId="011E2853" w14:textId="77777777" w:rsidR="00706C6A" w:rsidRPr="00706C6A" w:rsidRDefault="00706C6A" w:rsidP="00706C6A">
      <w:pPr>
        <w:pStyle w:val="NoSpacing"/>
        <w:rPr>
          <w:szCs w:val="20"/>
        </w:rPr>
      </w:pPr>
      <w:r w:rsidRPr="00706C6A">
        <w:rPr>
          <w:szCs w:val="20"/>
        </w:rPr>
        <w:t xml:space="preserve">        &lt;/config&gt;</w:t>
      </w:r>
    </w:p>
    <w:p w14:paraId="7CFD9C6A" w14:textId="77777777" w:rsidR="00706C6A" w:rsidRPr="00706C6A" w:rsidRDefault="00706C6A" w:rsidP="00706C6A">
      <w:pPr>
        <w:pStyle w:val="NoSpacing"/>
        <w:rPr>
          <w:szCs w:val="20"/>
        </w:rPr>
      </w:pPr>
      <w:r w:rsidRPr="00706C6A">
        <w:rPr>
          <w:szCs w:val="20"/>
        </w:rPr>
        <w:t xml:space="preserve">        &lt;config&gt;</w:t>
      </w:r>
    </w:p>
    <w:p w14:paraId="28668B6B" w14:textId="77777777" w:rsidR="00706C6A" w:rsidRPr="00706C6A" w:rsidRDefault="00706C6A" w:rsidP="00706C6A">
      <w:pPr>
        <w:pStyle w:val="NoSpacing"/>
        <w:rPr>
          <w:szCs w:val="20"/>
        </w:rPr>
      </w:pPr>
      <w:r w:rsidRPr="00706C6A">
        <w:rPr>
          <w:szCs w:val="20"/>
        </w:rPr>
        <w:t xml:space="preserve">            &lt;name&gt;testmode&lt;/name&gt;</w:t>
      </w:r>
    </w:p>
    <w:p w14:paraId="00FF3F19" w14:textId="77777777" w:rsidR="00706C6A" w:rsidRPr="00706C6A" w:rsidRDefault="00706C6A" w:rsidP="00706C6A">
      <w:pPr>
        <w:pStyle w:val="NoSpacing"/>
        <w:rPr>
          <w:szCs w:val="20"/>
        </w:rPr>
      </w:pPr>
      <w:r w:rsidRPr="00706C6A">
        <w:rPr>
          <w:szCs w:val="20"/>
        </w:rPr>
        <w:t xml:space="preserve">            &lt;value&gt;false&lt;/value&gt;</w:t>
      </w:r>
    </w:p>
    <w:p w14:paraId="5B245089" w14:textId="77777777" w:rsidR="00706C6A" w:rsidRPr="00706C6A" w:rsidRDefault="00706C6A" w:rsidP="00706C6A">
      <w:pPr>
        <w:pStyle w:val="NoSpacing"/>
        <w:rPr>
          <w:szCs w:val="20"/>
        </w:rPr>
      </w:pPr>
      <w:r w:rsidRPr="00706C6A">
        <w:rPr>
          <w:szCs w:val="20"/>
        </w:rPr>
        <w:t xml:space="preserve">            &lt;configClass&gt;ParkEntryModelConfig&lt;/configClass&gt;</w:t>
      </w:r>
    </w:p>
    <w:p w14:paraId="1B32894A" w14:textId="77777777" w:rsidR="00706C6A" w:rsidRPr="00706C6A" w:rsidRDefault="00706C6A" w:rsidP="00706C6A">
      <w:pPr>
        <w:pStyle w:val="NoSpacing"/>
        <w:rPr>
          <w:szCs w:val="20"/>
        </w:rPr>
      </w:pPr>
      <w:r w:rsidRPr="00706C6A">
        <w:rPr>
          <w:szCs w:val="20"/>
        </w:rPr>
        <w:t xml:space="preserve">        &lt;/config&gt;</w:t>
      </w:r>
    </w:p>
    <w:p w14:paraId="7CC9A1F0" w14:textId="77777777" w:rsidR="00706C6A" w:rsidRPr="00706C6A" w:rsidRDefault="00706C6A" w:rsidP="00706C6A">
      <w:pPr>
        <w:pStyle w:val="NoSpacing"/>
        <w:rPr>
          <w:szCs w:val="20"/>
        </w:rPr>
      </w:pPr>
      <w:r w:rsidRPr="00706C6A">
        <w:rPr>
          <w:szCs w:val="20"/>
        </w:rPr>
        <w:t xml:space="preserve">        &lt;config&gt;</w:t>
      </w:r>
    </w:p>
    <w:p w14:paraId="5E566E05" w14:textId="77777777" w:rsidR="00706C6A" w:rsidRPr="00706C6A" w:rsidRDefault="00706C6A" w:rsidP="00706C6A">
      <w:pPr>
        <w:pStyle w:val="NoSpacing"/>
        <w:rPr>
          <w:szCs w:val="20"/>
        </w:rPr>
      </w:pPr>
      <w:r w:rsidRPr="00706C6A">
        <w:rPr>
          <w:szCs w:val="20"/>
        </w:rPr>
        <w:t xml:space="preserve">            &lt;name&gt;minimumGain&lt;/name&gt;</w:t>
      </w:r>
    </w:p>
    <w:p w14:paraId="34C79D25" w14:textId="77777777" w:rsidR="00706C6A" w:rsidRPr="00706C6A" w:rsidRDefault="00706C6A" w:rsidP="00706C6A">
      <w:pPr>
        <w:pStyle w:val="NoSpacing"/>
        <w:rPr>
          <w:szCs w:val="20"/>
        </w:rPr>
      </w:pPr>
      <w:r w:rsidRPr="00706C6A">
        <w:rPr>
          <w:szCs w:val="20"/>
        </w:rPr>
        <w:t xml:space="preserve">            &lt;value&gt;-1.0&lt;/value&gt;</w:t>
      </w:r>
    </w:p>
    <w:p w14:paraId="68E45A6C" w14:textId="77777777" w:rsidR="00706C6A" w:rsidRPr="00706C6A" w:rsidRDefault="00706C6A" w:rsidP="00706C6A">
      <w:pPr>
        <w:pStyle w:val="NoSpacing"/>
        <w:rPr>
          <w:szCs w:val="20"/>
        </w:rPr>
      </w:pPr>
      <w:r w:rsidRPr="00706C6A">
        <w:rPr>
          <w:szCs w:val="20"/>
        </w:rPr>
        <w:t xml:space="preserve">            &lt;configClass&gt;ReaderConfig&lt;/configClass&gt;</w:t>
      </w:r>
    </w:p>
    <w:p w14:paraId="1B6DD41A" w14:textId="77777777" w:rsidR="00706C6A" w:rsidRPr="00706C6A" w:rsidRDefault="00706C6A" w:rsidP="00706C6A">
      <w:pPr>
        <w:pStyle w:val="NoSpacing"/>
        <w:rPr>
          <w:szCs w:val="20"/>
        </w:rPr>
      </w:pPr>
      <w:r w:rsidRPr="00706C6A">
        <w:rPr>
          <w:szCs w:val="20"/>
        </w:rPr>
        <w:t xml:space="preserve">        &lt;/config&gt;</w:t>
      </w:r>
    </w:p>
    <w:p w14:paraId="5F6EAE61" w14:textId="77777777" w:rsidR="00706C6A" w:rsidRPr="00706C6A" w:rsidRDefault="00706C6A" w:rsidP="00706C6A">
      <w:pPr>
        <w:pStyle w:val="NoSpacing"/>
        <w:rPr>
          <w:szCs w:val="20"/>
        </w:rPr>
      </w:pPr>
      <w:r w:rsidRPr="00706C6A">
        <w:rPr>
          <w:szCs w:val="20"/>
        </w:rPr>
        <w:t xml:space="preserve">        &lt;config&gt;</w:t>
      </w:r>
    </w:p>
    <w:p w14:paraId="34249D46" w14:textId="77777777" w:rsidR="00706C6A" w:rsidRPr="00706C6A" w:rsidRDefault="00706C6A" w:rsidP="00706C6A">
      <w:pPr>
        <w:pStyle w:val="NoSpacing"/>
        <w:rPr>
          <w:szCs w:val="20"/>
        </w:rPr>
      </w:pPr>
      <w:r w:rsidRPr="00706C6A">
        <w:rPr>
          <w:szCs w:val="20"/>
        </w:rPr>
        <w:t xml:space="preserve">            &lt;name&gt;omniTicketPort&lt;/name&gt;</w:t>
      </w:r>
    </w:p>
    <w:p w14:paraId="7BB25EB1" w14:textId="77777777" w:rsidR="00706C6A" w:rsidRPr="00706C6A" w:rsidRDefault="00706C6A" w:rsidP="00706C6A">
      <w:pPr>
        <w:pStyle w:val="NoSpacing"/>
        <w:rPr>
          <w:szCs w:val="20"/>
        </w:rPr>
      </w:pPr>
      <w:r w:rsidRPr="00706C6A">
        <w:rPr>
          <w:szCs w:val="20"/>
        </w:rPr>
        <w:t xml:space="preserve">            &lt;value&gt;9920&lt;/value&gt;</w:t>
      </w:r>
    </w:p>
    <w:p w14:paraId="04E7AB75" w14:textId="77777777" w:rsidR="00706C6A" w:rsidRPr="00706C6A" w:rsidRDefault="00706C6A" w:rsidP="00706C6A">
      <w:pPr>
        <w:pStyle w:val="NoSpacing"/>
        <w:rPr>
          <w:szCs w:val="20"/>
        </w:rPr>
      </w:pPr>
      <w:r w:rsidRPr="00706C6A">
        <w:rPr>
          <w:szCs w:val="20"/>
        </w:rPr>
        <w:t xml:space="preserve">            &lt;configClass&gt;ParkEntryModelConfig&lt;/configClass&gt;</w:t>
      </w:r>
    </w:p>
    <w:p w14:paraId="46A9646C" w14:textId="77777777" w:rsidR="00706C6A" w:rsidRPr="00706C6A" w:rsidRDefault="00706C6A" w:rsidP="00706C6A">
      <w:pPr>
        <w:pStyle w:val="NoSpacing"/>
        <w:rPr>
          <w:szCs w:val="20"/>
        </w:rPr>
      </w:pPr>
      <w:r w:rsidRPr="00706C6A">
        <w:rPr>
          <w:szCs w:val="20"/>
        </w:rPr>
        <w:t xml:space="preserve">        &lt;/config&gt;</w:t>
      </w:r>
    </w:p>
    <w:p w14:paraId="6B7E508F" w14:textId="77777777" w:rsidR="00706C6A" w:rsidRPr="00706C6A" w:rsidRDefault="00706C6A" w:rsidP="00706C6A">
      <w:pPr>
        <w:pStyle w:val="NoSpacing"/>
        <w:rPr>
          <w:szCs w:val="20"/>
        </w:rPr>
      </w:pPr>
      <w:r w:rsidRPr="00706C6A">
        <w:rPr>
          <w:szCs w:val="20"/>
        </w:rPr>
        <w:t xml:space="preserve">        &lt;config&gt;</w:t>
      </w:r>
    </w:p>
    <w:p w14:paraId="67E5692B" w14:textId="77777777" w:rsidR="00706C6A" w:rsidRPr="00706C6A" w:rsidRDefault="00706C6A" w:rsidP="00706C6A">
      <w:pPr>
        <w:pStyle w:val="NoSpacing"/>
        <w:rPr>
          <w:szCs w:val="20"/>
        </w:rPr>
      </w:pPr>
      <w:r w:rsidRPr="00706C6A">
        <w:rPr>
          <w:szCs w:val="20"/>
        </w:rPr>
        <w:t xml:space="preserve">            &lt;name&gt;readerTemperatureMinRed&lt;/name&gt;</w:t>
      </w:r>
    </w:p>
    <w:p w14:paraId="67009420" w14:textId="77777777" w:rsidR="00706C6A" w:rsidRPr="00706C6A" w:rsidRDefault="00706C6A" w:rsidP="00706C6A">
      <w:pPr>
        <w:pStyle w:val="NoSpacing"/>
        <w:rPr>
          <w:szCs w:val="20"/>
        </w:rPr>
      </w:pPr>
      <w:r w:rsidRPr="00706C6A">
        <w:rPr>
          <w:szCs w:val="20"/>
        </w:rPr>
        <w:t xml:space="preserve">            &lt;value&gt;-100&lt;/value&gt;</w:t>
      </w:r>
    </w:p>
    <w:p w14:paraId="1C3F72FC" w14:textId="77777777" w:rsidR="00706C6A" w:rsidRPr="00706C6A" w:rsidRDefault="00706C6A" w:rsidP="00706C6A">
      <w:pPr>
        <w:pStyle w:val="NoSpacing"/>
        <w:rPr>
          <w:szCs w:val="20"/>
        </w:rPr>
      </w:pPr>
      <w:r w:rsidRPr="00706C6A">
        <w:rPr>
          <w:szCs w:val="20"/>
        </w:rPr>
        <w:t xml:space="preserve">            &lt;configClass&gt;ControllerInfo&lt;/configClass&gt;</w:t>
      </w:r>
    </w:p>
    <w:p w14:paraId="492ADB7A" w14:textId="77777777" w:rsidR="00706C6A" w:rsidRPr="00706C6A" w:rsidRDefault="00706C6A" w:rsidP="00706C6A">
      <w:pPr>
        <w:pStyle w:val="NoSpacing"/>
        <w:rPr>
          <w:szCs w:val="20"/>
        </w:rPr>
      </w:pPr>
      <w:r w:rsidRPr="00706C6A">
        <w:rPr>
          <w:szCs w:val="20"/>
        </w:rPr>
        <w:t xml:space="preserve">        &lt;/config&gt;</w:t>
      </w:r>
    </w:p>
    <w:p w14:paraId="0C32BE6D" w14:textId="77777777" w:rsidR="00706C6A" w:rsidRPr="00706C6A" w:rsidRDefault="00706C6A" w:rsidP="00706C6A">
      <w:pPr>
        <w:pStyle w:val="NoSpacing"/>
        <w:rPr>
          <w:szCs w:val="20"/>
        </w:rPr>
      </w:pPr>
      <w:r w:rsidRPr="00706C6A">
        <w:rPr>
          <w:szCs w:val="20"/>
        </w:rPr>
        <w:t xml:space="preserve">        &lt;config&gt;</w:t>
      </w:r>
    </w:p>
    <w:p w14:paraId="11C00CAE" w14:textId="77777777" w:rsidR="00706C6A" w:rsidRPr="00706C6A" w:rsidRDefault="00706C6A" w:rsidP="00706C6A">
      <w:pPr>
        <w:pStyle w:val="NoSpacing"/>
        <w:rPr>
          <w:szCs w:val="20"/>
        </w:rPr>
      </w:pPr>
      <w:r w:rsidRPr="00706C6A">
        <w:rPr>
          <w:szCs w:val="20"/>
        </w:rPr>
        <w:t xml:space="preserve">            &lt;name&gt;readerhellotimeoutsec&lt;/name&gt;</w:t>
      </w:r>
    </w:p>
    <w:p w14:paraId="0FB321B7" w14:textId="77777777" w:rsidR="00706C6A" w:rsidRPr="00706C6A" w:rsidRDefault="00706C6A" w:rsidP="00706C6A">
      <w:pPr>
        <w:pStyle w:val="NoSpacing"/>
        <w:rPr>
          <w:szCs w:val="20"/>
        </w:rPr>
      </w:pPr>
      <w:r w:rsidRPr="00706C6A">
        <w:rPr>
          <w:szCs w:val="20"/>
        </w:rPr>
        <w:t xml:space="preserve">            &lt;value&gt;90&lt;/value&gt;</w:t>
      </w:r>
    </w:p>
    <w:p w14:paraId="66212D4A" w14:textId="77777777" w:rsidR="00706C6A" w:rsidRPr="00706C6A" w:rsidRDefault="00706C6A" w:rsidP="00706C6A">
      <w:pPr>
        <w:pStyle w:val="NoSpacing"/>
        <w:rPr>
          <w:szCs w:val="20"/>
        </w:rPr>
      </w:pPr>
      <w:r w:rsidRPr="00706C6A">
        <w:rPr>
          <w:szCs w:val="20"/>
        </w:rPr>
        <w:t xml:space="preserve">            &lt;configClass&gt;ControllerInfo&lt;/configClass&gt;</w:t>
      </w:r>
    </w:p>
    <w:p w14:paraId="21D3587C" w14:textId="77777777" w:rsidR="00706C6A" w:rsidRPr="00706C6A" w:rsidRDefault="00706C6A" w:rsidP="00706C6A">
      <w:pPr>
        <w:pStyle w:val="NoSpacing"/>
        <w:rPr>
          <w:szCs w:val="20"/>
        </w:rPr>
      </w:pPr>
      <w:r w:rsidRPr="00706C6A">
        <w:rPr>
          <w:szCs w:val="20"/>
        </w:rPr>
        <w:t xml:space="preserve">        &lt;/config&gt;</w:t>
      </w:r>
    </w:p>
    <w:p w14:paraId="43F65667" w14:textId="77777777" w:rsidR="00706C6A" w:rsidRPr="00706C6A" w:rsidRDefault="00706C6A" w:rsidP="00706C6A">
      <w:pPr>
        <w:pStyle w:val="NoSpacing"/>
        <w:rPr>
          <w:szCs w:val="20"/>
        </w:rPr>
      </w:pPr>
      <w:r w:rsidRPr="00706C6A">
        <w:rPr>
          <w:szCs w:val="20"/>
        </w:rPr>
        <w:t xml:space="preserve">        &lt;config&gt;</w:t>
      </w:r>
    </w:p>
    <w:p w14:paraId="5C5D8096" w14:textId="77777777" w:rsidR="00706C6A" w:rsidRPr="00706C6A" w:rsidRDefault="00706C6A" w:rsidP="00706C6A">
      <w:pPr>
        <w:pStyle w:val="NoSpacing"/>
        <w:rPr>
          <w:szCs w:val="20"/>
        </w:rPr>
      </w:pPr>
      <w:r w:rsidRPr="00706C6A">
        <w:rPr>
          <w:szCs w:val="20"/>
        </w:rPr>
        <w:t xml:space="preserve">            &lt;name&gt;readerTemperatureMaxRed&lt;/name&gt;</w:t>
      </w:r>
    </w:p>
    <w:p w14:paraId="0A1AEC29" w14:textId="77777777" w:rsidR="00706C6A" w:rsidRPr="00706C6A" w:rsidRDefault="00706C6A" w:rsidP="00706C6A">
      <w:pPr>
        <w:pStyle w:val="NoSpacing"/>
        <w:rPr>
          <w:szCs w:val="20"/>
        </w:rPr>
      </w:pPr>
      <w:r w:rsidRPr="00706C6A">
        <w:rPr>
          <w:szCs w:val="20"/>
        </w:rPr>
        <w:t xml:space="preserve">            &lt;value&gt;2000&lt;/value&gt;</w:t>
      </w:r>
    </w:p>
    <w:p w14:paraId="45E2A96D" w14:textId="77777777" w:rsidR="00706C6A" w:rsidRPr="00706C6A" w:rsidRDefault="00706C6A" w:rsidP="00706C6A">
      <w:pPr>
        <w:pStyle w:val="NoSpacing"/>
        <w:rPr>
          <w:szCs w:val="20"/>
        </w:rPr>
      </w:pPr>
      <w:r w:rsidRPr="00706C6A">
        <w:rPr>
          <w:szCs w:val="20"/>
        </w:rPr>
        <w:lastRenderedPageBreak/>
        <w:t xml:space="preserve">            &lt;configClass&gt;ControllerInfo&lt;/configClass&gt;</w:t>
      </w:r>
    </w:p>
    <w:p w14:paraId="238A8DD8" w14:textId="77777777" w:rsidR="00706C6A" w:rsidRPr="00706C6A" w:rsidRDefault="00706C6A" w:rsidP="00706C6A">
      <w:pPr>
        <w:pStyle w:val="NoSpacing"/>
        <w:rPr>
          <w:szCs w:val="20"/>
        </w:rPr>
      </w:pPr>
      <w:r w:rsidRPr="00706C6A">
        <w:rPr>
          <w:szCs w:val="20"/>
        </w:rPr>
        <w:t xml:space="preserve">        &lt;/config&gt;</w:t>
      </w:r>
    </w:p>
    <w:p w14:paraId="157069BE" w14:textId="77777777" w:rsidR="00706C6A" w:rsidRPr="00706C6A" w:rsidRDefault="00706C6A" w:rsidP="00706C6A">
      <w:pPr>
        <w:pStyle w:val="NoSpacing"/>
        <w:rPr>
          <w:szCs w:val="20"/>
        </w:rPr>
      </w:pPr>
      <w:r w:rsidRPr="00706C6A">
        <w:rPr>
          <w:szCs w:val="20"/>
        </w:rPr>
        <w:t xml:space="preserve">        &lt;config&gt;</w:t>
      </w:r>
    </w:p>
    <w:p w14:paraId="14956270" w14:textId="77777777" w:rsidR="00706C6A" w:rsidRPr="00706C6A" w:rsidRDefault="00706C6A" w:rsidP="00706C6A">
      <w:pPr>
        <w:pStyle w:val="NoSpacing"/>
        <w:rPr>
          <w:szCs w:val="20"/>
        </w:rPr>
      </w:pPr>
      <w:r w:rsidRPr="00706C6A">
        <w:rPr>
          <w:szCs w:val="20"/>
        </w:rPr>
        <w:t xml:space="preserve">            &lt;name&gt;castappresponsetimeutsec&lt;/name&gt;</w:t>
      </w:r>
    </w:p>
    <w:p w14:paraId="41EE0FF2" w14:textId="77777777" w:rsidR="00706C6A" w:rsidRPr="00706C6A" w:rsidRDefault="00706C6A" w:rsidP="00706C6A">
      <w:pPr>
        <w:pStyle w:val="NoSpacing"/>
        <w:rPr>
          <w:szCs w:val="20"/>
        </w:rPr>
      </w:pPr>
      <w:r w:rsidRPr="00706C6A">
        <w:rPr>
          <w:szCs w:val="20"/>
        </w:rPr>
        <w:t xml:space="preserve">            &lt;value&gt;30&lt;/value&gt;</w:t>
      </w:r>
    </w:p>
    <w:p w14:paraId="64E685A9" w14:textId="77777777" w:rsidR="00706C6A" w:rsidRPr="00706C6A" w:rsidRDefault="00706C6A" w:rsidP="00706C6A">
      <w:pPr>
        <w:pStyle w:val="NoSpacing"/>
        <w:rPr>
          <w:szCs w:val="20"/>
        </w:rPr>
      </w:pPr>
      <w:r w:rsidRPr="00706C6A">
        <w:rPr>
          <w:szCs w:val="20"/>
        </w:rPr>
        <w:t xml:space="preserve">            &lt;configClass&gt;ParkEntryModelConfig&lt;/configClass&gt;</w:t>
      </w:r>
    </w:p>
    <w:p w14:paraId="7AA2A0EC" w14:textId="77777777" w:rsidR="00706C6A" w:rsidRPr="00706C6A" w:rsidRDefault="00706C6A" w:rsidP="00706C6A">
      <w:pPr>
        <w:pStyle w:val="NoSpacing"/>
        <w:rPr>
          <w:szCs w:val="20"/>
        </w:rPr>
      </w:pPr>
      <w:r w:rsidRPr="00706C6A">
        <w:rPr>
          <w:szCs w:val="20"/>
        </w:rPr>
        <w:t xml:space="preserve">        &lt;/config&gt;</w:t>
      </w:r>
    </w:p>
    <w:p w14:paraId="4C047997" w14:textId="77777777" w:rsidR="00706C6A" w:rsidRPr="00706C6A" w:rsidRDefault="00706C6A" w:rsidP="00706C6A">
      <w:pPr>
        <w:pStyle w:val="NoSpacing"/>
        <w:rPr>
          <w:szCs w:val="20"/>
        </w:rPr>
      </w:pPr>
      <w:r w:rsidRPr="00706C6A">
        <w:rPr>
          <w:szCs w:val="20"/>
        </w:rPr>
        <w:t xml:space="preserve">        &lt;config&gt;</w:t>
      </w:r>
    </w:p>
    <w:p w14:paraId="62B9796F" w14:textId="77777777" w:rsidR="00706C6A" w:rsidRPr="00706C6A" w:rsidRDefault="00706C6A" w:rsidP="00706C6A">
      <w:pPr>
        <w:pStyle w:val="NoSpacing"/>
        <w:rPr>
          <w:szCs w:val="20"/>
        </w:rPr>
      </w:pPr>
      <w:r w:rsidRPr="00706C6A">
        <w:rPr>
          <w:szCs w:val="20"/>
        </w:rPr>
        <w:t xml:space="preserve">            &lt;name&gt;idleSequence&lt;/name&gt;</w:t>
      </w:r>
    </w:p>
    <w:p w14:paraId="00748087" w14:textId="77777777" w:rsidR="00706C6A" w:rsidRPr="00706C6A" w:rsidRDefault="00706C6A" w:rsidP="00706C6A">
      <w:pPr>
        <w:pStyle w:val="NoSpacing"/>
        <w:rPr>
          <w:szCs w:val="20"/>
        </w:rPr>
      </w:pPr>
      <w:r w:rsidRPr="00706C6A">
        <w:rPr>
          <w:szCs w:val="20"/>
        </w:rPr>
        <w:t xml:space="preserve">            &lt;value&gt;idle&lt;/value&gt;</w:t>
      </w:r>
    </w:p>
    <w:p w14:paraId="10736F6C" w14:textId="77777777" w:rsidR="00706C6A" w:rsidRPr="00706C6A" w:rsidRDefault="00706C6A" w:rsidP="00706C6A">
      <w:pPr>
        <w:pStyle w:val="NoSpacing"/>
        <w:rPr>
          <w:szCs w:val="20"/>
        </w:rPr>
      </w:pPr>
      <w:r w:rsidRPr="00706C6A">
        <w:rPr>
          <w:szCs w:val="20"/>
        </w:rPr>
        <w:t xml:space="preserve">            &lt;configClass&gt;ControllerInfo&lt;/configClass&gt;</w:t>
      </w:r>
    </w:p>
    <w:p w14:paraId="37863470" w14:textId="77777777" w:rsidR="00706C6A" w:rsidRPr="00706C6A" w:rsidRDefault="00706C6A" w:rsidP="00706C6A">
      <w:pPr>
        <w:pStyle w:val="NoSpacing"/>
        <w:rPr>
          <w:szCs w:val="20"/>
        </w:rPr>
      </w:pPr>
      <w:r w:rsidRPr="00706C6A">
        <w:rPr>
          <w:szCs w:val="20"/>
        </w:rPr>
        <w:t xml:space="preserve">        &lt;/config&gt;</w:t>
      </w:r>
    </w:p>
    <w:p w14:paraId="3296867D" w14:textId="77777777" w:rsidR="00706C6A" w:rsidRPr="00706C6A" w:rsidRDefault="00706C6A" w:rsidP="00706C6A">
      <w:pPr>
        <w:pStyle w:val="NoSpacing"/>
        <w:rPr>
          <w:szCs w:val="20"/>
        </w:rPr>
      </w:pPr>
      <w:r w:rsidRPr="00706C6A">
        <w:rPr>
          <w:szCs w:val="20"/>
        </w:rPr>
        <w:t xml:space="preserve">        &lt;config&gt;</w:t>
      </w:r>
    </w:p>
    <w:p w14:paraId="53B24AD1" w14:textId="77777777" w:rsidR="00706C6A" w:rsidRPr="00706C6A" w:rsidRDefault="00706C6A" w:rsidP="00706C6A">
      <w:pPr>
        <w:pStyle w:val="NoSpacing"/>
        <w:rPr>
          <w:szCs w:val="20"/>
        </w:rPr>
      </w:pPr>
      <w:r w:rsidRPr="00706C6A">
        <w:rPr>
          <w:szCs w:val="20"/>
        </w:rPr>
        <w:t xml:space="preserve">            &lt;name&gt;abandonmentTimeSec&lt;/name&gt;</w:t>
      </w:r>
    </w:p>
    <w:p w14:paraId="79ED12DB" w14:textId="77777777" w:rsidR="00706C6A" w:rsidRPr="00706C6A" w:rsidRDefault="00706C6A" w:rsidP="00706C6A">
      <w:pPr>
        <w:pStyle w:val="NoSpacing"/>
        <w:rPr>
          <w:szCs w:val="20"/>
        </w:rPr>
      </w:pPr>
      <w:r w:rsidRPr="00706C6A">
        <w:rPr>
          <w:szCs w:val="20"/>
        </w:rPr>
        <w:t xml:space="preserve">            &lt;value&gt;25&lt;/value&gt;</w:t>
      </w:r>
    </w:p>
    <w:p w14:paraId="16F96115" w14:textId="77777777" w:rsidR="00706C6A" w:rsidRPr="00706C6A" w:rsidRDefault="00706C6A" w:rsidP="00706C6A">
      <w:pPr>
        <w:pStyle w:val="NoSpacing"/>
        <w:rPr>
          <w:szCs w:val="20"/>
        </w:rPr>
      </w:pPr>
      <w:r w:rsidRPr="00706C6A">
        <w:rPr>
          <w:szCs w:val="20"/>
        </w:rPr>
        <w:t xml:space="preserve">            &lt;configClass&gt;ParkEntryModelConfig&lt;/configClass&gt;</w:t>
      </w:r>
    </w:p>
    <w:p w14:paraId="780E307A" w14:textId="77777777" w:rsidR="00706C6A" w:rsidRPr="00706C6A" w:rsidRDefault="00706C6A" w:rsidP="00706C6A">
      <w:pPr>
        <w:pStyle w:val="NoSpacing"/>
        <w:rPr>
          <w:szCs w:val="20"/>
        </w:rPr>
      </w:pPr>
      <w:r w:rsidRPr="00706C6A">
        <w:rPr>
          <w:szCs w:val="20"/>
        </w:rPr>
        <w:t xml:space="preserve">        &lt;/config&gt;</w:t>
      </w:r>
    </w:p>
    <w:p w14:paraId="5366ADF5" w14:textId="77777777" w:rsidR="00706C6A" w:rsidRPr="00706C6A" w:rsidRDefault="00706C6A" w:rsidP="00706C6A">
      <w:pPr>
        <w:pStyle w:val="NoSpacing"/>
        <w:rPr>
          <w:szCs w:val="20"/>
        </w:rPr>
      </w:pPr>
      <w:r w:rsidRPr="00706C6A">
        <w:rPr>
          <w:szCs w:val="20"/>
        </w:rPr>
        <w:t xml:space="preserve">        &lt;config&gt;</w:t>
      </w:r>
    </w:p>
    <w:p w14:paraId="252C70BD" w14:textId="77777777" w:rsidR="00706C6A" w:rsidRPr="00706C6A" w:rsidRDefault="00706C6A" w:rsidP="00706C6A">
      <w:pPr>
        <w:pStyle w:val="NoSpacing"/>
        <w:rPr>
          <w:szCs w:val="20"/>
        </w:rPr>
      </w:pPr>
      <w:r w:rsidRPr="00706C6A">
        <w:rPr>
          <w:szCs w:val="20"/>
        </w:rPr>
        <w:t xml:space="preserve">            &lt;name&gt;greenLightTimeoutMs&lt;/name&gt;</w:t>
      </w:r>
    </w:p>
    <w:p w14:paraId="34EDC93E" w14:textId="77777777" w:rsidR="00706C6A" w:rsidRPr="00706C6A" w:rsidRDefault="00706C6A" w:rsidP="00706C6A">
      <w:pPr>
        <w:pStyle w:val="NoSpacing"/>
        <w:rPr>
          <w:szCs w:val="20"/>
        </w:rPr>
      </w:pPr>
      <w:r w:rsidRPr="00706C6A">
        <w:rPr>
          <w:szCs w:val="20"/>
        </w:rPr>
        <w:t xml:space="preserve">            &lt;value&gt;2500&lt;/value&gt;</w:t>
      </w:r>
    </w:p>
    <w:p w14:paraId="214E2D69" w14:textId="77777777" w:rsidR="00706C6A" w:rsidRPr="00706C6A" w:rsidRDefault="00706C6A" w:rsidP="00706C6A">
      <w:pPr>
        <w:pStyle w:val="NoSpacing"/>
        <w:rPr>
          <w:szCs w:val="20"/>
        </w:rPr>
      </w:pPr>
      <w:r w:rsidRPr="00706C6A">
        <w:rPr>
          <w:szCs w:val="20"/>
        </w:rPr>
        <w:t xml:space="preserve">            &lt;configClass&gt;ParkEntryModelConfig&lt;/configClass&gt;</w:t>
      </w:r>
    </w:p>
    <w:p w14:paraId="4F30DF79" w14:textId="77777777" w:rsidR="00706C6A" w:rsidRPr="00706C6A" w:rsidRDefault="00706C6A" w:rsidP="00706C6A">
      <w:pPr>
        <w:pStyle w:val="NoSpacing"/>
        <w:rPr>
          <w:szCs w:val="20"/>
        </w:rPr>
      </w:pPr>
      <w:r w:rsidRPr="00706C6A">
        <w:rPr>
          <w:szCs w:val="20"/>
        </w:rPr>
        <w:t xml:space="preserve">        &lt;/config&gt;</w:t>
      </w:r>
    </w:p>
    <w:p w14:paraId="20FA05FE" w14:textId="77777777" w:rsidR="00706C6A" w:rsidRPr="00706C6A" w:rsidRDefault="00706C6A" w:rsidP="00706C6A">
      <w:pPr>
        <w:pStyle w:val="NoSpacing"/>
        <w:rPr>
          <w:szCs w:val="20"/>
        </w:rPr>
      </w:pPr>
      <w:r w:rsidRPr="00706C6A">
        <w:rPr>
          <w:szCs w:val="20"/>
        </w:rPr>
        <w:t xml:space="preserve">        &lt;config&gt;</w:t>
      </w:r>
    </w:p>
    <w:p w14:paraId="32C49D5E" w14:textId="77777777" w:rsidR="00706C6A" w:rsidRPr="00706C6A" w:rsidRDefault="00706C6A" w:rsidP="00706C6A">
      <w:pPr>
        <w:pStyle w:val="NoSpacing"/>
        <w:rPr>
          <w:szCs w:val="20"/>
        </w:rPr>
      </w:pPr>
      <w:r w:rsidRPr="00706C6A">
        <w:rPr>
          <w:szCs w:val="20"/>
        </w:rPr>
        <w:t xml:space="preserve">            &lt;name&gt;statesaveperiod_msec&lt;/name&gt;</w:t>
      </w:r>
    </w:p>
    <w:p w14:paraId="3BD5EC8D" w14:textId="77777777" w:rsidR="00706C6A" w:rsidRPr="00706C6A" w:rsidRDefault="00706C6A" w:rsidP="00706C6A">
      <w:pPr>
        <w:pStyle w:val="NoSpacing"/>
        <w:rPr>
          <w:szCs w:val="20"/>
        </w:rPr>
      </w:pPr>
      <w:r w:rsidRPr="00706C6A">
        <w:rPr>
          <w:szCs w:val="20"/>
        </w:rPr>
        <w:t xml:space="preserve">            &lt;value&gt;1000&lt;/value&gt;</w:t>
      </w:r>
    </w:p>
    <w:p w14:paraId="18E0A90E" w14:textId="77777777" w:rsidR="00706C6A" w:rsidRPr="00706C6A" w:rsidRDefault="00706C6A" w:rsidP="00706C6A">
      <w:pPr>
        <w:pStyle w:val="NoSpacing"/>
        <w:rPr>
          <w:szCs w:val="20"/>
        </w:rPr>
      </w:pPr>
      <w:r w:rsidRPr="00706C6A">
        <w:rPr>
          <w:szCs w:val="20"/>
        </w:rPr>
        <w:t xml:space="preserve">            &lt;configClass&gt;ControllerInfo&lt;/configClass&gt;</w:t>
      </w:r>
    </w:p>
    <w:p w14:paraId="7DC22AAA" w14:textId="77777777" w:rsidR="00706C6A" w:rsidRPr="00706C6A" w:rsidRDefault="00706C6A" w:rsidP="00706C6A">
      <w:pPr>
        <w:pStyle w:val="NoSpacing"/>
        <w:rPr>
          <w:szCs w:val="20"/>
        </w:rPr>
      </w:pPr>
      <w:r w:rsidRPr="00706C6A">
        <w:rPr>
          <w:szCs w:val="20"/>
        </w:rPr>
        <w:t xml:space="preserve">        &lt;/config&gt;</w:t>
      </w:r>
    </w:p>
    <w:p w14:paraId="1CEBBEE3" w14:textId="77777777" w:rsidR="00706C6A" w:rsidRPr="00706C6A" w:rsidRDefault="00706C6A" w:rsidP="00706C6A">
      <w:pPr>
        <w:pStyle w:val="NoSpacing"/>
        <w:rPr>
          <w:szCs w:val="20"/>
        </w:rPr>
      </w:pPr>
      <w:r w:rsidRPr="00706C6A">
        <w:rPr>
          <w:szCs w:val="20"/>
        </w:rPr>
        <w:t xml:space="preserve">        &lt;config&gt;</w:t>
      </w:r>
    </w:p>
    <w:p w14:paraId="1B06B926" w14:textId="77777777" w:rsidR="00706C6A" w:rsidRPr="00706C6A" w:rsidRDefault="00706C6A" w:rsidP="00706C6A">
      <w:pPr>
        <w:pStyle w:val="NoSpacing"/>
        <w:rPr>
          <w:szCs w:val="20"/>
        </w:rPr>
      </w:pPr>
      <w:r w:rsidRPr="00706C6A">
        <w:rPr>
          <w:szCs w:val="20"/>
        </w:rPr>
        <w:t xml:space="preserve">            &lt;name&gt;readerflashtimems&lt;/name&gt;</w:t>
      </w:r>
    </w:p>
    <w:p w14:paraId="6BF9A07F" w14:textId="77777777" w:rsidR="00706C6A" w:rsidRPr="00706C6A" w:rsidRDefault="00706C6A" w:rsidP="00706C6A">
      <w:pPr>
        <w:pStyle w:val="NoSpacing"/>
        <w:rPr>
          <w:szCs w:val="20"/>
        </w:rPr>
      </w:pPr>
      <w:r w:rsidRPr="00706C6A">
        <w:rPr>
          <w:szCs w:val="20"/>
        </w:rPr>
        <w:t xml:space="preserve">            &lt;value&gt;3000&lt;/value&gt;</w:t>
      </w:r>
    </w:p>
    <w:p w14:paraId="628F2318" w14:textId="77777777" w:rsidR="00706C6A" w:rsidRPr="00706C6A" w:rsidRDefault="00706C6A" w:rsidP="00706C6A">
      <w:pPr>
        <w:pStyle w:val="NoSpacing"/>
        <w:rPr>
          <w:szCs w:val="20"/>
        </w:rPr>
      </w:pPr>
      <w:r w:rsidRPr="00706C6A">
        <w:rPr>
          <w:szCs w:val="20"/>
        </w:rPr>
        <w:t xml:space="preserve">            &lt;configClass&gt;ParkEntryModelConfig&lt;/configClass&gt;</w:t>
      </w:r>
    </w:p>
    <w:p w14:paraId="28422C68" w14:textId="77777777" w:rsidR="00706C6A" w:rsidRPr="00706C6A" w:rsidRDefault="00706C6A" w:rsidP="00706C6A">
      <w:pPr>
        <w:pStyle w:val="NoSpacing"/>
        <w:rPr>
          <w:szCs w:val="20"/>
        </w:rPr>
      </w:pPr>
      <w:r w:rsidRPr="00706C6A">
        <w:rPr>
          <w:szCs w:val="20"/>
        </w:rPr>
        <w:t xml:space="preserve">        &lt;/config&gt;</w:t>
      </w:r>
    </w:p>
    <w:p w14:paraId="0DAE5FB6" w14:textId="77777777" w:rsidR="00706C6A" w:rsidRPr="00706C6A" w:rsidRDefault="00706C6A" w:rsidP="00706C6A">
      <w:pPr>
        <w:pStyle w:val="NoSpacing"/>
        <w:rPr>
          <w:szCs w:val="20"/>
        </w:rPr>
      </w:pPr>
      <w:r w:rsidRPr="00706C6A">
        <w:rPr>
          <w:szCs w:val="20"/>
        </w:rPr>
        <w:t xml:space="preserve">        &lt;config&gt;</w:t>
      </w:r>
    </w:p>
    <w:p w14:paraId="759A78FE" w14:textId="77777777" w:rsidR="00706C6A" w:rsidRPr="00706C6A" w:rsidRDefault="00706C6A" w:rsidP="00706C6A">
      <w:pPr>
        <w:pStyle w:val="NoSpacing"/>
        <w:rPr>
          <w:szCs w:val="20"/>
        </w:rPr>
      </w:pPr>
      <w:r w:rsidRPr="00706C6A">
        <w:rPr>
          <w:szCs w:val="20"/>
        </w:rPr>
        <w:t xml:space="preserve">            &lt;name&gt;maxFpScanRetry&lt;/name&gt;</w:t>
      </w:r>
    </w:p>
    <w:p w14:paraId="4220AB19" w14:textId="77777777" w:rsidR="00706C6A" w:rsidRPr="00706C6A" w:rsidRDefault="00706C6A" w:rsidP="00706C6A">
      <w:pPr>
        <w:pStyle w:val="NoSpacing"/>
        <w:rPr>
          <w:szCs w:val="20"/>
        </w:rPr>
      </w:pPr>
      <w:r w:rsidRPr="00706C6A">
        <w:rPr>
          <w:szCs w:val="20"/>
        </w:rPr>
        <w:t xml:space="preserve">            &lt;value&gt;3&lt;/value&gt;</w:t>
      </w:r>
    </w:p>
    <w:p w14:paraId="7A50BD9D" w14:textId="77777777" w:rsidR="00706C6A" w:rsidRPr="00706C6A" w:rsidRDefault="00706C6A" w:rsidP="00706C6A">
      <w:pPr>
        <w:pStyle w:val="NoSpacing"/>
        <w:rPr>
          <w:szCs w:val="20"/>
        </w:rPr>
      </w:pPr>
      <w:r w:rsidRPr="00706C6A">
        <w:rPr>
          <w:szCs w:val="20"/>
        </w:rPr>
        <w:t xml:space="preserve">            &lt;configClass&gt;ParkEntryModelConfig&lt;/configClass&gt;</w:t>
      </w:r>
    </w:p>
    <w:p w14:paraId="06872095" w14:textId="77777777" w:rsidR="00706C6A" w:rsidRPr="00706C6A" w:rsidRDefault="00706C6A" w:rsidP="00706C6A">
      <w:pPr>
        <w:pStyle w:val="NoSpacing"/>
        <w:rPr>
          <w:szCs w:val="20"/>
        </w:rPr>
      </w:pPr>
      <w:r w:rsidRPr="00706C6A">
        <w:rPr>
          <w:szCs w:val="20"/>
        </w:rPr>
        <w:t xml:space="preserve">        &lt;/config&gt;</w:t>
      </w:r>
    </w:p>
    <w:p w14:paraId="08F9A104" w14:textId="77777777" w:rsidR="00706C6A" w:rsidRPr="00706C6A" w:rsidRDefault="00706C6A" w:rsidP="00706C6A">
      <w:pPr>
        <w:pStyle w:val="NoSpacing"/>
        <w:rPr>
          <w:szCs w:val="20"/>
        </w:rPr>
      </w:pPr>
      <w:r w:rsidRPr="00706C6A">
        <w:rPr>
          <w:szCs w:val="20"/>
        </w:rPr>
        <w:t xml:space="preserve">        &lt;config&gt;</w:t>
      </w:r>
    </w:p>
    <w:p w14:paraId="6BA2C25C" w14:textId="77777777" w:rsidR="00706C6A" w:rsidRPr="00706C6A" w:rsidRDefault="00706C6A" w:rsidP="00706C6A">
      <w:pPr>
        <w:pStyle w:val="NoSpacing"/>
        <w:rPr>
          <w:szCs w:val="20"/>
        </w:rPr>
      </w:pPr>
      <w:r w:rsidRPr="00706C6A">
        <w:rPr>
          <w:szCs w:val="20"/>
        </w:rPr>
        <w:t xml:space="preserve">            &lt;name&gt;guestretaptimeoutms&lt;/name&gt;</w:t>
      </w:r>
    </w:p>
    <w:p w14:paraId="5E072E31" w14:textId="77777777" w:rsidR="00706C6A" w:rsidRPr="00706C6A" w:rsidRDefault="00706C6A" w:rsidP="00706C6A">
      <w:pPr>
        <w:pStyle w:val="NoSpacing"/>
        <w:rPr>
          <w:szCs w:val="20"/>
        </w:rPr>
      </w:pPr>
      <w:r w:rsidRPr="00706C6A">
        <w:rPr>
          <w:szCs w:val="20"/>
        </w:rPr>
        <w:t xml:space="preserve">            &lt;value&gt;1000&lt;/value&gt;</w:t>
      </w:r>
    </w:p>
    <w:p w14:paraId="548407DC" w14:textId="77777777" w:rsidR="00706C6A" w:rsidRPr="00706C6A" w:rsidRDefault="00706C6A" w:rsidP="00706C6A">
      <w:pPr>
        <w:pStyle w:val="NoSpacing"/>
        <w:rPr>
          <w:szCs w:val="20"/>
        </w:rPr>
      </w:pPr>
      <w:r w:rsidRPr="00706C6A">
        <w:rPr>
          <w:szCs w:val="20"/>
        </w:rPr>
        <w:t xml:space="preserve">            &lt;configClass&gt;ParkEntryModelConfig&lt;/configClass&gt;</w:t>
      </w:r>
    </w:p>
    <w:p w14:paraId="682E58A3" w14:textId="77777777" w:rsidR="00706C6A" w:rsidRPr="00706C6A" w:rsidRDefault="00706C6A" w:rsidP="00706C6A">
      <w:pPr>
        <w:pStyle w:val="NoSpacing"/>
        <w:rPr>
          <w:szCs w:val="20"/>
        </w:rPr>
      </w:pPr>
      <w:r w:rsidRPr="00706C6A">
        <w:rPr>
          <w:szCs w:val="20"/>
        </w:rPr>
        <w:t xml:space="preserve">        &lt;/config&gt;</w:t>
      </w:r>
    </w:p>
    <w:p w14:paraId="550B5DA0" w14:textId="77777777" w:rsidR="00706C6A" w:rsidRPr="00706C6A" w:rsidRDefault="00706C6A" w:rsidP="00706C6A">
      <w:pPr>
        <w:pStyle w:val="NoSpacing"/>
        <w:rPr>
          <w:szCs w:val="20"/>
        </w:rPr>
      </w:pPr>
      <w:r w:rsidRPr="00706C6A">
        <w:rPr>
          <w:szCs w:val="20"/>
        </w:rPr>
        <w:t xml:space="preserve">        &lt;config&gt;</w:t>
      </w:r>
    </w:p>
    <w:p w14:paraId="301398FE" w14:textId="77777777" w:rsidR="00706C6A" w:rsidRPr="00706C6A" w:rsidRDefault="00706C6A" w:rsidP="00706C6A">
      <w:pPr>
        <w:pStyle w:val="NoSpacing"/>
        <w:rPr>
          <w:szCs w:val="20"/>
        </w:rPr>
      </w:pPr>
      <w:r w:rsidRPr="00706C6A">
        <w:rPr>
          <w:szCs w:val="20"/>
        </w:rPr>
        <w:t xml:space="preserve">            &lt;name&gt;updateStreamPostRetry_sec&lt;/name&gt;</w:t>
      </w:r>
    </w:p>
    <w:p w14:paraId="7AE12841" w14:textId="77777777" w:rsidR="00706C6A" w:rsidRPr="00706C6A" w:rsidRDefault="00706C6A" w:rsidP="00706C6A">
      <w:pPr>
        <w:pStyle w:val="NoSpacing"/>
        <w:rPr>
          <w:szCs w:val="20"/>
        </w:rPr>
      </w:pPr>
      <w:r w:rsidRPr="00706C6A">
        <w:rPr>
          <w:szCs w:val="20"/>
        </w:rPr>
        <w:t xml:space="preserve">            &lt;value&gt;60&lt;/value&gt;</w:t>
      </w:r>
    </w:p>
    <w:p w14:paraId="2AD2399B" w14:textId="77777777" w:rsidR="00706C6A" w:rsidRPr="00706C6A" w:rsidRDefault="00706C6A" w:rsidP="00706C6A">
      <w:pPr>
        <w:pStyle w:val="NoSpacing"/>
        <w:rPr>
          <w:szCs w:val="20"/>
        </w:rPr>
      </w:pPr>
      <w:r w:rsidRPr="00706C6A">
        <w:rPr>
          <w:szCs w:val="20"/>
        </w:rPr>
        <w:t xml:space="preserve">            &lt;configClass&gt;ControllerInfo&lt;/configClass&gt;</w:t>
      </w:r>
    </w:p>
    <w:p w14:paraId="5DF8A9AD" w14:textId="77777777" w:rsidR="00706C6A" w:rsidRPr="00706C6A" w:rsidRDefault="00706C6A" w:rsidP="00706C6A">
      <w:pPr>
        <w:pStyle w:val="NoSpacing"/>
        <w:rPr>
          <w:szCs w:val="20"/>
        </w:rPr>
      </w:pPr>
      <w:r w:rsidRPr="00706C6A">
        <w:rPr>
          <w:szCs w:val="20"/>
        </w:rPr>
        <w:t xml:space="preserve">        &lt;/config&gt;</w:t>
      </w:r>
    </w:p>
    <w:p w14:paraId="27923ECC" w14:textId="77777777" w:rsidR="00706C6A" w:rsidRPr="00706C6A" w:rsidRDefault="00706C6A" w:rsidP="00706C6A">
      <w:pPr>
        <w:pStyle w:val="NoSpacing"/>
        <w:rPr>
          <w:szCs w:val="20"/>
        </w:rPr>
      </w:pPr>
      <w:r w:rsidRPr="00706C6A">
        <w:rPr>
          <w:szCs w:val="20"/>
        </w:rPr>
        <w:t xml:space="preserve">        &lt;config&gt;</w:t>
      </w:r>
    </w:p>
    <w:p w14:paraId="307FCFA2" w14:textId="77777777" w:rsidR="00706C6A" w:rsidRPr="00706C6A" w:rsidRDefault="00706C6A" w:rsidP="00706C6A">
      <w:pPr>
        <w:pStyle w:val="NoSpacing"/>
        <w:rPr>
          <w:szCs w:val="20"/>
        </w:rPr>
      </w:pPr>
      <w:r w:rsidRPr="00706C6A">
        <w:rPr>
          <w:szCs w:val="20"/>
        </w:rPr>
        <w:t xml:space="preserve">            &lt;name&gt;saveBioImages&lt;/name&gt;</w:t>
      </w:r>
    </w:p>
    <w:p w14:paraId="324D442E" w14:textId="77777777" w:rsidR="00706C6A" w:rsidRPr="00706C6A" w:rsidRDefault="00706C6A" w:rsidP="00706C6A">
      <w:pPr>
        <w:pStyle w:val="NoSpacing"/>
        <w:rPr>
          <w:szCs w:val="20"/>
        </w:rPr>
      </w:pPr>
      <w:r w:rsidRPr="00706C6A">
        <w:rPr>
          <w:szCs w:val="20"/>
        </w:rPr>
        <w:t xml:space="preserve">            &lt;value&gt;none&lt;/value&gt;</w:t>
      </w:r>
    </w:p>
    <w:p w14:paraId="593D79BE" w14:textId="77777777" w:rsidR="00706C6A" w:rsidRPr="00706C6A" w:rsidRDefault="00706C6A" w:rsidP="00706C6A">
      <w:pPr>
        <w:pStyle w:val="NoSpacing"/>
        <w:rPr>
          <w:szCs w:val="20"/>
        </w:rPr>
      </w:pPr>
      <w:r w:rsidRPr="00706C6A">
        <w:rPr>
          <w:szCs w:val="20"/>
        </w:rPr>
        <w:lastRenderedPageBreak/>
        <w:t xml:space="preserve">            &lt;configClass&gt;ParkEntryModelConfig&lt;/configClass&gt;</w:t>
      </w:r>
    </w:p>
    <w:p w14:paraId="2674507B" w14:textId="77777777" w:rsidR="00706C6A" w:rsidRPr="00706C6A" w:rsidRDefault="00706C6A" w:rsidP="00706C6A">
      <w:pPr>
        <w:pStyle w:val="NoSpacing"/>
        <w:rPr>
          <w:szCs w:val="20"/>
        </w:rPr>
      </w:pPr>
      <w:r w:rsidRPr="00706C6A">
        <w:rPr>
          <w:szCs w:val="20"/>
        </w:rPr>
        <w:t xml:space="preserve">        &lt;/config&gt;</w:t>
      </w:r>
    </w:p>
    <w:p w14:paraId="57404C15" w14:textId="77777777" w:rsidR="00706C6A" w:rsidRPr="00706C6A" w:rsidRDefault="00706C6A" w:rsidP="00706C6A">
      <w:pPr>
        <w:pStyle w:val="NoSpacing"/>
        <w:rPr>
          <w:szCs w:val="20"/>
        </w:rPr>
      </w:pPr>
      <w:r w:rsidRPr="00706C6A">
        <w:rPr>
          <w:szCs w:val="20"/>
        </w:rPr>
        <w:t xml:space="preserve">        &lt;config&gt;</w:t>
      </w:r>
    </w:p>
    <w:p w14:paraId="58B3B3D2" w14:textId="77777777" w:rsidR="00706C6A" w:rsidRPr="00706C6A" w:rsidRDefault="00706C6A" w:rsidP="00706C6A">
      <w:pPr>
        <w:pStyle w:val="NoSpacing"/>
        <w:rPr>
          <w:szCs w:val="20"/>
        </w:rPr>
      </w:pPr>
      <w:r w:rsidRPr="00706C6A">
        <w:rPr>
          <w:szCs w:val="20"/>
        </w:rPr>
        <w:t xml:space="preserve">            &lt;name&gt;perfmetricsperiod&lt;/name&gt;</w:t>
      </w:r>
    </w:p>
    <w:p w14:paraId="0106523D" w14:textId="77777777" w:rsidR="00706C6A" w:rsidRPr="00706C6A" w:rsidRDefault="00706C6A" w:rsidP="00706C6A">
      <w:pPr>
        <w:pStyle w:val="NoSpacing"/>
        <w:rPr>
          <w:szCs w:val="20"/>
        </w:rPr>
      </w:pPr>
      <w:r w:rsidRPr="00706C6A">
        <w:rPr>
          <w:szCs w:val="20"/>
        </w:rPr>
        <w:t xml:space="preserve">            &lt;value&gt;300&lt;/value&gt;</w:t>
      </w:r>
    </w:p>
    <w:p w14:paraId="6A8DA48E" w14:textId="77777777" w:rsidR="00706C6A" w:rsidRPr="00706C6A" w:rsidRDefault="00706C6A" w:rsidP="00706C6A">
      <w:pPr>
        <w:pStyle w:val="NoSpacing"/>
        <w:rPr>
          <w:szCs w:val="20"/>
        </w:rPr>
      </w:pPr>
      <w:r w:rsidRPr="00706C6A">
        <w:rPr>
          <w:szCs w:val="20"/>
        </w:rPr>
        <w:t xml:space="preserve">            &lt;configClass&gt;ControllerInfo&lt;/configClass&gt;</w:t>
      </w:r>
    </w:p>
    <w:p w14:paraId="56EED6D8" w14:textId="77777777" w:rsidR="00706C6A" w:rsidRPr="00706C6A" w:rsidRDefault="00706C6A" w:rsidP="00706C6A">
      <w:pPr>
        <w:pStyle w:val="NoSpacing"/>
        <w:rPr>
          <w:szCs w:val="20"/>
        </w:rPr>
      </w:pPr>
      <w:r w:rsidRPr="00706C6A">
        <w:rPr>
          <w:szCs w:val="20"/>
        </w:rPr>
        <w:t xml:space="preserve">        &lt;/config&gt;</w:t>
      </w:r>
    </w:p>
    <w:p w14:paraId="23B4FA0E" w14:textId="77777777" w:rsidR="00706C6A" w:rsidRPr="00706C6A" w:rsidRDefault="00706C6A" w:rsidP="00706C6A">
      <w:pPr>
        <w:pStyle w:val="NoSpacing"/>
        <w:rPr>
          <w:szCs w:val="20"/>
        </w:rPr>
      </w:pPr>
      <w:r w:rsidRPr="00706C6A">
        <w:rPr>
          <w:szCs w:val="20"/>
        </w:rPr>
        <w:t xml:space="preserve">        &lt;config&gt;</w:t>
      </w:r>
    </w:p>
    <w:p w14:paraId="70E9BFE7" w14:textId="77777777" w:rsidR="00706C6A" w:rsidRPr="00706C6A" w:rsidRDefault="00706C6A" w:rsidP="00706C6A">
      <w:pPr>
        <w:pStyle w:val="NoSpacing"/>
        <w:rPr>
          <w:szCs w:val="20"/>
        </w:rPr>
      </w:pPr>
      <w:r w:rsidRPr="00706C6A">
        <w:rPr>
          <w:szCs w:val="20"/>
        </w:rPr>
        <w:t xml:space="preserve">            &lt;name&gt;temperatureTooHigh&lt;/name&gt;</w:t>
      </w:r>
    </w:p>
    <w:p w14:paraId="5273F26F" w14:textId="77777777" w:rsidR="00706C6A" w:rsidRPr="00706C6A" w:rsidRDefault="00706C6A" w:rsidP="00706C6A">
      <w:pPr>
        <w:pStyle w:val="NoSpacing"/>
        <w:rPr>
          <w:szCs w:val="20"/>
        </w:rPr>
      </w:pPr>
      <w:r w:rsidRPr="00706C6A">
        <w:rPr>
          <w:szCs w:val="20"/>
        </w:rPr>
        <w:t xml:space="preserve">            &lt;value&gt;25.0&lt;/value&gt;</w:t>
      </w:r>
    </w:p>
    <w:p w14:paraId="45286D5B" w14:textId="77777777" w:rsidR="00706C6A" w:rsidRPr="00706C6A" w:rsidRDefault="00706C6A" w:rsidP="00706C6A">
      <w:pPr>
        <w:pStyle w:val="NoSpacing"/>
        <w:rPr>
          <w:szCs w:val="20"/>
        </w:rPr>
      </w:pPr>
      <w:r w:rsidRPr="00706C6A">
        <w:rPr>
          <w:szCs w:val="20"/>
        </w:rPr>
        <w:t xml:space="preserve">            &lt;configClass&gt;ReaderConfig&lt;/configClass&gt;</w:t>
      </w:r>
    </w:p>
    <w:p w14:paraId="3AF81E84" w14:textId="77777777" w:rsidR="00706C6A" w:rsidRPr="00706C6A" w:rsidRDefault="00706C6A" w:rsidP="00706C6A">
      <w:pPr>
        <w:pStyle w:val="NoSpacing"/>
        <w:rPr>
          <w:szCs w:val="20"/>
        </w:rPr>
      </w:pPr>
      <w:r w:rsidRPr="00706C6A">
        <w:rPr>
          <w:szCs w:val="20"/>
        </w:rPr>
        <w:t xml:space="preserve">        &lt;/config&gt;</w:t>
      </w:r>
    </w:p>
    <w:p w14:paraId="5BB77B5A" w14:textId="77777777" w:rsidR="00706C6A" w:rsidRPr="00706C6A" w:rsidRDefault="00706C6A" w:rsidP="00706C6A">
      <w:pPr>
        <w:pStyle w:val="NoSpacing"/>
        <w:rPr>
          <w:szCs w:val="20"/>
        </w:rPr>
      </w:pPr>
      <w:r w:rsidRPr="00706C6A">
        <w:rPr>
          <w:szCs w:val="20"/>
        </w:rPr>
        <w:t xml:space="preserve">        &lt;config&gt;</w:t>
      </w:r>
    </w:p>
    <w:p w14:paraId="29041DE3" w14:textId="77777777" w:rsidR="00706C6A" w:rsidRPr="00706C6A" w:rsidRDefault="00706C6A" w:rsidP="00706C6A">
      <w:pPr>
        <w:pStyle w:val="NoSpacing"/>
        <w:rPr>
          <w:szCs w:val="20"/>
        </w:rPr>
      </w:pPr>
      <w:r w:rsidRPr="00706C6A">
        <w:rPr>
          <w:szCs w:val="20"/>
        </w:rPr>
        <w:t xml:space="preserve">            &lt;name&gt;readerTemperatureMinYellow&lt;/name&gt;</w:t>
      </w:r>
    </w:p>
    <w:p w14:paraId="1DFB606A" w14:textId="77777777" w:rsidR="00706C6A" w:rsidRPr="00706C6A" w:rsidRDefault="00706C6A" w:rsidP="00706C6A">
      <w:pPr>
        <w:pStyle w:val="NoSpacing"/>
        <w:rPr>
          <w:szCs w:val="20"/>
        </w:rPr>
      </w:pPr>
      <w:r w:rsidRPr="00706C6A">
        <w:rPr>
          <w:szCs w:val="20"/>
        </w:rPr>
        <w:t xml:space="preserve">            &lt;value&gt;-100&lt;/value&gt;</w:t>
      </w:r>
    </w:p>
    <w:p w14:paraId="4FAE78E8" w14:textId="77777777" w:rsidR="00706C6A" w:rsidRPr="00706C6A" w:rsidRDefault="00706C6A" w:rsidP="00706C6A">
      <w:pPr>
        <w:pStyle w:val="NoSpacing"/>
        <w:rPr>
          <w:szCs w:val="20"/>
        </w:rPr>
      </w:pPr>
      <w:r w:rsidRPr="00706C6A">
        <w:rPr>
          <w:szCs w:val="20"/>
        </w:rPr>
        <w:t xml:space="preserve">            &lt;configClass&gt;ControllerInfo&lt;/configClass&gt;</w:t>
      </w:r>
    </w:p>
    <w:p w14:paraId="7361312C" w14:textId="77777777" w:rsidR="00706C6A" w:rsidRPr="00706C6A" w:rsidRDefault="00706C6A" w:rsidP="00706C6A">
      <w:pPr>
        <w:pStyle w:val="NoSpacing"/>
        <w:rPr>
          <w:szCs w:val="20"/>
        </w:rPr>
      </w:pPr>
      <w:r w:rsidRPr="00706C6A">
        <w:rPr>
          <w:szCs w:val="20"/>
        </w:rPr>
        <w:t xml:space="preserve">        &lt;/config&gt;</w:t>
      </w:r>
    </w:p>
    <w:p w14:paraId="72A85D77" w14:textId="77777777" w:rsidR="00706C6A" w:rsidRPr="00706C6A" w:rsidRDefault="00706C6A" w:rsidP="00706C6A">
      <w:pPr>
        <w:pStyle w:val="NoSpacing"/>
        <w:rPr>
          <w:szCs w:val="20"/>
        </w:rPr>
      </w:pPr>
      <w:r w:rsidRPr="00706C6A">
        <w:rPr>
          <w:szCs w:val="20"/>
        </w:rPr>
        <w:t xml:space="preserve">        &lt;config&gt;</w:t>
      </w:r>
    </w:p>
    <w:p w14:paraId="4016A16E" w14:textId="77777777" w:rsidR="00706C6A" w:rsidRPr="00706C6A" w:rsidRDefault="00706C6A" w:rsidP="00706C6A">
      <w:pPr>
        <w:pStyle w:val="NoSpacing"/>
        <w:rPr>
          <w:szCs w:val="20"/>
        </w:rPr>
      </w:pPr>
      <w:r w:rsidRPr="00706C6A">
        <w:rPr>
          <w:szCs w:val="20"/>
        </w:rPr>
        <w:t xml:space="preserve">            &lt;name&gt;omnipassword&lt;/name&gt;</w:t>
      </w:r>
    </w:p>
    <w:p w14:paraId="3F3BD4E6" w14:textId="77777777" w:rsidR="00706C6A" w:rsidRPr="00706C6A" w:rsidRDefault="00706C6A" w:rsidP="00706C6A">
      <w:pPr>
        <w:pStyle w:val="NoSpacing"/>
        <w:rPr>
          <w:szCs w:val="20"/>
        </w:rPr>
      </w:pPr>
      <w:r w:rsidRPr="00706C6A">
        <w:rPr>
          <w:szCs w:val="20"/>
        </w:rPr>
        <w:t xml:space="preserve">            &lt;value&gt;&lt;/value&gt;</w:t>
      </w:r>
    </w:p>
    <w:p w14:paraId="75635085" w14:textId="77777777" w:rsidR="00706C6A" w:rsidRPr="00706C6A" w:rsidRDefault="00706C6A" w:rsidP="00706C6A">
      <w:pPr>
        <w:pStyle w:val="NoSpacing"/>
        <w:rPr>
          <w:szCs w:val="20"/>
        </w:rPr>
      </w:pPr>
      <w:r w:rsidRPr="00706C6A">
        <w:rPr>
          <w:szCs w:val="20"/>
        </w:rPr>
        <w:t xml:space="preserve">            &lt;configClass&gt;ParkEntryModelConfig&lt;/configClass&gt;</w:t>
      </w:r>
    </w:p>
    <w:p w14:paraId="7E14FDC4" w14:textId="77777777" w:rsidR="00706C6A" w:rsidRPr="00706C6A" w:rsidRDefault="00706C6A" w:rsidP="00706C6A">
      <w:pPr>
        <w:pStyle w:val="NoSpacing"/>
        <w:rPr>
          <w:szCs w:val="20"/>
        </w:rPr>
      </w:pPr>
      <w:r w:rsidRPr="00706C6A">
        <w:rPr>
          <w:szCs w:val="20"/>
        </w:rPr>
        <w:t xml:space="preserve">        &lt;/config&gt;</w:t>
      </w:r>
    </w:p>
    <w:p w14:paraId="0658475C" w14:textId="77777777" w:rsidR="00706C6A" w:rsidRPr="00706C6A" w:rsidRDefault="00706C6A" w:rsidP="00706C6A">
      <w:pPr>
        <w:pStyle w:val="NoSpacing"/>
        <w:rPr>
          <w:szCs w:val="20"/>
        </w:rPr>
      </w:pPr>
      <w:r w:rsidRPr="00706C6A">
        <w:rPr>
          <w:szCs w:val="20"/>
        </w:rPr>
        <w:t xml:space="preserve">        &lt;config&gt;</w:t>
      </w:r>
    </w:p>
    <w:p w14:paraId="03B65158" w14:textId="77777777" w:rsidR="00706C6A" w:rsidRPr="00706C6A" w:rsidRDefault="00706C6A" w:rsidP="00706C6A">
      <w:pPr>
        <w:pStyle w:val="NoSpacing"/>
        <w:rPr>
          <w:szCs w:val="20"/>
        </w:rPr>
      </w:pPr>
      <w:r w:rsidRPr="00706C6A">
        <w:rPr>
          <w:szCs w:val="20"/>
        </w:rPr>
        <w:t xml:space="preserve">            &lt;name&gt;updatestremurl&lt;/name&gt;</w:t>
      </w:r>
    </w:p>
    <w:p w14:paraId="045B43EF" w14:textId="77777777" w:rsidR="00706C6A" w:rsidRPr="00706C6A" w:rsidRDefault="00706C6A" w:rsidP="00706C6A">
      <w:pPr>
        <w:pStyle w:val="NoSpacing"/>
        <w:rPr>
          <w:szCs w:val="20"/>
        </w:rPr>
      </w:pPr>
      <w:r w:rsidRPr="00706C6A">
        <w:rPr>
          <w:szCs w:val="20"/>
        </w:rPr>
        <w:t xml:space="preserve">            &lt;value&gt;&lt;/value&gt;</w:t>
      </w:r>
    </w:p>
    <w:p w14:paraId="3C49ECAF" w14:textId="77777777" w:rsidR="00706C6A" w:rsidRPr="00706C6A" w:rsidRDefault="00706C6A" w:rsidP="00706C6A">
      <w:pPr>
        <w:pStyle w:val="NoSpacing"/>
        <w:rPr>
          <w:szCs w:val="20"/>
        </w:rPr>
      </w:pPr>
      <w:r w:rsidRPr="00706C6A">
        <w:rPr>
          <w:szCs w:val="20"/>
        </w:rPr>
        <w:t xml:space="preserve">            &lt;configClass&gt;ControllerInfo&lt;/configClass&gt;</w:t>
      </w:r>
    </w:p>
    <w:p w14:paraId="7B09CCA3" w14:textId="77777777" w:rsidR="00706C6A" w:rsidRPr="00706C6A" w:rsidRDefault="00706C6A" w:rsidP="00706C6A">
      <w:pPr>
        <w:pStyle w:val="NoSpacing"/>
        <w:rPr>
          <w:szCs w:val="20"/>
        </w:rPr>
      </w:pPr>
      <w:r w:rsidRPr="00706C6A">
        <w:rPr>
          <w:szCs w:val="20"/>
        </w:rPr>
        <w:t xml:space="preserve">        &lt;/config&gt;</w:t>
      </w:r>
    </w:p>
    <w:p w14:paraId="41FC8BF7" w14:textId="77777777" w:rsidR="00706C6A" w:rsidRPr="00706C6A" w:rsidRDefault="00706C6A" w:rsidP="00706C6A">
      <w:pPr>
        <w:pStyle w:val="NoSpacing"/>
        <w:rPr>
          <w:szCs w:val="20"/>
        </w:rPr>
      </w:pPr>
      <w:r w:rsidRPr="00706C6A">
        <w:rPr>
          <w:szCs w:val="20"/>
        </w:rPr>
        <w:t xml:space="preserve">        &lt;config&gt;</w:t>
      </w:r>
    </w:p>
    <w:p w14:paraId="10925B39" w14:textId="77777777" w:rsidR="00706C6A" w:rsidRPr="00706C6A" w:rsidRDefault="00706C6A" w:rsidP="00706C6A">
      <w:pPr>
        <w:pStyle w:val="NoSpacing"/>
        <w:rPr>
          <w:szCs w:val="20"/>
        </w:rPr>
      </w:pPr>
      <w:r w:rsidRPr="00706C6A">
        <w:rPr>
          <w:szCs w:val="20"/>
        </w:rPr>
        <w:t xml:space="preserve">            &lt;name&gt;castAppCoreThreadPoolSize&lt;/name&gt;</w:t>
      </w:r>
    </w:p>
    <w:p w14:paraId="59C2610A" w14:textId="77777777" w:rsidR="00706C6A" w:rsidRPr="00706C6A" w:rsidRDefault="00706C6A" w:rsidP="00706C6A">
      <w:pPr>
        <w:pStyle w:val="NoSpacing"/>
        <w:rPr>
          <w:szCs w:val="20"/>
        </w:rPr>
      </w:pPr>
      <w:r w:rsidRPr="00706C6A">
        <w:rPr>
          <w:szCs w:val="20"/>
        </w:rPr>
        <w:t xml:space="preserve">            &lt;value&gt;10&lt;/value&gt;</w:t>
      </w:r>
    </w:p>
    <w:p w14:paraId="1111937A" w14:textId="77777777" w:rsidR="00706C6A" w:rsidRPr="00706C6A" w:rsidRDefault="00706C6A" w:rsidP="00706C6A">
      <w:pPr>
        <w:pStyle w:val="NoSpacing"/>
        <w:rPr>
          <w:szCs w:val="20"/>
        </w:rPr>
      </w:pPr>
      <w:r w:rsidRPr="00706C6A">
        <w:rPr>
          <w:szCs w:val="20"/>
        </w:rPr>
        <w:t xml:space="preserve">            &lt;configClass&gt;ParkEntryModelConfig&lt;/configClass&gt;</w:t>
      </w:r>
    </w:p>
    <w:p w14:paraId="6A5376CD" w14:textId="77777777" w:rsidR="00706C6A" w:rsidRPr="00706C6A" w:rsidRDefault="00706C6A" w:rsidP="00706C6A">
      <w:pPr>
        <w:pStyle w:val="NoSpacing"/>
        <w:rPr>
          <w:szCs w:val="20"/>
        </w:rPr>
      </w:pPr>
      <w:r w:rsidRPr="00706C6A">
        <w:rPr>
          <w:szCs w:val="20"/>
        </w:rPr>
        <w:t xml:space="preserve">        &lt;/config&gt;</w:t>
      </w:r>
    </w:p>
    <w:p w14:paraId="1F017B41" w14:textId="77777777" w:rsidR="00706C6A" w:rsidRPr="00706C6A" w:rsidRDefault="00706C6A" w:rsidP="00706C6A">
      <w:pPr>
        <w:pStyle w:val="NoSpacing"/>
        <w:rPr>
          <w:szCs w:val="20"/>
        </w:rPr>
      </w:pPr>
      <w:r w:rsidRPr="00706C6A">
        <w:rPr>
          <w:szCs w:val="20"/>
        </w:rPr>
        <w:t xml:space="preserve">        &lt;config&gt;</w:t>
      </w:r>
    </w:p>
    <w:p w14:paraId="16E22BDB" w14:textId="77777777" w:rsidR="00706C6A" w:rsidRPr="00706C6A" w:rsidRDefault="00706C6A" w:rsidP="00706C6A">
      <w:pPr>
        <w:pStyle w:val="NoSpacing"/>
        <w:rPr>
          <w:szCs w:val="20"/>
        </w:rPr>
      </w:pPr>
      <w:r w:rsidRPr="00706C6A">
        <w:rPr>
          <w:szCs w:val="20"/>
        </w:rPr>
        <w:t xml:space="preserve">            &lt;name&gt;readerTemperatureMaxYellow&lt;/name&gt;</w:t>
      </w:r>
    </w:p>
    <w:p w14:paraId="7DB92FB8" w14:textId="77777777" w:rsidR="00706C6A" w:rsidRPr="00706C6A" w:rsidRDefault="00706C6A" w:rsidP="00706C6A">
      <w:pPr>
        <w:pStyle w:val="NoSpacing"/>
        <w:rPr>
          <w:szCs w:val="20"/>
        </w:rPr>
      </w:pPr>
      <w:r w:rsidRPr="00706C6A">
        <w:rPr>
          <w:szCs w:val="20"/>
        </w:rPr>
        <w:t xml:space="preserve">            &lt;value&gt;2000&lt;/value&gt;</w:t>
      </w:r>
    </w:p>
    <w:p w14:paraId="4468AAC4" w14:textId="77777777" w:rsidR="00706C6A" w:rsidRPr="00706C6A" w:rsidRDefault="00706C6A" w:rsidP="00706C6A">
      <w:pPr>
        <w:pStyle w:val="NoSpacing"/>
        <w:rPr>
          <w:szCs w:val="20"/>
        </w:rPr>
      </w:pPr>
      <w:r w:rsidRPr="00706C6A">
        <w:rPr>
          <w:szCs w:val="20"/>
        </w:rPr>
        <w:t xml:space="preserve">            &lt;configClass&gt;ControllerInfo&lt;/configClass&gt;</w:t>
      </w:r>
    </w:p>
    <w:p w14:paraId="7E6C0408" w14:textId="77777777" w:rsidR="00706C6A" w:rsidRPr="00706C6A" w:rsidRDefault="00706C6A" w:rsidP="00706C6A">
      <w:pPr>
        <w:pStyle w:val="NoSpacing"/>
        <w:rPr>
          <w:szCs w:val="20"/>
        </w:rPr>
      </w:pPr>
      <w:r w:rsidRPr="00706C6A">
        <w:rPr>
          <w:szCs w:val="20"/>
        </w:rPr>
        <w:t xml:space="preserve">        &lt;/config&gt;</w:t>
      </w:r>
    </w:p>
    <w:p w14:paraId="10E39727" w14:textId="77777777" w:rsidR="00706C6A" w:rsidRPr="00706C6A" w:rsidRDefault="00706C6A" w:rsidP="00706C6A">
      <w:pPr>
        <w:pStyle w:val="NoSpacing"/>
        <w:rPr>
          <w:szCs w:val="20"/>
        </w:rPr>
      </w:pPr>
      <w:r w:rsidRPr="00706C6A">
        <w:rPr>
          <w:szCs w:val="20"/>
        </w:rPr>
        <w:t xml:space="preserve">        &lt;config&gt;</w:t>
      </w:r>
    </w:p>
    <w:p w14:paraId="062A6A8B" w14:textId="77777777" w:rsidR="00706C6A" w:rsidRPr="00706C6A" w:rsidRDefault="00706C6A" w:rsidP="00706C6A">
      <w:pPr>
        <w:pStyle w:val="NoSpacing"/>
        <w:rPr>
          <w:szCs w:val="20"/>
        </w:rPr>
      </w:pPr>
      <w:r w:rsidRPr="00706C6A">
        <w:rPr>
          <w:szCs w:val="20"/>
        </w:rPr>
        <w:t xml:space="preserve">            &lt;name&gt;ownIPPrefix&lt;/name&gt;</w:t>
      </w:r>
    </w:p>
    <w:p w14:paraId="244612E4" w14:textId="77777777" w:rsidR="00706C6A" w:rsidRPr="00706C6A" w:rsidRDefault="00706C6A" w:rsidP="00706C6A">
      <w:pPr>
        <w:pStyle w:val="NoSpacing"/>
        <w:rPr>
          <w:szCs w:val="20"/>
        </w:rPr>
      </w:pPr>
      <w:r w:rsidRPr="00706C6A">
        <w:rPr>
          <w:szCs w:val="20"/>
        </w:rPr>
        <w:t xml:space="preserve">            &lt;value&gt;192.&lt;/value&gt;</w:t>
      </w:r>
    </w:p>
    <w:p w14:paraId="2F4F77BE" w14:textId="77777777" w:rsidR="00706C6A" w:rsidRPr="00706C6A" w:rsidRDefault="00706C6A" w:rsidP="00706C6A">
      <w:pPr>
        <w:pStyle w:val="NoSpacing"/>
        <w:rPr>
          <w:szCs w:val="20"/>
        </w:rPr>
      </w:pPr>
      <w:r w:rsidRPr="00706C6A">
        <w:rPr>
          <w:szCs w:val="20"/>
        </w:rPr>
        <w:t xml:space="preserve">            &lt;configClass&gt;ControllerInfo&lt;/configClass&gt;</w:t>
      </w:r>
    </w:p>
    <w:p w14:paraId="16B16F5F" w14:textId="77777777" w:rsidR="00706C6A" w:rsidRPr="00706C6A" w:rsidRDefault="00706C6A" w:rsidP="00706C6A">
      <w:pPr>
        <w:pStyle w:val="NoSpacing"/>
        <w:rPr>
          <w:szCs w:val="20"/>
        </w:rPr>
      </w:pPr>
      <w:r w:rsidRPr="00706C6A">
        <w:rPr>
          <w:szCs w:val="20"/>
        </w:rPr>
        <w:t xml:space="preserve">        &lt;/config&gt;</w:t>
      </w:r>
    </w:p>
    <w:p w14:paraId="300A3D98" w14:textId="77777777" w:rsidR="00706C6A" w:rsidRPr="00706C6A" w:rsidRDefault="00706C6A" w:rsidP="00706C6A">
      <w:pPr>
        <w:pStyle w:val="NoSpacing"/>
        <w:rPr>
          <w:szCs w:val="20"/>
        </w:rPr>
      </w:pPr>
      <w:r w:rsidRPr="00706C6A">
        <w:rPr>
          <w:szCs w:val="20"/>
        </w:rPr>
        <w:t xml:space="preserve">        &lt;config&gt;</w:t>
      </w:r>
    </w:p>
    <w:p w14:paraId="13E9BEE5" w14:textId="77777777" w:rsidR="00706C6A" w:rsidRPr="00706C6A" w:rsidRDefault="00706C6A" w:rsidP="00706C6A">
      <w:pPr>
        <w:pStyle w:val="NoSpacing"/>
        <w:rPr>
          <w:szCs w:val="20"/>
        </w:rPr>
      </w:pPr>
      <w:r w:rsidRPr="00706C6A">
        <w:rPr>
          <w:szCs w:val="20"/>
        </w:rPr>
        <w:t xml:space="preserve">            &lt;name&gt;readerBatteryLevelYellow&lt;/name&gt;</w:t>
      </w:r>
    </w:p>
    <w:p w14:paraId="094D2665" w14:textId="77777777" w:rsidR="00706C6A" w:rsidRPr="00706C6A" w:rsidRDefault="00706C6A" w:rsidP="00706C6A">
      <w:pPr>
        <w:pStyle w:val="NoSpacing"/>
        <w:rPr>
          <w:szCs w:val="20"/>
        </w:rPr>
      </w:pPr>
      <w:r w:rsidRPr="00706C6A">
        <w:rPr>
          <w:szCs w:val="20"/>
        </w:rPr>
        <w:t xml:space="preserve">            &lt;value&gt;40&lt;/value&gt;</w:t>
      </w:r>
    </w:p>
    <w:p w14:paraId="6FC6A3F1" w14:textId="77777777" w:rsidR="00706C6A" w:rsidRPr="00706C6A" w:rsidRDefault="00706C6A" w:rsidP="00706C6A">
      <w:pPr>
        <w:pStyle w:val="NoSpacing"/>
        <w:rPr>
          <w:szCs w:val="20"/>
        </w:rPr>
      </w:pPr>
      <w:r w:rsidRPr="00706C6A">
        <w:rPr>
          <w:szCs w:val="20"/>
        </w:rPr>
        <w:t xml:space="preserve">            &lt;configClass&gt;ControllerInfo&lt;/configClass&gt;</w:t>
      </w:r>
    </w:p>
    <w:p w14:paraId="328C37AF" w14:textId="77777777" w:rsidR="00706C6A" w:rsidRPr="00706C6A" w:rsidRDefault="00706C6A" w:rsidP="00706C6A">
      <w:pPr>
        <w:pStyle w:val="NoSpacing"/>
        <w:rPr>
          <w:szCs w:val="20"/>
        </w:rPr>
      </w:pPr>
      <w:r w:rsidRPr="00706C6A">
        <w:rPr>
          <w:szCs w:val="20"/>
        </w:rPr>
        <w:t xml:space="preserve">        &lt;/config&gt;</w:t>
      </w:r>
    </w:p>
    <w:p w14:paraId="4840F40A" w14:textId="77777777" w:rsidR="00706C6A" w:rsidRPr="00706C6A" w:rsidRDefault="00706C6A" w:rsidP="00706C6A">
      <w:pPr>
        <w:pStyle w:val="NoSpacing"/>
        <w:rPr>
          <w:szCs w:val="20"/>
        </w:rPr>
      </w:pPr>
      <w:r w:rsidRPr="00706C6A">
        <w:rPr>
          <w:szCs w:val="20"/>
        </w:rPr>
        <w:t xml:space="preserve">        &lt;config&gt;</w:t>
      </w:r>
    </w:p>
    <w:p w14:paraId="7EDEF7B3" w14:textId="77777777" w:rsidR="00706C6A" w:rsidRPr="00706C6A" w:rsidRDefault="00706C6A" w:rsidP="00706C6A">
      <w:pPr>
        <w:pStyle w:val="NoSpacing"/>
        <w:rPr>
          <w:szCs w:val="20"/>
        </w:rPr>
      </w:pPr>
      <w:r w:rsidRPr="00706C6A">
        <w:rPr>
          <w:szCs w:val="20"/>
        </w:rPr>
        <w:t xml:space="preserve">            &lt;name&gt;jmstopic&lt;/name&gt;</w:t>
      </w:r>
    </w:p>
    <w:p w14:paraId="4AD18696" w14:textId="77777777" w:rsidR="00706C6A" w:rsidRPr="00706C6A" w:rsidRDefault="00706C6A" w:rsidP="00706C6A">
      <w:pPr>
        <w:pStyle w:val="NoSpacing"/>
        <w:rPr>
          <w:szCs w:val="20"/>
        </w:rPr>
      </w:pPr>
      <w:r w:rsidRPr="00706C6A">
        <w:rPr>
          <w:szCs w:val="20"/>
        </w:rPr>
        <w:t xml:space="preserve">            &lt;value&gt;AREK_HA&lt;/value&gt;</w:t>
      </w:r>
    </w:p>
    <w:p w14:paraId="63250C5F" w14:textId="77777777" w:rsidR="00706C6A" w:rsidRPr="00706C6A" w:rsidRDefault="00706C6A" w:rsidP="00706C6A">
      <w:pPr>
        <w:pStyle w:val="NoSpacing"/>
        <w:rPr>
          <w:szCs w:val="20"/>
        </w:rPr>
      </w:pPr>
      <w:r w:rsidRPr="00706C6A">
        <w:rPr>
          <w:szCs w:val="20"/>
        </w:rPr>
        <w:lastRenderedPageBreak/>
        <w:t xml:space="preserve">            &lt;configClass&gt;ESBInfo&lt;/configClass&gt;</w:t>
      </w:r>
    </w:p>
    <w:p w14:paraId="1F587739" w14:textId="77777777" w:rsidR="00706C6A" w:rsidRPr="00706C6A" w:rsidRDefault="00706C6A" w:rsidP="00706C6A">
      <w:pPr>
        <w:pStyle w:val="NoSpacing"/>
        <w:rPr>
          <w:szCs w:val="20"/>
        </w:rPr>
      </w:pPr>
      <w:r w:rsidRPr="00706C6A">
        <w:rPr>
          <w:szCs w:val="20"/>
        </w:rPr>
        <w:t xml:space="preserve">        &lt;/config&gt;</w:t>
      </w:r>
    </w:p>
    <w:p w14:paraId="1FE28FF7" w14:textId="77777777" w:rsidR="00706C6A" w:rsidRPr="00706C6A" w:rsidRDefault="00706C6A" w:rsidP="00706C6A">
      <w:pPr>
        <w:pStyle w:val="NoSpacing"/>
        <w:rPr>
          <w:szCs w:val="20"/>
        </w:rPr>
      </w:pPr>
      <w:r w:rsidRPr="00706C6A">
        <w:rPr>
          <w:szCs w:val="20"/>
        </w:rPr>
        <w:t xml:space="preserve">        &lt;config&gt;</w:t>
      </w:r>
    </w:p>
    <w:p w14:paraId="51B9AA6E" w14:textId="77777777" w:rsidR="00706C6A" w:rsidRPr="00706C6A" w:rsidRDefault="00706C6A" w:rsidP="00706C6A">
      <w:pPr>
        <w:pStyle w:val="NoSpacing"/>
        <w:rPr>
          <w:szCs w:val="20"/>
        </w:rPr>
      </w:pPr>
      <w:r w:rsidRPr="00706C6A">
        <w:rPr>
          <w:szCs w:val="20"/>
        </w:rPr>
        <w:t xml:space="preserve">            &lt;name&gt;flashcolors&lt;/name&gt;</w:t>
      </w:r>
    </w:p>
    <w:p w14:paraId="5ACC2489" w14:textId="77777777" w:rsidR="00706C6A" w:rsidRPr="00706C6A" w:rsidRDefault="00706C6A" w:rsidP="00706C6A">
      <w:pPr>
        <w:pStyle w:val="NoSpacing"/>
        <w:rPr>
          <w:szCs w:val="20"/>
        </w:rPr>
      </w:pPr>
      <w:r w:rsidRPr="00706C6A">
        <w:rPr>
          <w:szCs w:val="20"/>
        </w:rPr>
        <w:t xml:space="preserve">            &lt;value&gt;[#ba2525, #c39c00, #009f50, #00509f, #a128a1]&lt;/value&gt;</w:t>
      </w:r>
    </w:p>
    <w:p w14:paraId="64A28F28" w14:textId="77777777" w:rsidR="00706C6A" w:rsidRPr="00706C6A" w:rsidRDefault="00706C6A" w:rsidP="00706C6A">
      <w:pPr>
        <w:pStyle w:val="NoSpacing"/>
        <w:rPr>
          <w:szCs w:val="20"/>
        </w:rPr>
      </w:pPr>
      <w:r w:rsidRPr="00706C6A">
        <w:rPr>
          <w:szCs w:val="20"/>
        </w:rPr>
        <w:t xml:space="preserve">            &lt;configClass&gt;ParkEntryModelConfig&lt;/configClass&gt;</w:t>
      </w:r>
    </w:p>
    <w:p w14:paraId="4B5AE73E" w14:textId="77777777" w:rsidR="00706C6A" w:rsidRPr="00706C6A" w:rsidRDefault="00706C6A" w:rsidP="00706C6A">
      <w:pPr>
        <w:pStyle w:val="NoSpacing"/>
        <w:rPr>
          <w:szCs w:val="20"/>
        </w:rPr>
      </w:pPr>
      <w:r w:rsidRPr="00706C6A">
        <w:rPr>
          <w:szCs w:val="20"/>
        </w:rPr>
        <w:t xml:space="preserve">        &lt;/config&gt;</w:t>
      </w:r>
    </w:p>
    <w:p w14:paraId="79661D12" w14:textId="77777777" w:rsidR="00706C6A" w:rsidRPr="00706C6A" w:rsidRDefault="00706C6A" w:rsidP="00706C6A">
      <w:pPr>
        <w:pStyle w:val="NoSpacing"/>
        <w:rPr>
          <w:szCs w:val="20"/>
        </w:rPr>
      </w:pPr>
      <w:r w:rsidRPr="00706C6A">
        <w:rPr>
          <w:szCs w:val="20"/>
        </w:rPr>
        <w:t xml:space="preserve">        &lt;config&gt;</w:t>
      </w:r>
    </w:p>
    <w:p w14:paraId="5D763CCA" w14:textId="77777777" w:rsidR="00706C6A" w:rsidRPr="00706C6A" w:rsidRDefault="00706C6A" w:rsidP="00706C6A">
      <w:pPr>
        <w:pStyle w:val="NoSpacing"/>
        <w:rPr>
          <w:szCs w:val="20"/>
        </w:rPr>
      </w:pPr>
      <w:r w:rsidRPr="00706C6A">
        <w:rPr>
          <w:szCs w:val="20"/>
        </w:rPr>
        <w:t xml:space="preserve">            &lt;name&gt;eventprocessingperiod_msec&lt;/name&gt;</w:t>
      </w:r>
    </w:p>
    <w:p w14:paraId="1C06F7F6" w14:textId="77777777" w:rsidR="00706C6A" w:rsidRPr="00706C6A" w:rsidRDefault="00706C6A" w:rsidP="00706C6A">
      <w:pPr>
        <w:pStyle w:val="NoSpacing"/>
        <w:rPr>
          <w:szCs w:val="20"/>
        </w:rPr>
      </w:pPr>
      <w:r w:rsidRPr="00706C6A">
        <w:rPr>
          <w:szCs w:val="20"/>
        </w:rPr>
        <w:t xml:space="preserve">            &lt;value&gt;200&lt;/value&gt;</w:t>
      </w:r>
    </w:p>
    <w:p w14:paraId="52636565" w14:textId="77777777" w:rsidR="00706C6A" w:rsidRPr="00706C6A" w:rsidRDefault="00706C6A" w:rsidP="00706C6A">
      <w:pPr>
        <w:pStyle w:val="NoSpacing"/>
        <w:rPr>
          <w:szCs w:val="20"/>
        </w:rPr>
      </w:pPr>
      <w:r w:rsidRPr="00706C6A">
        <w:rPr>
          <w:szCs w:val="20"/>
        </w:rPr>
        <w:t xml:space="preserve">            &lt;configClass&gt;ControllerInfo&lt;/configClass&gt;</w:t>
      </w:r>
    </w:p>
    <w:p w14:paraId="4A35A30A" w14:textId="77777777" w:rsidR="00706C6A" w:rsidRPr="00706C6A" w:rsidRDefault="00706C6A" w:rsidP="00706C6A">
      <w:pPr>
        <w:pStyle w:val="NoSpacing"/>
        <w:rPr>
          <w:szCs w:val="20"/>
        </w:rPr>
      </w:pPr>
      <w:r w:rsidRPr="00706C6A">
        <w:rPr>
          <w:szCs w:val="20"/>
        </w:rPr>
        <w:t xml:space="preserve">        &lt;/config&gt;</w:t>
      </w:r>
    </w:p>
    <w:p w14:paraId="06BC9E30" w14:textId="77777777" w:rsidR="00706C6A" w:rsidRPr="00706C6A" w:rsidRDefault="00706C6A" w:rsidP="00706C6A">
      <w:pPr>
        <w:pStyle w:val="NoSpacing"/>
        <w:rPr>
          <w:szCs w:val="20"/>
        </w:rPr>
      </w:pPr>
      <w:r w:rsidRPr="00706C6A">
        <w:rPr>
          <w:szCs w:val="20"/>
        </w:rPr>
        <w:t xml:space="preserve">        &lt;config&gt;</w:t>
      </w:r>
    </w:p>
    <w:p w14:paraId="0D0D4BF7" w14:textId="77777777" w:rsidR="00706C6A" w:rsidRPr="00706C6A" w:rsidRDefault="00706C6A" w:rsidP="00706C6A">
      <w:pPr>
        <w:pStyle w:val="NoSpacing"/>
        <w:rPr>
          <w:szCs w:val="20"/>
        </w:rPr>
      </w:pPr>
      <w:r w:rsidRPr="00706C6A">
        <w:rPr>
          <w:szCs w:val="20"/>
        </w:rPr>
        <w:t xml:space="preserve">            &lt;name&gt;httpsport&lt;/name&gt;</w:t>
      </w:r>
    </w:p>
    <w:p w14:paraId="522802DE" w14:textId="77777777" w:rsidR="00706C6A" w:rsidRPr="00706C6A" w:rsidRDefault="00706C6A" w:rsidP="00706C6A">
      <w:pPr>
        <w:pStyle w:val="NoSpacing"/>
        <w:rPr>
          <w:szCs w:val="20"/>
        </w:rPr>
      </w:pPr>
      <w:r w:rsidRPr="00706C6A">
        <w:rPr>
          <w:szCs w:val="20"/>
        </w:rPr>
        <w:t xml:space="preserve">            &lt;value&gt;0&lt;/value&gt;</w:t>
      </w:r>
    </w:p>
    <w:p w14:paraId="6402EB11" w14:textId="77777777" w:rsidR="00706C6A" w:rsidRPr="00706C6A" w:rsidRDefault="00706C6A" w:rsidP="00706C6A">
      <w:pPr>
        <w:pStyle w:val="NoSpacing"/>
        <w:rPr>
          <w:szCs w:val="20"/>
        </w:rPr>
      </w:pPr>
      <w:r w:rsidRPr="00706C6A">
        <w:rPr>
          <w:szCs w:val="20"/>
        </w:rPr>
        <w:t xml:space="preserve">            &lt;configClass&gt;ControllerInfo&lt;/configClass&gt;</w:t>
      </w:r>
    </w:p>
    <w:p w14:paraId="5F00E502" w14:textId="77777777" w:rsidR="00706C6A" w:rsidRPr="00706C6A" w:rsidRDefault="00706C6A" w:rsidP="00706C6A">
      <w:pPr>
        <w:pStyle w:val="NoSpacing"/>
        <w:rPr>
          <w:szCs w:val="20"/>
        </w:rPr>
      </w:pPr>
      <w:r w:rsidRPr="00706C6A">
        <w:rPr>
          <w:szCs w:val="20"/>
        </w:rPr>
        <w:t xml:space="preserve">        &lt;/config&gt;</w:t>
      </w:r>
    </w:p>
    <w:p w14:paraId="405E64E7" w14:textId="77777777" w:rsidR="00706C6A" w:rsidRPr="00706C6A" w:rsidRDefault="00706C6A" w:rsidP="00706C6A">
      <w:pPr>
        <w:pStyle w:val="NoSpacing"/>
        <w:rPr>
          <w:szCs w:val="20"/>
        </w:rPr>
      </w:pPr>
      <w:r w:rsidRPr="00706C6A">
        <w:rPr>
          <w:szCs w:val="20"/>
        </w:rPr>
        <w:t xml:space="preserve">        &lt;config&gt;</w:t>
      </w:r>
    </w:p>
    <w:p w14:paraId="0051D055" w14:textId="77777777" w:rsidR="00706C6A" w:rsidRPr="00706C6A" w:rsidRDefault="00706C6A" w:rsidP="00706C6A">
      <w:pPr>
        <w:pStyle w:val="NoSpacing"/>
        <w:rPr>
          <w:szCs w:val="20"/>
        </w:rPr>
      </w:pPr>
      <w:r w:rsidRPr="00706C6A">
        <w:rPr>
          <w:szCs w:val="20"/>
        </w:rPr>
        <w:t xml:space="preserve">            &lt;name&gt;updatestreamintervalms&lt;/name&gt;</w:t>
      </w:r>
    </w:p>
    <w:p w14:paraId="5DB1FB42" w14:textId="77777777" w:rsidR="00706C6A" w:rsidRPr="00706C6A" w:rsidRDefault="00706C6A" w:rsidP="00706C6A">
      <w:pPr>
        <w:pStyle w:val="NoSpacing"/>
        <w:rPr>
          <w:szCs w:val="20"/>
        </w:rPr>
      </w:pPr>
      <w:r w:rsidRPr="00706C6A">
        <w:rPr>
          <w:szCs w:val="20"/>
        </w:rPr>
        <w:t xml:space="preserve">            &lt;value&gt;200&lt;/value&gt;</w:t>
      </w:r>
    </w:p>
    <w:p w14:paraId="1000FD88" w14:textId="77777777" w:rsidR="00706C6A" w:rsidRPr="00706C6A" w:rsidRDefault="00706C6A" w:rsidP="00706C6A">
      <w:pPr>
        <w:pStyle w:val="NoSpacing"/>
        <w:rPr>
          <w:szCs w:val="20"/>
        </w:rPr>
      </w:pPr>
      <w:r w:rsidRPr="00706C6A">
        <w:rPr>
          <w:szCs w:val="20"/>
        </w:rPr>
        <w:t xml:space="preserve">            &lt;configClass&gt;ControllerInfo&lt;/configClass&gt;</w:t>
      </w:r>
    </w:p>
    <w:p w14:paraId="110AF126" w14:textId="77777777" w:rsidR="00706C6A" w:rsidRPr="00706C6A" w:rsidRDefault="00706C6A" w:rsidP="00706C6A">
      <w:pPr>
        <w:pStyle w:val="NoSpacing"/>
        <w:rPr>
          <w:szCs w:val="20"/>
        </w:rPr>
      </w:pPr>
      <w:r w:rsidRPr="00706C6A">
        <w:rPr>
          <w:szCs w:val="20"/>
        </w:rPr>
        <w:t xml:space="preserve">        &lt;/config&gt;</w:t>
      </w:r>
    </w:p>
    <w:p w14:paraId="6BD1EEC2" w14:textId="77777777" w:rsidR="00706C6A" w:rsidRPr="00706C6A" w:rsidRDefault="00706C6A" w:rsidP="00706C6A">
      <w:pPr>
        <w:pStyle w:val="NoSpacing"/>
        <w:rPr>
          <w:szCs w:val="20"/>
        </w:rPr>
      </w:pPr>
      <w:r w:rsidRPr="00706C6A">
        <w:rPr>
          <w:szCs w:val="20"/>
        </w:rPr>
        <w:t xml:space="preserve">        &lt;config&gt;</w:t>
      </w:r>
    </w:p>
    <w:p w14:paraId="6FC16BE7" w14:textId="77777777" w:rsidR="00706C6A" w:rsidRPr="00706C6A" w:rsidRDefault="00706C6A" w:rsidP="00706C6A">
      <w:pPr>
        <w:pStyle w:val="NoSpacing"/>
        <w:rPr>
          <w:szCs w:val="20"/>
        </w:rPr>
      </w:pPr>
      <w:r w:rsidRPr="00706C6A">
        <w:rPr>
          <w:szCs w:val="20"/>
        </w:rPr>
        <w:t xml:space="preserve">            &lt;name&gt;messagestorageperiod&lt;/name&gt;</w:t>
      </w:r>
    </w:p>
    <w:p w14:paraId="6A557E9E" w14:textId="77777777" w:rsidR="00706C6A" w:rsidRPr="00706C6A" w:rsidRDefault="00706C6A" w:rsidP="00706C6A">
      <w:pPr>
        <w:pStyle w:val="NoSpacing"/>
        <w:rPr>
          <w:szCs w:val="20"/>
        </w:rPr>
      </w:pPr>
      <w:r w:rsidRPr="00706C6A">
        <w:rPr>
          <w:szCs w:val="20"/>
        </w:rPr>
        <w:t xml:space="preserve">            &lt;value&gt;3600&lt;/value&gt;</w:t>
      </w:r>
    </w:p>
    <w:p w14:paraId="6CE75D6B" w14:textId="77777777" w:rsidR="00706C6A" w:rsidRPr="00706C6A" w:rsidRDefault="00706C6A" w:rsidP="00706C6A">
      <w:pPr>
        <w:pStyle w:val="NoSpacing"/>
        <w:rPr>
          <w:szCs w:val="20"/>
        </w:rPr>
      </w:pPr>
      <w:r w:rsidRPr="00706C6A">
        <w:rPr>
          <w:szCs w:val="20"/>
        </w:rPr>
        <w:t xml:space="preserve">            &lt;configClass&gt;ControllerInfo&lt;/configClass&gt;</w:t>
      </w:r>
    </w:p>
    <w:p w14:paraId="02F7D2E7" w14:textId="77777777" w:rsidR="00706C6A" w:rsidRPr="00706C6A" w:rsidRDefault="00706C6A" w:rsidP="00706C6A">
      <w:pPr>
        <w:pStyle w:val="NoSpacing"/>
        <w:rPr>
          <w:szCs w:val="20"/>
        </w:rPr>
      </w:pPr>
      <w:r w:rsidRPr="00706C6A">
        <w:rPr>
          <w:szCs w:val="20"/>
        </w:rPr>
        <w:t xml:space="preserve">        &lt;/config&gt;</w:t>
      </w:r>
    </w:p>
    <w:p w14:paraId="7862934C" w14:textId="77777777" w:rsidR="00706C6A" w:rsidRPr="00706C6A" w:rsidRDefault="00706C6A" w:rsidP="00706C6A">
      <w:pPr>
        <w:pStyle w:val="NoSpacing"/>
        <w:rPr>
          <w:szCs w:val="20"/>
        </w:rPr>
      </w:pPr>
      <w:r w:rsidRPr="00706C6A">
        <w:rPr>
          <w:szCs w:val="20"/>
        </w:rPr>
        <w:t xml:space="preserve">        &lt;config&gt;</w:t>
      </w:r>
    </w:p>
    <w:p w14:paraId="78B9D154" w14:textId="77777777" w:rsidR="00706C6A" w:rsidRPr="00706C6A" w:rsidRDefault="00706C6A" w:rsidP="00706C6A">
      <w:pPr>
        <w:pStyle w:val="NoSpacing"/>
        <w:rPr>
          <w:szCs w:val="20"/>
        </w:rPr>
      </w:pPr>
      <w:r w:rsidRPr="00706C6A">
        <w:rPr>
          <w:szCs w:val="20"/>
        </w:rPr>
        <w:t xml:space="preserve">            &lt;name&gt;updatestreammaxpoolsize&lt;/name&gt;</w:t>
      </w:r>
    </w:p>
    <w:p w14:paraId="0BA08B10" w14:textId="77777777" w:rsidR="00706C6A" w:rsidRPr="00706C6A" w:rsidRDefault="00706C6A" w:rsidP="00706C6A">
      <w:pPr>
        <w:pStyle w:val="NoSpacing"/>
        <w:rPr>
          <w:szCs w:val="20"/>
        </w:rPr>
      </w:pPr>
      <w:r w:rsidRPr="00706C6A">
        <w:rPr>
          <w:szCs w:val="20"/>
        </w:rPr>
        <w:t xml:space="preserve">            &lt;value&gt;80&lt;/value&gt;</w:t>
      </w:r>
    </w:p>
    <w:p w14:paraId="2903AEEB" w14:textId="77777777" w:rsidR="00706C6A" w:rsidRPr="00706C6A" w:rsidRDefault="00706C6A" w:rsidP="00706C6A">
      <w:pPr>
        <w:pStyle w:val="NoSpacing"/>
        <w:rPr>
          <w:szCs w:val="20"/>
        </w:rPr>
      </w:pPr>
      <w:r w:rsidRPr="00706C6A">
        <w:rPr>
          <w:szCs w:val="20"/>
        </w:rPr>
        <w:t xml:space="preserve">            &lt;configClass&gt;ControllerInfo&lt;/configClass&gt;</w:t>
      </w:r>
    </w:p>
    <w:p w14:paraId="0D5A3980" w14:textId="77777777" w:rsidR="00706C6A" w:rsidRPr="00706C6A" w:rsidRDefault="00706C6A" w:rsidP="00706C6A">
      <w:pPr>
        <w:pStyle w:val="NoSpacing"/>
        <w:rPr>
          <w:szCs w:val="20"/>
        </w:rPr>
      </w:pPr>
      <w:r w:rsidRPr="00706C6A">
        <w:rPr>
          <w:szCs w:val="20"/>
        </w:rPr>
        <w:t xml:space="preserve">        &lt;/config&gt;</w:t>
      </w:r>
    </w:p>
    <w:p w14:paraId="595CABF4" w14:textId="77777777" w:rsidR="00706C6A" w:rsidRPr="00706C6A" w:rsidRDefault="00706C6A" w:rsidP="00706C6A">
      <w:pPr>
        <w:pStyle w:val="NoSpacing"/>
        <w:rPr>
          <w:szCs w:val="20"/>
        </w:rPr>
      </w:pPr>
      <w:r w:rsidRPr="00706C6A">
        <w:rPr>
          <w:szCs w:val="20"/>
        </w:rPr>
        <w:t xml:space="preserve">        &lt;config&gt;</w:t>
      </w:r>
    </w:p>
    <w:p w14:paraId="533DA248" w14:textId="77777777" w:rsidR="00706C6A" w:rsidRPr="00706C6A" w:rsidRDefault="00706C6A" w:rsidP="00706C6A">
      <w:pPr>
        <w:pStyle w:val="NoSpacing"/>
        <w:rPr>
          <w:szCs w:val="20"/>
        </w:rPr>
      </w:pPr>
      <w:r w:rsidRPr="00706C6A">
        <w:rPr>
          <w:szCs w:val="20"/>
        </w:rPr>
        <w:t xml:space="preserve">            &lt;name&gt;successTimeout_msec&lt;/name&gt;</w:t>
      </w:r>
    </w:p>
    <w:p w14:paraId="7E877A8C" w14:textId="77777777" w:rsidR="00706C6A" w:rsidRPr="00706C6A" w:rsidRDefault="00706C6A" w:rsidP="00706C6A">
      <w:pPr>
        <w:pStyle w:val="NoSpacing"/>
        <w:rPr>
          <w:szCs w:val="20"/>
        </w:rPr>
      </w:pPr>
      <w:r w:rsidRPr="00706C6A">
        <w:rPr>
          <w:szCs w:val="20"/>
        </w:rPr>
        <w:t xml:space="preserve">            &lt;value&gt;2500&lt;/value&gt;</w:t>
      </w:r>
    </w:p>
    <w:p w14:paraId="2E753742" w14:textId="77777777" w:rsidR="00706C6A" w:rsidRPr="00706C6A" w:rsidRDefault="00706C6A" w:rsidP="00706C6A">
      <w:pPr>
        <w:pStyle w:val="NoSpacing"/>
        <w:rPr>
          <w:szCs w:val="20"/>
        </w:rPr>
      </w:pPr>
      <w:r w:rsidRPr="00706C6A">
        <w:rPr>
          <w:szCs w:val="20"/>
        </w:rPr>
        <w:t xml:space="preserve">            &lt;configClass&gt;ControllerInfo&lt;/configClass&gt;</w:t>
      </w:r>
    </w:p>
    <w:p w14:paraId="61D5B61E" w14:textId="77777777" w:rsidR="00706C6A" w:rsidRPr="00706C6A" w:rsidRDefault="00706C6A" w:rsidP="00706C6A">
      <w:pPr>
        <w:pStyle w:val="NoSpacing"/>
        <w:rPr>
          <w:szCs w:val="20"/>
        </w:rPr>
      </w:pPr>
      <w:r w:rsidRPr="00706C6A">
        <w:rPr>
          <w:szCs w:val="20"/>
        </w:rPr>
        <w:t xml:space="preserve">        &lt;/config&gt;</w:t>
      </w:r>
    </w:p>
    <w:p w14:paraId="5EB88040" w14:textId="77777777" w:rsidR="00706C6A" w:rsidRPr="00706C6A" w:rsidRDefault="00706C6A" w:rsidP="00706C6A">
      <w:pPr>
        <w:pStyle w:val="NoSpacing"/>
        <w:rPr>
          <w:szCs w:val="20"/>
        </w:rPr>
      </w:pPr>
      <w:r w:rsidRPr="00706C6A">
        <w:rPr>
          <w:szCs w:val="20"/>
        </w:rPr>
        <w:t xml:space="preserve">        &lt;config&gt;</w:t>
      </w:r>
    </w:p>
    <w:p w14:paraId="671D11E8" w14:textId="77777777" w:rsidR="00706C6A" w:rsidRPr="00706C6A" w:rsidRDefault="00706C6A" w:rsidP="00706C6A">
      <w:pPr>
        <w:pStyle w:val="NoSpacing"/>
        <w:rPr>
          <w:szCs w:val="20"/>
        </w:rPr>
      </w:pPr>
      <w:r w:rsidRPr="00706C6A">
        <w:rPr>
          <w:szCs w:val="20"/>
        </w:rPr>
        <w:t xml:space="preserve">            &lt;name&gt;setReaderTime&lt;/name&gt;</w:t>
      </w:r>
    </w:p>
    <w:p w14:paraId="6144D862" w14:textId="77777777" w:rsidR="00706C6A" w:rsidRPr="00706C6A" w:rsidRDefault="00706C6A" w:rsidP="00706C6A">
      <w:pPr>
        <w:pStyle w:val="NoSpacing"/>
        <w:rPr>
          <w:szCs w:val="20"/>
        </w:rPr>
      </w:pPr>
      <w:r w:rsidRPr="00706C6A">
        <w:rPr>
          <w:szCs w:val="20"/>
        </w:rPr>
        <w:t xml:space="preserve">            &lt;value&gt;true&lt;/value&gt;</w:t>
      </w:r>
    </w:p>
    <w:p w14:paraId="292DFF0B" w14:textId="77777777" w:rsidR="00706C6A" w:rsidRPr="00706C6A" w:rsidRDefault="00706C6A" w:rsidP="00706C6A">
      <w:pPr>
        <w:pStyle w:val="NoSpacing"/>
        <w:rPr>
          <w:szCs w:val="20"/>
        </w:rPr>
      </w:pPr>
      <w:r w:rsidRPr="00706C6A">
        <w:rPr>
          <w:szCs w:val="20"/>
        </w:rPr>
        <w:t xml:space="preserve">            &lt;configClass&gt;ControllerInfo&lt;/configClass&gt;</w:t>
      </w:r>
    </w:p>
    <w:p w14:paraId="649E21DC" w14:textId="77777777" w:rsidR="00706C6A" w:rsidRPr="00706C6A" w:rsidRDefault="00706C6A" w:rsidP="00706C6A">
      <w:pPr>
        <w:pStyle w:val="NoSpacing"/>
        <w:rPr>
          <w:szCs w:val="20"/>
        </w:rPr>
      </w:pPr>
      <w:r w:rsidRPr="00706C6A">
        <w:rPr>
          <w:szCs w:val="20"/>
        </w:rPr>
        <w:t xml:space="preserve">        &lt;/config&gt;</w:t>
      </w:r>
    </w:p>
    <w:p w14:paraId="2185DF19" w14:textId="77777777" w:rsidR="00706C6A" w:rsidRPr="00706C6A" w:rsidRDefault="00706C6A" w:rsidP="00706C6A">
      <w:pPr>
        <w:pStyle w:val="NoSpacing"/>
        <w:rPr>
          <w:szCs w:val="20"/>
        </w:rPr>
      </w:pPr>
      <w:r w:rsidRPr="00706C6A">
        <w:rPr>
          <w:szCs w:val="20"/>
        </w:rPr>
        <w:t xml:space="preserve">        &lt;config&gt;</w:t>
      </w:r>
    </w:p>
    <w:p w14:paraId="27CC8452" w14:textId="77777777" w:rsidR="00706C6A" w:rsidRPr="00706C6A" w:rsidRDefault="00706C6A" w:rsidP="00706C6A">
      <w:pPr>
        <w:pStyle w:val="NoSpacing"/>
        <w:rPr>
          <w:szCs w:val="20"/>
        </w:rPr>
      </w:pPr>
      <w:r w:rsidRPr="00706C6A">
        <w:rPr>
          <w:szCs w:val="20"/>
        </w:rPr>
        <w:t xml:space="preserve">            &lt;name&gt;tapSequence&lt;/name&gt;</w:t>
      </w:r>
    </w:p>
    <w:p w14:paraId="6BFD0724" w14:textId="77777777" w:rsidR="00706C6A" w:rsidRPr="00706C6A" w:rsidRDefault="00706C6A" w:rsidP="00706C6A">
      <w:pPr>
        <w:pStyle w:val="NoSpacing"/>
        <w:rPr>
          <w:szCs w:val="20"/>
        </w:rPr>
      </w:pPr>
      <w:r w:rsidRPr="00706C6A">
        <w:rPr>
          <w:szCs w:val="20"/>
        </w:rPr>
        <w:t xml:space="preserve">            &lt;value&gt;thinking&lt;/value&gt;</w:t>
      </w:r>
    </w:p>
    <w:p w14:paraId="6507E99C" w14:textId="77777777" w:rsidR="00706C6A" w:rsidRPr="00706C6A" w:rsidRDefault="00706C6A" w:rsidP="00706C6A">
      <w:pPr>
        <w:pStyle w:val="NoSpacing"/>
        <w:rPr>
          <w:szCs w:val="20"/>
        </w:rPr>
      </w:pPr>
      <w:r w:rsidRPr="00706C6A">
        <w:rPr>
          <w:szCs w:val="20"/>
        </w:rPr>
        <w:t xml:space="preserve">            &lt;configClass&gt;ControllerInfo&lt;/configClass&gt;</w:t>
      </w:r>
    </w:p>
    <w:p w14:paraId="7B99F77C" w14:textId="77777777" w:rsidR="00706C6A" w:rsidRPr="00706C6A" w:rsidRDefault="00706C6A" w:rsidP="00706C6A">
      <w:pPr>
        <w:pStyle w:val="NoSpacing"/>
        <w:rPr>
          <w:szCs w:val="20"/>
        </w:rPr>
      </w:pPr>
      <w:r w:rsidRPr="00706C6A">
        <w:rPr>
          <w:szCs w:val="20"/>
        </w:rPr>
        <w:t xml:space="preserve">        &lt;/config&gt;</w:t>
      </w:r>
    </w:p>
    <w:p w14:paraId="5CB84CE0" w14:textId="77777777" w:rsidR="00706C6A" w:rsidRPr="00706C6A" w:rsidRDefault="00706C6A" w:rsidP="00706C6A">
      <w:pPr>
        <w:pStyle w:val="NoSpacing"/>
        <w:rPr>
          <w:szCs w:val="20"/>
        </w:rPr>
      </w:pPr>
      <w:r w:rsidRPr="00706C6A">
        <w:rPr>
          <w:szCs w:val="20"/>
        </w:rPr>
        <w:t xml:space="preserve">        &lt;config&gt;</w:t>
      </w:r>
    </w:p>
    <w:p w14:paraId="256A1EE5" w14:textId="77777777" w:rsidR="00706C6A" w:rsidRPr="00706C6A" w:rsidRDefault="00706C6A" w:rsidP="00706C6A">
      <w:pPr>
        <w:pStyle w:val="NoSpacing"/>
        <w:rPr>
          <w:szCs w:val="20"/>
        </w:rPr>
      </w:pPr>
      <w:r w:rsidRPr="00706C6A">
        <w:rPr>
          <w:szCs w:val="20"/>
        </w:rPr>
        <w:t xml:space="preserve">            &lt;name&gt;tapTimeout_msec&lt;/name&gt;</w:t>
      </w:r>
    </w:p>
    <w:p w14:paraId="732FF1C8" w14:textId="77777777" w:rsidR="00706C6A" w:rsidRPr="00706C6A" w:rsidRDefault="00706C6A" w:rsidP="00706C6A">
      <w:pPr>
        <w:pStyle w:val="NoSpacing"/>
        <w:rPr>
          <w:szCs w:val="20"/>
        </w:rPr>
      </w:pPr>
      <w:r w:rsidRPr="00706C6A">
        <w:rPr>
          <w:szCs w:val="20"/>
        </w:rPr>
        <w:t xml:space="preserve">            &lt;value&gt;10000&lt;/value&gt;</w:t>
      </w:r>
    </w:p>
    <w:p w14:paraId="115B8783" w14:textId="77777777" w:rsidR="00706C6A" w:rsidRPr="00706C6A" w:rsidRDefault="00706C6A" w:rsidP="00706C6A">
      <w:pPr>
        <w:pStyle w:val="NoSpacing"/>
        <w:rPr>
          <w:szCs w:val="20"/>
        </w:rPr>
      </w:pPr>
      <w:r w:rsidRPr="00706C6A">
        <w:rPr>
          <w:szCs w:val="20"/>
        </w:rPr>
        <w:lastRenderedPageBreak/>
        <w:t xml:space="preserve">            &lt;configClass&gt;ControllerInfo&lt;/configClass&gt;</w:t>
      </w:r>
    </w:p>
    <w:p w14:paraId="7F6A57D2" w14:textId="77777777" w:rsidR="00706C6A" w:rsidRPr="00706C6A" w:rsidRDefault="00706C6A" w:rsidP="00706C6A">
      <w:pPr>
        <w:pStyle w:val="NoSpacing"/>
        <w:rPr>
          <w:szCs w:val="20"/>
        </w:rPr>
      </w:pPr>
      <w:r w:rsidRPr="00706C6A">
        <w:rPr>
          <w:szCs w:val="20"/>
        </w:rPr>
        <w:t xml:space="preserve">        &lt;/config&gt;</w:t>
      </w:r>
    </w:p>
    <w:p w14:paraId="2DB80C13" w14:textId="77777777" w:rsidR="00706C6A" w:rsidRPr="00706C6A" w:rsidRDefault="00706C6A" w:rsidP="00706C6A">
      <w:pPr>
        <w:pStyle w:val="NoSpacing"/>
        <w:rPr>
          <w:szCs w:val="20"/>
        </w:rPr>
      </w:pPr>
      <w:r w:rsidRPr="00706C6A">
        <w:rPr>
          <w:szCs w:val="20"/>
        </w:rPr>
        <w:t xml:space="preserve">        &lt;config&gt;</w:t>
      </w:r>
    </w:p>
    <w:p w14:paraId="08B40741" w14:textId="77777777" w:rsidR="00706C6A" w:rsidRPr="00706C6A" w:rsidRDefault="00706C6A" w:rsidP="00706C6A">
      <w:pPr>
        <w:pStyle w:val="NoSpacing"/>
        <w:rPr>
          <w:szCs w:val="20"/>
        </w:rPr>
      </w:pPr>
      <w:r w:rsidRPr="00706C6A">
        <w:rPr>
          <w:szCs w:val="20"/>
        </w:rPr>
        <w:t xml:space="preserve">            &lt;name&gt;updatestreamcorepoolsize&lt;/name&gt;</w:t>
      </w:r>
    </w:p>
    <w:p w14:paraId="7D86EDA0" w14:textId="77777777" w:rsidR="00706C6A" w:rsidRPr="00706C6A" w:rsidRDefault="00706C6A" w:rsidP="00706C6A">
      <w:pPr>
        <w:pStyle w:val="NoSpacing"/>
        <w:rPr>
          <w:szCs w:val="20"/>
        </w:rPr>
      </w:pPr>
      <w:r w:rsidRPr="00706C6A">
        <w:rPr>
          <w:szCs w:val="20"/>
        </w:rPr>
        <w:t xml:space="preserve">            &lt;value&gt;16&lt;/value&gt;</w:t>
      </w:r>
    </w:p>
    <w:p w14:paraId="3C5708FD" w14:textId="77777777" w:rsidR="00706C6A" w:rsidRPr="00706C6A" w:rsidRDefault="00706C6A" w:rsidP="00706C6A">
      <w:pPr>
        <w:pStyle w:val="NoSpacing"/>
        <w:rPr>
          <w:szCs w:val="20"/>
        </w:rPr>
      </w:pPr>
      <w:r w:rsidRPr="00706C6A">
        <w:rPr>
          <w:szCs w:val="20"/>
        </w:rPr>
        <w:t xml:space="preserve">            &lt;configClass&gt;ControllerInfo&lt;/configClass&gt;</w:t>
      </w:r>
    </w:p>
    <w:p w14:paraId="7200A11B" w14:textId="77777777" w:rsidR="00706C6A" w:rsidRPr="00706C6A" w:rsidRDefault="00706C6A" w:rsidP="00706C6A">
      <w:pPr>
        <w:pStyle w:val="NoSpacing"/>
        <w:rPr>
          <w:szCs w:val="20"/>
        </w:rPr>
      </w:pPr>
      <w:r w:rsidRPr="00706C6A">
        <w:rPr>
          <w:szCs w:val="20"/>
        </w:rPr>
        <w:t xml:space="preserve">        &lt;/config&gt;</w:t>
      </w:r>
    </w:p>
    <w:p w14:paraId="1D3188CA" w14:textId="77777777" w:rsidR="00706C6A" w:rsidRPr="00706C6A" w:rsidRDefault="00706C6A" w:rsidP="00706C6A">
      <w:pPr>
        <w:pStyle w:val="NoSpacing"/>
        <w:rPr>
          <w:szCs w:val="20"/>
        </w:rPr>
      </w:pPr>
      <w:r w:rsidRPr="00706C6A">
        <w:rPr>
          <w:szCs w:val="20"/>
        </w:rPr>
        <w:t xml:space="preserve">        &lt;config&gt;</w:t>
      </w:r>
    </w:p>
    <w:p w14:paraId="10596A27" w14:textId="77777777" w:rsidR="00706C6A" w:rsidRPr="00706C6A" w:rsidRDefault="00706C6A" w:rsidP="00706C6A">
      <w:pPr>
        <w:pStyle w:val="NoSpacing"/>
        <w:rPr>
          <w:szCs w:val="20"/>
        </w:rPr>
      </w:pPr>
      <w:r w:rsidRPr="00706C6A">
        <w:rPr>
          <w:szCs w:val="20"/>
        </w:rPr>
        <w:t xml:space="preserve">            &lt;name&gt;enablejms&lt;/name&gt;</w:t>
      </w:r>
    </w:p>
    <w:p w14:paraId="514A198E" w14:textId="77777777" w:rsidR="00706C6A" w:rsidRPr="00706C6A" w:rsidRDefault="00706C6A" w:rsidP="00706C6A">
      <w:pPr>
        <w:pStyle w:val="NoSpacing"/>
        <w:rPr>
          <w:szCs w:val="20"/>
        </w:rPr>
      </w:pPr>
      <w:r w:rsidRPr="00706C6A">
        <w:rPr>
          <w:szCs w:val="20"/>
        </w:rPr>
        <w:t xml:space="preserve">            &lt;value&gt;true&lt;/value&gt;</w:t>
      </w:r>
    </w:p>
    <w:p w14:paraId="22C3500D" w14:textId="77777777" w:rsidR="00706C6A" w:rsidRPr="00706C6A" w:rsidRDefault="00706C6A" w:rsidP="00706C6A">
      <w:pPr>
        <w:pStyle w:val="NoSpacing"/>
        <w:rPr>
          <w:szCs w:val="20"/>
        </w:rPr>
      </w:pPr>
      <w:r w:rsidRPr="00706C6A">
        <w:rPr>
          <w:szCs w:val="20"/>
        </w:rPr>
        <w:t xml:space="preserve">            &lt;configClass&gt;ESBInfo&lt;/configClass&gt;</w:t>
      </w:r>
    </w:p>
    <w:p w14:paraId="39E2D90A" w14:textId="77777777" w:rsidR="00706C6A" w:rsidRPr="00706C6A" w:rsidRDefault="00706C6A" w:rsidP="00706C6A">
      <w:pPr>
        <w:pStyle w:val="NoSpacing"/>
        <w:rPr>
          <w:szCs w:val="20"/>
        </w:rPr>
      </w:pPr>
      <w:r w:rsidRPr="00706C6A">
        <w:rPr>
          <w:szCs w:val="20"/>
        </w:rPr>
        <w:t xml:space="preserve">        &lt;/config&gt;</w:t>
      </w:r>
    </w:p>
    <w:p w14:paraId="4EAD3810" w14:textId="77777777" w:rsidR="00706C6A" w:rsidRPr="00706C6A" w:rsidRDefault="00706C6A" w:rsidP="00706C6A">
      <w:pPr>
        <w:pStyle w:val="NoSpacing"/>
        <w:rPr>
          <w:szCs w:val="20"/>
        </w:rPr>
      </w:pPr>
      <w:r w:rsidRPr="00706C6A">
        <w:rPr>
          <w:szCs w:val="20"/>
        </w:rPr>
        <w:t xml:space="preserve">        &lt;config&gt;</w:t>
      </w:r>
    </w:p>
    <w:p w14:paraId="664C9913" w14:textId="77777777" w:rsidR="00706C6A" w:rsidRPr="00706C6A" w:rsidRDefault="00706C6A" w:rsidP="00706C6A">
      <w:pPr>
        <w:pStyle w:val="NoSpacing"/>
        <w:rPr>
          <w:szCs w:val="20"/>
        </w:rPr>
      </w:pPr>
      <w:r w:rsidRPr="00706C6A">
        <w:rPr>
          <w:szCs w:val="20"/>
        </w:rPr>
        <w:t xml:space="preserve">            &lt;name&gt;updatestreamuseasync&lt;/name&gt;</w:t>
      </w:r>
    </w:p>
    <w:p w14:paraId="239950E2" w14:textId="77777777" w:rsidR="00706C6A" w:rsidRPr="00706C6A" w:rsidRDefault="00706C6A" w:rsidP="00706C6A">
      <w:pPr>
        <w:pStyle w:val="NoSpacing"/>
        <w:rPr>
          <w:szCs w:val="20"/>
        </w:rPr>
      </w:pPr>
      <w:r w:rsidRPr="00706C6A">
        <w:rPr>
          <w:szCs w:val="20"/>
        </w:rPr>
        <w:t xml:space="preserve">            &lt;value&gt;true&lt;/value&gt;</w:t>
      </w:r>
    </w:p>
    <w:p w14:paraId="4BC0C5EB" w14:textId="77777777" w:rsidR="00706C6A" w:rsidRPr="00706C6A" w:rsidRDefault="00706C6A" w:rsidP="00706C6A">
      <w:pPr>
        <w:pStyle w:val="NoSpacing"/>
        <w:rPr>
          <w:szCs w:val="20"/>
        </w:rPr>
      </w:pPr>
      <w:r w:rsidRPr="00706C6A">
        <w:rPr>
          <w:szCs w:val="20"/>
        </w:rPr>
        <w:t xml:space="preserve">            &lt;configClass&gt;ControllerInfo&lt;/configClass&gt;</w:t>
      </w:r>
    </w:p>
    <w:p w14:paraId="3D759DB7" w14:textId="77777777" w:rsidR="00706C6A" w:rsidRPr="00706C6A" w:rsidRDefault="00706C6A" w:rsidP="00706C6A">
      <w:pPr>
        <w:pStyle w:val="NoSpacing"/>
        <w:rPr>
          <w:szCs w:val="20"/>
        </w:rPr>
      </w:pPr>
      <w:r w:rsidRPr="00706C6A">
        <w:rPr>
          <w:szCs w:val="20"/>
        </w:rPr>
        <w:t xml:space="preserve">        &lt;/config&gt;</w:t>
      </w:r>
    </w:p>
    <w:p w14:paraId="64304B0C" w14:textId="77777777" w:rsidR="00706C6A" w:rsidRPr="00706C6A" w:rsidRDefault="00706C6A" w:rsidP="00706C6A">
      <w:pPr>
        <w:pStyle w:val="NoSpacing"/>
        <w:rPr>
          <w:szCs w:val="20"/>
        </w:rPr>
      </w:pPr>
      <w:r w:rsidRPr="00706C6A">
        <w:rPr>
          <w:szCs w:val="20"/>
        </w:rPr>
        <w:t xml:space="preserve">        &lt;config&gt;</w:t>
      </w:r>
    </w:p>
    <w:p w14:paraId="2BBBF5D6" w14:textId="77777777" w:rsidR="00706C6A" w:rsidRPr="00706C6A" w:rsidRDefault="00706C6A" w:rsidP="00706C6A">
      <w:pPr>
        <w:pStyle w:val="NoSpacing"/>
        <w:rPr>
          <w:szCs w:val="20"/>
        </w:rPr>
      </w:pPr>
      <w:r w:rsidRPr="00706C6A">
        <w:rPr>
          <w:szCs w:val="20"/>
        </w:rPr>
        <w:t xml:space="preserve">            &lt;name&gt;venue&lt;/name&gt;</w:t>
      </w:r>
    </w:p>
    <w:p w14:paraId="64D2CA7D" w14:textId="77777777" w:rsidR="00706C6A" w:rsidRPr="00706C6A" w:rsidRDefault="00706C6A" w:rsidP="00706C6A">
      <w:pPr>
        <w:pStyle w:val="NoSpacing"/>
        <w:rPr>
          <w:szCs w:val="20"/>
        </w:rPr>
      </w:pPr>
      <w:r w:rsidRPr="00706C6A">
        <w:rPr>
          <w:szCs w:val="20"/>
        </w:rPr>
        <w:t xml:space="preserve">            &lt;value&gt;222333&lt;/value&gt;</w:t>
      </w:r>
    </w:p>
    <w:p w14:paraId="05AEFCA6" w14:textId="77777777" w:rsidR="00706C6A" w:rsidRPr="00706C6A" w:rsidRDefault="00706C6A" w:rsidP="00706C6A">
      <w:pPr>
        <w:pStyle w:val="NoSpacing"/>
        <w:rPr>
          <w:szCs w:val="20"/>
        </w:rPr>
      </w:pPr>
      <w:r w:rsidRPr="00706C6A">
        <w:rPr>
          <w:szCs w:val="20"/>
        </w:rPr>
        <w:t xml:space="preserve">            &lt;configClass&gt;ControllerInfo&lt;/configClass&gt;</w:t>
      </w:r>
    </w:p>
    <w:p w14:paraId="251F1A9D" w14:textId="77777777" w:rsidR="00706C6A" w:rsidRPr="00706C6A" w:rsidRDefault="00706C6A" w:rsidP="00706C6A">
      <w:pPr>
        <w:pStyle w:val="NoSpacing"/>
        <w:rPr>
          <w:szCs w:val="20"/>
        </w:rPr>
      </w:pPr>
      <w:r w:rsidRPr="00706C6A">
        <w:rPr>
          <w:szCs w:val="20"/>
        </w:rPr>
        <w:t xml:space="preserve">        &lt;/config&gt;</w:t>
      </w:r>
    </w:p>
    <w:p w14:paraId="354CB641" w14:textId="77777777" w:rsidR="00706C6A" w:rsidRPr="00706C6A" w:rsidRDefault="00706C6A" w:rsidP="00706C6A">
      <w:pPr>
        <w:pStyle w:val="NoSpacing"/>
        <w:rPr>
          <w:szCs w:val="20"/>
        </w:rPr>
      </w:pPr>
      <w:r w:rsidRPr="00706C6A">
        <w:rPr>
          <w:szCs w:val="20"/>
        </w:rPr>
        <w:t xml:space="preserve">        &lt;config&gt;</w:t>
      </w:r>
    </w:p>
    <w:p w14:paraId="5AF89E73" w14:textId="77777777" w:rsidR="00706C6A" w:rsidRPr="00706C6A" w:rsidRDefault="00706C6A" w:rsidP="00706C6A">
      <w:pPr>
        <w:pStyle w:val="NoSpacing"/>
        <w:rPr>
          <w:szCs w:val="20"/>
        </w:rPr>
      </w:pPr>
      <w:r w:rsidRPr="00706C6A">
        <w:rPr>
          <w:szCs w:val="20"/>
        </w:rPr>
        <w:t xml:space="preserve">            &lt;name&gt;readerPowerOffTime&lt;/name&gt;</w:t>
      </w:r>
    </w:p>
    <w:p w14:paraId="0EE37C85" w14:textId="77777777" w:rsidR="00706C6A" w:rsidRPr="00706C6A" w:rsidRDefault="00706C6A" w:rsidP="00706C6A">
      <w:pPr>
        <w:pStyle w:val="NoSpacing"/>
        <w:rPr>
          <w:szCs w:val="20"/>
        </w:rPr>
      </w:pPr>
      <w:r w:rsidRPr="00706C6A">
        <w:rPr>
          <w:szCs w:val="20"/>
        </w:rPr>
        <w:t xml:space="preserve">            &lt;value&gt;&lt;/value&gt;</w:t>
      </w:r>
    </w:p>
    <w:p w14:paraId="482CAC85" w14:textId="77777777" w:rsidR="00706C6A" w:rsidRPr="00706C6A" w:rsidRDefault="00706C6A" w:rsidP="00706C6A">
      <w:pPr>
        <w:pStyle w:val="NoSpacing"/>
        <w:rPr>
          <w:szCs w:val="20"/>
        </w:rPr>
      </w:pPr>
      <w:r w:rsidRPr="00706C6A">
        <w:rPr>
          <w:szCs w:val="20"/>
        </w:rPr>
        <w:t xml:space="preserve">            &lt;configClass&gt;ControllerInfo&lt;/configClass&gt;</w:t>
      </w:r>
    </w:p>
    <w:p w14:paraId="74E3389D" w14:textId="77777777" w:rsidR="00706C6A" w:rsidRPr="00706C6A" w:rsidRDefault="00706C6A" w:rsidP="00706C6A">
      <w:pPr>
        <w:pStyle w:val="NoSpacing"/>
        <w:rPr>
          <w:szCs w:val="20"/>
        </w:rPr>
      </w:pPr>
      <w:r w:rsidRPr="00706C6A">
        <w:rPr>
          <w:szCs w:val="20"/>
        </w:rPr>
        <w:t xml:space="preserve">        &lt;/config&gt;</w:t>
      </w:r>
    </w:p>
    <w:p w14:paraId="4BFFD81E" w14:textId="77777777" w:rsidR="00706C6A" w:rsidRPr="00706C6A" w:rsidRDefault="00706C6A" w:rsidP="00706C6A">
      <w:pPr>
        <w:pStyle w:val="NoSpacing"/>
        <w:rPr>
          <w:szCs w:val="20"/>
        </w:rPr>
      </w:pPr>
      <w:r w:rsidRPr="00706C6A">
        <w:rPr>
          <w:szCs w:val="20"/>
        </w:rPr>
        <w:t xml:space="preserve">        &lt;config&gt;</w:t>
      </w:r>
    </w:p>
    <w:p w14:paraId="3112E51F" w14:textId="77777777" w:rsidR="00706C6A" w:rsidRPr="00706C6A" w:rsidRDefault="00706C6A" w:rsidP="00706C6A">
      <w:pPr>
        <w:pStyle w:val="NoSpacing"/>
        <w:rPr>
          <w:szCs w:val="20"/>
        </w:rPr>
      </w:pPr>
      <w:r w:rsidRPr="00706C6A">
        <w:rPr>
          <w:szCs w:val="20"/>
        </w:rPr>
        <w:t xml:space="preserve">            &lt;name&gt;jmsdiscoverytimesec&lt;/name&gt;</w:t>
      </w:r>
    </w:p>
    <w:p w14:paraId="3CEC9128" w14:textId="77777777" w:rsidR="00706C6A" w:rsidRPr="00706C6A" w:rsidRDefault="00706C6A" w:rsidP="00706C6A">
      <w:pPr>
        <w:pStyle w:val="NoSpacing"/>
        <w:rPr>
          <w:szCs w:val="20"/>
        </w:rPr>
      </w:pPr>
      <w:r w:rsidRPr="00706C6A">
        <w:rPr>
          <w:szCs w:val="20"/>
        </w:rPr>
        <w:t xml:space="preserve">            &lt;value&gt;60&lt;/value&gt;</w:t>
      </w:r>
    </w:p>
    <w:p w14:paraId="5A897C87" w14:textId="77777777" w:rsidR="00706C6A" w:rsidRPr="00706C6A" w:rsidRDefault="00706C6A" w:rsidP="00706C6A">
      <w:pPr>
        <w:pStyle w:val="NoSpacing"/>
        <w:rPr>
          <w:szCs w:val="20"/>
        </w:rPr>
      </w:pPr>
      <w:r w:rsidRPr="00706C6A">
        <w:rPr>
          <w:szCs w:val="20"/>
        </w:rPr>
        <w:t xml:space="preserve">            &lt;configClass&gt;ESBInfo&lt;/configClass&gt;</w:t>
      </w:r>
    </w:p>
    <w:p w14:paraId="677B2E71" w14:textId="77777777" w:rsidR="00706C6A" w:rsidRPr="00706C6A" w:rsidRDefault="00706C6A" w:rsidP="00706C6A">
      <w:pPr>
        <w:pStyle w:val="NoSpacing"/>
        <w:rPr>
          <w:szCs w:val="20"/>
        </w:rPr>
      </w:pPr>
      <w:r w:rsidRPr="00706C6A">
        <w:rPr>
          <w:szCs w:val="20"/>
        </w:rPr>
        <w:t xml:space="preserve">        &lt;/config&gt;</w:t>
      </w:r>
    </w:p>
    <w:p w14:paraId="7BB1985D" w14:textId="77777777" w:rsidR="00706C6A" w:rsidRPr="00706C6A" w:rsidRDefault="00706C6A" w:rsidP="00706C6A">
      <w:pPr>
        <w:pStyle w:val="NoSpacing"/>
        <w:rPr>
          <w:szCs w:val="20"/>
        </w:rPr>
      </w:pPr>
      <w:r w:rsidRPr="00706C6A">
        <w:rPr>
          <w:szCs w:val="20"/>
        </w:rPr>
        <w:t xml:space="preserve">        &lt;config&gt;</w:t>
      </w:r>
    </w:p>
    <w:p w14:paraId="672F1687" w14:textId="77777777" w:rsidR="00706C6A" w:rsidRPr="00706C6A" w:rsidRDefault="00706C6A" w:rsidP="00706C6A">
      <w:pPr>
        <w:pStyle w:val="NoSpacing"/>
        <w:rPr>
          <w:szCs w:val="20"/>
        </w:rPr>
      </w:pPr>
      <w:r w:rsidRPr="00706C6A">
        <w:rPr>
          <w:szCs w:val="20"/>
        </w:rPr>
        <w:t xml:space="preserve">            &lt;name&gt;readerPowerOffPeriod&lt;/name&gt;</w:t>
      </w:r>
    </w:p>
    <w:p w14:paraId="148024DE" w14:textId="77777777" w:rsidR="00706C6A" w:rsidRPr="00706C6A" w:rsidRDefault="00706C6A" w:rsidP="00706C6A">
      <w:pPr>
        <w:pStyle w:val="NoSpacing"/>
        <w:rPr>
          <w:szCs w:val="20"/>
        </w:rPr>
      </w:pPr>
      <w:r w:rsidRPr="00706C6A">
        <w:rPr>
          <w:szCs w:val="20"/>
        </w:rPr>
        <w:t xml:space="preserve">            &lt;value&gt;30&lt;/value&gt;</w:t>
      </w:r>
    </w:p>
    <w:p w14:paraId="13131ABD" w14:textId="77777777" w:rsidR="00706C6A" w:rsidRPr="00706C6A" w:rsidRDefault="00706C6A" w:rsidP="00706C6A">
      <w:pPr>
        <w:pStyle w:val="NoSpacing"/>
        <w:rPr>
          <w:szCs w:val="20"/>
        </w:rPr>
      </w:pPr>
      <w:r w:rsidRPr="00706C6A">
        <w:rPr>
          <w:szCs w:val="20"/>
        </w:rPr>
        <w:t xml:space="preserve">            &lt;configClass&gt;ControllerInfo&lt;/configClass&gt;</w:t>
      </w:r>
    </w:p>
    <w:p w14:paraId="5EF58014" w14:textId="77777777" w:rsidR="00706C6A" w:rsidRPr="00706C6A" w:rsidRDefault="00706C6A" w:rsidP="00706C6A">
      <w:pPr>
        <w:pStyle w:val="NoSpacing"/>
        <w:rPr>
          <w:szCs w:val="20"/>
        </w:rPr>
      </w:pPr>
      <w:r w:rsidRPr="00706C6A">
        <w:rPr>
          <w:szCs w:val="20"/>
        </w:rPr>
        <w:t xml:space="preserve">        &lt;/config&gt;</w:t>
      </w:r>
    </w:p>
    <w:p w14:paraId="0B3F5AAF" w14:textId="77777777" w:rsidR="00706C6A" w:rsidRPr="00706C6A" w:rsidRDefault="00706C6A" w:rsidP="00706C6A">
      <w:pPr>
        <w:pStyle w:val="NoSpacing"/>
        <w:rPr>
          <w:szCs w:val="20"/>
        </w:rPr>
      </w:pPr>
      <w:r w:rsidRPr="00706C6A">
        <w:rPr>
          <w:szCs w:val="20"/>
        </w:rPr>
        <w:t xml:space="preserve">        &lt;config&gt;</w:t>
      </w:r>
    </w:p>
    <w:p w14:paraId="18868FC4" w14:textId="77777777" w:rsidR="00706C6A" w:rsidRPr="00706C6A" w:rsidRDefault="00706C6A" w:rsidP="00706C6A">
      <w:pPr>
        <w:pStyle w:val="NoSpacing"/>
        <w:rPr>
          <w:szCs w:val="20"/>
        </w:rPr>
      </w:pPr>
      <w:r w:rsidRPr="00706C6A">
        <w:rPr>
          <w:szCs w:val="20"/>
        </w:rPr>
        <w:t xml:space="preserve">            &lt;name&gt;mmaxNormalTemperature&lt;/name&gt;</w:t>
      </w:r>
    </w:p>
    <w:p w14:paraId="7D4621C6" w14:textId="77777777" w:rsidR="00706C6A" w:rsidRPr="00706C6A" w:rsidRDefault="00706C6A" w:rsidP="00706C6A">
      <w:pPr>
        <w:pStyle w:val="NoSpacing"/>
        <w:rPr>
          <w:szCs w:val="20"/>
        </w:rPr>
      </w:pPr>
      <w:r w:rsidRPr="00706C6A">
        <w:rPr>
          <w:szCs w:val="20"/>
        </w:rPr>
        <w:t xml:space="preserve">            &lt;value&gt;22.0&lt;/value&gt;</w:t>
      </w:r>
    </w:p>
    <w:p w14:paraId="068AA564" w14:textId="77777777" w:rsidR="00706C6A" w:rsidRPr="00706C6A" w:rsidRDefault="00706C6A" w:rsidP="00706C6A">
      <w:pPr>
        <w:pStyle w:val="NoSpacing"/>
        <w:rPr>
          <w:szCs w:val="20"/>
        </w:rPr>
      </w:pPr>
      <w:r w:rsidRPr="00706C6A">
        <w:rPr>
          <w:szCs w:val="20"/>
        </w:rPr>
        <w:t xml:space="preserve">            &lt;configClass&gt;ReaderConfig&lt;/configClass&gt;</w:t>
      </w:r>
    </w:p>
    <w:p w14:paraId="0FF79591" w14:textId="77777777" w:rsidR="00706C6A" w:rsidRPr="00706C6A" w:rsidRDefault="00706C6A" w:rsidP="00706C6A">
      <w:pPr>
        <w:pStyle w:val="NoSpacing"/>
        <w:rPr>
          <w:szCs w:val="20"/>
        </w:rPr>
      </w:pPr>
      <w:r w:rsidRPr="00706C6A">
        <w:rPr>
          <w:szCs w:val="20"/>
        </w:rPr>
        <w:t xml:space="preserve">        &lt;/config&gt;</w:t>
      </w:r>
    </w:p>
    <w:p w14:paraId="2831A3E9" w14:textId="77777777" w:rsidR="00706C6A" w:rsidRPr="00706C6A" w:rsidRDefault="00706C6A" w:rsidP="00706C6A">
      <w:pPr>
        <w:pStyle w:val="NoSpacing"/>
        <w:rPr>
          <w:szCs w:val="20"/>
        </w:rPr>
      </w:pPr>
      <w:r w:rsidRPr="00706C6A">
        <w:rPr>
          <w:szCs w:val="20"/>
        </w:rPr>
        <w:t xml:space="preserve">        &lt;config&gt;</w:t>
      </w:r>
    </w:p>
    <w:p w14:paraId="1369D905" w14:textId="77777777" w:rsidR="00706C6A" w:rsidRPr="00706C6A" w:rsidRDefault="00706C6A" w:rsidP="00706C6A">
      <w:pPr>
        <w:pStyle w:val="NoSpacing"/>
        <w:rPr>
          <w:szCs w:val="20"/>
        </w:rPr>
      </w:pPr>
      <w:r w:rsidRPr="00706C6A">
        <w:rPr>
          <w:szCs w:val="20"/>
        </w:rPr>
        <w:t xml:space="preserve">            &lt;name&gt;dateFormat&lt;/name&gt;</w:t>
      </w:r>
    </w:p>
    <w:p w14:paraId="5EB75135" w14:textId="77777777" w:rsidR="00706C6A" w:rsidRPr="00706C6A" w:rsidRDefault="00706C6A" w:rsidP="00706C6A">
      <w:pPr>
        <w:pStyle w:val="NoSpacing"/>
        <w:rPr>
          <w:szCs w:val="20"/>
        </w:rPr>
      </w:pPr>
      <w:r w:rsidRPr="00706C6A">
        <w:rPr>
          <w:szCs w:val="20"/>
        </w:rPr>
        <w:t xml:space="preserve">            &lt;value&gt;yyyy-MM-dd HH:mm:ss z&lt;/value&gt;</w:t>
      </w:r>
    </w:p>
    <w:p w14:paraId="39B34787" w14:textId="77777777" w:rsidR="00706C6A" w:rsidRPr="00706C6A" w:rsidRDefault="00706C6A" w:rsidP="00706C6A">
      <w:pPr>
        <w:pStyle w:val="NoSpacing"/>
        <w:rPr>
          <w:szCs w:val="20"/>
        </w:rPr>
      </w:pPr>
      <w:r w:rsidRPr="00706C6A">
        <w:rPr>
          <w:szCs w:val="20"/>
        </w:rPr>
        <w:t xml:space="preserve">            &lt;configClass&gt;ControllerInfo&lt;/configClass&gt;</w:t>
      </w:r>
    </w:p>
    <w:p w14:paraId="2DCBE7C0" w14:textId="77777777" w:rsidR="00706C6A" w:rsidRPr="00706C6A" w:rsidRDefault="00706C6A" w:rsidP="00706C6A">
      <w:pPr>
        <w:pStyle w:val="NoSpacing"/>
        <w:rPr>
          <w:szCs w:val="20"/>
        </w:rPr>
      </w:pPr>
      <w:r w:rsidRPr="00706C6A">
        <w:rPr>
          <w:szCs w:val="20"/>
        </w:rPr>
        <w:t xml:space="preserve">        &lt;/config&gt;</w:t>
      </w:r>
    </w:p>
    <w:p w14:paraId="02868533" w14:textId="77777777" w:rsidR="00706C6A" w:rsidRPr="00706C6A" w:rsidRDefault="00706C6A" w:rsidP="00706C6A">
      <w:pPr>
        <w:pStyle w:val="NoSpacing"/>
        <w:rPr>
          <w:szCs w:val="20"/>
        </w:rPr>
      </w:pPr>
      <w:r w:rsidRPr="00706C6A">
        <w:rPr>
          <w:szCs w:val="20"/>
        </w:rPr>
        <w:t xml:space="preserve">        &lt;config&gt;</w:t>
      </w:r>
    </w:p>
    <w:p w14:paraId="7DB09DD6" w14:textId="77777777" w:rsidR="00706C6A" w:rsidRPr="00706C6A" w:rsidRDefault="00706C6A" w:rsidP="00706C6A">
      <w:pPr>
        <w:pStyle w:val="NoSpacing"/>
        <w:rPr>
          <w:szCs w:val="20"/>
        </w:rPr>
      </w:pPr>
      <w:r w:rsidRPr="00706C6A">
        <w:rPr>
          <w:szCs w:val="20"/>
        </w:rPr>
        <w:t xml:space="preserve">            &lt;name&gt;errorTimeout_msec&lt;/name&gt;</w:t>
      </w:r>
    </w:p>
    <w:p w14:paraId="7BA4104E" w14:textId="77777777" w:rsidR="00706C6A" w:rsidRPr="00706C6A" w:rsidRDefault="00706C6A" w:rsidP="00706C6A">
      <w:pPr>
        <w:pStyle w:val="NoSpacing"/>
        <w:rPr>
          <w:szCs w:val="20"/>
        </w:rPr>
      </w:pPr>
      <w:r w:rsidRPr="00706C6A">
        <w:rPr>
          <w:szCs w:val="20"/>
        </w:rPr>
        <w:t xml:space="preserve">            &lt;value&gt;2000&lt;/value&gt;</w:t>
      </w:r>
    </w:p>
    <w:p w14:paraId="601270F4" w14:textId="77777777" w:rsidR="00706C6A" w:rsidRPr="00706C6A" w:rsidRDefault="00706C6A" w:rsidP="00706C6A">
      <w:pPr>
        <w:pStyle w:val="NoSpacing"/>
        <w:rPr>
          <w:szCs w:val="20"/>
        </w:rPr>
      </w:pPr>
      <w:r w:rsidRPr="00706C6A">
        <w:rPr>
          <w:szCs w:val="20"/>
        </w:rPr>
        <w:lastRenderedPageBreak/>
        <w:t xml:space="preserve">            &lt;configClass&gt;ControllerInfo&lt;/configClass&gt;</w:t>
      </w:r>
    </w:p>
    <w:p w14:paraId="3E841AC8" w14:textId="77777777" w:rsidR="00706C6A" w:rsidRPr="00706C6A" w:rsidRDefault="00706C6A" w:rsidP="00706C6A">
      <w:pPr>
        <w:pStyle w:val="NoSpacing"/>
        <w:rPr>
          <w:szCs w:val="20"/>
        </w:rPr>
      </w:pPr>
      <w:r w:rsidRPr="00706C6A">
        <w:rPr>
          <w:szCs w:val="20"/>
        </w:rPr>
        <w:t xml:space="preserve">        &lt;/config&gt;</w:t>
      </w:r>
    </w:p>
    <w:p w14:paraId="6D0431D6" w14:textId="77777777" w:rsidR="00706C6A" w:rsidRPr="00706C6A" w:rsidRDefault="00706C6A" w:rsidP="00706C6A">
      <w:pPr>
        <w:pStyle w:val="NoSpacing"/>
        <w:rPr>
          <w:szCs w:val="20"/>
        </w:rPr>
      </w:pPr>
      <w:r w:rsidRPr="00706C6A">
        <w:rPr>
          <w:szCs w:val="20"/>
        </w:rPr>
        <w:t xml:space="preserve">        &lt;config&gt;</w:t>
      </w:r>
    </w:p>
    <w:p w14:paraId="54F8CE02" w14:textId="77777777" w:rsidR="00706C6A" w:rsidRPr="00706C6A" w:rsidRDefault="00706C6A" w:rsidP="00706C6A">
      <w:pPr>
        <w:pStyle w:val="NoSpacing"/>
        <w:rPr>
          <w:szCs w:val="20"/>
        </w:rPr>
      </w:pPr>
      <w:r w:rsidRPr="00706C6A">
        <w:rPr>
          <w:szCs w:val="20"/>
        </w:rPr>
        <w:t xml:space="preserve">            &lt;name&gt;failureSequence&lt;/name&gt;</w:t>
      </w:r>
    </w:p>
    <w:p w14:paraId="680418E3" w14:textId="77777777" w:rsidR="00706C6A" w:rsidRPr="00706C6A" w:rsidRDefault="00706C6A" w:rsidP="00706C6A">
      <w:pPr>
        <w:pStyle w:val="NoSpacing"/>
        <w:rPr>
          <w:szCs w:val="20"/>
        </w:rPr>
      </w:pPr>
      <w:r w:rsidRPr="00706C6A">
        <w:rPr>
          <w:szCs w:val="20"/>
        </w:rPr>
        <w:t xml:space="preserve">            &lt;value&gt;exception&lt;/value&gt;</w:t>
      </w:r>
    </w:p>
    <w:p w14:paraId="003BA777" w14:textId="77777777" w:rsidR="00706C6A" w:rsidRPr="00706C6A" w:rsidRDefault="00706C6A" w:rsidP="00706C6A">
      <w:pPr>
        <w:pStyle w:val="NoSpacing"/>
        <w:rPr>
          <w:szCs w:val="20"/>
        </w:rPr>
      </w:pPr>
      <w:r w:rsidRPr="00706C6A">
        <w:rPr>
          <w:szCs w:val="20"/>
        </w:rPr>
        <w:t xml:space="preserve">            &lt;configClass&gt;ControllerInfo&lt;/configClass&gt;</w:t>
      </w:r>
    </w:p>
    <w:p w14:paraId="0B944265" w14:textId="77777777" w:rsidR="00706C6A" w:rsidRPr="00706C6A" w:rsidRDefault="00706C6A" w:rsidP="00706C6A">
      <w:pPr>
        <w:pStyle w:val="NoSpacing"/>
        <w:rPr>
          <w:szCs w:val="20"/>
        </w:rPr>
      </w:pPr>
      <w:r w:rsidRPr="00706C6A">
        <w:rPr>
          <w:szCs w:val="20"/>
        </w:rPr>
        <w:t xml:space="preserve">        &lt;/config&gt;</w:t>
      </w:r>
    </w:p>
    <w:p w14:paraId="51C3DF14" w14:textId="77777777" w:rsidR="00706C6A" w:rsidRPr="00706C6A" w:rsidRDefault="00706C6A" w:rsidP="00706C6A">
      <w:pPr>
        <w:pStyle w:val="NoSpacing"/>
        <w:rPr>
          <w:szCs w:val="20"/>
        </w:rPr>
      </w:pPr>
      <w:r w:rsidRPr="00706C6A">
        <w:rPr>
          <w:szCs w:val="20"/>
        </w:rPr>
        <w:t xml:space="preserve">        &lt;config&gt;</w:t>
      </w:r>
    </w:p>
    <w:p w14:paraId="6251E7EF" w14:textId="77777777" w:rsidR="00706C6A" w:rsidRPr="00706C6A" w:rsidRDefault="00706C6A" w:rsidP="00706C6A">
      <w:pPr>
        <w:pStyle w:val="NoSpacing"/>
        <w:rPr>
          <w:szCs w:val="20"/>
        </w:rPr>
      </w:pPr>
      <w:r w:rsidRPr="00706C6A">
        <w:rPr>
          <w:szCs w:val="20"/>
        </w:rPr>
        <w:t xml:space="preserve">            &lt;name&gt;park_id&lt;/name&gt;</w:t>
      </w:r>
    </w:p>
    <w:p w14:paraId="7B3B9908" w14:textId="77777777" w:rsidR="00706C6A" w:rsidRPr="00706C6A" w:rsidRDefault="00706C6A" w:rsidP="00706C6A">
      <w:pPr>
        <w:pStyle w:val="NoSpacing"/>
        <w:rPr>
          <w:szCs w:val="20"/>
        </w:rPr>
      </w:pPr>
      <w:r w:rsidRPr="00706C6A">
        <w:rPr>
          <w:szCs w:val="20"/>
        </w:rPr>
        <w:t xml:space="preserve">            &lt;value&gt;&lt;/value&gt;</w:t>
      </w:r>
    </w:p>
    <w:p w14:paraId="386AC69C" w14:textId="77777777" w:rsidR="00706C6A" w:rsidRPr="00706C6A" w:rsidRDefault="00706C6A" w:rsidP="00706C6A">
      <w:pPr>
        <w:pStyle w:val="NoSpacing"/>
        <w:rPr>
          <w:szCs w:val="20"/>
        </w:rPr>
      </w:pPr>
      <w:r w:rsidRPr="00706C6A">
        <w:rPr>
          <w:szCs w:val="20"/>
        </w:rPr>
        <w:t xml:space="preserve">            &lt;configClass&gt;ControllerInfo&lt;/configClass&gt;</w:t>
      </w:r>
    </w:p>
    <w:p w14:paraId="73522E81" w14:textId="77777777" w:rsidR="00706C6A" w:rsidRPr="00706C6A" w:rsidRDefault="00706C6A" w:rsidP="00706C6A">
      <w:pPr>
        <w:pStyle w:val="NoSpacing"/>
        <w:rPr>
          <w:szCs w:val="20"/>
        </w:rPr>
      </w:pPr>
      <w:r w:rsidRPr="00706C6A">
        <w:rPr>
          <w:szCs w:val="20"/>
        </w:rPr>
        <w:t xml:space="preserve">        &lt;/config&gt;</w:t>
      </w:r>
    </w:p>
    <w:p w14:paraId="32CEF0EB" w14:textId="77777777" w:rsidR="00706C6A" w:rsidRPr="00706C6A" w:rsidRDefault="00706C6A" w:rsidP="00706C6A">
      <w:pPr>
        <w:pStyle w:val="NoSpacing"/>
        <w:rPr>
          <w:szCs w:val="20"/>
        </w:rPr>
      </w:pPr>
      <w:r w:rsidRPr="00706C6A">
        <w:rPr>
          <w:szCs w:val="20"/>
        </w:rPr>
        <w:t xml:space="preserve">        &lt;config&gt;</w:t>
      </w:r>
    </w:p>
    <w:p w14:paraId="47FD2A22" w14:textId="77777777" w:rsidR="00706C6A" w:rsidRPr="00706C6A" w:rsidRDefault="00706C6A" w:rsidP="00706C6A">
      <w:pPr>
        <w:pStyle w:val="NoSpacing"/>
        <w:rPr>
          <w:szCs w:val="20"/>
        </w:rPr>
      </w:pPr>
      <w:r w:rsidRPr="00706C6A">
        <w:rPr>
          <w:szCs w:val="20"/>
        </w:rPr>
        <w:t xml:space="preserve">            &lt;name&gt;maxreadsbeforepurge&lt;/name&gt;</w:t>
      </w:r>
    </w:p>
    <w:p w14:paraId="56462E1F" w14:textId="77777777" w:rsidR="00706C6A" w:rsidRPr="00706C6A" w:rsidRDefault="00706C6A" w:rsidP="00706C6A">
      <w:pPr>
        <w:pStyle w:val="NoSpacing"/>
        <w:rPr>
          <w:szCs w:val="20"/>
        </w:rPr>
      </w:pPr>
      <w:r w:rsidRPr="00706C6A">
        <w:rPr>
          <w:szCs w:val="20"/>
        </w:rPr>
        <w:t xml:space="preserve">            &lt;value&gt;8&lt;/value&gt;</w:t>
      </w:r>
    </w:p>
    <w:p w14:paraId="5D6437F2" w14:textId="77777777" w:rsidR="00706C6A" w:rsidRPr="00706C6A" w:rsidRDefault="00706C6A" w:rsidP="00706C6A">
      <w:pPr>
        <w:pStyle w:val="NoSpacing"/>
        <w:rPr>
          <w:szCs w:val="20"/>
        </w:rPr>
      </w:pPr>
      <w:r w:rsidRPr="00706C6A">
        <w:rPr>
          <w:szCs w:val="20"/>
        </w:rPr>
        <w:t xml:space="preserve">            &lt;configClass&gt;ControllerInfo&lt;/configClass&gt;</w:t>
      </w:r>
    </w:p>
    <w:p w14:paraId="68C33333" w14:textId="77777777" w:rsidR="00706C6A" w:rsidRPr="00706C6A" w:rsidRDefault="00706C6A" w:rsidP="00706C6A">
      <w:pPr>
        <w:pStyle w:val="NoSpacing"/>
        <w:rPr>
          <w:szCs w:val="20"/>
        </w:rPr>
      </w:pPr>
      <w:r w:rsidRPr="00706C6A">
        <w:rPr>
          <w:szCs w:val="20"/>
        </w:rPr>
        <w:t xml:space="preserve">        &lt;/config&gt;</w:t>
      </w:r>
    </w:p>
    <w:p w14:paraId="23902823" w14:textId="77777777" w:rsidR="00706C6A" w:rsidRPr="00706C6A" w:rsidRDefault="00706C6A" w:rsidP="00706C6A">
      <w:pPr>
        <w:pStyle w:val="NoSpacing"/>
        <w:rPr>
          <w:szCs w:val="20"/>
        </w:rPr>
      </w:pPr>
      <w:r w:rsidRPr="00706C6A">
        <w:rPr>
          <w:szCs w:val="20"/>
        </w:rPr>
        <w:t xml:space="preserve">        &lt;config&gt;</w:t>
      </w:r>
    </w:p>
    <w:p w14:paraId="6C607CD0" w14:textId="77777777" w:rsidR="00706C6A" w:rsidRPr="00706C6A" w:rsidRDefault="00706C6A" w:rsidP="00706C6A">
      <w:pPr>
        <w:pStyle w:val="NoSpacing"/>
        <w:rPr>
          <w:szCs w:val="20"/>
        </w:rPr>
      </w:pPr>
      <w:r w:rsidRPr="00706C6A">
        <w:rPr>
          <w:szCs w:val="20"/>
        </w:rPr>
        <w:t xml:space="preserve">            &lt;name&gt;reducedataslicing&lt;/name&gt;</w:t>
      </w:r>
    </w:p>
    <w:p w14:paraId="4CA116F2" w14:textId="77777777" w:rsidR="00706C6A" w:rsidRPr="00706C6A" w:rsidRDefault="00706C6A" w:rsidP="00706C6A">
      <w:pPr>
        <w:pStyle w:val="NoSpacing"/>
        <w:rPr>
          <w:szCs w:val="20"/>
        </w:rPr>
      </w:pPr>
      <w:r w:rsidRPr="00706C6A">
        <w:rPr>
          <w:szCs w:val="20"/>
        </w:rPr>
        <w:t xml:space="preserve">            &lt;value&gt;true&lt;/value&gt;</w:t>
      </w:r>
    </w:p>
    <w:p w14:paraId="5AFA2498" w14:textId="77777777" w:rsidR="00706C6A" w:rsidRPr="00706C6A" w:rsidRDefault="00706C6A" w:rsidP="00706C6A">
      <w:pPr>
        <w:pStyle w:val="NoSpacing"/>
        <w:rPr>
          <w:szCs w:val="20"/>
        </w:rPr>
      </w:pPr>
      <w:r w:rsidRPr="00706C6A">
        <w:rPr>
          <w:szCs w:val="20"/>
        </w:rPr>
        <w:t xml:space="preserve">            &lt;configClass&gt;ControllerInfo&lt;/configClass&gt;</w:t>
      </w:r>
    </w:p>
    <w:p w14:paraId="495ABD86" w14:textId="77777777" w:rsidR="00706C6A" w:rsidRPr="00706C6A" w:rsidRDefault="00706C6A" w:rsidP="00706C6A">
      <w:pPr>
        <w:pStyle w:val="NoSpacing"/>
        <w:rPr>
          <w:szCs w:val="20"/>
        </w:rPr>
      </w:pPr>
      <w:r w:rsidRPr="00706C6A">
        <w:rPr>
          <w:szCs w:val="20"/>
        </w:rPr>
        <w:t xml:space="preserve">        &lt;/config&gt;</w:t>
      </w:r>
    </w:p>
    <w:p w14:paraId="3925A382" w14:textId="77777777" w:rsidR="00706C6A" w:rsidRPr="00706C6A" w:rsidRDefault="00706C6A" w:rsidP="00706C6A">
      <w:pPr>
        <w:pStyle w:val="NoSpacing"/>
        <w:rPr>
          <w:szCs w:val="20"/>
        </w:rPr>
      </w:pPr>
      <w:r w:rsidRPr="00706C6A">
        <w:rPr>
          <w:szCs w:val="20"/>
        </w:rPr>
        <w:t xml:space="preserve">        &lt;config&gt;</w:t>
      </w:r>
    </w:p>
    <w:p w14:paraId="73FE864B" w14:textId="77777777" w:rsidR="00706C6A" w:rsidRPr="00706C6A" w:rsidRDefault="00706C6A" w:rsidP="00706C6A">
      <w:pPr>
        <w:pStyle w:val="NoSpacing"/>
        <w:rPr>
          <w:szCs w:val="20"/>
        </w:rPr>
      </w:pPr>
      <w:r w:rsidRPr="00706C6A">
        <w:rPr>
          <w:szCs w:val="20"/>
        </w:rPr>
        <w:t xml:space="preserve">            &lt;name&gt;eventdumpfile&lt;/name&gt;</w:t>
      </w:r>
    </w:p>
    <w:p w14:paraId="0672E3CF" w14:textId="77777777" w:rsidR="00706C6A" w:rsidRPr="00706C6A" w:rsidRDefault="00706C6A" w:rsidP="00706C6A">
      <w:pPr>
        <w:pStyle w:val="NoSpacing"/>
        <w:rPr>
          <w:szCs w:val="20"/>
        </w:rPr>
      </w:pPr>
      <w:r w:rsidRPr="00706C6A">
        <w:rPr>
          <w:szCs w:val="20"/>
        </w:rPr>
        <w:t xml:space="preserve">            &lt;value&gt;/var/log/xbrc/eventdump.txt&lt;/value&gt;</w:t>
      </w:r>
    </w:p>
    <w:p w14:paraId="009A39B8" w14:textId="77777777" w:rsidR="00706C6A" w:rsidRPr="00706C6A" w:rsidRDefault="00706C6A" w:rsidP="00706C6A">
      <w:pPr>
        <w:pStyle w:val="NoSpacing"/>
        <w:rPr>
          <w:szCs w:val="20"/>
        </w:rPr>
      </w:pPr>
      <w:r w:rsidRPr="00706C6A">
        <w:rPr>
          <w:szCs w:val="20"/>
        </w:rPr>
        <w:t xml:space="preserve">            &lt;configClass&gt;ControllerInfo&lt;/configClass&gt;</w:t>
      </w:r>
    </w:p>
    <w:p w14:paraId="37A50031" w14:textId="77777777" w:rsidR="00706C6A" w:rsidRPr="00706C6A" w:rsidRDefault="00706C6A" w:rsidP="00706C6A">
      <w:pPr>
        <w:pStyle w:val="NoSpacing"/>
        <w:rPr>
          <w:szCs w:val="20"/>
        </w:rPr>
      </w:pPr>
      <w:r w:rsidRPr="00706C6A">
        <w:rPr>
          <w:szCs w:val="20"/>
        </w:rPr>
        <w:t xml:space="preserve">        &lt;/config&gt;</w:t>
      </w:r>
    </w:p>
    <w:p w14:paraId="5005220E" w14:textId="77777777" w:rsidR="00706C6A" w:rsidRPr="00706C6A" w:rsidRDefault="00706C6A" w:rsidP="00706C6A">
      <w:pPr>
        <w:pStyle w:val="NoSpacing"/>
        <w:rPr>
          <w:szCs w:val="20"/>
        </w:rPr>
      </w:pPr>
      <w:r w:rsidRPr="00706C6A">
        <w:rPr>
          <w:szCs w:val="20"/>
        </w:rPr>
        <w:t xml:space="preserve">        &lt;config&gt;</w:t>
      </w:r>
    </w:p>
    <w:p w14:paraId="6FF8589C" w14:textId="77777777" w:rsidR="00706C6A" w:rsidRPr="00706C6A" w:rsidRDefault="00706C6A" w:rsidP="00706C6A">
      <w:pPr>
        <w:pStyle w:val="NoSpacing"/>
        <w:rPr>
          <w:szCs w:val="20"/>
        </w:rPr>
      </w:pPr>
      <w:r w:rsidRPr="00706C6A">
        <w:rPr>
          <w:szCs w:val="20"/>
        </w:rPr>
        <w:t xml:space="preserve">            &lt;name&gt;idmscachetime_sec&lt;/name&gt;</w:t>
      </w:r>
    </w:p>
    <w:p w14:paraId="256C5D99" w14:textId="77777777" w:rsidR="00706C6A" w:rsidRPr="00706C6A" w:rsidRDefault="00706C6A" w:rsidP="00706C6A">
      <w:pPr>
        <w:pStyle w:val="NoSpacing"/>
        <w:rPr>
          <w:szCs w:val="20"/>
        </w:rPr>
      </w:pPr>
      <w:r w:rsidRPr="00706C6A">
        <w:rPr>
          <w:szCs w:val="20"/>
        </w:rPr>
        <w:t xml:space="preserve">            &lt;value&gt;1800&lt;/value&gt;</w:t>
      </w:r>
    </w:p>
    <w:p w14:paraId="494F730D" w14:textId="77777777" w:rsidR="00706C6A" w:rsidRPr="00706C6A" w:rsidRDefault="00706C6A" w:rsidP="00706C6A">
      <w:pPr>
        <w:pStyle w:val="NoSpacing"/>
        <w:rPr>
          <w:szCs w:val="20"/>
        </w:rPr>
      </w:pPr>
      <w:r w:rsidRPr="00706C6A">
        <w:rPr>
          <w:szCs w:val="20"/>
        </w:rPr>
        <w:t xml:space="preserve">            &lt;configClass&gt;ControllerInfo&lt;/configClass&gt;</w:t>
      </w:r>
    </w:p>
    <w:p w14:paraId="07FD839B" w14:textId="77777777" w:rsidR="00706C6A" w:rsidRPr="00706C6A" w:rsidRDefault="00706C6A" w:rsidP="00706C6A">
      <w:pPr>
        <w:pStyle w:val="NoSpacing"/>
        <w:rPr>
          <w:szCs w:val="20"/>
        </w:rPr>
      </w:pPr>
      <w:r w:rsidRPr="00706C6A">
        <w:rPr>
          <w:szCs w:val="20"/>
        </w:rPr>
        <w:t xml:space="preserve">        &lt;/config&gt;</w:t>
      </w:r>
    </w:p>
    <w:p w14:paraId="23AE8888" w14:textId="77777777" w:rsidR="00706C6A" w:rsidRPr="00706C6A" w:rsidRDefault="00706C6A" w:rsidP="00706C6A">
      <w:pPr>
        <w:pStyle w:val="NoSpacing"/>
        <w:rPr>
          <w:szCs w:val="20"/>
        </w:rPr>
      </w:pPr>
      <w:r w:rsidRPr="00706C6A">
        <w:rPr>
          <w:szCs w:val="20"/>
        </w:rPr>
        <w:t xml:space="preserve">        &lt;config&gt;</w:t>
      </w:r>
    </w:p>
    <w:p w14:paraId="79B89E39" w14:textId="77777777" w:rsidR="00706C6A" w:rsidRPr="00706C6A" w:rsidRDefault="00706C6A" w:rsidP="00706C6A">
      <w:pPr>
        <w:pStyle w:val="NoSpacing"/>
        <w:rPr>
          <w:szCs w:val="20"/>
        </w:rPr>
      </w:pPr>
      <w:r w:rsidRPr="00706C6A">
        <w:rPr>
          <w:szCs w:val="20"/>
        </w:rPr>
        <w:t xml:space="preserve">            &lt;name&gt;updatestreamqueuesize&lt;/name&gt;</w:t>
      </w:r>
    </w:p>
    <w:p w14:paraId="3A9AE239" w14:textId="77777777" w:rsidR="00706C6A" w:rsidRPr="00706C6A" w:rsidRDefault="00706C6A" w:rsidP="00706C6A">
      <w:pPr>
        <w:pStyle w:val="NoSpacing"/>
        <w:rPr>
          <w:szCs w:val="20"/>
        </w:rPr>
      </w:pPr>
      <w:r w:rsidRPr="00706C6A">
        <w:rPr>
          <w:szCs w:val="20"/>
        </w:rPr>
        <w:t xml:space="preserve">            &lt;value&gt;1000&lt;/value&gt;</w:t>
      </w:r>
    </w:p>
    <w:p w14:paraId="62E585BD" w14:textId="77777777" w:rsidR="00706C6A" w:rsidRPr="00706C6A" w:rsidRDefault="00706C6A" w:rsidP="00706C6A">
      <w:pPr>
        <w:pStyle w:val="NoSpacing"/>
        <w:rPr>
          <w:szCs w:val="20"/>
        </w:rPr>
      </w:pPr>
      <w:r w:rsidRPr="00706C6A">
        <w:rPr>
          <w:szCs w:val="20"/>
        </w:rPr>
        <w:t xml:space="preserve">            &lt;configClass&gt;ControllerInfo&lt;/configClass&gt;</w:t>
      </w:r>
    </w:p>
    <w:p w14:paraId="1A48861E" w14:textId="77777777" w:rsidR="00706C6A" w:rsidRPr="00706C6A" w:rsidRDefault="00706C6A" w:rsidP="00706C6A">
      <w:pPr>
        <w:pStyle w:val="NoSpacing"/>
        <w:rPr>
          <w:szCs w:val="20"/>
        </w:rPr>
      </w:pPr>
      <w:r w:rsidRPr="00706C6A">
        <w:rPr>
          <w:szCs w:val="20"/>
        </w:rPr>
        <w:t xml:space="preserve">        &lt;/config&gt;</w:t>
      </w:r>
    </w:p>
    <w:p w14:paraId="6B4DFA4C" w14:textId="77777777" w:rsidR="00706C6A" w:rsidRPr="00706C6A" w:rsidRDefault="00706C6A" w:rsidP="00706C6A">
      <w:pPr>
        <w:pStyle w:val="NoSpacing"/>
        <w:rPr>
          <w:szCs w:val="20"/>
        </w:rPr>
      </w:pPr>
      <w:r w:rsidRPr="00706C6A">
        <w:rPr>
          <w:szCs w:val="20"/>
        </w:rPr>
        <w:t xml:space="preserve">        &lt;config&gt;</w:t>
      </w:r>
    </w:p>
    <w:p w14:paraId="298827CD" w14:textId="77777777" w:rsidR="00706C6A" w:rsidRPr="00706C6A" w:rsidRDefault="00706C6A" w:rsidP="00706C6A">
      <w:pPr>
        <w:pStyle w:val="NoSpacing"/>
        <w:rPr>
          <w:szCs w:val="20"/>
        </w:rPr>
      </w:pPr>
      <w:r w:rsidRPr="00706C6A">
        <w:rPr>
          <w:szCs w:val="20"/>
        </w:rPr>
        <w:t xml:space="preserve">            &lt;name&gt;errorSequence&lt;/name&gt;</w:t>
      </w:r>
    </w:p>
    <w:p w14:paraId="676BB66B" w14:textId="77777777" w:rsidR="00706C6A" w:rsidRPr="00706C6A" w:rsidRDefault="00706C6A" w:rsidP="00706C6A">
      <w:pPr>
        <w:pStyle w:val="NoSpacing"/>
        <w:rPr>
          <w:szCs w:val="20"/>
        </w:rPr>
      </w:pPr>
      <w:r w:rsidRPr="00706C6A">
        <w:rPr>
          <w:szCs w:val="20"/>
        </w:rPr>
        <w:t xml:space="preserve">            &lt;value&gt;blue&lt;/value&gt;</w:t>
      </w:r>
    </w:p>
    <w:p w14:paraId="2A4203A2" w14:textId="77777777" w:rsidR="00706C6A" w:rsidRPr="00706C6A" w:rsidRDefault="00706C6A" w:rsidP="00706C6A">
      <w:pPr>
        <w:pStyle w:val="NoSpacing"/>
        <w:rPr>
          <w:szCs w:val="20"/>
        </w:rPr>
      </w:pPr>
      <w:r w:rsidRPr="00706C6A">
        <w:rPr>
          <w:szCs w:val="20"/>
        </w:rPr>
        <w:t xml:space="preserve">            &lt;configClass&gt;ControllerInfo&lt;/configClass&gt;</w:t>
      </w:r>
    </w:p>
    <w:p w14:paraId="419232BF" w14:textId="77777777" w:rsidR="00706C6A" w:rsidRPr="00706C6A" w:rsidRDefault="00706C6A" w:rsidP="00706C6A">
      <w:pPr>
        <w:pStyle w:val="NoSpacing"/>
        <w:rPr>
          <w:szCs w:val="20"/>
        </w:rPr>
      </w:pPr>
      <w:r w:rsidRPr="00706C6A">
        <w:rPr>
          <w:szCs w:val="20"/>
        </w:rPr>
        <w:t xml:space="preserve">        &lt;/config&gt;</w:t>
      </w:r>
    </w:p>
    <w:p w14:paraId="20B19B83" w14:textId="77777777" w:rsidR="00706C6A" w:rsidRPr="00706C6A" w:rsidRDefault="00706C6A" w:rsidP="00706C6A">
      <w:pPr>
        <w:pStyle w:val="NoSpacing"/>
        <w:rPr>
          <w:szCs w:val="20"/>
        </w:rPr>
      </w:pPr>
      <w:r w:rsidRPr="00706C6A">
        <w:rPr>
          <w:szCs w:val="20"/>
        </w:rPr>
        <w:t xml:space="preserve">        &lt;config&gt;</w:t>
      </w:r>
    </w:p>
    <w:p w14:paraId="58A7A710" w14:textId="77777777" w:rsidR="00706C6A" w:rsidRPr="00706C6A" w:rsidRDefault="00706C6A" w:rsidP="00706C6A">
      <w:pPr>
        <w:pStyle w:val="NoSpacing"/>
        <w:rPr>
          <w:szCs w:val="20"/>
        </w:rPr>
      </w:pPr>
      <w:r w:rsidRPr="00706C6A">
        <w:rPr>
          <w:szCs w:val="20"/>
        </w:rPr>
        <w:t xml:space="preserve">            &lt;name&gt;castloginoklight&lt;/name&gt;</w:t>
      </w:r>
    </w:p>
    <w:p w14:paraId="32C0ECAD" w14:textId="77777777" w:rsidR="00706C6A" w:rsidRPr="00706C6A" w:rsidRDefault="00706C6A" w:rsidP="00706C6A">
      <w:pPr>
        <w:pStyle w:val="NoSpacing"/>
        <w:rPr>
          <w:szCs w:val="20"/>
        </w:rPr>
      </w:pPr>
      <w:r w:rsidRPr="00706C6A">
        <w:rPr>
          <w:szCs w:val="20"/>
        </w:rPr>
        <w:t xml:space="preserve">            &lt;value&gt;entry_login_ok&lt;/value&gt;</w:t>
      </w:r>
    </w:p>
    <w:p w14:paraId="2E4476D9" w14:textId="77777777" w:rsidR="00706C6A" w:rsidRPr="00706C6A" w:rsidRDefault="00706C6A" w:rsidP="00706C6A">
      <w:pPr>
        <w:pStyle w:val="NoSpacing"/>
        <w:rPr>
          <w:szCs w:val="20"/>
        </w:rPr>
      </w:pPr>
      <w:r w:rsidRPr="00706C6A">
        <w:rPr>
          <w:szCs w:val="20"/>
        </w:rPr>
        <w:t xml:space="preserve">            &lt;configClass&gt;ParkEntryModelConfig&lt;/configClass&gt;</w:t>
      </w:r>
    </w:p>
    <w:p w14:paraId="1390400C" w14:textId="77777777" w:rsidR="00706C6A" w:rsidRPr="00706C6A" w:rsidRDefault="00706C6A" w:rsidP="00706C6A">
      <w:pPr>
        <w:pStyle w:val="NoSpacing"/>
        <w:rPr>
          <w:szCs w:val="20"/>
        </w:rPr>
      </w:pPr>
      <w:r w:rsidRPr="00706C6A">
        <w:rPr>
          <w:szCs w:val="20"/>
        </w:rPr>
        <w:t xml:space="preserve">        &lt;/config&gt;</w:t>
      </w:r>
    </w:p>
    <w:p w14:paraId="1FF5BE57" w14:textId="77777777" w:rsidR="00706C6A" w:rsidRPr="00706C6A" w:rsidRDefault="00706C6A" w:rsidP="00706C6A">
      <w:pPr>
        <w:pStyle w:val="NoSpacing"/>
        <w:rPr>
          <w:szCs w:val="20"/>
        </w:rPr>
      </w:pPr>
      <w:r w:rsidRPr="00706C6A">
        <w:rPr>
          <w:szCs w:val="20"/>
        </w:rPr>
        <w:t xml:space="preserve">        &lt;config&gt;</w:t>
      </w:r>
    </w:p>
    <w:p w14:paraId="3193C900" w14:textId="77777777" w:rsidR="00706C6A" w:rsidRPr="00706C6A" w:rsidRDefault="00706C6A" w:rsidP="00706C6A">
      <w:pPr>
        <w:pStyle w:val="NoSpacing"/>
        <w:rPr>
          <w:szCs w:val="20"/>
        </w:rPr>
      </w:pPr>
      <w:r w:rsidRPr="00706C6A">
        <w:rPr>
          <w:szCs w:val="20"/>
        </w:rPr>
        <w:t xml:space="preserve">            &lt;name&gt;omniid&lt;/name&gt;</w:t>
      </w:r>
    </w:p>
    <w:p w14:paraId="0D92E416" w14:textId="77777777" w:rsidR="00706C6A" w:rsidRPr="00706C6A" w:rsidRDefault="00706C6A" w:rsidP="00706C6A">
      <w:pPr>
        <w:pStyle w:val="NoSpacing"/>
        <w:rPr>
          <w:szCs w:val="20"/>
        </w:rPr>
      </w:pPr>
      <w:r w:rsidRPr="00706C6A">
        <w:rPr>
          <w:szCs w:val="20"/>
        </w:rPr>
        <w:t xml:space="preserve">            &lt;value&gt;800011&lt;/value&gt;</w:t>
      </w:r>
    </w:p>
    <w:p w14:paraId="5744E6B9" w14:textId="77777777" w:rsidR="00706C6A" w:rsidRPr="00706C6A" w:rsidRDefault="00706C6A" w:rsidP="00706C6A">
      <w:pPr>
        <w:pStyle w:val="NoSpacing"/>
        <w:rPr>
          <w:szCs w:val="20"/>
        </w:rPr>
      </w:pPr>
      <w:r w:rsidRPr="00706C6A">
        <w:rPr>
          <w:szCs w:val="20"/>
        </w:rPr>
        <w:lastRenderedPageBreak/>
        <w:t xml:space="preserve">            &lt;configClass&gt;ParkEntryModelConfig&lt;/configClass&gt;</w:t>
      </w:r>
    </w:p>
    <w:p w14:paraId="09543308" w14:textId="77777777" w:rsidR="00706C6A" w:rsidRPr="00706C6A" w:rsidRDefault="00706C6A" w:rsidP="00706C6A">
      <w:pPr>
        <w:pStyle w:val="NoSpacing"/>
        <w:rPr>
          <w:szCs w:val="20"/>
        </w:rPr>
      </w:pPr>
      <w:r w:rsidRPr="00706C6A">
        <w:rPr>
          <w:szCs w:val="20"/>
        </w:rPr>
        <w:t xml:space="preserve">        &lt;/config&gt;</w:t>
      </w:r>
    </w:p>
    <w:p w14:paraId="7E367BFD" w14:textId="77777777" w:rsidR="00706C6A" w:rsidRPr="00706C6A" w:rsidRDefault="00706C6A" w:rsidP="00706C6A">
      <w:pPr>
        <w:pStyle w:val="NoSpacing"/>
        <w:rPr>
          <w:szCs w:val="20"/>
        </w:rPr>
      </w:pPr>
      <w:r w:rsidRPr="00706C6A">
        <w:rPr>
          <w:szCs w:val="20"/>
        </w:rPr>
        <w:t xml:space="preserve">        &lt;config&gt;</w:t>
      </w:r>
    </w:p>
    <w:p w14:paraId="0B3FA10F" w14:textId="77777777" w:rsidR="00706C6A" w:rsidRPr="00706C6A" w:rsidRDefault="00706C6A" w:rsidP="00706C6A">
      <w:pPr>
        <w:pStyle w:val="NoSpacing"/>
        <w:rPr>
          <w:szCs w:val="20"/>
        </w:rPr>
      </w:pPr>
      <w:r w:rsidRPr="00706C6A">
        <w:rPr>
          <w:szCs w:val="20"/>
        </w:rPr>
        <w:t xml:space="preserve">            &lt;name&gt;failureTimeout_msec&lt;/name&gt;</w:t>
      </w:r>
    </w:p>
    <w:p w14:paraId="23127193" w14:textId="77777777" w:rsidR="00706C6A" w:rsidRPr="00706C6A" w:rsidRDefault="00706C6A" w:rsidP="00706C6A">
      <w:pPr>
        <w:pStyle w:val="NoSpacing"/>
        <w:rPr>
          <w:szCs w:val="20"/>
        </w:rPr>
      </w:pPr>
      <w:r w:rsidRPr="00706C6A">
        <w:rPr>
          <w:szCs w:val="20"/>
        </w:rPr>
        <w:t xml:space="preserve">            &lt;value&gt;0&lt;/value&gt;</w:t>
      </w:r>
    </w:p>
    <w:p w14:paraId="159BE5ED" w14:textId="77777777" w:rsidR="00706C6A" w:rsidRPr="00706C6A" w:rsidRDefault="00706C6A" w:rsidP="00706C6A">
      <w:pPr>
        <w:pStyle w:val="NoSpacing"/>
        <w:rPr>
          <w:szCs w:val="20"/>
        </w:rPr>
      </w:pPr>
      <w:r w:rsidRPr="00706C6A">
        <w:rPr>
          <w:szCs w:val="20"/>
        </w:rPr>
        <w:t xml:space="preserve">            &lt;configClass&gt;ControllerInfo&lt;/configClass&gt;</w:t>
      </w:r>
    </w:p>
    <w:p w14:paraId="18D0808E" w14:textId="77777777" w:rsidR="00706C6A" w:rsidRPr="00706C6A" w:rsidRDefault="00706C6A" w:rsidP="00706C6A">
      <w:pPr>
        <w:pStyle w:val="NoSpacing"/>
        <w:rPr>
          <w:szCs w:val="20"/>
        </w:rPr>
      </w:pPr>
      <w:r w:rsidRPr="00706C6A">
        <w:rPr>
          <w:szCs w:val="20"/>
        </w:rPr>
        <w:t xml:space="preserve">        &lt;/config&gt;</w:t>
      </w:r>
    </w:p>
    <w:p w14:paraId="11E077B1" w14:textId="77777777" w:rsidR="00706C6A" w:rsidRPr="00706C6A" w:rsidRDefault="00706C6A" w:rsidP="00706C6A">
      <w:pPr>
        <w:pStyle w:val="NoSpacing"/>
        <w:rPr>
          <w:szCs w:val="20"/>
        </w:rPr>
      </w:pPr>
      <w:r w:rsidRPr="00706C6A">
        <w:rPr>
          <w:szCs w:val="20"/>
        </w:rPr>
        <w:t xml:space="preserve">        &lt;config&gt;</w:t>
      </w:r>
    </w:p>
    <w:p w14:paraId="6B5C8C4D" w14:textId="77777777" w:rsidR="00706C6A" w:rsidRPr="00706C6A" w:rsidRDefault="00706C6A" w:rsidP="00706C6A">
      <w:pPr>
        <w:pStyle w:val="NoSpacing"/>
        <w:rPr>
          <w:szCs w:val="20"/>
        </w:rPr>
      </w:pPr>
      <w:r w:rsidRPr="00706C6A">
        <w:rPr>
          <w:szCs w:val="20"/>
        </w:rPr>
        <w:t xml:space="preserve">            &lt;name&gt;webserverthreadcount&lt;/name&gt;</w:t>
      </w:r>
    </w:p>
    <w:p w14:paraId="587F5F5B" w14:textId="77777777" w:rsidR="00706C6A" w:rsidRPr="00706C6A" w:rsidRDefault="00706C6A" w:rsidP="00706C6A">
      <w:pPr>
        <w:pStyle w:val="NoSpacing"/>
        <w:rPr>
          <w:szCs w:val="20"/>
        </w:rPr>
      </w:pPr>
      <w:r w:rsidRPr="00706C6A">
        <w:rPr>
          <w:szCs w:val="20"/>
        </w:rPr>
        <w:t xml:space="preserve">            &lt;value&gt;32&lt;/value&gt;</w:t>
      </w:r>
    </w:p>
    <w:p w14:paraId="297A09CA" w14:textId="77777777" w:rsidR="00706C6A" w:rsidRPr="00706C6A" w:rsidRDefault="00706C6A" w:rsidP="00706C6A">
      <w:pPr>
        <w:pStyle w:val="NoSpacing"/>
        <w:rPr>
          <w:szCs w:val="20"/>
        </w:rPr>
      </w:pPr>
      <w:r w:rsidRPr="00706C6A">
        <w:rPr>
          <w:szCs w:val="20"/>
        </w:rPr>
        <w:t xml:space="preserve">            &lt;configClass&gt;ControllerInfo&lt;/configClass&gt;</w:t>
      </w:r>
    </w:p>
    <w:p w14:paraId="49D65B28" w14:textId="77777777" w:rsidR="00706C6A" w:rsidRPr="00706C6A" w:rsidRDefault="00706C6A" w:rsidP="00706C6A">
      <w:pPr>
        <w:pStyle w:val="NoSpacing"/>
        <w:rPr>
          <w:szCs w:val="20"/>
        </w:rPr>
      </w:pPr>
      <w:r w:rsidRPr="00706C6A">
        <w:rPr>
          <w:szCs w:val="20"/>
        </w:rPr>
        <w:t xml:space="preserve">        &lt;/config&gt;</w:t>
      </w:r>
    </w:p>
    <w:p w14:paraId="3F73E007" w14:textId="77777777" w:rsidR="00706C6A" w:rsidRPr="00706C6A" w:rsidRDefault="00706C6A" w:rsidP="00706C6A">
      <w:pPr>
        <w:pStyle w:val="NoSpacing"/>
        <w:rPr>
          <w:szCs w:val="20"/>
        </w:rPr>
      </w:pPr>
      <w:r w:rsidRPr="00706C6A">
        <w:rPr>
          <w:szCs w:val="20"/>
        </w:rPr>
        <w:t xml:space="preserve">        &lt;config&gt;</w:t>
      </w:r>
    </w:p>
    <w:p w14:paraId="5B6645DB" w14:textId="77777777" w:rsidR="00706C6A" w:rsidRPr="00706C6A" w:rsidRDefault="00706C6A" w:rsidP="00706C6A">
      <w:pPr>
        <w:pStyle w:val="NoSpacing"/>
        <w:rPr>
          <w:szCs w:val="20"/>
        </w:rPr>
      </w:pPr>
      <w:r w:rsidRPr="00706C6A">
        <w:rPr>
          <w:szCs w:val="20"/>
        </w:rPr>
        <w:t xml:space="preserve">            &lt;name&gt;readerconnecttimeoutms&lt;/name&gt;</w:t>
      </w:r>
    </w:p>
    <w:p w14:paraId="7D92D02D" w14:textId="77777777" w:rsidR="00706C6A" w:rsidRPr="00706C6A" w:rsidRDefault="00706C6A" w:rsidP="00706C6A">
      <w:pPr>
        <w:pStyle w:val="NoSpacing"/>
        <w:rPr>
          <w:szCs w:val="20"/>
        </w:rPr>
      </w:pPr>
      <w:r w:rsidRPr="00706C6A">
        <w:rPr>
          <w:szCs w:val="20"/>
        </w:rPr>
        <w:t xml:space="preserve">            &lt;value&gt;2000&lt;/value&gt;</w:t>
      </w:r>
    </w:p>
    <w:p w14:paraId="04494497" w14:textId="77777777" w:rsidR="00706C6A" w:rsidRPr="00706C6A" w:rsidRDefault="00706C6A" w:rsidP="00706C6A">
      <w:pPr>
        <w:pStyle w:val="NoSpacing"/>
        <w:rPr>
          <w:szCs w:val="20"/>
        </w:rPr>
      </w:pPr>
      <w:r w:rsidRPr="00706C6A">
        <w:rPr>
          <w:szCs w:val="20"/>
        </w:rPr>
        <w:t xml:space="preserve">            &lt;configClass&gt;ParkEntryModelConfig&lt;/configClass&gt;</w:t>
      </w:r>
    </w:p>
    <w:p w14:paraId="09D8FA40" w14:textId="77777777" w:rsidR="00706C6A" w:rsidRPr="00706C6A" w:rsidRDefault="00706C6A" w:rsidP="00706C6A">
      <w:pPr>
        <w:pStyle w:val="NoSpacing"/>
        <w:rPr>
          <w:szCs w:val="20"/>
        </w:rPr>
      </w:pPr>
      <w:r w:rsidRPr="00706C6A">
        <w:rPr>
          <w:szCs w:val="20"/>
        </w:rPr>
        <w:t xml:space="preserve">        &lt;/config&gt;</w:t>
      </w:r>
    </w:p>
    <w:p w14:paraId="64050EDD" w14:textId="77777777" w:rsidR="00706C6A" w:rsidRPr="00706C6A" w:rsidRDefault="00706C6A" w:rsidP="00706C6A">
      <w:pPr>
        <w:pStyle w:val="NoSpacing"/>
        <w:rPr>
          <w:szCs w:val="20"/>
        </w:rPr>
      </w:pPr>
      <w:r w:rsidRPr="00706C6A">
        <w:rPr>
          <w:szCs w:val="20"/>
        </w:rPr>
        <w:t xml:space="preserve">        &lt;config&gt;</w:t>
      </w:r>
    </w:p>
    <w:p w14:paraId="3118152B" w14:textId="77777777" w:rsidR="00706C6A" w:rsidRPr="00706C6A" w:rsidRDefault="00706C6A" w:rsidP="00706C6A">
      <w:pPr>
        <w:pStyle w:val="NoSpacing"/>
        <w:rPr>
          <w:szCs w:val="20"/>
        </w:rPr>
      </w:pPr>
      <w:r w:rsidRPr="00706C6A">
        <w:rPr>
          <w:szCs w:val="20"/>
        </w:rPr>
        <w:t xml:space="preserve">            &lt;name&gt;readertimeprecisionms&lt;/name&gt;</w:t>
      </w:r>
    </w:p>
    <w:p w14:paraId="03F0E725" w14:textId="77777777" w:rsidR="00706C6A" w:rsidRPr="00706C6A" w:rsidRDefault="00706C6A" w:rsidP="00706C6A">
      <w:pPr>
        <w:pStyle w:val="NoSpacing"/>
        <w:rPr>
          <w:szCs w:val="20"/>
        </w:rPr>
      </w:pPr>
      <w:r w:rsidRPr="00706C6A">
        <w:rPr>
          <w:szCs w:val="20"/>
        </w:rPr>
        <w:t xml:space="preserve">            &lt;value&gt;1000&lt;/value&gt;</w:t>
      </w:r>
    </w:p>
    <w:p w14:paraId="4BE025B9" w14:textId="77777777" w:rsidR="00706C6A" w:rsidRPr="00706C6A" w:rsidRDefault="00706C6A" w:rsidP="00706C6A">
      <w:pPr>
        <w:pStyle w:val="NoSpacing"/>
        <w:rPr>
          <w:szCs w:val="20"/>
        </w:rPr>
      </w:pPr>
      <w:r w:rsidRPr="00706C6A">
        <w:rPr>
          <w:szCs w:val="20"/>
        </w:rPr>
        <w:t xml:space="preserve">            &lt;configClass&gt;ControllerInfo&lt;/configClass&gt;</w:t>
      </w:r>
    </w:p>
    <w:p w14:paraId="7113F548" w14:textId="77777777" w:rsidR="00706C6A" w:rsidRPr="00706C6A" w:rsidRDefault="00706C6A" w:rsidP="00706C6A">
      <w:pPr>
        <w:pStyle w:val="NoSpacing"/>
        <w:rPr>
          <w:szCs w:val="20"/>
        </w:rPr>
      </w:pPr>
      <w:r w:rsidRPr="00706C6A">
        <w:rPr>
          <w:szCs w:val="20"/>
        </w:rPr>
        <w:t xml:space="preserve">        &lt;/config&gt;</w:t>
      </w:r>
    </w:p>
    <w:p w14:paraId="25B5CB83" w14:textId="77777777" w:rsidR="00706C6A" w:rsidRPr="00706C6A" w:rsidRDefault="00706C6A" w:rsidP="00706C6A">
      <w:pPr>
        <w:pStyle w:val="NoSpacing"/>
        <w:rPr>
          <w:szCs w:val="20"/>
        </w:rPr>
      </w:pPr>
      <w:r w:rsidRPr="00706C6A">
        <w:rPr>
          <w:szCs w:val="20"/>
        </w:rPr>
        <w:t xml:space="preserve">        &lt;config&gt;</w:t>
      </w:r>
    </w:p>
    <w:p w14:paraId="4A4D19E9" w14:textId="77777777" w:rsidR="00706C6A" w:rsidRPr="00706C6A" w:rsidRDefault="00706C6A" w:rsidP="00706C6A">
      <w:pPr>
        <w:pStyle w:val="NoSpacing"/>
        <w:rPr>
          <w:szCs w:val="20"/>
        </w:rPr>
      </w:pPr>
      <w:r w:rsidRPr="00706C6A">
        <w:rPr>
          <w:szCs w:val="20"/>
        </w:rPr>
        <w:t xml:space="preserve">            &lt;name&gt;omniconnecttimeoutms&lt;/name&gt;</w:t>
      </w:r>
    </w:p>
    <w:p w14:paraId="0AE7D7C4" w14:textId="77777777" w:rsidR="00706C6A" w:rsidRPr="00706C6A" w:rsidRDefault="00706C6A" w:rsidP="00706C6A">
      <w:pPr>
        <w:pStyle w:val="NoSpacing"/>
        <w:rPr>
          <w:szCs w:val="20"/>
        </w:rPr>
      </w:pPr>
      <w:r w:rsidRPr="00706C6A">
        <w:rPr>
          <w:szCs w:val="20"/>
        </w:rPr>
        <w:t xml:space="preserve">            &lt;value&gt;4000&lt;/value&gt;</w:t>
      </w:r>
    </w:p>
    <w:p w14:paraId="7B4D1EB1" w14:textId="77777777" w:rsidR="00706C6A" w:rsidRPr="00706C6A" w:rsidRDefault="00706C6A" w:rsidP="00706C6A">
      <w:pPr>
        <w:pStyle w:val="NoSpacing"/>
        <w:rPr>
          <w:szCs w:val="20"/>
        </w:rPr>
      </w:pPr>
      <w:r w:rsidRPr="00706C6A">
        <w:rPr>
          <w:szCs w:val="20"/>
        </w:rPr>
        <w:t xml:space="preserve">            &lt;configClass&gt;ParkEntryModelConfig&lt;/configClass&gt;</w:t>
      </w:r>
    </w:p>
    <w:p w14:paraId="589F57BF" w14:textId="77777777" w:rsidR="00706C6A" w:rsidRPr="00706C6A" w:rsidRDefault="00706C6A" w:rsidP="00706C6A">
      <w:pPr>
        <w:pStyle w:val="NoSpacing"/>
        <w:rPr>
          <w:szCs w:val="20"/>
        </w:rPr>
      </w:pPr>
      <w:r w:rsidRPr="00706C6A">
        <w:rPr>
          <w:szCs w:val="20"/>
        </w:rPr>
        <w:t xml:space="preserve">        &lt;/config&gt;</w:t>
      </w:r>
    </w:p>
    <w:p w14:paraId="73F62681" w14:textId="77777777" w:rsidR="00706C6A" w:rsidRPr="00706C6A" w:rsidRDefault="00706C6A" w:rsidP="00706C6A">
      <w:pPr>
        <w:pStyle w:val="NoSpacing"/>
        <w:rPr>
          <w:szCs w:val="20"/>
        </w:rPr>
      </w:pPr>
      <w:r w:rsidRPr="00706C6A">
        <w:rPr>
          <w:szCs w:val="20"/>
        </w:rPr>
        <w:t xml:space="preserve">        &lt;config&gt;</w:t>
      </w:r>
    </w:p>
    <w:p w14:paraId="45302730" w14:textId="77777777" w:rsidR="00706C6A" w:rsidRPr="00706C6A" w:rsidRDefault="00706C6A" w:rsidP="00706C6A">
      <w:pPr>
        <w:pStyle w:val="NoSpacing"/>
        <w:rPr>
          <w:szCs w:val="20"/>
        </w:rPr>
      </w:pPr>
      <w:r w:rsidRPr="00706C6A">
        <w:rPr>
          <w:szCs w:val="20"/>
        </w:rPr>
        <w:t xml:space="preserve">            &lt;name&gt;readerhttptimeout_msec&lt;/name&gt;</w:t>
      </w:r>
    </w:p>
    <w:p w14:paraId="635C2DE2" w14:textId="77777777" w:rsidR="00706C6A" w:rsidRPr="00706C6A" w:rsidRDefault="00706C6A" w:rsidP="00706C6A">
      <w:pPr>
        <w:pStyle w:val="NoSpacing"/>
        <w:rPr>
          <w:szCs w:val="20"/>
        </w:rPr>
      </w:pPr>
      <w:r w:rsidRPr="00706C6A">
        <w:rPr>
          <w:szCs w:val="20"/>
        </w:rPr>
        <w:t xml:space="preserve">            &lt;value&gt;3000&lt;/value&gt;</w:t>
      </w:r>
    </w:p>
    <w:p w14:paraId="625921F3" w14:textId="77777777" w:rsidR="00706C6A" w:rsidRPr="00706C6A" w:rsidRDefault="00706C6A" w:rsidP="00706C6A">
      <w:pPr>
        <w:pStyle w:val="NoSpacing"/>
        <w:rPr>
          <w:szCs w:val="20"/>
        </w:rPr>
      </w:pPr>
      <w:r w:rsidRPr="00706C6A">
        <w:rPr>
          <w:szCs w:val="20"/>
        </w:rPr>
        <w:t xml:space="preserve">            &lt;configClass&gt;ControllerInfo&lt;/configClass&gt;</w:t>
      </w:r>
    </w:p>
    <w:p w14:paraId="107841DE" w14:textId="77777777" w:rsidR="00706C6A" w:rsidRPr="00706C6A" w:rsidRDefault="00706C6A" w:rsidP="00706C6A">
      <w:pPr>
        <w:pStyle w:val="NoSpacing"/>
        <w:rPr>
          <w:szCs w:val="20"/>
        </w:rPr>
      </w:pPr>
      <w:r w:rsidRPr="00706C6A">
        <w:rPr>
          <w:szCs w:val="20"/>
        </w:rPr>
        <w:t xml:space="preserve">        &lt;/config&gt;</w:t>
      </w:r>
    </w:p>
    <w:p w14:paraId="7083AC46" w14:textId="77777777" w:rsidR="00706C6A" w:rsidRPr="00706C6A" w:rsidRDefault="00706C6A" w:rsidP="00706C6A">
      <w:pPr>
        <w:pStyle w:val="NoSpacing"/>
        <w:rPr>
          <w:szCs w:val="20"/>
        </w:rPr>
      </w:pPr>
      <w:r w:rsidRPr="00706C6A">
        <w:rPr>
          <w:szCs w:val="20"/>
        </w:rPr>
        <w:t xml:space="preserve">        &lt;config&gt;</w:t>
      </w:r>
    </w:p>
    <w:p w14:paraId="0674F657" w14:textId="77777777" w:rsidR="00706C6A" w:rsidRPr="00706C6A" w:rsidRDefault="00706C6A" w:rsidP="00706C6A">
      <w:pPr>
        <w:pStyle w:val="NoSpacing"/>
        <w:rPr>
          <w:szCs w:val="20"/>
        </w:rPr>
      </w:pPr>
      <w:r w:rsidRPr="00706C6A">
        <w:rPr>
          <w:szCs w:val="20"/>
        </w:rPr>
        <w:t xml:space="preserve">            &lt;name&gt;verbose&lt;/name&gt;</w:t>
      </w:r>
    </w:p>
    <w:p w14:paraId="501B134A" w14:textId="77777777" w:rsidR="00706C6A" w:rsidRPr="00706C6A" w:rsidRDefault="00706C6A" w:rsidP="00706C6A">
      <w:pPr>
        <w:pStyle w:val="NoSpacing"/>
        <w:rPr>
          <w:szCs w:val="20"/>
        </w:rPr>
      </w:pPr>
      <w:r w:rsidRPr="00706C6A">
        <w:rPr>
          <w:szCs w:val="20"/>
        </w:rPr>
        <w:t xml:space="preserve">            &lt;value&gt;false&lt;/value&gt;</w:t>
      </w:r>
    </w:p>
    <w:p w14:paraId="39BFD3C0" w14:textId="77777777" w:rsidR="00706C6A" w:rsidRPr="00706C6A" w:rsidRDefault="00706C6A" w:rsidP="00706C6A">
      <w:pPr>
        <w:pStyle w:val="NoSpacing"/>
        <w:rPr>
          <w:szCs w:val="20"/>
        </w:rPr>
      </w:pPr>
      <w:r w:rsidRPr="00706C6A">
        <w:rPr>
          <w:szCs w:val="20"/>
        </w:rPr>
        <w:t xml:space="preserve">            &lt;configClass&gt;ControllerInfo&lt;/configClass&gt;</w:t>
      </w:r>
    </w:p>
    <w:p w14:paraId="0F2B4CBD" w14:textId="77777777" w:rsidR="00706C6A" w:rsidRPr="00706C6A" w:rsidRDefault="00706C6A" w:rsidP="00706C6A">
      <w:pPr>
        <w:pStyle w:val="NoSpacing"/>
        <w:rPr>
          <w:szCs w:val="20"/>
        </w:rPr>
      </w:pPr>
      <w:r w:rsidRPr="00706C6A">
        <w:rPr>
          <w:szCs w:val="20"/>
        </w:rPr>
        <w:t xml:space="preserve">        &lt;/config&gt;</w:t>
      </w:r>
    </w:p>
    <w:p w14:paraId="0B2B95ED" w14:textId="77777777" w:rsidR="00706C6A" w:rsidRPr="00706C6A" w:rsidRDefault="00706C6A" w:rsidP="00706C6A">
      <w:pPr>
        <w:pStyle w:val="NoSpacing"/>
        <w:rPr>
          <w:szCs w:val="20"/>
        </w:rPr>
      </w:pPr>
      <w:r w:rsidRPr="00706C6A">
        <w:rPr>
          <w:szCs w:val="20"/>
        </w:rPr>
        <w:t xml:space="preserve">        &lt;config&gt;</w:t>
      </w:r>
    </w:p>
    <w:p w14:paraId="22235F78" w14:textId="77777777" w:rsidR="00706C6A" w:rsidRPr="00706C6A" w:rsidRDefault="00706C6A" w:rsidP="00706C6A">
      <w:pPr>
        <w:pStyle w:val="NoSpacing"/>
        <w:rPr>
          <w:szCs w:val="20"/>
        </w:rPr>
      </w:pPr>
      <w:r w:rsidRPr="00706C6A">
        <w:rPr>
          <w:szCs w:val="20"/>
        </w:rPr>
        <w:t xml:space="preserve">            &lt;name&gt;securetapid&lt;/name&gt;</w:t>
      </w:r>
    </w:p>
    <w:p w14:paraId="4212452D" w14:textId="77777777" w:rsidR="00706C6A" w:rsidRPr="00706C6A" w:rsidRDefault="00706C6A" w:rsidP="00706C6A">
      <w:pPr>
        <w:pStyle w:val="NoSpacing"/>
        <w:rPr>
          <w:szCs w:val="20"/>
        </w:rPr>
      </w:pPr>
      <w:r w:rsidRPr="00706C6A">
        <w:rPr>
          <w:szCs w:val="20"/>
        </w:rPr>
        <w:t xml:space="preserve">            &lt;value&gt;false&lt;/value&gt;</w:t>
      </w:r>
    </w:p>
    <w:p w14:paraId="51F4AD3B" w14:textId="77777777" w:rsidR="00706C6A" w:rsidRPr="00706C6A" w:rsidRDefault="00706C6A" w:rsidP="00706C6A">
      <w:pPr>
        <w:pStyle w:val="NoSpacing"/>
        <w:rPr>
          <w:szCs w:val="20"/>
        </w:rPr>
      </w:pPr>
      <w:r w:rsidRPr="00706C6A">
        <w:rPr>
          <w:szCs w:val="20"/>
        </w:rPr>
        <w:t xml:space="preserve">            &lt;configClass&gt;ControllerInfo&lt;/configClass&gt;</w:t>
      </w:r>
    </w:p>
    <w:p w14:paraId="32A6A120" w14:textId="77777777" w:rsidR="00706C6A" w:rsidRPr="00706C6A" w:rsidRDefault="00706C6A" w:rsidP="00706C6A">
      <w:pPr>
        <w:pStyle w:val="NoSpacing"/>
        <w:rPr>
          <w:szCs w:val="20"/>
        </w:rPr>
      </w:pPr>
      <w:r w:rsidRPr="00706C6A">
        <w:rPr>
          <w:szCs w:val="20"/>
        </w:rPr>
        <w:t xml:space="preserve">        &lt;/config&gt;</w:t>
      </w:r>
    </w:p>
    <w:p w14:paraId="3D8029A8" w14:textId="77777777" w:rsidR="00706C6A" w:rsidRPr="00706C6A" w:rsidRDefault="00706C6A" w:rsidP="00706C6A">
      <w:pPr>
        <w:pStyle w:val="NoSpacing"/>
        <w:rPr>
          <w:szCs w:val="20"/>
        </w:rPr>
      </w:pPr>
      <w:r w:rsidRPr="00706C6A">
        <w:rPr>
          <w:szCs w:val="20"/>
        </w:rPr>
        <w:t xml:space="preserve">        &lt;config&gt;</w:t>
      </w:r>
    </w:p>
    <w:p w14:paraId="78CAF47C" w14:textId="77777777" w:rsidR="00706C6A" w:rsidRPr="00706C6A" w:rsidRDefault="00706C6A" w:rsidP="00706C6A">
      <w:pPr>
        <w:pStyle w:val="NoSpacing"/>
        <w:rPr>
          <w:szCs w:val="20"/>
        </w:rPr>
      </w:pPr>
      <w:r w:rsidRPr="00706C6A">
        <w:rPr>
          <w:szCs w:val="20"/>
        </w:rPr>
        <w:t xml:space="preserve">            &lt;name&gt;maximumThreshold&lt;/name&gt;</w:t>
      </w:r>
    </w:p>
    <w:p w14:paraId="1D122CD0" w14:textId="77777777" w:rsidR="00706C6A" w:rsidRPr="00706C6A" w:rsidRDefault="00706C6A" w:rsidP="00706C6A">
      <w:pPr>
        <w:pStyle w:val="NoSpacing"/>
        <w:rPr>
          <w:szCs w:val="20"/>
        </w:rPr>
      </w:pPr>
      <w:r w:rsidRPr="00706C6A">
        <w:rPr>
          <w:szCs w:val="20"/>
        </w:rPr>
        <w:t xml:space="preserve">            &lt;value&gt;-40&lt;/value&gt;</w:t>
      </w:r>
    </w:p>
    <w:p w14:paraId="5D4DF377" w14:textId="77777777" w:rsidR="00706C6A" w:rsidRPr="00706C6A" w:rsidRDefault="00706C6A" w:rsidP="00706C6A">
      <w:pPr>
        <w:pStyle w:val="NoSpacing"/>
        <w:rPr>
          <w:szCs w:val="20"/>
        </w:rPr>
      </w:pPr>
      <w:r w:rsidRPr="00706C6A">
        <w:rPr>
          <w:szCs w:val="20"/>
        </w:rPr>
        <w:t xml:space="preserve">            &lt;configClass&gt;ReaderConfig&lt;/configClass&gt;</w:t>
      </w:r>
    </w:p>
    <w:p w14:paraId="1281F626" w14:textId="77777777" w:rsidR="00706C6A" w:rsidRPr="00706C6A" w:rsidRDefault="00706C6A" w:rsidP="00706C6A">
      <w:pPr>
        <w:pStyle w:val="NoSpacing"/>
        <w:rPr>
          <w:szCs w:val="20"/>
        </w:rPr>
      </w:pPr>
      <w:r w:rsidRPr="00706C6A">
        <w:rPr>
          <w:szCs w:val="20"/>
        </w:rPr>
        <w:t xml:space="preserve">        &lt;/config&gt;</w:t>
      </w:r>
    </w:p>
    <w:p w14:paraId="1ECCC215" w14:textId="77777777" w:rsidR="00706C6A" w:rsidRPr="00706C6A" w:rsidRDefault="00706C6A" w:rsidP="00706C6A">
      <w:pPr>
        <w:pStyle w:val="NoSpacing"/>
        <w:rPr>
          <w:szCs w:val="20"/>
        </w:rPr>
      </w:pPr>
      <w:r w:rsidRPr="00706C6A">
        <w:rPr>
          <w:szCs w:val="20"/>
        </w:rPr>
        <w:t xml:space="preserve">        &lt;config&gt;</w:t>
      </w:r>
    </w:p>
    <w:p w14:paraId="303E74E6" w14:textId="77777777" w:rsidR="00706C6A" w:rsidRPr="00706C6A" w:rsidRDefault="00706C6A" w:rsidP="00706C6A">
      <w:pPr>
        <w:pStyle w:val="NoSpacing"/>
        <w:rPr>
          <w:szCs w:val="20"/>
        </w:rPr>
      </w:pPr>
      <w:r w:rsidRPr="00706C6A">
        <w:rPr>
          <w:szCs w:val="20"/>
        </w:rPr>
        <w:t xml:space="preserve">            &lt;name&gt;bioimagecapture&lt;/name&gt;</w:t>
      </w:r>
    </w:p>
    <w:p w14:paraId="67176A27" w14:textId="77777777" w:rsidR="00706C6A" w:rsidRPr="00706C6A" w:rsidRDefault="00706C6A" w:rsidP="00706C6A">
      <w:pPr>
        <w:pStyle w:val="NoSpacing"/>
        <w:rPr>
          <w:szCs w:val="20"/>
        </w:rPr>
      </w:pPr>
      <w:r w:rsidRPr="00706C6A">
        <w:rPr>
          <w:szCs w:val="20"/>
        </w:rPr>
        <w:t xml:space="preserve">            &lt;value&gt;false&lt;/value&gt;</w:t>
      </w:r>
    </w:p>
    <w:p w14:paraId="085048C4" w14:textId="77777777" w:rsidR="00706C6A" w:rsidRPr="00706C6A" w:rsidRDefault="00706C6A" w:rsidP="00706C6A">
      <w:pPr>
        <w:pStyle w:val="NoSpacing"/>
        <w:rPr>
          <w:szCs w:val="20"/>
        </w:rPr>
      </w:pPr>
      <w:r w:rsidRPr="00706C6A">
        <w:rPr>
          <w:szCs w:val="20"/>
        </w:rPr>
        <w:lastRenderedPageBreak/>
        <w:t xml:space="preserve">            &lt;configClass&gt;ControllerInfo&lt;/configClass&gt;</w:t>
      </w:r>
    </w:p>
    <w:p w14:paraId="0B043E94" w14:textId="77777777" w:rsidR="00706C6A" w:rsidRPr="00706C6A" w:rsidRDefault="00706C6A" w:rsidP="00706C6A">
      <w:pPr>
        <w:pStyle w:val="NoSpacing"/>
        <w:rPr>
          <w:szCs w:val="20"/>
        </w:rPr>
      </w:pPr>
      <w:r w:rsidRPr="00706C6A">
        <w:rPr>
          <w:szCs w:val="20"/>
        </w:rPr>
        <w:t xml:space="preserve">        &lt;/config&gt;</w:t>
      </w:r>
    </w:p>
    <w:p w14:paraId="3CE17029" w14:textId="77777777" w:rsidR="00706C6A" w:rsidRPr="00706C6A" w:rsidRDefault="00706C6A" w:rsidP="00706C6A">
      <w:pPr>
        <w:pStyle w:val="NoSpacing"/>
        <w:rPr>
          <w:szCs w:val="20"/>
        </w:rPr>
      </w:pPr>
      <w:r w:rsidRPr="00706C6A">
        <w:rPr>
          <w:szCs w:val="20"/>
        </w:rPr>
        <w:t xml:space="preserve">        &lt;config&gt;</w:t>
      </w:r>
    </w:p>
    <w:p w14:paraId="2F9897CF" w14:textId="77777777" w:rsidR="00706C6A" w:rsidRPr="00706C6A" w:rsidRDefault="00706C6A" w:rsidP="00706C6A">
      <w:pPr>
        <w:pStyle w:val="NoSpacing"/>
        <w:rPr>
          <w:szCs w:val="20"/>
        </w:rPr>
      </w:pPr>
      <w:r w:rsidRPr="00706C6A">
        <w:rPr>
          <w:szCs w:val="20"/>
        </w:rPr>
        <w:t xml:space="preserve">            &lt;name&gt;castAppThreadKeepAliveSec&lt;/name&gt;</w:t>
      </w:r>
    </w:p>
    <w:p w14:paraId="0C049B8C" w14:textId="77777777" w:rsidR="00706C6A" w:rsidRPr="00706C6A" w:rsidRDefault="00706C6A" w:rsidP="00706C6A">
      <w:pPr>
        <w:pStyle w:val="NoSpacing"/>
        <w:rPr>
          <w:szCs w:val="20"/>
        </w:rPr>
      </w:pPr>
      <w:r w:rsidRPr="00706C6A">
        <w:rPr>
          <w:szCs w:val="20"/>
        </w:rPr>
        <w:t xml:space="preserve">            &lt;value&gt;10&lt;/value&gt;</w:t>
      </w:r>
    </w:p>
    <w:p w14:paraId="27CFF7F1" w14:textId="77777777" w:rsidR="00706C6A" w:rsidRPr="00706C6A" w:rsidRDefault="00706C6A" w:rsidP="00706C6A">
      <w:pPr>
        <w:pStyle w:val="NoSpacing"/>
        <w:rPr>
          <w:szCs w:val="20"/>
        </w:rPr>
      </w:pPr>
      <w:r w:rsidRPr="00706C6A">
        <w:rPr>
          <w:szCs w:val="20"/>
        </w:rPr>
        <w:t xml:space="preserve">            &lt;configClass&gt;ParkEntryModelConfig&lt;/configClass&gt;</w:t>
      </w:r>
    </w:p>
    <w:p w14:paraId="7067A739" w14:textId="77777777" w:rsidR="00706C6A" w:rsidRPr="00706C6A" w:rsidRDefault="00706C6A" w:rsidP="00706C6A">
      <w:pPr>
        <w:pStyle w:val="NoSpacing"/>
        <w:rPr>
          <w:szCs w:val="20"/>
        </w:rPr>
      </w:pPr>
      <w:r w:rsidRPr="00706C6A">
        <w:rPr>
          <w:szCs w:val="20"/>
        </w:rPr>
        <w:t xml:space="preserve">        &lt;/config&gt;</w:t>
      </w:r>
    </w:p>
    <w:p w14:paraId="53872B45" w14:textId="77777777" w:rsidR="00706C6A" w:rsidRPr="00706C6A" w:rsidRDefault="00706C6A" w:rsidP="00706C6A">
      <w:pPr>
        <w:pStyle w:val="NoSpacing"/>
        <w:rPr>
          <w:szCs w:val="20"/>
        </w:rPr>
      </w:pPr>
      <w:r w:rsidRPr="00706C6A">
        <w:rPr>
          <w:szCs w:val="20"/>
        </w:rPr>
        <w:t xml:space="preserve">        &lt;config&gt;</w:t>
      </w:r>
    </w:p>
    <w:p w14:paraId="0393CFC2" w14:textId="77777777" w:rsidR="00706C6A" w:rsidRPr="00706C6A" w:rsidRDefault="00706C6A" w:rsidP="00706C6A">
      <w:pPr>
        <w:pStyle w:val="NoSpacing"/>
        <w:rPr>
          <w:szCs w:val="20"/>
        </w:rPr>
      </w:pPr>
      <w:r w:rsidRPr="00706C6A">
        <w:rPr>
          <w:szCs w:val="20"/>
        </w:rPr>
        <w:t xml:space="preserve">            &lt;name&gt;watchedbandtimeout&lt;/name&gt;</w:t>
      </w:r>
    </w:p>
    <w:p w14:paraId="58960936" w14:textId="77777777" w:rsidR="00706C6A" w:rsidRPr="00706C6A" w:rsidRDefault="00706C6A" w:rsidP="00706C6A">
      <w:pPr>
        <w:pStyle w:val="NoSpacing"/>
        <w:rPr>
          <w:szCs w:val="20"/>
        </w:rPr>
      </w:pPr>
      <w:r w:rsidRPr="00706C6A">
        <w:rPr>
          <w:szCs w:val="20"/>
        </w:rPr>
        <w:t xml:space="preserve">            &lt;value&gt;180&lt;/value&gt;</w:t>
      </w:r>
    </w:p>
    <w:p w14:paraId="0EEC3E41" w14:textId="77777777" w:rsidR="00706C6A" w:rsidRPr="00706C6A" w:rsidRDefault="00706C6A" w:rsidP="00706C6A">
      <w:pPr>
        <w:pStyle w:val="NoSpacing"/>
        <w:rPr>
          <w:szCs w:val="20"/>
        </w:rPr>
      </w:pPr>
      <w:r w:rsidRPr="00706C6A">
        <w:rPr>
          <w:szCs w:val="20"/>
        </w:rPr>
        <w:t xml:space="preserve">            &lt;configClass&gt;ControllerInfo&lt;/configClass&gt;</w:t>
      </w:r>
    </w:p>
    <w:p w14:paraId="181CEABB" w14:textId="77777777" w:rsidR="00706C6A" w:rsidRPr="00706C6A" w:rsidRDefault="00706C6A" w:rsidP="00706C6A">
      <w:pPr>
        <w:pStyle w:val="NoSpacing"/>
        <w:rPr>
          <w:szCs w:val="20"/>
        </w:rPr>
      </w:pPr>
      <w:r w:rsidRPr="00706C6A">
        <w:rPr>
          <w:szCs w:val="20"/>
        </w:rPr>
        <w:t xml:space="preserve">        &lt;/config&gt;</w:t>
      </w:r>
    </w:p>
    <w:p w14:paraId="2865B45E" w14:textId="77777777" w:rsidR="00706C6A" w:rsidRPr="00706C6A" w:rsidRDefault="00706C6A" w:rsidP="00706C6A">
      <w:pPr>
        <w:pStyle w:val="NoSpacing"/>
        <w:rPr>
          <w:szCs w:val="20"/>
        </w:rPr>
      </w:pPr>
      <w:r w:rsidRPr="00706C6A">
        <w:rPr>
          <w:szCs w:val="20"/>
        </w:rPr>
        <w:t xml:space="preserve">        &lt;config&gt;</w:t>
      </w:r>
    </w:p>
    <w:p w14:paraId="60C548F9" w14:textId="77777777" w:rsidR="00706C6A" w:rsidRPr="00706C6A" w:rsidRDefault="00706C6A" w:rsidP="00706C6A">
      <w:pPr>
        <w:pStyle w:val="NoSpacing"/>
        <w:rPr>
          <w:szCs w:val="20"/>
        </w:rPr>
      </w:pPr>
      <w:r w:rsidRPr="00706C6A">
        <w:rPr>
          <w:szCs w:val="20"/>
        </w:rPr>
        <w:t xml:space="preserve">            &lt;name&gt;thresholdSliderIncrement&lt;/name&gt;</w:t>
      </w:r>
    </w:p>
    <w:p w14:paraId="0B8D5599" w14:textId="77777777" w:rsidR="00706C6A" w:rsidRPr="00706C6A" w:rsidRDefault="00706C6A" w:rsidP="00706C6A">
      <w:pPr>
        <w:pStyle w:val="NoSpacing"/>
        <w:rPr>
          <w:szCs w:val="20"/>
        </w:rPr>
      </w:pPr>
      <w:r w:rsidRPr="00706C6A">
        <w:rPr>
          <w:szCs w:val="20"/>
        </w:rPr>
        <w:t xml:space="preserve">            &lt;value&gt;1&lt;/value&gt;</w:t>
      </w:r>
    </w:p>
    <w:p w14:paraId="48197997" w14:textId="77777777" w:rsidR="00706C6A" w:rsidRPr="00706C6A" w:rsidRDefault="00706C6A" w:rsidP="00706C6A">
      <w:pPr>
        <w:pStyle w:val="NoSpacing"/>
        <w:rPr>
          <w:szCs w:val="20"/>
        </w:rPr>
      </w:pPr>
      <w:r w:rsidRPr="00706C6A">
        <w:rPr>
          <w:szCs w:val="20"/>
        </w:rPr>
        <w:t xml:space="preserve">            &lt;configClass&gt;ReaderConfig&lt;/configClass&gt;</w:t>
      </w:r>
    </w:p>
    <w:p w14:paraId="145A79BD" w14:textId="77777777" w:rsidR="00706C6A" w:rsidRPr="00706C6A" w:rsidRDefault="00706C6A" w:rsidP="00706C6A">
      <w:pPr>
        <w:pStyle w:val="NoSpacing"/>
        <w:rPr>
          <w:szCs w:val="20"/>
        </w:rPr>
      </w:pPr>
      <w:r w:rsidRPr="00706C6A">
        <w:rPr>
          <w:szCs w:val="20"/>
        </w:rPr>
        <w:t xml:space="preserve">        &lt;/config&gt;</w:t>
      </w:r>
    </w:p>
    <w:p w14:paraId="6DFD0001" w14:textId="77777777" w:rsidR="00706C6A" w:rsidRPr="00706C6A" w:rsidRDefault="00706C6A" w:rsidP="00706C6A">
      <w:pPr>
        <w:pStyle w:val="NoSpacing"/>
        <w:rPr>
          <w:szCs w:val="20"/>
        </w:rPr>
      </w:pPr>
      <w:r w:rsidRPr="00706C6A">
        <w:rPr>
          <w:szCs w:val="20"/>
        </w:rPr>
        <w:t xml:space="preserve">        &lt;config&gt;</w:t>
      </w:r>
    </w:p>
    <w:p w14:paraId="1DF616FC" w14:textId="77777777" w:rsidR="00706C6A" w:rsidRPr="00706C6A" w:rsidRDefault="00706C6A" w:rsidP="00706C6A">
      <w:pPr>
        <w:pStyle w:val="NoSpacing"/>
        <w:rPr>
          <w:szCs w:val="20"/>
        </w:rPr>
      </w:pPr>
      <w:r w:rsidRPr="00706C6A">
        <w:rPr>
          <w:szCs w:val="20"/>
        </w:rPr>
        <w:t xml:space="preserve">            &lt;name&gt;saveBioImagesFrequency&lt;/name&gt;</w:t>
      </w:r>
    </w:p>
    <w:p w14:paraId="04DC7554" w14:textId="77777777" w:rsidR="00706C6A" w:rsidRPr="00706C6A" w:rsidRDefault="00706C6A" w:rsidP="00706C6A">
      <w:pPr>
        <w:pStyle w:val="NoSpacing"/>
        <w:rPr>
          <w:szCs w:val="20"/>
        </w:rPr>
      </w:pPr>
      <w:r w:rsidRPr="00706C6A">
        <w:rPr>
          <w:szCs w:val="20"/>
        </w:rPr>
        <w:t xml:space="preserve">            &lt;value&gt;1&lt;/value&gt;</w:t>
      </w:r>
    </w:p>
    <w:p w14:paraId="188DB856" w14:textId="77777777" w:rsidR="00706C6A" w:rsidRPr="00706C6A" w:rsidRDefault="00706C6A" w:rsidP="00706C6A">
      <w:pPr>
        <w:pStyle w:val="NoSpacing"/>
        <w:rPr>
          <w:szCs w:val="20"/>
        </w:rPr>
      </w:pPr>
      <w:r w:rsidRPr="00706C6A">
        <w:rPr>
          <w:szCs w:val="20"/>
        </w:rPr>
        <w:t xml:space="preserve">            &lt;configClass&gt;ParkEntryModelConfig&lt;/configClass&gt;</w:t>
      </w:r>
    </w:p>
    <w:p w14:paraId="0FE58427" w14:textId="77777777" w:rsidR="00706C6A" w:rsidRPr="00706C6A" w:rsidRDefault="00706C6A" w:rsidP="00706C6A">
      <w:pPr>
        <w:pStyle w:val="NoSpacing"/>
        <w:rPr>
          <w:szCs w:val="20"/>
        </w:rPr>
      </w:pPr>
      <w:r w:rsidRPr="00706C6A">
        <w:rPr>
          <w:szCs w:val="20"/>
        </w:rPr>
        <w:t xml:space="preserve">        &lt;/config&gt;</w:t>
      </w:r>
    </w:p>
    <w:p w14:paraId="730B7587" w14:textId="77777777" w:rsidR="00706C6A" w:rsidRPr="00706C6A" w:rsidRDefault="00706C6A" w:rsidP="00706C6A">
      <w:pPr>
        <w:pStyle w:val="NoSpacing"/>
        <w:rPr>
          <w:szCs w:val="20"/>
        </w:rPr>
      </w:pPr>
      <w:r w:rsidRPr="00706C6A">
        <w:rPr>
          <w:szCs w:val="20"/>
        </w:rPr>
        <w:t xml:space="preserve">        &lt;config&gt;</w:t>
      </w:r>
    </w:p>
    <w:p w14:paraId="19A8A013" w14:textId="77777777" w:rsidR="00706C6A" w:rsidRPr="00706C6A" w:rsidRDefault="00706C6A" w:rsidP="00706C6A">
      <w:pPr>
        <w:pStyle w:val="NoSpacing"/>
        <w:rPr>
          <w:szCs w:val="20"/>
        </w:rPr>
      </w:pPr>
      <w:r w:rsidRPr="00706C6A">
        <w:rPr>
          <w:szCs w:val="20"/>
        </w:rPr>
        <w:t xml:space="preserve">            &lt;name&gt;castloginokdurationms&lt;/name&gt;</w:t>
      </w:r>
    </w:p>
    <w:p w14:paraId="7511BF42" w14:textId="77777777" w:rsidR="00706C6A" w:rsidRPr="00706C6A" w:rsidRDefault="00706C6A" w:rsidP="00706C6A">
      <w:pPr>
        <w:pStyle w:val="NoSpacing"/>
        <w:rPr>
          <w:szCs w:val="20"/>
        </w:rPr>
      </w:pPr>
      <w:r w:rsidRPr="00706C6A">
        <w:rPr>
          <w:szCs w:val="20"/>
        </w:rPr>
        <w:t xml:space="preserve">            &lt;value&gt;0&lt;/value&gt;</w:t>
      </w:r>
    </w:p>
    <w:p w14:paraId="44E33652" w14:textId="77777777" w:rsidR="00706C6A" w:rsidRPr="00706C6A" w:rsidRDefault="00706C6A" w:rsidP="00706C6A">
      <w:pPr>
        <w:pStyle w:val="NoSpacing"/>
        <w:rPr>
          <w:szCs w:val="20"/>
        </w:rPr>
      </w:pPr>
      <w:r w:rsidRPr="00706C6A">
        <w:rPr>
          <w:szCs w:val="20"/>
        </w:rPr>
        <w:t xml:space="preserve">            &lt;configClass&gt;ParkEntryModelConfig&lt;/configClass&gt;</w:t>
      </w:r>
    </w:p>
    <w:p w14:paraId="5BA7BEA1" w14:textId="77777777" w:rsidR="00706C6A" w:rsidRPr="00706C6A" w:rsidRDefault="00706C6A" w:rsidP="00706C6A">
      <w:pPr>
        <w:pStyle w:val="NoSpacing"/>
        <w:rPr>
          <w:szCs w:val="20"/>
        </w:rPr>
      </w:pPr>
      <w:r w:rsidRPr="00706C6A">
        <w:rPr>
          <w:szCs w:val="20"/>
        </w:rPr>
        <w:t xml:space="preserve">        &lt;/config&gt;</w:t>
      </w:r>
    </w:p>
    <w:p w14:paraId="4D491455" w14:textId="77777777" w:rsidR="00706C6A" w:rsidRPr="00706C6A" w:rsidRDefault="00706C6A" w:rsidP="00706C6A">
      <w:pPr>
        <w:pStyle w:val="NoSpacing"/>
        <w:rPr>
          <w:szCs w:val="20"/>
        </w:rPr>
      </w:pPr>
      <w:r w:rsidRPr="00706C6A">
        <w:rPr>
          <w:szCs w:val="20"/>
        </w:rPr>
        <w:t xml:space="preserve">        &lt;config&gt;</w:t>
      </w:r>
    </w:p>
    <w:p w14:paraId="079DE5A9" w14:textId="77777777" w:rsidR="00706C6A" w:rsidRPr="00706C6A" w:rsidRDefault="00706C6A" w:rsidP="00706C6A">
      <w:pPr>
        <w:pStyle w:val="NoSpacing"/>
        <w:rPr>
          <w:szCs w:val="20"/>
        </w:rPr>
      </w:pPr>
      <w:r w:rsidRPr="00706C6A">
        <w:rPr>
          <w:szCs w:val="20"/>
        </w:rPr>
        <w:t xml:space="preserve">            &lt;name&gt;readerPowerOnTime&lt;/name&gt;</w:t>
      </w:r>
    </w:p>
    <w:p w14:paraId="4F8043A2" w14:textId="77777777" w:rsidR="00706C6A" w:rsidRPr="00706C6A" w:rsidRDefault="00706C6A" w:rsidP="00706C6A">
      <w:pPr>
        <w:pStyle w:val="NoSpacing"/>
        <w:rPr>
          <w:szCs w:val="20"/>
        </w:rPr>
      </w:pPr>
      <w:r w:rsidRPr="00706C6A">
        <w:rPr>
          <w:szCs w:val="20"/>
        </w:rPr>
        <w:t xml:space="preserve">            &lt;value&gt;&lt;/value&gt;</w:t>
      </w:r>
    </w:p>
    <w:p w14:paraId="06AF8362" w14:textId="77777777" w:rsidR="00706C6A" w:rsidRPr="00706C6A" w:rsidRDefault="00706C6A" w:rsidP="00706C6A">
      <w:pPr>
        <w:pStyle w:val="NoSpacing"/>
        <w:rPr>
          <w:szCs w:val="20"/>
        </w:rPr>
      </w:pPr>
      <w:r w:rsidRPr="00706C6A">
        <w:rPr>
          <w:szCs w:val="20"/>
        </w:rPr>
        <w:t xml:space="preserve">            &lt;configClass&gt;ControllerInfo&lt;/configClass&gt;</w:t>
      </w:r>
    </w:p>
    <w:p w14:paraId="164FFECD" w14:textId="77777777" w:rsidR="00706C6A" w:rsidRPr="00706C6A" w:rsidRDefault="00706C6A" w:rsidP="00706C6A">
      <w:pPr>
        <w:pStyle w:val="NoSpacing"/>
        <w:rPr>
          <w:szCs w:val="20"/>
        </w:rPr>
      </w:pPr>
      <w:r w:rsidRPr="00706C6A">
        <w:rPr>
          <w:szCs w:val="20"/>
        </w:rPr>
        <w:t xml:space="preserve">        &lt;/config&gt;</w:t>
      </w:r>
    </w:p>
    <w:p w14:paraId="15EEBACB" w14:textId="77777777" w:rsidR="00706C6A" w:rsidRPr="00706C6A" w:rsidRDefault="00706C6A" w:rsidP="00706C6A">
      <w:pPr>
        <w:pStyle w:val="NoSpacing"/>
        <w:rPr>
          <w:szCs w:val="20"/>
        </w:rPr>
      </w:pPr>
      <w:r w:rsidRPr="00706C6A">
        <w:rPr>
          <w:szCs w:val="20"/>
        </w:rPr>
        <w:t xml:space="preserve">        &lt;config&gt;</w:t>
      </w:r>
    </w:p>
    <w:p w14:paraId="0280B9B1" w14:textId="77777777" w:rsidR="00706C6A" w:rsidRPr="00706C6A" w:rsidRDefault="00706C6A" w:rsidP="00706C6A">
      <w:pPr>
        <w:pStyle w:val="NoSpacing"/>
        <w:rPr>
          <w:szCs w:val="20"/>
        </w:rPr>
      </w:pPr>
      <w:r w:rsidRPr="00706C6A">
        <w:rPr>
          <w:szCs w:val="20"/>
        </w:rPr>
        <w:t xml:space="preserve">            &lt;name&gt;minNormalTemperature&lt;/name&gt;</w:t>
      </w:r>
    </w:p>
    <w:p w14:paraId="1F607AC4" w14:textId="77777777" w:rsidR="00706C6A" w:rsidRPr="00706C6A" w:rsidRDefault="00706C6A" w:rsidP="00706C6A">
      <w:pPr>
        <w:pStyle w:val="NoSpacing"/>
        <w:rPr>
          <w:szCs w:val="20"/>
        </w:rPr>
      </w:pPr>
      <w:r w:rsidRPr="00706C6A">
        <w:rPr>
          <w:szCs w:val="20"/>
        </w:rPr>
        <w:t xml:space="preserve">            &lt;value&gt;19.0&lt;/value&gt;</w:t>
      </w:r>
    </w:p>
    <w:p w14:paraId="53528546" w14:textId="77777777" w:rsidR="00706C6A" w:rsidRPr="00706C6A" w:rsidRDefault="00706C6A" w:rsidP="00706C6A">
      <w:pPr>
        <w:pStyle w:val="NoSpacing"/>
        <w:rPr>
          <w:szCs w:val="20"/>
        </w:rPr>
      </w:pPr>
      <w:r w:rsidRPr="00706C6A">
        <w:rPr>
          <w:szCs w:val="20"/>
        </w:rPr>
        <w:t xml:space="preserve">            &lt;configClass&gt;ReaderConfig&lt;/configClass&gt;</w:t>
      </w:r>
    </w:p>
    <w:p w14:paraId="1FCFB7A2" w14:textId="77777777" w:rsidR="00706C6A" w:rsidRPr="00706C6A" w:rsidRDefault="00706C6A" w:rsidP="00706C6A">
      <w:pPr>
        <w:pStyle w:val="NoSpacing"/>
        <w:rPr>
          <w:szCs w:val="20"/>
        </w:rPr>
      </w:pPr>
      <w:r w:rsidRPr="00706C6A">
        <w:rPr>
          <w:szCs w:val="20"/>
        </w:rPr>
        <w:t xml:space="preserve">        &lt;/config&gt;</w:t>
      </w:r>
    </w:p>
    <w:p w14:paraId="7EC47639" w14:textId="77777777" w:rsidR="00706C6A" w:rsidRPr="00706C6A" w:rsidRDefault="00706C6A" w:rsidP="00706C6A">
      <w:pPr>
        <w:pStyle w:val="NoSpacing"/>
        <w:rPr>
          <w:szCs w:val="20"/>
        </w:rPr>
      </w:pPr>
      <w:r w:rsidRPr="00706C6A">
        <w:rPr>
          <w:szCs w:val="20"/>
        </w:rPr>
        <w:t xml:space="preserve">        &lt;config&gt;</w:t>
      </w:r>
    </w:p>
    <w:p w14:paraId="51F867A3" w14:textId="77777777" w:rsidR="00706C6A" w:rsidRPr="00706C6A" w:rsidRDefault="00706C6A" w:rsidP="00706C6A">
      <w:pPr>
        <w:pStyle w:val="NoSpacing"/>
        <w:rPr>
          <w:szCs w:val="20"/>
        </w:rPr>
      </w:pPr>
      <w:r w:rsidRPr="00706C6A">
        <w:rPr>
          <w:szCs w:val="20"/>
        </w:rPr>
        <w:t xml:space="preserve">            &lt;name&gt;jmssendintervalms&lt;/name&gt;</w:t>
      </w:r>
    </w:p>
    <w:p w14:paraId="41ACA6AA" w14:textId="77777777" w:rsidR="00706C6A" w:rsidRPr="00706C6A" w:rsidRDefault="00706C6A" w:rsidP="00706C6A">
      <w:pPr>
        <w:pStyle w:val="NoSpacing"/>
        <w:rPr>
          <w:szCs w:val="20"/>
        </w:rPr>
      </w:pPr>
      <w:r w:rsidRPr="00706C6A">
        <w:rPr>
          <w:szCs w:val="20"/>
        </w:rPr>
        <w:t xml:space="preserve">            &lt;value&gt;100&lt;/value&gt;</w:t>
      </w:r>
    </w:p>
    <w:p w14:paraId="1782A86B" w14:textId="77777777" w:rsidR="00706C6A" w:rsidRPr="00706C6A" w:rsidRDefault="00706C6A" w:rsidP="00706C6A">
      <w:pPr>
        <w:pStyle w:val="NoSpacing"/>
        <w:rPr>
          <w:szCs w:val="20"/>
        </w:rPr>
      </w:pPr>
      <w:r w:rsidRPr="00706C6A">
        <w:rPr>
          <w:szCs w:val="20"/>
        </w:rPr>
        <w:t xml:space="preserve">            &lt;configClass&gt;ESBInfo&lt;/configClass&gt;</w:t>
      </w:r>
    </w:p>
    <w:p w14:paraId="0A83D07D" w14:textId="77777777" w:rsidR="00706C6A" w:rsidRPr="00706C6A" w:rsidRDefault="00706C6A" w:rsidP="00706C6A">
      <w:pPr>
        <w:pStyle w:val="NoSpacing"/>
        <w:rPr>
          <w:szCs w:val="20"/>
        </w:rPr>
      </w:pPr>
      <w:r w:rsidRPr="00706C6A">
        <w:rPr>
          <w:szCs w:val="20"/>
        </w:rPr>
        <w:t xml:space="preserve">        &lt;/config&gt;</w:t>
      </w:r>
    </w:p>
    <w:p w14:paraId="7DE2070D" w14:textId="77777777" w:rsidR="00706C6A" w:rsidRPr="00706C6A" w:rsidRDefault="00706C6A" w:rsidP="00706C6A">
      <w:pPr>
        <w:pStyle w:val="NoSpacing"/>
        <w:rPr>
          <w:szCs w:val="20"/>
        </w:rPr>
      </w:pPr>
      <w:r w:rsidRPr="00706C6A">
        <w:rPr>
          <w:szCs w:val="20"/>
        </w:rPr>
        <w:t xml:space="preserve">        &lt;config&gt;</w:t>
      </w:r>
    </w:p>
    <w:p w14:paraId="63356E0A" w14:textId="77777777" w:rsidR="00706C6A" w:rsidRPr="00706C6A" w:rsidRDefault="00706C6A" w:rsidP="00706C6A">
      <w:pPr>
        <w:pStyle w:val="NoSpacing"/>
        <w:rPr>
          <w:szCs w:val="20"/>
        </w:rPr>
      </w:pPr>
      <w:r w:rsidRPr="00706C6A">
        <w:rPr>
          <w:szCs w:val="20"/>
        </w:rPr>
        <w:t xml:space="preserve">            &lt;name&gt;adjusteventtimes&lt;/name&gt;</w:t>
      </w:r>
    </w:p>
    <w:p w14:paraId="13CB5A44" w14:textId="77777777" w:rsidR="00706C6A" w:rsidRPr="00706C6A" w:rsidRDefault="00706C6A" w:rsidP="00706C6A">
      <w:pPr>
        <w:pStyle w:val="NoSpacing"/>
        <w:rPr>
          <w:szCs w:val="20"/>
        </w:rPr>
      </w:pPr>
      <w:r w:rsidRPr="00706C6A">
        <w:rPr>
          <w:szCs w:val="20"/>
        </w:rPr>
        <w:t xml:space="preserve">            &lt;value&gt;true&lt;/value&gt;</w:t>
      </w:r>
    </w:p>
    <w:p w14:paraId="7B529401" w14:textId="77777777" w:rsidR="00706C6A" w:rsidRPr="00706C6A" w:rsidRDefault="00706C6A" w:rsidP="00706C6A">
      <w:pPr>
        <w:pStyle w:val="NoSpacing"/>
        <w:rPr>
          <w:szCs w:val="20"/>
        </w:rPr>
      </w:pPr>
      <w:r w:rsidRPr="00706C6A">
        <w:rPr>
          <w:szCs w:val="20"/>
        </w:rPr>
        <w:t xml:space="preserve">            &lt;configClass&gt;ControllerInfo&lt;/configClass&gt;</w:t>
      </w:r>
    </w:p>
    <w:p w14:paraId="2A04D823" w14:textId="77777777" w:rsidR="00706C6A" w:rsidRPr="00706C6A" w:rsidRDefault="00706C6A" w:rsidP="00706C6A">
      <w:pPr>
        <w:pStyle w:val="NoSpacing"/>
        <w:rPr>
          <w:szCs w:val="20"/>
        </w:rPr>
      </w:pPr>
      <w:r w:rsidRPr="00706C6A">
        <w:rPr>
          <w:szCs w:val="20"/>
        </w:rPr>
        <w:t xml:space="preserve">        &lt;/config&gt;</w:t>
      </w:r>
    </w:p>
    <w:p w14:paraId="16E46E3D" w14:textId="77777777" w:rsidR="00706C6A" w:rsidRPr="00706C6A" w:rsidRDefault="00706C6A" w:rsidP="00706C6A">
      <w:pPr>
        <w:pStyle w:val="NoSpacing"/>
        <w:rPr>
          <w:szCs w:val="20"/>
        </w:rPr>
      </w:pPr>
      <w:r w:rsidRPr="00706C6A">
        <w:rPr>
          <w:szCs w:val="20"/>
        </w:rPr>
        <w:t xml:space="preserve">        &lt;config&gt;</w:t>
      </w:r>
    </w:p>
    <w:p w14:paraId="5465E47D" w14:textId="77777777" w:rsidR="00706C6A" w:rsidRPr="00706C6A" w:rsidRDefault="00706C6A" w:rsidP="00706C6A">
      <w:pPr>
        <w:pStyle w:val="NoSpacing"/>
        <w:rPr>
          <w:szCs w:val="20"/>
        </w:rPr>
      </w:pPr>
      <w:r w:rsidRPr="00706C6A">
        <w:rPr>
          <w:szCs w:val="20"/>
        </w:rPr>
        <w:t xml:space="preserve">            &lt;name&gt;name&lt;/name&gt;</w:t>
      </w:r>
    </w:p>
    <w:p w14:paraId="63FB7071" w14:textId="77777777" w:rsidR="00706C6A" w:rsidRPr="00706C6A" w:rsidRDefault="00706C6A" w:rsidP="00706C6A">
      <w:pPr>
        <w:pStyle w:val="NoSpacing"/>
        <w:rPr>
          <w:szCs w:val="20"/>
        </w:rPr>
      </w:pPr>
      <w:r w:rsidRPr="00706C6A">
        <w:rPr>
          <w:szCs w:val="20"/>
        </w:rPr>
        <w:t xml:space="preserve">            &lt;value&gt;MK Park Entry PE6&lt;/value&gt;</w:t>
      </w:r>
    </w:p>
    <w:p w14:paraId="40158182" w14:textId="77777777" w:rsidR="00706C6A" w:rsidRPr="00706C6A" w:rsidRDefault="00706C6A" w:rsidP="00706C6A">
      <w:pPr>
        <w:pStyle w:val="NoSpacing"/>
        <w:rPr>
          <w:szCs w:val="20"/>
        </w:rPr>
      </w:pPr>
      <w:r w:rsidRPr="00706C6A">
        <w:rPr>
          <w:szCs w:val="20"/>
        </w:rPr>
        <w:lastRenderedPageBreak/>
        <w:t xml:space="preserve">            &lt;configClass&gt;ControllerInfo&lt;/configClass&gt;</w:t>
      </w:r>
    </w:p>
    <w:p w14:paraId="141625A1" w14:textId="77777777" w:rsidR="00706C6A" w:rsidRPr="00706C6A" w:rsidRDefault="00706C6A" w:rsidP="00706C6A">
      <w:pPr>
        <w:pStyle w:val="NoSpacing"/>
        <w:rPr>
          <w:szCs w:val="20"/>
        </w:rPr>
      </w:pPr>
      <w:r w:rsidRPr="00706C6A">
        <w:rPr>
          <w:szCs w:val="20"/>
        </w:rPr>
        <w:t xml:space="preserve">        &lt;/config&gt;</w:t>
      </w:r>
    </w:p>
    <w:p w14:paraId="30AE5D51" w14:textId="77777777" w:rsidR="00706C6A" w:rsidRPr="00706C6A" w:rsidRDefault="00706C6A" w:rsidP="00706C6A">
      <w:pPr>
        <w:pStyle w:val="NoSpacing"/>
        <w:rPr>
          <w:szCs w:val="20"/>
        </w:rPr>
      </w:pPr>
      <w:r w:rsidRPr="00706C6A">
        <w:rPr>
          <w:szCs w:val="20"/>
        </w:rPr>
        <w:t xml:space="preserve">        &lt;config&gt;</w:t>
      </w:r>
    </w:p>
    <w:p w14:paraId="2C3EBF5F" w14:textId="77777777" w:rsidR="00706C6A" w:rsidRPr="00706C6A" w:rsidRDefault="00706C6A" w:rsidP="00706C6A">
      <w:pPr>
        <w:pStyle w:val="NoSpacing"/>
        <w:rPr>
          <w:szCs w:val="20"/>
        </w:rPr>
      </w:pPr>
      <w:r w:rsidRPr="00706C6A">
        <w:rPr>
          <w:szCs w:val="20"/>
        </w:rPr>
        <w:t xml:space="preserve">            &lt;name&gt;updatestreamhttptimeout_msec&lt;/name&gt;</w:t>
      </w:r>
    </w:p>
    <w:p w14:paraId="7E407C45" w14:textId="77777777" w:rsidR="00706C6A" w:rsidRPr="00706C6A" w:rsidRDefault="00706C6A" w:rsidP="00706C6A">
      <w:pPr>
        <w:pStyle w:val="NoSpacing"/>
        <w:rPr>
          <w:szCs w:val="20"/>
        </w:rPr>
      </w:pPr>
      <w:r w:rsidRPr="00706C6A">
        <w:rPr>
          <w:szCs w:val="20"/>
        </w:rPr>
        <w:t xml:space="preserve">            &lt;value&gt;3000&lt;/value&gt;</w:t>
      </w:r>
    </w:p>
    <w:p w14:paraId="0AEC5E54" w14:textId="77777777" w:rsidR="00706C6A" w:rsidRPr="00706C6A" w:rsidRDefault="00706C6A" w:rsidP="00706C6A">
      <w:pPr>
        <w:pStyle w:val="NoSpacing"/>
        <w:rPr>
          <w:szCs w:val="20"/>
        </w:rPr>
      </w:pPr>
      <w:r w:rsidRPr="00706C6A">
        <w:rPr>
          <w:szCs w:val="20"/>
        </w:rPr>
        <w:t xml:space="preserve">            &lt;configClass&gt;ControllerInfo&lt;/configClass&gt;</w:t>
      </w:r>
    </w:p>
    <w:p w14:paraId="28EB685A" w14:textId="77777777" w:rsidR="00706C6A" w:rsidRPr="00706C6A" w:rsidRDefault="00706C6A" w:rsidP="00706C6A">
      <w:pPr>
        <w:pStyle w:val="NoSpacing"/>
        <w:rPr>
          <w:szCs w:val="20"/>
        </w:rPr>
      </w:pPr>
      <w:r w:rsidRPr="00706C6A">
        <w:rPr>
          <w:szCs w:val="20"/>
        </w:rPr>
        <w:t xml:space="preserve">        &lt;/config&gt;</w:t>
      </w:r>
    </w:p>
    <w:p w14:paraId="6A0F0222" w14:textId="77777777" w:rsidR="00706C6A" w:rsidRPr="00706C6A" w:rsidRDefault="00706C6A" w:rsidP="00706C6A">
      <w:pPr>
        <w:pStyle w:val="NoSpacing"/>
        <w:rPr>
          <w:szCs w:val="20"/>
        </w:rPr>
      </w:pPr>
      <w:r w:rsidRPr="00706C6A">
        <w:rPr>
          <w:szCs w:val="20"/>
        </w:rPr>
        <w:t xml:space="preserve">        &lt;config&gt;</w:t>
      </w:r>
    </w:p>
    <w:p w14:paraId="5CD1D074" w14:textId="77777777" w:rsidR="00706C6A" w:rsidRPr="00706C6A" w:rsidRDefault="00706C6A" w:rsidP="00706C6A">
      <w:pPr>
        <w:pStyle w:val="NoSpacing"/>
        <w:rPr>
          <w:szCs w:val="20"/>
        </w:rPr>
      </w:pPr>
      <w:r w:rsidRPr="00706C6A">
        <w:rPr>
          <w:szCs w:val="20"/>
        </w:rPr>
        <w:t xml:space="preserve">            &lt;name&gt;xviewurl&lt;/name&gt;</w:t>
      </w:r>
    </w:p>
    <w:p w14:paraId="7836E6E0" w14:textId="77777777" w:rsidR="00706C6A" w:rsidRPr="00706C6A" w:rsidRDefault="00706C6A" w:rsidP="00706C6A">
      <w:pPr>
        <w:pStyle w:val="NoSpacing"/>
        <w:rPr>
          <w:szCs w:val="20"/>
        </w:rPr>
      </w:pPr>
      <w:r w:rsidRPr="00706C6A">
        <w:rPr>
          <w:szCs w:val="20"/>
        </w:rPr>
        <w:t xml:space="preserve">            &lt;value&gt;#&lt;/value&gt;</w:t>
      </w:r>
    </w:p>
    <w:p w14:paraId="6D441F6D" w14:textId="77777777" w:rsidR="00706C6A" w:rsidRPr="00706C6A" w:rsidRDefault="00706C6A" w:rsidP="00706C6A">
      <w:pPr>
        <w:pStyle w:val="NoSpacing"/>
        <w:rPr>
          <w:szCs w:val="20"/>
        </w:rPr>
      </w:pPr>
      <w:r w:rsidRPr="00706C6A">
        <w:rPr>
          <w:szCs w:val="20"/>
        </w:rPr>
        <w:t xml:space="preserve">            &lt;configClass&gt;ControllerInfo&lt;/configClass&gt;</w:t>
      </w:r>
    </w:p>
    <w:p w14:paraId="697682C5" w14:textId="77777777" w:rsidR="00706C6A" w:rsidRPr="00706C6A" w:rsidRDefault="00706C6A" w:rsidP="00706C6A">
      <w:pPr>
        <w:pStyle w:val="NoSpacing"/>
        <w:rPr>
          <w:szCs w:val="20"/>
        </w:rPr>
      </w:pPr>
      <w:r w:rsidRPr="00706C6A">
        <w:rPr>
          <w:szCs w:val="20"/>
        </w:rPr>
        <w:t xml:space="preserve">        &lt;/config&gt;</w:t>
      </w:r>
    </w:p>
    <w:p w14:paraId="0283A83F" w14:textId="77777777" w:rsidR="00706C6A" w:rsidRPr="00706C6A" w:rsidRDefault="00706C6A" w:rsidP="00706C6A">
      <w:pPr>
        <w:pStyle w:val="NoSpacing"/>
        <w:rPr>
          <w:szCs w:val="20"/>
        </w:rPr>
      </w:pPr>
      <w:r w:rsidRPr="00706C6A">
        <w:rPr>
          <w:szCs w:val="20"/>
        </w:rPr>
        <w:t xml:space="preserve">        &lt;config&gt;</w:t>
      </w:r>
    </w:p>
    <w:p w14:paraId="0FDA22DA" w14:textId="77777777" w:rsidR="00706C6A" w:rsidRPr="00706C6A" w:rsidRDefault="00706C6A" w:rsidP="00706C6A">
      <w:pPr>
        <w:pStyle w:val="NoSpacing"/>
        <w:rPr>
          <w:szCs w:val="20"/>
        </w:rPr>
      </w:pPr>
      <w:r w:rsidRPr="00706C6A">
        <w:rPr>
          <w:szCs w:val="20"/>
        </w:rPr>
        <w:t xml:space="preserve">            &lt;name&gt;RFIDTestMode&lt;/name&gt;</w:t>
      </w:r>
    </w:p>
    <w:p w14:paraId="3E77ADE2" w14:textId="77777777" w:rsidR="00706C6A" w:rsidRPr="00706C6A" w:rsidRDefault="00706C6A" w:rsidP="00706C6A">
      <w:pPr>
        <w:pStyle w:val="NoSpacing"/>
        <w:rPr>
          <w:szCs w:val="20"/>
        </w:rPr>
      </w:pPr>
      <w:r w:rsidRPr="00706C6A">
        <w:rPr>
          <w:szCs w:val="20"/>
        </w:rPr>
        <w:t xml:space="preserve">            &lt;value&gt;false&lt;/value&gt;</w:t>
      </w:r>
    </w:p>
    <w:p w14:paraId="105699C9" w14:textId="77777777" w:rsidR="00706C6A" w:rsidRPr="00706C6A" w:rsidRDefault="00706C6A" w:rsidP="00706C6A">
      <w:pPr>
        <w:pStyle w:val="NoSpacing"/>
        <w:rPr>
          <w:szCs w:val="20"/>
        </w:rPr>
      </w:pPr>
      <w:r w:rsidRPr="00706C6A">
        <w:rPr>
          <w:szCs w:val="20"/>
        </w:rPr>
        <w:t xml:space="preserve">            &lt;configClass&gt;ControllerInfo&lt;/configClass&gt;</w:t>
      </w:r>
    </w:p>
    <w:p w14:paraId="65566FF6" w14:textId="77777777" w:rsidR="00706C6A" w:rsidRPr="00706C6A" w:rsidRDefault="00706C6A" w:rsidP="00706C6A">
      <w:pPr>
        <w:pStyle w:val="NoSpacing"/>
        <w:rPr>
          <w:szCs w:val="20"/>
        </w:rPr>
      </w:pPr>
      <w:r w:rsidRPr="00706C6A">
        <w:rPr>
          <w:szCs w:val="20"/>
        </w:rPr>
        <w:t xml:space="preserve">        &lt;/config&gt;</w:t>
      </w:r>
    </w:p>
    <w:p w14:paraId="40121632" w14:textId="77777777" w:rsidR="00706C6A" w:rsidRPr="00706C6A" w:rsidRDefault="00706C6A" w:rsidP="00706C6A">
      <w:pPr>
        <w:pStyle w:val="NoSpacing"/>
        <w:rPr>
          <w:szCs w:val="20"/>
        </w:rPr>
      </w:pPr>
      <w:r w:rsidRPr="00706C6A">
        <w:rPr>
          <w:szCs w:val="20"/>
        </w:rPr>
        <w:t xml:space="preserve">        &lt;config&gt;</w:t>
      </w:r>
    </w:p>
    <w:p w14:paraId="10EA503D" w14:textId="77777777" w:rsidR="00706C6A" w:rsidRPr="00706C6A" w:rsidRDefault="00706C6A" w:rsidP="00706C6A">
      <w:pPr>
        <w:pStyle w:val="NoSpacing"/>
        <w:rPr>
          <w:szCs w:val="20"/>
        </w:rPr>
      </w:pPr>
      <w:r w:rsidRPr="00706C6A">
        <w:rPr>
          <w:szCs w:val="20"/>
        </w:rPr>
        <w:t xml:space="preserve">            &lt;name&gt;vipaddress&lt;/name&gt;</w:t>
      </w:r>
    </w:p>
    <w:p w14:paraId="0814DFFF" w14:textId="77777777" w:rsidR="00706C6A" w:rsidRPr="00706C6A" w:rsidRDefault="00706C6A" w:rsidP="00706C6A">
      <w:pPr>
        <w:pStyle w:val="NoSpacing"/>
        <w:rPr>
          <w:szCs w:val="20"/>
        </w:rPr>
      </w:pPr>
      <w:r w:rsidRPr="00706C6A">
        <w:rPr>
          <w:szCs w:val="20"/>
        </w:rPr>
        <w:t xml:space="preserve">            &lt;value&gt;10.110.1.120&lt;/value&gt;</w:t>
      </w:r>
    </w:p>
    <w:p w14:paraId="23E1F714" w14:textId="77777777" w:rsidR="00706C6A" w:rsidRPr="00706C6A" w:rsidRDefault="00706C6A" w:rsidP="00706C6A">
      <w:pPr>
        <w:pStyle w:val="NoSpacing"/>
        <w:rPr>
          <w:szCs w:val="20"/>
        </w:rPr>
      </w:pPr>
      <w:r w:rsidRPr="00706C6A">
        <w:rPr>
          <w:szCs w:val="20"/>
        </w:rPr>
        <w:t xml:space="preserve">            &lt;configClass&gt;ControllerInfo&lt;/configClass&gt;</w:t>
      </w:r>
    </w:p>
    <w:p w14:paraId="2ED09202" w14:textId="77777777" w:rsidR="00706C6A" w:rsidRPr="00706C6A" w:rsidRDefault="00706C6A" w:rsidP="00706C6A">
      <w:pPr>
        <w:pStyle w:val="NoSpacing"/>
        <w:rPr>
          <w:szCs w:val="20"/>
        </w:rPr>
      </w:pPr>
      <w:r w:rsidRPr="00706C6A">
        <w:rPr>
          <w:szCs w:val="20"/>
        </w:rPr>
        <w:t xml:space="preserve">        &lt;/config&gt;</w:t>
      </w:r>
    </w:p>
    <w:p w14:paraId="127E251B" w14:textId="77777777" w:rsidR="00706C6A" w:rsidRPr="00706C6A" w:rsidRDefault="00706C6A" w:rsidP="00706C6A">
      <w:pPr>
        <w:pStyle w:val="NoSpacing"/>
        <w:rPr>
          <w:szCs w:val="20"/>
        </w:rPr>
      </w:pPr>
      <w:r w:rsidRPr="00706C6A">
        <w:rPr>
          <w:szCs w:val="20"/>
        </w:rPr>
        <w:t xml:space="preserve">        &lt;config&gt;</w:t>
      </w:r>
    </w:p>
    <w:p w14:paraId="0C623023" w14:textId="77777777" w:rsidR="00706C6A" w:rsidRPr="00706C6A" w:rsidRDefault="00706C6A" w:rsidP="00706C6A">
      <w:pPr>
        <w:pStyle w:val="NoSpacing"/>
        <w:rPr>
          <w:szCs w:val="20"/>
        </w:rPr>
      </w:pPr>
      <w:r w:rsidRPr="00706C6A">
        <w:rPr>
          <w:szCs w:val="20"/>
        </w:rPr>
        <w:t xml:space="preserve">            &lt;name&gt;singulationalgorithm&lt;/name&gt;</w:t>
      </w:r>
    </w:p>
    <w:p w14:paraId="2DDD7274" w14:textId="77777777" w:rsidR="00706C6A" w:rsidRPr="00706C6A" w:rsidRDefault="00706C6A" w:rsidP="00706C6A">
      <w:pPr>
        <w:pStyle w:val="NoSpacing"/>
        <w:rPr>
          <w:szCs w:val="20"/>
        </w:rPr>
      </w:pPr>
      <w:r w:rsidRPr="00706C6A">
        <w:rPr>
          <w:szCs w:val="20"/>
        </w:rPr>
        <w:t xml:space="preserve">            &lt;value&gt;max&lt;/value&gt;</w:t>
      </w:r>
    </w:p>
    <w:p w14:paraId="237C8769" w14:textId="77777777" w:rsidR="00706C6A" w:rsidRPr="00706C6A" w:rsidRDefault="00706C6A" w:rsidP="00706C6A">
      <w:pPr>
        <w:pStyle w:val="NoSpacing"/>
        <w:rPr>
          <w:szCs w:val="20"/>
        </w:rPr>
      </w:pPr>
      <w:r w:rsidRPr="00706C6A">
        <w:rPr>
          <w:szCs w:val="20"/>
        </w:rPr>
        <w:t xml:space="preserve">            &lt;configClass&gt;ControllerInfo&lt;/configClass&gt;</w:t>
      </w:r>
    </w:p>
    <w:p w14:paraId="7B63949E" w14:textId="77777777" w:rsidR="00706C6A" w:rsidRPr="00706C6A" w:rsidRDefault="00706C6A" w:rsidP="00706C6A">
      <w:pPr>
        <w:pStyle w:val="NoSpacing"/>
        <w:rPr>
          <w:szCs w:val="20"/>
        </w:rPr>
      </w:pPr>
      <w:r w:rsidRPr="00706C6A">
        <w:rPr>
          <w:szCs w:val="20"/>
        </w:rPr>
        <w:t xml:space="preserve">        &lt;/config&gt;</w:t>
      </w:r>
    </w:p>
    <w:p w14:paraId="36496A8F" w14:textId="77777777" w:rsidR="00706C6A" w:rsidRPr="00706C6A" w:rsidRDefault="00706C6A" w:rsidP="00706C6A">
      <w:pPr>
        <w:pStyle w:val="NoSpacing"/>
        <w:rPr>
          <w:szCs w:val="20"/>
        </w:rPr>
      </w:pPr>
      <w:r w:rsidRPr="00706C6A">
        <w:rPr>
          <w:szCs w:val="20"/>
        </w:rPr>
        <w:t xml:space="preserve">        &lt;config&gt;</w:t>
      </w:r>
    </w:p>
    <w:p w14:paraId="3989BED9" w14:textId="77777777" w:rsidR="00706C6A" w:rsidRPr="00706C6A" w:rsidRDefault="00706C6A" w:rsidP="00706C6A">
      <w:pPr>
        <w:pStyle w:val="NoSpacing"/>
        <w:rPr>
          <w:szCs w:val="20"/>
        </w:rPr>
      </w:pPr>
      <w:r w:rsidRPr="00706C6A">
        <w:rPr>
          <w:szCs w:val="20"/>
        </w:rPr>
        <w:t xml:space="preserve">            &lt;name&gt;readerEventBufferSize&lt;/name&gt;</w:t>
      </w:r>
    </w:p>
    <w:p w14:paraId="746B6EEF" w14:textId="77777777" w:rsidR="00706C6A" w:rsidRPr="00706C6A" w:rsidRDefault="00706C6A" w:rsidP="00706C6A">
      <w:pPr>
        <w:pStyle w:val="NoSpacing"/>
        <w:rPr>
          <w:szCs w:val="20"/>
        </w:rPr>
      </w:pPr>
      <w:r w:rsidRPr="00706C6A">
        <w:rPr>
          <w:szCs w:val="20"/>
        </w:rPr>
        <w:t xml:space="preserve">            &lt;value&gt;200&lt;/value&gt;</w:t>
      </w:r>
    </w:p>
    <w:p w14:paraId="588BBA70" w14:textId="77777777" w:rsidR="00706C6A" w:rsidRPr="00706C6A" w:rsidRDefault="00706C6A" w:rsidP="00706C6A">
      <w:pPr>
        <w:pStyle w:val="NoSpacing"/>
        <w:rPr>
          <w:szCs w:val="20"/>
        </w:rPr>
      </w:pPr>
      <w:r w:rsidRPr="00706C6A">
        <w:rPr>
          <w:szCs w:val="20"/>
        </w:rPr>
        <w:t xml:space="preserve">            &lt;configClass&gt;ControllerInfo&lt;/configClass&gt;</w:t>
      </w:r>
    </w:p>
    <w:p w14:paraId="037C3F05" w14:textId="77777777" w:rsidR="00706C6A" w:rsidRPr="00706C6A" w:rsidRDefault="00706C6A" w:rsidP="00706C6A">
      <w:pPr>
        <w:pStyle w:val="NoSpacing"/>
        <w:rPr>
          <w:szCs w:val="20"/>
        </w:rPr>
      </w:pPr>
      <w:r w:rsidRPr="00706C6A">
        <w:rPr>
          <w:szCs w:val="20"/>
        </w:rPr>
        <w:t xml:space="preserve">        &lt;/config&gt;</w:t>
      </w:r>
    </w:p>
    <w:p w14:paraId="508A5E9C" w14:textId="77777777" w:rsidR="00706C6A" w:rsidRPr="00706C6A" w:rsidRDefault="00706C6A" w:rsidP="00706C6A">
      <w:pPr>
        <w:pStyle w:val="NoSpacing"/>
        <w:rPr>
          <w:szCs w:val="20"/>
        </w:rPr>
      </w:pPr>
      <w:r w:rsidRPr="00706C6A">
        <w:rPr>
          <w:szCs w:val="20"/>
        </w:rPr>
        <w:t xml:space="preserve">        &lt;config&gt;</w:t>
      </w:r>
    </w:p>
    <w:p w14:paraId="675C5E90" w14:textId="77777777" w:rsidR="00706C6A" w:rsidRPr="00706C6A" w:rsidRDefault="00706C6A" w:rsidP="00706C6A">
      <w:pPr>
        <w:pStyle w:val="NoSpacing"/>
        <w:rPr>
          <w:szCs w:val="20"/>
        </w:rPr>
      </w:pPr>
      <w:r w:rsidRPr="00706C6A">
        <w:rPr>
          <w:szCs w:val="20"/>
        </w:rPr>
        <w:t xml:space="preserve">            &lt;name&gt;readerdatasendperiod_msec&lt;/name&gt;</w:t>
      </w:r>
    </w:p>
    <w:p w14:paraId="5DA4969F" w14:textId="77777777" w:rsidR="00706C6A" w:rsidRPr="00706C6A" w:rsidRDefault="00706C6A" w:rsidP="00706C6A">
      <w:pPr>
        <w:pStyle w:val="NoSpacing"/>
        <w:rPr>
          <w:szCs w:val="20"/>
        </w:rPr>
      </w:pPr>
      <w:r w:rsidRPr="00706C6A">
        <w:rPr>
          <w:szCs w:val="20"/>
        </w:rPr>
        <w:t xml:space="preserve">            &lt;value&gt;100&lt;/value&gt;</w:t>
      </w:r>
    </w:p>
    <w:p w14:paraId="0E334993" w14:textId="77777777" w:rsidR="00706C6A" w:rsidRPr="00706C6A" w:rsidRDefault="00706C6A" w:rsidP="00706C6A">
      <w:pPr>
        <w:pStyle w:val="NoSpacing"/>
        <w:rPr>
          <w:szCs w:val="20"/>
        </w:rPr>
      </w:pPr>
      <w:r w:rsidRPr="00706C6A">
        <w:rPr>
          <w:szCs w:val="20"/>
        </w:rPr>
        <w:t xml:space="preserve">            &lt;configClass&gt;ControllerInfo&lt;/configClass&gt;</w:t>
      </w:r>
    </w:p>
    <w:p w14:paraId="609A50E3" w14:textId="77777777" w:rsidR="00706C6A" w:rsidRPr="00706C6A" w:rsidRDefault="00706C6A" w:rsidP="00706C6A">
      <w:pPr>
        <w:pStyle w:val="NoSpacing"/>
        <w:rPr>
          <w:szCs w:val="20"/>
        </w:rPr>
      </w:pPr>
      <w:r w:rsidRPr="00706C6A">
        <w:rPr>
          <w:szCs w:val="20"/>
        </w:rPr>
        <w:t xml:space="preserve">        &lt;/config&gt;</w:t>
      </w:r>
    </w:p>
    <w:p w14:paraId="1B1DEF0E" w14:textId="77777777" w:rsidR="00706C6A" w:rsidRPr="00706C6A" w:rsidRDefault="00706C6A" w:rsidP="00706C6A">
      <w:pPr>
        <w:pStyle w:val="NoSpacing"/>
        <w:rPr>
          <w:szCs w:val="20"/>
        </w:rPr>
      </w:pPr>
      <w:r w:rsidRPr="00706C6A">
        <w:rPr>
          <w:szCs w:val="20"/>
        </w:rPr>
        <w:t xml:space="preserve">        &lt;config&gt;</w:t>
      </w:r>
    </w:p>
    <w:p w14:paraId="6668B6B6" w14:textId="77777777" w:rsidR="00706C6A" w:rsidRPr="00706C6A" w:rsidRDefault="00706C6A" w:rsidP="00706C6A">
      <w:pPr>
        <w:pStyle w:val="NoSpacing"/>
        <w:rPr>
          <w:szCs w:val="20"/>
        </w:rPr>
      </w:pPr>
      <w:r w:rsidRPr="00706C6A">
        <w:rPr>
          <w:szCs w:val="20"/>
        </w:rPr>
        <w:t xml:space="preserve">            &lt;name&gt;transmitxbrperiod_msec&lt;/name&gt;</w:t>
      </w:r>
    </w:p>
    <w:p w14:paraId="5A366105" w14:textId="77777777" w:rsidR="00706C6A" w:rsidRPr="00706C6A" w:rsidRDefault="00706C6A" w:rsidP="00706C6A">
      <w:pPr>
        <w:pStyle w:val="NoSpacing"/>
        <w:rPr>
          <w:szCs w:val="20"/>
        </w:rPr>
      </w:pPr>
      <w:r w:rsidRPr="00706C6A">
        <w:rPr>
          <w:szCs w:val="20"/>
        </w:rPr>
        <w:t xml:space="preserve">            &lt;value&gt;100&lt;/value&gt;</w:t>
      </w:r>
    </w:p>
    <w:p w14:paraId="7334F526" w14:textId="77777777" w:rsidR="00706C6A" w:rsidRPr="00706C6A" w:rsidRDefault="00706C6A" w:rsidP="00706C6A">
      <w:pPr>
        <w:pStyle w:val="NoSpacing"/>
        <w:rPr>
          <w:szCs w:val="20"/>
        </w:rPr>
      </w:pPr>
      <w:r w:rsidRPr="00706C6A">
        <w:rPr>
          <w:szCs w:val="20"/>
        </w:rPr>
        <w:t xml:space="preserve">            &lt;configClass&gt;ControllerInfo&lt;/configClass&gt;</w:t>
      </w:r>
    </w:p>
    <w:p w14:paraId="51ADA811" w14:textId="77777777" w:rsidR="00706C6A" w:rsidRPr="00706C6A" w:rsidRDefault="00706C6A" w:rsidP="00706C6A">
      <w:pPr>
        <w:pStyle w:val="NoSpacing"/>
        <w:rPr>
          <w:szCs w:val="20"/>
        </w:rPr>
      </w:pPr>
      <w:r w:rsidRPr="00706C6A">
        <w:rPr>
          <w:szCs w:val="20"/>
        </w:rPr>
        <w:t xml:space="preserve">        &lt;/config&gt;</w:t>
      </w:r>
    </w:p>
    <w:p w14:paraId="0E15785C" w14:textId="77777777" w:rsidR="00706C6A" w:rsidRPr="00706C6A" w:rsidRDefault="00706C6A" w:rsidP="00706C6A">
      <w:pPr>
        <w:pStyle w:val="NoSpacing"/>
        <w:rPr>
          <w:szCs w:val="20"/>
        </w:rPr>
      </w:pPr>
      <w:r w:rsidRPr="00706C6A">
        <w:rPr>
          <w:szCs w:val="20"/>
        </w:rPr>
        <w:t xml:space="preserve">        &lt;config&gt;</w:t>
      </w:r>
    </w:p>
    <w:p w14:paraId="68B70F47" w14:textId="77777777" w:rsidR="00706C6A" w:rsidRPr="00706C6A" w:rsidRDefault="00706C6A" w:rsidP="00706C6A">
      <w:pPr>
        <w:pStyle w:val="NoSpacing"/>
        <w:rPr>
          <w:szCs w:val="20"/>
        </w:rPr>
      </w:pPr>
      <w:r w:rsidRPr="00706C6A">
        <w:rPr>
          <w:szCs w:val="20"/>
        </w:rPr>
        <w:t xml:space="preserve">            &lt;name&gt;castappnotifytimeoutsec&lt;/name&gt;</w:t>
      </w:r>
    </w:p>
    <w:p w14:paraId="51D1F6ED" w14:textId="77777777" w:rsidR="00706C6A" w:rsidRPr="00706C6A" w:rsidRDefault="00706C6A" w:rsidP="00706C6A">
      <w:pPr>
        <w:pStyle w:val="NoSpacing"/>
        <w:rPr>
          <w:szCs w:val="20"/>
        </w:rPr>
      </w:pPr>
      <w:r w:rsidRPr="00706C6A">
        <w:rPr>
          <w:szCs w:val="20"/>
        </w:rPr>
        <w:t xml:space="preserve">            &lt;value&gt;5&lt;/value&gt;</w:t>
      </w:r>
    </w:p>
    <w:p w14:paraId="7EFABDA8" w14:textId="77777777" w:rsidR="00706C6A" w:rsidRPr="00706C6A" w:rsidRDefault="00706C6A" w:rsidP="00706C6A">
      <w:pPr>
        <w:pStyle w:val="NoSpacing"/>
        <w:rPr>
          <w:szCs w:val="20"/>
        </w:rPr>
      </w:pPr>
      <w:r w:rsidRPr="00706C6A">
        <w:rPr>
          <w:szCs w:val="20"/>
        </w:rPr>
        <w:t xml:space="preserve">            &lt;configClass&gt;ParkEntryModelConfig&lt;/configClass&gt;</w:t>
      </w:r>
    </w:p>
    <w:p w14:paraId="744AD4E2" w14:textId="77777777" w:rsidR="00706C6A" w:rsidRPr="00706C6A" w:rsidRDefault="00706C6A" w:rsidP="00706C6A">
      <w:pPr>
        <w:pStyle w:val="NoSpacing"/>
        <w:rPr>
          <w:szCs w:val="20"/>
        </w:rPr>
      </w:pPr>
      <w:r w:rsidRPr="00706C6A">
        <w:rPr>
          <w:szCs w:val="20"/>
        </w:rPr>
        <w:t xml:space="preserve">        &lt;/config&gt;</w:t>
      </w:r>
    </w:p>
    <w:p w14:paraId="75D5CFDE" w14:textId="77777777" w:rsidR="00706C6A" w:rsidRPr="00706C6A" w:rsidRDefault="00706C6A" w:rsidP="00706C6A">
      <w:pPr>
        <w:pStyle w:val="NoSpacing"/>
        <w:rPr>
          <w:szCs w:val="20"/>
        </w:rPr>
      </w:pPr>
      <w:r w:rsidRPr="00706C6A">
        <w:rPr>
          <w:szCs w:val="20"/>
        </w:rPr>
        <w:t xml:space="preserve">        &lt;config&gt;</w:t>
      </w:r>
    </w:p>
    <w:p w14:paraId="26947BE6" w14:textId="77777777" w:rsidR="00706C6A" w:rsidRPr="00706C6A" w:rsidRDefault="00706C6A" w:rsidP="00706C6A">
      <w:pPr>
        <w:pStyle w:val="NoSpacing"/>
        <w:rPr>
          <w:szCs w:val="20"/>
        </w:rPr>
      </w:pPr>
      <w:r w:rsidRPr="00706C6A">
        <w:rPr>
          <w:szCs w:val="20"/>
        </w:rPr>
        <w:t xml:space="preserve">            &lt;name&gt;minimumThreshold&lt;/name&gt;</w:t>
      </w:r>
    </w:p>
    <w:p w14:paraId="2961F0F6" w14:textId="77777777" w:rsidR="00706C6A" w:rsidRPr="00706C6A" w:rsidRDefault="00706C6A" w:rsidP="00706C6A">
      <w:pPr>
        <w:pStyle w:val="NoSpacing"/>
        <w:rPr>
          <w:szCs w:val="20"/>
        </w:rPr>
      </w:pPr>
      <w:r w:rsidRPr="00706C6A">
        <w:rPr>
          <w:szCs w:val="20"/>
        </w:rPr>
        <w:t xml:space="preserve">            &lt;value&gt;-90&lt;/value&gt;</w:t>
      </w:r>
    </w:p>
    <w:p w14:paraId="2D65CF01" w14:textId="77777777" w:rsidR="00706C6A" w:rsidRPr="00706C6A" w:rsidRDefault="00706C6A" w:rsidP="00706C6A">
      <w:pPr>
        <w:pStyle w:val="NoSpacing"/>
        <w:rPr>
          <w:szCs w:val="20"/>
        </w:rPr>
      </w:pPr>
      <w:r w:rsidRPr="00706C6A">
        <w:rPr>
          <w:szCs w:val="20"/>
        </w:rPr>
        <w:lastRenderedPageBreak/>
        <w:t xml:space="preserve">            &lt;configClass&gt;ReaderConfig&lt;/configClass&gt;</w:t>
      </w:r>
    </w:p>
    <w:p w14:paraId="35C337B3" w14:textId="77777777" w:rsidR="00706C6A" w:rsidRPr="00706C6A" w:rsidRDefault="00706C6A" w:rsidP="00706C6A">
      <w:pPr>
        <w:pStyle w:val="NoSpacing"/>
        <w:rPr>
          <w:szCs w:val="20"/>
        </w:rPr>
      </w:pPr>
      <w:r w:rsidRPr="00706C6A">
        <w:rPr>
          <w:szCs w:val="20"/>
        </w:rPr>
        <w:t xml:space="preserve">        &lt;/config&gt;</w:t>
      </w:r>
    </w:p>
    <w:p w14:paraId="1D3C9BCE" w14:textId="77777777" w:rsidR="00706C6A" w:rsidRPr="00706C6A" w:rsidRDefault="00706C6A" w:rsidP="00706C6A">
      <w:pPr>
        <w:pStyle w:val="NoSpacing"/>
        <w:rPr>
          <w:szCs w:val="20"/>
        </w:rPr>
      </w:pPr>
      <w:r w:rsidRPr="00706C6A">
        <w:rPr>
          <w:szCs w:val="20"/>
        </w:rPr>
        <w:t xml:space="preserve">        &lt;config&gt;</w:t>
      </w:r>
    </w:p>
    <w:p w14:paraId="3931F624" w14:textId="77777777" w:rsidR="00706C6A" w:rsidRPr="00706C6A" w:rsidRDefault="00706C6A" w:rsidP="00706C6A">
      <w:pPr>
        <w:pStyle w:val="NoSpacing"/>
        <w:rPr>
          <w:szCs w:val="20"/>
        </w:rPr>
      </w:pPr>
      <w:r w:rsidRPr="00706C6A">
        <w:rPr>
          <w:szCs w:val="20"/>
        </w:rPr>
        <w:t xml:space="preserve">            &lt;name&gt;eventdumpmaxsizemb&lt;/name&gt;</w:t>
      </w:r>
    </w:p>
    <w:p w14:paraId="4CBCA7C8" w14:textId="77777777" w:rsidR="00706C6A" w:rsidRPr="00706C6A" w:rsidRDefault="00706C6A" w:rsidP="00706C6A">
      <w:pPr>
        <w:pStyle w:val="NoSpacing"/>
        <w:rPr>
          <w:szCs w:val="20"/>
        </w:rPr>
      </w:pPr>
      <w:r w:rsidRPr="00706C6A">
        <w:rPr>
          <w:szCs w:val="20"/>
        </w:rPr>
        <w:t xml:space="preserve">            &lt;value&gt;1000&lt;/value&gt;</w:t>
      </w:r>
    </w:p>
    <w:p w14:paraId="7C7D824A" w14:textId="77777777" w:rsidR="00706C6A" w:rsidRPr="00706C6A" w:rsidRDefault="00706C6A" w:rsidP="00706C6A">
      <w:pPr>
        <w:pStyle w:val="NoSpacing"/>
        <w:rPr>
          <w:szCs w:val="20"/>
        </w:rPr>
      </w:pPr>
      <w:r w:rsidRPr="00706C6A">
        <w:rPr>
          <w:szCs w:val="20"/>
        </w:rPr>
        <w:t xml:space="preserve">            &lt;configClass&gt;ControllerInfo&lt;/configClass&gt;</w:t>
      </w:r>
    </w:p>
    <w:p w14:paraId="75FC3A87" w14:textId="77777777" w:rsidR="00706C6A" w:rsidRPr="00706C6A" w:rsidRDefault="00706C6A" w:rsidP="00706C6A">
      <w:pPr>
        <w:pStyle w:val="NoSpacing"/>
        <w:rPr>
          <w:szCs w:val="20"/>
        </w:rPr>
      </w:pPr>
      <w:r w:rsidRPr="00706C6A">
        <w:rPr>
          <w:szCs w:val="20"/>
        </w:rPr>
        <w:t xml:space="preserve">        &lt;/config&gt;</w:t>
      </w:r>
    </w:p>
    <w:p w14:paraId="685E51BD" w14:textId="77777777" w:rsidR="00706C6A" w:rsidRPr="00706C6A" w:rsidRDefault="00706C6A" w:rsidP="00706C6A">
      <w:pPr>
        <w:pStyle w:val="NoSpacing"/>
        <w:rPr>
          <w:szCs w:val="20"/>
        </w:rPr>
      </w:pPr>
      <w:r w:rsidRPr="00706C6A">
        <w:rPr>
          <w:szCs w:val="20"/>
        </w:rPr>
        <w:t xml:space="preserve">        &lt;config&gt;</w:t>
      </w:r>
    </w:p>
    <w:p w14:paraId="0572B3E1" w14:textId="77777777" w:rsidR="00706C6A" w:rsidRPr="00706C6A" w:rsidRDefault="00706C6A" w:rsidP="00706C6A">
      <w:pPr>
        <w:pStyle w:val="NoSpacing"/>
        <w:rPr>
          <w:szCs w:val="20"/>
        </w:rPr>
      </w:pPr>
      <w:r w:rsidRPr="00706C6A">
        <w:rPr>
          <w:szCs w:val="20"/>
        </w:rPr>
        <w:t xml:space="preserve">            &lt;name&gt;updatestreambatchsize&lt;/name&gt;</w:t>
      </w:r>
    </w:p>
    <w:p w14:paraId="1C6B67A7" w14:textId="77777777" w:rsidR="00706C6A" w:rsidRPr="00706C6A" w:rsidRDefault="00706C6A" w:rsidP="00706C6A">
      <w:pPr>
        <w:pStyle w:val="NoSpacing"/>
        <w:rPr>
          <w:szCs w:val="20"/>
        </w:rPr>
      </w:pPr>
      <w:r w:rsidRPr="00706C6A">
        <w:rPr>
          <w:szCs w:val="20"/>
        </w:rPr>
        <w:t xml:space="preserve">            &lt;value&gt;1&lt;/value&gt;</w:t>
      </w:r>
    </w:p>
    <w:p w14:paraId="5F742BE3" w14:textId="77777777" w:rsidR="00706C6A" w:rsidRPr="00706C6A" w:rsidRDefault="00706C6A" w:rsidP="00706C6A">
      <w:pPr>
        <w:pStyle w:val="NoSpacing"/>
        <w:rPr>
          <w:szCs w:val="20"/>
        </w:rPr>
      </w:pPr>
      <w:r w:rsidRPr="00706C6A">
        <w:rPr>
          <w:szCs w:val="20"/>
        </w:rPr>
        <w:t xml:space="preserve">            &lt;configClass&gt;ControllerInfo&lt;/configClass&gt;</w:t>
      </w:r>
    </w:p>
    <w:p w14:paraId="06C4827A" w14:textId="77777777" w:rsidR="00706C6A" w:rsidRPr="00706C6A" w:rsidRDefault="00706C6A" w:rsidP="00706C6A">
      <w:pPr>
        <w:pStyle w:val="NoSpacing"/>
        <w:rPr>
          <w:szCs w:val="20"/>
        </w:rPr>
      </w:pPr>
      <w:r w:rsidRPr="00706C6A">
        <w:rPr>
          <w:szCs w:val="20"/>
        </w:rPr>
        <w:t xml:space="preserve">        &lt;/config&gt;</w:t>
      </w:r>
    </w:p>
    <w:p w14:paraId="3BCE4216" w14:textId="77777777" w:rsidR="00706C6A" w:rsidRPr="00706C6A" w:rsidRDefault="00706C6A" w:rsidP="00706C6A">
      <w:pPr>
        <w:pStyle w:val="NoSpacing"/>
        <w:rPr>
          <w:szCs w:val="20"/>
        </w:rPr>
      </w:pPr>
      <w:r w:rsidRPr="00706C6A">
        <w:rPr>
          <w:szCs w:val="20"/>
        </w:rPr>
        <w:t xml:space="preserve">        &lt;config&gt;</w:t>
      </w:r>
    </w:p>
    <w:p w14:paraId="72CA0F92" w14:textId="77777777" w:rsidR="00706C6A" w:rsidRPr="00706C6A" w:rsidRDefault="00706C6A" w:rsidP="00706C6A">
      <w:pPr>
        <w:pStyle w:val="NoSpacing"/>
        <w:rPr>
          <w:szCs w:val="20"/>
        </w:rPr>
      </w:pPr>
      <w:r w:rsidRPr="00706C6A">
        <w:rPr>
          <w:szCs w:val="20"/>
        </w:rPr>
        <w:t xml:space="preserve">            &lt;name&gt;enableHA&lt;/name&gt;</w:t>
      </w:r>
    </w:p>
    <w:p w14:paraId="4CC43C1D" w14:textId="77777777" w:rsidR="00706C6A" w:rsidRPr="00706C6A" w:rsidRDefault="00706C6A" w:rsidP="00706C6A">
      <w:pPr>
        <w:pStyle w:val="NoSpacing"/>
        <w:rPr>
          <w:szCs w:val="20"/>
        </w:rPr>
      </w:pPr>
      <w:r w:rsidRPr="00706C6A">
        <w:rPr>
          <w:szCs w:val="20"/>
        </w:rPr>
        <w:t xml:space="preserve">            &lt;value&gt;true&lt;/value&gt;</w:t>
      </w:r>
    </w:p>
    <w:p w14:paraId="1F4309EA" w14:textId="77777777" w:rsidR="00706C6A" w:rsidRDefault="00706C6A" w:rsidP="00706C6A">
      <w:pPr>
        <w:pStyle w:val="NoSpacing"/>
      </w:pPr>
      <w:r w:rsidRPr="00706C6A">
        <w:rPr>
          <w:szCs w:val="20"/>
        </w:rPr>
        <w:t xml:space="preserve">            &lt;configClass&gt;ControllerInfo&lt;/configClass&gt;</w:t>
      </w:r>
    </w:p>
    <w:p w14:paraId="69E026A1" w14:textId="77777777" w:rsidR="00706C6A" w:rsidRDefault="00706C6A" w:rsidP="00706C6A">
      <w:pPr>
        <w:pStyle w:val="NoSpacing"/>
      </w:pPr>
      <w:r>
        <w:t xml:space="preserve">        &lt;/config&gt;</w:t>
      </w:r>
    </w:p>
    <w:p w14:paraId="5736D969" w14:textId="77777777" w:rsidR="00706C6A" w:rsidRDefault="00706C6A" w:rsidP="00706C6A">
      <w:pPr>
        <w:pStyle w:val="NoSpacing"/>
      </w:pPr>
      <w:r>
        <w:t xml:space="preserve">        &lt;config&gt;</w:t>
      </w:r>
    </w:p>
    <w:p w14:paraId="6E3F72B3" w14:textId="77777777" w:rsidR="00706C6A" w:rsidRDefault="00706C6A" w:rsidP="00706C6A">
      <w:pPr>
        <w:pStyle w:val="NoSpacing"/>
      </w:pPr>
      <w:r>
        <w:t xml:space="preserve">            &lt;name&gt;omnirequesttimeoutms&lt;/name&gt;</w:t>
      </w:r>
    </w:p>
    <w:p w14:paraId="132029E7" w14:textId="77777777" w:rsidR="00706C6A" w:rsidRDefault="00706C6A" w:rsidP="00706C6A">
      <w:pPr>
        <w:pStyle w:val="NoSpacing"/>
      </w:pPr>
      <w:r>
        <w:t xml:space="preserve">            &lt;value&gt;15000&lt;/value&gt;</w:t>
      </w:r>
    </w:p>
    <w:p w14:paraId="53F4338C" w14:textId="77777777" w:rsidR="00706C6A" w:rsidRDefault="00706C6A" w:rsidP="00706C6A">
      <w:pPr>
        <w:pStyle w:val="NoSpacing"/>
      </w:pPr>
      <w:r>
        <w:t xml:space="preserve">            &lt;configClass&gt;ParkEntryModelConfig&lt;/configClass&gt;</w:t>
      </w:r>
    </w:p>
    <w:p w14:paraId="5A6A5747" w14:textId="77777777" w:rsidR="00706C6A" w:rsidRDefault="00706C6A" w:rsidP="00706C6A">
      <w:pPr>
        <w:pStyle w:val="NoSpacing"/>
      </w:pPr>
      <w:r>
        <w:t xml:space="preserve">        &lt;/config&gt;</w:t>
      </w:r>
    </w:p>
    <w:p w14:paraId="3CA31B54" w14:textId="77777777" w:rsidR="00706C6A" w:rsidRDefault="00706C6A" w:rsidP="00706C6A">
      <w:pPr>
        <w:pStyle w:val="NoSpacing"/>
      </w:pPr>
      <w:r>
        <w:t xml:space="preserve">        &lt;config&gt;</w:t>
      </w:r>
    </w:p>
    <w:p w14:paraId="585C4BDE" w14:textId="77777777" w:rsidR="00706C6A" w:rsidRDefault="00706C6A" w:rsidP="00706C6A">
      <w:pPr>
        <w:pStyle w:val="NoSpacing"/>
      </w:pPr>
      <w:r>
        <w:t xml:space="preserve">            &lt;name&gt;updateStreamMessageTypes&lt;/name&gt;</w:t>
      </w:r>
    </w:p>
    <w:p w14:paraId="67D76222" w14:textId="77777777" w:rsidR="00706C6A" w:rsidRDefault="00706C6A" w:rsidP="00706C6A">
      <w:pPr>
        <w:pStyle w:val="NoSpacing"/>
      </w:pPr>
      <w:r>
        <w:t xml:space="preserve">            &lt;value&gt;*&lt;/value&gt;</w:t>
      </w:r>
    </w:p>
    <w:p w14:paraId="4CDC8E10" w14:textId="77777777" w:rsidR="00706C6A" w:rsidRDefault="00706C6A" w:rsidP="00706C6A">
      <w:pPr>
        <w:pStyle w:val="NoSpacing"/>
      </w:pPr>
      <w:r>
        <w:t xml:space="preserve">            &lt;configClass&gt;ControllerInfo&lt;/configClass&gt;</w:t>
      </w:r>
    </w:p>
    <w:p w14:paraId="4442E23D" w14:textId="77777777" w:rsidR="00706C6A" w:rsidRDefault="00706C6A" w:rsidP="00706C6A">
      <w:pPr>
        <w:pStyle w:val="NoSpacing"/>
      </w:pPr>
      <w:r>
        <w:t xml:space="preserve">        &lt;/config&gt;</w:t>
      </w:r>
    </w:p>
    <w:p w14:paraId="54EE239D" w14:textId="77777777" w:rsidR="00706C6A" w:rsidRDefault="00706C6A" w:rsidP="00706C6A">
      <w:pPr>
        <w:pStyle w:val="NoSpacing"/>
      </w:pPr>
      <w:r>
        <w:t xml:space="preserve">        &lt;config&gt;</w:t>
      </w:r>
    </w:p>
    <w:p w14:paraId="4ED915A0" w14:textId="77777777" w:rsidR="00706C6A" w:rsidRDefault="00706C6A" w:rsidP="00706C6A">
      <w:pPr>
        <w:pStyle w:val="NoSpacing"/>
      </w:pPr>
      <w:r>
        <w:t xml:space="preserve">            &lt;name&gt;successSequence&lt;/name&gt;</w:t>
      </w:r>
    </w:p>
    <w:p w14:paraId="791F81EC" w14:textId="77777777" w:rsidR="00706C6A" w:rsidRDefault="00706C6A" w:rsidP="00706C6A">
      <w:pPr>
        <w:pStyle w:val="NoSpacing"/>
      </w:pPr>
      <w:r>
        <w:t xml:space="preserve">            &lt;value&gt;success&lt;/value&gt;</w:t>
      </w:r>
    </w:p>
    <w:p w14:paraId="48C84307" w14:textId="77777777" w:rsidR="00706C6A" w:rsidRDefault="00706C6A" w:rsidP="00706C6A">
      <w:pPr>
        <w:pStyle w:val="NoSpacing"/>
      </w:pPr>
      <w:r>
        <w:t xml:space="preserve">            &lt;configClass&gt;ControllerInfo&lt;/configClass&gt;</w:t>
      </w:r>
    </w:p>
    <w:p w14:paraId="45C04CF8" w14:textId="77777777" w:rsidR="00706C6A" w:rsidRDefault="00706C6A" w:rsidP="00706C6A">
      <w:pPr>
        <w:pStyle w:val="NoSpacing"/>
      </w:pPr>
      <w:r>
        <w:t xml:space="preserve">        &lt;/config&gt;</w:t>
      </w:r>
    </w:p>
    <w:p w14:paraId="7D558F5F" w14:textId="77777777" w:rsidR="00706C6A" w:rsidRDefault="00706C6A" w:rsidP="00706C6A">
      <w:pPr>
        <w:pStyle w:val="NoSpacing"/>
      </w:pPr>
      <w:r>
        <w:t xml:space="preserve">        &lt;config&gt;</w:t>
      </w:r>
    </w:p>
    <w:p w14:paraId="566A2213" w14:textId="77777777" w:rsidR="00706C6A" w:rsidRDefault="00706C6A" w:rsidP="00706C6A">
      <w:pPr>
        <w:pStyle w:val="NoSpacing"/>
      </w:pPr>
      <w:r>
        <w:t xml:space="preserve">            &lt;name&gt;eventdumpmaxfiles&lt;/name&gt;</w:t>
      </w:r>
    </w:p>
    <w:p w14:paraId="40AA28C4" w14:textId="77777777" w:rsidR="00706C6A" w:rsidRDefault="00706C6A" w:rsidP="00706C6A">
      <w:pPr>
        <w:pStyle w:val="NoSpacing"/>
      </w:pPr>
      <w:r>
        <w:t xml:space="preserve">            &lt;value&gt;30&lt;/value&gt;</w:t>
      </w:r>
    </w:p>
    <w:p w14:paraId="5AEAB653" w14:textId="77777777" w:rsidR="00706C6A" w:rsidRDefault="00706C6A" w:rsidP="00706C6A">
      <w:pPr>
        <w:pStyle w:val="NoSpacing"/>
      </w:pPr>
      <w:r>
        <w:t xml:space="preserve">            &lt;configClass&gt;ControllerInfo&lt;/configClass&gt;</w:t>
      </w:r>
    </w:p>
    <w:p w14:paraId="79618729" w14:textId="77777777" w:rsidR="00706C6A" w:rsidRDefault="00706C6A" w:rsidP="00706C6A">
      <w:pPr>
        <w:pStyle w:val="NoSpacing"/>
      </w:pPr>
      <w:r>
        <w:t xml:space="preserve">        &lt;/config&gt;</w:t>
      </w:r>
    </w:p>
    <w:p w14:paraId="2D8B1726" w14:textId="77777777" w:rsidR="00706C6A" w:rsidRDefault="00706C6A" w:rsidP="00706C6A">
      <w:pPr>
        <w:pStyle w:val="NoSpacing"/>
      </w:pPr>
      <w:r>
        <w:t xml:space="preserve">        &lt;config&gt;</w:t>
      </w:r>
    </w:p>
    <w:p w14:paraId="4C03CBF8" w14:textId="77777777" w:rsidR="00706C6A" w:rsidRDefault="00706C6A" w:rsidP="00706C6A">
      <w:pPr>
        <w:pStyle w:val="NoSpacing"/>
      </w:pPr>
      <w:r>
        <w:t xml:space="preserve">            &lt;name&gt;preferredguestidtype&lt;/name&gt;</w:t>
      </w:r>
    </w:p>
    <w:p w14:paraId="48B4C7A7" w14:textId="77777777" w:rsidR="00706C6A" w:rsidRDefault="00706C6A" w:rsidP="00706C6A">
      <w:pPr>
        <w:pStyle w:val="NoSpacing"/>
      </w:pPr>
      <w:r>
        <w:t xml:space="preserve">            &lt;value&gt;&lt;/value&gt;</w:t>
      </w:r>
    </w:p>
    <w:p w14:paraId="5A5C3459" w14:textId="77777777" w:rsidR="00706C6A" w:rsidRDefault="00706C6A" w:rsidP="00706C6A">
      <w:pPr>
        <w:pStyle w:val="NoSpacing"/>
      </w:pPr>
      <w:r>
        <w:t xml:space="preserve">            &lt;configClass&gt;ControllerInfo&lt;/configClass&gt;</w:t>
      </w:r>
    </w:p>
    <w:p w14:paraId="1E511CA4" w14:textId="77777777" w:rsidR="00706C6A" w:rsidRDefault="00706C6A" w:rsidP="00706C6A">
      <w:pPr>
        <w:pStyle w:val="NoSpacing"/>
      </w:pPr>
      <w:r>
        <w:t xml:space="preserve">        &lt;/config&gt;</w:t>
      </w:r>
    </w:p>
    <w:p w14:paraId="28C47F0B" w14:textId="77777777" w:rsidR="00706C6A" w:rsidRDefault="00706C6A" w:rsidP="00706C6A">
      <w:pPr>
        <w:pStyle w:val="NoSpacing"/>
      </w:pPr>
      <w:r>
        <w:t xml:space="preserve">    &lt;/configuration&gt;</w:t>
      </w:r>
    </w:p>
    <w:p w14:paraId="154A9D12" w14:textId="77777777" w:rsidR="00706C6A" w:rsidRDefault="00706C6A" w:rsidP="00706C6A">
      <w:pPr>
        <w:pStyle w:val="NoSpacing"/>
      </w:pPr>
      <w:r>
        <w:t xml:space="preserve">    &lt;ip&gt;10.110.1.33&lt;/ip&gt;</w:t>
      </w:r>
    </w:p>
    <w:p w14:paraId="6A78675F" w14:textId="77777777" w:rsidR="00706C6A" w:rsidRDefault="00706C6A" w:rsidP="00706C6A">
      <w:pPr>
        <w:pStyle w:val="NoSpacing"/>
      </w:pPr>
      <w:r>
        <w:t xml:space="preserve">    &lt;port&gt;8080&lt;/port&gt;</w:t>
      </w:r>
    </w:p>
    <w:p w14:paraId="061CE87D" w14:textId="28228B51" w:rsidR="00706C6A" w:rsidRPr="00706C6A" w:rsidRDefault="00706C6A" w:rsidP="00706C6A">
      <w:pPr>
        <w:pStyle w:val="NoSpacing"/>
      </w:pPr>
      <w:r>
        <w:t>&lt;/venue&gt;</w:t>
      </w:r>
    </w:p>
    <w:sectPr w:rsidR="00706C6A" w:rsidRPr="00706C6A" w:rsidSect="002C170A">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61180C" w14:textId="77777777" w:rsidR="00CA3620" w:rsidRDefault="00CA3620" w:rsidP="00044632">
      <w:r>
        <w:separator/>
      </w:r>
    </w:p>
  </w:endnote>
  <w:endnote w:type="continuationSeparator" w:id="0">
    <w:p w14:paraId="53E7F441" w14:textId="77777777" w:rsidR="00CA3620" w:rsidRDefault="00CA3620" w:rsidP="000446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0000000000000000000"/>
    <w:charset w:val="00"/>
    <w:family w:val="swiss"/>
    <w:notTrueType/>
    <w:pitch w:val="variable"/>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ヒラギノ角ゴ Pro W3">
    <w:charset w:val="4E"/>
    <w:family w:val="auto"/>
    <w:pitch w:val="variable"/>
    <w:sig w:usb0="E00002FF" w:usb1="7AC7FFFF" w:usb2="00000012" w:usb3="00000000" w:csb0="0002000D"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962" w:type="dxa"/>
      <w:jc w:val="center"/>
      <w:tblInd w:w="-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15" w:type="dxa"/>
        <w:left w:w="115" w:type="dxa"/>
        <w:bottom w:w="115" w:type="dxa"/>
        <w:right w:w="115" w:type="dxa"/>
      </w:tblCellMar>
      <w:tblLook w:val="01E0" w:firstRow="1" w:lastRow="1" w:firstColumn="1" w:lastColumn="1" w:noHBand="0" w:noVBand="0"/>
    </w:tblPr>
    <w:tblGrid>
      <w:gridCol w:w="1890"/>
      <w:gridCol w:w="1890"/>
      <w:gridCol w:w="5382"/>
      <w:gridCol w:w="1800"/>
    </w:tblGrid>
    <w:tr w:rsidR="00F10A96" w:rsidRPr="0007395D" w14:paraId="397BEFD5" w14:textId="77777777" w:rsidTr="002D53A7">
      <w:trPr>
        <w:trHeight w:val="272"/>
        <w:jc w:val="center"/>
      </w:trPr>
      <w:tc>
        <w:tcPr>
          <w:tcW w:w="1890" w:type="dxa"/>
        </w:tcPr>
        <w:p w14:paraId="397BEFD1" w14:textId="77777777" w:rsidR="00F10A96" w:rsidRDefault="00F10A96" w:rsidP="00044632">
          <w:pPr>
            <w:pStyle w:val="Header"/>
          </w:pPr>
          <w:r>
            <w:t>900-0059</w:t>
          </w:r>
        </w:p>
      </w:tc>
      <w:tc>
        <w:tcPr>
          <w:tcW w:w="1890" w:type="dxa"/>
          <w:tcMar>
            <w:top w:w="58" w:type="dxa"/>
            <w:bottom w:w="58" w:type="dxa"/>
          </w:tcMar>
          <w:vAlign w:val="center"/>
        </w:tcPr>
        <w:p w14:paraId="397BEFD2" w14:textId="77777777" w:rsidR="00F10A96" w:rsidRPr="00355A3D" w:rsidRDefault="00F10A96" w:rsidP="00044632">
          <w:pPr>
            <w:pStyle w:val="Header"/>
          </w:pPr>
          <w:r>
            <w:t>Rev 1.0</w:t>
          </w:r>
          <w:r w:rsidRPr="00355A3D">
            <w:fldChar w:fldCharType="begin"/>
          </w:r>
          <w:r w:rsidRPr="00355A3D">
            <w:instrText xml:space="preserve"> SUBJECT   \* MERGEFORMAT </w:instrText>
          </w:r>
          <w:r w:rsidRPr="00355A3D">
            <w:fldChar w:fldCharType="end"/>
          </w:r>
        </w:p>
      </w:tc>
      <w:tc>
        <w:tcPr>
          <w:tcW w:w="5382" w:type="dxa"/>
          <w:tcMar>
            <w:top w:w="58" w:type="dxa"/>
            <w:bottom w:w="58" w:type="dxa"/>
          </w:tcMar>
          <w:vAlign w:val="center"/>
        </w:tcPr>
        <w:p w14:paraId="397BEFD3" w14:textId="77777777" w:rsidR="00F10A96" w:rsidRPr="00355A3D" w:rsidRDefault="00F10A96" w:rsidP="00BA53BC">
          <w:pPr>
            <w:pStyle w:val="Header"/>
          </w:pPr>
          <w:r w:rsidRPr="00676069">
            <w:t>XBRMS (</w:t>
          </w:r>
          <w:r>
            <w:t>Web Service</w:t>
          </w:r>
          <w:r w:rsidRPr="00676069">
            <w:t xml:space="preserve">) </w:t>
          </w:r>
          <w:r>
            <w:t xml:space="preserve">Interface Control Document </w:t>
          </w:r>
        </w:p>
      </w:tc>
      <w:tc>
        <w:tcPr>
          <w:tcW w:w="1800" w:type="dxa"/>
          <w:tcMar>
            <w:top w:w="58" w:type="dxa"/>
            <w:bottom w:w="58" w:type="dxa"/>
          </w:tcMar>
          <w:vAlign w:val="center"/>
        </w:tcPr>
        <w:p w14:paraId="397BEFD4" w14:textId="77777777" w:rsidR="00F10A96" w:rsidRPr="00355A3D" w:rsidRDefault="00F10A96" w:rsidP="00044632">
          <w:pPr>
            <w:pStyle w:val="Header"/>
          </w:pPr>
          <w:r w:rsidRPr="00355A3D">
            <w:t xml:space="preserve">Page </w:t>
          </w:r>
          <w:r w:rsidRPr="00355A3D">
            <w:fldChar w:fldCharType="begin"/>
          </w:r>
          <w:r w:rsidRPr="00355A3D">
            <w:instrText>page \* arabic</w:instrText>
          </w:r>
          <w:r w:rsidRPr="00355A3D">
            <w:fldChar w:fldCharType="separate"/>
          </w:r>
          <w:r w:rsidR="00625F33">
            <w:rPr>
              <w:noProof/>
            </w:rPr>
            <w:t>5</w:t>
          </w:r>
          <w:r w:rsidRPr="00355A3D">
            <w:fldChar w:fldCharType="end"/>
          </w:r>
          <w:r w:rsidRPr="00355A3D">
            <w:t xml:space="preserve"> of </w:t>
          </w:r>
          <w:r w:rsidRPr="00355A3D">
            <w:rPr>
              <w:rStyle w:val="PageNumber"/>
              <w:color w:val="404040"/>
              <w:szCs w:val="20"/>
            </w:rPr>
            <w:fldChar w:fldCharType="begin"/>
          </w:r>
          <w:r w:rsidRPr="00355A3D">
            <w:rPr>
              <w:rStyle w:val="PageNumber"/>
              <w:color w:val="404040"/>
              <w:szCs w:val="20"/>
            </w:rPr>
            <w:instrText xml:space="preserve"> NUMPAGES </w:instrText>
          </w:r>
          <w:r w:rsidRPr="00355A3D">
            <w:rPr>
              <w:rStyle w:val="PageNumber"/>
              <w:color w:val="404040"/>
              <w:szCs w:val="20"/>
            </w:rPr>
            <w:fldChar w:fldCharType="separate"/>
          </w:r>
          <w:r w:rsidR="00625F33">
            <w:rPr>
              <w:rStyle w:val="PageNumber"/>
              <w:noProof/>
              <w:color w:val="404040"/>
              <w:szCs w:val="20"/>
            </w:rPr>
            <w:t>93</w:t>
          </w:r>
          <w:r w:rsidRPr="00355A3D">
            <w:rPr>
              <w:rStyle w:val="PageNumber"/>
              <w:color w:val="404040"/>
              <w:szCs w:val="20"/>
            </w:rPr>
            <w:fldChar w:fldCharType="end"/>
          </w:r>
        </w:p>
      </w:tc>
    </w:tr>
  </w:tbl>
  <w:p w14:paraId="397BEFD6" w14:textId="77777777" w:rsidR="00F10A96" w:rsidRPr="00A17FBA" w:rsidRDefault="00F10A96" w:rsidP="00CB4606">
    <w:pPr>
      <w:pStyle w:val="Footer"/>
      <w:jc w:val="center"/>
    </w:pPr>
    <w:r w:rsidRPr="00355A3D">
      <w:t>Confidential and Proprietary</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962" w:type="dxa"/>
      <w:jc w:val="center"/>
      <w:tblInd w:w="-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15" w:type="dxa"/>
        <w:left w:w="115" w:type="dxa"/>
        <w:bottom w:w="115" w:type="dxa"/>
        <w:right w:w="115" w:type="dxa"/>
      </w:tblCellMar>
      <w:tblLook w:val="01E0" w:firstRow="1" w:lastRow="1" w:firstColumn="1" w:lastColumn="1" w:noHBand="0" w:noVBand="0"/>
    </w:tblPr>
    <w:tblGrid>
      <w:gridCol w:w="1890"/>
      <w:gridCol w:w="1890"/>
      <w:gridCol w:w="5382"/>
      <w:gridCol w:w="1800"/>
    </w:tblGrid>
    <w:tr w:rsidR="00F10A96" w:rsidRPr="0007395D" w14:paraId="397BEFDC" w14:textId="77777777" w:rsidTr="002D53A7">
      <w:trPr>
        <w:trHeight w:val="272"/>
        <w:jc w:val="center"/>
      </w:trPr>
      <w:tc>
        <w:tcPr>
          <w:tcW w:w="1890" w:type="dxa"/>
        </w:tcPr>
        <w:p w14:paraId="397BEFD8" w14:textId="77777777" w:rsidR="00F10A96" w:rsidRDefault="00F10A96" w:rsidP="008338EA">
          <w:pPr>
            <w:pStyle w:val="Header"/>
          </w:pPr>
          <w:r>
            <w:t>900-0059</w:t>
          </w:r>
        </w:p>
      </w:tc>
      <w:tc>
        <w:tcPr>
          <w:tcW w:w="1890" w:type="dxa"/>
          <w:tcMar>
            <w:top w:w="58" w:type="dxa"/>
            <w:bottom w:w="58" w:type="dxa"/>
          </w:tcMar>
          <w:vAlign w:val="center"/>
        </w:tcPr>
        <w:p w14:paraId="397BEFD9" w14:textId="77777777" w:rsidR="00F10A96" w:rsidRPr="00355A3D" w:rsidRDefault="00F10A96" w:rsidP="008338EA">
          <w:pPr>
            <w:pStyle w:val="Header"/>
          </w:pPr>
          <w:r>
            <w:t>Rev 1.0</w:t>
          </w:r>
          <w:r w:rsidRPr="00355A3D">
            <w:fldChar w:fldCharType="begin"/>
          </w:r>
          <w:r w:rsidRPr="00355A3D">
            <w:instrText xml:space="preserve"> SUBJECT   \* MERGEFORMAT </w:instrText>
          </w:r>
          <w:r w:rsidRPr="00355A3D">
            <w:fldChar w:fldCharType="end"/>
          </w:r>
        </w:p>
      </w:tc>
      <w:tc>
        <w:tcPr>
          <w:tcW w:w="5382" w:type="dxa"/>
          <w:tcMar>
            <w:top w:w="58" w:type="dxa"/>
            <w:bottom w:w="58" w:type="dxa"/>
          </w:tcMar>
          <w:vAlign w:val="center"/>
        </w:tcPr>
        <w:p w14:paraId="397BEFDA" w14:textId="77777777" w:rsidR="00F10A96" w:rsidRPr="00355A3D" w:rsidRDefault="00F10A96" w:rsidP="008338EA">
          <w:pPr>
            <w:pStyle w:val="Header"/>
          </w:pPr>
          <w:r w:rsidRPr="00676069">
            <w:t>XBRMS (</w:t>
          </w:r>
          <w:r>
            <w:t>Web Service</w:t>
          </w:r>
          <w:r w:rsidRPr="00676069">
            <w:t xml:space="preserve">) </w:t>
          </w:r>
          <w:r>
            <w:t xml:space="preserve">Interface Control Document </w:t>
          </w:r>
        </w:p>
      </w:tc>
      <w:tc>
        <w:tcPr>
          <w:tcW w:w="1800" w:type="dxa"/>
          <w:tcMar>
            <w:top w:w="58" w:type="dxa"/>
            <w:bottom w:w="58" w:type="dxa"/>
          </w:tcMar>
          <w:vAlign w:val="center"/>
        </w:tcPr>
        <w:p w14:paraId="397BEFDB" w14:textId="77777777" w:rsidR="00F10A96" w:rsidRPr="00355A3D" w:rsidRDefault="00F10A96" w:rsidP="008338EA">
          <w:pPr>
            <w:pStyle w:val="Header"/>
          </w:pPr>
          <w:r w:rsidRPr="00355A3D">
            <w:t xml:space="preserve">Page </w:t>
          </w:r>
          <w:r w:rsidRPr="00355A3D">
            <w:fldChar w:fldCharType="begin"/>
          </w:r>
          <w:r w:rsidRPr="00355A3D">
            <w:instrText>page \* arabic</w:instrText>
          </w:r>
          <w:r w:rsidRPr="00355A3D">
            <w:fldChar w:fldCharType="separate"/>
          </w:r>
          <w:r w:rsidR="00625F33">
            <w:rPr>
              <w:noProof/>
            </w:rPr>
            <w:t>93</w:t>
          </w:r>
          <w:r w:rsidRPr="00355A3D">
            <w:fldChar w:fldCharType="end"/>
          </w:r>
          <w:r w:rsidRPr="00355A3D">
            <w:t xml:space="preserve"> of </w:t>
          </w:r>
          <w:r w:rsidRPr="00355A3D">
            <w:rPr>
              <w:rStyle w:val="PageNumber"/>
              <w:color w:val="404040"/>
              <w:szCs w:val="20"/>
            </w:rPr>
            <w:fldChar w:fldCharType="begin"/>
          </w:r>
          <w:r w:rsidRPr="00355A3D">
            <w:rPr>
              <w:rStyle w:val="PageNumber"/>
              <w:color w:val="404040"/>
              <w:szCs w:val="20"/>
            </w:rPr>
            <w:instrText xml:space="preserve"> NUMPAGES </w:instrText>
          </w:r>
          <w:r w:rsidRPr="00355A3D">
            <w:rPr>
              <w:rStyle w:val="PageNumber"/>
              <w:color w:val="404040"/>
              <w:szCs w:val="20"/>
            </w:rPr>
            <w:fldChar w:fldCharType="separate"/>
          </w:r>
          <w:r w:rsidR="00625F33">
            <w:rPr>
              <w:rStyle w:val="PageNumber"/>
              <w:noProof/>
              <w:color w:val="404040"/>
              <w:szCs w:val="20"/>
            </w:rPr>
            <w:t>93</w:t>
          </w:r>
          <w:r w:rsidRPr="00355A3D">
            <w:rPr>
              <w:rStyle w:val="PageNumber"/>
              <w:color w:val="404040"/>
              <w:szCs w:val="20"/>
            </w:rPr>
            <w:fldChar w:fldCharType="end"/>
          </w:r>
        </w:p>
      </w:tc>
    </w:tr>
  </w:tbl>
  <w:p w14:paraId="397BEFDD" w14:textId="77777777" w:rsidR="00F10A96" w:rsidRPr="00A17FBA" w:rsidRDefault="00F10A96" w:rsidP="00CB4606">
    <w:pPr>
      <w:pStyle w:val="Footer"/>
      <w:jc w:val="center"/>
    </w:pPr>
    <w:r w:rsidRPr="00355A3D">
      <w:t>Confidential and Proprietary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B23161" w14:textId="77777777" w:rsidR="00CA3620" w:rsidRDefault="00CA3620" w:rsidP="00044632">
      <w:r>
        <w:separator/>
      </w:r>
    </w:p>
  </w:footnote>
  <w:footnote w:type="continuationSeparator" w:id="0">
    <w:p w14:paraId="3624367B" w14:textId="77777777" w:rsidR="00CA3620" w:rsidRDefault="00CA3620" w:rsidP="0004463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7BEFD0" w14:textId="7B757902" w:rsidR="00F10A96" w:rsidRDefault="00F10A96" w:rsidP="00577576">
    <w:pPr>
      <w:pStyle w:val="Header"/>
      <w:jc w:val="right"/>
    </w:pPr>
    <w:r>
      <w:rPr>
        <w:noProof/>
      </w:rPr>
      <w:drawing>
        <wp:inline distT="0" distB="0" distL="0" distR="0" wp14:anchorId="64B03603" wp14:editId="57150DB2">
          <wp:extent cx="619125" cy="619125"/>
          <wp:effectExtent l="0" t="0" r="9525" b="9525"/>
          <wp:docPr id="306" name="Picture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7BEFD7" w14:textId="7701A127" w:rsidR="00F10A96" w:rsidRDefault="00F10A96" w:rsidP="009A4B33">
    <w:pPr>
      <w:pStyle w:val="Header"/>
      <w:jc w:val="right"/>
    </w:pPr>
    <w:r>
      <w:rPr>
        <w:noProof/>
      </w:rPr>
      <w:drawing>
        <wp:inline distT="0" distB="0" distL="0" distR="0" wp14:anchorId="14905141" wp14:editId="7F89D64B">
          <wp:extent cx="619125" cy="619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53674"/>
    <w:multiLevelType w:val="multilevel"/>
    <w:tmpl w:val="2FBCA932"/>
    <w:lvl w:ilvl="0">
      <w:start w:val="1"/>
      <w:numFmt w:val="decimal"/>
      <w:pStyle w:val="Heading1"/>
      <w:suff w:val="space"/>
      <w:lvlText w:val="%1"/>
      <w:lvlJc w:val="left"/>
      <w:pPr>
        <w:ind w:left="360" w:hanging="360"/>
      </w:pPr>
      <w:rPr>
        <w:rFonts w:hint="default"/>
      </w:rPr>
    </w:lvl>
    <w:lvl w:ilvl="1">
      <w:start w:val="1"/>
      <w:numFmt w:val="decimal"/>
      <w:pStyle w:val="Heading2"/>
      <w:suff w:val="space"/>
      <w:lvlText w:val="%1.%2"/>
      <w:lvlJc w:val="left"/>
      <w:pPr>
        <w:ind w:left="720" w:hanging="360"/>
      </w:pPr>
      <w:rPr>
        <w:rFonts w:hint="default"/>
      </w:rPr>
    </w:lvl>
    <w:lvl w:ilvl="2">
      <w:start w:val="1"/>
      <w:numFmt w:val="decimal"/>
      <w:pStyle w:val="Heading3"/>
      <w:suff w:val="space"/>
      <w:lvlText w:val="%1.%2.%3"/>
      <w:lvlJc w:val="left"/>
      <w:pPr>
        <w:ind w:left="1080" w:hanging="360"/>
      </w:pPr>
      <w:rPr>
        <w:rFonts w:hint="default"/>
      </w:rPr>
    </w:lvl>
    <w:lvl w:ilvl="3">
      <w:start w:val="1"/>
      <w:numFmt w:val="decimal"/>
      <w:pStyle w:val="Heading4"/>
      <w:suff w:val="space"/>
      <w:lvlText w:val="%1.%2.%3.%4"/>
      <w:lvlJc w:val="left"/>
      <w:pPr>
        <w:ind w:left="1440" w:hanging="360"/>
      </w:pPr>
      <w:rPr>
        <w:rFonts w:hint="default"/>
      </w:rPr>
    </w:lvl>
    <w:lvl w:ilvl="4">
      <w:start w:val="1"/>
      <w:numFmt w:val="decimal"/>
      <w:pStyle w:val="Heading5"/>
      <w:suff w:val="space"/>
      <w:lvlText w:val="%1.%2.%3.%4.%5"/>
      <w:lvlJc w:val="left"/>
      <w:pPr>
        <w:ind w:left="1800" w:hanging="360"/>
      </w:pPr>
      <w:rPr>
        <w:rFonts w:hint="default"/>
      </w:rPr>
    </w:lvl>
    <w:lvl w:ilvl="5">
      <w:start w:val="1"/>
      <w:numFmt w:val="decimal"/>
      <w:pStyle w:val="Heading6"/>
      <w:suff w:val="space"/>
      <w:lvlText w:val="%1.%2.%3.%4.%5.%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04A55368"/>
    <w:multiLevelType w:val="hybridMultilevel"/>
    <w:tmpl w:val="ECAAEB5C"/>
    <w:lvl w:ilvl="0" w:tplc="62002BA0">
      <w:start w:val="1"/>
      <w:numFmt w:val="decimal"/>
      <w:pStyle w:val="ListParagraph"/>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5C357FA"/>
    <w:multiLevelType w:val="multilevel"/>
    <w:tmpl w:val="9084B3F8"/>
    <w:lvl w:ilvl="0">
      <w:start w:val="1"/>
      <w:numFmt w:val="decimal"/>
      <w:pStyle w:val="MyOutline"/>
      <w:lvlText w:val="%1.0"/>
      <w:lvlJc w:val="left"/>
      <w:pPr>
        <w:tabs>
          <w:tab w:val="num" w:pos="432"/>
        </w:tabs>
        <w:ind w:left="432" w:hanging="432"/>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864"/>
        </w:tabs>
        <w:ind w:left="864" w:hanging="432"/>
      </w:pPr>
      <w:rPr>
        <w:rFonts w:hint="default"/>
      </w:rPr>
    </w:lvl>
    <w:lvl w:ilvl="2">
      <w:start w:val="1"/>
      <w:numFmt w:val="decimal"/>
      <w:lvlText w:val="%1.%2.%3"/>
      <w:lvlJc w:val="left"/>
      <w:pPr>
        <w:tabs>
          <w:tab w:val="num" w:pos="1296"/>
        </w:tabs>
        <w:ind w:left="1296" w:hanging="432"/>
      </w:pPr>
      <w:rPr>
        <w:rFonts w:hint="default"/>
      </w:rPr>
    </w:lvl>
    <w:lvl w:ilvl="3">
      <w:start w:val="1"/>
      <w:numFmt w:val="decimal"/>
      <w:lvlText w:val="%1.%2.%3.%4"/>
      <w:lvlJc w:val="left"/>
      <w:pPr>
        <w:tabs>
          <w:tab w:val="num" w:pos="1728"/>
        </w:tabs>
        <w:ind w:left="1728" w:hanging="432"/>
      </w:pPr>
      <w:rPr>
        <w:rFonts w:hint="default"/>
      </w:rPr>
    </w:lvl>
    <w:lvl w:ilvl="4">
      <w:start w:val="1"/>
      <w:numFmt w:val="decimal"/>
      <w:lvlText w:val="%1.%2.%3.%4.%5"/>
      <w:lvlJc w:val="left"/>
      <w:pPr>
        <w:tabs>
          <w:tab w:val="num" w:pos="2160"/>
        </w:tabs>
        <w:ind w:left="2160" w:hanging="432"/>
      </w:pPr>
      <w:rPr>
        <w:rFonts w:hint="default"/>
      </w:rPr>
    </w:lvl>
    <w:lvl w:ilvl="5">
      <w:start w:val="1"/>
      <w:numFmt w:val="decimal"/>
      <w:lvlText w:val="%1.%2.%3.%4.%5.%6"/>
      <w:lvlJc w:val="left"/>
      <w:pPr>
        <w:tabs>
          <w:tab w:val="num" w:pos="2592"/>
        </w:tabs>
        <w:ind w:left="2592" w:hanging="432"/>
      </w:pPr>
      <w:rPr>
        <w:rFonts w:hint="default"/>
      </w:rPr>
    </w:lvl>
    <w:lvl w:ilvl="6">
      <w:start w:val="1"/>
      <w:numFmt w:val="decimal"/>
      <w:lvlText w:val="%1.%2.%3.%4.%5.%6.%7"/>
      <w:lvlJc w:val="left"/>
      <w:pPr>
        <w:tabs>
          <w:tab w:val="num" w:pos="3024"/>
        </w:tabs>
        <w:ind w:left="3024" w:hanging="432"/>
      </w:pPr>
      <w:rPr>
        <w:rFonts w:hint="default"/>
      </w:rPr>
    </w:lvl>
    <w:lvl w:ilvl="7">
      <w:start w:val="1"/>
      <w:numFmt w:val="decimal"/>
      <w:lvlText w:val="%1.%2.%3.%4.%5.%6.%7.%8"/>
      <w:lvlJc w:val="left"/>
      <w:pPr>
        <w:tabs>
          <w:tab w:val="num" w:pos="3456"/>
        </w:tabs>
        <w:ind w:left="3456" w:hanging="432"/>
      </w:pPr>
      <w:rPr>
        <w:rFonts w:hint="default"/>
      </w:rPr>
    </w:lvl>
    <w:lvl w:ilvl="8">
      <w:start w:val="1"/>
      <w:numFmt w:val="decimal"/>
      <w:lvlText w:val="%1.%2.%3.%4.%5.%6.%7.%8.%9"/>
      <w:lvlJc w:val="left"/>
      <w:pPr>
        <w:tabs>
          <w:tab w:val="num" w:pos="3888"/>
        </w:tabs>
        <w:ind w:left="3888" w:hanging="432"/>
      </w:pPr>
      <w:rPr>
        <w:rFonts w:hint="default"/>
      </w:rPr>
    </w:lvl>
  </w:abstractNum>
  <w:abstractNum w:abstractNumId="3">
    <w:nsid w:val="626A45F9"/>
    <w:multiLevelType w:val="multilevel"/>
    <w:tmpl w:val="ED1E2EA0"/>
    <w:styleLink w:val="HeadingsLarry"/>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3"/>
  </w:num>
  <w:num w:numId="2">
    <w:abstractNumId w:val="0"/>
  </w:num>
  <w:num w:numId="3">
    <w:abstractNumId w:val="2"/>
  </w:num>
  <w:num w:numId="4">
    <w:abstractNumId w:val="1"/>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attachedTemplate r:id="rId1"/>
  <w:linkStyl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4606"/>
    <w:rsid w:val="00000656"/>
    <w:rsid w:val="00002254"/>
    <w:rsid w:val="000035D0"/>
    <w:rsid w:val="00005358"/>
    <w:rsid w:val="00005E83"/>
    <w:rsid w:val="00005F6A"/>
    <w:rsid w:val="000061AD"/>
    <w:rsid w:val="0001386D"/>
    <w:rsid w:val="00015B90"/>
    <w:rsid w:val="00015BBE"/>
    <w:rsid w:val="00015C75"/>
    <w:rsid w:val="000176F2"/>
    <w:rsid w:val="00020471"/>
    <w:rsid w:val="000207EA"/>
    <w:rsid w:val="0002149D"/>
    <w:rsid w:val="0002221F"/>
    <w:rsid w:val="00023D0E"/>
    <w:rsid w:val="00024BC4"/>
    <w:rsid w:val="0002529F"/>
    <w:rsid w:val="000252F0"/>
    <w:rsid w:val="00025FA9"/>
    <w:rsid w:val="000262F7"/>
    <w:rsid w:val="00026642"/>
    <w:rsid w:val="00026D70"/>
    <w:rsid w:val="00031054"/>
    <w:rsid w:val="0003188A"/>
    <w:rsid w:val="00032537"/>
    <w:rsid w:val="00033B39"/>
    <w:rsid w:val="0003476F"/>
    <w:rsid w:val="00035614"/>
    <w:rsid w:val="00036AB0"/>
    <w:rsid w:val="00040E64"/>
    <w:rsid w:val="00041C1A"/>
    <w:rsid w:val="000420CF"/>
    <w:rsid w:val="000434C7"/>
    <w:rsid w:val="00043B78"/>
    <w:rsid w:val="00043B88"/>
    <w:rsid w:val="00044632"/>
    <w:rsid w:val="00044B43"/>
    <w:rsid w:val="00051121"/>
    <w:rsid w:val="00051A6D"/>
    <w:rsid w:val="00055BDC"/>
    <w:rsid w:val="00056117"/>
    <w:rsid w:val="00056C33"/>
    <w:rsid w:val="00056DD4"/>
    <w:rsid w:val="00061019"/>
    <w:rsid w:val="00061133"/>
    <w:rsid w:val="0006208F"/>
    <w:rsid w:val="00065080"/>
    <w:rsid w:val="00065862"/>
    <w:rsid w:val="00065EF2"/>
    <w:rsid w:val="000678F1"/>
    <w:rsid w:val="00067A19"/>
    <w:rsid w:val="00075F84"/>
    <w:rsid w:val="00080F87"/>
    <w:rsid w:val="00081BF8"/>
    <w:rsid w:val="00082AF4"/>
    <w:rsid w:val="00083C7C"/>
    <w:rsid w:val="00086B90"/>
    <w:rsid w:val="000871F1"/>
    <w:rsid w:val="00091EA3"/>
    <w:rsid w:val="00094BA7"/>
    <w:rsid w:val="0009592E"/>
    <w:rsid w:val="00095F6B"/>
    <w:rsid w:val="0009736D"/>
    <w:rsid w:val="000A3E27"/>
    <w:rsid w:val="000A673C"/>
    <w:rsid w:val="000A7555"/>
    <w:rsid w:val="000B1DF3"/>
    <w:rsid w:val="000B3AAD"/>
    <w:rsid w:val="000B4FD2"/>
    <w:rsid w:val="000C175D"/>
    <w:rsid w:val="000C183F"/>
    <w:rsid w:val="000C2090"/>
    <w:rsid w:val="000C32DF"/>
    <w:rsid w:val="000C341B"/>
    <w:rsid w:val="000C35CF"/>
    <w:rsid w:val="000C5BD5"/>
    <w:rsid w:val="000C6F90"/>
    <w:rsid w:val="000C7048"/>
    <w:rsid w:val="000C72FD"/>
    <w:rsid w:val="000C75FD"/>
    <w:rsid w:val="000E0DF6"/>
    <w:rsid w:val="000E41AC"/>
    <w:rsid w:val="000E4987"/>
    <w:rsid w:val="000E5C42"/>
    <w:rsid w:val="000E76E8"/>
    <w:rsid w:val="000F0E2C"/>
    <w:rsid w:val="000F1037"/>
    <w:rsid w:val="000F731A"/>
    <w:rsid w:val="000F7B1A"/>
    <w:rsid w:val="000F7C37"/>
    <w:rsid w:val="00100134"/>
    <w:rsid w:val="00102A44"/>
    <w:rsid w:val="001038C5"/>
    <w:rsid w:val="00105793"/>
    <w:rsid w:val="001063B0"/>
    <w:rsid w:val="00106E44"/>
    <w:rsid w:val="00111370"/>
    <w:rsid w:val="00111D21"/>
    <w:rsid w:val="00114218"/>
    <w:rsid w:val="001151B7"/>
    <w:rsid w:val="00115B33"/>
    <w:rsid w:val="00116978"/>
    <w:rsid w:val="00116A36"/>
    <w:rsid w:val="00120C4E"/>
    <w:rsid w:val="001219C6"/>
    <w:rsid w:val="00121A0D"/>
    <w:rsid w:val="00122CFA"/>
    <w:rsid w:val="001255A3"/>
    <w:rsid w:val="0012635B"/>
    <w:rsid w:val="00132322"/>
    <w:rsid w:val="00132B29"/>
    <w:rsid w:val="00133DF4"/>
    <w:rsid w:val="001358B2"/>
    <w:rsid w:val="00136D45"/>
    <w:rsid w:val="00137D17"/>
    <w:rsid w:val="00144B81"/>
    <w:rsid w:val="00146A86"/>
    <w:rsid w:val="0016086A"/>
    <w:rsid w:val="00160FC0"/>
    <w:rsid w:val="00161DF9"/>
    <w:rsid w:val="00163F58"/>
    <w:rsid w:val="00164E5C"/>
    <w:rsid w:val="00167B44"/>
    <w:rsid w:val="001721DC"/>
    <w:rsid w:val="00172254"/>
    <w:rsid w:val="00172B76"/>
    <w:rsid w:val="00174DA9"/>
    <w:rsid w:val="00181A6E"/>
    <w:rsid w:val="001838AA"/>
    <w:rsid w:val="00183CF0"/>
    <w:rsid w:val="001843F0"/>
    <w:rsid w:val="00185B5A"/>
    <w:rsid w:val="00187551"/>
    <w:rsid w:val="00187768"/>
    <w:rsid w:val="00187A6B"/>
    <w:rsid w:val="00187B43"/>
    <w:rsid w:val="00195631"/>
    <w:rsid w:val="00195AC5"/>
    <w:rsid w:val="00196EEB"/>
    <w:rsid w:val="00197774"/>
    <w:rsid w:val="001A4A23"/>
    <w:rsid w:val="001A5DE0"/>
    <w:rsid w:val="001A6050"/>
    <w:rsid w:val="001A61E4"/>
    <w:rsid w:val="001B1143"/>
    <w:rsid w:val="001B2100"/>
    <w:rsid w:val="001B2563"/>
    <w:rsid w:val="001B315C"/>
    <w:rsid w:val="001B5189"/>
    <w:rsid w:val="001C1EEC"/>
    <w:rsid w:val="001C5850"/>
    <w:rsid w:val="001C7EBE"/>
    <w:rsid w:val="001D641E"/>
    <w:rsid w:val="001D76A6"/>
    <w:rsid w:val="001E50C5"/>
    <w:rsid w:val="001E6C78"/>
    <w:rsid w:val="001F128C"/>
    <w:rsid w:val="001F1331"/>
    <w:rsid w:val="001F1A94"/>
    <w:rsid w:val="001F2941"/>
    <w:rsid w:val="001F3168"/>
    <w:rsid w:val="001F4DFF"/>
    <w:rsid w:val="001F7541"/>
    <w:rsid w:val="00202407"/>
    <w:rsid w:val="00205F2F"/>
    <w:rsid w:val="00207177"/>
    <w:rsid w:val="0021119E"/>
    <w:rsid w:val="00215235"/>
    <w:rsid w:val="0021561C"/>
    <w:rsid w:val="00215CA5"/>
    <w:rsid w:val="00217ABA"/>
    <w:rsid w:val="00220E1F"/>
    <w:rsid w:val="0022392F"/>
    <w:rsid w:val="00223AE2"/>
    <w:rsid w:val="00224311"/>
    <w:rsid w:val="00225152"/>
    <w:rsid w:val="00226E74"/>
    <w:rsid w:val="00226F9D"/>
    <w:rsid w:val="00230EE8"/>
    <w:rsid w:val="002312A1"/>
    <w:rsid w:val="00234E19"/>
    <w:rsid w:val="002377E6"/>
    <w:rsid w:val="00237C98"/>
    <w:rsid w:val="00237DB4"/>
    <w:rsid w:val="0024031E"/>
    <w:rsid w:val="00242549"/>
    <w:rsid w:val="00246AE0"/>
    <w:rsid w:val="002470AA"/>
    <w:rsid w:val="00247149"/>
    <w:rsid w:val="00247A0C"/>
    <w:rsid w:val="002510E5"/>
    <w:rsid w:val="00251ACB"/>
    <w:rsid w:val="002562DF"/>
    <w:rsid w:val="00257A83"/>
    <w:rsid w:val="00265E16"/>
    <w:rsid w:val="0026762E"/>
    <w:rsid w:val="00271ED5"/>
    <w:rsid w:val="00272A30"/>
    <w:rsid w:val="00276B33"/>
    <w:rsid w:val="00276E49"/>
    <w:rsid w:val="00277BDF"/>
    <w:rsid w:val="002801C8"/>
    <w:rsid w:val="002819A1"/>
    <w:rsid w:val="002837F4"/>
    <w:rsid w:val="00284755"/>
    <w:rsid w:val="002848D0"/>
    <w:rsid w:val="002850AD"/>
    <w:rsid w:val="00287128"/>
    <w:rsid w:val="0029061A"/>
    <w:rsid w:val="00290919"/>
    <w:rsid w:val="0029187E"/>
    <w:rsid w:val="00291D36"/>
    <w:rsid w:val="00292434"/>
    <w:rsid w:val="002B2B26"/>
    <w:rsid w:val="002B2B6C"/>
    <w:rsid w:val="002B5D09"/>
    <w:rsid w:val="002B67FA"/>
    <w:rsid w:val="002C0D7B"/>
    <w:rsid w:val="002C170A"/>
    <w:rsid w:val="002C1835"/>
    <w:rsid w:val="002C2208"/>
    <w:rsid w:val="002C272B"/>
    <w:rsid w:val="002C33A9"/>
    <w:rsid w:val="002C3B55"/>
    <w:rsid w:val="002C50C7"/>
    <w:rsid w:val="002C53A9"/>
    <w:rsid w:val="002C61B2"/>
    <w:rsid w:val="002C7385"/>
    <w:rsid w:val="002D0E6E"/>
    <w:rsid w:val="002D1FBD"/>
    <w:rsid w:val="002D2CE1"/>
    <w:rsid w:val="002D32BA"/>
    <w:rsid w:val="002D53A7"/>
    <w:rsid w:val="002D572D"/>
    <w:rsid w:val="002D5912"/>
    <w:rsid w:val="002D7471"/>
    <w:rsid w:val="002E7B12"/>
    <w:rsid w:val="002F1011"/>
    <w:rsid w:val="002F2822"/>
    <w:rsid w:val="002F3171"/>
    <w:rsid w:val="002F4060"/>
    <w:rsid w:val="002F4683"/>
    <w:rsid w:val="002F49F5"/>
    <w:rsid w:val="002F61E9"/>
    <w:rsid w:val="002F7D7C"/>
    <w:rsid w:val="00300780"/>
    <w:rsid w:val="00301502"/>
    <w:rsid w:val="00301C9E"/>
    <w:rsid w:val="003100DE"/>
    <w:rsid w:val="003104E9"/>
    <w:rsid w:val="003126E4"/>
    <w:rsid w:val="00312A52"/>
    <w:rsid w:val="0031330E"/>
    <w:rsid w:val="003145AA"/>
    <w:rsid w:val="00315A34"/>
    <w:rsid w:val="003160BC"/>
    <w:rsid w:val="00317D76"/>
    <w:rsid w:val="00317DB5"/>
    <w:rsid w:val="00320BAC"/>
    <w:rsid w:val="00321D2B"/>
    <w:rsid w:val="0032481D"/>
    <w:rsid w:val="003328DF"/>
    <w:rsid w:val="00332B60"/>
    <w:rsid w:val="00334752"/>
    <w:rsid w:val="00335425"/>
    <w:rsid w:val="00340E09"/>
    <w:rsid w:val="00342CF4"/>
    <w:rsid w:val="003439B0"/>
    <w:rsid w:val="00347D1F"/>
    <w:rsid w:val="00347E17"/>
    <w:rsid w:val="00350C99"/>
    <w:rsid w:val="00350F27"/>
    <w:rsid w:val="0035296F"/>
    <w:rsid w:val="0035449F"/>
    <w:rsid w:val="003548D1"/>
    <w:rsid w:val="00355A3D"/>
    <w:rsid w:val="00355E29"/>
    <w:rsid w:val="00360654"/>
    <w:rsid w:val="00360D44"/>
    <w:rsid w:val="00360F61"/>
    <w:rsid w:val="0037372C"/>
    <w:rsid w:val="003740C4"/>
    <w:rsid w:val="003767B6"/>
    <w:rsid w:val="00376DA8"/>
    <w:rsid w:val="00376FFF"/>
    <w:rsid w:val="00377F41"/>
    <w:rsid w:val="003808D0"/>
    <w:rsid w:val="00380B00"/>
    <w:rsid w:val="003817FA"/>
    <w:rsid w:val="00384D20"/>
    <w:rsid w:val="003860E4"/>
    <w:rsid w:val="00391FC3"/>
    <w:rsid w:val="00393203"/>
    <w:rsid w:val="0039372A"/>
    <w:rsid w:val="00394256"/>
    <w:rsid w:val="00395ED9"/>
    <w:rsid w:val="0039609A"/>
    <w:rsid w:val="0039730D"/>
    <w:rsid w:val="003A2B38"/>
    <w:rsid w:val="003A5FC4"/>
    <w:rsid w:val="003A66B4"/>
    <w:rsid w:val="003A7F90"/>
    <w:rsid w:val="003B2297"/>
    <w:rsid w:val="003B406E"/>
    <w:rsid w:val="003B481C"/>
    <w:rsid w:val="003B4C31"/>
    <w:rsid w:val="003B5AED"/>
    <w:rsid w:val="003B5B0B"/>
    <w:rsid w:val="003B665E"/>
    <w:rsid w:val="003B6C15"/>
    <w:rsid w:val="003C05D1"/>
    <w:rsid w:val="003C1C01"/>
    <w:rsid w:val="003C39BE"/>
    <w:rsid w:val="003C3CDD"/>
    <w:rsid w:val="003C443B"/>
    <w:rsid w:val="003C47C1"/>
    <w:rsid w:val="003C487E"/>
    <w:rsid w:val="003C4D64"/>
    <w:rsid w:val="003C56CE"/>
    <w:rsid w:val="003C614E"/>
    <w:rsid w:val="003C62A2"/>
    <w:rsid w:val="003C7C80"/>
    <w:rsid w:val="003D360C"/>
    <w:rsid w:val="003D3851"/>
    <w:rsid w:val="003D7A9A"/>
    <w:rsid w:val="003E0A63"/>
    <w:rsid w:val="003E170F"/>
    <w:rsid w:val="003E2FFF"/>
    <w:rsid w:val="003E57C4"/>
    <w:rsid w:val="003E57D6"/>
    <w:rsid w:val="003E7F1E"/>
    <w:rsid w:val="003F063D"/>
    <w:rsid w:val="003F54F9"/>
    <w:rsid w:val="003F5822"/>
    <w:rsid w:val="003F5CF2"/>
    <w:rsid w:val="003F6C7C"/>
    <w:rsid w:val="003F76B8"/>
    <w:rsid w:val="00403255"/>
    <w:rsid w:val="0040352C"/>
    <w:rsid w:val="00403B10"/>
    <w:rsid w:val="00404C14"/>
    <w:rsid w:val="0040595E"/>
    <w:rsid w:val="00413580"/>
    <w:rsid w:val="00413F7A"/>
    <w:rsid w:val="00415DC9"/>
    <w:rsid w:val="00417B7F"/>
    <w:rsid w:val="00420336"/>
    <w:rsid w:val="00420DF9"/>
    <w:rsid w:val="004250E7"/>
    <w:rsid w:val="004263CB"/>
    <w:rsid w:val="0042720E"/>
    <w:rsid w:val="00430B37"/>
    <w:rsid w:val="00437CE8"/>
    <w:rsid w:val="00441A02"/>
    <w:rsid w:val="00446011"/>
    <w:rsid w:val="00453E62"/>
    <w:rsid w:val="00454246"/>
    <w:rsid w:val="0045467E"/>
    <w:rsid w:val="00457520"/>
    <w:rsid w:val="004712E8"/>
    <w:rsid w:val="00471EC5"/>
    <w:rsid w:val="00472B26"/>
    <w:rsid w:val="00473E21"/>
    <w:rsid w:val="00474983"/>
    <w:rsid w:val="0047555B"/>
    <w:rsid w:val="0048102A"/>
    <w:rsid w:val="0048405C"/>
    <w:rsid w:val="004852F2"/>
    <w:rsid w:val="00485734"/>
    <w:rsid w:val="00486F71"/>
    <w:rsid w:val="00494632"/>
    <w:rsid w:val="00494C4C"/>
    <w:rsid w:val="00496A96"/>
    <w:rsid w:val="004A00C6"/>
    <w:rsid w:val="004A0FC2"/>
    <w:rsid w:val="004A51F4"/>
    <w:rsid w:val="004A7D8D"/>
    <w:rsid w:val="004B5F9D"/>
    <w:rsid w:val="004C160B"/>
    <w:rsid w:val="004C7069"/>
    <w:rsid w:val="004C7233"/>
    <w:rsid w:val="004D192C"/>
    <w:rsid w:val="004D1968"/>
    <w:rsid w:val="004D196E"/>
    <w:rsid w:val="004D66DF"/>
    <w:rsid w:val="004E3241"/>
    <w:rsid w:val="004E4651"/>
    <w:rsid w:val="004E5759"/>
    <w:rsid w:val="004E6F3B"/>
    <w:rsid w:val="004F07B3"/>
    <w:rsid w:val="004F2919"/>
    <w:rsid w:val="004F3EB4"/>
    <w:rsid w:val="004F4F05"/>
    <w:rsid w:val="004F6B0C"/>
    <w:rsid w:val="004F6EF3"/>
    <w:rsid w:val="00500E4B"/>
    <w:rsid w:val="0050126B"/>
    <w:rsid w:val="00501FB8"/>
    <w:rsid w:val="0050311B"/>
    <w:rsid w:val="00503965"/>
    <w:rsid w:val="00506A16"/>
    <w:rsid w:val="00513388"/>
    <w:rsid w:val="00515713"/>
    <w:rsid w:val="0052329C"/>
    <w:rsid w:val="005260A3"/>
    <w:rsid w:val="005267D5"/>
    <w:rsid w:val="00531ABC"/>
    <w:rsid w:val="0053264A"/>
    <w:rsid w:val="00532CAF"/>
    <w:rsid w:val="00533156"/>
    <w:rsid w:val="00535AB4"/>
    <w:rsid w:val="00535C3F"/>
    <w:rsid w:val="00537549"/>
    <w:rsid w:val="00540C85"/>
    <w:rsid w:val="005418C7"/>
    <w:rsid w:val="0054423B"/>
    <w:rsid w:val="00544380"/>
    <w:rsid w:val="00545243"/>
    <w:rsid w:val="005515A1"/>
    <w:rsid w:val="00554AAA"/>
    <w:rsid w:val="00554DFF"/>
    <w:rsid w:val="00555A7D"/>
    <w:rsid w:val="00557321"/>
    <w:rsid w:val="00561D53"/>
    <w:rsid w:val="00564F9C"/>
    <w:rsid w:val="0056560D"/>
    <w:rsid w:val="00566527"/>
    <w:rsid w:val="00566865"/>
    <w:rsid w:val="0057000E"/>
    <w:rsid w:val="00571199"/>
    <w:rsid w:val="005733BE"/>
    <w:rsid w:val="00575437"/>
    <w:rsid w:val="005755B4"/>
    <w:rsid w:val="00577576"/>
    <w:rsid w:val="00580550"/>
    <w:rsid w:val="0058330B"/>
    <w:rsid w:val="00583E30"/>
    <w:rsid w:val="00585B43"/>
    <w:rsid w:val="00586B52"/>
    <w:rsid w:val="00593296"/>
    <w:rsid w:val="0059561B"/>
    <w:rsid w:val="005960EB"/>
    <w:rsid w:val="005963F1"/>
    <w:rsid w:val="005967B3"/>
    <w:rsid w:val="005A1904"/>
    <w:rsid w:val="005A24FD"/>
    <w:rsid w:val="005A39D3"/>
    <w:rsid w:val="005A3DB9"/>
    <w:rsid w:val="005A4B08"/>
    <w:rsid w:val="005A5D20"/>
    <w:rsid w:val="005A7DDE"/>
    <w:rsid w:val="005B1098"/>
    <w:rsid w:val="005B49AB"/>
    <w:rsid w:val="005B6B0E"/>
    <w:rsid w:val="005B6CCD"/>
    <w:rsid w:val="005C0B8E"/>
    <w:rsid w:val="005C4724"/>
    <w:rsid w:val="005C6833"/>
    <w:rsid w:val="005C6C9B"/>
    <w:rsid w:val="005D406D"/>
    <w:rsid w:val="005D5652"/>
    <w:rsid w:val="005D6071"/>
    <w:rsid w:val="005D6EA5"/>
    <w:rsid w:val="005E0B12"/>
    <w:rsid w:val="005E0D7F"/>
    <w:rsid w:val="005E386B"/>
    <w:rsid w:val="005E3BC4"/>
    <w:rsid w:val="005E63FC"/>
    <w:rsid w:val="005F1840"/>
    <w:rsid w:val="005F3186"/>
    <w:rsid w:val="005F3A42"/>
    <w:rsid w:val="005F4945"/>
    <w:rsid w:val="005F4C18"/>
    <w:rsid w:val="005F4D85"/>
    <w:rsid w:val="005F4F98"/>
    <w:rsid w:val="005F5A30"/>
    <w:rsid w:val="00601B36"/>
    <w:rsid w:val="00602708"/>
    <w:rsid w:val="00602CEE"/>
    <w:rsid w:val="00602F61"/>
    <w:rsid w:val="00604578"/>
    <w:rsid w:val="00605978"/>
    <w:rsid w:val="00610715"/>
    <w:rsid w:val="00613590"/>
    <w:rsid w:val="00614A90"/>
    <w:rsid w:val="00623ABF"/>
    <w:rsid w:val="00624C6E"/>
    <w:rsid w:val="00625F33"/>
    <w:rsid w:val="006307DB"/>
    <w:rsid w:val="00630F0A"/>
    <w:rsid w:val="0063497A"/>
    <w:rsid w:val="006355DB"/>
    <w:rsid w:val="00640A54"/>
    <w:rsid w:val="0064276B"/>
    <w:rsid w:val="00642B3C"/>
    <w:rsid w:val="006430F1"/>
    <w:rsid w:val="0064388D"/>
    <w:rsid w:val="0064511B"/>
    <w:rsid w:val="0064607F"/>
    <w:rsid w:val="00646315"/>
    <w:rsid w:val="00650DEE"/>
    <w:rsid w:val="006520F1"/>
    <w:rsid w:val="00652DDF"/>
    <w:rsid w:val="006533F7"/>
    <w:rsid w:val="00655275"/>
    <w:rsid w:val="006578E6"/>
    <w:rsid w:val="00661527"/>
    <w:rsid w:val="006628CE"/>
    <w:rsid w:val="00664713"/>
    <w:rsid w:val="0066660F"/>
    <w:rsid w:val="006716F6"/>
    <w:rsid w:val="00675093"/>
    <w:rsid w:val="00675F3F"/>
    <w:rsid w:val="00676069"/>
    <w:rsid w:val="00676390"/>
    <w:rsid w:val="006804E9"/>
    <w:rsid w:val="00681359"/>
    <w:rsid w:val="00682F30"/>
    <w:rsid w:val="006913C6"/>
    <w:rsid w:val="00691CEE"/>
    <w:rsid w:val="006932DA"/>
    <w:rsid w:val="00694A9F"/>
    <w:rsid w:val="00695ECF"/>
    <w:rsid w:val="00696391"/>
    <w:rsid w:val="00696C1B"/>
    <w:rsid w:val="00697716"/>
    <w:rsid w:val="006A076D"/>
    <w:rsid w:val="006A0E24"/>
    <w:rsid w:val="006A1357"/>
    <w:rsid w:val="006A1AC2"/>
    <w:rsid w:val="006A20F2"/>
    <w:rsid w:val="006A26C4"/>
    <w:rsid w:val="006A76E7"/>
    <w:rsid w:val="006B4A6C"/>
    <w:rsid w:val="006B6138"/>
    <w:rsid w:val="006B64C7"/>
    <w:rsid w:val="006B7CA2"/>
    <w:rsid w:val="006C1617"/>
    <w:rsid w:val="006C3CBF"/>
    <w:rsid w:val="006D06A0"/>
    <w:rsid w:val="006D18C1"/>
    <w:rsid w:val="006D1EDF"/>
    <w:rsid w:val="006D2E1D"/>
    <w:rsid w:val="006D63DC"/>
    <w:rsid w:val="006E1D14"/>
    <w:rsid w:val="006E2273"/>
    <w:rsid w:val="006E273F"/>
    <w:rsid w:val="006E35BE"/>
    <w:rsid w:val="006E4417"/>
    <w:rsid w:val="006E4C43"/>
    <w:rsid w:val="006F03AD"/>
    <w:rsid w:val="006F2524"/>
    <w:rsid w:val="006F36BF"/>
    <w:rsid w:val="006F62CF"/>
    <w:rsid w:val="00700499"/>
    <w:rsid w:val="007021F4"/>
    <w:rsid w:val="00706C6A"/>
    <w:rsid w:val="007078E0"/>
    <w:rsid w:val="007124E0"/>
    <w:rsid w:val="00713E48"/>
    <w:rsid w:val="00716A5E"/>
    <w:rsid w:val="0071753B"/>
    <w:rsid w:val="0072059D"/>
    <w:rsid w:val="007232B0"/>
    <w:rsid w:val="00724739"/>
    <w:rsid w:val="00724DDC"/>
    <w:rsid w:val="00725DAC"/>
    <w:rsid w:val="007278D1"/>
    <w:rsid w:val="00730B74"/>
    <w:rsid w:val="00731045"/>
    <w:rsid w:val="00734BC6"/>
    <w:rsid w:val="00735296"/>
    <w:rsid w:val="007354EE"/>
    <w:rsid w:val="00735702"/>
    <w:rsid w:val="00737064"/>
    <w:rsid w:val="00753E70"/>
    <w:rsid w:val="0075600A"/>
    <w:rsid w:val="00760206"/>
    <w:rsid w:val="00762A70"/>
    <w:rsid w:val="00764423"/>
    <w:rsid w:val="007644F2"/>
    <w:rsid w:val="007648E6"/>
    <w:rsid w:val="00765308"/>
    <w:rsid w:val="007679B5"/>
    <w:rsid w:val="00772A48"/>
    <w:rsid w:val="00775C54"/>
    <w:rsid w:val="007772F8"/>
    <w:rsid w:val="00777CE7"/>
    <w:rsid w:val="00781240"/>
    <w:rsid w:val="00781682"/>
    <w:rsid w:val="00781796"/>
    <w:rsid w:val="00781A21"/>
    <w:rsid w:val="0078229A"/>
    <w:rsid w:val="00782AEF"/>
    <w:rsid w:val="00783949"/>
    <w:rsid w:val="00783B79"/>
    <w:rsid w:val="00783CFA"/>
    <w:rsid w:val="00785178"/>
    <w:rsid w:val="00785841"/>
    <w:rsid w:val="00786C32"/>
    <w:rsid w:val="00787115"/>
    <w:rsid w:val="0079170F"/>
    <w:rsid w:val="00791D75"/>
    <w:rsid w:val="007933CE"/>
    <w:rsid w:val="00797F1B"/>
    <w:rsid w:val="007A05B4"/>
    <w:rsid w:val="007A150A"/>
    <w:rsid w:val="007A7EDD"/>
    <w:rsid w:val="007B0DB3"/>
    <w:rsid w:val="007B10EF"/>
    <w:rsid w:val="007B2D5E"/>
    <w:rsid w:val="007B3979"/>
    <w:rsid w:val="007B511F"/>
    <w:rsid w:val="007C0395"/>
    <w:rsid w:val="007C2652"/>
    <w:rsid w:val="007C39A8"/>
    <w:rsid w:val="007C3FA5"/>
    <w:rsid w:val="007C7D8B"/>
    <w:rsid w:val="007D05D0"/>
    <w:rsid w:val="007D0621"/>
    <w:rsid w:val="007D11FB"/>
    <w:rsid w:val="007D2F58"/>
    <w:rsid w:val="007D4C5C"/>
    <w:rsid w:val="007D57EA"/>
    <w:rsid w:val="007D5991"/>
    <w:rsid w:val="007D690B"/>
    <w:rsid w:val="007E0C75"/>
    <w:rsid w:val="007E2612"/>
    <w:rsid w:val="007E2DC2"/>
    <w:rsid w:val="007E31AD"/>
    <w:rsid w:val="007E3474"/>
    <w:rsid w:val="007E6E2E"/>
    <w:rsid w:val="007E6F30"/>
    <w:rsid w:val="007F03CE"/>
    <w:rsid w:val="007F07A2"/>
    <w:rsid w:val="007F0A70"/>
    <w:rsid w:val="007F14FA"/>
    <w:rsid w:val="007F2490"/>
    <w:rsid w:val="007F2675"/>
    <w:rsid w:val="007F3806"/>
    <w:rsid w:val="007F3C6D"/>
    <w:rsid w:val="007F5420"/>
    <w:rsid w:val="007F734A"/>
    <w:rsid w:val="00803AA7"/>
    <w:rsid w:val="00803D50"/>
    <w:rsid w:val="008056B0"/>
    <w:rsid w:val="00805E63"/>
    <w:rsid w:val="00806CB3"/>
    <w:rsid w:val="00807F5A"/>
    <w:rsid w:val="00811661"/>
    <w:rsid w:val="008119C1"/>
    <w:rsid w:val="008162F1"/>
    <w:rsid w:val="008168AB"/>
    <w:rsid w:val="008200F3"/>
    <w:rsid w:val="00827FD6"/>
    <w:rsid w:val="00833231"/>
    <w:rsid w:val="008338CD"/>
    <w:rsid w:val="008338EA"/>
    <w:rsid w:val="00833E92"/>
    <w:rsid w:val="00834016"/>
    <w:rsid w:val="00835B17"/>
    <w:rsid w:val="008365E7"/>
    <w:rsid w:val="00837393"/>
    <w:rsid w:val="00842451"/>
    <w:rsid w:val="00845AEF"/>
    <w:rsid w:val="00846D7E"/>
    <w:rsid w:val="00853729"/>
    <w:rsid w:val="00854165"/>
    <w:rsid w:val="008546C8"/>
    <w:rsid w:val="00855D1D"/>
    <w:rsid w:val="00857ACF"/>
    <w:rsid w:val="00860B56"/>
    <w:rsid w:val="00864262"/>
    <w:rsid w:val="00864B94"/>
    <w:rsid w:val="0087339F"/>
    <w:rsid w:val="008759CB"/>
    <w:rsid w:val="00880F30"/>
    <w:rsid w:val="00881E0F"/>
    <w:rsid w:val="008849C8"/>
    <w:rsid w:val="008857C2"/>
    <w:rsid w:val="008877E4"/>
    <w:rsid w:val="00887BD0"/>
    <w:rsid w:val="0089072D"/>
    <w:rsid w:val="00890C3E"/>
    <w:rsid w:val="00890CBA"/>
    <w:rsid w:val="0089355C"/>
    <w:rsid w:val="00893FB4"/>
    <w:rsid w:val="0089400B"/>
    <w:rsid w:val="00894572"/>
    <w:rsid w:val="00894C14"/>
    <w:rsid w:val="008952CB"/>
    <w:rsid w:val="008A29A6"/>
    <w:rsid w:val="008A6889"/>
    <w:rsid w:val="008A714E"/>
    <w:rsid w:val="008A7C3E"/>
    <w:rsid w:val="008B34D2"/>
    <w:rsid w:val="008B46DD"/>
    <w:rsid w:val="008B59DE"/>
    <w:rsid w:val="008B6B0A"/>
    <w:rsid w:val="008B74F7"/>
    <w:rsid w:val="008C1DF0"/>
    <w:rsid w:val="008C42A3"/>
    <w:rsid w:val="008C653B"/>
    <w:rsid w:val="008D259B"/>
    <w:rsid w:val="008D3342"/>
    <w:rsid w:val="008D3A08"/>
    <w:rsid w:val="008D5570"/>
    <w:rsid w:val="008D65D7"/>
    <w:rsid w:val="008D6E5F"/>
    <w:rsid w:val="008E0FB6"/>
    <w:rsid w:val="008E0FD9"/>
    <w:rsid w:val="008E1D7B"/>
    <w:rsid w:val="008E2D71"/>
    <w:rsid w:val="008E3603"/>
    <w:rsid w:val="008E6374"/>
    <w:rsid w:val="008E7894"/>
    <w:rsid w:val="008E7E99"/>
    <w:rsid w:val="008F0230"/>
    <w:rsid w:val="008F1240"/>
    <w:rsid w:val="008F1C6F"/>
    <w:rsid w:val="008F1F0E"/>
    <w:rsid w:val="008F30FE"/>
    <w:rsid w:val="008F67A6"/>
    <w:rsid w:val="008F7681"/>
    <w:rsid w:val="00900D2E"/>
    <w:rsid w:val="00901AAA"/>
    <w:rsid w:val="00901DD3"/>
    <w:rsid w:val="009045CD"/>
    <w:rsid w:val="00905206"/>
    <w:rsid w:val="00905704"/>
    <w:rsid w:val="00905C9D"/>
    <w:rsid w:val="0091024F"/>
    <w:rsid w:val="009124E5"/>
    <w:rsid w:val="0092007E"/>
    <w:rsid w:val="009229A6"/>
    <w:rsid w:val="00926EAD"/>
    <w:rsid w:val="00927D77"/>
    <w:rsid w:val="00931A68"/>
    <w:rsid w:val="00931AA9"/>
    <w:rsid w:val="00931B48"/>
    <w:rsid w:val="00932673"/>
    <w:rsid w:val="009344EB"/>
    <w:rsid w:val="00936BF0"/>
    <w:rsid w:val="00941487"/>
    <w:rsid w:val="0094322D"/>
    <w:rsid w:val="0094388F"/>
    <w:rsid w:val="00944881"/>
    <w:rsid w:val="0095049E"/>
    <w:rsid w:val="00952E68"/>
    <w:rsid w:val="009569AA"/>
    <w:rsid w:val="00956C60"/>
    <w:rsid w:val="00956FF6"/>
    <w:rsid w:val="00960728"/>
    <w:rsid w:val="00961A31"/>
    <w:rsid w:val="00964BEB"/>
    <w:rsid w:val="00966FF3"/>
    <w:rsid w:val="00971D90"/>
    <w:rsid w:val="00972CC3"/>
    <w:rsid w:val="0097343F"/>
    <w:rsid w:val="009734C6"/>
    <w:rsid w:val="0097401E"/>
    <w:rsid w:val="00974A33"/>
    <w:rsid w:val="00974C40"/>
    <w:rsid w:val="00974EB6"/>
    <w:rsid w:val="00981008"/>
    <w:rsid w:val="00984F0E"/>
    <w:rsid w:val="009917D2"/>
    <w:rsid w:val="009924A4"/>
    <w:rsid w:val="0099263D"/>
    <w:rsid w:val="00992F3A"/>
    <w:rsid w:val="00993E09"/>
    <w:rsid w:val="00995BFA"/>
    <w:rsid w:val="00997AC9"/>
    <w:rsid w:val="009A0FF4"/>
    <w:rsid w:val="009A3D4B"/>
    <w:rsid w:val="009A4B33"/>
    <w:rsid w:val="009A4FA6"/>
    <w:rsid w:val="009A5A67"/>
    <w:rsid w:val="009A7026"/>
    <w:rsid w:val="009A74AF"/>
    <w:rsid w:val="009A757C"/>
    <w:rsid w:val="009B45F9"/>
    <w:rsid w:val="009B4B89"/>
    <w:rsid w:val="009B75FE"/>
    <w:rsid w:val="009C0E2B"/>
    <w:rsid w:val="009C492D"/>
    <w:rsid w:val="009C4EC6"/>
    <w:rsid w:val="009C5870"/>
    <w:rsid w:val="009C5EE2"/>
    <w:rsid w:val="009C6802"/>
    <w:rsid w:val="009D07D2"/>
    <w:rsid w:val="009D1D44"/>
    <w:rsid w:val="009D760C"/>
    <w:rsid w:val="009E1AA1"/>
    <w:rsid w:val="009E78C6"/>
    <w:rsid w:val="009F0B43"/>
    <w:rsid w:val="009F0EDA"/>
    <w:rsid w:val="009F47DF"/>
    <w:rsid w:val="009F5C62"/>
    <w:rsid w:val="009F6794"/>
    <w:rsid w:val="00A0472D"/>
    <w:rsid w:val="00A06B26"/>
    <w:rsid w:val="00A06F81"/>
    <w:rsid w:val="00A0730D"/>
    <w:rsid w:val="00A10E26"/>
    <w:rsid w:val="00A155EC"/>
    <w:rsid w:val="00A17FBA"/>
    <w:rsid w:val="00A21102"/>
    <w:rsid w:val="00A21444"/>
    <w:rsid w:val="00A22D14"/>
    <w:rsid w:val="00A25457"/>
    <w:rsid w:val="00A263B0"/>
    <w:rsid w:val="00A31D68"/>
    <w:rsid w:val="00A34AC6"/>
    <w:rsid w:val="00A35B95"/>
    <w:rsid w:val="00A3674A"/>
    <w:rsid w:val="00A36A8F"/>
    <w:rsid w:val="00A40775"/>
    <w:rsid w:val="00A40E14"/>
    <w:rsid w:val="00A414D2"/>
    <w:rsid w:val="00A42AF8"/>
    <w:rsid w:val="00A43E7F"/>
    <w:rsid w:val="00A45D7D"/>
    <w:rsid w:val="00A46BB8"/>
    <w:rsid w:val="00A51617"/>
    <w:rsid w:val="00A52D0F"/>
    <w:rsid w:val="00A531C2"/>
    <w:rsid w:val="00A55B56"/>
    <w:rsid w:val="00A55CF2"/>
    <w:rsid w:val="00A56121"/>
    <w:rsid w:val="00A56A38"/>
    <w:rsid w:val="00A6017D"/>
    <w:rsid w:val="00A63AAA"/>
    <w:rsid w:val="00A64B7B"/>
    <w:rsid w:val="00A6535C"/>
    <w:rsid w:val="00A65F1B"/>
    <w:rsid w:val="00A66DDF"/>
    <w:rsid w:val="00A73548"/>
    <w:rsid w:val="00A74B8B"/>
    <w:rsid w:val="00A80FB8"/>
    <w:rsid w:val="00A841D8"/>
    <w:rsid w:val="00A8533E"/>
    <w:rsid w:val="00A871E9"/>
    <w:rsid w:val="00A875D4"/>
    <w:rsid w:val="00A913CD"/>
    <w:rsid w:val="00A914F7"/>
    <w:rsid w:val="00A92614"/>
    <w:rsid w:val="00A92AED"/>
    <w:rsid w:val="00AA36D6"/>
    <w:rsid w:val="00AA38F0"/>
    <w:rsid w:val="00AA593F"/>
    <w:rsid w:val="00AB0C7E"/>
    <w:rsid w:val="00AB108E"/>
    <w:rsid w:val="00AB474B"/>
    <w:rsid w:val="00AB5248"/>
    <w:rsid w:val="00AC1499"/>
    <w:rsid w:val="00AD0839"/>
    <w:rsid w:val="00AD1116"/>
    <w:rsid w:val="00AD24E8"/>
    <w:rsid w:val="00AD27B9"/>
    <w:rsid w:val="00AD397F"/>
    <w:rsid w:val="00AD6DFA"/>
    <w:rsid w:val="00AD6E46"/>
    <w:rsid w:val="00AE1707"/>
    <w:rsid w:val="00AE1F00"/>
    <w:rsid w:val="00AE252F"/>
    <w:rsid w:val="00AE2972"/>
    <w:rsid w:val="00AE54C6"/>
    <w:rsid w:val="00AF4D16"/>
    <w:rsid w:val="00AF5765"/>
    <w:rsid w:val="00AF613E"/>
    <w:rsid w:val="00AF6363"/>
    <w:rsid w:val="00AF6720"/>
    <w:rsid w:val="00B016A8"/>
    <w:rsid w:val="00B019B7"/>
    <w:rsid w:val="00B032B1"/>
    <w:rsid w:val="00B06CCD"/>
    <w:rsid w:val="00B074D5"/>
    <w:rsid w:val="00B07FC1"/>
    <w:rsid w:val="00B10837"/>
    <w:rsid w:val="00B11C5A"/>
    <w:rsid w:val="00B1240E"/>
    <w:rsid w:val="00B12D26"/>
    <w:rsid w:val="00B14448"/>
    <w:rsid w:val="00B16A25"/>
    <w:rsid w:val="00B177C0"/>
    <w:rsid w:val="00B21271"/>
    <w:rsid w:val="00B22F77"/>
    <w:rsid w:val="00B24C11"/>
    <w:rsid w:val="00B25DE8"/>
    <w:rsid w:val="00B26A19"/>
    <w:rsid w:val="00B27256"/>
    <w:rsid w:val="00B362CC"/>
    <w:rsid w:val="00B36717"/>
    <w:rsid w:val="00B40440"/>
    <w:rsid w:val="00B4147E"/>
    <w:rsid w:val="00B434A3"/>
    <w:rsid w:val="00B440CB"/>
    <w:rsid w:val="00B445A5"/>
    <w:rsid w:val="00B45FFD"/>
    <w:rsid w:val="00B46724"/>
    <w:rsid w:val="00B50D8D"/>
    <w:rsid w:val="00B51049"/>
    <w:rsid w:val="00B51E52"/>
    <w:rsid w:val="00B531CB"/>
    <w:rsid w:val="00B620DD"/>
    <w:rsid w:val="00B62D6F"/>
    <w:rsid w:val="00B63879"/>
    <w:rsid w:val="00B642C9"/>
    <w:rsid w:val="00B64C1F"/>
    <w:rsid w:val="00B6543F"/>
    <w:rsid w:val="00B65D26"/>
    <w:rsid w:val="00B7042E"/>
    <w:rsid w:val="00B743AE"/>
    <w:rsid w:val="00B746D1"/>
    <w:rsid w:val="00B75343"/>
    <w:rsid w:val="00B8291B"/>
    <w:rsid w:val="00B83B32"/>
    <w:rsid w:val="00B83FE0"/>
    <w:rsid w:val="00B8428F"/>
    <w:rsid w:val="00B85085"/>
    <w:rsid w:val="00B87458"/>
    <w:rsid w:val="00B87F42"/>
    <w:rsid w:val="00B914CA"/>
    <w:rsid w:val="00B91F7E"/>
    <w:rsid w:val="00B92531"/>
    <w:rsid w:val="00B9483E"/>
    <w:rsid w:val="00B95EE4"/>
    <w:rsid w:val="00B97B2F"/>
    <w:rsid w:val="00BA089F"/>
    <w:rsid w:val="00BA13F2"/>
    <w:rsid w:val="00BA1706"/>
    <w:rsid w:val="00BA53BC"/>
    <w:rsid w:val="00BB1AFE"/>
    <w:rsid w:val="00BB5577"/>
    <w:rsid w:val="00BB6A4D"/>
    <w:rsid w:val="00BB6B0D"/>
    <w:rsid w:val="00BC0D52"/>
    <w:rsid w:val="00BC3220"/>
    <w:rsid w:val="00BC42F6"/>
    <w:rsid w:val="00BC6BBC"/>
    <w:rsid w:val="00BD263B"/>
    <w:rsid w:val="00BD45AC"/>
    <w:rsid w:val="00BD602E"/>
    <w:rsid w:val="00BD61C2"/>
    <w:rsid w:val="00BD6F7E"/>
    <w:rsid w:val="00BD70F7"/>
    <w:rsid w:val="00BD714A"/>
    <w:rsid w:val="00BE20A8"/>
    <w:rsid w:val="00BE2741"/>
    <w:rsid w:val="00BE3116"/>
    <w:rsid w:val="00BE419B"/>
    <w:rsid w:val="00BE4595"/>
    <w:rsid w:val="00BE5C69"/>
    <w:rsid w:val="00BF1D8C"/>
    <w:rsid w:val="00BF5EAA"/>
    <w:rsid w:val="00BF6BD2"/>
    <w:rsid w:val="00BF7B05"/>
    <w:rsid w:val="00C005CA"/>
    <w:rsid w:val="00C00C83"/>
    <w:rsid w:val="00C00CF0"/>
    <w:rsid w:val="00C03B6D"/>
    <w:rsid w:val="00C05E0E"/>
    <w:rsid w:val="00C06A85"/>
    <w:rsid w:val="00C06FE6"/>
    <w:rsid w:val="00C07DEF"/>
    <w:rsid w:val="00C104B5"/>
    <w:rsid w:val="00C10BCB"/>
    <w:rsid w:val="00C10C75"/>
    <w:rsid w:val="00C12077"/>
    <w:rsid w:val="00C13909"/>
    <w:rsid w:val="00C165B4"/>
    <w:rsid w:val="00C17605"/>
    <w:rsid w:val="00C20F4F"/>
    <w:rsid w:val="00C215BE"/>
    <w:rsid w:val="00C21B3F"/>
    <w:rsid w:val="00C223B1"/>
    <w:rsid w:val="00C244CC"/>
    <w:rsid w:val="00C24819"/>
    <w:rsid w:val="00C24D9E"/>
    <w:rsid w:val="00C25EB1"/>
    <w:rsid w:val="00C30691"/>
    <w:rsid w:val="00C3132C"/>
    <w:rsid w:val="00C33F03"/>
    <w:rsid w:val="00C341A9"/>
    <w:rsid w:val="00C3605E"/>
    <w:rsid w:val="00C40412"/>
    <w:rsid w:val="00C44F04"/>
    <w:rsid w:val="00C46521"/>
    <w:rsid w:val="00C52A74"/>
    <w:rsid w:val="00C53278"/>
    <w:rsid w:val="00C548AA"/>
    <w:rsid w:val="00C5499A"/>
    <w:rsid w:val="00C56181"/>
    <w:rsid w:val="00C566F3"/>
    <w:rsid w:val="00C57CB0"/>
    <w:rsid w:val="00C604A2"/>
    <w:rsid w:val="00C607B1"/>
    <w:rsid w:val="00C61BB1"/>
    <w:rsid w:val="00C61F4F"/>
    <w:rsid w:val="00C62D0E"/>
    <w:rsid w:val="00C6421F"/>
    <w:rsid w:val="00C64364"/>
    <w:rsid w:val="00C64F17"/>
    <w:rsid w:val="00C65BF1"/>
    <w:rsid w:val="00C71BD8"/>
    <w:rsid w:val="00C751B4"/>
    <w:rsid w:val="00C753BC"/>
    <w:rsid w:val="00C760FA"/>
    <w:rsid w:val="00C76BE9"/>
    <w:rsid w:val="00C77465"/>
    <w:rsid w:val="00C82F46"/>
    <w:rsid w:val="00C83BFD"/>
    <w:rsid w:val="00C92EC7"/>
    <w:rsid w:val="00C9710F"/>
    <w:rsid w:val="00CA3620"/>
    <w:rsid w:val="00CA460B"/>
    <w:rsid w:val="00CA4D8F"/>
    <w:rsid w:val="00CA550F"/>
    <w:rsid w:val="00CA6694"/>
    <w:rsid w:val="00CA75AB"/>
    <w:rsid w:val="00CA78FC"/>
    <w:rsid w:val="00CA7E6D"/>
    <w:rsid w:val="00CB0829"/>
    <w:rsid w:val="00CB1B20"/>
    <w:rsid w:val="00CB2B16"/>
    <w:rsid w:val="00CB4606"/>
    <w:rsid w:val="00CB4C85"/>
    <w:rsid w:val="00CB61AF"/>
    <w:rsid w:val="00CC2EFB"/>
    <w:rsid w:val="00CC3941"/>
    <w:rsid w:val="00CC6A3E"/>
    <w:rsid w:val="00CD4ABD"/>
    <w:rsid w:val="00CD4C22"/>
    <w:rsid w:val="00CD61C1"/>
    <w:rsid w:val="00CD6A9E"/>
    <w:rsid w:val="00CD7FEA"/>
    <w:rsid w:val="00CE14E0"/>
    <w:rsid w:val="00CE199A"/>
    <w:rsid w:val="00CE2282"/>
    <w:rsid w:val="00CE2779"/>
    <w:rsid w:val="00CE34B1"/>
    <w:rsid w:val="00CF7980"/>
    <w:rsid w:val="00CF7D78"/>
    <w:rsid w:val="00D11D4C"/>
    <w:rsid w:val="00D13D2D"/>
    <w:rsid w:val="00D2514B"/>
    <w:rsid w:val="00D25715"/>
    <w:rsid w:val="00D26A3D"/>
    <w:rsid w:val="00D31269"/>
    <w:rsid w:val="00D33951"/>
    <w:rsid w:val="00D35B69"/>
    <w:rsid w:val="00D368E2"/>
    <w:rsid w:val="00D4242E"/>
    <w:rsid w:val="00D459AC"/>
    <w:rsid w:val="00D45D1C"/>
    <w:rsid w:val="00D464C1"/>
    <w:rsid w:val="00D50F8F"/>
    <w:rsid w:val="00D519A8"/>
    <w:rsid w:val="00D52537"/>
    <w:rsid w:val="00D52937"/>
    <w:rsid w:val="00D534F3"/>
    <w:rsid w:val="00D54994"/>
    <w:rsid w:val="00D56474"/>
    <w:rsid w:val="00D601E5"/>
    <w:rsid w:val="00D649C4"/>
    <w:rsid w:val="00D659D5"/>
    <w:rsid w:val="00D66166"/>
    <w:rsid w:val="00D70B1F"/>
    <w:rsid w:val="00D71396"/>
    <w:rsid w:val="00D743A0"/>
    <w:rsid w:val="00D74A27"/>
    <w:rsid w:val="00D758A9"/>
    <w:rsid w:val="00D76A30"/>
    <w:rsid w:val="00D7797D"/>
    <w:rsid w:val="00D8034F"/>
    <w:rsid w:val="00D80B4B"/>
    <w:rsid w:val="00D81C23"/>
    <w:rsid w:val="00D82BF9"/>
    <w:rsid w:val="00D833AE"/>
    <w:rsid w:val="00D83B3F"/>
    <w:rsid w:val="00D921B9"/>
    <w:rsid w:val="00D92508"/>
    <w:rsid w:val="00D92927"/>
    <w:rsid w:val="00D93DD7"/>
    <w:rsid w:val="00D96B4A"/>
    <w:rsid w:val="00D97696"/>
    <w:rsid w:val="00D97FA7"/>
    <w:rsid w:val="00DA0F70"/>
    <w:rsid w:val="00DA3069"/>
    <w:rsid w:val="00DA4675"/>
    <w:rsid w:val="00DA5691"/>
    <w:rsid w:val="00DA6CC3"/>
    <w:rsid w:val="00DA722F"/>
    <w:rsid w:val="00DA780B"/>
    <w:rsid w:val="00DB1F0A"/>
    <w:rsid w:val="00DB53A7"/>
    <w:rsid w:val="00DB67F1"/>
    <w:rsid w:val="00DB7B5C"/>
    <w:rsid w:val="00DB7E2B"/>
    <w:rsid w:val="00DC128B"/>
    <w:rsid w:val="00DC2E3A"/>
    <w:rsid w:val="00DC362D"/>
    <w:rsid w:val="00DC5107"/>
    <w:rsid w:val="00DC5560"/>
    <w:rsid w:val="00DC5930"/>
    <w:rsid w:val="00DC7B3B"/>
    <w:rsid w:val="00DD1354"/>
    <w:rsid w:val="00DD2602"/>
    <w:rsid w:val="00DD6559"/>
    <w:rsid w:val="00DD72C3"/>
    <w:rsid w:val="00DE2B12"/>
    <w:rsid w:val="00DE3ADA"/>
    <w:rsid w:val="00DE406C"/>
    <w:rsid w:val="00DF4E20"/>
    <w:rsid w:val="00DF5775"/>
    <w:rsid w:val="00DF65A5"/>
    <w:rsid w:val="00E01516"/>
    <w:rsid w:val="00E02336"/>
    <w:rsid w:val="00E043B2"/>
    <w:rsid w:val="00E048C9"/>
    <w:rsid w:val="00E04BBB"/>
    <w:rsid w:val="00E0685E"/>
    <w:rsid w:val="00E07D7E"/>
    <w:rsid w:val="00E104D9"/>
    <w:rsid w:val="00E161CA"/>
    <w:rsid w:val="00E24BB6"/>
    <w:rsid w:val="00E27A6C"/>
    <w:rsid w:val="00E31DDC"/>
    <w:rsid w:val="00E320B8"/>
    <w:rsid w:val="00E34ABC"/>
    <w:rsid w:val="00E35DBC"/>
    <w:rsid w:val="00E36561"/>
    <w:rsid w:val="00E41841"/>
    <w:rsid w:val="00E4266E"/>
    <w:rsid w:val="00E442B4"/>
    <w:rsid w:val="00E46635"/>
    <w:rsid w:val="00E466E3"/>
    <w:rsid w:val="00E50315"/>
    <w:rsid w:val="00E52DA5"/>
    <w:rsid w:val="00E55070"/>
    <w:rsid w:val="00E567C7"/>
    <w:rsid w:val="00E6126D"/>
    <w:rsid w:val="00E65C41"/>
    <w:rsid w:val="00E67B96"/>
    <w:rsid w:val="00E71CE9"/>
    <w:rsid w:val="00E72D18"/>
    <w:rsid w:val="00E742D7"/>
    <w:rsid w:val="00E75504"/>
    <w:rsid w:val="00E75BF5"/>
    <w:rsid w:val="00E75DD5"/>
    <w:rsid w:val="00E80601"/>
    <w:rsid w:val="00E80C6B"/>
    <w:rsid w:val="00E83A2D"/>
    <w:rsid w:val="00E85CDA"/>
    <w:rsid w:val="00E85D5E"/>
    <w:rsid w:val="00E86A32"/>
    <w:rsid w:val="00E87566"/>
    <w:rsid w:val="00E91654"/>
    <w:rsid w:val="00E93F3C"/>
    <w:rsid w:val="00E9636B"/>
    <w:rsid w:val="00E974AB"/>
    <w:rsid w:val="00EA00D3"/>
    <w:rsid w:val="00EA2DC4"/>
    <w:rsid w:val="00EA3B1A"/>
    <w:rsid w:val="00EA6123"/>
    <w:rsid w:val="00EA7AC2"/>
    <w:rsid w:val="00EB09D8"/>
    <w:rsid w:val="00EB43E7"/>
    <w:rsid w:val="00EB4ADC"/>
    <w:rsid w:val="00EB4FB1"/>
    <w:rsid w:val="00EB66C9"/>
    <w:rsid w:val="00EC0358"/>
    <w:rsid w:val="00EC287F"/>
    <w:rsid w:val="00EC4D9C"/>
    <w:rsid w:val="00EC4F7A"/>
    <w:rsid w:val="00EC7CFB"/>
    <w:rsid w:val="00ED35FE"/>
    <w:rsid w:val="00ED6086"/>
    <w:rsid w:val="00ED644C"/>
    <w:rsid w:val="00ED7539"/>
    <w:rsid w:val="00EE244C"/>
    <w:rsid w:val="00EE24D2"/>
    <w:rsid w:val="00EE283B"/>
    <w:rsid w:val="00EE291B"/>
    <w:rsid w:val="00EE6D8C"/>
    <w:rsid w:val="00EE7158"/>
    <w:rsid w:val="00EF027F"/>
    <w:rsid w:val="00EF135D"/>
    <w:rsid w:val="00EF1AA7"/>
    <w:rsid w:val="00EF3BEF"/>
    <w:rsid w:val="00EF4378"/>
    <w:rsid w:val="00EF5C22"/>
    <w:rsid w:val="00EF5C3C"/>
    <w:rsid w:val="00EF72E7"/>
    <w:rsid w:val="00F003A5"/>
    <w:rsid w:val="00F018FD"/>
    <w:rsid w:val="00F0197A"/>
    <w:rsid w:val="00F03A57"/>
    <w:rsid w:val="00F10A96"/>
    <w:rsid w:val="00F11926"/>
    <w:rsid w:val="00F11D5E"/>
    <w:rsid w:val="00F13BC4"/>
    <w:rsid w:val="00F1588C"/>
    <w:rsid w:val="00F15E05"/>
    <w:rsid w:val="00F20D5A"/>
    <w:rsid w:val="00F21C8E"/>
    <w:rsid w:val="00F23BBF"/>
    <w:rsid w:val="00F25D80"/>
    <w:rsid w:val="00F25E95"/>
    <w:rsid w:val="00F262B3"/>
    <w:rsid w:val="00F308E2"/>
    <w:rsid w:val="00F31215"/>
    <w:rsid w:val="00F3293F"/>
    <w:rsid w:val="00F346B3"/>
    <w:rsid w:val="00F370FC"/>
    <w:rsid w:val="00F37303"/>
    <w:rsid w:val="00F4161A"/>
    <w:rsid w:val="00F41B2A"/>
    <w:rsid w:val="00F42C0A"/>
    <w:rsid w:val="00F443E0"/>
    <w:rsid w:val="00F444F8"/>
    <w:rsid w:val="00F45CB8"/>
    <w:rsid w:val="00F46A23"/>
    <w:rsid w:val="00F51305"/>
    <w:rsid w:val="00F52EDF"/>
    <w:rsid w:val="00F53FE5"/>
    <w:rsid w:val="00F54DCC"/>
    <w:rsid w:val="00F563E9"/>
    <w:rsid w:val="00F606EB"/>
    <w:rsid w:val="00F62E5D"/>
    <w:rsid w:val="00F6352D"/>
    <w:rsid w:val="00F63544"/>
    <w:rsid w:val="00F67720"/>
    <w:rsid w:val="00F67B17"/>
    <w:rsid w:val="00F70A99"/>
    <w:rsid w:val="00F726D3"/>
    <w:rsid w:val="00F72AA7"/>
    <w:rsid w:val="00F80525"/>
    <w:rsid w:val="00F83443"/>
    <w:rsid w:val="00F8410A"/>
    <w:rsid w:val="00F86D62"/>
    <w:rsid w:val="00F87746"/>
    <w:rsid w:val="00F905AA"/>
    <w:rsid w:val="00F90BF3"/>
    <w:rsid w:val="00F95D29"/>
    <w:rsid w:val="00F9748D"/>
    <w:rsid w:val="00FA29F3"/>
    <w:rsid w:val="00FA2ADC"/>
    <w:rsid w:val="00FA33FC"/>
    <w:rsid w:val="00FA43A3"/>
    <w:rsid w:val="00FA6906"/>
    <w:rsid w:val="00FA6F76"/>
    <w:rsid w:val="00FB735D"/>
    <w:rsid w:val="00FC0DD1"/>
    <w:rsid w:val="00FC20A3"/>
    <w:rsid w:val="00FC3971"/>
    <w:rsid w:val="00FC5C2D"/>
    <w:rsid w:val="00FC6679"/>
    <w:rsid w:val="00FD02F9"/>
    <w:rsid w:val="00FD1F52"/>
    <w:rsid w:val="00FD2386"/>
    <w:rsid w:val="00FD456B"/>
    <w:rsid w:val="00FD5A5C"/>
    <w:rsid w:val="00FD61D3"/>
    <w:rsid w:val="00FE0845"/>
    <w:rsid w:val="00FE5E12"/>
    <w:rsid w:val="00FE6667"/>
    <w:rsid w:val="00FF31AA"/>
    <w:rsid w:val="00FF3439"/>
    <w:rsid w:val="00FF64ED"/>
    <w:rsid w:val="00FF6AE4"/>
    <w:rsid w:val="00FF6E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97BE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4E19"/>
    <w:pPr>
      <w:spacing w:after="120" w:line="276" w:lineRule="auto"/>
    </w:pPr>
    <w:rPr>
      <w:rFonts w:ascii="Verdana" w:hAnsi="Verdana"/>
      <w:szCs w:val="22"/>
    </w:rPr>
  </w:style>
  <w:style w:type="paragraph" w:styleId="Heading1">
    <w:name w:val="heading 1"/>
    <w:next w:val="Normal"/>
    <w:link w:val="Heading1Char"/>
    <w:uiPriority w:val="9"/>
    <w:qFormat/>
    <w:rsid w:val="00234E19"/>
    <w:pPr>
      <w:keepNext/>
      <w:numPr>
        <w:numId w:val="2"/>
      </w:numPr>
      <w:spacing w:before="240" w:after="240"/>
      <w:outlineLvl w:val="0"/>
    </w:pPr>
    <w:rPr>
      <w:rFonts w:ascii="Verdana" w:eastAsia="Times New Roman" w:hAnsi="Verdana"/>
      <w:b/>
      <w:bCs/>
      <w:kern w:val="32"/>
      <w:sz w:val="32"/>
      <w:szCs w:val="32"/>
    </w:rPr>
  </w:style>
  <w:style w:type="paragraph" w:styleId="Heading2">
    <w:name w:val="heading 2"/>
    <w:basedOn w:val="Heading1"/>
    <w:next w:val="H2Body"/>
    <w:link w:val="Heading2Char"/>
    <w:uiPriority w:val="9"/>
    <w:unhideWhenUsed/>
    <w:qFormat/>
    <w:rsid w:val="00234E19"/>
    <w:pPr>
      <w:numPr>
        <w:ilvl w:val="1"/>
      </w:numPr>
      <w:spacing w:before="120" w:after="120"/>
      <w:outlineLvl w:val="1"/>
    </w:pPr>
    <w:rPr>
      <w:bCs w:val="0"/>
      <w:iCs/>
      <w:sz w:val="28"/>
      <w:szCs w:val="28"/>
    </w:rPr>
  </w:style>
  <w:style w:type="paragraph" w:styleId="Heading3">
    <w:name w:val="heading 3"/>
    <w:basedOn w:val="Heading2"/>
    <w:next w:val="H3Body"/>
    <w:link w:val="Heading3Char"/>
    <w:uiPriority w:val="9"/>
    <w:unhideWhenUsed/>
    <w:qFormat/>
    <w:rsid w:val="00234E19"/>
    <w:pPr>
      <w:numPr>
        <w:ilvl w:val="2"/>
      </w:numPr>
      <w:outlineLvl w:val="2"/>
    </w:pPr>
    <w:rPr>
      <w:bCs/>
      <w:sz w:val="26"/>
      <w:szCs w:val="26"/>
    </w:rPr>
  </w:style>
  <w:style w:type="paragraph" w:styleId="Heading4">
    <w:name w:val="heading 4"/>
    <w:basedOn w:val="Heading3"/>
    <w:next w:val="H4Body"/>
    <w:link w:val="Heading4Char"/>
    <w:uiPriority w:val="9"/>
    <w:unhideWhenUsed/>
    <w:qFormat/>
    <w:rsid w:val="00234E19"/>
    <w:pPr>
      <w:numPr>
        <w:ilvl w:val="3"/>
      </w:numPr>
      <w:outlineLvl w:val="3"/>
    </w:pPr>
    <w:rPr>
      <w:bCs w:val="0"/>
      <w:sz w:val="24"/>
      <w:szCs w:val="28"/>
    </w:rPr>
  </w:style>
  <w:style w:type="paragraph" w:styleId="Heading5">
    <w:name w:val="heading 5"/>
    <w:basedOn w:val="Heading4"/>
    <w:next w:val="Normal"/>
    <w:link w:val="Heading5Char"/>
    <w:uiPriority w:val="9"/>
    <w:unhideWhenUsed/>
    <w:qFormat/>
    <w:rsid w:val="00234E19"/>
    <w:pPr>
      <w:numPr>
        <w:ilvl w:val="4"/>
      </w:numPr>
      <w:outlineLvl w:val="4"/>
    </w:pPr>
    <w:rPr>
      <w:bCs/>
      <w:iCs w:val="0"/>
      <w:szCs w:val="26"/>
    </w:rPr>
  </w:style>
  <w:style w:type="paragraph" w:styleId="Heading6">
    <w:name w:val="heading 6"/>
    <w:basedOn w:val="Normal"/>
    <w:next w:val="Normal"/>
    <w:link w:val="Heading6Char"/>
    <w:uiPriority w:val="9"/>
    <w:semiHidden/>
    <w:unhideWhenUsed/>
    <w:qFormat/>
    <w:rsid w:val="00234E19"/>
    <w:pPr>
      <w:numPr>
        <w:ilvl w:val="5"/>
        <w:numId w:val="2"/>
      </w:numPr>
      <w:spacing w:before="240" w:after="60"/>
      <w:outlineLvl w:val="5"/>
    </w:pPr>
    <w:rPr>
      <w:rFonts w:ascii="Calibri" w:eastAsia="Times New Roman" w:hAnsi="Calibr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34E19"/>
    <w:rPr>
      <w:rFonts w:ascii="Verdana" w:eastAsia="Times New Roman" w:hAnsi="Verdana"/>
      <w:b/>
      <w:bCs/>
      <w:kern w:val="32"/>
      <w:sz w:val="32"/>
      <w:szCs w:val="32"/>
    </w:rPr>
  </w:style>
  <w:style w:type="character" w:customStyle="1" w:styleId="Heading2Char">
    <w:name w:val="Heading 2 Char"/>
    <w:link w:val="Heading2"/>
    <w:uiPriority w:val="9"/>
    <w:rsid w:val="00234E19"/>
    <w:rPr>
      <w:rFonts w:ascii="Verdana" w:eastAsia="Times New Roman" w:hAnsi="Verdana"/>
      <w:b/>
      <w:iCs/>
      <w:kern w:val="32"/>
      <w:sz w:val="28"/>
      <w:szCs w:val="28"/>
    </w:rPr>
  </w:style>
  <w:style w:type="character" w:customStyle="1" w:styleId="Heading3Char">
    <w:name w:val="Heading 3 Char"/>
    <w:link w:val="Heading3"/>
    <w:uiPriority w:val="9"/>
    <w:rsid w:val="00234E19"/>
    <w:rPr>
      <w:rFonts w:ascii="Verdana" w:eastAsia="Times New Roman" w:hAnsi="Verdana"/>
      <w:b/>
      <w:bCs/>
      <w:iCs/>
      <w:kern w:val="32"/>
      <w:sz w:val="26"/>
      <w:szCs w:val="26"/>
    </w:rPr>
  </w:style>
  <w:style w:type="character" w:customStyle="1" w:styleId="Heading4Char">
    <w:name w:val="Heading 4 Char"/>
    <w:link w:val="Heading4"/>
    <w:uiPriority w:val="9"/>
    <w:rsid w:val="00234E19"/>
    <w:rPr>
      <w:rFonts w:ascii="Verdana" w:eastAsia="Times New Roman" w:hAnsi="Verdana"/>
      <w:b/>
      <w:iCs/>
      <w:kern w:val="32"/>
      <w:sz w:val="24"/>
      <w:szCs w:val="28"/>
    </w:rPr>
  </w:style>
  <w:style w:type="character" w:customStyle="1" w:styleId="Heading5Char">
    <w:name w:val="Heading 5 Char"/>
    <w:link w:val="Heading5"/>
    <w:uiPriority w:val="9"/>
    <w:rsid w:val="00234E19"/>
    <w:rPr>
      <w:rFonts w:ascii="Verdana" w:eastAsia="Times New Roman" w:hAnsi="Verdana"/>
      <w:b/>
      <w:bCs/>
      <w:kern w:val="32"/>
      <w:sz w:val="24"/>
      <w:szCs w:val="26"/>
    </w:rPr>
  </w:style>
  <w:style w:type="paragraph" w:styleId="NoSpacing">
    <w:name w:val="No Spacing"/>
    <w:uiPriority w:val="1"/>
    <w:qFormat/>
    <w:rsid w:val="00234E19"/>
    <w:rPr>
      <w:rFonts w:ascii="Verdana" w:hAnsi="Verdana"/>
      <w:szCs w:val="22"/>
    </w:rPr>
  </w:style>
  <w:style w:type="character" w:customStyle="1" w:styleId="Heading6Char">
    <w:name w:val="Heading 6 Char"/>
    <w:link w:val="Heading6"/>
    <w:uiPriority w:val="9"/>
    <w:semiHidden/>
    <w:rsid w:val="00234E19"/>
    <w:rPr>
      <w:rFonts w:eastAsia="Times New Roman"/>
      <w:b/>
      <w:bCs/>
      <w:szCs w:val="22"/>
    </w:rPr>
  </w:style>
  <w:style w:type="numbering" w:customStyle="1" w:styleId="HeadingsLarry">
    <w:name w:val="HeadingsLarry"/>
    <w:uiPriority w:val="99"/>
    <w:rsid w:val="00234E19"/>
    <w:pPr>
      <w:numPr>
        <w:numId w:val="1"/>
      </w:numPr>
    </w:pPr>
  </w:style>
  <w:style w:type="paragraph" w:styleId="TOCHeading">
    <w:name w:val="TOC Heading"/>
    <w:basedOn w:val="Heading1"/>
    <w:next w:val="Normal"/>
    <w:uiPriority w:val="39"/>
    <w:semiHidden/>
    <w:unhideWhenUsed/>
    <w:qFormat/>
    <w:rsid w:val="00234E19"/>
    <w:pPr>
      <w:keepLines/>
      <w:numPr>
        <w:numId w:val="0"/>
      </w:numPr>
      <w:spacing w:before="480" w:line="276" w:lineRule="auto"/>
      <w:outlineLvl w:val="9"/>
    </w:pPr>
    <w:rPr>
      <w:rFonts w:ascii="Cambria" w:eastAsia="MS Gothic" w:hAnsi="Cambria"/>
      <w:color w:val="365F91"/>
      <w:kern w:val="0"/>
      <w:sz w:val="28"/>
      <w:szCs w:val="28"/>
      <w:lang w:eastAsia="ja-JP"/>
    </w:rPr>
  </w:style>
  <w:style w:type="paragraph" w:styleId="BodyText2">
    <w:name w:val="Body Text 2"/>
    <w:basedOn w:val="Normal"/>
    <w:link w:val="BodyText2Char"/>
    <w:uiPriority w:val="99"/>
    <w:semiHidden/>
    <w:unhideWhenUsed/>
    <w:rsid w:val="00234E19"/>
    <w:pPr>
      <w:spacing w:line="480" w:lineRule="auto"/>
    </w:pPr>
  </w:style>
  <w:style w:type="character" w:customStyle="1" w:styleId="BodyText2Char">
    <w:name w:val="Body Text 2 Char"/>
    <w:link w:val="BodyText2"/>
    <w:uiPriority w:val="99"/>
    <w:semiHidden/>
    <w:rsid w:val="00234E19"/>
    <w:rPr>
      <w:rFonts w:ascii="Verdana" w:hAnsi="Verdana"/>
      <w:szCs w:val="22"/>
    </w:rPr>
  </w:style>
  <w:style w:type="paragraph" w:styleId="BodyTextIndent">
    <w:name w:val="Body Text Indent"/>
    <w:basedOn w:val="Normal"/>
    <w:link w:val="BodyTextIndentChar"/>
    <w:uiPriority w:val="99"/>
    <w:unhideWhenUsed/>
    <w:rsid w:val="001038C5"/>
    <w:pPr>
      <w:ind w:left="360"/>
    </w:pPr>
  </w:style>
  <w:style w:type="character" w:customStyle="1" w:styleId="BodyTextIndentChar">
    <w:name w:val="Body Text Indent Char"/>
    <w:link w:val="BodyTextIndent"/>
    <w:uiPriority w:val="99"/>
    <w:rsid w:val="001038C5"/>
    <w:rPr>
      <w:sz w:val="22"/>
      <w:szCs w:val="22"/>
    </w:rPr>
  </w:style>
  <w:style w:type="paragraph" w:styleId="BodyTextIndent3">
    <w:name w:val="Body Text Indent 3"/>
    <w:basedOn w:val="Normal"/>
    <w:link w:val="BodyTextIndent3Char"/>
    <w:uiPriority w:val="99"/>
    <w:semiHidden/>
    <w:unhideWhenUsed/>
    <w:rsid w:val="00234E19"/>
    <w:pPr>
      <w:ind w:left="360"/>
    </w:pPr>
    <w:rPr>
      <w:sz w:val="16"/>
      <w:szCs w:val="16"/>
    </w:rPr>
  </w:style>
  <w:style w:type="character" w:customStyle="1" w:styleId="BodyTextIndent3Char">
    <w:name w:val="Body Text Indent 3 Char"/>
    <w:link w:val="BodyTextIndent3"/>
    <w:uiPriority w:val="99"/>
    <w:semiHidden/>
    <w:rsid w:val="00234E19"/>
    <w:rPr>
      <w:rFonts w:ascii="Verdana" w:hAnsi="Verdana"/>
      <w:sz w:val="16"/>
      <w:szCs w:val="16"/>
    </w:rPr>
  </w:style>
  <w:style w:type="paragraph" w:styleId="BodyTextIndent2">
    <w:name w:val="Body Text Indent 2"/>
    <w:basedOn w:val="Normal"/>
    <w:link w:val="BodyTextIndent2Char"/>
    <w:uiPriority w:val="99"/>
    <w:semiHidden/>
    <w:unhideWhenUsed/>
    <w:rsid w:val="00234E19"/>
    <w:pPr>
      <w:spacing w:line="480" w:lineRule="auto"/>
      <w:ind w:left="360"/>
    </w:pPr>
  </w:style>
  <w:style w:type="character" w:customStyle="1" w:styleId="BodyTextIndent2Char">
    <w:name w:val="Body Text Indent 2 Char"/>
    <w:link w:val="BodyTextIndent2"/>
    <w:uiPriority w:val="99"/>
    <w:semiHidden/>
    <w:rsid w:val="00234E19"/>
    <w:rPr>
      <w:rFonts w:ascii="Verdana" w:hAnsi="Verdana"/>
      <w:szCs w:val="22"/>
    </w:rPr>
  </w:style>
  <w:style w:type="paragraph" w:styleId="TOC1">
    <w:name w:val="toc 1"/>
    <w:basedOn w:val="Normal"/>
    <w:next w:val="Normal"/>
    <w:autoRedefine/>
    <w:uiPriority w:val="39"/>
    <w:unhideWhenUsed/>
    <w:rsid w:val="00234E19"/>
    <w:pPr>
      <w:tabs>
        <w:tab w:val="right" w:leader="dot" w:pos="9350"/>
      </w:tabs>
      <w:spacing w:after="0"/>
    </w:pPr>
  </w:style>
  <w:style w:type="paragraph" w:styleId="TOC2">
    <w:name w:val="toc 2"/>
    <w:basedOn w:val="Normal"/>
    <w:next w:val="Normal"/>
    <w:autoRedefine/>
    <w:uiPriority w:val="39"/>
    <w:unhideWhenUsed/>
    <w:rsid w:val="00234E19"/>
    <w:pPr>
      <w:ind w:left="220"/>
    </w:pPr>
  </w:style>
  <w:style w:type="paragraph" w:styleId="TOC3">
    <w:name w:val="toc 3"/>
    <w:basedOn w:val="Normal"/>
    <w:next w:val="Normal"/>
    <w:autoRedefine/>
    <w:uiPriority w:val="39"/>
    <w:unhideWhenUsed/>
    <w:rsid w:val="00234E19"/>
    <w:pPr>
      <w:ind w:left="440"/>
    </w:pPr>
  </w:style>
  <w:style w:type="character" w:styleId="Hyperlink">
    <w:name w:val="Hyperlink"/>
    <w:uiPriority w:val="99"/>
    <w:unhideWhenUsed/>
    <w:rsid w:val="00234E19"/>
    <w:rPr>
      <w:color w:val="0000FF"/>
      <w:u w:val="single"/>
    </w:rPr>
  </w:style>
  <w:style w:type="paragraph" w:styleId="Header">
    <w:name w:val="header"/>
    <w:basedOn w:val="Normal"/>
    <w:link w:val="HeaderChar"/>
    <w:unhideWhenUsed/>
    <w:rsid w:val="00234E19"/>
    <w:pPr>
      <w:tabs>
        <w:tab w:val="center" w:pos="4680"/>
        <w:tab w:val="right" w:pos="9360"/>
      </w:tabs>
    </w:pPr>
  </w:style>
  <w:style w:type="character" w:customStyle="1" w:styleId="HeaderChar">
    <w:name w:val="Header Char"/>
    <w:link w:val="Header"/>
    <w:rsid w:val="00234E19"/>
    <w:rPr>
      <w:rFonts w:ascii="Verdana" w:hAnsi="Verdana"/>
      <w:szCs w:val="22"/>
    </w:rPr>
  </w:style>
  <w:style w:type="paragraph" w:styleId="Footer">
    <w:name w:val="footer"/>
    <w:basedOn w:val="Normal"/>
    <w:link w:val="FooterChar"/>
    <w:unhideWhenUsed/>
    <w:rsid w:val="00234E19"/>
    <w:pPr>
      <w:tabs>
        <w:tab w:val="center" w:pos="4680"/>
        <w:tab w:val="right" w:pos="9360"/>
      </w:tabs>
    </w:pPr>
  </w:style>
  <w:style w:type="character" w:customStyle="1" w:styleId="FooterChar">
    <w:name w:val="Footer Char"/>
    <w:link w:val="Footer"/>
    <w:rsid w:val="00234E19"/>
    <w:rPr>
      <w:rFonts w:ascii="Verdana" w:hAnsi="Verdana"/>
      <w:szCs w:val="22"/>
    </w:rPr>
  </w:style>
  <w:style w:type="paragraph" w:styleId="BalloonText">
    <w:name w:val="Balloon Text"/>
    <w:basedOn w:val="Normal"/>
    <w:link w:val="BalloonTextChar"/>
    <w:uiPriority w:val="99"/>
    <w:semiHidden/>
    <w:unhideWhenUsed/>
    <w:rsid w:val="00234E19"/>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234E19"/>
    <w:rPr>
      <w:rFonts w:ascii="Tahoma" w:hAnsi="Tahoma" w:cs="Tahoma"/>
      <w:sz w:val="16"/>
      <w:szCs w:val="16"/>
    </w:rPr>
  </w:style>
  <w:style w:type="paragraph" w:customStyle="1" w:styleId="HeaderFooter">
    <w:name w:val="Header &amp; Footer"/>
    <w:rsid w:val="00234E19"/>
    <w:pPr>
      <w:tabs>
        <w:tab w:val="right" w:pos="9360"/>
      </w:tabs>
    </w:pPr>
    <w:rPr>
      <w:rFonts w:ascii="Helvetica" w:eastAsia="ヒラギノ角ゴ Pro W3" w:hAnsi="Helvetica"/>
      <w:color w:val="000000"/>
    </w:rPr>
  </w:style>
  <w:style w:type="table" w:styleId="TableGrid">
    <w:name w:val="Table Grid"/>
    <w:basedOn w:val="TableNormal"/>
    <w:uiPriority w:val="59"/>
    <w:rsid w:val="00234E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34E19"/>
    <w:pPr>
      <w:numPr>
        <w:numId w:val="4"/>
      </w:numPr>
      <w:suppressAutoHyphens/>
      <w:spacing w:after="60" w:line="240" w:lineRule="auto"/>
    </w:pPr>
    <w:rPr>
      <w:rFonts w:eastAsia="ヒラギノ角ゴ Pro W3"/>
      <w:color w:val="3F3F3F"/>
      <w:szCs w:val="24"/>
    </w:rPr>
  </w:style>
  <w:style w:type="paragraph" w:styleId="PlainText">
    <w:name w:val="Plain Text"/>
    <w:basedOn w:val="Normal"/>
    <w:link w:val="PlainTextChar"/>
    <w:uiPriority w:val="99"/>
    <w:semiHidden/>
    <w:unhideWhenUsed/>
    <w:rsid w:val="00234E19"/>
    <w:pPr>
      <w:spacing w:after="0" w:line="240" w:lineRule="auto"/>
    </w:pPr>
    <w:rPr>
      <w:rFonts w:ascii="Calibri" w:hAnsi="Calibri"/>
      <w:sz w:val="22"/>
      <w:szCs w:val="21"/>
    </w:rPr>
  </w:style>
  <w:style w:type="character" w:customStyle="1" w:styleId="PlainTextChar">
    <w:name w:val="Plain Text Char"/>
    <w:link w:val="PlainText"/>
    <w:uiPriority w:val="99"/>
    <w:semiHidden/>
    <w:rsid w:val="00234E19"/>
    <w:rPr>
      <w:sz w:val="22"/>
      <w:szCs w:val="21"/>
    </w:rPr>
  </w:style>
  <w:style w:type="paragraph" w:customStyle="1" w:styleId="H2Body">
    <w:name w:val="H2 Body"/>
    <w:basedOn w:val="Normal"/>
    <w:link w:val="H2BodyChar"/>
    <w:qFormat/>
    <w:rsid w:val="00234E19"/>
    <w:pPr>
      <w:ind w:left="450"/>
    </w:pPr>
  </w:style>
  <w:style w:type="paragraph" w:customStyle="1" w:styleId="TableofContents">
    <w:name w:val="Table of Contents"/>
    <w:basedOn w:val="Normal"/>
    <w:rsid w:val="00234E19"/>
    <w:pPr>
      <w:keepLines/>
      <w:pageBreakBefore/>
      <w:spacing w:after="360" w:line="240" w:lineRule="auto"/>
      <w:jc w:val="center"/>
    </w:pPr>
    <w:rPr>
      <w:rFonts w:ascii="Times New Roman" w:eastAsia="Times New Roman" w:hAnsi="Times New Roman"/>
      <w:color w:val="000000"/>
      <w:sz w:val="36"/>
      <w:szCs w:val="20"/>
    </w:rPr>
  </w:style>
  <w:style w:type="paragraph" w:customStyle="1" w:styleId="MyOutline">
    <w:name w:val="My Outline"/>
    <w:basedOn w:val="Normal"/>
    <w:rsid w:val="00234E19"/>
    <w:pPr>
      <w:numPr>
        <w:numId w:val="3"/>
      </w:numPr>
      <w:spacing w:after="0" w:line="240" w:lineRule="auto"/>
    </w:pPr>
    <w:rPr>
      <w:rFonts w:ascii="Arial" w:eastAsia="Times New Roman" w:hAnsi="Arial"/>
      <w:szCs w:val="20"/>
    </w:rPr>
  </w:style>
  <w:style w:type="character" w:styleId="PageNumber">
    <w:name w:val="page number"/>
    <w:rsid w:val="00234E19"/>
    <w:rPr>
      <w:sz w:val="20"/>
    </w:rPr>
  </w:style>
  <w:style w:type="character" w:styleId="HTMLCode">
    <w:name w:val="HTML Code"/>
    <w:basedOn w:val="DefaultParagraphFont"/>
    <w:uiPriority w:val="99"/>
    <w:semiHidden/>
    <w:unhideWhenUsed/>
    <w:rsid w:val="00835B17"/>
    <w:rPr>
      <w:rFonts w:ascii="Courier New" w:eastAsia="Times New Roman" w:hAnsi="Courier New" w:cs="Courier New"/>
      <w:sz w:val="20"/>
      <w:szCs w:val="20"/>
    </w:rPr>
  </w:style>
  <w:style w:type="character" w:styleId="BookTitle">
    <w:name w:val="Book Title"/>
    <w:basedOn w:val="DefaultParagraphFont"/>
    <w:uiPriority w:val="33"/>
    <w:qFormat/>
    <w:rsid w:val="00044632"/>
    <w:rPr>
      <w:b/>
      <w:bCs/>
      <w:smallCaps/>
      <w:spacing w:val="5"/>
    </w:rPr>
  </w:style>
  <w:style w:type="character" w:styleId="Strong">
    <w:name w:val="Strong"/>
    <w:basedOn w:val="DefaultParagraphFont"/>
    <w:uiPriority w:val="22"/>
    <w:qFormat/>
    <w:rsid w:val="002562DF"/>
    <w:rPr>
      <w:b/>
      <w:bCs/>
    </w:rPr>
  </w:style>
  <w:style w:type="paragraph" w:styleId="Title">
    <w:name w:val="Title"/>
    <w:basedOn w:val="Normal"/>
    <w:next w:val="Normal"/>
    <w:link w:val="TitleChar"/>
    <w:uiPriority w:val="10"/>
    <w:qFormat/>
    <w:rsid w:val="00EB4AD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B4ADC"/>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8849C8"/>
    <w:pPr>
      <w:spacing w:after="200" w:line="240" w:lineRule="auto"/>
    </w:pPr>
    <w:rPr>
      <w:b/>
      <w:bCs/>
      <w:color w:val="4F81BD" w:themeColor="accent1"/>
      <w:sz w:val="18"/>
      <w:szCs w:val="18"/>
    </w:rPr>
  </w:style>
  <w:style w:type="table" w:styleId="LightList">
    <w:name w:val="Light List"/>
    <w:basedOn w:val="TableNormal"/>
    <w:uiPriority w:val="61"/>
    <w:rsid w:val="008849C8"/>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Console">
    <w:name w:val="Console"/>
    <w:basedOn w:val="Normal"/>
    <w:link w:val="ConsoleChar"/>
    <w:qFormat/>
    <w:rsid w:val="005A5D20"/>
    <w:pPr>
      <w:spacing w:after="60"/>
      <w:ind w:left="1627"/>
    </w:pPr>
    <w:rPr>
      <w:rFonts w:ascii="Consolas" w:hAnsi="Consolas" w:cs="Consolas"/>
    </w:rPr>
  </w:style>
  <w:style w:type="character" w:customStyle="1" w:styleId="H2BodyChar">
    <w:name w:val="H2 Body Char"/>
    <w:basedOn w:val="DefaultParagraphFont"/>
    <w:link w:val="H2Body"/>
    <w:rsid w:val="00234E19"/>
    <w:rPr>
      <w:rFonts w:ascii="Verdana" w:hAnsi="Verdana"/>
      <w:szCs w:val="22"/>
    </w:rPr>
  </w:style>
  <w:style w:type="character" w:customStyle="1" w:styleId="ConsoleChar">
    <w:name w:val="Console Char"/>
    <w:basedOn w:val="DefaultParagraphFont"/>
    <w:link w:val="Console"/>
    <w:rsid w:val="005A5D20"/>
    <w:rPr>
      <w:rFonts w:ascii="Consolas" w:hAnsi="Consolas" w:cs="Consolas"/>
      <w:szCs w:val="22"/>
    </w:rPr>
  </w:style>
  <w:style w:type="paragraph" w:customStyle="1" w:styleId="ProcedureHeading">
    <w:name w:val="Procedure Heading"/>
    <w:basedOn w:val="H3Body"/>
    <w:link w:val="ProcedureHeadingChar"/>
    <w:rsid w:val="00234E19"/>
  </w:style>
  <w:style w:type="character" w:styleId="IntenseReference">
    <w:name w:val="Intense Reference"/>
    <w:basedOn w:val="DefaultParagraphFont"/>
    <w:uiPriority w:val="32"/>
    <w:qFormat/>
    <w:rsid w:val="00234E19"/>
    <w:rPr>
      <w:b/>
      <w:bCs/>
      <w:smallCaps/>
      <w:color w:val="000000" w:themeColor="text1"/>
      <w:spacing w:val="5"/>
      <w:u w:val="single"/>
    </w:rPr>
  </w:style>
  <w:style w:type="paragraph" w:customStyle="1" w:styleId="H3Body">
    <w:name w:val="H3 Body"/>
    <w:basedOn w:val="Normal"/>
    <w:link w:val="H3BodyChar"/>
    <w:qFormat/>
    <w:rsid w:val="00234E19"/>
    <w:pPr>
      <w:ind w:left="720"/>
    </w:pPr>
  </w:style>
  <w:style w:type="character" w:customStyle="1" w:styleId="ProcedureHeadingChar">
    <w:name w:val="Procedure Heading Char"/>
    <w:basedOn w:val="H3BodyChar"/>
    <w:link w:val="ProcedureHeading"/>
    <w:rsid w:val="00234E19"/>
    <w:rPr>
      <w:rFonts w:ascii="Verdana" w:hAnsi="Verdana"/>
      <w:szCs w:val="22"/>
    </w:rPr>
  </w:style>
  <w:style w:type="character" w:customStyle="1" w:styleId="H3BodyChar">
    <w:name w:val="H3 Body Char"/>
    <w:basedOn w:val="DefaultParagraphFont"/>
    <w:link w:val="H3Body"/>
    <w:rsid w:val="00234E19"/>
    <w:rPr>
      <w:rFonts w:ascii="Verdana" w:hAnsi="Verdana"/>
      <w:szCs w:val="22"/>
    </w:rPr>
  </w:style>
  <w:style w:type="paragraph" w:customStyle="1" w:styleId="Procedure">
    <w:name w:val="Procedure"/>
    <w:basedOn w:val="ProcedureHeading"/>
    <w:link w:val="ProcedureChar"/>
    <w:qFormat/>
    <w:rsid w:val="00234E19"/>
  </w:style>
  <w:style w:type="paragraph" w:customStyle="1" w:styleId="H4Body">
    <w:name w:val="H4 Body"/>
    <w:basedOn w:val="Normal"/>
    <w:link w:val="H4BodyChar"/>
    <w:qFormat/>
    <w:rsid w:val="00234E19"/>
    <w:pPr>
      <w:ind w:left="1170"/>
    </w:pPr>
  </w:style>
  <w:style w:type="character" w:customStyle="1" w:styleId="ProcedureChar">
    <w:name w:val="Procedure Char"/>
    <w:basedOn w:val="ProcedureHeadingChar"/>
    <w:link w:val="Procedure"/>
    <w:rsid w:val="00234E19"/>
    <w:rPr>
      <w:rFonts w:ascii="Verdana" w:hAnsi="Verdana"/>
      <w:szCs w:val="22"/>
    </w:rPr>
  </w:style>
  <w:style w:type="paragraph" w:customStyle="1" w:styleId="FigureCaption">
    <w:name w:val="Figure Caption"/>
    <w:basedOn w:val="Normal"/>
    <w:link w:val="FigureCaptionChar"/>
    <w:qFormat/>
    <w:rsid w:val="00234E19"/>
    <w:pPr>
      <w:spacing w:line="240" w:lineRule="auto"/>
    </w:pPr>
    <w:rPr>
      <w:b/>
      <w:sz w:val="18"/>
      <w:szCs w:val="18"/>
    </w:rPr>
  </w:style>
  <w:style w:type="character" w:customStyle="1" w:styleId="H4BodyChar">
    <w:name w:val="H4 Body Char"/>
    <w:basedOn w:val="DefaultParagraphFont"/>
    <w:link w:val="H4Body"/>
    <w:rsid w:val="00234E19"/>
    <w:rPr>
      <w:rFonts w:ascii="Verdana" w:hAnsi="Verdana"/>
      <w:szCs w:val="22"/>
    </w:rPr>
  </w:style>
  <w:style w:type="character" w:customStyle="1" w:styleId="FigureCaptionChar">
    <w:name w:val="Figure Caption Char"/>
    <w:basedOn w:val="DefaultParagraphFont"/>
    <w:link w:val="FigureCaption"/>
    <w:rsid w:val="00234E19"/>
    <w:rPr>
      <w:rFonts w:ascii="Verdana" w:hAnsi="Verdana"/>
      <w:b/>
      <w:sz w:val="18"/>
      <w:szCs w:val="18"/>
    </w:rPr>
  </w:style>
  <w:style w:type="character" w:styleId="CommentReference">
    <w:name w:val="annotation reference"/>
    <w:basedOn w:val="DefaultParagraphFont"/>
    <w:uiPriority w:val="99"/>
    <w:semiHidden/>
    <w:unhideWhenUsed/>
    <w:rsid w:val="00195AC5"/>
    <w:rPr>
      <w:sz w:val="16"/>
      <w:szCs w:val="16"/>
    </w:rPr>
  </w:style>
  <w:style w:type="paragraph" w:styleId="CommentText">
    <w:name w:val="annotation text"/>
    <w:basedOn w:val="Normal"/>
    <w:link w:val="CommentTextChar"/>
    <w:uiPriority w:val="99"/>
    <w:semiHidden/>
    <w:unhideWhenUsed/>
    <w:rsid w:val="00195AC5"/>
    <w:pPr>
      <w:spacing w:line="240" w:lineRule="auto"/>
    </w:pPr>
    <w:rPr>
      <w:szCs w:val="20"/>
    </w:rPr>
  </w:style>
  <w:style w:type="character" w:customStyle="1" w:styleId="CommentTextChar">
    <w:name w:val="Comment Text Char"/>
    <w:basedOn w:val="DefaultParagraphFont"/>
    <w:link w:val="CommentText"/>
    <w:uiPriority w:val="99"/>
    <w:semiHidden/>
    <w:rsid w:val="00195AC5"/>
    <w:rPr>
      <w:rFonts w:ascii="Verdana" w:hAnsi="Verdana"/>
    </w:rPr>
  </w:style>
  <w:style w:type="paragraph" w:styleId="CommentSubject">
    <w:name w:val="annotation subject"/>
    <w:basedOn w:val="CommentText"/>
    <w:next w:val="CommentText"/>
    <w:link w:val="CommentSubjectChar"/>
    <w:uiPriority w:val="99"/>
    <w:semiHidden/>
    <w:unhideWhenUsed/>
    <w:rsid w:val="00195AC5"/>
    <w:rPr>
      <w:b/>
      <w:bCs/>
    </w:rPr>
  </w:style>
  <w:style w:type="character" w:customStyle="1" w:styleId="CommentSubjectChar">
    <w:name w:val="Comment Subject Char"/>
    <w:basedOn w:val="CommentTextChar"/>
    <w:link w:val="CommentSubject"/>
    <w:uiPriority w:val="99"/>
    <w:semiHidden/>
    <w:rsid w:val="00195AC5"/>
    <w:rPr>
      <w:rFonts w:ascii="Verdana" w:hAnsi="Verdana"/>
      <w:b/>
      <w:bCs/>
    </w:rPr>
  </w:style>
  <w:style w:type="character" w:styleId="FollowedHyperlink">
    <w:name w:val="FollowedHyperlink"/>
    <w:basedOn w:val="DefaultParagraphFont"/>
    <w:uiPriority w:val="99"/>
    <w:semiHidden/>
    <w:unhideWhenUsed/>
    <w:rsid w:val="00BC3220"/>
    <w:rPr>
      <w:color w:val="800080" w:themeColor="followedHyperlink"/>
      <w:u w:val="single"/>
    </w:rPr>
  </w:style>
  <w:style w:type="character" w:customStyle="1" w:styleId="apple-converted-space">
    <w:name w:val="apple-converted-space"/>
    <w:basedOn w:val="DefaultParagraphFont"/>
    <w:rsid w:val="00B22F77"/>
  </w:style>
  <w:style w:type="paragraph" w:customStyle="1" w:styleId="Body">
    <w:name w:val="Body"/>
    <w:basedOn w:val="Normal"/>
    <w:link w:val="BodyChar"/>
    <w:qFormat/>
    <w:rsid w:val="00984F0E"/>
    <w:pPr>
      <w:spacing w:before="120" w:after="0"/>
      <w:ind w:firstLine="432"/>
      <w:jc w:val="both"/>
    </w:pPr>
    <w:rPr>
      <w:rFonts w:ascii="Calibri" w:hAnsi="Calibri"/>
      <w:sz w:val="22"/>
    </w:rPr>
  </w:style>
  <w:style w:type="character" w:customStyle="1" w:styleId="BodyChar">
    <w:name w:val="Body Char"/>
    <w:basedOn w:val="DefaultParagraphFont"/>
    <w:link w:val="Body"/>
    <w:rsid w:val="00984F0E"/>
    <w:rPr>
      <w:sz w:val="22"/>
      <w:szCs w:val="22"/>
    </w:rPr>
  </w:style>
  <w:style w:type="paragraph" w:customStyle="1" w:styleId="TableHeader">
    <w:name w:val="Table Header"/>
    <w:basedOn w:val="Header"/>
    <w:rsid w:val="00984F0E"/>
    <w:pPr>
      <w:tabs>
        <w:tab w:val="clear" w:pos="4680"/>
        <w:tab w:val="clear" w:pos="9360"/>
      </w:tabs>
      <w:spacing w:after="0" w:line="240" w:lineRule="auto"/>
      <w:jc w:val="center"/>
    </w:pPr>
    <w:rPr>
      <w:rFonts w:ascii="Times New Roman" w:eastAsia="Times New Roman" w:hAnsi="Times New Roman"/>
      <w:b/>
      <w:bCs/>
      <w:color w:val="000000"/>
      <w:sz w:val="24"/>
      <w:szCs w:val="20"/>
    </w:rPr>
  </w:style>
  <w:style w:type="paragraph" w:styleId="Quote">
    <w:name w:val="Quote"/>
    <w:basedOn w:val="Normal"/>
    <w:next w:val="Normal"/>
    <w:link w:val="QuoteChar"/>
    <w:uiPriority w:val="29"/>
    <w:qFormat/>
    <w:rsid w:val="00706C6A"/>
    <w:rPr>
      <w:i/>
      <w:iCs/>
      <w:color w:val="000000" w:themeColor="text1"/>
    </w:rPr>
  </w:style>
  <w:style w:type="character" w:customStyle="1" w:styleId="QuoteChar">
    <w:name w:val="Quote Char"/>
    <w:basedOn w:val="DefaultParagraphFont"/>
    <w:link w:val="Quote"/>
    <w:uiPriority w:val="29"/>
    <w:rsid w:val="00706C6A"/>
    <w:rPr>
      <w:rFonts w:ascii="Verdana" w:hAnsi="Verdana"/>
      <w:i/>
      <w:iCs/>
      <w:color w:val="000000" w:themeColor="text1"/>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4E19"/>
    <w:pPr>
      <w:spacing w:after="120" w:line="276" w:lineRule="auto"/>
    </w:pPr>
    <w:rPr>
      <w:rFonts w:ascii="Verdana" w:hAnsi="Verdana"/>
      <w:szCs w:val="22"/>
    </w:rPr>
  </w:style>
  <w:style w:type="paragraph" w:styleId="Heading1">
    <w:name w:val="heading 1"/>
    <w:next w:val="Normal"/>
    <w:link w:val="Heading1Char"/>
    <w:uiPriority w:val="9"/>
    <w:qFormat/>
    <w:rsid w:val="00234E19"/>
    <w:pPr>
      <w:keepNext/>
      <w:numPr>
        <w:numId w:val="2"/>
      </w:numPr>
      <w:spacing w:before="240" w:after="240"/>
      <w:outlineLvl w:val="0"/>
    </w:pPr>
    <w:rPr>
      <w:rFonts w:ascii="Verdana" w:eastAsia="Times New Roman" w:hAnsi="Verdana"/>
      <w:b/>
      <w:bCs/>
      <w:kern w:val="32"/>
      <w:sz w:val="32"/>
      <w:szCs w:val="32"/>
    </w:rPr>
  </w:style>
  <w:style w:type="paragraph" w:styleId="Heading2">
    <w:name w:val="heading 2"/>
    <w:basedOn w:val="Heading1"/>
    <w:next w:val="H2Body"/>
    <w:link w:val="Heading2Char"/>
    <w:uiPriority w:val="9"/>
    <w:unhideWhenUsed/>
    <w:qFormat/>
    <w:rsid w:val="00234E19"/>
    <w:pPr>
      <w:numPr>
        <w:ilvl w:val="1"/>
      </w:numPr>
      <w:spacing w:before="120" w:after="120"/>
      <w:outlineLvl w:val="1"/>
    </w:pPr>
    <w:rPr>
      <w:bCs w:val="0"/>
      <w:iCs/>
      <w:sz w:val="28"/>
      <w:szCs w:val="28"/>
    </w:rPr>
  </w:style>
  <w:style w:type="paragraph" w:styleId="Heading3">
    <w:name w:val="heading 3"/>
    <w:basedOn w:val="Heading2"/>
    <w:next w:val="H3Body"/>
    <w:link w:val="Heading3Char"/>
    <w:uiPriority w:val="9"/>
    <w:unhideWhenUsed/>
    <w:qFormat/>
    <w:rsid w:val="00234E19"/>
    <w:pPr>
      <w:numPr>
        <w:ilvl w:val="2"/>
      </w:numPr>
      <w:outlineLvl w:val="2"/>
    </w:pPr>
    <w:rPr>
      <w:bCs/>
      <w:sz w:val="26"/>
      <w:szCs w:val="26"/>
    </w:rPr>
  </w:style>
  <w:style w:type="paragraph" w:styleId="Heading4">
    <w:name w:val="heading 4"/>
    <w:basedOn w:val="Heading3"/>
    <w:next w:val="H4Body"/>
    <w:link w:val="Heading4Char"/>
    <w:uiPriority w:val="9"/>
    <w:unhideWhenUsed/>
    <w:qFormat/>
    <w:rsid w:val="00234E19"/>
    <w:pPr>
      <w:numPr>
        <w:ilvl w:val="3"/>
      </w:numPr>
      <w:outlineLvl w:val="3"/>
    </w:pPr>
    <w:rPr>
      <w:bCs w:val="0"/>
      <w:sz w:val="24"/>
      <w:szCs w:val="28"/>
    </w:rPr>
  </w:style>
  <w:style w:type="paragraph" w:styleId="Heading5">
    <w:name w:val="heading 5"/>
    <w:basedOn w:val="Heading4"/>
    <w:next w:val="Normal"/>
    <w:link w:val="Heading5Char"/>
    <w:uiPriority w:val="9"/>
    <w:unhideWhenUsed/>
    <w:qFormat/>
    <w:rsid w:val="00234E19"/>
    <w:pPr>
      <w:numPr>
        <w:ilvl w:val="4"/>
      </w:numPr>
      <w:outlineLvl w:val="4"/>
    </w:pPr>
    <w:rPr>
      <w:bCs/>
      <w:iCs w:val="0"/>
      <w:szCs w:val="26"/>
    </w:rPr>
  </w:style>
  <w:style w:type="paragraph" w:styleId="Heading6">
    <w:name w:val="heading 6"/>
    <w:basedOn w:val="Normal"/>
    <w:next w:val="Normal"/>
    <w:link w:val="Heading6Char"/>
    <w:uiPriority w:val="9"/>
    <w:semiHidden/>
    <w:unhideWhenUsed/>
    <w:qFormat/>
    <w:rsid w:val="00234E19"/>
    <w:pPr>
      <w:numPr>
        <w:ilvl w:val="5"/>
        <w:numId w:val="2"/>
      </w:numPr>
      <w:spacing w:before="240" w:after="60"/>
      <w:outlineLvl w:val="5"/>
    </w:pPr>
    <w:rPr>
      <w:rFonts w:ascii="Calibri" w:eastAsia="Times New Roman" w:hAnsi="Calibr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34E19"/>
    <w:rPr>
      <w:rFonts w:ascii="Verdana" w:eastAsia="Times New Roman" w:hAnsi="Verdana"/>
      <w:b/>
      <w:bCs/>
      <w:kern w:val="32"/>
      <w:sz w:val="32"/>
      <w:szCs w:val="32"/>
    </w:rPr>
  </w:style>
  <w:style w:type="character" w:customStyle="1" w:styleId="Heading2Char">
    <w:name w:val="Heading 2 Char"/>
    <w:link w:val="Heading2"/>
    <w:uiPriority w:val="9"/>
    <w:rsid w:val="00234E19"/>
    <w:rPr>
      <w:rFonts w:ascii="Verdana" w:eastAsia="Times New Roman" w:hAnsi="Verdana"/>
      <w:b/>
      <w:iCs/>
      <w:kern w:val="32"/>
      <w:sz w:val="28"/>
      <w:szCs w:val="28"/>
    </w:rPr>
  </w:style>
  <w:style w:type="character" w:customStyle="1" w:styleId="Heading3Char">
    <w:name w:val="Heading 3 Char"/>
    <w:link w:val="Heading3"/>
    <w:uiPriority w:val="9"/>
    <w:rsid w:val="00234E19"/>
    <w:rPr>
      <w:rFonts w:ascii="Verdana" w:eastAsia="Times New Roman" w:hAnsi="Verdana"/>
      <w:b/>
      <w:bCs/>
      <w:iCs/>
      <w:kern w:val="32"/>
      <w:sz w:val="26"/>
      <w:szCs w:val="26"/>
    </w:rPr>
  </w:style>
  <w:style w:type="character" w:customStyle="1" w:styleId="Heading4Char">
    <w:name w:val="Heading 4 Char"/>
    <w:link w:val="Heading4"/>
    <w:uiPriority w:val="9"/>
    <w:rsid w:val="00234E19"/>
    <w:rPr>
      <w:rFonts w:ascii="Verdana" w:eastAsia="Times New Roman" w:hAnsi="Verdana"/>
      <w:b/>
      <w:iCs/>
      <w:kern w:val="32"/>
      <w:sz w:val="24"/>
      <w:szCs w:val="28"/>
    </w:rPr>
  </w:style>
  <w:style w:type="character" w:customStyle="1" w:styleId="Heading5Char">
    <w:name w:val="Heading 5 Char"/>
    <w:link w:val="Heading5"/>
    <w:uiPriority w:val="9"/>
    <w:rsid w:val="00234E19"/>
    <w:rPr>
      <w:rFonts w:ascii="Verdana" w:eastAsia="Times New Roman" w:hAnsi="Verdana"/>
      <w:b/>
      <w:bCs/>
      <w:kern w:val="32"/>
      <w:sz w:val="24"/>
      <w:szCs w:val="26"/>
    </w:rPr>
  </w:style>
  <w:style w:type="paragraph" w:styleId="NoSpacing">
    <w:name w:val="No Spacing"/>
    <w:uiPriority w:val="1"/>
    <w:qFormat/>
    <w:rsid w:val="00234E19"/>
    <w:rPr>
      <w:rFonts w:ascii="Verdana" w:hAnsi="Verdana"/>
      <w:szCs w:val="22"/>
    </w:rPr>
  </w:style>
  <w:style w:type="character" w:customStyle="1" w:styleId="Heading6Char">
    <w:name w:val="Heading 6 Char"/>
    <w:link w:val="Heading6"/>
    <w:uiPriority w:val="9"/>
    <w:semiHidden/>
    <w:rsid w:val="00234E19"/>
    <w:rPr>
      <w:rFonts w:eastAsia="Times New Roman"/>
      <w:b/>
      <w:bCs/>
      <w:szCs w:val="22"/>
    </w:rPr>
  </w:style>
  <w:style w:type="numbering" w:customStyle="1" w:styleId="HeadingsLarry">
    <w:name w:val="HeadingsLarry"/>
    <w:uiPriority w:val="99"/>
    <w:rsid w:val="00234E19"/>
    <w:pPr>
      <w:numPr>
        <w:numId w:val="1"/>
      </w:numPr>
    </w:pPr>
  </w:style>
  <w:style w:type="paragraph" w:styleId="TOCHeading">
    <w:name w:val="TOC Heading"/>
    <w:basedOn w:val="Heading1"/>
    <w:next w:val="Normal"/>
    <w:uiPriority w:val="39"/>
    <w:semiHidden/>
    <w:unhideWhenUsed/>
    <w:qFormat/>
    <w:rsid w:val="00234E19"/>
    <w:pPr>
      <w:keepLines/>
      <w:numPr>
        <w:numId w:val="0"/>
      </w:numPr>
      <w:spacing w:before="480" w:line="276" w:lineRule="auto"/>
      <w:outlineLvl w:val="9"/>
    </w:pPr>
    <w:rPr>
      <w:rFonts w:ascii="Cambria" w:eastAsia="MS Gothic" w:hAnsi="Cambria"/>
      <w:color w:val="365F91"/>
      <w:kern w:val="0"/>
      <w:sz w:val="28"/>
      <w:szCs w:val="28"/>
      <w:lang w:eastAsia="ja-JP"/>
    </w:rPr>
  </w:style>
  <w:style w:type="paragraph" w:styleId="BodyText2">
    <w:name w:val="Body Text 2"/>
    <w:basedOn w:val="Normal"/>
    <w:link w:val="BodyText2Char"/>
    <w:uiPriority w:val="99"/>
    <w:semiHidden/>
    <w:unhideWhenUsed/>
    <w:rsid w:val="00234E19"/>
    <w:pPr>
      <w:spacing w:line="480" w:lineRule="auto"/>
    </w:pPr>
  </w:style>
  <w:style w:type="character" w:customStyle="1" w:styleId="BodyText2Char">
    <w:name w:val="Body Text 2 Char"/>
    <w:link w:val="BodyText2"/>
    <w:uiPriority w:val="99"/>
    <w:semiHidden/>
    <w:rsid w:val="00234E19"/>
    <w:rPr>
      <w:rFonts w:ascii="Verdana" w:hAnsi="Verdana"/>
      <w:szCs w:val="22"/>
    </w:rPr>
  </w:style>
  <w:style w:type="paragraph" w:styleId="BodyTextIndent">
    <w:name w:val="Body Text Indent"/>
    <w:basedOn w:val="Normal"/>
    <w:link w:val="BodyTextIndentChar"/>
    <w:uiPriority w:val="99"/>
    <w:unhideWhenUsed/>
    <w:rsid w:val="001038C5"/>
    <w:pPr>
      <w:ind w:left="360"/>
    </w:pPr>
  </w:style>
  <w:style w:type="character" w:customStyle="1" w:styleId="BodyTextIndentChar">
    <w:name w:val="Body Text Indent Char"/>
    <w:link w:val="BodyTextIndent"/>
    <w:uiPriority w:val="99"/>
    <w:rsid w:val="001038C5"/>
    <w:rPr>
      <w:sz w:val="22"/>
      <w:szCs w:val="22"/>
    </w:rPr>
  </w:style>
  <w:style w:type="paragraph" w:styleId="BodyTextIndent3">
    <w:name w:val="Body Text Indent 3"/>
    <w:basedOn w:val="Normal"/>
    <w:link w:val="BodyTextIndent3Char"/>
    <w:uiPriority w:val="99"/>
    <w:semiHidden/>
    <w:unhideWhenUsed/>
    <w:rsid w:val="00234E19"/>
    <w:pPr>
      <w:ind w:left="360"/>
    </w:pPr>
    <w:rPr>
      <w:sz w:val="16"/>
      <w:szCs w:val="16"/>
    </w:rPr>
  </w:style>
  <w:style w:type="character" w:customStyle="1" w:styleId="BodyTextIndent3Char">
    <w:name w:val="Body Text Indent 3 Char"/>
    <w:link w:val="BodyTextIndent3"/>
    <w:uiPriority w:val="99"/>
    <w:semiHidden/>
    <w:rsid w:val="00234E19"/>
    <w:rPr>
      <w:rFonts w:ascii="Verdana" w:hAnsi="Verdana"/>
      <w:sz w:val="16"/>
      <w:szCs w:val="16"/>
    </w:rPr>
  </w:style>
  <w:style w:type="paragraph" w:styleId="BodyTextIndent2">
    <w:name w:val="Body Text Indent 2"/>
    <w:basedOn w:val="Normal"/>
    <w:link w:val="BodyTextIndent2Char"/>
    <w:uiPriority w:val="99"/>
    <w:semiHidden/>
    <w:unhideWhenUsed/>
    <w:rsid w:val="00234E19"/>
    <w:pPr>
      <w:spacing w:line="480" w:lineRule="auto"/>
      <w:ind w:left="360"/>
    </w:pPr>
  </w:style>
  <w:style w:type="character" w:customStyle="1" w:styleId="BodyTextIndent2Char">
    <w:name w:val="Body Text Indent 2 Char"/>
    <w:link w:val="BodyTextIndent2"/>
    <w:uiPriority w:val="99"/>
    <w:semiHidden/>
    <w:rsid w:val="00234E19"/>
    <w:rPr>
      <w:rFonts w:ascii="Verdana" w:hAnsi="Verdana"/>
      <w:szCs w:val="22"/>
    </w:rPr>
  </w:style>
  <w:style w:type="paragraph" w:styleId="TOC1">
    <w:name w:val="toc 1"/>
    <w:basedOn w:val="Normal"/>
    <w:next w:val="Normal"/>
    <w:autoRedefine/>
    <w:uiPriority w:val="39"/>
    <w:unhideWhenUsed/>
    <w:rsid w:val="00234E19"/>
    <w:pPr>
      <w:tabs>
        <w:tab w:val="right" w:leader="dot" w:pos="9350"/>
      </w:tabs>
      <w:spacing w:after="0"/>
    </w:pPr>
  </w:style>
  <w:style w:type="paragraph" w:styleId="TOC2">
    <w:name w:val="toc 2"/>
    <w:basedOn w:val="Normal"/>
    <w:next w:val="Normal"/>
    <w:autoRedefine/>
    <w:uiPriority w:val="39"/>
    <w:unhideWhenUsed/>
    <w:rsid w:val="00234E19"/>
    <w:pPr>
      <w:ind w:left="220"/>
    </w:pPr>
  </w:style>
  <w:style w:type="paragraph" w:styleId="TOC3">
    <w:name w:val="toc 3"/>
    <w:basedOn w:val="Normal"/>
    <w:next w:val="Normal"/>
    <w:autoRedefine/>
    <w:uiPriority w:val="39"/>
    <w:unhideWhenUsed/>
    <w:rsid w:val="00234E19"/>
    <w:pPr>
      <w:ind w:left="440"/>
    </w:pPr>
  </w:style>
  <w:style w:type="character" w:styleId="Hyperlink">
    <w:name w:val="Hyperlink"/>
    <w:uiPriority w:val="99"/>
    <w:unhideWhenUsed/>
    <w:rsid w:val="00234E19"/>
    <w:rPr>
      <w:color w:val="0000FF"/>
      <w:u w:val="single"/>
    </w:rPr>
  </w:style>
  <w:style w:type="paragraph" w:styleId="Header">
    <w:name w:val="header"/>
    <w:basedOn w:val="Normal"/>
    <w:link w:val="HeaderChar"/>
    <w:unhideWhenUsed/>
    <w:rsid w:val="00234E19"/>
    <w:pPr>
      <w:tabs>
        <w:tab w:val="center" w:pos="4680"/>
        <w:tab w:val="right" w:pos="9360"/>
      </w:tabs>
    </w:pPr>
  </w:style>
  <w:style w:type="character" w:customStyle="1" w:styleId="HeaderChar">
    <w:name w:val="Header Char"/>
    <w:link w:val="Header"/>
    <w:rsid w:val="00234E19"/>
    <w:rPr>
      <w:rFonts w:ascii="Verdana" w:hAnsi="Verdana"/>
      <w:szCs w:val="22"/>
    </w:rPr>
  </w:style>
  <w:style w:type="paragraph" w:styleId="Footer">
    <w:name w:val="footer"/>
    <w:basedOn w:val="Normal"/>
    <w:link w:val="FooterChar"/>
    <w:unhideWhenUsed/>
    <w:rsid w:val="00234E19"/>
    <w:pPr>
      <w:tabs>
        <w:tab w:val="center" w:pos="4680"/>
        <w:tab w:val="right" w:pos="9360"/>
      </w:tabs>
    </w:pPr>
  </w:style>
  <w:style w:type="character" w:customStyle="1" w:styleId="FooterChar">
    <w:name w:val="Footer Char"/>
    <w:link w:val="Footer"/>
    <w:rsid w:val="00234E19"/>
    <w:rPr>
      <w:rFonts w:ascii="Verdana" w:hAnsi="Verdana"/>
      <w:szCs w:val="22"/>
    </w:rPr>
  </w:style>
  <w:style w:type="paragraph" w:styleId="BalloonText">
    <w:name w:val="Balloon Text"/>
    <w:basedOn w:val="Normal"/>
    <w:link w:val="BalloonTextChar"/>
    <w:uiPriority w:val="99"/>
    <w:semiHidden/>
    <w:unhideWhenUsed/>
    <w:rsid w:val="00234E19"/>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234E19"/>
    <w:rPr>
      <w:rFonts w:ascii="Tahoma" w:hAnsi="Tahoma" w:cs="Tahoma"/>
      <w:sz w:val="16"/>
      <w:szCs w:val="16"/>
    </w:rPr>
  </w:style>
  <w:style w:type="paragraph" w:customStyle="1" w:styleId="HeaderFooter">
    <w:name w:val="Header &amp; Footer"/>
    <w:rsid w:val="00234E19"/>
    <w:pPr>
      <w:tabs>
        <w:tab w:val="right" w:pos="9360"/>
      </w:tabs>
    </w:pPr>
    <w:rPr>
      <w:rFonts w:ascii="Helvetica" w:eastAsia="ヒラギノ角ゴ Pro W3" w:hAnsi="Helvetica"/>
      <w:color w:val="000000"/>
    </w:rPr>
  </w:style>
  <w:style w:type="table" w:styleId="TableGrid">
    <w:name w:val="Table Grid"/>
    <w:basedOn w:val="TableNormal"/>
    <w:uiPriority w:val="59"/>
    <w:rsid w:val="00234E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34E19"/>
    <w:pPr>
      <w:numPr>
        <w:numId w:val="4"/>
      </w:numPr>
      <w:suppressAutoHyphens/>
      <w:spacing w:after="60" w:line="240" w:lineRule="auto"/>
    </w:pPr>
    <w:rPr>
      <w:rFonts w:eastAsia="ヒラギノ角ゴ Pro W3"/>
      <w:color w:val="3F3F3F"/>
      <w:szCs w:val="24"/>
    </w:rPr>
  </w:style>
  <w:style w:type="paragraph" w:styleId="PlainText">
    <w:name w:val="Plain Text"/>
    <w:basedOn w:val="Normal"/>
    <w:link w:val="PlainTextChar"/>
    <w:uiPriority w:val="99"/>
    <w:semiHidden/>
    <w:unhideWhenUsed/>
    <w:rsid w:val="00234E19"/>
    <w:pPr>
      <w:spacing w:after="0" w:line="240" w:lineRule="auto"/>
    </w:pPr>
    <w:rPr>
      <w:rFonts w:ascii="Calibri" w:hAnsi="Calibri"/>
      <w:sz w:val="22"/>
      <w:szCs w:val="21"/>
    </w:rPr>
  </w:style>
  <w:style w:type="character" w:customStyle="1" w:styleId="PlainTextChar">
    <w:name w:val="Plain Text Char"/>
    <w:link w:val="PlainText"/>
    <w:uiPriority w:val="99"/>
    <w:semiHidden/>
    <w:rsid w:val="00234E19"/>
    <w:rPr>
      <w:sz w:val="22"/>
      <w:szCs w:val="21"/>
    </w:rPr>
  </w:style>
  <w:style w:type="paragraph" w:customStyle="1" w:styleId="H2Body">
    <w:name w:val="H2 Body"/>
    <w:basedOn w:val="Normal"/>
    <w:link w:val="H2BodyChar"/>
    <w:qFormat/>
    <w:rsid w:val="00234E19"/>
    <w:pPr>
      <w:ind w:left="450"/>
    </w:pPr>
  </w:style>
  <w:style w:type="paragraph" w:customStyle="1" w:styleId="TableofContents">
    <w:name w:val="Table of Contents"/>
    <w:basedOn w:val="Normal"/>
    <w:rsid w:val="00234E19"/>
    <w:pPr>
      <w:keepLines/>
      <w:pageBreakBefore/>
      <w:spacing w:after="360" w:line="240" w:lineRule="auto"/>
      <w:jc w:val="center"/>
    </w:pPr>
    <w:rPr>
      <w:rFonts w:ascii="Times New Roman" w:eastAsia="Times New Roman" w:hAnsi="Times New Roman"/>
      <w:color w:val="000000"/>
      <w:sz w:val="36"/>
      <w:szCs w:val="20"/>
    </w:rPr>
  </w:style>
  <w:style w:type="paragraph" w:customStyle="1" w:styleId="MyOutline">
    <w:name w:val="My Outline"/>
    <w:basedOn w:val="Normal"/>
    <w:rsid w:val="00234E19"/>
    <w:pPr>
      <w:numPr>
        <w:numId w:val="3"/>
      </w:numPr>
      <w:spacing w:after="0" w:line="240" w:lineRule="auto"/>
    </w:pPr>
    <w:rPr>
      <w:rFonts w:ascii="Arial" w:eastAsia="Times New Roman" w:hAnsi="Arial"/>
      <w:szCs w:val="20"/>
    </w:rPr>
  </w:style>
  <w:style w:type="character" w:styleId="PageNumber">
    <w:name w:val="page number"/>
    <w:rsid w:val="00234E19"/>
    <w:rPr>
      <w:sz w:val="20"/>
    </w:rPr>
  </w:style>
  <w:style w:type="character" w:styleId="HTMLCode">
    <w:name w:val="HTML Code"/>
    <w:basedOn w:val="DefaultParagraphFont"/>
    <w:uiPriority w:val="99"/>
    <w:semiHidden/>
    <w:unhideWhenUsed/>
    <w:rsid w:val="00835B17"/>
    <w:rPr>
      <w:rFonts w:ascii="Courier New" w:eastAsia="Times New Roman" w:hAnsi="Courier New" w:cs="Courier New"/>
      <w:sz w:val="20"/>
      <w:szCs w:val="20"/>
    </w:rPr>
  </w:style>
  <w:style w:type="character" w:styleId="BookTitle">
    <w:name w:val="Book Title"/>
    <w:basedOn w:val="DefaultParagraphFont"/>
    <w:uiPriority w:val="33"/>
    <w:qFormat/>
    <w:rsid w:val="00044632"/>
    <w:rPr>
      <w:b/>
      <w:bCs/>
      <w:smallCaps/>
      <w:spacing w:val="5"/>
    </w:rPr>
  </w:style>
  <w:style w:type="character" w:styleId="Strong">
    <w:name w:val="Strong"/>
    <w:basedOn w:val="DefaultParagraphFont"/>
    <w:uiPriority w:val="22"/>
    <w:qFormat/>
    <w:rsid w:val="002562DF"/>
    <w:rPr>
      <w:b/>
      <w:bCs/>
    </w:rPr>
  </w:style>
  <w:style w:type="paragraph" w:styleId="Title">
    <w:name w:val="Title"/>
    <w:basedOn w:val="Normal"/>
    <w:next w:val="Normal"/>
    <w:link w:val="TitleChar"/>
    <w:uiPriority w:val="10"/>
    <w:qFormat/>
    <w:rsid w:val="00EB4AD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B4ADC"/>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8849C8"/>
    <w:pPr>
      <w:spacing w:after="200" w:line="240" w:lineRule="auto"/>
    </w:pPr>
    <w:rPr>
      <w:b/>
      <w:bCs/>
      <w:color w:val="4F81BD" w:themeColor="accent1"/>
      <w:sz w:val="18"/>
      <w:szCs w:val="18"/>
    </w:rPr>
  </w:style>
  <w:style w:type="table" w:styleId="LightList">
    <w:name w:val="Light List"/>
    <w:basedOn w:val="TableNormal"/>
    <w:uiPriority w:val="61"/>
    <w:rsid w:val="008849C8"/>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Console">
    <w:name w:val="Console"/>
    <w:basedOn w:val="Normal"/>
    <w:link w:val="ConsoleChar"/>
    <w:qFormat/>
    <w:rsid w:val="005A5D20"/>
    <w:pPr>
      <w:spacing w:after="60"/>
      <w:ind w:left="1627"/>
    </w:pPr>
    <w:rPr>
      <w:rFonts w:ascii="Consolas" w:hAnsi="Consolas" w:cs="Consolas"/>
    </w:rPr>
  </w:style>
  <w:style w:type="character" w:customStyle="1" w:styleId="H2BodyChar">
    <w:name w:val="H2 Body Char"/>
    <w:basedOn w:val="DefaultParagraphFont"/>
    <w:link w:val="H2Body"/>
    <w:rsid w:val="00234E19"/>
    <w:rPr>
      <w:rFonts w:ascii="Verdana" w:hAnsi="Verdana"/>
      <w:szCs w:val="22"/>
    </w:rPr>
  </w:style>
  <w:style w:type="character" w:customStyle="1" w:styleId="ConsoleChar">
    <w:name w:val="Console Char"/>
    <w:basedOn w:val="DefaultParagraphFont"/>
    <w:link w:val="Console"/>
    <w:rsid w:val="005A5D20"/>
    <w:rPr>
      <w:rFonts w:ascii="Consolas" w:hAnsi="Consolas" w:cs="Consolas"/>
      <w:szCs w:val="22"/>
    </w:rPr>
  </w:style>
  <w:style w:type="paragraph" w:customStyle="1" w:styleId="ProcedureHeading">
    <w:name w:val="Procedure Heading"/>
    <w:basedOn w:val="H3Body"/>
    <w:link w:val="ProcedureHeadingChar"/>
    <w:rsid w:val="00234E19"/>
  </w:style>
  <w:style w:type="character" w:styleId="IntenseReference">
    <w:name w:val="Intense Reference"/>
    <w:basedOn w:val="DefaultParagraphFont"/>
    <w:uiPriority w:val="32"/>
    <w:qFormat/>
    <w:rsid w:val="00234E19"/>
    <w:rPr>
      <w:b/>
      <w:bCs/>
      <w:smallCaps/>
      <w:color w:val="000000" w:themeColor="text1"/>
      <w:spacing w:val="5"/>
      <w:u w:val="single"/>
    </w:rPr>
  </w:style>
  <w:style w:type="paragraph" w:customStyle="1" w:styleId="H3Body">
    <w:name w:val="H3 Body"/>
    <w:basedOn w:val="Normal"/>
    <w:link w:val="H3BodyChar"/>
    <w:qFormat/>
    <w:rsid w:val="00234E19"/>
    <w:pPr>
      <w:ind w:left="720"/>
    </w:pPr>
  </w:style>
  <w:style w:type="character" w:customStyle="1" w:styleId="ProcedureHeadingChar">
    <w:name w:val="Procedure Heading Char"/>
    <w:basedOn w:val="H3BodyChar"/>
    <w:link w:val="ProcedureHeading"/>
    <w:rsid w:val="00234E19"/>
    <w:rPr>
      <w:rFonts w:ascii="Verdana" w:hAnsi="Verdana"/>
      <w:szCs w:val="22"/>
    </w:rPr>
  </w:style>
  <w:style w:type="character" w:customStyle="1" w:styleId="H3BodyChar">
    <w:name w:val="H3 Body Char"/>
    <w:basedOn w:val="DefaultParagraphFont"/>
    <w:link w:val="H3Body"/>
    <w:rsid w:val="00234E19"/>
    <w:rPr>
      <w:rFonts w:ascii="Verdana" w:hAnsi="Verdana"/>
      <w:szCs w:val="22"/>
    </w:rPr>
  </w:style>
  <w:style w:type="paragraph" w:customStyle="1" w:styleId="Procedure">
    <w:name w:val="Procedure"/>
    <w:basedOn w:val="ProcedureHeading"/>
    <w:link w:val="ProcedureChar"/>
    <w:qFormat/>
    <w:rsid w:val="00234E19"/>
  </w:style>
  <w:style w:type="paragraph" w:customStyle="1" w:styleId="H4Body">
    <w:name w:val="H4 Body"/>
    <w:basedOn w:val="Normal"/>
    <w:link w:val="H4BodyChar"/>
    <w:qFormat/>
    <w:rsid w:val="00234E19"/>
    <w:pPr>
      <w:ind w:left="1170"/>
    </w:pPr>
  </w:style>
  <w:style w:type="character" w:customStyle="1" w:styleId="ProcedureChar">
    <w:name w:val="Procedure Char"/>
    <w:basedOn w:val="ProcedureHeadingChar"/>
    <w:link w:val="Procedure"/>
    <w:rsid w:val="00234E19"/>
    <w:rPr>
      <w:rFonts w:ascii="Verdana" w:hAnsi="Verdana"/>
      <w:szCs w:val="22"/>
    </w:rPr>
  </w:style>
  <w:style w:type="paragraph" w:customStyle="1" w:styleId="FigureCaption">
    <w:name w:val="Figure Caption"/>
    <w:basedOn w:val="Normal"/>
    <w:link w:val="FigureCaptionChar"/>
    <w:qFormat/>
    <w:rsid w:val="00234E19"/>
    <w:pPr>
      <w:spacing w:line="240" w:lineRule="auto"/>
    </w:pPr>
    <w:rPr>
      <w:b/>
      <w:sz w:val="18"/>
      <w:szCs w:val="18"/>
    </w:rPr>
  </w:style>
  <w:style w:type="character" w:customStyle="1" w:styleId="H4BodyChar">
    <w:name w:val="H4 Body Char"/>
    <w:basedOn w:val="DefaultParagraphFont"/>
    <w:link w:val="H4Body"/>
    <w:rsid w:val="00234E19"/>
    <w:rPr>
      <w:rFonts w:ascii="Verdana" w:hAnsi="Verdana"/>
      <w:szCs w:val="22"/>
    </w:rPr>
  </w:style>
  <w:style w:type="character" w:customStyle="1" w:styleId="FigureCaptionChar">
    <w:name w:val="Figure Caption Char"/>
    <w:basedOn w:val="DefaultParagraphFont"/>
    <w:link w:val="FigureCaption"/>
    <w:rsid w:val="00234E19"/>
    <w:rPr>
      <w:rFonts w:ascii="Verdana" w:hAnsi="Verdana"/>
      <w:b/>
      <w:sz w:val="18"/>
      <w:szCs w:val="18"/>
    </w:rPr>
  </w:style>
  <w:style w:type="character" w:styleId="CommentReference">
    <w:name w:val="annotation reference"/>
    <w:basedOn w:val="DefaultParagraphFont"/>
    <w:uiPriority w:val="99"/>
    <w:semiHidden/>
    <w:unhideWhenUsed/>
    <w:rsid w:val="00195AC5"/>
    <w:rPr>
      <w:sz w:val="16"/>
      <w:szCs w:val="16"/>
    </w:rPr>
  </w:style>
  <w:style w:type="paragraph" w:styleId="CommentText">
    <w:name w:val="annotation text"/>
    <w:basedOn w:val="Normal"/>
    <w:link w:val="CommentTextChar"/>
    <w:uiPriority w:val="99"/>
    <w:semiHidden/>
    <w:unhideWhenUsed/>
    <w:rsid w:val="00195AC5"/>
    <w:pPr>
      <w:spacing w:line="240" w:lineRule="auto"/>
    </w:pPr>
    <w:rPr>
      <w:szCs w:val="20"/>
    </w:rPr>
  </w:style>
  <w:style w:type="character" w:customStyle="1" w:styleId="CommentTextChar">
    <w:name w:val="Comment Text Char"/>
    <w:basedOn w:val="DefaultParagraphFont"/>
    <w:link w:val="CommentText"/>
    <w:uiPriority w:val="99"/>
    <w:semiHidden/>
    <w:rsid w:val="00195AC5"/>
    <w:rPr>
      <w:rFonts w:ascii="Verdana" w:hAnsi="Verdana"/>
    </w:rPr>
  </w:style>
  <w:style w:type="paragraph" w:styleId="CommentSubject">
    <w:name w:val="annotation subject"/>
    <w:basedOn w:val="CommentText"/>
    <w:next w:val="CommentText"/>
    <w:link w:val="CommentSubjectChar"/>
    <w:uiPriority w:val="99"/>
    <w:semiHidden/>
    <w:unhideWhenUsed/>
    <w:rsid w:val="00195AC5"/>
    <w:rPr>
      <w:b/>
      <w:bCs/>
    </w:rPr>
  </w:style>
  <w:style w:type="character" w:customStyle="1" w:styleId="CommentSubjectChar">
    <w:name w:val="Comment Subject Char"/>
    <w:basedOn w:val="CommentTextChar"/>
    <w:link w:val="CommentSubject"/>
    <w:uiPriority w:val="99"/>
    <w:semiHidden/>
    <w:rsid w:val="00195AC5"/>
    <w:rPr>
      <w:rFonts w:ascii="Verdana" w:hAnsi="Verdana"/>
      <w:b/>
      <w:bCs/>
    </w:rPr>
  </w:style>
  <w:style w:type="character" w:styleId="FollowedHyperlink">
    <w:name w:val="FollowedHyperlink"/>
    <w:basedOn w:val="DefaultParagraphFont"/>
    <w:uiPriority w:val="99"/>
    <w:semiHidden/>
    <w:unhideWhenUsed/>
    <w:rsid w:val="00BC3220"/>
    <w:rPr>
      <w:color w:val="800080" w:themeColor="followedHyperlink"/>
      <w:u w:val="single"/>
    </w:rPr>
  </w:style>
  <w:style w:type="character" w:customStyle="1" w:styleId="apple-converted-space">
    <w:name w:val="apple-converted-space"/>
    <w:basedOn w:val="DefaultParagraphFont"/>
    <w:rsid w:val="00B22F77"/>
  </w:style>
  <w:style w:type="paragraph" w:customStyle="1" w:styleId="Body">
    <w:name w:val="Body"/>
    <w:basedOn w:val="Normal"/>
    <w:link w:val="BodyChar"/>
    <w:qFormat/>
    <w:rsid w:val="00984F0E"/>
    <w:pPr>
      <w:spacing w:before="120" w:after="0"/>
      <w:ind w:firstLine="432"/>
      <w:jc w:val="both"/>
    </w:pPr>
    <w:rPr>
      <w:rFonts w:ascii="Calibri" w:hAnsi="Calibri"/>
      <w:sz w:val="22"/>
    </w:rPr>
  </w:style>
  <w:style w:type="character" w:customStyle="1" w:styleId="BodyChar">
    <w:name w:val="Body Char"/>
    <w:basedOn w:val="DefaultParagraphFont"/>
    <w:link w:val="Body"/>
    <w:rsid w:val="00984F0E"/>
    <w:rPr>
      <w:sz w:val="22"/>
      <w:szCs w:val="22"/>
    </w:rPr>
  </w:style>
  <w:style w:type="paragraph" w:customStyle="1" w:styleId="TableHeader">
    <w:name w:val="Table Header"/>
    <w:basedOn w:val="Header"/>
    <w:rsid w:val="00984F0E"/>
    <w:pPr>
      <w:tabs>
        <w:tab w:val="clear" w:pos="4680"/>
        <w:tab w:val="clear" w:pos="9360"/>
      </w:tabs>
      <w:spacing w:after="0" w:line="240" w:lineRule="auto"/>
      <w:jc w:val="center"/>
    </w:pPr>
    <w:rPr>
      <w:rFonts w:ascii="Times New Roman" w:eastAsia="Times New Roman" w:hAnsi="Times New Roman"/>
      <w:b/>
      <w:bCs/>
      <w:color w:val="000000"/>
      <w:sz w:val="24"/>
      <w:szCs w:val="20"/>
    </w:rPr>
  </w:style>
  <w:style w:type="paragraph" w:styleId="Quote">
    <w:name w:val="Quote"/>
    <w:basedOn w:val="Normal"/>
    <w:next w:val="Normal"/>
    <w:link w:val="QuoteChar"/>
    <w:uiPriority w:val="29"/>
    <w:qFormat/>
    <w:rsid w:val="00706C6A"/>
    <w:rPr>
      <w:i/>
      <w:iCs/>
      <w:color w:val="000000" w:themeColor="text1"/>
    </w:rPr>
  </w:style>
  <w:style w:type="character" w:customStyle="1" w:styleId="QuoteChar">
    <w:name w:val="Quote Char"/>
    <w:basedOn w:val="DefaultParagraphFont"/>
    <w:link w:val="Quote"/>
    <w:uiPriority w:val="29"/>
    <w:rsid w:val="00706C6A"/>
    <w:rPr>
      <w:rFonts w:ascii="Verdana" w:hAnsi="Verdana"/>
      <w:i/>
      <w:iCs/>
      <w:color w:val="000000" w:themeColor="text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3536735">
      <w:bodyDiv w:val="1"/>
      <w:marLeft w:val="0"/>
      <w:marRight w:val="0"/>
      <w:marTop w:val="0"/>
      <w:marBottom w:val="0"/>
      <w:divBdr>
        <w:top w:val="none" w:sz="0" w:space="0" w:color="auto"/>
        <w:left w:val="none" w:sz="0" w:space="0" w:color="auto"/>
        <w:bottom w:val="none" w:sz="0" w:space="0" w:color="auto"/>
        <w:right w:val="none" w:sz="0" w:space="0" w:color="auto"/>
      </w:divBdr>
    </w:div>
    <w:div w:id="425224546">
      <w:bodyDiv w:val="1"/>
      <w:marLeft w:val="0"/>
      <w:marRight w:val="0"/>
      <w:marTop w:val="0"/>
      <w:marBottom w:val="0"/>
      <w:divBdr>
        <w:top w:val="none" w:sz="0" w:space="0" w:color="auto"/>
        <w:left w:val="none" w:sz="0" w:space="0" w:color="auto"/>
        <w:bottom w:val="none" w:sz="0" w:space="0" w:color="auto"/>
        <w:right w:val="none" w:sz="0" w:space="0" w:color="auto"/>
      </w:divBdr>
    </w:div>
    <w:div w:id="474874246">
      <w:bodyDiv w:val="1"/>
      <w:marLeft w:val="0"/>
      <w:marRight w:val="0"/>
      <w:marTop w:val="0"/>
      <w:marBottom w:val="0"/>
      <w:divBdr>
        <w:top w:val="none" w:sz="0" w:space="0" w:color="auto"/>
        <w:left w:val="none" w:sz="0" w:space="0" w:color="auto"/>
        <w:bottom w:val="none" w:sz="0" w:space="0" w:color="auto"/>
        <w:right w:val="none" w:sz="0" w:space="0" w:color="auto"/>
      </w:divBdr>
    </w:div>
    <w:div w:id="632172505">
      <w:bodyDiv w:val="1"/>
      <w:marLeft w:val="0"/>
      <w:marRight w:val="0"/>
      <w:marTop w:val="0"/>
      <w:marBottom w:val="0"/>
      <w:divBdr>
        <w:top w:val="none" w:sz="0" w:space="0" w:color="auto"/>
        <w:left w:val="none" w:sz="0" w:space="0" w:color="auto"/>
        <w:bottom w:val="none" w:sz="0" w:space="0" w:color="auto"/>
        <w:right w:val="none" w:sz="0" w:space="0" w:color="auto"/>
      </w:divBdr>
    </w:div>
    <w:div w:id="813908013">
      <w:bodyDiv w:val="1"/>
      <w:marLeft w:val="0"/>
      <w:marRight w:val="0"/>
      <w:marTop w:val="0"/>
      <w:marBottom w:val="0"/>
      <w:divBdr>
        <w:top w:val="none" w:sz="0" w:space="0" w:color="auto"/>
        <w:left w:val="none" w:sz="0" w:space="0" w:color="auto"/>
        <w:bottom w:val="none" w:sz="0" w:space="0" w:color="auto"/>
        <w:right w:val="none" w:sz="0" w:space="0" w:color="auto"/>
      </w:divBdr>
    </w:div>
    <w:div w:id="931857770">
      <w:bodyDiv w:val="1"/>
      <w:marLeft w:val="0"/>
      <w:marRight w:val="0"/>
      <w:marTop w:val="0"/>
      <w:marBottom w:val="0"/>
      <w:divBdr>
        <w:top w:val="none" w:sz="0" w:space="0" w:color="auto"/>
        <w:left w:val="none" w:sz="0" w:space="0" w:color="auto"/>
        <w:bottom w:val="none" w:sz="0" w:space="0" w:color="auto"/>
        <w:right w:val="none" w:sz="0" w:space="0" w:color="auto"/>
      </w:divBdr>
    </w:div>
    <w:div w:id="969748910">
      <w:bodyDiv w:val="1"/>
      <w:marLeft w:val="0"/>
      <w:marRight w:val="0"/>
      <w:marTop w:val="0"/>
      <w:marBottom w:val="0"/>
      <w:divBdr>
        <w:top w:val="none" w:sz="0" w:space="0" w:color="auto"/>
        <w:left w:val="none" w:sz="0" w:space="0" w:color="auto"/>
        <w:bottom w:val="none" w:sz="0" w:space="0" w:color="auto"/>
        <w:right w:val="none" w:sz="0" w:space="0" w:color="auto"/>
      </w:divBdr>
    </w:div>
    <w:div w:id="1032921637">
      <w:bodyDiv w:val="1"/>
      <w:marLeft w:val="0"/>
      <w:marRight w:val="0"/>
      <w:marTop w:val="0"/>
      <w:marBottom w:val="0"/>
      <w:divBdr>
        <w:top w:val="none" w:sz="0" w:space="0" w:color="auto"/>
        <w:left w:val="none" w:sz="0" w:space="0" w:color="auto"/>
        <w:bottom w:val="none" w:sz="0" w:space="0" w:color="auto"/>
        <w:right w:val="none" w:sz="0" w:space="0" w:color="auto"/>
      </w:divBdr>
    </w:div>
    <w:div w:id="1259680823">
      <w:bodyDiv w:val="1"/>
      <w:marLeft w:val="0"/>
      <w:marRight w:val="0"/>
      <w:marTop w:val="0"/>
      <w:marBottom w:val="0"/>
      <w:divBdr>
        <w:top w:val="none" w:sz="0" w:space="0" w:color="auto"/>
        <w:left w:val="none" w:sz="0" w:space="0" w:color="auto"/>
        <w:bottom w:val="none" w:sz="0" w:space="0" w:color="auto"/>
        <w:right w:val="none" w:sz="0" w:space="0" w:color="auto"/>
      </w:divBdr>
    </w:div>
    <w:div w:id="1441296989">
      <w:bodyDiv w:val="1"/>
      <w:marLeft w:val="0"/>
      <w:marRight w:val="0"/>
      <w:marTop w:val="0"/>
      <w:marBottom w:val="0"/>
      <w:divBdr>
        <w:top w:val="none" w:sz="0" w:space="0" w:color="auto"/>
        <w:left w:val="none" w:sz="0" w:space="0" w:color="auto"/>
        <w:bottom w:val="none" w:sz="0" w:space="0" w:color="auto"/>
        <w:right w:val="none" w:sz="0" w:space="0" w:color="auto"/>
      </w:divBdr>
    </w:div>
    <w:div w:id="1481191138">
      <w:bodyDiv w:val="1"/>
      <w:marLeft w:val="0"/>
      <w:marRight w:val="0"/>
      <w:marTop w:val="0"/>
      <w:marBottom w:val="0"/>
      <w:divBdr>
        <w:top w:val="none" w:sz="0" w:space="0" w:color="auto"/>
        <w:left w:val="none" w:sz="0" w:space="0" w:color="auto"/>
        <w:bottom w:val="none" w:sz="0" w:space="0" w:color="auto"/>
        <w:right w:val="none" w:sz="0" w:space="0" w:color="auto"/>
      </w:divBdr>
      <w:divsChild>
        <w:div w:id="2121995564">
          <w:marLeft w:val="0"/>
          <w:marRight w:val="0"/>
          <w:marTop w:val="0"/>
          <w:marBottom w:val="0"/>
          <w:divBdr>
            <w:top w:val="none" w:sz="0" w:space="0" w:color="auto"/>
            <w:left w:val="none" w:sz="0" w:space="0" w:color="auto"/>
            <w:bottom w:val="none" w:sz="0" w:space="0" w:color="auto"/>
            <w:right w:val="none" w:sz="0" w:space="0" w:color="auto"/>
          </w:divBdr>
          <w:divsChild>
            <w:div w:id="1772897331">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 w:id="1927028977">
      <w:bodyDiv w:val="1"/>
      <w:marLeft w:val="0"/>
      <w:marRight w:val="0"/>
      <w:marTop w:val="0"/>
      <w:marBottom w:val="0"/>
      <w:divBdr>
        <w:top w:val="none" w:sz="0" w:space="0" w:color="auto"/>
        <w:left w:val="none" w:sz="0" w:space="0" w:color="auto"/>
        <w:bottom w:val="none" w:sz="0" w:space="0" w:color="auto"/>
        <w:right w:val="none" w:sz="0" w:space="0" w:color="auto"/>
      </w:divBdr>
    </w:div>
    <w:div w:id="1987320711">
      <w:bodyDiv w:val="1"/>
      <w:marLeft w:val="0"/>
      <w:marRight w:val="0"/>
      <w:marTop w:val="0"/>
      <w:marBottom w:val="0"/>
      <w:divBdr>
        <w:top w:val="none" w:sz="0" w:space="0" w:color="auto"/>
        <w:left w:val="none" w:sz="0" w:space="0" w:color="auto"/>
        <w:bottom w:val="none" w:sz="0" w:space="0" w:color="auto"/>
        <w:right w:val="none" w:sz="0" w:space="0" w:color="auto"/>
      </w:divBdr>
    </w:div>
    <w:div w:id="2115129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nyajain\AppData\Local\Microsoft\Windows\Temporary%20Internet%20Files\Content.Outlook\035Z5QH0\Synapse%20Style%20Template%20(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M11_x0020_Phase xmlns="ba4e1f23-a969-462b-9abe-051c4490106f">9. Deployment</M11_x0020_Phase>
    <WBS xmlns="ba4e1f23-a969-462b-9abe-051c4490106f" xsi:nil="true"/>
    <SOW xmlns="ba4e1f23-a969-462b-9abe-051c4490106f">SOW4</SOW>
    <NGE_x0020_App xmlns="ba4e1f23-a969-462b-9abe-051c4490106f">NGE</NGE_x0020_App>
    <Sprint_x0020__x0023_ xmlns="ba4e1f23-a969-462b-9abe-051c4490106f">5</Sprint_x0020__x0023_>
    <NGE_x0020_Release xmlns="ba4e1f23-a969-462b-9abe-051c4490106f">GxP Pilot</NGE_x0020_Release>
    <Deliverable_x0020_Type xmlns="ba4e1f23-a969-462b-9abe-051c4490106f" xsi:nil="true"/>
    <Status xmlns="ba4e1f23-a969-462b-9abe-051c4490106f">Completed</Status>
    <Workstream xmlns="ba4e1f23-a969-462b-9abe-051c4490106f">xBand</Workstream>
    <IconOverlay xmlns="http://schemas.microsoft.com/sharepoint/v4"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2CA4BC83A64DF40AFF3915C8BA17A98" ma:contentTypeVersion="10" ma:contentTypeDescription="Create a new document." ma:contentTypeScope="" ma:versionID="c4dbcda708e80cb9ae9f437f2add34ff">
  <xsd:schema xmlns:xsd="http://www.w3.org/2001/XMLSchema" xmlns:xs="http://www.w3.org/2001/XMLSchema" xmlns:p="http://schemas.microsoft.com/office/2006/metadata/properties" xmlns:ns2="ba4e1f23-a969-462b-9abe-051c4490106f" xmlns:ns3="http://schemas.microsoft.com/sharepoint/v4" targetNamespace="http://schemas.microsoft.com/office/2006/metadata/properties" ma:root="true" ma:fieldsID="e5a784354654d9b654be7f616a781a6f" ns2:_="" ns3:_="">
    <xsd:import namespace="ba4e1f23-a969-462b-9abe-051c4490106f"/>
    <xsd:import namespace="http://schemas.microsoft.com/sharepoint/v4"/>
    <xsd:element name="properties">
      <xsd:complexType>
        <xsd:sequence>
          <xsd:element name="documentManagement">
            <xsd:complexType>
              <xsd:all>
                <xsd:element ref="ns2:M11_x0020_Phase" minOccurs="0"/>
                <xsd:element ref="ns2:Deliverable_x0020_Type" minOccurs="0"/>
                <xsd:element ref="ns2:Status" minOccurs="0"/>
                <xsd:element ref="ns2:Workstream" minOccurs="0"/>
                <xsd:element ref="ns2:NGE_x0020_Release" minOccurs="0"/>
                <xsd:element ref="ns2:NGE_x0020_App" minOccurs="0"/>
                <xsd:element ref="ns2:WBS" minOccurs="0"/>
                <xsd:element ref="ns2:SOW" minOccurs="0"/>
                <xsd:element ref="ns2:Sprint_x0020__x0023_" minOccurs="0"/>
                <xsd:element ref="ns3: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4e1f23-a969-462b-9abe-051c4490106f" elementFormDefault="qualified">
    <xsd:import namespace="http://schemas.microsoft.com/office/2006/documentManagement/types"/>
    <xsd:import namespace="http://schemas.microsoft.com/office/infopath/2007/PartnerControls"/>
    <xsd:element name="M11_x0020_Phase" ma:index="2" nillable="true" ma:displayName="M11 Stage" ma:default="1. Envision" ma:format="Dropdown" ma:internalName="M11_x0020_Phase">
      <xsd:simpleType>
        <xsd:restriction base="dms:Choice">
          <xsd:enumeration value="1. Envision"/>
          <xsd:enumeration value="2. Plan"/>
          <xsd:enumeration value="3. Design"/>
          <xsd:enumeration value="4. Business"/>
          <xsd:enumeration value="5. Tech Arch"/>
          <xsd:enumeration value="6. Infrastructure"/>
          <xsd:enumeration value="7. Development"/>
          <xsd:enumeration value="8. Testing"/>
          <xsd:enumeration value="9. Deployment"/>
          <xsd:enumeration value="10. Closure"/>
          <xsd:enumeration value="11. Management"/>
        </xsd:restriction>
      </xsd:simpleType>
    </xsd:element>
    <xsd:element name="Deliverable_x0020_Type" ma:index="3" nillable="true" ma:displayName="Deliverable Type" ma:internalName="Deliverable_x0020_Type">
      <xsd:simpleType>
        <xsd:restriction base="dms:Text">
          <xsd:maxLength value="255"/>
        </xsd:restriction>
      </xsd:simpleType>
    </xsd:element>
    <xsd:element name="Status" ma:index="4" nillable="true" ma:displayName="Status" ma:default="Not Started" ma:format="Dropdown" ma:internalName="Status">
      <xsd:simpleType>
        <xsd:restriction base="dms:Choice">
          <xsd:enumeration value="Not Started"/>
          <xsd:enumeration value="In Progress"/>
          <xsd:enumeration value="Reviewed"/>
          <xsd:enumeration value="Completed"/>
          <xsd:enumeration value="Signed Off"/>
        </xsd:restriction>
      </xsd:simpleType>
    </xsd:element>
    <xsd:element name="Workstream" ma:index="5" nillable="true" ma:displayName="Workstream" ma:default="xBand" ma:format="Dropdown" ma:internalName="Workstream">
      <xsd:simpleType>
        <xsd:restriction base="dms:Choice">
          <xsd:enumeration value="Business Integration"/>
          <xsd:enumeration value="xBand"/>
          <xsd:enumeration value="Reader"/>
          <xsd:enumeration value="Controller"/>
          <xsd:enumeration value="NGE Apps"/>
          <xsd:enumeration value="Data Architecture"/>
          <xsd:enumeration value="Architecture &amp; Infrastructure"/>
          <xsd:enumeration value="Testing"/>
          <xsd:enumeration value="Deployment"/>
        </xsd:restriction>
      </xsd:simpleType>
    </xsd:element>
    <xsd:element name="NGE_x0020_Release" ma:index="6" nillable="true" ma:displayName="NGE Release" ma:default="R1" ma:format="Dropdown" ma:internalName="NGE_x0020_Release">
      <xsd:simpleType>
        <xsd:restriction base="dms:Choice">
          <xsd:enumeration value="POC"/>
          <xsd:enumeration value="LAB"/>
          <xsd:enumeration value="DCL"/>
          <xsd:enumeration value="GxP Pilot"/>
          <xsd:enumeration value="R1"/>
          <xsd:enumeration value="R2"/>
        </xsd:restriction>
      </xsd:simpleType>
    </xsd:element>
    <xsd:element name="NGE_x0020_App" ma:index="7" nillable="true" ma:displayName="NGE Apps" ma:default="NGE" ma:format="Dropdown" ma:internalName="NGE_x0020_App">
      <xsd:simpleType>
        <xsd:union memberTypes="dms:Text">
          <xsd:simpleType>
            <xsd:restriction base="dms:Choice">
              <xsd:enumeration value="AGC"/>
              <xsd:enumeration value="CastApps"/>
              <xsd:enumeration value="DCL"/>
              <xsd:enumeration value="ESB"/>
              <xsd:enumeration value="GxP"/>
              <xsd:enumeration value="Media"/>
              <xsd:enumeration value="NGE"/>
              <xsd:enumeration value="OneView"/>
              <xsd:enumeration value="PEP"/>
              <xsd:enumeration value="Reservations"/>
              <xsd:enumeration value="SF"/>
              <xsd:enumeration value="STI"/>
              <xsd:enumeration value="Ticketing"/>
              <xsd:enumeration value="xBand"/>
              <xsd:enumeration value="xBMS"/>
              <xsd:enumeration value="xBR"/>
              <xsd:enumeration value="xBRC"/>
              <xsd:enumeration value="xBRMS"/>
              <xsd:enumeration value="xi"/>
            </xsd:restriction>
          </xsd:simpleType>
        </xsd:union>
      </xsd:simpleType>
    </xsd:element>
    <xsd:element name="WBS" ma:index="14" nillable="true" ma:displayName="WBS" ma:internalName="WBS">
      <xsd:simpleType>
        <xsd:restriction base="dms:Text">
          <xsd:maxLength value="255"/>
        </xsd:restriction>
      </xsd:simpleType>
    </xsd:element>
    <xsd:element name="SOW" ma:index="15" nillable="true" ma:displayName="SOW" ma:default="SOW1" ma:format="Dropdown" ma:internalName="SOW">
      <xsd:simpleType>
        <xsd:restriction base="dms:Choice">
          <xsd:enumeration value="SOW1"/>
          <xsd:enumeration value="SOW2"/>
          <xsd:enumeration value="SOW3"/>
          <xsd:enumeration value="SOW4"/>
          <xsd:enumeration value="SOW5"/>
        </xsd:restriction>
      </xsd:simpleType>
    </xsd:element>
    <xsd:element name="Sprint_x0020__x0023_" ma:index="16" nillable="true" ma:displayName="Sprint #" ma:default="1" ma:format="Dropdown" ma:internalName="Sprint_x0020__x0023_">
      <xsd:simpleType>
        <xsd:restriction base="dms:Choice">
          <xsd:enumeration value="1"/>
          <xsd:enumeration value="2"/>
          <xsd:enumeration value="3"/>
          <xsd:enumeration value="4"/>
          <xsd:enumeration value="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7"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BF9AAC-4BE4-4FF3-9662-41EDFB42D525}">
  <ds:schemaRefs>
    <ds:schemaRef ds:uri="http://schemas.microsoft.com/sharepoint/v3/contenttype/forms"/>
  </ds:schemaRefs>
</ds:datastoreItem>
</file>

<file path=customXml/itemProps2.xml><?xml version="1.0" encoding="utf-8"?>
<ds:datastoreItem xmlns:ds="http://schemas.openxmlformats.org/officeDocument/2006/customXml" ds:itemID="{425A83AE-11C8-4177-9514-A621CB16C645}">
  <ds:schemaRefs>
    <ds:schemaRef ds:uri="http://schemas.microsoft.com/office/2006/metadata/properties"/>
    <ds:schemaRef ds:uri="http://schemas.microsoft.com/office/infopath/2007/PartnerControls"/>
    <ds:schemaRef ds:uri="ba4e1f23-a969-462b-9abe-051c4490106f"/>
    <ds:schemaRef ds:uri="http://schemas.microsoft.com/sharepoint/v4"/>
  </ds:schemaRefs>
</ds:datastoreItem>
</file>

<file path=customXml/itemProps3.xml><?xml version="1.0" encoding="utf-8"?>
<ds:datastoreItem xmlns:ds="http://schemas.openxmlformats.org/officeDocument/2006/customXml" ds:itemID="{329102B0-1468-446A-B0E9-E49D318AAB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4e1f23-a969-462b-9abe-051c4490106f"/>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7CF489B-412D-4C8A-861E-FAB650EB83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Synapse Style Template (3).dotx</Template>
  <TotalTime>12153</TotalTime>
  <Pages>93</Pages>
  <Words>21950</Words>
  <Characters>125118</Characters>
  <Application>Microsoft Office Word</Application>
  <DocSecurity>0</DocSecurity>
  <Lines>1042</Lines>
  <Paragraphs>293</Paragraphs>
  <ScaleCrop>false</ScaleCrop>
  <HeadingPairs>
    <vt:vector size="2" baseType="variant">
      <vt:variant>
        <vt:lpstr>Title</vt:lpstr>
      </vt:variant>
      <vt:variant>
        <vt:i4>1</vt:i4>
      </vt:variant>
    </vt:vector>
  </HeadingPairs>
  <TitlesOfParts>
    <vt:vector size="1" baseType="lpstr">
      <vt:lpstr>xBRC User Interface User Guide</vt:lpstr>
    </vt:vector>
  </TitlesOfParts>
  <Company>Synapse Product Development</Company>
  <LinksUpToDate>false</LinksUpToDate>
  <CharactersWithSpaces>146775</CharactersWithSpaces>
  <SharedDoc>false</SharedDoc>
  <HLinks>
    <vt:vector size="396" baseType="variant">
      <vt:variant>
        <vt:i4>1048632</vt:i4>
      </vt:variant>
      <vt:variant>
        <vt:i4>392</vt:i4>
      </vt:variant>
      <vt:variant>
        <vt:i4>0</vt:i4>
      </vt:variant>
      <vt:variant>
        <vt:i4>5</vt:i4>
      </vt:variant>
      <vt:variant>
        <vt:lpwstr/>
      </vt:variant>
      <vt:variant>
        <vt:lpwstr>_Toc285178862</vt:lpwstr>
      </vt:variant>
      <vt:variant>
        <vt:i4>1048632</vt:i4>
      </vt:variant>
      <vt:variant>
        <vt:i4>386</vt:i4>
      </vt:variant>
      <vt:variant>
        <vt:i4>0</vt:i4>
      </vt:variant>
      <vt:variant>
        <vt:i4>5</vt:i4>
      </vt:variant>
      <vt:variant>
        <vt:lpwstr/>
      </vt:variant>
      <vt:variant>
        <vt:lpwstr>_Toc285178861</vt:lpwstr>
      </vt:variant>
      <vt:variant>
        <vt:i4>1048632</vt:i4>
      </vt:variant>
      <vt:variant>
        <vt:i4>380</vt:i4>
      </vt:variant>
      <vt:variant>
        <vt:i4>0</vt:i4>
      </vt:variant>
      <vt:variant>
        <vt:i4>5</vt:i4>
      </vt:variant>
      <vt:variant>
        <vt:lpwstr/>
      </vt:variant>
      <vt:variant>
        <vt:lpwstr>_Toc285178860</vt:lpwstr>
      </vt:variant>
      <vt:variant>
        <vt:i4>1245240</vt:i4>
      </vt:variant>
      <vt:variant>
        <vt:i4>374</vt:i4>
      </vt:variant>
      <vt:variant>
        <vt:i4>0</vt:i4>
      </vt:variant>
      <vt:variant>
        <vt:i4>5</vt:i4>
      </vt:variant>
      <vt:variant>
        <vt:lpwstr/>
      </vt:variant>
      <vt:variant>
        <vt:lpwstr>_Toc285178859</vt:lpwstr>
      </vt:variant>
      <vt:variant>
        <vt:i4>1245240</vt:i4>
      </vt:variant>
      <vt:variant>
        <vt:i4>368</vt:i4>
      </vt:variant>
      <vt:variant>
        <vt:i4>0</vt:i4>
      </vt:variant>
      <vt:variant>
        <vt:i4>5</vt:i4>
      </vt:variant>
      <vt:variant>
        <vt:lpwstr/>
      </vt:variant>
      <vt:variant>
        <vt:lpwstr>_Toc285178858</vt:lpwstr>
      </vt:variant>
      <vt:variant>
        <vt:i4>1245240</vt:i4>
      </vt:variant>
      <vt:variant>
        <vt:i4>362</vt:i4>
      </vt:variant>
      <vt:variant>
        <vt:i4>0</vt:i4>
      </vt:variant>
      <vt:variant>
        <vt:i4>5</vt:i4>
      </vt:variant>
      <vt:variant>
        <vt:lpwstr/>
      </vt:variant>
      <vt:variant>
        <vt:lpwstr>_Toc285178857</vt:lpwstr>
      </vt:variant>
      <vt:variant>
        <vt:i4>1245240</vt:i4>
      </vt:variant>
      <vt:variant>
        <vt:i4>356</vt:i4>
      </vt:variant>
      <vt:variant>
        <vt:i4>0</vt:i4>
      </vt:variant>
      <vt:variant>
        <vt:i4>5</vt:i4>
      </vt:variant>
      <vt:variant>
        <vt:lpwstr/>
      </vt:variant>
      <vt:variant>
        <vt:lpwstr>_Toc285178856</vt:lpwstr>
      </vt:variant>
      <vt:variant>
        <vt:i4>1245240</vt:i4>
      </vt:variant>
      <vt:variant>
        <vt:i4>350</vt:i4>
      </vt:variant>
      <vt:variant>
        <vt:i4>0</vt:i4>
      </vt:variant>
      <vt:variant>
        <vt:i4>5</vt:i4>
      </vt:variant>
      <vt:variant>
        <vt:lpwstr/>
      </vt:variant>
      <vt:variant>
        <vt:lpwstr>_Toc285178855</vt:lpwstr>
      </vt:variant>
      <vt:variant>
        <vt:i4>1245240</vt:i4>
      </vt:variant>
      <vt:variant>
        <vt:i4>344</vt:i4>
      </vt:variant>
      <vt:variant>
        <vt:i4>0</vt:i4>
      </vt:variant>
      <vt:variant>
        <vt:i4>5</vt:i4>
      </vt:variant>
      <vt:variant>
        <vt:lpwstr/>
      </vt:variant>
      <vt:variant>
        <vt:lpwstr>_Toc285178854</vt:lpwstr>
      </vt:variant>
      <vt:variant>
        <vt:i4>1245240</vt:i4>
      </vt:variant>
      <vt:variant>
        <vt:i4>338</vt:i4>
      </vt:variant>
      <vt:variant>
        <vt:i4>0</vt:i4>
      </vt:variant>
      <vt:variant>
        <vt:i4>5</vt:i4>
      </vt:variant>
      <vt:variant>
        <vt:lpwstr/>
      </vt:variant>
      <vt:variant>
        <vt:lpwstr>_Toc285178853</vt:lpwstr>
      </vt:variant>
      <vt:variant>
        <vt:i4>1245240</vt:i4>
      </vt:variant>
      <vt:variant>
        <vt:i4>332</vt:i4>
      </vt:variant>
      <vt:variant>
        <vt:i4>0</vt:i4>
      </vt:variant>
      <vt:variant>
        <vt:i4>5</vt:i4>
      </vt:variant>
      <vt:variant>
        <vt:lpwstr/>
      </vt:variant>
      <vt:variant>
        <vt:lpwstr>_Toc285178852</vt:lpwstr>
      </vt:variant>
      <vt:variant>
        <vt:i4>1245240</vt:i4>
      </vt:variant>
      <vt:variant>
        <vt:i4>326</vt:i4>
      </vt:variant>
      <vt:variant>
        <vt:i4>0</vt:i4>
      </vt:variant>
      <vt:variant>
        <vt:i4>5</vt:i4>
      </vt:variant>
      <vt:variant>
        <vt:lpwstr/>
      </vt:variant>
      <vt:variant>
        <vt:lpwstr>_Toc285178851</vt:lpwstr>
      </vt:variant>
      <vt:variant>
        <vt:i4>1245240</vt:i4>
      </vt:variant>
      <vt:variant>
        <vt:i4>320</vt:i4>
      </vt:variant>
      <vt:variant>
        <vt:i4>0</vt:i4>
      </vt:variant>
      <vt:variant>
        <vt:i4>5</vt:i4>
      </vt:variant>
      <vt:variant>
        <vt:lpwstr/>
      </vt:variant>
      <vt:variant>
        <vt:lpwstr>_Toc285178850</vt:lpwstr>
      </vt:variant>
      <vt:variant>
        <vt:i4>1179704</vt:i4>
      </vt:variant>
      <vt:variant>
        <vt:i4>314</vt:i4>
      </vt:variant>
      <vt:variant>
        <vt:i4>0</vt:i4>
      </vt:variant>
      <vt:variant>
        <vt:i4>5</vt:i4>
      </vt:variant>
      <vt:variant>
        <vt:lpwstr/>
      </vt:variant>
      <vt:variant>
        <vt:lpwstr>_Toc285178849</vt:lpwstr>
      </vt:variant>
      <vt:variant>
        <vt:i4>1179704</vt:i4>
      </vt:variant>
      <vt:variant>
        <vt:i4>308</vt:i4>
      </vt:variant>
      <vt:variant>
        <vt:i4>0</vt:i4>
      </vt:variant>
      <vt:variant>
        <vt:i4>5</vt:i4>
      </vt:variant>
      <vt:variant>
        <vt:lpwstr/>
      </vt:variant>
      <vt:variant>
        <vt:lpwstr>_Toc285178848</vt:lpwstr>
      </vt:variant>
      <vt:variant>
        <vt:i4>1179704</vt:i4>
      </vt:variant>
      <vt:variant>
        <vt:i4>302</vt:i4>
      </vt:variant>
      <vt:variant>
        <vt:i4>0</vt:i4>
      </vt:variant>
      <vt:variant>
        <vt:i4>5</vt:i4>
      </vt:variant>
      <vt:variant>
        <vt:lpwstr/>
      </vt:variant>
      <vt:variant>
        <vt:lpwstr>_Toc285178847</vt:lpwstr>
      </vt:variant>
      <vt:variant>
        <vt:i4>1179704</vt:i4>
      </vt:variant>
      <vt:variant>
        <vt:i4>296</vt:i4>
      </vt:variant>
      <vt:variant>
        <vt:i4>0</vt:i4>
      </vt:variant>
      <vt:variant>
        <vt:i4>5</vt:i4>
      </vt:variant>
      <vt:variant>
        <vt:lpwstr/>
      </vt:variant>
      <vt:variant>
        <vt:lpwstr>_Toc285178846</vt:lpwstr>
      </vt:variant>
      <vt:variant>
        <vt:i4>1179704</vt:i4>
      </vt:variant>
      <vt:variant>
        <vt:i4>290</vt:i4>
      </vt:variant>
      <vt:variant>
        <vt:i4>0</vt:i4>
      </vt:variant>
      <vt:variant>
        <vt:i4>5</vt:i4>
      </vt:variant>
      <vt:variant>
        <vt:lpwstr/>
      </vt:variant>
      <vt:variant>
        <vt:lpwstr>_Toc285178845</vt:lpwstr>
      </vt:variant>
      <vt:variant>
        <vt:i4>1179704</vt:i4>
      </vt:variant>
      <vt:variant>
        <vt:i4>284</vt:i4>
      </vt:variant>
      <vt:variant>
        <vt:i4>0</vt:i4>
      </vt:variant>
      <vt:variant>
        <vt:i4>5</vt:i4>
      </vt:variant>
      <vt:variant>
        <vt:lpwstr/>
      </vt:variant>
      <vt:variant>
        <vt:lpwstr>_Toc285178844</vt:lpwstr>
      </vt:variant>
      <vt:variant>
        <vt:i4>1179704</vt:i4>
      </vt:variant>
      <vt:variant>
        <vt:i4>278</vt:i4>
      </vt:variant>
      <vt:variant>
        <vt:i4>0</vt:i4>
      </vt:variant>
      <vt:variant>
        <vt:i4>5</vt:i4>
      </vt:variant>
      <vt:variant>
        <vt:lpwstr/>
      </vt:variant>
      <vt:variant>
        <vt:lpwstr>_Toc285178843</vt:lpwstr>
      </vt:variant>
      <vt:variant>
        <vt:i4>1179704</vt:i4>
      </vt:variant>
      <vt:variant>
        <vt:i4>272</vt:i4>
      </vt:variant>
      <vt:variant>
        <vt:i4>0</vt:i4>
      </vt:variant>
      <vt:variant>
        <vt:i4>5</vt:i4>
      </vt:variant>
      <vt:variant>
        <vt:lpwstr/>
      </vt:variant>
      <vt:variant>
        <vt:lpwstr>_Toc285178842</vt:lpwstr>
      </vt:variant>
      <vt:variant>
        <vt:i4>1179704</vt:i4>
      </vt:variant>
      <vt:variant>
        <vt:i4>266</vt:i4>
      </vt:variant>
      <vt:variant>
        <vt:i4>0</vt:i4>
      </vt:variant>
      <vt:variant>
        <vt:i4>5</vt:i4>
      </vt:variant>
      <vt:variant>
        <vt:lpwstr/>
      </vt:variant>
      <vt:variant>
        <vt:lpwstr>_Toc285178841</vt:lpwstr>
      </vt:variant>
      <vt:variant>
        <vt:i4>1179704</vt:i4>
      </vt:variant>
      <vt:variant>
        <vt:i4>260</vt:i4>
      </vt:variant>
      <vt:variant>
        <vt:i4>0</vt:i4>
      </vt:variant>
      <vt:variant>
        <vt:i4>5</vt:i4>
      </vt:variant>
      <vt:variant>
        <vt:lpwstr/>
      </vt:variant>
      <vt:variant>
        <vt:lpwstr>_Toc285178840</vt:lpwstr>
      </vt:variant>
      <vt:variant>
        <vt:i4>1376312</vt:i4>
      </vt:variant>
      <vt:variant>
        <vt:i4>254</vt:i4>
      </vt:variant>
      <vt:variant>
        <vt:i4>0</vt:i4>
      </vt:variant>
      <vt:variant>
        <vt:i4>5</vt:i4>
      </vt:variant>
      <vt:variant>
        <vt:lpwstr/>
      </vt:variant>
      <vt:variant>
        <vt:lpwstr>_Toc285178839</vt:lpwstr>
      </vt:variant>
      <vt:variant>
        <vt:i4>1376312</vt:i4>
      </vt:variant>
      <vt:variant>
        <vt:i4>248</vt:i4>
      </vt:variant>
      <vt:variant>
        <vt:i4>0</vt:i4>
      </vt:variant>
      <vt:variant>
        <vt:i4>5</vt:i4>
      </vt:variant>
      <vt:variant>
        <vt:lpwstr/>
      </vt:variant>
      <vt:variant>
        <vt:lpwstr>_Toc285178838</vt:lpwstr>
      </vt:variant>
      <vt:variant>
        <vt:i4>1376312</vt:i4>
      </vt:variant>
      <vt:variant>
        <vt:i4>242</vt:i4>
      </vt:variant>
      <vt:variant>
        <vt:i4>0</vt:i4>
      </vt:variant>
      <vt:variant>
        <vt:i4>5</vt:i4>
      </vt:variant>
      <vt:variant>
        <vt:lpwstr/>
      </vt:variant>
      <vt:variant>
        <vt:lpwstr>_Toc285178837</vt:lpwstr>
      </vt:variant>
      <vt:variant>
        <vt:i4>1376312</vt:i4>
      </vt:variant>
      <vt:variant>
        <vt:i4>236</vt:i4>
      </vt:variant>
      <vt:variant>
        <vt:i4>0</vt:i4>
      </vt:variant>
      <vt:variant>
        <vt:i4>5</vt:i4>
      </vt:variant>
      <vt:variant>
        <vt:lpwstr/>
      </vt:variant>
      <vt:variant>
        <vt:lpwstr>_Toc285178836</vt:lpwstr>
      </vt:variant>
      <vt:variant>
        <vt:i4>1376312</vt:i4>
      </vt:variant>
      <vt:variant>
        <vt:i4>230</vt:i4>
      </vt:variant>
      <vt:variant>
        <vt:i4>0</vt:i4>
      </vt:variant>
      <vt:variant>
        <vt:i4>5</vt:i4>
      </vt:variant>
      <vt:variant>
        <vt:lpwstr/>
      </vt:variant>
      <vt:variant>
        <vt:lpwstr>_Toc285178835</vt:lpwstr>
      </vt:variant>
      <vt:variant>
        <vt:i4>1376312</vt:i4>
      </vt:variant>
      <vt:variant>
        <vt:i4>224</vt:i4>
      </vt:variant>
      <vt:variant>
        <vt:i4>0</vt:i4>
      </vt:variant>
      <vt:variant>
        <vt:i4>5</vt:i4>
      </vt:variant>
      <vt:variant>
        <vt:lpwstr/>
      </vt:variant>
      <vt:variant>
        <vt:lpwstr>_Toc285178834</vt:lpwstr>
      </vt:variant>
      <vt:variant>
        <vt:i4>1376312</vt:i4>
      </vt:variant>
      <vt:variant>
        <vt:i4>218</vt:i4>
      </vt:variant>
      <vt:variant>
        <vt:i4>0</vt:i4>
      </vt:variant>
      <vt:variant>
        <vt:i4>5</vt:i4>
      </vt:variant>
      <vt:variant>
        <vt:lpwstr/>
      </vt:variant>
      <vt:variant>
        <vt:lpwstr>_Toc285178833</vt:lpwstr>
      </vt:variant>
      <vt:variant>
        <vt:i4>1376312</vt:i4>
      </vt:variant>
      <vt:variant>
        <vt:i4>212</vt:i4>
      </vt:variant>
      <vt:variant>
        <vt:i4>0</vt:i4>
      </vt:variant>
      <vt:variant>
        <vt:i4>5</vt:i4>
      </vt:variant>
      <vt:variant>
        <vt:lpwstr/>
      </vt:variant>
      <vt:variant>
        <vt:lpwstr>_Toc285178832</vt:lpwstr>
      </vt:variant>
      <vt:variant>
        <vt:i4>1376312</vt:i4>
      </vt:variant>
      <vt:variant>
        <vt:i4>206</vt:i4>
      </vt:variant>
      <vt:variant>
        <vt:i4>0</vt:i4>
      </vt:variant>
      <vt:variant>
        <vt:i4>5</vt:i4>
      </vt:variant>
      <vt:variant>
        <vt:lpwstr/>
      </vt:variant>
      <vt:variant>
        <vt:lpwstr>_Toc285178831</vt:lpwstr>
      </vt:variant>
      <vt:variant>
        <vt:i4>1376312</vt:i4>
      </vt:variant>
      <vt:variant>
        <vt:i4>200</vt:i4>
      </vt:variant>
      <vt:variant>
        <vt:i4>0</vt:i4>
      </vt:variant>
      <vt:variant>
        <vt:i4>5</vt:i4>
      </vt:variant>
      <vt:variant>
        <vt:lpwstr/>
      </vt:variant>
      <vt:variant>
        <vt:lpwstr>_Toc285178830</vt:lpwstr>
      </vt:variant>
      <vt:variant>
        <vt:i4>1310776</vt:i4>
      </vt:variant>
      <vt:variant>
        <vt:i4>194</vt:i4>
      </vt:variant>
      <vt:variant>
        <vt:i4>0</vt:i4>
      </vt:variant>
      <vt:variant>
        <vt:i4>5</vt:i4>
      </vt:variant>
      <vt:variant>
        <vt:lpwstr/>
      </vt:variant>
      <vt:variant>
        <vt:lpwstr>_Toc285178829</vt:lpwstr>
      </vt:variant>
      <vt:variant>
        <vt:i4>1310776</vt:i4>
      </vt:variant>
      <vt:variant>
        <vt:i4>188</vt:i4>
      </vt:variant>
      <vt:variant>
        <vt:i4>0</vt:i4>
      </vt:variant>
      <vt:variant>
        <vt:i4>5</vt:i4>
      </vt:variant>
      <vt:variant>
        <vt:lpwstr/>
      </vt:variant>
      <vt:variant>
        <vt:lpwstr>_Toc285178828</vt:lpwstr>
      </vt:variant>
      <vt:variant>
        <vt:i4>1310776</vt:i4>
      </vt:variant>
      <vt:variant>
        <vt:i4>182</vt:i4>
      </vt:variant>
      <vt:variant>
        <vt:i4>0</vt:i4>
      </vt:variant>
      <vt:variant>
        <vt:i4>5</vt:i4>
      </vt:variant>
      <vt:variant>
        <vt:lpwstr/>
      </vt:variant>
      <vt:variant>
        <vt:lpwstr>_Toc285178827</vt:lpwstr>
      </vt:variant>
      <vt:variant>
        <vt:i4>1310776</vt:i4>
      </vt:variant>
      <vt:variant>
        <vt:i4>176</vt:i4>
      </vt:variant>
      <vt:variant>
        <vt:i4>0</vt:i4>
      </vt:variant>
      <vt:variant>
        <vt:i4>5</vt:i4>
      </vt:variant>
      <vt:variant>
        <vt:lpwstr/>
      </vt:variant>
      <vt:variant>
        <vt:lpwstr>_Toc285178826</vt:lpwstr>
      </vt:variant>
      <vt:variant>
        <vt:i4>1310776</vt:i4>
      </vt:variant>
      <vt:variant>
        <vt:i4>170</vt:i4>
      </vt:variant>
      <vt:variant>
        <vt:i4>0</vt:i4>
      </vt:variant>
      <vt:variant>
        <vt:i4>5</vt:i4>
      </vt:variant>
      <vt:variant>
        <vt:lpwstr/>
      </vt:variant>
      <vt:variant>
        <vt:lpwstr>_Toc285178825</vt:lpwstr>
      </vt:variant>
      <vt:variant>
        <vt:i4>1310776</vt:i4>
      </vt:variant>
      <vt:variant>
        <vt:i4>164</vt:i4>
      </vt:variant>
      <vt:variant>
        <vt:i4>0</vt:i4>
      </vt:variant>
      <vt:variant>
        <vt:i4>5</vt:i4>
      </vt:variant>
      <vt:variant>
        <vt:lpwstr/>
      </vt:variant>
      <vt:variant>
        <vt:lpwstr>_Toc285178824</vt:lpwstr>
      </vt:variant>
      <vt:variant>
        <vt:i4>1310776</vt:i4>
      </vt:variant>
      <vt:variant>
        <vt:i4>158</vt:i4>
      </vt:variant>
      <vt:variant>
        <vt:i4>0</vt:i4>
      </vt:variant>
      <vt:variant>
        <vt:i4>5</vt:i4>
      </vt:variant>
      <vt:variant>
        <vt:lpwstr/>
      </vt:variant>
      <vt:variant>
        <vt:lpwstr>_Toc285178823</vt:lpwstr>
      </vt:variant>
      <vt:variant>
        <vt:i4>1310776</vt:i4>
      </vt:variant>
      <vt:variant>
        <vt:i4>152</vt:i4>
      </vt:variant>
      <vt:variant>
        <vt:i4>0</vt:i4>
      </vt:variant>
      <vt:variant>
        <vt:i4>5</vt:i4>
      </vt:variant>
      <vt:variant>
        <vt:lpwstr/>
      </vt:variant>
      <vt:variant>
        <vt:lpwstr>_Toc285178822</vt:lpwstr>
      </vt:variant>
      <vt:variant>
        <vt:i4>1310776</vt:i4>
      </vt:variant>
      <vt:variant>
        <vt:i4>146</vt:i4>
      </vt:variant>
      <vt:variant>
        <vt:i4>0</vt:i4>
      </vt:variant>
      <vt:variant>
        <vt:i4>5</vt:i4>
      </vt:variant>
      <vt:variant>
        <vt:lpwstr/>
      </vt:variant>
      <vt:variant>
        <vt:lpwstr>_Toc285178821</vt:lpwstr>
      </vt:variant>
      <vt:variant>
        <vt:i4>1310776</vt:i4>
      </vt:variant>
      <vt:variant>
        <vt:i4>140</vt:i4>
      </vt:variant>
      <vt:variant>
        <vt:i4>0</vt:i4>
      </vt:variant>
      <vt:variant>
        <vt:i4>5</vt:i4>
      </vt:variant>
      <vt:variant>
        <vt:lpwstr/>
      </vt:variant>
      <vt:variant>
        <vt:lpwstr>_Toc285178820</vt:lpwstr>
      </vt:variant>
      <vt:variant>
        <vt:i4>1507384</vt:i4>
      </vt:variant>
      <vt:variant>
        <vt:i4>134</vt:i4>
      </vt:variant>
      <vt:variant>
        <vt:i4>0</vt:i4>
      </vt:variant>
      <vt:variant>
        <vt:i4>5</vt:i4>
      </vt:variant>
      <vt:variant>
        <vt:lpwstr/>
      </vt:variant>
      <vt:variant>
        <vt:lpwstr>_Toc285178819</vt:lpwstr>
      </vt:variant>
      <vt:variant>
        <vt:i4>1507384</vt:i4>
      </vt:variant>
      <vt:variant>
        <vt:i4>128</vt:i4>
      </vt:variant>
      <vt:variant>
        <vt:i4>0</vt:i4>
      </vt:variant>
      <vt:variant>
        <vt:i4>5</vt:i4>
      </vt:variant>
      <vt:variant>
        <vt:lpwstr/>
      </vt:variant>
      <vt:variant>
        <vt:lpwstr>_Toc285178818</vt:lpwstr>
      </vt:variant>
      <vt:variant>
        <vt:i4>1507384</vt:i4>
      </vt:variant>
      <vt:variant>
        <vt:i4>122</vt:i4>
      </vt:variant>
      <vt:variant>
        <vt:i4>0</vt:i4>
      </vt:variant>
      <vt:variant>
        <vt:i4>5</vt:i4>
      </vt:variant>
      <vt:variant>
        <vt:lpwstr/>
      </vt:variant>
      <vt:variant>
        <vt:lpwstr>_Toc285178817</vt:lpwstr>
      </vt:variant>
      <vt:variant>
        <vt:i4>1507384</vt:i4>
      </vt:variant>
      <vt:variant>
        <vt:i4>116</vt:i4>
      </vt:variant>
      <vt:variant>
        <vt:i4>0</vt:i4>
      </vt:variant>
      <vt:variant>
        <vt:i4>5</vt:i4>
      </vt:variant>
      <vt:variant>
        <vt:lpwstr/>
      </vt:variant>
      <vt:variant>
        <vt:lpwstr>_Toc285178816</vt:lpwstr>
      </vt:variant>
      <vt:variant>
        <vt:i4>1507384</vt:i4>
      </vt:variant>
      <vt:variant>
        <vt:i4>110</vt:i4>
      </vt:variant>
      <vt:variant>
        <vt:i4>0</vt:i4>
      </vt:variant>
      <vt:variant>
        <vt:i4>5</vt:i4>
      </vt:variant>
      <vt:variant>
        <vt:lpwstr/>
      </vt:variant>
      <vt:variant>
        <vt:lpwstr>_Toc285178815</vt:lpwstr>
      </vt:variant>
      <vt:variant>
        <vt:i4>1507384</vt:i4>
      </vt:variant>
      <vt:variant>
        <vt:i4>104</vt:i4>
      </vt:variant>
      <vt:variant>
        <vt:i4>0</vt:i4>
      </vt:variant>
      <vt:variant>
        <vt:i4>5</vt:i4>
      </vt:variant>
      <vt:variant>
        <vt:lpwstr/>
      </vt:variant>
      <vt:variant>
        <vt:lpwstr>_Toc285178814</vt:lpwstr>
      </vt:variant>
      <vt:variant>
        <vt:i4>1507384</vt:i4>
      </vt:variant>
      <vt:variant>
        <vt:i4>98</vt:i4>
      </vt:variant>
      <vt:variant>
        <vt:i4>0</vt:i4>
      </vt:variant>
      <vt:variant>
        <vt:i4>5</vt:i4>
      </vt:variant>
      <vt:variant>
        <vt:lpwstr/>
      </vt:variant>
      <vt:variant>
        <vt:lpwstr>_Toc285178813</vt:lpwstr>
      </vt:variant>
      <vt:variant>
        <vt:i4>1507384</vt:i4>
      </vt:variant>
      <vt:variant>
        <vt:i4>92</vt:i4>
      </vt:variant>
      <vt:variant>
        <vt:i4>0</vt:i4>
      </vt:variant>
      <vt:variant>
        <vt:i4>5</vt:i4>
      </vt:variant>
      <vt:variant>
        <vt:lpwstr/>
      </vt:variant>
      <vt:variant>
        <vt:lpwstr>_Toc285178812</vt:lpwstr>
      </vt:variant>
      <vt:variant>
        <vt:i4>1507384</vt:i4>
      </vt:variant>
      <vt:variant>
        <vt:i4>86</vt:i4>
      </vt:variant>
      <vt:variant>
        <vt:i4>0</vt:i4>
      </vt:variant>
      <vt:variant>
        <vt:i4>5</vt:i4>
      </vt:variant>
      <vt:variant>
        <vt:lpwstr/>
      </vt:variant>
      <vt:variant>
        <vt:lpwstr>_Toc285178811</vt:lpwstr>
      </vt:variant>
      <vt:variant>
        <vt:i4>1507384</vt:i4>
      </vt:variant>
      <vt:variant>
        <vt:i4>80</vt:i4>
      </vt:variant>
      <vt:variant>
        <vt:i4>0</vt:i4>
      </vt:variant>
      <vt:variant>
        <vt:i4>5</vt:i4>
      </vt:variant>
      <vt:variant>
        <vt:lpwstr/>
      </vt:variant>
      <vt:variant>
        <vt:lpwstr>_Toc285178810</vt:lpwstr>
      </vt:variant>
      <vt:variant>
        <vt:i4>1441848</vt:i4>
      </vt:variant>
      <vt:variant>
        <vt:i4>74</vt:i4>
      </vt:variant>
      <vt:variant>
        <vt:i4>0</vt:i4>
      </vt:variant>
      <vt:variant>
        <vt:i4>5</vt:i4>
      </vt:variant>
      <vt:variant>
        <vt:lpwstr/>
      </vt:variant>
      <vt:variant>
        <vt:lpwstr>_Toc285178809</vt:lpwstr>
      </vt:variant>
      <vt:variant>
        <vt:i4>1441848</vt:i4>
      </vt:variant>
      <vt:variant>
        <vt:i4>68</vt:i4>
      </vt:variant>
      <vt:variant>
        <vt:i4>0</vt:i4>
      </vt:variant>
      <vt:variant>
        <vt:i4>5</vt:i4>
      </vt:variant>
      <vt:variant>
        <vt:lpwstr/>
      </vt:variant>
      <vt:variant>
        <vt:lpwstr>_Toc285178808</vt:lpwstr>
      </vt:variant>
      <vt:variant>
        <vt:i4>1441848</vt:i4>
      </vt:variant>
      <vt:variant>
        <vt:i4>62</vt:i4>
      </vt:variant>
      <vt:variant>
        <vt:i4>0</vt:i4>
      </vt:variant>
      <vt:variant>
        <vt:i4>5</vt:i4>
      </vt:variant>
      <vt:variant>
        <vt:lpwstr/>
      </vt:variant>
      <vt:variant>
        <vt:lpwstr>_Toc285178807</vt:lpwstr>
      </vt:variant>
      <vt:variant>
        <vt:i4>1441848</vt:i4>
      </vt:variant>
      <vt:variant>
        <vt:i4>56</vt:i4>
      </vt:variant>
      <vt:variant>
        <vt:i4>0</vt:i4>
      </vt:variant>
      <vt:variant>
        <vt:i4>5</vt:i4>
      </vt:variant>
      <vt:variant>
        <vt:lpwstr/>
      </vt:variant>
      <vt:variant>
        <vt:lpwstr>_Toc285178806</vt:lpwstr>
      </vt:variant>
      <vt:variant>
        <vt:i4>1441848</vt:i4>
      </vt:variant>
      <vt:variant>
        <vt:i4>50</vt:i4>
      </vt:variant>
      <vt:variant>
        <vt:i4>0</vt:i4>
      </vt:variant>
      <vt:variant>
        <vt:i4>5</vt:i4>
      </vt:variant>
      <vt:variant>
        <vt:lpwstr/>
      </vt:variant>
      <vt:variant>
        <vt:lpwstr>_Toc285178805</vt:lpwstr>
      </vt:variant>
      <vt:variant>
        <vt:i4>1441848</vt:i4>
      </vt:variant>
      <vt:variant>
        <vt:i4>44</vt:i4>
      </vt:variant>
      <vt:variant>
        <vt:i4>0</vt:i4>
      </vt:variant>
      <vt:variant>
        <vt:i4>5</vt:i4>
      </vt:variant>
      <vt:variant>
        <vt:lpwstr/>
      </vt:variant>
      <vt:variant>
        <vt:lpwstr>_Toc285178804</vt:lpwstr>
      </vt:variant>
      <vt:variant>
        <vt:i4>1441848</vt:i4>
      </vt:variant>
      <vt:variant>
        <vt:i4>38</vt:i4>
      </vt:variant>
      <vt:variant>
        <vt:i4>0</vt:i4>
      </vt:variant>
      <vt:variant>
        <vt:i4>5</vt:i4>
      </vt:variant>
      <vt:variant>
        <vt:lpwstr/>
      </vt:variant>
      <vt:variant>
        <vt:lpwstr>_Toc285178803</vt:lpwstr>
      </vt:variant>
      <vt:variant>
        <vt:i4>1441848</vt:i4>
      </vt:variant>
      <vt:variant>
        <vt:i4>32</vt:i4>
      </vt:variant>
      <vt:variant>
        <vt:i4>0</vt:i4>
      </vt:variant>
      <vt:variant>
        <vt:i4>5</vt:i4>
      </vt:variant>
      <vt:variant>
        <vt:lpwstr/>
      </vt:variant>
      <vt:variant>
        <vt:lpwstr>_Toc285178802</vt:lpwstr>
      </vt:variant>
      <vt:variant>
        <vt:i4>1441848</vt:i4>
      </vt:variant>
      <vt:variant>
        <vt:i4>26</vt:i4>
      </vt:variant>
      <vt:variant>
        <vt:i4>0</vt:i4>
      </vt:variant>
      <vt:variant>
        <vt:i4>5</vt:i4>
      </vt:variant>
      <vt:variant>
        <vt:lpwstr/>
      </vt:variant>
      <vt:variant>
        <vt:lpwstr>_Toc285178801</vt:lpwstr>
      </vt:variant>
      <vt:variant>
        <vt:i4>1441848</vt:i4>
      </vt:variant>
      <vt:variant>
        <vt:i4>20</vt:i4>
      </vt:variant>
      <vt:variant>
        <vt:i4>0</vt:i4>
      </vt:variant>
      <vt:variant>
        <vt:i4>5</vt:i4>
      </vt:variant>
      <vt:variant>
        <vt:lpwstr/>
      </vt:variant>
      <vt:variant>
        <vt:lpwstr>_Toc285178800</vt:lpwstr>
      </vt:variant>
      <vt:variant>
        <vt:i4>2031671</vt:i4>
      </vt:variant>
      <vt:variant>
        <vt:i4>14</vt:i4>
      </vt:variant>
      <vt:variant>
        <vt:i4>0</vt:i4>
      </vt:variant>
      <vt:variant>
        <vt:i4>5</vt:i4>
      </vt:variant>
      <vt:variant>
        <vt:lpwstr/>
      </vt:variant>
      <vt:variant>
        <vt:lpwstr>_Toc285178799</vt:lpwstr>
      </vt:variant>
      <vt:variant>
        <vt:i4>2031671</vt:i4>
      </vt:variant>
      <vt:variant>
        <vt:i4>8</vt:i4>
      </vt:variant>
      <vt:variant>
        <vt:i4>0</vt:i4>
      </vt:variant>
      <vt:variant>
        <vt:i4>5</vt:i4>
      </vt:variant>
      <vt:variant>
        <vt:lpwstr/>
      </vt:variant>
      <vt:variant>
        <vt:lpwstr>_Toc285178798</vt:lpwstr>
      </vt:variant>
      <vt:variant>
        <vt:i4>2031671</vt:i4>
      </vt:variant>
      <vt:variant>
        <vt:i4>2</vt:i4>
      </vt:variant>
      <vt:variant>
        <vt:i4>0</vt:i4>
      </vt:variant>
      <vt:variant>
        <vt:i4>5</vt:i4>
      </vt:variant>
      <vt:variant>
        <vt:lpwstr/>
      </vt:variant>
      <vt:variant>
        <vt:lpwstr>_Toc285178797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xBRC User Interface User Guide</dc:title>
  <dc:creator>tanyajain</dc:creator>
  <cp:lastModifiedBy>Iwona Glabek</cp:lastModifiedBy>
  <cp:revision>92</cp:revision>
  <cp:lastPrinted>2012-03-07T22:31:00Z</cp:lastPrinted>
  <dcterms:created xsi:type="dcterms:W3CDTF">2012-05-16T16:20:00Z</dcterms:created>
  <dcterms:modified xsi:type="dcterms:W3CDTF">2013-09-23T18:49:00Z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0x01010072CA4BC83A64DF40AFF3915C8BA17A98</vt:lpwstr>
  </property>
</Properties>
</file>